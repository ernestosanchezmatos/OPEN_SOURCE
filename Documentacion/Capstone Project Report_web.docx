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7964C" w14:textId="49B825E7" w:rsidR="00B055F2" w:rsidRDefault="00B055F2"/>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5A895170" w14:textId="77777777" w:rsidTr="00B055F2">
        <w:trPr>
          <w:trHeight w:val="2536"/>
        </w:trPr>
        <w:tc>
          <w:tcPr>
            <w:tcW w:w="8895" w:type="dxa"/>
            <w:tcBorders>
              <w:top w:val="nil"/>
              <w:left w:val="nil"/>
              <w:bottom w:val="nil"/>
              <w:right w:val="nil"/>
            </w:tcBorders>
          </w:tcPr>
          <w:p w14:paraId="612FA350" w14:textId="195AB478" w:rsidR="004B7E44" w:rsidRDefault="004B7E44" w:rsidP="00690D56">
            <w:pPr>
              <w:pStyle w:val="Ttulo"/>
            </w:pPr>
          </w:p>
          <w:p w14:paraId="7B99220E" w14:textId="157DBD7C" w:rsidR="004B7E44" w:rsidRDefault="004B7E44" w:rsidP="004B7E44">
            <w:r>
              <w:rPr>
                <w:noProof/>
                <w:lang w:eastAsia="es-PE"/>
              </w:rPr>
              <mc:AlternateContent>
                <mc:Choice Requires="wps">
                  <w:drawing>
                    <wp:inline distT="0" distB="0" distL="0" distR="0" wp14:anchorId="137FB9CA" wp14:editId="50D81A35">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2F3C433"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3CBC65CD" w14:textId="248983E4" w:rsidR="004B7E44" w:rsidRDefault="00976539" w:rsidP="004B7E44">
            <w:r>
              <w:rPr>
                <w:noProof/>
                <w:lang w:eastAsia="es-PE"/>
              </w:rPr>
              <mc:AlternateContent>
                <mc:Choice Requires="wps">
                  <w:drawing>
                    <wp:anchor distT="0" distB="0" distL="114300" distR="114300" simplePos="0" relativeHeight="251928576" behindDoc="0" locked="0" layoutInCell="1" allowOverlap="1" wp14:anchorId="72D58E7C" wp14:editId="678A8BEA">
                      <wp:simplePos x="0" y="0"/>
                      <wp:positionH relativeFrom="column">
                        <wp:posOffset>0</wp:posOffset>
                      </wp:positionH>
                      <wp:positionV relativeFrom="paragraph">
                        <wp:posOffset>97790</wp:posOffset>
                      </wp:positionV>
                      <wp:extent cx="5138420" cy="746760"/>
                      <wp:effectExtent l="0" t="0" r="0" b="0"/>
                      <wp:wrapSquare wrapText="bothSides"/>
                      <wp:docPr id="56" name="Text Box 3"/>
                      <wp:cNvGraphicFramePr/>
                      <a:graphic xmlns:a="http://schemas.openxmlformats.org/drawingml/2006/main">
                        <a:graphicData uri="http://schemas.microsoft.com/office/word/2010/wordprocessingShape">
                          <wps:wsp>
                            <wps:cNvSpPr txBox="1"/>
                            <wps:spPr>
                              <a:xfrm>
                                <a:off x="0" y="0"/>
                                <a:ext cx="5138420" cy="746760"/>
                              </a:xfrm>
                              <a:prstGeom prst="rect">
                                <a:avLst/>
                              </a:prstGeom>
                              <a:noFill/>
                              <a:ln w="6350">
                                <a:noFill/>
                              </a:ln>
                            </wps:spPr>
                            <wps:txbx>
                              <w:txbxContent>
                                <w:p w14:paraId="3646A68E" w14:textId="77777777" w:rsidR="00CD4489" w:rsidRPr="00F958A5" w:rsidRDefault="00CD4489" w:rsidP="00976539">
                                  <w:pPr>
                                    <w:pStyle w:val="Subttulo"/>
                                    <w:rPr>
                                      <w:rFonts w:ascii="Solano Gothic MVB  Light" w:hAnsi="Solano Gothic MVB  Light"/>
                                      <w:b w:val="0"/>
                                      <w:lang w:val="es-ES"/>
                                    </w:rPr>
                                  </w:pPr>
                                  <w:r>
                                    <w:rPr>
                                      <w:rFonts w:ascii="Solano Gothic MVB  Light" w:hAnsi="Solano Gothic MVB  Light"/>
                                      <w:b w:val="0"/>
                                      <w:lang w:val="es-ES"/>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2D58E7C" id="_x0000_t202" coordsize="21600,21600" o:spt="202" path="m,l,21600r21600,l21600,xe">
                      <v:stroke joinstyle="miter"/>
                      <v:path gradientshapeok="t" o:connecttype="rect"/>
                    </v:shapetype>
                    <v:shape id="Text Box 3" o:spid="_x0000_s1026" type="#_x0000_t202" style="position:absolute;margin-left:0;margin-top:7.7pt;width:404.6pt;height:58.8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" filled="f" stroked="f" strokeweight=".5pt">
                      <v:textbox>
                        <w:txbxContent>
                          <w:p w14:paraId="3646A68E" w14:textId="77777777" w:rsidR="00CD4489" w:rsidRPr="00F958A5" w:rsidRDefault="00CD4489" w:rsidP="00976539">
                            <w:pPr>
                              <w:pStyle w:val="Subttulo"/>
                              <w:rPr>
                                <w:rFonts w:ascii="Solano Gothic MVB  Light" w:hAnsi="Solano Gothic MVB  Light"/>
                                <w:b w:val="0"/>
                                <w:lang w:val="es-ES"/>
                              </w:rPr>
                            </w:pPr>
                            <w:r>
                              <w:rPr>
                                <w:rFonts w:ascii="Solano Gothic MVB  Light" w:hAnsi="Solano Gothic MVB  Light"/>
                                <w:b w:val="0"/>
                                <w:lang w:val="es-ES"/>
                              </w:rPr>
                              <w:t>FINAL REPORT</w:t>
                            </w:r>
                          </w:p>
                        </w:txbxContent>
                      </v:textbox>
                      <w10:wrap type="square"/>
                    </v:shape>
                  </w:pict>
                </mc:Fallback>
              </mc:AlternateContent>
            </w:r>
          </w:p>
          <w:p w14:paraId="229A46E9" w14:textId="36DC2FFE" w:rsidR="00481712" w:rsidRDefault="00481712" w:rsidP="004B7E44"/>
          <w:p w14:paraId="139F1F88" w14:textId="5F613C5F" w:rsidR="00481712" w:rsidRDefault="00481712" w:rsidP="004B7E44"/>
        </w:tc>
      </w:tr>
      <w:tr w:rsidR="004B7E44" w14:paraId="53279193" w14:textId="77777777" w:rsidTr="00B055F2">
        <w:trPr>
          <w:trHeight w:val="3814"/>
        </w:trPr>
        <w:tc>
          <w:tcPr>
            <w:tcW w:w="8895" w:type="dxa"/>
            <w:tcBorders>
              <w:top w:val="nil"/>
              <w:left w:val="nil"/>
              <w:bottom w:val="nil"/>
              <w:right w:val="nil"/>
            </w:tcBorders>
            <w:vAlign w:val="bottom"/>
          </w:tcPr>
          <w:p w14:paraId="610615E5" w14:textId="3055EC9E" w:rsidR="004B7E44" w:rsidRDefault="00976539" w:rsidP="004B7E44">
            <w:pPr>
              <w:rPr>
                <w:noProof/>
              </w:rPr>
            </w:pPr>
            <w:r>
              <w:rPr>
                <w:noProof/>
                <w:lang w:eastAsia="es-PE"/>
              </w:rPr>
              <mc:AlternateContent>
                <mc:Choice Requires="wps">
                  <w:drawing>
                    <wp:anchor distT="0" distB="0" distL="114300" distR="114300" simplePos="0" relativeHeight="251689984" behindDoc="0" locked="0" layoutInCell="1" allowOverlap="1" wp14:anchorId="11B9AC34" wp14:editId="75FCC70A">
                      <wp:simplePos x="0" y="0"/>
                      <wp:positionH relativeFrom="column">
                        <wp:posOffset>9525</wp:posOffset>
                      </wp:positionH>
                      <wp:positionV relativeFrom="paragraph">
                        <wp:posOffset>242570</wp:posOffset>
                      </wp:positionV>
                      <wp:extent cx="2841625" cy="469265"/>
                      <wp:effectExtent l="0" t="0" r="0" b="6985"/>
                      <wp:wrapNone/>
                      <wp:docPr id="6" name="Text Box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14890C72" w14:textId="77777777" w:rsidR="00CD4489" w:rsidRPr="00DF42D1" w:rsidRDefault="00CD4489" w:rsidP="00334641">
                                  <w:pPr>
                                    <w:pStyle w:val="Ttulo1"/>
                                    <w:rPr>
                                      <w:rFonts w:ascii="Zizou Slab" w:hAnsi="Zizou Slab"/>
                                      <w:b w:val="0"/>
                                      <w:lang w:val="es-MX"/>
                                    </w:rPr>
                                  </w:pPr>
                                  <w:bookmarkStart w:id="0" w:name="_Toc25309650"/>
                                  <w:bookmarkStart w:id="1" w:name="_Toc25225986"/>
                                  <w:bookmarkStart w:id="2" w:name="_Toc25247044"/>
                                  <w:bookmarkStart w:id="3" w:name="_Toc25222910"/>
                                  <w:r>
                                    <w:rPr>
                                      <w:rFonts w:ascii="Zizou Slab" w:hAnsi="Zizou Slab"/>
                                      <w:b w:val="0"/>
                                      <w:lang w:val="es-MX"/>
                                    </w:rPr>
                                    <w:t>Astra</w:t>
                                  </w:r>
                                </w:p>
                                <w:p w14:paraId="68AF30E0" w14:textId="77777777" w:rsidR="00CD4489" w:rsidRDefault="00CD4489"/>
                                <w:p w14:paraId="23F2FBC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BB30665" w14:textId="77777777" w:rsidR="00CD4489" w:rsidRDefault="00CD4489"/>
                                <w:p w14:paraId="5E09347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2FC3E1" w14:textId="77777777" w:rsidR="00CD4489" w:rsidRDefault="00CD4489"/>
                                <w:p w14:paraId="1D7A5D1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A52FB39" w14:textId="77777777" w:rsidR="00CD4489" w:rsidRDefault="00CD4489"/>
                                <w:p w14:paraId="5C7CA3C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4A4F778" w14:textId="77777777" w:rsidR="00CD4489" w:rsidRDefault="00CD4489"/>
                                <w:p w14:paraId="37B6841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F57955" w14:textId="77777777" w:rsidR="00CD4489" w:rsidRDefault="00CD4489"/>
                                <w:p w14:paraId="373CA7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E21450" w14:textId="77777777" w:rsidR="00CD4489" w:rsidRDefault="00CD4489"/>
                                <w:p w14:paraId="7832126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3FA1034" w14:textId="77777777" w:rsidR="00CD4489" w:rsidRDefault="00CD4489"/>
                                <w:p w14:paraId="1B4C79A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FE4B311" w14:textId="77777777" w:rsidR="00CD4489" w:rsidRDefault="00CD4489"/>
                                <w:p w14:paraId="63B68F7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DAB48A2" w14:textId="77777777" w:rsidR="00CD4489" w:rsidRDefault="00CD4489"/>
                                <w:p w14:paraId="5F0E5EB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5549A07" w14:textId="77777777" w:rsidR="00CD4489" w:rsidRDefault="00CD4489"/>
                                <w:p w14:paraId="59A5C89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80C7490" w14:textId="77777777" w:rsidR="00CD4489" w:rsidRDefault="00CD4489"/>
                                <w:p w14:paraId="20E084E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56EABB" w14:textId="77777777" w:rsidR="00CD4489" w:rsidRDefault="00CD4489"/>
                                <w:p w14:paraId="0177E1D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201A78" w14:textId="77777777" w:rsidR="00CD4489" w:rsidRDefault="00CD4489"/>
                                <w:p w14:paraId="3DA4693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765B035" w14:textId="77777777" w:rsidR="00CD4489" w:rsidRDefault="00CD4489"/>
                                <w:p w14:paraId="4325CEC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C7B5761" w14:textId="77777777" w:rsidR="00CD4489" w:rsidRDefault="00CD4489"/>
                                <w:p w14:paraId="42D3F3F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430865" w14:textId="77777777" w:rsidR="00CD4489" w:rsidRDefault="00CD4489"/>
                                <w:p w14:paraId="1EA5F75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0E869E" w14:textId="77777777" w:rsidR="00CD4489" w:rsidRDefault="00CD4489"/>
                                <w:p w14:paraId="284F363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DF9528" w14:textId="77777777" w:rsidR="00CD4489" w:rsidRDefault="00CD4489"/>
                                <w:p w14:paraId="7969C35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978006D" w14:textId="77777777" w:rsidR="00CD4489" w:rsidRDefault="00CD4489"/>
                                <w:p w14:paraId="3BB5574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6E2E88F" w14:textId="77777777" w:rsidR="00CD4489" w:rsidRDefault="00CD4489"/>
                                <w:p w14:paraId="3A0089A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AD54A9" w14:textId="77777777" w:rsidR="00CD4489" w:rsidRDefault="00CD4489"/>
                                <w:p w14:paraId="3195A97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59229EB" w14:textId="77777777" w:rsidR="00CD4489" w:rsidRDefault="00CD4489"/>
                                <w:p w14:paraId="635EFC5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E03FCAF" w14:textId="77777777" w:rsidR="00CD4489" w:rsidRDefault="00CD4489"/>
                                <w:p w14:paraId="0A01A64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55EB47" w14:textId="77777777" w:rsidR="00CD4489" w:rsidRDefault="00CD4489"/>
                                <w:p w14:paraId="0730070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8AFB66" w14:textId="77777777" w:rsidR="00CD4489" w:rsidRDefault="00CD4489"/>
                                <w:p w14:paraId="66DB600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900D76D" w14:textId="77777777" w:rsidR="00CD4489" w:rsidRDefault="00CD4489"/>
                                <w:p w14:paraId="0055180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B86F365" w14:textId="77777777" w:rsidR="00CD4489" w:rsidRDefault="00CD4489"/>
                                <w:p w14:paraId="63344E6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8B065B6" w14:textId="77777777" w:rsidR="00CD4489" w:rsidRDefault="00CD4489"/>
                                <w:p w14:paraId="523ADBF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715A5AA" w14:textId="77777777" w:rsidR="00CD4489" w:rsidRDefault="00CD4489"/>
                                <w:p w14:paraId="54814C2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53C630" w14:textId="77777777" w:rsidR="00CD4489" w:rsidRDefault="00CD4489"/>
                                <w:p w14:paraId="4BE724F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81BF37" w14:textId="77777777" w:rsidR="00CD4489" w:rsidRDefault="00CD4489"/>
                                <w:p w14:paraId="7591969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D4C0C21" w14:textId="77777777" w:rsidR="00CD4489" w:rsidRDefault="00CD4489"/>
                                <w:p w14:paraId="197A3B0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36A0A9" w14:textId="77777777" w:rsidR="00CD4489" w:rsidRDefault="00CD4489"/>
                                <w:p w14:paraId="27BE1A3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300408A" w14:textId="77777777" w:rsidR="00CD4489" w:rsidRDefault="00CD4489"/>
                                <w:p w14:paraId="7BB8D8F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677FCC" w14:textId="77777777" w:rsidR="00CD4489" w:rsidRDefault="00CD4489"/>
                                <w:p w14:paraId="069EA4D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262C44" w14:textId="77777777" w:rsidR="00CD4489" w:rsidRDefault="00CD4489"/>
                                <w:p w14:paraId="467CD89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E8EC372" w14:textId="77777777" w:rsidR="00CD4489" w:rsidRDefault="00CD4489"/>
                                <w:p w14:paraId="05ECC0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68FE804" w14:textId="77777777" w:rsidR="00CD4489" w:rsidRDefault="00CD4489"/>
                                <w:p w14:paraId="39C4DDF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084E20A" w14:textId="77777777" w:rsidR="00CD4489" w:rsidRDefault="00CD4489"/>
                                <w:p w14:paraId="14E07D2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32D89F3" w14:textId="77777777" w:rsidR="00CD4489" w:rsidRDefault="00CD4489"/>
                                <w:p w14:paraId="0511E7C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F56F20" w14:textId="77777777" w:rsidR="00CD4489" w:rsidRDefault="00CD4489"/>
                                <w:p w14:paraId="54B4E11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A2B8B47" w14:textId="77777777" w:rsidR="00CD4489" w:rsidRDefault="00CD4489"/>
                                <w:p w14:paraId="338AFE3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4701CE" w14:textId="77777777" w:rsidR="00CD4489" w:rsidRDefault="00CD4489"/>
                                <w:p w14:paraId="1D1D31C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0B4F2D" w14:textId="77777777" w:rsidR="00CD4489" w:rsidRDefault="00CD4489"/>
                                <w:p w14:paraId="40E9277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B9B1FCC" w14:textId="77777777" w:rsidR="00CD4489" w:rsidRDefault="00CD4489"/>
                                <w:p w14:paraId="191FB7B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D7C2D1" w14:textId="77777777" w:rsidR="00CD4489" w:rsidRDefault="00CD4489"/>
                                <w:p w14:paraId="2059B5E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A32639" w14:textId="77777777" w:rsidR="00CD4489" w:rsidRDefault="00CD4489"/>
                                <w:p w14:paraId="09FE160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39EC7CD" w14:textId="77777777" w:rsidR="00CD4489" w:rsidRDefault="00CD4489"/>
                                <w:p w14:paraId="2D6400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723B14" w14:textId="77777777" w:rsidR="00CD4489" w:rsidRDefault="00CD4489"/>
                                <w:p w14:paraId="69515F6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1C5FD68" w14:textId="77777777" w:rsidR="00CD4489" w:rsidRDefault="00CD4489"/>
                                <w:p w14:paraId="53977CC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59BFF1E" w14:textId="77777777" w:rsidR="00CD4489" w:rsidRDefault="00CD4489"/>
                                <w:p w14:paraId="7C970DA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9F35493" w14:textId="77777777" w:rsidR="00CD4489" w:rsidRDefault="00CD4489"/>
                                <w:p w14:paraId="170058F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3616269" w14:textId="77777777" w:rsidR="00CD4489" w:rsidRDefault="00CD4489"/>
                                <w:p w14:paraId="4A08FA7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57E448E" w14:textId="77777777" w:rsidR="00CD4489" w:rsidRDefault="00CD4489"/>
                                <w:p w14:paraId="6818EFC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B45AC0" w14:textId="77777777" w:rsidR="00CD4489" w:rsidRDefault="00CD4489"/>
                                <w:p w14:paraId="650A31F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32BD61A" w14:textId="77777777" w:rsidR="00CD4489" w:rsidRDefault="00CD4489"/>
                                <w:p w14:paraId="53C1899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2C795FB" w14:textId="77777777" w:rsidR="00CD4489" w:rsidRDefault="00CD4489"/>
                                <w:p w14:paraId="7DD1A64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EE41747" w14:textId="77777777" w:rsidR="00CD4489" w:rsidRDefault="00CD4489"/>
                                <w:p w14:paraId="3F5DEED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19F6A52" w14:textId="77777777" w:rsidR="00CD4489" w:rsidRDefault="00CD4489"/>
                                <w:p w14:paraId="2BBE8D9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84A2CAC" w14:textId="77777777" w:rsidR="00CD4489" w:rsidRDefault="00CD4489"/>
                                <w:p w14:paraId="60A0AE6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4EAEA9" w14:textId="77777777" w:rsidR="00CD4489" w:rsidRDefault="00CD4489"/>
                                <w:p w14:paraId="588F40B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AB1A217" w14:textId="77777777" w:rsidR="00CD4489" w:rsidRDefault="00CD4489"/>
                                <w:p w14:paraId="5BA4136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0889E4C" w14:textId="77777777" w:rsidR="00CD4489" w:rsidRDefault="00CD4489"/>
                                <w:p w14:paraId="542DA19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59C67AE" w14:textId="77777777" w:rsidR="00CD4489" w:rsidRDefault="00CD4489"/>
                                <w:p w14:paraId="0C4271E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C186FC6" w14:textId="77777777" w:rsidR="00CD4489" w:rsidRDefault="00CD4489"/>
                                <w:p w14:paraId="0084FC5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8D231F6" w14:textId="77777777" w:rsidR="00CD4489" w:rsidRDefault="00CD4489"/>
                                <w:p w14:paraId="02D36A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3A40F0C" w14:textId="77777777" w:rsidR="00CD4489" w:rsidRDefault="00CD4489"/>
                                <w:p w14:paraId="47E203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A7B7E4" w14:textId="77777777" w:rsidR="00CD4489" w:rsidRDefault="00CD4489"/>
                                <w:p w14:paraId="7146861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993C9AC" w14:textId="77777777" w:rsidR="00CD4489" w:rsidRDefault="00CD4489"/>
                                <w:p w14:paraId="75AC9BB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9DF4360" w14:textId="77777777" w:rsidR="00CD4489" w:rsidRDefault="00CD4489"/>
                                <w:p w14:paraId="0528B03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FBF416" w14:textId="77777777" w:rsidR="00CD4489" w:rsidRDefault="00CD4489"/>
                                <w:p w14:paraId="50CFB0E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AC18D1E" w14:textId="77777777" w:rsidR="00CD4489" w:rsidRDefault="00CD4489"/>
                                <w:p w14:paraId="7E4F888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C35413D" w14:textId="77777777" w:rsidR="00CD4489" w:rsidRDefault="00CD4489"/>
                                <w:p w14:paraId="3214A2C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CB61338" w14:textId="77777777" w:rsidR="00CD4489" w:rsidRDefault="00CD4489"/>
                                <w:p w14:paraId="500C448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ACD7B1" w14:textId="77777777" w:rsidR="00CD4489" w:rsidRDefault="00CD4489"/>
                                <w:p w14:paraId="5EDB581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CEA247" w14:textId="77777777" w:rsidR="00CD4489" w:rsidRDefault="00CD4489"/>
                                <w:p w14:paraId="5534525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3469CB4" w14:textId="77777777" w:rsidR="00CD4489" w:rsidRDefault="00CD4489"/>
                                <w:p w14:paraId="56F696D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D05435E" w14:textId="77777777" w:rsidR="00CD4489" w:rsidRDefault="00CD4489"/>
                                <w:p w14:paraId="5DF64CC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CEB7FA0" w14:textId="77777777" w:rsidR="00CD4489" w:rsidRDefault="00CD4489"/>
                                <w:p w14:paraId="018BEC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ED6627" w14:textId="77777777" w:rsidR="00CD4489" w:rsidRDefault="00CD4489"/>
                                <w:p w14:paraId="0174D5A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A35A48F" w14:textId="77777777" w:rsidR="00CD4489" w:rsidRDefault="00CD4489"/>
                                <w:p w14:paraId="76F6FEE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9ED4F0" w14:textId="77777777" w:rsidR="00CD4489" w:rsidRDefault="00CD4489"/>
                                <w:p w14:paraId="745BEB5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560D8C1" w14:textId="77777777" w:rsidR="00CD4489" w:rsidRDefault="00CD4489"/>
                                <w:p w14:paraId="6F681DB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84982ED" w14:textId="77777777" w:rsidR="00CD4489" w:rsidRDefault="00CD4489"/>
                                <w:p w14:paraId="0730787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98A5A2D" w14:textId="77777777" w:rsidR="00CD4489" w:rsidRDefault="00CD4489"/>
                                <w:p w14:paraId="7BB24E3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2701E21" w14:textId="77777777" w:rsidR="00CD4489" w:rsidRDefault="00CD4489"/>
                                <w:p w14:paraId="224092A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47197E" w14:textId="77777777" w:rsidR="00CD4489" w:rsidRDefault="00CD4489"/>
                                <w:p w14:paraId="1CA9B4D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58A78B0" w14:textId="77777777" w:rsidR="00CD4489" w:rsidRDefault="00CD4489"/>
                                <w:p w14:paraId="1C44CBB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647BB71" w14:textId="77777777" w:rsidR="00CD4489" w:rsidRDefault="00CD4489"/>
                                <w:p w14:paraId="58EEABF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486C10" w14:textId="77777777" w:rsidR="00CD4489" w:rsidRDefault="00CD4489"/>
                                <w:p w14:paraId="10667E4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70722D0" w14:textId="77777777" w:rsidR="00CD4489" w:rsidRDefault="00CD4489"/>
                                <w:p w14:paraId="77CF682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ADC14F5" w14:textId="77777777" w:rsidR="00CD4489" w:rsidRDefault="00CD4489"/>
                                <w:p w14:paraId="181CE50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8B1848" w14:textId="77777777" w:rsidR="00CD4489" w:rsidRDefault="00CD4489"/>
                                <w:p w14:paraId="1E2F5AB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9B83982" w14:textId="77777777" w:rsidR="00CD4489" w:rsidRDefault="00CD4489"/>
                                <w:p w14:paraId="4B8302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14EC21" w14:textId="77777777" w:rsidR="00CD4489" w:rsidRDefault="00CD4489"/>
                                <w:p w14:paraId="49B3B59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E4AF2D3" w14:textId="77777777" w:rsidR="00CD4489" w:rsidRDefault="00CD4489"/>
                                <w:p w14:paraId="6C52314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838C26A" w14:textId="77777777" w:rsidR="00CD4489" w:rsidRDefault="00CD4489"/>
                                <w:p w14:paraId="248725B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BEA2B6" w14:textId="77777777" w:rsidR="00CD4489" w:rsidRDefault="00CD4489"/>
                                <w:p w14:paraId="7F751A0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A744666" w14:textId="77777777" w:rsidR="00CD4489" w:rsidRDefault="00CD4489"/>
                                <w:p w14:paraId="69BD986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98BE5EF" w14:textId="77777777" w:rsidR="00CD4489" w:rsidRDefault="00CD4489"/>
                                <w:p w14:paraId="7700BEB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2A24C59" w14:textId="77777777" w:rsidR="00CD4489" w:rsidRDefault="00CD4489"/>
                                <w:p w14:paraId="5757DD8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DB67BA" w14:textId="77777777" w:rsidR="00CD4489" w:rsidRDefault="00CD4489"/>
                                <w:p w14:paraId="5C272DE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619B164" w14:textId="77777777" w:rsidR="00CD4489" w:rsidRDefault="00CD4489"/>
                                <w:p w14:paraId="02B730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8C9C367" w14:textId="77777777" w:rsidR="00CD4489" w:rsidRDefault="00CD4489"/>
                                <w:p w14:paraId="7F5A1F4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F6F0E55" w14:textId="77777777" w:rsidR="00CD4489" w:rsidRDefault="00CD4489"/>
                                <w:p w14:paraId="2285B26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E1A56AF" w14:textId="77777777" w:rsidR="00CD4489" w:rsidRDefault="00CD4489"/>
                                <w:p w14:paraId="537C710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8092AAD" w14:textId="77777777" w:rsidR="00CD4489" w:rsidRDefault="00CD4489"/>
                                <w:p w14:paraId="42B728D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A64222" w14:textId="77777777" w:rsidR="00CD4489" w:rsidRDefault="00CD4489"/>
                                <w:p w14:paraId="1043C22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27C4E07" w14:textId="77777777" w:rsidR="00CD4489" w:rsidRDefault="00CD4489"/>
                                <w:p w14:paraId="45CA1FA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2E5ECD" w14:textId="77777777" w:rsidR="00CD4489" w:rsidRDefault="00CD4489"/>
                                <w:p w14:paraId="6BF7E3B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E6FC02" w14:textId="77777777" w:rsidR="00CD4489" w:rsidRDefault="00CD4489"/>
                                <w:p w14:paraId="7B5E923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1B6E37" w14:textId="77777777" w:rsidR="00CD4489" w:rsidRDefault="00CD4489"/>
                                <w:p w14:paraId="15601D1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34968A8" w14:textId="77777777" w:rsidR="00CD4489" w:rsidRDefault="00CD4489"/>
                                <w:p w14:paraId="5240B25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705E3F6" w14:textId="77777777" w:rsidR="00CD4489" w:rsidRDefault="00CD4489"/>
                                <w:p w14:paraId="5807049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4920B4" w14:textId="77777777" w:rsidR="00CD4489" w:rsidRDefault="00CD4489"/>
                                <w:p w14:paraId="3078642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5A7AA1A" w14:textId="77777777" w:rsidR="00CD4489" w:rsidRDefault="00CD4489"/>
                                <w:p w14:paraId="5C35712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9439B00" w14:textId="77777777" w:rsidR="00CD4489" w:rsidRDefault="00CD4489"/>
                                <w:p w14:paraId="019E05B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4D6E6F" w14:textId="77777777" w:rsidR="00CD4489" w:rsidRDefault="00CD4489"/>
                                <w:p w14:paraId="039259F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921C35" w14:textId="77777777" w:rsidR="00CD4489" w:rsidRDefault="00CD4489"/>
                                <w:p w14:paraId="2050D35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C79324" w14:textId="77777777" w:rsidR="00CD4489" w:rsidRDefault="00CD4489"/>
                                <w:p w14:paraId="1E64C3E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BD3637" w14:textId="77777777" w:rsidR="00CD4489" w:rsidRDefault="00CD4489"/>
                                <w:p w14:paraId="67D58AA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6355575" w14:textId="77777777" w:rsidR="00CD4489" w:rsidRDefault="00CD4489"/>
                                <w:p w14:paraId="471C17B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BC763E9" w14:textId="77777777" w:rsidR="00CD4489" w:rsidRDefault="00CD4489"/>
                                <w:p w14:paraId="4B50A89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60F64E" w14:textId="77777777" w:rsidR="00CD4489" w:rsidRDefault="00CD4489"/>
                                <w:p w14:paraId="52D610C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94ED1FF" w14:textId="77777777" w:rsidR="00CD4489" w:rsidRDefault="00CD4489"/>
                                <w:p w14:paraId="5FDB21D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4AD2444" w14:textId="77777777" w:rsidR="00CD4489" w:rsidRDefault="00CD4489"/>
                                <w:p w14:paraId="315540A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E9D717A" w14:textId="77777777" w:rsidR="00CD4489" w:rsidRDefault="00CD4489"/>
                                <w:p w14:paraId="69171B0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673CC5B" w14:textId="77777777" w:rsidR="00CD4489" w:rsidRDefault="00CD4489"/>
                                <w:p w14:paraId="1373947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13E8DB" w14:textId="77777777" w:rsidR="00CD4489" w:rsidRDefault="00CD4489"/>
                                <w:p w14:paraId="1AD8FFE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1DE6C22" w14:textId="77777777" w:rsidR="00CD4489" w:rsidRDefault="00CD4489"/>
                                <w:p w14:paraId="1CE709B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66BFE74" w14:textId="77777777" w:rsidR="00CD4489" w:rsidRDefault="00CD4489"/>
                                <w:p w14:paraId="580D8D9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FDD7D0" w14:textId="77777777" w:rsidR="00CD4489" w:rsidRDefault="00CD4489"/>
                                <w:p w14:paraId="174D070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126CEF" w14:textId="77777777" w:rsidR="00CD4489" w:rsidRDefault="00CD4489"/>
                                <w:p w14:paraId="3AE9CFD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6D620E0" w14:textId="77777777" w:rsidR="00CD4489" w:rsidRDefault="00CD4489"/>
                                <w:p w14:paraId="4FB80D2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2DDCB4A" w14:textId="77777777" w:rsidR="00CD4489" w:rsidRDefault="00CD4489"/>
                                <w:p w14:paraId="71CCB73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59D90F2" w14:textId="77777777" w:rsidR="00CD4489" w:rsidRDefault="00CD4489"/>
                                <w:p w14:paraId="18CE775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3C5463B" w14:textId="77777777" w:rsidR="00CD4489" w:rsidRDefault="00CD4489"/>
                                <w:p w14:paraId="0224286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02F4253" w14:textId="77777777" w:rsidR="00CD4489" w:rsidRDefault="00CD4489"/>
                                <w:p w14:paraId="70103F7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A60D7B5" w14:textId="77777777" w:rsidR="00CD4489" w:rsidRDefault="00CD4489"/>
                                <w:p w14:paraId="30401C3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880FB4" w14:textId="77777777" w:rsidR="00CD4489" w:rsidRDefault="00CD4489"/>
                                <w:p w14:paraId="4CCF21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345740" w14:textId="77777777" w:rsidR="00CD4489" w:rsidRDefault="00CD4489"/>
                                <w:p w14:paraId="100416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DD4E2F" w14:textId="77777777" w:rsidR="00CD4489" w:rsidRDefault="00CD4489"/>
                                <w:p w14:paraId="500D1AD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1CBAC09" w14:textId="77777777" w:rsidR="00CD4489" w:rsidRDefault="00CD4489"/>
                                <w:p w14:paraId="1D93876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FBE1B63" w14:textId="77777777" w:rsidR="00CD4489" w:rsidRDefault="00CD4489"/>
                                <w:p w14:paraId="7B2D7BC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F37BAF" w14:textId="77777777" w:rsidR="00CD4489" w:rsidRDefault="00CD4489"/>
                                <w:p w14:paraId="09DCA72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104DD40" w14:textId="77777777" w:rsidR="00CD4489" w:rsidRDefault="00CD4489"/>
                                <w:p w14:paraId="62A8E3E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3BCDF1" w14:textId="77777777" w:rsidR="00CD4489" w:rsidRDefault="00CD4489"/>
                                <w:p w14:paraId="055852C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86D1116" w14:textId="77777777" w:rsidR="00CD4489" w:rsidRDefault="00CD4489"/>
                                <w:p w14:paraId="7B353C9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61CD76" w14:textId="77777777" w:rsidR="00CD4489" w:rsidRDefault="00CD4489"/>
                                <w:p w14:paraId="7713FDA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F71569" w14:textId="77777777" w:rsidR="00CD4489" w:rsidRDefault="00CD4489"/>
                                <w:p w14:paraId="25FD2EE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FCC12F" w14:textId="77777777" w:rsidR="00CD4489" w:rsidRDefault="00CD4489"/>
                                <w:p w14:paraId="078C188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49658B3" w14:textId="77777777" w:rsidR="00CD4489" w:rsidRDefault="00CD4489"/>
                                <w:p w14:paraId="36D59A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B931C4C" w14:textId="77777777" w:rsidR="00CD4489" w:rsidRDefault="00CD4489"/>
                                <w:p w14:paraId="15B1666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1B157C0" w14:textId="77777777" w:rsidR="00CD4489" w:rsidRDefault="00CD4489"/>
                                <w:p w14:paraId="1B8049A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3964A89" w14:textId="77777777" w:rsidR="00CD4489" w:rsidRDefault="00CD4489"/>
                                <w:p w14:paraId="57B62C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2D4514F" w14:textId="77777777" w:rsidR="00CD4489" w:rsidRDefault="00CD4489"/>
                                <w:p w14:paraId="263FFE2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0059F00" w14:textId="77777777" w:rsidR="00CD4489" w:rsidRDefault="00CD4489"/>
                                <w:p w14:paraId="72B167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CAD2A3" w14:textId="77777777" w:rsidR="00CD4489" w:rsidRDefault="00CD4489"/>
                                <w:p w14:paraId="71FF7D1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16FFA28" w14:textId="77777777" w:rsidR="00CD4489" w:rsidRDefault="00CD4489"/>
                                <w:p w14:paraId="6FDCBF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2BCAB04" w14:textId="77777777" w:rsidR="00CD4489" w:rsidRDefault="00CD4489"/>
                                <w:p w14:paraId="1AF974E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074B9D" w14:textId="77777777" w:rsidR="00CD4489" w:rsidRDefault="00CD4489"/>
                                <w:p w14:paraId="05ECBAA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5C057E0" w14:textId="77777777" w:rsidR="00CD4489" w:rsidRDefault="00CD4489"/>
                                <w:p w14:paraId="1EF81EB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FBF335D" w14:textId="77777777" w:rsidR="00CD4489" w:rsidRDefault="00CD4489"/>
                                <w:p w14:paraId="55224B4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AFC4FB" w14:textId="77777777" w:rsidR="00CD4489" w:rsidRDefault="00CD4489"/>
                                <w:p w14:paraId="35249C4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8B9054" w14:textId="77777777" w:rsidR="00CD4489" w:rsidRDefault="00CD4489"/>
                                <w:p w14:paraId="7D2CC61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9B98AC6" w14:textId="77777777" w:rsidR="00CD4489" w:rsidRDefault="00CD4489"/>
                                <w:p w14:paraId="1E0D9CF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B4C14DD" w14:textId="77777777" w:rsidR="00CD4489" w:rsidRDefault="00CD4489"/>
                                <w:p w14:paraId="00C9274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FF54D40" w14:textId="77777777" w:rsidR="00CD4489" w:rsidRDefault="00CD4489"/>
                                <w:p w14:paraId="40A1646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A955B53" w14:textId="77777777" w:rsidR="00CD4489" w:rsidRDefault="00CD4489"/>
                                <w:p w14:paraId="1EDD307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98BFEA" w14:textId="77777777" w:rsidR="00CD4489" w:rsidRDefault="00CD4489"/>
                                <w:p w14:paraId="4D072B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1AEADE" w14:textId="77777777" w:rsidR="00CD4489" w:rsidRDefault="00CD4489"/>
                                <w:p w14:paraId="4EB1057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82A7BC4" w14:textId="77777777" w:rsidR="00CD4489" w:rsidRDefault="00CD4489"/>
                                <w:p w14:paraId="10DB057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D6E6CD8" w14:textId="77777777" w:rsidR="00CD4489" w:rsidRDefault="00CD4489"/>
                                <w:p w14:paraId="50526B8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F47B82" w14:textId="77777777" w:rsidR="00CD4489" w:rsidRDefault="00CD4489"/>
                                <w:p w14:paraId="3232CCB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1E3916B" w14:textId="77777777" w:rsidR="00CD4489" w:rsidRDefault="00CD4489"/>
                                <w:p w14:paraId="724E9E0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D111216" w14:textId="77777777" w:rsidR="00CD4489" w:rsidRDefault="00CD4489"/>
                                <w:p w14:paraId="22EFC1F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2F0F0C1" w14:textId="77777777" w:rsidR="00CD4489" w:rsidRDefault="00CD4489"/>
                                <w:p w14:paraId="5050F5A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CECE3D4" w14:textId="77777777" w:rsidR="00CD4489" w:rsidRDefault="00CD4489"/>
                                <w:p w14:paraId="36ED25E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2D3688E" w14:textId="77777777" w:rsidR="00CD4489" w:rsidRDefault="00CD4489"/>
                                <w:p w14:paraId="435EE96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B2DCC45" w14:textId="77777777" w:rsidR="00CD4489" w:rsidRDefault="00CD4489"/>
                                <w:p w14:paraId="17024C7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E3BF2BA" w14:textId="77777777" w:rsidR="00CD4489" w:rsidRDefault="00CD4489"/>
                                <w:p w14:paraId="6CDBBBA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BC1AEA" w14:textId="77777777" w:rsidR="00CD4489" w:rsidRDefault="00CD4489"/>
                                <w:p w14:paraId="7F61640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647B616" w14:textId="77777777" w:rsidR="00CD4489" w:rsidRDefault="00CD4489"/>
                                <w:p w14:paraId="18215DE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31C670B" w14:textId="77777777" w:rsidR="00CD4489" w:rsidRDefault="00CD4489"/>
                                <w:p w14:paraId="03AA02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1DFD53" w14:textId="77777777" w:rsidR="00CD4489" w:rsidRDefault="00CD4489"/>
                                <w:p w14:paraId="158C270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CC120A3" w14:textId="77777777" w:rsidR="00CD4489" w:rsidRDefault="00CD4489"/>
                                <w:p w14:paraId="580DEDC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9688A1F" w14:textId="77777777" w:rsidR="00CD4489" w:rsidRDefault="00CD4489"/>
                                <w:p w14:paraId="2A87870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53E120" w14:textId="77777777" w:rsidR="00CD4489" w:rsidRDefault="00CD4489"/>
                                <w:p w14:paraId="28F04A5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560AA8C" w14:textId="77777777" w:rsidR="00CD4489" w:rsidRDefault="00CD4489"/>
                                <w:p w14:paraId="087B868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5E43EA3" w14:textId="77777777" w:rsidR="00CD4489" w:rsidRDefault="00CD4489"/>
                                <w:p w14:paraId="2043AE0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F78594C" w14:textId="77777777" w:rsidR="00CD4489" w:rsidRDefault="00CD4489"/>
                                <w:p w14:paraId="2706A42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D378EE" w14:textId="77777777" w:rsidR="00CD4489" w:rsidRDefault="00CD4489"/>
                                <w:p w14:paraId="7FD30E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EDADFB3" w14:textId="77777777" w:rsidR="00CD4489" w:rsidRDefault="00CD4489"/>
                                <w:p w14:paraId="0DC4AEA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D6DAB64" w14:textId="77777777" w:rsidR="00CD4489" w:rsidRDefault="00CD4489"/>
                                <w:p w14:paraId="0354E9E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B9F17B1" w14:textId="77777777" w:rsidR="00CD4489" w:rsidRDefault="00CD4489"/>
                                <w:p w14:paraId="515CBF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E19B607" w14:textId="77777777" w:rsidR="00CD4489" w:rsidRDefault="00CD4489"/>
                                <w:p w14:paraId="6B690AC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7CE4A48" w14:textId="77777777" w:rsidR="00CD4489" w:rsidRDefault="00CD4489"/>
                                <w:p w14:paraId="0004809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7C6629F" w14:textId="77777777" w:rsidR="00CD4489" w:rsidRDefault="00CD4489"/>
                                <w:p w14:paraId="20C23CF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6A990D8" w14:textId="77777777" w:rsidR="00CD4489" w:rsidRDefault="00CD4489"/>
                                <w:p w14:paraId="4226826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A64FA96" w14:textId="77777777" w:rsidR="00CD4489" w:rsidRDefault="00CD4489"/>
                                <w:p w14:paraId="6EEE388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3FBDD20" w14:textId="77777777" w:rsidR="00CD4489" w:rsidRDefault="00CD4489"/>
                                <w:p w14:paraId="305EEA1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486467" w14:textId="77777777" w:rsidR="00CD4489" w:rsidRDefault="00CD4489"/>
                                <w:p w14:paraId="2840A5A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31FB02A" w14:textId="77777777" w:rsidR="00CD4489" w:rsidRDefault="00CD4489"/>
                                <w:p w14:paraId="01B613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14F499" w14:textId="77777777" w:rsidR="00CD4489" w:rsidRDefault="00CD4489"/>
                                <w:p w14:paraId="5BF878E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6435FA1" w14:textId="77777777" w:rsidR="00CD4489" w:rsidRDefault="00CD4489"/>
                                <w:p w14:paraId="41B88D4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1115A4" w14:textId="77777777" w:rsidR="00CD4489" w:rsidRDefault="00CD4489"/>
                                <w:p w14:paraId="0A78128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B6C096E" w14:textId="77777777" w:rsidR="00CD4489" w:rsidRDefault="00CD4489"/>
                                <w:p w14:paraId="3AB29DD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15F56D7" w14:textId="77777777" w:rsidR="00CD4489" w:rsidRDefault="00CD4489"/>
                                <w:p w14:paraId="7193665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ECA4211" w14:textId="77777777" w:rsidR="00CD4489" w:rsidRDefault="00CD4489"/>
                                <w:p w14:paraId="7055690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7AA3B9C" w14:textId="77777777" w:rsidR="00CD4489" w:rsidRDefault="00CD4489"/>
                                <w:p w14:paraId="78BD87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9F293C1" w14:textId="77777777" w:rsidR="00CD4489" w:rsidRDefault="00CD4489"/>
                                <w:p w14:paraId="0A1B162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C2E85A1" w14:textId="77777777" w:rsidR="00CD4489" w:rsidRDefault="00CD4489"/>
                                <w:p w14:paraId="2FC93DB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6507EB9" w14:textId="77777777" w:rsidR="00CD4489" w:rsidRDefault="00CD4489"/>
                                <w:p w14:paraId="691A6DB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5F04F57" w14:textId="77777777" w:rsidR="00CD4489" w:rsidRDefault="00CD4489"/>
                                <w:p w14:paraId="5F207D1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6CD0CB" w14:textId="77777777" w:rsidR="00CD4489" w:rsidRDefault="00CD4489"/>
                                <w:p w14:paraId="7593075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48D575E" w14:textId="77777777" w:rsidR="00CD4489" w:rsidRDefault="00CD4489"/>
                                <w:p w14:paraId="5D5D84F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7C3E7ED" w14:textId="77777777" w:rsidR="00CD4489" w:rsidRDefault="00CD4489"/>
                                <w:p w14:paraId="61A55F4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448A53" w14:textId="77777777" w:rsidR="00CD4489" w:rsidRDefault="00CD4489"/>
                                <w:p w14:paraId="007B44B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40884B7" w14:textId="77777777" w:rsidR="00CD4489" w:rsidRDefault="00CD4489"/>
                                <w:p w14:paraId="25D81E9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1AA8CF" w14:textId="77777777" w:rsidR="00CD4489" w:rsidRDefault="00CD4489"/>
                                <w:p w14:paraId="6CCB11D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5790282" w14:textId="77777777" w:rsidR="00CD4489" w:rsidRDefault="00CD4489"/>
                                <w:p w14:paraId="4E620A1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2B1963" w14:textId="77777777" w:rsidR="00CD4489" w:rsidRDefault="00CD4489"/>
                                <w:p w14:paraId="6A79A1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33218C" w14:textId="77777777" w:rsidR="00CD4489" w:rsidRDefault="00CD4489"/>
                                <w:p w14:paraId="5F9AEC3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56523EB" w14:textId="77777777" w:rsidR="00CD4489" w:rsidRDefault="00CD4489"/>
                                <w:p w14:paraId="241FC6B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21713DF" w14:textId="77777777" w:rsidR="00CD4489" w:rsidRDefault="00CD4489"/>
                                <w:p w14:paraId="7A62577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9C210AD" w14:textId="77777777" w:rsidR="00CD4489" w:rsidRDefault="00CD4489"/>
                                <w:p w14:paraId="1506895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6D006A1" w14:textId="77777777" w:rsidR="00CD4489" w:rsidRDefault="00CD4489"/>
                                <w:p w14:paraId="659B2C8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D07E8F3" w14:textId="77777777" w:rsidR="00CD4489" w:rsidRDefault="00CD4489"/>
                                <w:p w14:paraId="038064B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A43098" w14:textId="77777777" w:rsidR="00CD4489" w:rsidRDefault="00CD4489"/>
                                <w:p w14:paraId="08E923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3149D9A" w14:textId="77777777" w:rsidR="00CD4489" w:rsidRDefault="00CD4489"/>
                                <w:p w14:paraId="78EF20F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8D0A609" w14:textId="77777777" w:rsidR="00CD4489" w:rsidRDefault="00CD4489"/>
                                <w:p w14:paraId="477E55F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B42B56" w14:textId="77777777" w:rsidR="00CD4489" w:rsidRDefault="00CD4489"/>
                                <w:p w14:paraId="1EEF56D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EE32C5A" w14:textId="77777777" w:rsidR="00CD4489" w:rsidRDefault="00CD4489"/>
                                <w:p w14:paraId="4C29660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B3B81D0" w14:textId="77777777" w:rsidR="00CD4489" w:rsidRDefault="00CD4489"/>
                                <w:p w14:paraId="64F00B0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7E35511" w14:textId="77777777" w:rsidR="00CD4489" w:rsidRDefault="00CD4489"/>
                                <w:p w14:paraId="17436B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07A5768" w14:textId="77777777" w:rsidR="00CD4489" w:rsidRDefault="00CD4489"/>
                                <w:p w14:paraId="4077DFF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1D8B105" w14:textId="77777777" w:rsidR="00CD4489" w:rsidRDefault="00CD4489"/>
                                <w:p w14:paraId="010BEAE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406555" w14:textId="77777777" w:rsidR="00CD4489" w:rsidRDefault="00CD4489"/>
                                <w:p w14:paraId="5E7C428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11E3E7" w14:textId="77777777" w:rsidR="00CD4489" w:rsidRDefault="00CD4489"/>
                                <w:p w14:paraId="2960F61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CE0D7A" w14:textId="77777777" w:rsidR="00CD4489" w:rsidRDefault="00CD4489"/>
                                <w:p w14:paraId="06E7C67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B62944" w14:textId="77777777" w:rsidR="00CD4489" w:rsidRDefault="00CD4489"/>
                                <w:p w14:paraId="5B59BB3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C711371" w14:textId="77777777" w:rsidR="00CD4489" w:rsidRDefault="00CD4489"/>
                                <w:p w14:paraId="3903885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91D3C8" w14:textId="77777777" w:rsidR="00CD4489" w:rsidRDefault="00CD4489"/>
                                <w:p w14:paraId="1076949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0305FFE" w14:textId="77777777" w:rsidR="00CD4489" w:rsidRDefault="00CD4489"/>
                                <w:p w14:paraId="4ADF710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8FF3C7B" w14:textId="77777777" w:rsidR="00CD4489" w:rsidRDefault="00CD4489"/>
                                <w:p w14:paraId="72C023F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0304FC9" w14:textId="77777777" w:rsidR="00CD4489" w:rsidRDefault="00CD4489"/>
                                <w:p w14:paraId="6871AD8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C1A25BF" w14:textId="77777777" w:rsidR="00CD4489" w:rsidRDefault="00CD4489"/>
                                <w:p w14:paraId="4227023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D8C5B6E" w14:textId="77777777" w:rsidR="00CD4489" w:rsidRDefault="00CD4489"/>
                                <w:p w14:paraId="3C9C834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B65C9A8" w14:textId="77777777" w:rsidR="00CD4489" w:rsidRDefault="00CD4489"/>
                                <w:p w14:paraId="6AF6241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D2B1E8" w14:textId="77777777" w:rsidR="00CD4489" w:rsidRDefault="00CD4489"/>
                                <w:p w14:paraId="51001CB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C5AC066" w14:textId="77777777" w:rsidR="00CD4489" w:rsidRDefault="00CD4489"/>
                                <w:p w14:paraId="1093BEB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07DB55" w14:textId="77777777" w:rsidR="00CD4489" w:rsidRDefault="00CD4489"/>
                                <w:p w14:paraId="3B75FA7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8174023" w14:textId="77777777" w:rsidR="00CD4489" w:rsidRDefault="00CD4489"/>
                                <w:p w14:paraId="6F04576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49AF333" w14:textId="77777777" w:rsidR="00CD4489" w:rsidRDefault="00CD4489"/>
                                <w:p w14:paraId="1770B61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A061334" w14:textId="77777777" w:rsidR="00CD4489" w:rsidRDefault="00CD4489"/>
                                <w:p w14:paraId="60EE3238" w14:textId="3E58BDC1"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D0978E5" w14:textId="77777777" w:rsidR="00CD4489" w:rsidRDefault="00CD4489"/>
                                <w:p w14:paraId="5F6FA7E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9894A65" w14:textId="77777777" w:rsidR="00CD4489" w:rsidRDefault="00CD4489"/>
                                <w:p w14:paraId="02F7D9B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968E15A" w14:textId="77777777" w:rsidR="00CD4489" w:rsidRDefault="00CD4489"/>
                                <w:p w14:paraId="479A34A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E2DE49" w14:textId="77777777" w:rsidR="00CD4489" w:rsidRDefault="00CD4489"/>
                                <w:p w14:paraId="7776546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1911B56" w14:textId="77777777" w:rsidR="00CD4489" w:rsidRDefault="00CD4489"/>
                                <w:p w14:paraId="06D27EE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5AEA10" w14:textId="77777777" w:rsidR="00CD4489" w:rsidRDefault="00CD4489"/>
                                <w:p w14:paraId="3ED23D9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923C53" w14:textId="77777777" w:rsidR="00CD4489" w:rsidRDefault="00CD4489"/>
                                <w:p w14:paraId="5F210DE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21F10EA" w14:textId="77777777" w:rsidR="00CD4489" w:rsidRDefault="00CD4489"/>
                                <w:p w14:paraId="4CD8AB1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F2943AA" w14:textId="77777777" w:rsidR="00CD4489" w:rsidRDefault="00CD4489"/>
                                <w:p w14:paraId="5D15993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A39F42" w14:textId="77777777" w:rsidR="00CD4489" w:rsidRDefault="00CD4489"/>
                                <w:p w14:paraId="40217D5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FD3698C" w14:textId="77777777" w:rsidR="00CD4489" w:rsidRDefault="00CD4489"/>
                                <w:p w14:paraId="4C84F70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4049E5B" w14:textId="77777777" w:rsidR="00CD4489" w:rsidRDefault="00CD4489"/>
                                <w:p w14:paraId="603BDD5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3A7ACCB" w14:textId="77777777" w:rsidR="00CD4489" w:rsidRDefault="00CD4489"/>
                                <w:p w14:paraId="029CE58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1F2B29" w14:textId="77777777" w:rsidR="00CD4489" w:rsidRDefault="00CD4489"/>
                                <w:p w14:paraId="3EC7B5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E7915C1" w14:textId="77777777" w:rsidR="00CD4489" w:rsidRDefault="00CD4489"/>
                                <w:p w14:paraId="56444DC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5689BC5" w14:textId="77777777" w:rsidR="00CD4489" w:rsidRDefault="00CD4489"/>
                                <w:p w14:paraId="692C8B3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CE49A3C" w14:textId="77777777" w:rsidR="00CD4489" w:rsidRDefault="00CD4489"/>
                                <w:p w14:paraId="18FDDBE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DEAA468" w14:textId="77777777" w:rsidR="00CD4489" w:rsidRDefault="00CD4489"/>
                                <w:p w14:paraId="0DB2020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055F27" w14:textId="77777777" w:rsidR="00CD4489" w:rsidRDefault="00CD4489"/>
                                <w:p w14:paraId="4620180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45F173" w14:textId="77777777" w:rsidR="00CD4489" w:rsidRDefault="00CD4489"/>
                                <w:p w14:paraId="0E4C9D3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386262" w14:textId="77777777" w:rsidR="00CD4489" w:rsidRDefault="00CD4489"/>
                                <w:p w14:paraId="0A2318C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7B4A15" w14:textId="77777777" w:rsidR="00CD4489" w:rsidRDefault="00CD4489"/>
                                <w:p w14:paraId="37D6112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A5BB817" w14:textId="77777777" w:rsidR="00CD4489" w:rsidRDefault="00CD4489"/>
                                <w:p w14:paraId="1BB21E6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B460DCC" w14:textId="77777777" w:rsidR="00CD4489" w:rsidRDefault="00CD4489"/>
                                <w:p w14:paraId="698C088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C30E0F7" w14:textId="77777777" w:rsidR="00CD4489" w:rsidRDefault="00CD4489"/>
                                <w:p w14:paraId="3A3332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9160F7F" w14:textId="77777777" w:rsidR="00CD4489" w:rsidRDefault="00CD4489"/>
                                <w:p w14:paraId="3E5D653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01906E" w14:textId="77777777" w:rsidR="00CD4489" w:rsidRDefault="00CD4489"/>
                                <w:p w14:paraId="770E99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621307D" w14:textId="77777777" w:rsidR="00CD4489" w:rsidRDefault="00CD4489"/>
                                <w:p w14:paraId="424DD3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EC8CF05" w14:textId="77777777" w:rsidR="00CD4489" w:rsidRDefault="00CD4489"/>
                                <w:p w14:paraId="38BAC0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67306D" w14:textId="77777777" w:rsidR="00CD4489" w:rsidRDefault="00CD4489"/>
                                <w:p w14:paraId="64B9C72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619D8E4" w14:textId="77777777" w:rsidR="00CD4489" w:rsidRDefault="00CD4489"/>
                                <w:p w14:paraId="68A285B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DF14E25" w14:textId="77777777" w:rsidR="00CD4489" w:rsidRDefault="00CD4489"/>
                                <w:p w14:paraId="6D4FBAE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C22B7A" w14:textId="77777777" w:rsidR="00CD4489" w:rsidRDefault="00CD4489"/>
                                <w:p w14:paraId="020AAF0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EE972DC" w14:textId="77777777" w:rsidR="00CD4489" w:rsidRDefault="00CD4489"/>
                                <w:p w14:paraId="0CE8618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9F24F56" w14:textId="77777777" w:rsidR="00CD4489" w:rsidRDefault="00CD4489"/>
                                <w:p w14:paraId="6FDA612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CEA10A" w14:textId="77777777" w:rsidR="00CD4489" w:rsidRDefault="00CD4489"/>
                                <w:p w14:paraId="3D04BE3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A015B87" w14:textId="77777777" w:rsidR="00CD4489" w:rsidRDefault="00CD4489"/>
                                <w:p w14:paraId="2121424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3F97258" w14:textId="77777777" w:rsidR="00CD4489" w:rsidRDefault="00CD4489"/>
                                <w:p w14:paraId="63A462C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46F1B3B" w14:textId="77777777" w:rsidR="00CD4489" w:rsidRDefault="00CD4489"/>
                                <w:p w14:paraId="2574683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CF189D" w14:textId="77777777" w:rsidR="00CD4489" w:rsidRDefault="00CD4489"/>
                                <w:p w14:paraId="0CF02AE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4ABDBE0" w14:textId="77777777" w:rsidR="00CD4489" w:rsidRDefault="00CD4489"/>
                                <w:p w14:paraId="001F246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5C438FE" w14:textId="77777777" w:rsidR="00CD4489" w:rsidRDefault="00CD4489"/>
                                <w:p w14:paraId="13CB3D3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F95AFF" w14:textId="77777777" w:rsidR="00CD4489" w:rsidRDefault="00CD4489"/>
                                <w:p w14:paraId="5724E2E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D223BFF" w14:textId="77777777" w:rsidR="00CD4489" w:rsidRDefault="00CD4489"/>
                                <w:p w14:paraId="65646B5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75FFC8" w14:textId="77777777" w:rsidR="00CD4489" w:rsidRDefault="00CD4489"/>
                                <w:p w14:paraId="41E2711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18C271" w14:textId="77777777" w:rsidR="00CD4489" w:rsidRDefault="00CD4489"/>
                                <w:p w14:paraId="7BE8290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47B431F" w14:textId="77777777" w:rsidR="00CD4489" w:rsidRDefault="00CD4489"/>
                                <w:p w14:paraId="57CAB1A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60F73F9" w14:textId="77777777" w:rsidR="00CD4489" w:rsidRDefault="00CD4489"/>
                                <w:p w14:paraId="69E0D26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F57790" w14:textId="77777777" w:rsidR="00CD4489" w:rsidRDefault="00CD4489"/>
                                <w:p w14:paraId="13F8B29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6E83E9F" w14:textId="77777777" w:rsidR="00CD4489" w:rsidRDefault="00CD4489"/>
                                <w:p w14:paraId="56B7259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B29E4CD" w14:textId="77777777" w:rsidR="00CD4489" w:rsidRDefault="00CD4489"/>
                                <w:p w14:paraId="213B693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40F7B0" w14:textId="77777777" w:rsidR="00CD4489" w:rsidRDefault="00CD4489"/>
                                <w:p w14:paraId="7A6B136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8D4F311" w14:textId="77777777" w:rsidR="00CD4489" w:rsidRDefault="00CD4489"/>
                                <w:p w14:paraId="1C7DD57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737E5E" w14:textId="77777777" w:rsidR="00CD4489" w:rsidRDefault="00CD4489"/>
                                <w:p w14:paraId="43C395D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585410" w14:textId="77777777" w:rsidR="00CD4489" w:rsidRDefault="00CD4489"/>
                                <w:p w14:paraId="749DC66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3D20A8E" w14:textId="77777777" w:rsidR="00CD4489" w:rsidRDefault="00CD4489"/>
                                <w:p w14:paraId="0BEBC40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ECBFD3B" w14:textId="77777777" w:rsidR="00CD4489" w:rsidRDefault="00CD4489"/>
                                <w:p w14:paraId="22BEC59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BAEB66E" w14:textId="77777777" w:rsidR="00CD4489" w:rsidRDefault="00CD4489"/>
                                <w:p w14:paraId="4899508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CB26E0F" w14:textId="77777777" w:rsidR="00CD4489" w:rsidRDefault="00CD4489"/>
                                <w:p w14:paraId="2434FF5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34171A" w14:textId="77777777" w:rsidR="00CD4489" w:rsidRDefault="00CD4489"/>
                                <w:p w14:paraId="0967154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2A79CDB" w14:textId="77777777" w:rsidR="00CD4489" w:rsidRDefault="00CD4489"/>
                                <w:p w14:paraId="03395E8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AEBC971" w14:textId="77777777" w:rsidR="00CD4489" w:rsidRDefault="00CD4489"/>
                                <w:p w14:paraId="529BC59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CF77ADC" w14:textId="77777777" w:rsidR="00CD4489" w:rsidRDefault="00CD4489"/>
                                <w:p w14:paraId="7D31175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F5896FA" w14:textId="77777777" w:rsidR="00CD4489" w:rsidRDefault="00CD4489"/>
                                <w:p w14:paraId="64A4EE2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5044C0" w14:textId="77777777" w:rsidR="00CD4489" w:rsidRDefault="00CD4489"/>
                                <w:p w14:paraId="706A4EA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957E210" w14:textId="77777777" w:rsidR="00CD4489" w:rsidRDefault="00CD4489"/>
                                <w:p w14:paraId="7B885CA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957282B" w14:textId="77777777" w:rsidR="00CD4489" w:rsidRDefault="00CD4489"/>
                                <w:p w14:paraId="5FACC7C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278BBB8" w14:textId="77777777" w:rsidR="00CD4489" w:rsidRDefault="00CD4489"/>
                                <w:p w14:paraId="6CC62B9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982AD47" w14:textId="77777777" w:rsidR="00CD4489" w:rsidRDefault="00CD4489"/>
                                <w:p w14:paraId="753E458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FEF402" w14:textId="77777777" w:rsidR="00CD4489" w:rsidRDefault="00CD4489"/>
                                <w:p w14:paraId="7FE3DD2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3A7CE59" w14:textId="77777777" w:rsidR="00CD4489" w:rsidRDefault="00CD4489"/>
                                <w:p w14:paraId="37A41A8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D9B747B" w14:textId="77777777" w:rsidR="00CD4489" w:rsidRDefault="00CD4489"/>
                                <w:p w14:paraId="3FD063A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88CF19D" w14:textId="77777777" w:rsidR="00CD4489" w:rsidRDefault="00CD4489"/>
                                <w:p w14:paraId="121DE0F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4D124B" w14:textId="77777777" w:rsidR="00CD4489" w:rsidRDefault="00CD4489"/>
                                <w:p w14:paraId="6AC38C8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AF3FE19" w14:textId="77777777" w:rsidR="00CD4489" w:rsidRDefault="00CD4489"/>
                                <w:p w14:paraId="2D67EF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4CB98D" w14:textId="77777777" w:rsidR="00CD4489" w:rsidRDefault="00CD4489"/>
                                <w:p w14:paraId="2577086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28B0BE5" w14:textId="77777777" w:rsidR="00CD4489" w:rsidRDefault="00CD4489"/>
                                <w:p w14:paraId="0B54494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B8BF0A6" w14:textId="77777777" w:rsidR="00CD4489" w:rsidRDefault="00CD4489"/>
                                <w:p w14:paraId="029BF19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38EF250" w14:textId="77777777" w:rsidR="00CD4489" w:rsidRDefault="00CD4489"/>
                                <w:p w14:paraId="0DF2A8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127D167" w14:textId="77777777" w:rsidR="00CD4489" w:rsidRDefault="00CD4489"/>
                                <w:p w14:paraId="5F991BB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C9C16F" w14:textId="77777777" w:rsidR="00CD4489" w:rsidRDefault="00CD4489"/>
                                <w:p w14:paraId="4A0E736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6DF31D" w14:textId="77777777" w:rsidR="00CD4489" w:rsidRDefault="00CD4489"/>
                                <w:p w14:paraId="401457F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77F2339" w14:textId="77777777" w:rsidR="00CD4489" w:rsidRDefault="00CD4489"/>
                                <w:p w14:paraId="13773E0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92E00A" w14:textId="77777777" w:rsidR="00CD4489" w:rsidRDefault="00CD4489"/>
                                <w:p w14:paraId="7DA9CF7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8A429B" w14:textId="77777777" w:rsidR="00CD4489" w:rsidRDefault="00CD4489"/>
                                <w:p w14:paraId="312A1DB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7C37EA7" w14:textId="77777777" w:rsidR="00CD4489" w:rsidRDefault="00CD4489"/>
                                <w:p w14:paraId="61DE9FD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4A6C669" w14:textId="77777777" w:rsidR="00CD4489" w:rsidRDefault="00CD4489"/>
                                <w:p w14:paraId="7D1672A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13A2A17" w14:textId="77777777" w:rsidR="00CD4489" w:rsidRDefault="00CD4489"/>
                                <w:p w14:paraId="0F6DAD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95308D" w14:textId="77777777" w:rsidR="00CD4489" w:rsidRDefault="00CD4489"/>
                                <w:p w14:paraId="5F74871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46F2632" w14:textId="77777777" w:rsidR="00CD4489" w:rsidRDefault="00CD4489"/>
                                <w:p w14:paraId="0718FF6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50B68A3" w14:textId="77777777" w:rsidR="00CD4489" w:rsidRDefault="00CD4489"/>
                                <w:p w14:paraId="01BA1AF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BA96932" w14:textId="77777777" w:rsidR="00CD4489" w:rsidRDefault="00CD4489"/>
                                <w:p w14:paraId="0D35797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825E1E" w14:textId="77777777" w:rsidR="00CD4489" w:rsidRDefault="00CD4489"/>
                                <w:p w14:paraId="3F61771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922B787" w14:textId="77777777" w:rsidR="00CD4489" w:rsidRDefault="00CD4489"/>
                                <w:p w14:paraId="63E7676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F77689C" w14:textId="77777777" w:rsidR="00CD4489" w:rsidRDefault="00CD4489"/>
                                <w:p w14:paraId="62F502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C686D85" w14:textId="77777777" w:rsidR="00CD4489" w:rsidRDefault="00CD4489"/>
                                <w:p w14:paraId="7D3E68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E4CFFD4" w14:textId="77777777" w:rsidR="00CD4489" w:rsidRDefault="00CD4489"/>
                                <w:p w14:paraId="4AFF41D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D8E403B" w14:textId="77777777" w:rsidR="00CD4489" w:rsidRDefault="00CD4489"/>
                                <w:p w14:paraId="1542F0D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1D9CE1" w14:textId="77777777" w:rsidR="00CD4489" w:rsidRDefault="00CD4489"/>
                                <w:p w14:paraId="3F182F7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DE2C0C1" w14:textId="77777777" w:rsidR="00CD4489" w:rsidRDefault="00CD4489"/>
                                <w:p w14:paraId="1F0966A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6B3295F" w14:textId="77777777" w:rsidR="00CD4489" w:rsidRDefault="00CD4489"/>
                                <w:p w14:paraId="6246F72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84849C" w14:textId="77777777" w:rsidR="00CD4489" w:rsidRDefault="00CD4489"/>
                                <w:p w14:paraId="11E02EA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6AE900" w14:textId="77777777" w:rsidR="00CD4489" w:rsidRDefault="00CD4489"/>
                                <w:p w14:paraId="00799C8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761C90" w14:textId="77777777" w:rsidR="00CD4489" w:rsidRDefault="00CD4489"/>
                                <w:p w14:paraId="5232AB6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E5C98E" w14:textId="77777777" w:rsidR="00CD4489" w:rsidRDefault="00CD4489"/>
                                <w:p w14:paraId="16724F9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A630E45" w14:textId="77777777" w:rsidR="00CD4489" w:rsidRDefault="00CD4489"/>
                                <w:p w14:paraId="052747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EEC230C" w14:textId="77777777" w:rsidR="00CD4489" w:rsidRDefault="00CD4489"/>
                                <w:p w14:paraId="5409664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A50F8E" w14:textId="77777777" w:rsidR="00CD4489" w:rsidRDefault="00CD4489"/>
                                <w:p w14:paraId="62526DA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46CE22" w14:textId="77777777" w:rsidR="00CD4489" w:rsidRDefault="00CD4489"/>
                                <w:p w14:paraId="2A5EB5F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E7850E7" w14:textId="77777777" w:rsidR="00CD4489" w:rsidRDefault="00CD4489"/>
                                <w:p w14:paraId="38C464E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1604B49" w14:textId="77777777" w:rsidR="00CD4489" w:rsidRDefault="00CD4489"/>
                                <w:p w14:paraId="4635070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B5BC419" w14:textId="77777777" w:rsidR="00CD4489" w:rsidRDefault="00CD4489"/>
                                <w:p w14:paraId="0A7EFF8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51C9443" w14:textId="77777777" w:rsidR="00CD4489" w:rsidRDefault="00CD4489"/>
                                <w:p w14:paraId="7470A2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07E8DC" w14:textId="77777777" w:rsidR="00CD4489" w:rsidRDefault="00CD4489"/>
                                <w:p w14:paraId="6A7D0DE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A8BF3F2" w14:textId="77777777" w:rsidR="00CD4489" w:rsidRDefault="00CD4489"/>
                                <w:p w14:paraId="461A634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5E945E" w14:textId="77777777" w:rsidR="00CD4489" w:rsidRDefault="00CD4489"/>
                                <w:p w14:paraId="306EDF9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884B764" w14:textId="77777777" w:rsidR="00CD4489" w:rsidRDefault="00CD4489"/>
                                <w:p w14:paraId="067C43C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8402771" w14:textId="77777777" w:rsidR="00CD4489" w:rsidRDefault="00CD4489"/>
                                <w:p w14:paraId="0035FC3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2195525" w14:textId="77777777" w:rsidR="00CD4489" w:rsidRDefault="00CD4489"/>
                                <w:p w14:paraId="10E448C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C7F3F3" w14:textId="77777777" w:rsidR="00CD4489" w:rsidRDefault="00CD4489"/>
                                <w:p w14:paraId="31E670F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889CB4" w14:textId="77777777" w:rsidR="00CD4489" w:rsidRDefault="00CD4489"/>
                                <w:p w14:paraId="43F0919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0E0C6B" w14:textId="77777777" w:rsidR="00CD4489" w:rsidRDefault="00CD4489"/>
                                <w:p w14:paraId="58FF586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6EF9194" w14:textId="77777777" w:rsidR="00CD4489" w:rsidRDefault="00CD4489"/>
                                <w:p w14:paraId="3FB0C80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BF5EE7B" w14:textId="77777777" w:rsidR="00CD4489" w:rsidRDefault="00CD4489"/>
                                <w:p w14:paraId="24CAEB4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7AFFF26" w14:textId="77777777" w:rsidR="00CD4489" w:rsidRDefault="00CD4489"/>
                                <w:p w14:paraId="55DC02C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464AD44" w14:textId="77777777" w:rsidR="00CD4489" w:rsidRDefault="00CD4489"/>
                                <w:p w14:paraId="5558036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86C635" w14:textId="77777777" w:rsidR="00CD4489" w:rsidRDefault="00CD4489"/>
                                <w:p w14:paraId="496E9F8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3EB6B7E" w14:textId="77777777" w:rsidR="00CD4489" w:rsidRDefault="00CD4489"/>
                                <w:p w14:paraId="105FE894" w14:textId="3E58BDC1" w:rsidR="00CD4489" w:rsidRPr="00DF42D1" w:rsidRDefault="00CD4489" w:rsidP="00334641">
                                  <w:pPr>
                                    <w:pStyle w:val="Ttulo1"/>
                                    <w:rPr>
                                      <w:rFonts w:ascii="Zizou Slab" w:hAnsi="Zizou Slab"/>
                                      <w:b w:val="0"/>
                                      <w:lang w:val="es-MX"/>
                                    </w:rPr>
                                  </w:pPr>
                                  <w:r>
                                    <w:rPr>
                                      <w:rFonts w:ascii="Zizou Slab" w:hAnsi="Zizou Slab"/>
                                      <w:b w:val="0"/>
                                      <w:lang w:val="es-MX"/>
                                    </w:rPr>
                                    <w:t>Astra</w:t>
                                  </w:r>
                                  <w:bookmarkEnd w:id="0"/>
                                </w:p>
                                <w:p w14:paraId="4A6A3C6C" w14:textId="77777777" w:rsidR="00CD4489" w:rsidRDefault="00CD4489"/>
                                <w:p w14:paraId="689CE016" w14:textId="77777777" w:rsidR="00CD4489" w:rsidRPr="00DF42D1" w:rsidRDefault="00CD4489" w:rsidP="00334641">
                                  <w:pPr>
                                    <w:pStyle w:val="Ttulo1"/>
                                    <w:rPr>
                                      <w:rFonts w:ascii="Zizou Slab" w:hAnsi="Zizou Slab"/>
                                      <w:b w:val="0"/>
                                      <w:lang w:val="es-MX"/>
                                    </w:rPr>
                                  </w:pPr>
                                  <w:bookmarkStart w:id="4" w:name="_Toc25309651"/>
                                  <w:r>
                                    <w:rPr>
                                      <w:rFonts w:ascii="Zizou Slab" w:hAnsi="Zizou Slab"/>
                                      <w:b w:val="0"/>
                                      <w:lang w:val="es-MX"/>
                                    </w:rPr>
                                    <w:t>Astra</w:t>
                                  </w:r>
                                  <w:bookmarkEnd w:id="4"/>
                                </w:p>
                                <w:p w14:paraId="654D9890" w14:textId="77777777" w:rsidR="00CD4489" w:rsidRDefault="00CD4489"/>
                                <w:p w14:paraId="6CE2ADB8" w14:textId="77777777" w:rsidR="00CD4489" w:rsidRPr="00DF42D1" w:rsidRDefault="00CD4489" w:rsidP="00334641">
                                  <w:pPr>
                                    <w:pStyle w:val="Ttulo1"/>
                                    <w:rPr>
                                      <w:rFonts w:ascii="Zizou Slab" w:hAnsi="Zizou Slab"/>
                                      <w:b w:val="0"/>
                                      <w:lang w:val="es-MX"/>
                                    </w:rPr>
                                  </w:pPr>
                                  <w:bookmarkStart w:id="5" w:name="_Toc25309652"/>
                                  <w:r>
                                    <w:rPr>
                                      <w:rFonts w:ascii="Zizou Slab" w:hAnsi="Zizou Slab"/>
                                      <w:b w:val="0"/>
                                      <w:lang w:val="es-MX"/>
                                    </w:rPr>
                                    <w:t>Astra</w:t>
                                  </w:r>
                                  <w:bookmarkEnd w:id="5"/>
                                </w:p>
                                <w:p w14:paraId="4F2F4AC7" w14:textId="77777777" w:rsidR="00CD4489" w:rsidRDefault="00CD4489"/>
                                <w:p w14:paraId="64549386" w14:textId="77777777" w:rsidR="00CD4489" w:rsidRPr="00DF42D1" w:rsidRDefault="00CD4489" w:rsidP="00334641">
                                  <w:pPr>
                                    <w:pStyle w:val="Ttulo1"/>
                                    <w:rPr>
                                      <w:rFonts w:ascii="Zizou Slab" w:hAnsi="Zizou Slab"/>
                                      <w:b w:val="0"/>
                                      <w:lang w:val="es-MX"/>
                                    </w:rPr>
                                  </w:pPr>
                                  <w:bookmarkStart w:id="6" w:name="_Toc25309653"/>
                                  <w:r>
                                    <w:rPr>
                                      <w:rFonts w:ascii="Zizou Slab" w:hAnsi="Zizou Slab"/>
                                      <w:b w:val="0"/>
                                      <w:lang w:val="es-MX"/>
                                    </w:rPr>
                                    <w:t>Astra</w:t>
                                  </w:r>
                                  <w:bookmarkEnd w:id="6"/>
                                </w:p>
                                <w:p w14:paraId="1BAC76B7" w14:textId="77777777" w:rsidR="00CD4489" w:rsidRDefault="00CD4489"/>
                                <w:p w14:paraId="425307B2" w14:textId="77777777" w:rsidR="00CD4489" w:rsidRPr="00DF42D1" w:rsidRDefault="00CD4489" w:rsidP="00334641">
                                  <w:pPr>
                                    <w:pStyle w:val="Ttulo1"/>
                                    <w:rPr>
                                      <w:rFonts w:ascii="Zizou Slab" w:hAnsi="Zizou Slab"/>
                                      <w:b w:val="0"/>
                                      <w:lang w:val="es-MX"/>
                                    </w:rPr>
                                  </w:pPr>
                                  <w:bookmarkStart w:id="7" w:name="_Toc25309654"/>
                                  <w:r>
                                    <w:rPr>
                                      <w:rFonts w:ascii="Zizou Slab" w:hAnsi="Zizou Slab"/>
                                      <w:b w:val="0"/>
                                      <w:lang w:val="es-MX"/>
                                    </w:rPr>
                                    <w:t>Astra</w:t>
                                  </w:r>
                                  <w:bookmarkEnd w:id="7"/>
                                </w:p>
                                <w:p w14:paraId="065B20DE" w14:textId="77777777" w:rsidR="00CD4489" w:rsidRDefault="00CD4489"/>
                                <w:p w14:paraId="71089905" w14:textId="77777777" w:rsidR="00CD4489" w:rsidRPr="00DF42D1" w:rsidRDefault="00CD4489" w:rsidP="00334641">
                                  <w:pPr>
                                    <w:pStyle w:val="Ttulo1"/>
                                    <w:rPr>
                                      <w:rFonts w:ascii="Zizou Slab" w:hAnsi="Zizou Slab"/>
                                      <w:b w:val="0"/>
                                      <w:lang w:val="es-MX"/>
                                    </w:rPr>
                                  </w:pPr>
                                  <w:bookmarkStart w:id="8" w:name="_Toc25309655"/>
                                  <w:r>
                                    <w:rPr>
                                      <w:rFonts w:ascii="Zizou Slab" w:hAnsi="Zizou Slab"/>
                                      <w:b w:val="0"/>
                                      <w:lang w:val="es-MX"/>
                                    </w:rPr>
                                    <w:t>Astra</w:t>
                                  </w:r>
                                  <w:bookmarkEnd w:id="8"/>
                                </w:p>
                                <w:p w14:paraId="71E353BE" w14:textId="77777777" w:rsidR="00CD4489" w:rsidRDefault="00CD4489"/>
                                <w:p w14:paraId="391094D6" w14:textId="77777777" w:rsidR="00CD4489" w:rsidRPr="00DF42D1" w:rsidRDefault="00CD4489" w:rsidP="00334641">
                                  <w:pPr>
                                    <w:pStyle w:val="Ttulo1"/>
                                    <w:rPr>
                                      <w:rFonts w:ascii="Zizou Slab" w:hAnsi="Zizou Slab"/>
                                      <w:b w:val="0"/>
                                      <w:lang w:val="es-MX"/>
                                    </w:rPr>
                                  </w:pPr>
                                  <w:bookmarkStart w:id="9" w:name="_Toc25309656"/>
                                  <w:r>
                                    <w:rPr>
                                      <w:rFonts w:ascii="Zizou Slab" w:hAnsi="Zizou Slab"/>
                                      <w:b w:val="0"/>
                                      <w:lang w:val="es-MX"/>
                                    </w:rPr>
                                    <w:t>Astra</w:t>
                                  </w:r>
                                  <w:bookmarkEnd w:id="9"/>
                                </w:p>
                                <w:p w14:paraId="4C2AB679" w14:textId="77777777" w:rsidR="00CD4489" w:rsidRDefault="00CD4489"/>
                                <w:p w14:paraId="1DA72CE8" w14:textId="77777777" w:rsidR="00CD4489" w:rsidRPr="00DF42D1" w:rsidRDefault="00CD4489" w:rsidP="00334641">
                                  <w:pPr>
                                    <w:pStyle w:val="Ttulo1"/>
                                    <w:rPr>
                                      <w:rFonts w:ascii="Zizou Slab" w:hAnsi="Zizou Slab"/>
                                      <w:b w:val="0"/>
                                      <w:lang w:val="es-MX"/>
                                    </w:rPr>
                                  </w:pPr>
                                  <w:bookmarkStart w:id="10" w:name="_Toc25309657"/>
                                  <w:r>
                                    <w:rPr>
                                      <w:rFonts w:ascii="Zizou Slab" w:hAnsi="Zizou Slab"/>
                                      <w:b w:val="0"/>
                                      <w:lang w:val="es-MX"/>
                                    </w:rPr>
                                    <w:t>Astra</w:t>
                                  </w:r>
                                  <w:bookmarkEnd w:id="10"/>
                                </w:p>
                                <w:p w14:paraId="317277CE" w14:textId="77777777" w:rsidR="00CD4489" w:rsidRDefault="00CD4489"/>
                                <w:p w14:paraId="0F6AE42B" w14:textId="77777777" w:rsidR="00CD4489" w:rsidRPr="00DF42D1" w:rsidRDefault="00CD4489" w:rsidP="00334641">
                                  <w:pPr>
                                    <w:pStyle w:val="Ttulo1"/>
                                    <w:rPr>
                                      <w:rFonts w:ascii="Zizou Slab" w:hAnsi="Zizou Slab"/>
                                      <w:b w:val="0"/>
                                      <w:lang w:val="es-MX"/>
                                    </w:rPr>
                                  </w:pPr>
                                  <w:bookmarkStart w:id="11" w:name="_Toc25309658"/>
                                  <w:r>
                                    <w:rPr>
                                      <w:rFonts w:ascii="Zizou Slab" w:hAnsi="Zizou Slab"/>
                                      <w:b w:val="0"/>
                                      <w:lang w:val="es-MX"/>
                                    </w:rPr>
                                    <w:t>Astra</w:t>
                                  </w:r>
                                  <w:bookmarkEnd w:id="11"/>
                                </w:p>
                                <w:p w14:paraId="12C0004B" w14:textId="77777777" w:rsidR="00CD4489" w:rsidRDefault="00CD4489"/>
                                <w:p w14:paraId="6AD7F956" w14:textId="77777777" w:rsidR="00CD4489" w:rsidRPr="00DF42D1" w:rsidRDefault="00CD4489" w:rsidP="00334641">
                                  <w:pPr>
                                    <w:pStyle w:val="Ttulo1"/>
                                    <w:rPr>
                                      <w:rFonts w:ascii="Zizou Slab" w:hAnsi="Zizou Slab"/>
                                      <w:b w:val="0"/>
                                      <w:lang w:val="es-MX"/>
                                    </w:rPr>
                                  </w:pPr>
                                  <w:bookmarkStart w:id="12" w:name="_Toc25309659"/>
                                  <w:r>
                                    <w:rPr>
                                      <w:rFonts w:ascii="Zizou Slab" w:hAnsi="Zizou Slab"/>
                                      <w:b w:val="0"/>
                                      <w:lang w:val="es-MX"/>
                                    </w:rPr>
                                    <w:t>Astra</w:t>
                                  </w:r>
                                  <w:bookmarkEnd w:id="12"/>
                                </w:p>
                                <w:p w14:paraId="7A854C01" w14:textId="77777777" w:rsidR="00CD4489" w:rsidRDefault="00CD4489"/>
                                <w:p w14:paraId="66C1B4A0" w14:textId="77777777" w:rsidR="00CD4489" w:rsidRPr="00DF42D1" w:rsidRDefault="00CD4489" w:rsidP="00334641">
                                  <w:pPr>
                                    <w:pStyle w:val="Ttulo1"/>
                                    <w:rPr>
                                      <w:rFonts w:ascii="Zizou Slab" w:hAnsi="Zizou Slab"/>
                                      <w:b w:val="0"/>
                                      <w:lang w:val="es-MX"/>
                                    </w:rPr>
                                  </w:pPr>
                                  <w:bookmarkStart w:id="13" w:name="_Toc25309660"/>
                                  <w:r>
                                    <w:rPr>
                                      <w:rFonts w:ascii="Zizou Slab" w:hAnsi="Zizou Slab"/>
                                      <w:b w:val="0"/>
                                      <w:lang w:val="es-MX"/>
                                    </w:rPr>
                                    <w:t>Astra</w:t>
                                  </w:r>
                                  <w:bookmarkEnd w:id="13"/>
                                </w:p>
                                <w:p w14:paraId="303B5E7A" w14:textId="77777777" w:rsidR="00CD4489" w:rsidRDefault="00CD4489"/>
                                <w:p w14:paraId="70A44DED" w14:textId="77777777" w:rsidR="00CD4489" w:rsidRPr="00DF42D1" w:rsidRDefault="00CD4489" w:rsidP="00334641">
                                  <w:pPr>
                                    <w:pStyle w:val="Ttulo1"/>
                                    <w:rPr>
                                      <w:rFonts w:ascii="Zizou Slab" w:hAnsi="Zizou Slab"/>
                                      <w:b w:val="0"/>
                                      <w:lang w:val="es-MX"/>
                                    </w:rPr>
                                  </w:pPr>
                                  <w:bookmarkStart w:id="14" w:name="_Toc25309661"/>
                                  <w:r>
                                    <w:rPr>
                                      <w:rFonts w:ascii="Zizou Slab" w:hAnsi="Zizou Slab"/>
                                      <w:b w:val="0"/>
                                      <w:lang w:val="es-MX"/>
                                    </w:rPr>
                                    <w:t>Astra</w:t>
                                  </w:r>
                                  <w:bookmarkEnd w:id="14"/>
                                </w:p>
                                <w:p w14:paraId="6A4E749B" w14:textId="77777777" w:rsidR="00CD4489" w:rsidRDefault="00CD4489"/>
                                <w:p w14:paraId="5EDC53B8" w14:textId="77777777" w:rsidR="00CD4489" w:rsidRPr="00DF42D1" w:rsidRDefault="00CD4489" w:rsidP="00334641">
                                  <w:pPr>
                                    <w:pStyle w:val="Ttulo1"/>
                                    <w:rPr>
                                      <w:rFonts w:ascii="Zizou Slab" w:hAnsi="Zizou Slab"/>
                                      <w:b w:val="0"/>
                                      <w:lang w:val="es-MX"/>
                                    </w:rPr>
                                  </w:pPr>
                                  <w:bookmarkStart w:id="15" w:name="_Toc25309662"/>
                                  <w:r>
                                    <w:rPr>
                                      <w:rFonts w:ascii="Zizou Slab" w:hAnsi="Zizou Slab"/>
                                      <w:b w:val="0"/>
                                      <w:lang w:val="es-MX"/>
                                    </w:rPr>
                                    <w:t>Astra</w:t>
                                  </w:r>
                                  <w:bookmarkEnd w:id="15"/>
                                </w:p>
                                <w:p w14:paraId="4584ABE2" w14:textId="77777777" w:rsidR="00CD4489" w:rsidRDefault="00CD4489"/>
                                <w:p w14:paraId="0DC2E87A" w14:textId="77777777" w:rsidR="00CD4489" w:rsidRPr="00DF42D1" w:rsidRDefault="00CD4489" w:rsidP="00334641">
                                  <w:pPr>
                                    <w:pStyle w:val="Ttulo1"/>
                                    <w:rPr>
                                      <w:rFonts w:ascii="Zizou Slab" w:hAnsi="Zizou Slab"/>
                                      <w:b w:val="0"/>
                                      <w:lang w:val="es-MX"/>
                                    </w:rPr>
                                  </w:pPr>
                                  <w:bookmarkStart w:id="16" w:name="_Toc25309663"/>
                                  <w:r>
                                    <w:rPr>
                                      <w:rFonts w:ascii="Zizou Slab" w:hAnsi="Zizou Slab"/>
                                      <w:b w:val="0"/>
                                      <w:lang w:val="es-MX"/>
                                    </w:rPr>
                                    <w:t>Astra</w:t>
                                  </w:r>
                                  <w:bookmarkEnd w:id="16"/>
                                </w:p>
                                <w:p w14:paraId="095D4EF7" w14:textId="77777777" w:rsidR="00CD4489" w:rsidRDefault="00CD4489"/>
                                <w:p w14:paraId="5BAB0783" w14:textId="77777777" w:rsidR="00CD4489" w:rsidRPr="00DF42D1" w:rsidRDefault="00CD4489" w:rsidP="00334641">
                                  <w:pPr>
                                    <w:pStyle w:val="Ttulo1"/>
                                    <w:rPr>
                                      <w:rFonts w:ascii="Zizou Slab" w:hAnsi="Zizou Slab"/>
                                      <w:b w:val="0"/>
                                      <w:lang w:val="es-MX"/>
                                    </w:rPr>
                                  </w:pPr>
                                  <w:bookmarkStart w:id="17" w:name="_Toc25309664"/>
                                  <w:r>
                                    <w:rPr>
                                      <w:rFonts w:ascii="Zizou Slab" w:hAnsi="Zizou Slab"/>
                                      <w:b w:val="0"/>
                                      <w:lang w:val="es-MX"/>
                                    </w:rPr>
                                    <w:t>Astra</w:t>
                                  </w:r>
                                  <w:bookmarkEnd w:id="17"/>
                                </w:p>
                                <w:p w14:paraId="4B4C05C1" w14:textId="77777777" w:rsidR="00CD4489" w:rsidRDefault="00CD4489"/>
                                <w:p w14:paraId="3E859CCC" w14:textId="77777777" w:rsidR="00CD4489" w:rsidRPr="00DF42D1" w:rsidRDefault="00CD4489" w:rsidP="00334641">
                                  <w:pPr>
                                    <w:pStyle w:val="Ttulo1"/>
                                    <w:rPr>
                                      <w:rFonts w:ascii="Zizou Slab" w:hAnsi="Zizou Slab"/>
                                      <w:b w:val="0"/>
                                      <w:lang w:val="es-MX"/>
                                    </w:rPr>
                                  </w:pPr>
                                  <w:bookmarkStart w:id="18" w:name="_Toc25309665"/>
                                  <w:r>
                                    <w:rPr>
                                      <w:rFonts w:ascii="Zizou Slab" w:hAnsi="Zizou Slab"/>
                                      <w:b w:val="0"/>
                                      <w:lang w:val="es-MX"/>
                                    </w:rPr>
                                    <w:t>Astra</w:t>
                                  </w:r>
                                  <w:bookmarkEnd w:id="18"/>
                                </w:p>
                                <w:p w14:paraId="26DD163A" w14:textId="77777777" w:rsidR="00CD4489" w:rsidRDefault="00CD4489"/>
                                <w:p w14:paraId="0AAA79ED" w14:textId="77777777" w:rsidR="00CD4489" w:rsidRPr="00DF42D1" w:rsidRDefault="00CD4489" w:rsidP="00334641">
                                  <w:pPr>
                                    <w:pStyle w:val="Ttulo1"/>
                                    <w:rPr>
                                      <w:rFonts w:ascii="Zizou Slab" w:hAnsi="Zizou Slab"/>
                                      <w:b w:val="0"/>
                                      <w:lang w:val="es-MX"/>
                                    </w:rPr>
                                  </w:pPr>
                                  <w:bookmarkStart w:id="19" w:name="_Toc25309666"/>
                                  <w:r>
                                    <w:rPr>
                                      <w:rFonts w:ascii="Zizou Slab" w:hAnsi="Zizou Slab"/>
                                      <w:b w:val="0"/>
                                      <w:lang w:val="es-MX"/>
                                    </w:rPr>
                                    <w:t>Astra</w:t>
                                  </w:r>
                                  <w:bookmarkEnd w:id="19"/>
                                </w:p>
                                <w:p w14:paraId="49143E2E" w14:textId="77777777" w:rsidR="00CD4489" w:rsidRDefault="00CD4489"/>
                                <w:p w14:paraId="28A256AF" w14:textId="77777777" w:rsidR="00CD4489" w:rsidRPr="00DF42D1" w:rsidRDefault="00CD4489" w:rsidP="00334641">
                                  <w:pPr>
                                    <w:pStyle w:val="Ttulo1"/>
                                    <w:rPr>
                                      <w:rFonts w:ascii="Zizou Slab" w:hAnsi="Zizou Slab"/>
                                      <w:b w:val="0"/>
                                      <w:lang w:val="es-MX"/>
                                    </w:rPr>
                                  </w:pPr>
                                  <w:bookmarkStart w:id="20" w:name="_Toc25309667"/>
                                  <w:r>
                                    <w:rPr>
                                      <w:rFonts w:ascii="Zizou Slab" w:hAnsi="Zizou Slab"/>
                                      <w:b w:val="0"/>
                                      <w:lang w:val="es-MX"/>
                                    </w:rPr>
                                    <w:t>Astra</w:t>
                                  </w:r>
                                  <w:bookmarkEnd w:id="20"/>
                                </w:p>
                                <w:p w14:paraId="76E44798" w14:textId="77777777" w:rsidR="00CD4489" w:rsidRDefault="00CD4489"/>
                                <w:p w14:paraId="2E9B921F" w14:textId="77777777" w:rsidR="00CD4489" w:rsidRPr="00DF42D1" w:rsidRDefault="00CD4489" w:rsidP="00334641">
                                  <w:pPr>
                                    <w:pStyle w:val="Ttulo1"/>
                                    <w:rPr>
                                      <w:rFonts w:ascii="Zizou Slab" w:hAnsi="Zizou Slab"/>
                                      <w:b w:val="0"/>
                                      <w:lang w:val="es-MX"/>
                                    </w:rPr>
                                  </w:pPr>
                                  <w:bookmarkStart w:id="21" w:name="_Toc25309668"/>
                                  <w:r>
                                    <w:rPr>
                                      <w:rFonts w:ascii="Zizou Slab" w:hAnsi="Zizou Slab"/>
                                      <w:b w:val="0"/>
                                      <w:lang w:val="es-MX"/>
                                    </w:rPr>
                                    <w:t>Astra</w:t>
                                  </w:r>
                                  <w:bookmarkEnd w:id="21"/>
                                </w:p>
                                <w:p w14:paraId="21418B80" w14:textId="77777777" w:rsidR="00CD4489" w:rsidRDefault="00CD4489"/>
                                <w:p w14:paraId="6A9177FA" w14:textId="77777777" w:rsidR="00CD4489" w:rsidRPr="00DF42D1" w:rsidRDefault="00CD4489" w:rsidP="00334641">
                                  <w:pPr>
                                    <w:pStyle w:val="Ttulo1"/>
                                    <w:rPr>
                                      <w:rFonts w:ascii="Zizou Slab" w:hAnsi="Zizou Slab"/>
                                      <w:b w:val="0"/>
                                      <w:lang w:val="es-MX"/>
                                    </w:rPr>
                                  </w:pPr>
                                  <w:bookmarkStart w:id="22" w:name="_Toc25309669"/>
                                  <w:r>
                                    <w:rPr>
                                      <w:rFonts w:ascii="Zizou Slab" w:hAnsi="Zizou Slab"/>
                                      <w:b w:val="0"/>
                                      <w:lang w:val="es-MX"/>
                                    </w:rPr>
                                    <w:t>Astra</w:t>
                                  </w:r>
                                  <w:bookmarkEnd w:id="22"/>
                                </w:p>
                                <w:p w14:paraId="69B4A0C9" w14:textId="77777777" w:rsidR="00CD4489" w:rsidRDefault="00CD4489"/>
                                <w:p w14:paraId="51893F99" w14:textId="77777777" w:rsidR="00CD4489" w:rsidRPr="00DF42D1" w:rsidRDefault="00CD4489" w:rsidP="00334641">
                                  <w:pPr>
                                    <w:pStyle w:val="Ttulo1"/>
                                    <w:rPr>
                                      <w:rFonts w:ascii="Zizou Slab" w:hAnsi="Zizou Slab"/>
                                      <w:b w:val="0"/>
                                      <w:lang w:val="es-MX"/>
                                    </w:rPr>
                                  </w:pPr>
                                  <w:bookmarkStart w:id="23" w:name="_Toc25309670"/>
                                  <w:r>
                                    <w:rPr>
                                      <w:rFonts w:ascii="Zizou Slab" w:hAnsi="Zizou Slab"/>
                                      <w:b w:val="0"/>
                                      <w:lang w:val="es-MX"/>
                                    </w:rPr>
                                    <w:t>Astra</w:t>
                                  </w:r>
                                  <w:bookmarkEnd w:id="23"/>
                                </w:p>
                                <w:p w14:paraId="19599EBC" w14:textId="77777777" w:rsidR="00CD4489" w:rsidRDefault="00CD4489"/>
                                <w:p w14:paraId="1E2B5715" w14:textId="77777777" w:rsidR="00CD4489" w:rsidRPr="00DF42D1" w:rsidRDefault="00CD4489" w:rsidP="00334641">
                                  <w:pPr>
                                    <w:pStyle w:val="Ttulo1"/>
                                    <w:rPr>
                                      <w:rFonts w:ascii="Zizou Slab" w:hAnsi="Zizou Slab"/>
                                      <w:b w:val="0"/>
                                      <w:lang w:val="es-MX"/>
                                    </w:rPr>
                                  </w:pPr>
                                  <w:bookmarkStart w:id="24" w:name="_Toc25309671"/>
                                  <w:r>
                                    <w:rPr>
                                      <w:rFonts w:ascii="Zizou Slab" w:hAnsi="Zizou Slab"/>
                                      <w:b w:val="0"/>
                                      <w:lang w:val="es-MX"/>
                                    </w:rPr>
                                    <w:t>Astra</w:t>
                                  </w:r>
                                  <w:bookmarkEnd w:id="24"/>
                                </w:p>
                                <w:p w14:paraId="7FB890B9" w14:textId="77777777" w:rsidR="00CD4489" w:rsidRDefault="00CD4489"/>
                                <w:p w14:paraId="66951013" w14:textId="77777777" w:rsidR="00CD4489" w:rsidRPr="00DF42D1" w:rsidRDefault="00CD4489" w:rsidP="00334641">
                                  <w:pPr>
                                    <w:pStyle w:val="Ttulo1"/>
                                    <w:rPr>
                                      <w:rFonts w:ascii="Zizou Slab" w:hAnsi="Zizou Slab"/>
                                      <w:b w:val="0"/>
                                      <w:lang w:val="es-MX"/>
                                    </w:rPr>
                                  </w:pPr>
                                  <w:bookmarkStart w:id="25" w:name="_Toc25309672"/>
                                  <w:r>
                                    <w:rPr>
                                      <w:rFonts w:ascii="Zizou Slab" w:hAnsi="Zizou Slab"/>
                                      <w:b w:val="0"/>
                                      <w:lang w:val="es-MX"/>
                                    </w:rPr>
                                    <w:t>Astra</w:t>
                                  </w:r>
                                  <w:bookmarkEnd w:id="25"/>
                                </w:p>
                                <w:p w14:paraId="7F96A74E" w14:textId="77777777" w:rsidR="00CD4489" w:rsidRDefault="00CD4489"/>
                                <w:p w14:paraId="519D4595" w14:textId="77777777" w:rsidR="00CD4489" w:rsidRPr="00DF42D1" w:rsidRDefault="00CD4489" w:rsidP="00334641">
                                  <w:pPr>
                                    <w:pStyle w:val="Ttulo1"/>
                                    <w:rPr>
                                      <w:rFonts w:ascii="Zizou Slab" w:hAnsi="Zizou Slab"/>
                                      <w:b w:val="0"/>
                                      <w:lang w:val="es-MX"/>
                                    </w:rPr>
                                  </w:pPr>
                                  <w:bookmarkStart w:id="26" w:name="_Toc25309673"/>
                                  <w:r>
                                    <w:rPr>
                                      <w:rFonts w:ascii="Zizou Slab" w:hAnsi="Zizou Slab"/>
                                      <w:b w:val="0"/>
                                      <w:lang w:val="es-MX"/>
                                    </w:rPr>
                                    <w:t>Astra</w:t>
                                  </w:r>
                                  <w:bookmarkEnd w:id="26"/>
                                </w:p>
                                <w:p w14:paraId="198354DA" w14:textId="77777777" w:rsidR="00CD4489" w:rsidRDefault="00CD4489"/>
                                <w:p w14:paraId="5E5ADC00" w14:textId="77777777" w:rsidR="00CD4489" w:rsidRPr="00DF42D1" w:rsidRDefault="00CD4489" w:rsidP="00334641">
                                  <w:pPr>
                                    <w:pStyle w:val="Ttulo1"/>
                                    <w:rPr>
                                      <w:rFonts w:ascii="Zizou Slab" w:hAnsi="Zizou Slab"/>
                                      <w:b w:val="0"/>
                                      <w:lang w:val="es-MX"/>
                                    </w:rPr>
                                  </w:pPr>
                                  <w:bookmarkStart w:id="27" w:name="_Toc25309674"/>
                                  <w:r>
                                    <w:rPr>
                                      <w:rFonts w:ascii="Zizou Slab" w:hAnsi="Zizou Slab"/>
                                      <w:b w:val="0"/>
                                      <w:lang w:val="es-MX"/>
                                    </w:rPr>
                                    <w:t>Astra</w:t>
                                  </w:r>
                                  <w:bookmarkEnd w:id="27"/>
                                </w:p>
                                <w:p w14:paraId="5EB6DDAA" w14:textId="77777777" w:rsidR="00CD4489" w:rsidRDefault="00CD4489"/>
                                <w:p w14:paraId="2862B1A7" w14:textId="77777777" w:rsidR="00CD4489" w:rsidRPr="00DF42D1" w:rsidRDefault="00CD4489" w:rsidP="00334641">
                                  <w:pPr>
                                    <w:pStyle w:val="Ttulo1"/>
                                    <w:rPr>
                                      <w:rFonts w:ascii="Zizou Slab" w:hAnsi="Zizou Slab"/>
                                      <w:b w:val="0"/>
                                      <w:lang w:val="es-MX"/>
                                    </w:rPr>
                                  </w:pPr>
                                  <w:bookmarkStart w:id="28" w:name="_Toc25309675"/>
                                  <w:r>
                                    <w:rPr>
                                      <w:rFonts w:ascii="Zizou Slab" w:hAnsi="Zizou Slab"/>
                                      <w:b w:val="0"/>
                                      <w:lang w:val="es-MX"/>
                                    </w:rPr>
                                    <w:t>Astra</w:t>
                                  </w:r>
                                  <w:bookmarkEnd w:id="28"/>
                                </w:p>
                                <w:p w14:paraId="6D4626E9" w14:textId="77777777" w:rsidR="00CD4489" w:rsidRDefault="00CD4489"/>
                                <w:p w14:paraId="374FB148" w14:textId="77777777" w:rsidR="00CD4489" w:rsidRPr="00DF42D1" w:rsidRDefault="00CD4489" w:rsidP="00334641">
                                  <w:pPr>
                                    <w:pStyle w:val="Ttulo1"/>
                                    <w:rPr>
                                      <w:rFonts w:ascii="Zizou Slab" w:hAnsi="Zizou Slab"/>
                                      <w:b w:val="0"/>
                                      <w:lang w:val="es-MX"/>
                                    </w:rPr>
                                  </w:pPr>
                                  <w:bookmarkStart w:id="29" w:name="_Toc25309676"/>
                                  <w:r>
                                    <w:rPr>
                                      <w:rFonts w:ascii="Zizou Slab" w:hAnsi="Zizou Slab"/>
                                      <w:b w:val="0"/>
                                      <w:lang w:val="es-MX"/>
                                    </w:rPr>
                                    <w:t>Astra</w:t>
                                  </w:r>
                                  <w:bookmarkEnd w:id="29"/>
                                </w:p>
                                <w:p w14:paraId="0750DBB8" w14:textId="77777777" w:rsidR="00CD4489" w:rsidRDefault="00CD4489"/>
                                <w:p w14:paraId="4409DD0A" w14:textId="77777777" w:rsidR="00CD4489" w:rsidRPr="00DF42D1" w:rsidRDefault="00CD4489" w:rsidP="00334641">
                                  <w:pPr>
                                    <w:pStyle w:val="Ttulo1"/>
                                    <w:rPr>
                                      <w:rFonts w:ascii="Zizou Slab" w:hAnsi="Zizou Slab"/>
                                      <w:b w:val="0"/>
                                      <w:lang w:val="es-MX"/>
                                    </w:rPr>
                                  </w:pPr>
                                  <w:bookmarkStart w:id="30" w:name="_Toc25309677"/>
                                  <w:r>
                                    <w:rPr>
                                      <w:rFonts w:ascii="Zizou Slab" w:hAnsi="Zizou Slab"/>
                                      <w:b w:val="0"/>
                                      <w:lang w:val="es-MX"/>
                                    </w:rPr>
                                    <w:t>Astra</w:t>
                                  </w:r>
                                  <w:bookmarkEnd w:id="30"/>
                                </w:p>
                                <w:p w14:paraId="49718F24" w14:textId="77777777" w:rsidR="00CD4489" w:rsidRDefault="00CD4489"/>
                                <w:p w14:paraId="248D2EFF" w14:textId="77777777" w:rsidR="00CD4489" w:rsidRPr="00DF42D1" w:rsidRDefault="00CD4489" w:rsidP="00334641">
                                  <w:pPr>
                                    <w:pStyle w:val="Ttulo1"/>
                                    <w:rPr>
                                      <w:rFonts w:ascii="Zizou Slab" w:hAnsi="Zizou Slab"/>
                                      <w:b w:val="0"/>
                                      <w:lang w:val="es-MX"/>
                                    </w:rPr>
                                  </w:pPr>
                                  <w:bookmarkStart w:id="31" w:name="_Toc25309678"/>
                                  <w:r>
                                    <w:rPr>
                                      <w:rFonts w:ascii="Zizou Slab" w:hAnsi="Zizou Slab"/>
                                      <w:b w:val="0"/>
                                      <w:lang w:val="es-MX"/>
                                    </w:rPr>
                                    <w:t>Astra</w:t>
                                  </w:r>
                                  <w:bookmarkEnd w:id="31"/>
                                </w:p>
                                <w:p w14:paraId="5750BB16" w14:textId="77777777" w:rsidR="00CD4489" w:rsidRDefault="00CD4489"/>
                                <w:p w14:paraId="4F261BA6" w14:textId="77777777" w:rsidR="00CD4489" w:rsidRPr="00DF42D1" w:rsidRDefault="00CD4489" w:rsidP="00334641">
                                  <w:pPr>
                                    <w:pStyle w:val="Ttulo1"/>
                                    <w:rPr>
                                      <w:rFonts w:ascii="Zizou Slab" w:hAnsi="Zizou Slab"/>
                                      <w:b w:val="0"/>
                                      <w:lang w:val="es-MX"/>
                                    </w:rPr>
                                  </w:pPr>
                                  <w:bookmarkStart w:id="32" w:name="_Toc25309679"/>
                                  <w:r>
                                    <w:rPr>
                                      <w:rFonts w:ascii="Zizou Slab" w:hAnsi="Zizou Slab"/>
                                      <w:b w:val="0"/>
                                      <w:lang w:val="es-MX"/>
                                    </w:rPr>
                                    <w:t>Astra</w:t>
                                  </w:r>
                                  <w:bookmarkEnd w:id="32"/>
                                </w:p>
                                <w:p w14:paraId="03FF9549" w14:textId="77777777" w:rsidR="00CD4489" w:rsidRDefault="00CD4489"/>
                                <w:p w14:paraId="7F0ECD29" w14:textId="77777777" w:rsidR="00CD4489" w:rsidRPr="00DF42D1" w:rsidRDefault="00CD4489" w:rsidP="00334641">
                                  <w:pPr>
                                    <w:pStyle w:val="Ttulo1"/>
                                    <w:rPr>
                                      <w:rFonts w:ascii="Zizou Slab" w:hAnsi="Zizou Slab"/>
                                      <w:b w:val="0"/>
                                      <w:lang w:val="es-MX"/>
                                    </w:rPr>
                                  </w:pPr>
                                  <w:bookmarkStart w:id="33" w:name="_Toc25309680"/>
                                  <w:r>
                                    <w:rPr>
                                      <w:rFonts w:ascii="Zizou Slab" w:hAnsi="Zizou Slab"/>
                                      <w:b w:val="0"/>
                                      <w:lang w:val="es-MX"/>
                                    </w:rPr>
                                    <w:t>Astra</w:t>
                                  </w:r>
                                  <w:bookmarkEnd w:id="33"/>
                                </w:p>
                                <w:p w14:paraId="75E18E36" w14:textId="77777777" w:rsidR="00CD4489" w:rsidRDefault="00CD4489"/>
                                <w:p w14:paraId="6919923E" w14:textId="77777777" w:rsidR="00CD4489" w:rsidRPr="00DF42D1" w:rsidRDefault="00CD4489" w:rsidP="00334641">
                                  <w:pPr>
                                    <w:pStyle w:val="Ttulo1"/>
                                    <w:rPr>
                                      <w:rFonts w:ascii="Zizou Slab" w:hAnsi="Zizou Slab"/>
                                      <w:b w:val="0"/>
                                      <w:lang w:val="es-MX"/>
                                    </w:rPr>
                                  </w:pPr>
                                  <w:bookmarkStart w:id="34" w:name="_Toc25309681"/>
                                  <w:r>
                                    <w:rPr>
                                      <w:rFonts w:ascii="Zizou Slab" w:hAnsi="Zizou Slab"/>
                                      <w:b w:val="0"/>
                                      <w:lang w:val="es-MX"/>
                                    </w:rPr>
                                    <w:t>Astra</w:t>
                                  </w:r>
                                  <w:bookmarkEnd w:id="34"/>
                                </w:p>
                                <w:p w14:paraId="150C52A1" w14:textId="77777777" w:rsidR="00CD4489" w:rsidRDefault="00CD4489"/>
                                <w:p w14:paraId="14CAB8DE" w14:textId="77777777" w:rsidR="00CD4489" w:rsidRPr="00DF42D1" w:rsidRDefault="00CD4489" w:rsidP="00334641">
                                  <w:pPr>
                                    <w:pStyle w:val="Ttulo1"/>
                                    <w:rPr>
                                      <w:rFonts w:ascii="Zizou Slab" w:hAnsi="Zizou Slab"/>
                                      <w:b w:val="0"/>
                                      <w:lang w:val="es-MX"/>
                                    </w:rPr>
                                  </w:pPr>
                                  <w:bookmarkStart w:id="35" w:name="_Toc25309682"/>
                                  <w:r>
                                    <w:rPr>
                                      <w:rFonts w:ascii="Zizou Slab" w:hAnsi="Zizou Slab"/>
                                      <w:b w:val="0"/>
                                      <w:lang w:val="es-MX"/>
                                    </w:rPr>
                                    <w:t>Astra</w:t>
                                  </w:r>
                                  <w:bookmarkEnd w:id="35"/>
                                </w:p>
                                <w:p w14:paraId="4022CFFA" w14:textId="77777777" w:rsidR="00CD4489" w:rsidRDefault="00CD4489"/>
                                <w:p w14:paraId="12916D8F" w14:textId="77777777" w:rsidR="00CD4489" w:rsidRPr="00DF42D1" w:rsidRDefault="00CD4489" w:rsidP="00334641">
                                  <w:pPr>
                                    <w:pStyle w:val="Ttulo1"/>
                                    <w:rPr>
                                      <w:rFonts w:ascii="Zizou Slab" w:hAnsi="Zizou Slab"/>
                                      <w:b w:val="0"/>
                                      <w:lang w:val="es-MX"/>
                                    </w:rPr>
                                  </w:pPr>
                                  <w:bookmarkStart w:id="36" w:name="_Toc25309683"/>
                                  <w:r>
                                    <w:rPr>
                                      <w:rFonts w:ascii="Zizou Slab" w:hAnsi="Zizou Slab"/>
                                      <w:b w:val="0"/>
                                      <w:lang w:val="es-MX"/>
                                    </w:rPr>
                                    <w:t>Astra</w:t>
                                  </w:r>
                                  <w:bookmarkEnd w:id="36"/>
                                </w:p>
                                <w:p w14:paraId="7024C237" w14:textId="77777777" w:rsidR="00CD4489" w:rsidRDefault="00CD4489"/>
                                <w:p w14:paraId="4D3BABD2" w14:textId="77777777" w:rsidR="00CD4489" w:rsidRPr="00DF42D1" w:rsidRDefault="00CD4489" w:rsidP="00334641">
                                  <w:pPr>
                                    <w:pStyle w:val="Ttulo1"/>
                                    <w:rPr>
                                      <w:rFonts w:ascii="Zizou Slab" w:hAnsi="Zizou Slab"/>
                                      <w:b w:val="0"/>
                                      <w:lang w:val="es-MX"/>
                                    </w:rPr>
                                  </w:pPr>
                                  <w:bookmarkStart w:id="37" w:name="_Toc25309684"/>
                                  <w:r>
                                    <w:rPr>
                                      <w:rFonts w:ascii="Zizou Slab" w:hAnsi="Zizou Slab"/>
                                      <w:b w:val="0"/>
                                      <w:lang w:val="es-MX"/>
                                    </w:rPr>
                                    <w:t>Astra</w:t>
                                  </w:r>
                                  <w:bookmarkEnd w:id="37"/>
                                </w:p>
                                <w:p w14:paraId="053B6A3D" w14:textId="77777777" w:rsidR="00CD4489" w:rsidRDefault="00CD4489"/>
                                <w:p w14:paraId="53675C8F" w14:textId="77777777" w:rsidR="00CD4489" w:rsidRPr="00DF42D1" w:rsidRDefault="00CD4489" w:rsidP="00334641">
                                  <w:pPr>
                                    <w:pStyle w:val="Ttulo1"/>
                                    <w:rPr>
                                      <w:rFonts w:ascii="Zizou Slab" w:hAnsi="Zizou Slab"/>
                                      <w:b w:val="0"/>
                                      <w:lang w:val="es-MX"/>
                                    </w:rPr>
                                  </w:pPr>
                                  <w:bookmarkStart w:id="38" w:name="_Toc25309685"/>
                                  <w:r>
                                    <w:rPr>
                                      <w:rFonts w:ascii="Zizou Slab" w:hAnsi="Zizou Slab"/>
                                      <w:b w:val="0"/>
                                      <w:lang w:val="es-MX"/>
                                    </w:rPr>
                                    <w:t>Astra</w:t>
                                  </w:r>
                                  <w:bookmarkEnd w:id="38"/>
                                </w:p>
                                <w:p w14:paraId="3F56AED8" w14:textId="77777777" w:rsidR="00CD4489" w:rsidRDefault="00CD4489"/>
                                <w:p w14:paraId="7B7E6696" w14:textId="77777777" w:rsidR="00CD4489" w:rsidRPr="00DF42D1" w:rsidRDefault="00CD4489" w:rsidP="00334641">
                                  <w:pPr>
                                    <w:pStyle w:val="Ttulo1"/>
                                    <w:rPr>
                                      <w:rFonts w:ascii="Zizou Slab" w:hAnsi="Zizou Slab"/>
                                      <w:b w:val="0"/>
                                      <w:lang w:val="es-MX"/>
                                    </w:rPr>
                                  </w:pPr>
                                  <w:bookmarkStart w:id="39" w:name="_Toc25309686"/>
                                  <w:r>
                                    <w:rPr>
                                      <w:rFonts w:ascii="Zizou Slab" w:hAnsi="Zizou Slab"/>
                                      <w:b w:val="0"/>
                                      <w:lang w:val="es-MX"/>
                                    </w:rPr>
                                    <w:t>Astra</w:t>
                                  </w:r>
                                  <w:bookmarkEnd w:id="39"/>
                                </w:p>
                                <w:p w14:paraId="3B328BB1" w14:textId="77777777" w:rsidR="00CD4489" w:rsidRDefault="00CD4489"/>
                                <w:p w14:paraId="1D25E13E" w14:textId="77777777" w:rsidR="00CD4489" w:rsidRPr="00DF42D1" w:rsidRDefault="00CD4489" w:rsidP="00334641">
                                  <w:pPr>
                                    <w:pStyle w:val="Ttulo1"/>
                                    <w:rPr>
                                      <w:rFonts w:ascii="Zizou Slab" w:hAnsi="Zizou Slab"/>
                                      <w:b w:val="0"/>
                                      <w:lang w:val="es-MX"/>
                                    </w:rPr>
                                  </w:pPr>
                                  <w:bookmarkStart w:id="40" w:name="_Toc25309687"/>
                                  <w:r>
                                    <w:rPr>
                                      <w:rFonts w:ascii="Zizou Slab" w:hAnsi="Zizou Slab"/>
                                      <w:b w:val="0"/>
                                      <w:lang w:val="es-MX"/>
                                    </w:rPr>
                                    <w:t>Astra</w:t>
                                  </w:r>
                                  <w:bookmarkEnd w:id="40"/>
                                </w:p>
                                <w:p w14:paraId="513EB621" w14:textId="77777777" w:rsidR="00CD4489" w:rsidRDefault="00CD4489"/>
                                <w:p w14:paraId="6DDDE913" w14:textId="77777777" w:rsidR="00CD4489" w:rsidRPr="00DF42D1" w:rsidRDefault="00CD4489" w:rsidP="00334641">
                                  <w:pPr>
                                    <w:pStyle w:val="Ttulo1"/>
                                    <w:rPr>
                                      <w:rFonts w:ascii="Zizou Slab" w:hAnsi="Zizou Slab"/>
                                      <w:b w:val="0"/>
                                      <w:lang w:val="es-MX"/>
                                    </w:rPr>
                                  </w:pPr>
                                  <w:bookmarkStart w:id="41" w:name="_Toc25309688"/>
                                  <w:r>
                                    <w:rPr>
                                      <w:rFonts w:ascii="Zizou Slab" w:hAnsi="Zizou Slab"/>
                                      <w:b w:val="0"/>
                                      <w:lang w:val="es-MX"/>
                                    </w:rPr>
                                    <w:t>Astra</w:t>
                                  </w:r>
                                  <w:bookmarkEnd w:id="41"/>
                                </w:p>
                                <w:p w14:paraId="75437CFA" w14:textId="77777777" w:rsidR="00CD4489" w:rsidRDefault="00CD4489"/>
                                <w:p w14:paraId="391E856C" w14:textId="77777777" w:rsidR="00CD4489" w:rsidRPr="00DF42D1" w:rsidRDefault="00CD4489" w:rsidP="00334641">
                                  <w:pPr>
                                    <w:pStyle w:val="Ttulo1"/>
                                    <w:rPr>
                                      <w:rFonts w:ascii="Zizou Slab" w:hAnsi="Zizou Slab"/>
                                      <w:b w:val="0"/>
                                      <w:lang w:val="es-MX"/>
                                    </w:rPr>
                                  </w:pPr>
                                  <w:bookmarkStart w:id="42" w:name="_Toc25309689"/>
                                  <w:r>
                                    <w:rPr>
                                      <w:rFonts w:ascii="Zizou Slab" w:hAnsi="Zizou Slab"/>
                                      <w:b w:val="0"/>
                                      <w:lang w:val="es-MX"/>
                                    </w:rPr>
                                    <w:t>Astra</w:t>
                                  </w:r>
                                  <w:bookmarkEnd w:id="42"/>
                                </w:p>
                                <w:p w14:paraId="62F14AC9" w14:textId="77777777" w:rsidR="00CD4489" w:rsidRDefault="00CD4489"/>
                                <w:p w14:paraId="5DCEF6F5" w14:textId="77777777" w:rsidR="00CD4489" w:rsidRPr="00DF42D1" w:rsidRDefault="00CD4489" w:rsidP="00334641">
                                  <w:pPr>
                                    <w:pStyle w:val="Ttulo1"/>
                                    <w:rPr>
                                      <w:rFonts w:ascii="Zizou Slab" w:hAnsi="Zizou Slab"/>
                                      <w:b w:val="0"/>
                                      <w:lang w:val="es-MX"/>
                                    </w:rPr>
                                  </w:pPr>
                                  <w:bookmarkStart w:id="43" w:name="_Toc25309690"/>
                                  <w:r>
                                    <w:rPr>
                                      <w:rFonts w:ascii="Zizou Slab" w:hAnsi="Zizou Slab"/>
                                      <w:b w:val="0"/>
                                      <w:lang w:val="es-MX"/>
                                    </w:rPr>
                                    <w:t>Astra</w:t>
                                  </w:r>
                                  <w:bookmarkEnd w:id="43"/>
                                </w:p>
                                <w:p w14:paraId="67E4EB18" w14:textId="77777777" w:rsidR="00CD4489" w:rsidRDefault="00CD4489"/>
                                <w:p w14:paraId="541BEC9B" w14:textId="77777777" w:rsidR="00CD4489" w:rsidRPr="00DF42D1" w:rsidRDefault="00CD4489" w:rsidP="00334641">
                                  <w:pPr>
                                    <w:pStyle w:val="Ttulo1"/>
                                    <w:rPr>
                                      <w:rFonts w:ascii="Zizou Slab" w:hAnsi="Zizou Slab"/>
                                      <w:b w:val="0"/>
                                      <w:lang w:val="es-MX"/>
                                    </w:rPr>
                                  </w:pPr>
                                  <w:bookmarkStart w:id="44" w:name="_Toc25309691"/>
                                  <w:r>
                                    <w:rPr>
                                      <w:rFonts w:ascii="Zizou Slab" w:hAnsi="Zizou Slab"/>
                                      <w:b w:val="0"/>
                                      <w:lang w:val="es-MX"/>
                                    </w:rPr>
                                    <w:t>Astra</w:t>
                                  </w:r>
                                  <w:bookmarkEnd w:id="44"/>
                                </w:p>
                                <w:p w14:paraId="4E50DDEF" w14:textId="77777777" w:rsidR="00CD4489" w:rsidRDefault="00CD4489"/>
                                <w:p w14:paraId="0F5EFBAF" w14:textId="77777777" w:rsidR="00CD4489" w:rsidRPr="00DF42D1" w:rsidRDefault="00CD4489" w:rsidP="00334641">
                                  <w:pPr>
                                    <w:pStyle w:val="Ttulo1"/>
                                    <w:rPr>
                                      <w:rFonts w:ascii="Zizou Slab" w:hAnsi="Zizou Slab"/>
                                      <w:b w:val="0"/>
                                      <w:lang w:val="es-MX"/>
                                    </w:rPr>
                                  </w:pPr>
                                  <w:bookmarkStart w:id="45" w:name="_Toc25309692"/>
                                  <w:r>
                                    <w:rPr>
                                      <w:rFonts w:ascii="Zizou Slab" w:hAnsi="Zizou Slab"/>
                                      <w:b w:val="0"/>
                                      <w:lang w:val="es-MX"/>
                                    </w:rPr>
                                    <w:t>Astra</w:t>
                                  </w:r>
                                  <w:bookmarkEnd w:id="45"/>
                                </w:p>
                                <w:p w14:paraId="49EA2497" w14:textId="77777777" w:rsidR="00CD4489" w:rsidRDefault="00CD4489"/>
                                <w:p w14:paraId="368AA1A7" w14:textId="77777777" w:rsidR="00CD4489" w:rsidRPr="00DF42D1" w:rsidRDefault="00CD4489" w:rsidP="00334641">
                                  <w:pPr>
                                    <w:pStyle w:val="Ttulo1"/>
                                    <w:rPr>
                                      <w:rFonts w:ascii="Zizou Slab" w:hAnsi="Zizou Slab"/>
                                      <w:b w:val="0"/>
                                      <w:lang w:val="es-MX"/>
                                    </w:rPr>
                                  </w:pPr>
                                  <w:bookmarkStart w:id="46" w:name="_Toc25309693"/>
                                  <w:r>
                                    <w:rPr>
                                      <w:rFonts w:ascii="Zizou Slab" w:hAnsi="Zizou Slab"/>
                                      <w:b w:val="0"/>
                                      <w:lang w:val="es-MX"/>
                                    </w:rPr>
                                    <w:t>Astra</w:t>
                                  </w:r>
                                  <w:bookmarkEnd w:id="46"/>
                                </w:p>
                                <w:p w14:paraId="7F68539D" w14:textId="77777777" w:rsidR="00CD4489" w:rsidRDefault="00CD4489"/>
                                <w:p w14:paraId="605CA6F8" w14:textId="77777777" w:rsidR="00CD4489" w:rsidRPr="00DF42D1" w:rsidRDefault="00CD4489" w:rsidP="00334641">
                                  <w:pPr>
                                    <w:pStyle w:val="Ttulo1"/>
                                    <w:rPr>
                                      <w:rFonts w:ascii="Zizou Slab" w:hAnsi="Zizou Slab"/>
                                      <w:b w:val="0"/>
                                      <w:lang w:val="es-MX"/>
                                    </w:rPr>
                                  </w:pPr>
                                  <w:bookmarkStart w:id="47" w:name="_Toc25309694"/>
                                  <w:r>
                                    <w:rPr>
                                      <w:rFonts w:ascii="Zizou Slab" w:hAnsi="Zizou Slab"/>
                                      <w:b w:val="0"/>
                                      <w:lang w:val="es-MX"/>
                                    </w:rPr>
                                    <w:t>Astra</w:t>
                                  </w:r>
                                  <w:bookmarkEnd w:id="47"/>
                                </w:p>
                                <w:p w14:paraId="5D7E5886" w14:textId="77777777" w:rsidR="00CD4489" w:rsidRDefault="00CD4489"/>
                                <w:p w14:paraId="5317041D" w14:textId="77777777" w:rsidR="00CD4489" w:rsidRPr="00DF42D1" w:rsidRDefault="00CD4489" w:rsidP="00334641">
                                  <w:pPr>
                                    <w:pStyle w:val="Ttulo1"/>
                                    <w:rPr>
                                      <w:rFonts w:ascii="Zizou Slab" w:hAnsi="Zizou Slab"/>
                                      <w:b w:val="0"/>
                                      <w:lang w:val="es-MX"/>
                                    </w:rPr>
                                  </w:pPr>
                                  <w:bookmarkStart w:id="48" w:name="_Toc25309695"/>
                                  <w:r>
                                    <w:rPr>
                                      <w:rFonts w:ascii="Zizou Slab" w:hAnsi="Zizou Slab"/>
                                      <w:b w:val="0"/>
                                      <w:lang w:val="es-MX"/>
                                    </w:rPr>
                                    <w:t>Astra</w:t>
                                  </w:r>
                                  <w:bookmarkEnd w:id="48"/>
                                </w:p>
                                <w:p w14:paraId="3505BAE8" w14:textId="77777777" w:rsidR="00CD4489" w:rsidRDefault="00CD4489"/>
                                <w:p w14:paraId="37E01F1D" w14:textId="77777777" w:rsidR="00CD4489" w:rsidRPr="00DF42D1" w:rsidRDefault="00CD4489" w:rsidP="00334641">
                                  <w:pPr>
                                    <w:pStyle w:val="Ttulo1"/>
                                    <w:rPr>
                                      <w:rFonts w:ascii="Zizou Slab" w:hAnsi="Zizou Slab"/>
                                      <w:b w:val="0"/>
                                      <w:lang w:val="es-MX"/>
                                    </w:rPr>
                                  </w:pPr>
                                  <w:bookmarkStart w:id="49" w:name="_Toc25309696"/>
                                  <w:r>
                                    <w:rPr>
                                      <w:rFonts w:ascii="Zizou Slab" w:hAnsi="Zizou Slab"/>
                                      <w:b w:val="0"/>
                                      <w:lang w:val="es-MX"/>
                                    </w:rPr>
                                    <w:t>Astra</w:t>
                                  </w:r>
                                  <w:bookmarkEnd w:id="49"/>
                                </w:p>
                                <w:p w14:paraId="2C16644B" w14:textId="77777777" w:rsidR="00CD4489" w:rsidRDefault="00CD4489"/>
                                <w:p w14:paraId="72125308" w14:textId="77777777" w:rsidR="00CD4489" w:rsidRPr="00DF42D1" w:rsidRDefault="00CD4489" w:rsidP="00334641">
                                  <w:pPr>
                                    <w:pStyle w:val="Ttulo1"/>
                                    <w:rPr>
                                      <w:rFonts w:ascii="Zizou Slab" w:hAnsi="Zizou Slab"/>
                                      <w:b w:val="0"/>
                                      <w:lang w:val="es-MX"/>
                                    </w:rPr>
                                  </w:pPr>
                                  <w:bookmarkStart w:id="50" w:name="_Toc25309697"/>
                                  <w:r>
                                    <w:rPr>
                                      <w:rFonts w:ascii="Zizou Slab" w:hAnsi="Zizou Slab"/>
                                      <w:b w:val="0"/>
                                      <w:lang w:val="es-MX"/>
                                    </w:rPr>
                                    <w:t>Astra</w:t>
                                  </w:r>
                                  <w:bookmarkEnd w:id="50"/>
                                </w:p>
                                <w:p w14:paraId="4408462D" w14:textId="77777777" w:rsidR="00CD4489" w:rsidRDefault="00CD4489"/>
                                <w:p w14:paraId="0C791853" w14:textId="77777777" w:rsidR="00CD4489" w:rsidRPr="00DF42D1" w:rsidRDefault="00CD4489" w:rsidP="00334641">
                                  <w:pPr>
                                    <w:pStyle w:val="Ttulo1"/>
                                    <w:rPr>
                                      <w:rFonts w:ascii="Zizou Slab" w:hAnsi="Zizou Slab"/>
                                      <w:b w:val="0"/>
                                      <w:lang w:val="es-MX"/>
                                    </w:rPr>
                                  </w:pPr>
                                  <w:bookmarkStart w:id="51" w:name="_Toc25309698"/>
                                  <w:r>
                                    <w:rPr>
                                      <w:rFonts w:ascii="Zizou Slab" w:hAnsi="Zizou Slab"/>
                                      <w:b w:val="0"/>
                                      <w:lang w:val="es-MX"/>
                                    </w:rPr>
                                    <w:t>Astra</w:t>
                                  </w:r>
                                  <w:bookmarkEnd w:id="51"/>
                                </w:p>
                                <w:p w14:paraId="1CA6D1D1" w14:textId="77777777" w:rsidR="00CD4489" w:rsidRDefault="00CD4489"/>
                                <w:p w14:paraId="46CBF21A" w14:textId="77777777" w:rsidR="00CD4489" w:rsidRPr="00DF42D1" w:rsidRDefault="00CD4489" w:rsidP="00334641">
                                  <w:pPr>
                                    <w:pStyle w:val="Ttulo1"/>
                                    <w:rPr>
                                      <w:rFonts w:ascii="Zizou Slab" w:hAnsi="Zizou Slab"/>
                                      <w:b w:val="0"/>
                                      <w:lang w:val="es-MX"/>
                                    </w:rPr>
                                  </w:pPr>
                                  <w:bookmarkStart w:id="52" w:name="_Toc25309699"/>
                                  <w:r>
                                    <w:rPr>
                                      <w:rFonts w:ascii="Zizou Slab" w:hAnsi="Zizou Slab"/>
                                      <w:b w:val="0"/>
                                      <w:lang w:val="es-MX"/>
                                    </w:rPr>
                                    <w:t>Astra</w:t>
                                  </w:r>
                                  <w:bookmarkEnd w:id="52"/>
                                </w:p>
                                <w:p w14:paraId="1913AB9C" w14:textId="77777777" w:rsidR="00CD4489" w:rsidRDefault="00CD4489"/>
                                <w:p w14:paraId="22AB432F" w14:textId="77777777" w:rsidR="00CD4489" w:rsidRPr="00DF42D1" w:rsidRDefault="00CD4489" w:rsidP="00334641">
                                  <w:pPr>
                                    <w:pStyle w:val="Ttulo1"/>
                                    <w:rPr>
                                      <w:rFonts w:ascii="Zizou Slab" w:hAnsi="Zizou Slab"/>
                                      <w:b w:val="0"/>
                                      <w:lang w:val="es-MX"/>
                                    </w:rPr>
                                  </w:pPr>
                                  <w:bookmarkStart w:id="53" w:name="_Toc25309700"/>
                                  <w:r>
                                    <w:rPr>
                                      <w:rFonts w:ascii="Zizou Slab" w:hAnsi="Zizou Slab"/>
                                      <w:b w:val="0"/>
                                      <w:lang w:val="es-MX"/>
                                    </w:rPr>
                                    <w:t>Astra</w:t>
                                  </w:r>
                                  <w:bookmarkEnd w:id="53"/>
                                </w:p>
                                <w:p w14:paraId="1F3D2ECE" w14:textId="77777777" w:rsidR="00CD4489" w:rsidRDefault="00CD4489"/>
                                <w:p w14:paraId="09394851" w14:textId="77777777" w:rsidR="00CD4489" w:rsidRPr="00DF42D1" w:rsidRDefault="00CD4489" w:rsidP="00334641">
                                  <w:pPr>
                                    <w:pStyle w:val="Ttulo1"/>
                                    <w:rPr>
                                      <w:rFonts w:ascii="Zizou Slab" w:hAnsi="Zizou Slab"/>
                                      <w:b w:val="0"/>
                                      <w:lang w:val="es-MX"/>
                                    </w:rPr>
                                  </w:pPr>
                                  <w:bookmarkStart w:id="54" w:name="_Toc25309701"/>
                                  <w:r>
                                    <w:rPr>
                                      <w:rFonts w:ascii="Zizou Slab" w:hAnsi="Zizou Slab"/>
                                      <w:b w:val="0"/>
                                      <w:lang w:val="es-MX"/>
                                    </w:rPr>
                                    <w:t>Astra</w:t>
                                  </w:r>
                                  <w:bookmarkEnd w:id="54"/>
                                </w:p>
                                <w:p w14:paraId="7597F6BB" w14:textId="77777777" w:rsidR="00CD4489" w:rsidRDefault="00CD4489"/>
                                <w:p w14:paraId="61E163AF" w14:textId="77777777" w:rsidR="00CD4489" w:rsidRPr="00DF42D1" w:rsidRDefault="00CD4489" w:rsidP="00334641">
                                  <w:pPr>
                                    <w:pStyle w:val="Ttulo1"/>
                                    <w:rPr>
                                      <w:rFonts w:ascii="Zizou Slab" w:hAnsi="Zizou Slab"/>
                                      <w:b w:val="0"/>
                                      <w:lang w:val="es-MX"/>
                                    </w:rPr>
                                  </w:pPr>
                                  <w:bookmarkStart w:id="55" w:name="_Toc25309702"/>
                                  <w:r>
                                    <w:rPr>
                                      <w:rFonts w:ascii="Zizou Slab" w:hAnsi="Zizou Slab"/>
                                      <w:b w:val="0"/>
                                      <w:lang w:val="es-MX"/>
                                    </w:rPr>
                                    <w:t>Astra</w:t>
                                  </w:r>
                                  <w:bookmarkEnd w:id="55"/>
                                </w:p>
                                <w:p w14:paraId="1EBA253D" w14:textId="77777777" w:rsidR="00CD4489" w:rsidRDefault="00CD4489"/>
                                <w:p w14:paraId="663367E1" w14:textId="77777777" w:rsidR="00CD4489" w:rsidRPr="00DF42D1" w:rsidRDefault="00CD4489" w:rsidP="00334641">
                                  <w:pPr>
                                    <w:pStyle w:val="Ttulo1"/>
                                    <w:rPr>
                                      <w:rFonts w:ascii="Zizou Slab" w:hAnsi="Zizou Slab"/>
                                      <w:b w:val="0"/>
                                      <w:lang w:val="es-MX"/>
                                    </w:rPr>
                                  </w:pPr>
                                  <w:bookmarkStart w:id="56" w:name="_Toc25309703"/>
                                  <w:r>
                                    <w:rPr>
                                      <w:rFonts w:ascii="Zizou Slab" w:hAnsi="Zizou Slab"/>
                                      <w:b w:val="0"/>
                                      <w:lang w:val="es-MX"/>
                                    </w:rPr>
                                    <w:t>Astra</w:t>
                                  </w:r>
                                  <w:bookmarkEnd w:id="56"/>
                                </w:p>
                                <w:p w14:paraId="5D2510F5" w14:textId="77777777" w:rsidR="00CD4489" w:rsidRDefault="00CD4489"/>
                                <w:p w14:paraId="72086842" w14:textId="77777777" w:rsidR="00CD4489" w:rsidRPr="00DF42D1" w:rsidRDefault="00CD4489" w:rsidP="00334641">
                                  <w:pPr>
                                    <w:pStyle w:val="Ttulo1"/>
                                    <w:rPr>
                                      <w:rFonts w:ascii="Zizou Slab" w:hAnsi="Zizou Slab"/>
                                      <w:b w:val="0"/>
                                      <w:lang w:val="es-MX"/>
                                    </w:rPr>
                                  </w:pPr>
                                  <w:bookmarkStart w:id="57" w:name="_Toc25309704"/>
                                  <w:r>
                                    <w:rPr>
                                      <w:rFonts w:ascii="Zizou Slab" w:hAnsi="Zizou Slab"/>
                                      <w:b w:val="0"/>
                                      <w:lang w:val="es-MX"/>
                                    </w:rPr>
                                    <w:t>Astra</w:t>
                                  </w:r>
                                  <w:bookmarkEnd w:id="57"/>
                                </w:p>
                                <w:p w14:paraId="4794A356" w14:textId="77777777" w:rsidR="00CD4489" w:rsidRDefault="00CD4489"/>
                                <w:p w14:paraId="2C4B01B8" w14:textId="77777777" w:rsidR="00CD4489" w:rsidRPr="00DF42D1" w:rsidRDefault="00CD4489" w:rsidP="00334641">
                                  <w:pPr>
                                    <w:pStyle w:val="Ttulo1"/>
                                    <w:rPr>
                                      <w:rFonts w:ascii="Zizou Slab" w:hAnsi="Zizou Slab"/>
                                      <w:b w:val="0"/>
                                      <w:lang w:val="es-MX"/>
                                    </w:rPr>
                                  </w:pPr>
                                  <w:bookmarkStart w:id="58" w:name="_Toc25309705"/>
                                  <w:r>
                                    <w:rPr>
                                      <w:rFonts w:ascii="Zizou Slab" w:hAnsi="Zizou Slab"/>
                                      <w:b w:val="0"/>
                                      <w:lang w:val="es-MX"/>
                                    </w:rPr>
                                    <w:t>Astra</w:t>
                                  </w:r>
                                  <w:bookmarkEnd w:id="58"/>
                                </w:p>
                                <w:p w14:paraId="548DC3C3" w14:textId="77777777" w:rsidR="00CD4489" w:rsidRDefault="00CD4489"/>
                                <w:p w14:paraId="5D9BFA76" w14:textId="77777777" w:rsidR="00CD4489" w:rsidRPr="00DF42D1" w:rsidRDefault="00CD4489" w:rsidP="00334641">
                                  <w:pPr>
                                    <w:pStyle w:val="Ttulo1"/>
                                    <w:rPr>
                                      <w:rFonts w:ascii="Zizou Slab" w:hAnsi="Zizou Slab"/>
                                      <w:b w:val="0"/>
                                      <w:lang w:val="es-MX"/>
                                    </w:rPr>
                                  </w:pPr>
                                  <w:bookmarkStart w:id="59" w:name="_Toc25309706"/>
                                  <w:r>
                                    <w:rPr>
                                      <w:rFonts w:ascii="Zizou Slab" w:hAnsi="Zizou Slab"/>
                                      <w:b w:val="0"/>
                                      <w:lang w:val="es-MX"/>
                                    </w:rPr>
                                    <w:t>Astra</w:t>
                                  </w:r>
                                  <w:bookmarkEnd w:id="59"/>
                                </w:p>
                                <w:p w14:paraId="43E46CEA" w14:textId="77777777" w:rsidR="00CD4489" w:rsidRDefault="00CD4489"/>
                                <w:p w14:paraId="2D332400" w14:textId="77777777" w:rsidR="00CD4489" w:rsidRPr="00DF42D1" w:rsidRDefault="00CD4489" w:rsidP="00334641">
                                  <w:pPr>
                                    <w:pStyle w:val="Ttulo1"/>
                                    <w:rPr>
                                      <w:rFonts w:ascii="Zizou Slab" w:hAnsi="Zizou Slab"/>
                                      <w:b w:val="0"/>
                                      <w:lang w:val="es-MX"/>
                                    </w:rPr>
                                  </w:pPr>
                                  <w:bookmarkStart w:id="60" w:name="_Toc25309707"/>
                                  <w:r>
                                    <w:rPr>
                                      <w:rFonts w:ascii="Zizou Slab" w:hAnsi="Zizou Slab"/>
                                      <w:b w:val="0"/>
                                      <w:lang w:val="es-MX"/>
                                    </w:rPr>
                                    <w:t>Astra</w:t>
                                  </w:r>
                                  <w:bookmarkEnd w:id="60"/>
                                </w:p>
                                <w:p w14:paraId="1DF8E96C" w14:textId="77777777" w:rsidR="00CD4489" w:rsidRDefault="00CD4489"/>
                                <w:p w14:paraId="711F8A68" w14:textId="77777777" w:rsidR="00CD4489" w:rsidRPr="00DF42D1" w:rsidRDefault="00CD4489" w:rsidP="00334641">
                                  <w:pPr>
                                    <w:pStyle w:val="Ttulo1"/>
                                    <w:rPr>
                                      <w:rFonts w:ascii="Zizou Slab" w:hAnsi="Zizou Slab"/>
                                      <w:b w:val="0"/>
                                      <w:lang w:val="es-MX"/>
                                    </w:rPr>
                                  </w:pPr>
                                  <w:bookmarkStart w:id="61" w:name="_Toc25309708"/>
                                  <w:r>
                                    <w:rPr>
                                      <w:rFonts w:ascii="Zizou Slab" w:hAnsi="Zizou Slab"/>
                                      <w:b w:val="0"/>
                                      <w:lang w:val="es-MX"/>
                                    </w:rPr>
                                    <w:t>Astra</w:t>
                                  </w:r>
                                  <w:bookmarkEnd w:id="61"/>
                                </w:p>
                                <w:p w14:paraId="620D9E22" w14:textId="77777777" w:rsidR="00CD4489" w:rsidRDefault="00CD4489"/>
                                <w:p w14:paraId="3F785CFD" w14:textId="77777777" w:rsidR="00CD4489" w:rsidRPr="00DF42D1" w:rsidRDefault="00CD4489" w:rsidP="00334641">
                                  <w:pPr>
                                    <w:pStyle w:val="Ttulo1"/>
                                    <w:rPr>
                                      <w:rFonts w:ascii="Zizou Slab" w:hAnsi="Zizou Slab"/>
                                      <w:b w:val="0"/>
                                      <w:lang w:val="es-MX"/>
                                    </w:rPr>
                                  </w:pPr>
                                  <w:bookmarkStart w:id="62" w:name="_Toc25309709"/>
                                  <w:r>
                                    <w:rPr>
                                      <w:rFonts w:ascii="Zizou Slab" w:hAnsi="Zizou Slab"/>
                                      <w:b w:val="0"/>
                                      <w:lang w:val="es-MX"/>
                                    </w:rPr>
                                    <w:t>Astra</w:t>
                                  </w:r>
                                  <w:bookmarkEnd w:id="62"/>
                                </w:p>
                                <w:p w14:paraId="07941933" w14:textId="77777777" w:rsidR="00CD4489" w:rsidRDefault="00CD4489"/>
                                <w:p w14:paraId="57977159" w14:textId="77777777" w:rsidR="00CD4489" w:rsidRPr="00DF42D1" w:rsidRDefault="00CD4489" w:rsidP="00334641">
                                  <w:pPr>
                                    <w:pStyle w:val="Ttulo1"/>
                                    <w:rPr>
                                      <w:rFonts w:ascii="Zizou Slab" w:hAnsi="Zizou Slab"/>
                                      <w:b w:val="0"/>
                                      <w:lang w:val="es-MX"/>
                                    </w:rPr>
                                  </w:pPr>
                                  <w:bookmarkStart w:id="63" w:name="_Toc25309710"/>
                                  <w:r>
                                    <w:rPr>
                                      <w:rFonts w:ascii="Zizou Slab" w:hAnsi="Zizou Slab"/>
                                      <w:b w:val="0"/>
                                      <w:lang w:val="es-MX"/>
                                    </w:rPr>
                                    <w:t>Astra</w:t>
                                  </w:r>
                                  <w:bookmarkEnd w:id="63"/>
                                </w:p>
                                <w:p w14:paraId="67E44988" w14:textId="77777777" w:rsidR="00CD4489" w:rsidRDefault="00CD4489"/>
                                <w:p w14:paraId="3BE5DD51" w14:textId="77777777" w:rsidR="00CD4489" w:rsidRPr="00DF42D1" w:rsidRDefault="00CD4489" w:rsidP="00334641">
                                  <w:pPr>
                                    <w:pStyle w:val="Ttulo1"/>
                                    <w:rPr>
                                      <w:rFonts w:ascii="Zizou Slab" w:hAnsi="Zizou Slab"/>
                                      <w:b w:val="0"/>
                                      <w:lang w:val="es-MX"/>
                                    </w:rPr>
                                  </w:pPr>
                                  <w:bookmarkStart w:id="64" w:name="_Toc25309711"/>
                                  <w:r>
                                    <w:rPr>
                                      <w:rFonts w:ascii="Zizou Slab" w:hAnsi="Zizou Slab"/>
                                      <w:b w:val="0"/>
                                      <w:lang w:val="es-MX"/>
                                    </w:rPr>
                                    <w:t>Astra</w:t>
                                  </w:r>
                                  <w:bookmarkEnd w:id="64"/>
                                </w:p>
                                <w:p w14:paraId="7C685060" w14:textId="77777777" w:rsidR="00CD4489" w:rsidRDefault="00CD4489"/>
                                <w:p w14:paraId="48E07EEA" w14:textId="77777777" w:rsidR="00CD4489" w:rsidRPr="00DF42D1" w:rsidRDefault="00CD4489" w:rsidP="00334641">
                                  <w:pPr>
                                    <w:pStyle w:val="Ttulo1"/>
                                    <w:rPr>
                                      <w:rFonts w:ascii="Zizou Slab" w:hAnsi="Zizou Slab"/>
                                      <w:b w:val="0"/>
                                      <w:lang w:val="es-MX"/>
                                    </w:rPr>
                                  </w:pPr>
                                  <w:bookmarkStart w:id="65" w:name="_Toc25309712"/>
                                  <w:r>
                                    <w:rPr>
                                      <w:rFonts w:ascii="Zizou Slab" w:hAnsi="Zizou Slab"/>
                                      <w:b w:val="0"/>
                                      <w:lang w:val="es-MX"/>
                                    </w:rPr>
                                    <w:t>Astra</w:t>
                                  </w:r>
                                  <w:bookmarkEnd w:id="65"/>
                                </w:p>
                                <w:p w14:paraId="6771C394" w14:textId="77777777" w:rsidR="00CD4489" w:rsidRDefault="00CD4489"/>
                                <w:p w14:paraId="1268E62D" w14:textId="77777777" w:rsidR="00CD4489" w:rsidRPr="00DF42D1" w:rsidRDefault="00CD4489" w:rsidP="00334641">
                                  <w:pPr>
                                    <w:pStyle w:val="Ttulo1"/>
                                    <w:rPr>
                                      <w:rFonts w:ascii="Zizou Slab" w:hAnsi="Zizou Slab"/>
                                      <w:b w:val="0"/>
                                      <w:lang w:val="es-MX"/>
                                    </w:rPr>
                                  </w:pPr>
                                  <w:bookmarkStart w:id="66" w:name="_Toc25309713"/>
                                  <w:r>
                                    <w:rPr>
                                      <w:rFonts w:ascii="Zizou Slab" w:hAnsi="Zizou Slab"/>
                                      <w:b w:val="0"/>
                                      <w:lang w:val="es-MX"/>
                                    </w:rPr>
                                    <w:t>Astra</w:t>
                                  </w:r>
                                  <w:bookmarkEnd w:id="66"/>
                                </w:p>
                                <w:p w14:paraId="5D5304EB" w14:textId="77777777" w:rsidR="00CD4489" w:rsidRDefault="00CD4489"/>
                                <w:p w14:paraId="30F29D1C" w14:textId="3E58BDC1" w:rsidR="00CD4489" w:rsidRPr="00DF42D1" w:rsidRDefault="00CD4489" w:rsidP="00334641">
                                  <w:pPr>
                                    <w:pStyle w:val="Ttulo1"/>
                                    <w:rPr>
                                      <w:rFonts w:ascii="Zizou Slab" w:hAnsi="Zizou Slab"/>
                                      <w:b w:val="0"/>
                                      <w:lang w:val="es-MX"/>
                                    </w:rPr>
                                  </w:pPr>
                                  <w:bookmarkStart w:id="67" w:name="_Toc25309714"/>
                                  <w:r>
                                    <w:rPr>
                                      <w:rFonts w:ascii="Zizou Slab" w:hAnsi="Zizou Slab"/>
                                      <w:b w:val="0"/>
                                      <w:lang w:val="es-MX"/>
                                    </w:rPr>
                                    <w:t>Astra</w:t>
                                  </w:r>
                                  <w:bookmarkEnd w:id="1"/>
                                  <w:bookmarkEnd w:id="2"/>
                                  <w:bookmarkEnd w:id="67"/>
                                </w:p>
                                <w:p w14:paraId="6682032D" w14:textId="77777777" w:rsidR="00CD4489" w:rsidRDefault="00CD4489"/>
                                <w:p w14:paraId="24C0C48B" w14:textId="77777777" w:rsidR="00CD4489" w:rsidRPr="00DF42D1" w:rsidRDefault="00CD4489" w:rsidP="00334641">
                                  <w:pPr>
                                    <w:pStyle w:val="Ttulo1"/>
                                    <w:rPr>
                                      <w:rFonts w:ascii="Zizou Slab" w:hAnsi="Zizou Slab"/>
                                      <w:b w:val="0"/>
                                      <w:lang w:val="es-MX"/>
                                    </w:rPr>
                                  </w:pPr>
                                  <w:bookmarkStart w:id="68" w:name="_Toc25224001"/>
                                  <w:bookmarkStart w:id="69" w:name="_Toc25224231"/>
                                  <w:bookmarkStart w:id="70" w:name="_Toc25225140"/>
                                  <w:bookmarkStart w:id="71" w:name="_Toc25225353"/>
                                  <w:bookmarkStart w:id="72" w:name="_Toc25225566"/>
                                  <w:bookmarkStart w:id="73" w:name="_Toc25225777"/>
                                  <w:bookmarkStart w:id="74" w:name="_Toc25225987"/>
                                  <w:bookmarkStart w:id="75" w:name="_Toc25226204"/>
                                  <w:bookmarkStart w:id="76" w:name="_Toc25226402"/>
                                  <w:bookmarkStart w:id="77" w:name="_Toc25226596"/>
                                  <w:bookmarkStart w:id="78" w:name="_Toc25227001"/>
                                  <w:bookmarkStart w:id="79" w:name="_Toc25227182"/>
                                  <w:bookmarkStart w:id="80" w:name="_Toc25227356"/>
                                  <w:bookmarkStart w:id="81" w:name="_Toc25227529"/>
                                  <w:bookmarkStart w:id="82" w:name="_Toc25227699"/>
                                  <w:bookmarkStart w:id="83" w:name="_Toc25227982"/>
                                  <w:bookmarkStart w:id="84" w:name="_Toc25228160"/>
                                  <w:bookmarkStart w:id="85" w:name="_Toc25228334"/>
                                  <w:bookmarkStart w:id="86" w:name="_Toc25228498"/>
                                  <w:bookmarkStart w:id="87" w:name="_Toc25228671"/>
                                  <w:bookmarkStart w:id="88" w:name="_Toc25229117"/>
                                  <w:bookmarkStart w:id="89" w:name="_Toc25229240"/>
                                  <w:bookmarkStart w:id="90" w:name="_Toc25229355"/>
                                  <w:bookmarkStart w:id="91" w:name="_Toc25229560"/>
                                  <w:bookmarkStart w:id="92" w:name="_Toc25229682"/>
                                  <w:bookmarkStart w:id="93" w:name="_Toc25229801"/>
                                  <w:bookmarkStart w:id="94" w:name="_Toc25229916"/>
                                  <w:bookmarkStart w:id="95" w:name="_Toc25240878"/>
                                  <w:bookmarkStart w:id="96" w:name="_Toc25240993"/>
                                  <w:bookmarkStart w:id="97" w:name="_Toc25241109"/>
                                  <w:bookmarkStart w:id="98" w:name="_Toc25244411"/>
                                  <w:bookmarkStart w:id="99" w:name="_Toc25244546"/>
                                  <w:bookmarkStart w:id="100" w:name="_Toc25246913"/>
                                  <w:bookmarkStart w:id="101" w:name="_Toc25247045"/>
                                  <w:bookmarkStart w:id="102" w:name="_Toc25309715"/>
                                  <w:r>
                                    <w:rPr>
                                      <w:rFonts w:ascii="Zizou Slab" w:hAnsi="Zizou Slab"/>
                                      <w:b w:val="0"/>
                                      <w:lang w:val="es-MX"/>
                                    </w:rPr>
                                    <w:t>Astra</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1240D141" w14:textId="77777777" w:rsidR="00CD4489" w:rsidRDefault="00CD4489"/>
                                <w:p w14:paraId="5BA86C66" w14:textId="77777777" w:rsidR="00CD4489" w:rsidRPr="00DF42D1" w:rsidRDefault="00CD4489" w:rsidP="00334641">
                                  <w:pPr>
                                    <w:pStyle w:val="Ttulo1"/>
                                    <w:rPr>
                                      <w:rFonts w:ascii="Zizou Slab" w:hAnsi="Zizou Slab"/>
                                      <w:b w:val="0"/>
                                      <w:lang w:val="es-MX"/>
                                    </w:rPr>
                                  </w:pPr>
                                  <w:bookmarkStart w:id="103" w:name="_Toc25224002"/>
                                  <w:bookmarkStart w:id="104" w:name="_Toc25224232"/>
                                  <w:bookmarkStart w:id="105" w:name="_Toc25225141"/>
                                  <w:bookmarkStart w:id="106" w:name="_Toc25225354"/>
                                  <w:bookmarkStart w:id="107" w:name="_Toc25225567"/>
                                  <w:bookmarkStart w:id="108" w:name="_Toc25225778"/>
                                  <w:bookmarkStart w:id="109" w:name="_Toc25225988"/>
                                  <w:bookmarkStart w:id="110" w:name="_Toc25226205"/>
                                  <w:bookmarkStart w:id="111" w:name="_Toc25226403"/>
                                  <w:bookmarkStart w:id="112" w:name="_Toc25226597"/>
                                  <w:bookmarkStart w:id="113" w:name="_Toc25227002"/>
                                  <w:bookmarkStart w:id="114" w:name="_Toc25227183"/>
                                  <w:bookmarkStart w:id="115" w:name="_Toc25227357"/>
                                  <w:bookmarkStart w:id="116" w:name="_Toc25227530"/>
                                  <w:bookmarkStart w:id="117" w:name="_Toc25227700"/>
                                  <w:bookmarkStart w:id="118" w:name="_Toc25227983"/>
                                  <w:bookmarkStart w:id="119" w:name="_Toc25228161"/>
                                  <w:bookmarkStart w:id="120" w:name="_Toc25228335"/>
                                  <w:bookmarkStart w:id="121" w:name="_Toc25228499"/>
                                  <w:bookmarkStart w:id="122" w:name="_Toc25228672"/>
                                  <w:bookmarkStart w:id="123" w:name="_Toc25229118"/>
                                  <w:bookmarkStart w:id="124" w:name="_Toc25229241"/>
                                  <w:bookmarkStart w:id="125" w:name="_Toc25229356"/>
                                  <w:bookmarkStart w:id="126" w:name="_Toc25229561"/>
                                  <w:bookmarkStart w:id="127" w:name="_Toc25229683"/>
                                  <w:bookmarkStart w:id="128" w:name="_Toc25229802"/>
                                  <w:bookmarkStart w:id="129" w:name="_Toc25229917"/>
                                  <w:bookmarkStart w:id="130" w:name="_Toc25240879"/>
                                  <w:bookmarkStart w:id="131" w:name="_Toc25240994"/>
                                  <w:bookmarkStart w:id="132" w:name="_Toc25241110"/>
                                  <w:bookmarkStart w:id="133" w:name="_Toc25244412"/>
                                  <w:bookmarkStart w:id="134" w:name="_Toc25244547"/>
                                  <w:bookmarkStart w:id="135" w:name="_Toc25246914"/>
                                  <w:bookmarkStart w:id="136" w:name="_Toc25247046"/>
                                  <w:bookmarkStart w:id="137" w:name="_Toc25309716"/>
                                  <w:r>
                                    <w:rPr>
                                      <w:rFonts w:ascii="Zizou Slab" w:hAnsi="Zizou Slab"/>
                                      <w:b w:val="0"/>
                                      <w:lang w:val="es-MX"/>
                                    </w:rPr>
                                    <w:t>Astra</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67537153" w14:textId="77777777" w:rsidR="00CD4489" w:rsidRDefault="00CD4489"/>
                                <w:p w14:paraId="072F690E" w14:textId="77777777" w:rsidR="00CD4489" w:rsidRPr="00DF42D1" w:rsidRDefault="00CD4489" w:rsidP="00334641">
                                  <w:pPr>
                                    <w:pStyle w:val="Ttulo1"/>
                                    <w:rPr>
                                      <w:rFonts w:ascii="Zizou Slab" w:hAnsi="Zizou Slab"/>
                                      <w:b w:val="0"/>
                                      <w:lang w:val="es-MX"/>
                                    </w:rPr>
                                  </w:pPr>
                                  <w:bookmarkStart w:id="138" w:name="_Toc25224003"/>
                                  <w:bookmarkStart w:id="139" w:name="_Toc25224233"/>
                                  <w:bookmarkStart w:id="140" w:name="_Toc25225142"/>
                                  <w:bookmarkStart w:id="141" w:name="_Toc25225355"/>
                                  <w:bookmarkStart w:id="142" w:name="_Toc25225568"/>
                                  <w:bookmarkStart w:id="143" w:name="_Toc25225779"/>
                                  <w:bookmarkStart w:id="144" w:name="_Toc25225989"/>
                                  <w:bookmarkStart w:id="145" w:name="_Toc25226206"/>
                                  <w:bookmarkStart w:id="146" w:name="_Toc25226404"/>
                                  <w:bookmarkStart w:id="147" w:name="_Toc25226598"/>
                                  <w:bookmarkStart w:id="148" w:name="_Toc25227003"/>
                                  <w:bookmarkStart w:id="149" w:name="_Toc25227184"/>
                                  <w:bookmarkStart w:id="150" w:name="_Toc25227358"/>
                                  <w:bookmarkStart w:id="151" w:name="_Toc25227531"/>
                                  <w:bookmarkStart w:id="152" w:name="_Toc25227701"/>
                                  <w:bookmarkStart w:id="153" w:name="_Toc25227984"/>
                                  <w:bookmarkStart w:id="154" w:name="_Toc25228162"/>
                                  <w:bookmarkStart w:id="155" w:name="_Toc25228336"/>
                                  <w:bookmarkStart w:id="156" w:name="_Toc25228500"/>
                                  <w:bookmarkStart w:id="157" w:name="_Toc25228673"/>
                                  <w:bookmarkStart w:id="158" w:name="_Toc25229119"/>
                                  <w:bookmarkStart w:id="159" w:name="_Toc25229242"/>
                                  <w:bookmarkStart w:id="160" w:name="_Toc25229357"/>
                                  <w:bookmarkStart w:id="161" w:name="_Toc25229562"/>
                                  <w:bookmarkStart w:id="162" w:name="_Toc25229684"/>
                                  <w:bookmarkStart w:id="163" w:name="_Toc25229803"/>
                                  <w:bookmarkStart w:id="164" w:name="_Toc25229918"/>
                                  <w:bookmarkStart w:id="165" w:name="_Toc25240880"/>
                                  <w:bookmarkStart w:id="166" w:name="_Toc25240995"/>
                                  <w:bookmarkStart w:id="167" w:name="_Toc25241111"/>
                                  <w:bookmarkStart w:id="168" w:name="_Toc25244413"/>
                                  <w:bookmarkStart w:id="169" w:name="_Toc25244548"/>
                                  <w:bookmarkStart w:id="170" w:name="_Toc25246915"/>
                                  <w:bookmarkStart w:id="171" w:name="_Toc25247047"/>
                                  <w:bookmarkStart w:id="172" w:name="_Toc25309717"/>
                                  <w:r>
                                    <w:rPr>
                                      <w:rFonts w:ascii="Zizou Slab" w:hAnsi="Zizou Slab"/>
                                      <w:b w:val="0"/>
                                      <w:lang w:val="es-MX"/>
                                    </w:rPr>
                                    <w:t>Astra</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40DDE0C7" w14:textId="77777777" w:rsidR="00CD4489" w:rsidRDefault="00CD4489"/>
                                <w:p w14:paraId="1B050FF5" w14:textId="77777777" w:rsidR="00CD4489" w:rsidRPr="00DF42D1" w:rsidRDefault="00CD4489" w:rsidP="00334641">
                                  <w:pPr>
                                    <w:pStyle w:val="Ttulo1"/>
                                    <w:rPr>
                                      <w:rFonts w:ascii="Zizou Slab" w:hAnsi="Zizou Slab"/>
                                      <w:b w:val="0"/>
                                      <w:lang w:val="es-MX"/>
                                    </w:rPr>
                                  </w:pPr>
                                  <w:bookmarkStart w:id="173" w:name="_Toc25224004"/>
                                  <w:bookmarkStart w:id="174" w:name="_Toc25224234"/>
                                  <w:bookmarkStart w:id="175" w:name="_Toc25225143"/>
                                  <w:bookmarkStart w:id="176" w:name="_Toc25225356"/>
                                  <w:bookmarkStart w:id="177" w:name="_Toc25225569"/>
                                  <w:bookmarkStart w:id="178" w:name="_Toc25225780"/>
                                  <w:bookmarkStart w:id="179" w:name="_Toc25225990"/>
                                  <w:bookmarkStart w:id="180" w:name="_Toc25226207"/>
                                  <w:bookmarkStart w:id="181" w:name="_Toc25226405"/>
                                  <w:bookmarkStart w:id="182" w:name="_Toc25226599"/>
                                  <w:bookmarkStart w:id="183" w:name="_Toc25227004"/>
                                  <w:bookmarkStart w:id="184" w:name="_Toc25227185"/>
                                  <w:bookmarkStart w:id="185" w:name="_Toc25227359"/>
                                  <w:bookmarkStart w:id="186" w:name="_Toc25227532"/>
                                  <w:bookmarkStart w:id="187" w:name="_Toc25227702"/>
                                  <w:bookmarkStart w:id="188" w:name="_Toc25227985"/>
                                  <w:bookmarkStart w:id="189" w:name="_Toc25228163"/>
                                  <w:bookmarkStart w:id="190" w:name="_Toc25228337"/>
                                  <w:bookmarkStart w:id="191" w:name="_Toc25228501"/>
                                  <w:bookmarkStart w:id="192" w:name="_Toc25228674"/>
                                  <w:bookmarkStart w:id="193" w:name="_Toc25229120"/>
                                  <w:bookmarkStart w:id="194" w:name="_Toc25229243"/>
                                  <w:bookmarkStart w:id="195" w:name="_Toc25229358"/>
                                  <w:bookmarkStart w:id="196" w:name="_Toc25229563"/>
                                  <w:bookmarkStart w:id="197" w:name="_Toc25229685"/>
                                  <w:bookmarkStart w:id="198" w:name="_Toc25229804"/>
                                  <w:bookmarkStart w:id="199" w:name="_Toc25229919"/>
                                  <w:bookmarkStart w:id="200" w:name="_Toc25240881"/>
                                  <w:bookmarkStart w:id="201" w:name="_Toc25240996"/>
                                  <w:bookmarkStart w:id="202" w:name="_Toc25241112"/>
                                  <w:bookmarkStart w:id="203" w:name="_Toc25244414"/>
                                  <w:bookmarkStart w:id="204" w:name="_Toc25244549"/>
                                  <w:bookmarkStart w:id="205" w:name="_Toc25246916"/>
                                  <w:bookmarkStart w:id="206" w:name="_Toc25247048"/>
                                  <w:bookmarkStart w:id="207" w:name="_Toc25309718"/>
                                  <w:r>
                                    <w:rPr>
                                      <w:rFonts w:ascii="Zizou Slab" w:hAnsi="Zizou Slab"/>
                                      <w:b w:val="0"/>
                                      <w:lang w:val="es-MX"/>
                                    </w:rPr>
                                    <w:t>Astra</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2C41DF6E" w14:textId="77777777" w:rsidR="00CD4489" w:rsidRDefault="00CD4489"/>
                                <w:p w14:paraId="762545FD" w14:textId="77777777" w:rsidR="00CD4489" w:rsidRPr="00DF42D1" w:rsidRDefault="00CD4489" w:rsidP="00334641">
                                  <w:pPr>
                                    <w:pStyle w:val="Ttulo1"/>
                                    <w:rPr>
                                      <w:rFonts w:ascii="Zizou Slab" w:hAnsi="Zizou Slab"/>
                                      <w:b w:val="0"/>
                                      <w:lang w:val="es-MX"/>
                                    </w:rPr>
                                  </w:pPr>
                                  <w:bookmarkStart w:id="208" w:name="_Toc25224005"/>
                                  <w:bookmarkStart w:id="209" w:name="_Toc25224235"/>
                                  <w:bookmarkStart w:id="210" w:name="_Toc25225144"/>
                                  <w:bookmarkStart w:id="211" w:name="_Toc25225357"/>
                                  <w:bookmarkStart w:id="212" w:name="_Toc25225570"/>
                                  <w:bookmarkStart w:id="213" w:name="_Toc25225781"/>
                                  <w:bookmarkStart w:id="214" w:name="_Toc25225991"/>
                                  <w:bookmarkStart w:id="215" w:name="_Toc25226208"/>
                                  <w:bookmarkStart w:id="216" w:name="_Toc25226406"/>
                                  <w:bookmarkStart w:id="217" w:name="_Toc25226600"/>
                                  <w:bookmarkStart w:id="218" w:name="_Toc25227005"/>
                                  <w:bookmarkStart w:id="219" w:name="_Toc25227186"/>
                                  <w:bookmarkStart w:id="220" w:name="_Toc25227360"/>
                                  <w:bookmarkStart w:id="221" w:name="_Toc25227533"/>
                                  <w:bookmarkStart w:id="222" w:name="_Toc25227703"/>
                                  <w:bookmarkStart w:id="223" w:name="_Toc25227986"/>
                                  <w:bookmarkStart w:id="224" w:name="_Toc25228164"/>
                                  <w:bookmarkStart w:id="225" w:name="_Toc25228338"/>
                                  <w:bookmarkStart w:id="226" w:name="_Toc25228502"/>
                                  <w:bookmarkStart w:id="227" w:name="_Toc25228675"/>
                                  <w:bookmarkStart w:id="228" w:name="_Toc25229121"/>
                                  <w:bookmarkStart w:id="229" w:name="_Toc25229244"/>
                                  <w:bookmarkStart w:id="230" w:name="_Toc25229359"/>
                                  <w:bookmarkStart w:id="231" w:name="_Toc25229564"/>
                                  <w:bookmarkStart w:id="232" w:name="_Toc25229686"/>
                                  <w:bookmarkStart w:id="233" w:name="_Toc25229805"/>
                                  <w:bookmarkStart w:id="234" w:name="_Toc25229920"/>
                                  <w:bookmarkStart w:id="235" w:name="_Toc25240882"/>
                                  <w:bookmarkStart w:id="236" w:name="_Toc25240997"/>
                                  <w:bookmarkStart w:id="237" w:name="_Toc25241113"/>
                                  <w:bookmarkStart w:id="238" w:name="_Toc25244415"/>
                                  <w:bookmarkStart w:id="239" w:name="_Toc25244550"/>
                                  <w:bookmarkStart w:id="240" w:name="_Toc25246917"/>
                                  <w:bookmarkStart w:id="241" w:name="_Toc25247049"/>
                                  <w:bookmarkStart w:id="242" w:name="_Toc25309719"/>
                                  <w:r>
                                    <w:rPr>
                                      <w:rFonts w:ascii="Zizou Slab" w:hAnsi="Zizou Slab"/>
                                      <w:b w:val="0"/>
                                      <w:lang w:val="es-MX"/>
                                    </w:rPr>
                                    <w:t>Astra</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0EFB029C" w14:textId="77777777" w:rsidR="00CD4489" w:rsidRDefault="00CD4489"/>
                                <w:p w14:paraId="4E9FCC59" w14:textId="77777777" w:rsidR="00CD4489" w:rsidRPr="00DF42D1" w:rsidRDefault="00CD4489" w:rsidP="00334641">
                                  <w:pPr>
                                    <w:pStyle w:val="Ttulo1"/>
                                    <w:rPr>
                                      <w:rFonts w:ascii="Zizou Slab" w:hAnsi="Zizou Slab"/>
                                      <w:b w:val="0"/>
                                      <w:lang w:val="es-MX"/>
                                    </w:rPr>
                                  </w:pPr>
                                  <w:bookmarkStart w:id="243" w:name="_Toc25224006"/>
                                  <w:bookmarkStart w:id="244" w:name="_Toc25224236"/>
                                  <w:bookmarkStart w:id="245" w:name="_Toc25225145"/>
                                  <w:bookmarkStart w:id="246" w:name="_Toc25225358"/>
                                  <w:bookmarkStart w:id="247" w:name="_Toc25225571"/>
                                  <w:bookmarkStart w:id="248" w:name="_Toc25225782"/>
                                  <w:bookmarkStart w:id="249" w:name="_Toc25225992"/>
                                  <w:bookmarkStart w:id="250" w:name="_Toc25226209"/>
                                  <w:bookmarkStart w:id="251" w:name="_Toc25226407"/>
                                  <w:bookmarkStart w:id="252" w:name="_Toc25226601"/>
                                  <w:bookmarkStart w:id="253" w:name="_Toc25227006"/>
                                  <w:bookmarkStart w:id="254" w:name="_Toc25227187"/>
                                  <w:bookmarkStart w:id="255" w:name="_Toc25227361"/>
                                  <w:bookmarkStart w:id="256" w:name="_Toc25227534"/>
                                  <w:bookmarkStart w:id="257" w:name="_Toc25227704"/>
                                  <w:bookmarkStart w:id="258" w:name="_Toc25227987"/>
                                  <w:bookmarkStart w:id="259" w:name="_Toc25228165"/>
                                  <w:bookmarkStart w:id="260" w:name="_Toc25228339"/>
                                  <w:bookmarkStart w:id="261" w:name="_Toc25228503"/>
                                  <w:bookmarkStart w:id="262" w:name="_Toc25228676"/>
                                  <w:bookmarkStart w:id="263" w:name="_Toc25229122"/>
                                  <w:bookmarkStart w:id="264" w:name="_Toc25229245"/>
                                  <w:bookmarkStart w:id="265" w:name="_Toc25229360"/>
                                  <w:bookmarkStart w:id="266" w:name="_Toc25229565"/>
                                  <w:bookmarkStart w:id="267" w:name="_Toc25229687"/>
                                  <w:bookmarkStart w:id="268" w:name="_Toc25229806"/>
                                  <w:bookmarkStart w:id="269" w:name="_Toc25229921"/>
                                  <w:bookmarkStart w:id="270" w:name="_Toc25240883"/>
                                  <w:bookmarkStart w:id="271" w:name="_Toc25240998"/>
                                  <w:bookmarkStart w:id="272" w:name="_Toc25241114"/>
                                  <w:bookmarkStart w:id="273" w:name="_Toc25244416"/>
                                  <w:bookmarkStart w:id="274" w:name="_Toc25244551"/>
                                  <w:bookmarkStart w:id="275" w:name="_Toc25246918"/>
                                  <w:bookmarkStart w:id="276" w:name="_Toc25247050"/>
                                  <w:bookmarkStart w:id="277" w:name="_Toc25309720"/>
                                  <w:r>
                                    <w:rPr>
                                      <w:rFonts w:ascii="Zizou Slab" w:hAnsi="Zizou Slab"/>
                                      <w:b w:val="0"/>
                                      <w:lang w:val="es-MX"/>
                                    </w:rPr>
                                    <w:t>Astra</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636F5C94" w14:textId="77777777" w:rsidR="00CD4489" w:rsidRDefault="00CD4489"/>
                                <w:p w14:paraId="423F8956" w14:textId="77777777" w:rsidR="00CD4489" w:rsidRPr="00DF42D1" w:rsidRDefault="00CD4489" w:rsidP="00334641">
                                  <w:pPr>
                                    <w:pStyle w:val="Ttulo1"/>
                                    <w:rPr>
                                      <w:rFonts w:ascii="Zizou Slab" w:hAnsi="Zizou Slab"/>
                                      <w:b w:val="0"/>
                                      <w:lang w:val="es-MX"/>
                                    </w:rPr>
                                  </w:pPr>
                                  <w:bookmarkStart w:id="278" w:name="_Toc25224007"/>
                                  <w:bookmarkStart w:id="279" w:name="_Toc25224237"/>
                                  <w:bookmarkStart w:id="280" w:name="_Toc25225146"/>
                                  <w:bookmarkStart w:id="281" w:name="_Toc25225359"/>
                                  <w:bookmarkStart w:id="282" w:name="_Toc25225572"/>
                                  <w:bookmarkStart w:id="283" w:name="_Toc25225783"/>
                                  <w:bookmarkStart w:id="284" w:name="_Toc25225993"/>
                                  <w:bookmarkStart w:id="285" w:name="_Toc25226210"/>
                                  <w:bookmarkStart w:id="286" w:name="_Toc25226408"/>
                                  <w:bookmarkStart w:id="287" w:name="_Toc25226602"/>
                                  <w:bookmarkStart w:id="288" w:name="_Toc25227007"/>
                                  <w:bookmarkStart w:id="289" w:name="_Toc25227188"/>
                                  <w:bookmarkStart w:id="290" w:name="_Toc25227362"/>
                                  <w:bookmarkStart w:id="291" w:name="_Toc25227535"/>
                                  <w:bookmarkStart w:id="292" w:name="_Toc25227705"/>
                                  <w:bookmarkStart w:id="293" w:name="_Toc25227988"/>
                                  <w:bookmarkStart w:id="294" w:name="_Toc25228166"/>
                                  <w:bookmarkStart w:id="295" w:name="_Toc25228340"/>
                                  <w:bookmarkStart w:id="296" w:name="_Toc25228504"/>
                                  <w:bookmarkStart w:id="297" w:name="_Toc25228677"/>
                                  <w:bookmarkStart w:id="298" w:name="_Toc25229123"/>
                                  <w:bookmarkStart w:id="299" w:name="_Toc25229246"/>
                                  <w:bookmarkStart w:id="300" w:name="_Toc25229361"/>
                                  <w:bookmarkStart w:id="301" w:name="_Toc25229566"/>
                                  <w:bookmarkStart w:id="302" w:name="_Toc25229688"/>
                                  <w:bookmarkStart w:id="303" w:name="_Toc25229807"/>
                                  <w:bookmarkStart w:id="304" w:name="_Toc25229922"/>
                                  <w:bookmarkStart w:id="305" w:name="_Toc25240884"/>
                                  <w:bookmarkStart w:id="306" w:name="_Toc25240999"/>
                                  <w:bookmarkStart w:id="307" w:name="_Toc25241115"/>
                                  <w:bookmarkStart w:id="308" w:name="_Toc25244417"/>
                                  <w:bookmarkStart w:id="309" w:name="_Toc25244552"/>
                                  <w:bookmarkStart w:id="310" w:name="_Toc25246919"/>
                                  <w:bookmarkStart w:id="311" w:name="_Toc25247051"/>
                                  <w:bookmarkStart w:id="312" w:name="_Toc25309721"/>
                                  <w:r>
                                    <w:rPr>
                                      <w:rFonts w:ascii="Zizou Slab" w:hAnsi="Zizou Slab"/>
                                      <w:b w:val="0"/>
                                      <w:lang w:val="es-MX"/>
                                    </w:rPr>
                                    <w:t>Astra</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1A846D7B" w14:textId="77777777" w:rsidR="00CD4489" w:rsidRDefault="00CD4489"/>
                                <w:p w14:paraId="6568B4DD" w14:textId="77777777" w:rsidR="00CD4489" w:rsidRPr="00DF42D1" w:rsidRDefault="00CD4489" w:rsidP="00334641">
                                  <w:pPr>
                                    <w:pStyle w:val="Ttulo1"/>
                                    <w:rPr>
                                      <w:rFonts w:ascii="Zizou Slab" w:hAnsi="Zizou Slab"/>
                                      <w:b w:val="0"/>
                                      <w:lang w:val="es-MX"/>
                                    </w:rPr>
                                  </w:pPr>
                                  <w:bookmarkStart w:id="313" w:name="_Toc25224008"/>
                                  <w:bookmarkStart w:id="314" w:name="_Toc25224238"/>
                                  <w:bookmarkStart w:id="315" w:name="_Toc25225147"/>
                                  <w:bookmarkStart w:id="316" w:name="_Toc25225360"/>
                                  <w:bookmarkStart w:id="317" w:name="_Toc25225573"/>
                                  <w:bookmarkStart w:id="318" w:name="_Toc25225784"/>
                                  <w:bookmarkStart w:id="319" w:name="_Toc25225994"/>
                                  <w:bookmarkStart w:id="320" w:name="_Toc25226211"/>
                                  <w:bookmarkStart w:id="321" w:name="_Toc25226409"/>
                                  <w:bookmarkStart w:id="322" w:name="_Toc25226603"/>
                                  <w:bookmarkStart w:id="323" w:name="_Toc25227008"/>
                                  <w:bookmarkStart w:id="324" w:name="_Toc25227189"/>
                                  <w:bookmarkStart w:id="325" w:name="_Toc25227363"/>
                                  <w:bookmarkStart w:id="326" w:name="_Toc25227536"/>
                                  <w:bookmarkStart w:id="327" w:name="_Toc25227706"/>
                                  <w:bookmarkStart w:id="328" w:name="_Toc25227989"/>
                                  <w:bookmarkStart w:id="329" w:name="_Toc25228167"/>
                                  <w:bookmarkStart w:id="330" w:name="_Toc25228341"/>
                                  <w:bookmarkStart w:id="331" w:name="_Toc25228505"/>
                                  <w:bookmarkStart w:id="332" w:name="_Toc25228678"/>
                                  <w:bookmarkStart w:id="333" w:name="_Toc25229124"/>
                                  <w:bookmarkStart w:id="334" w:name="_Toc25229247"/>
                                  <w:bookmarkStart w:id="335" w:name="_Toc25229362"/>
                                  <w:bookmarkStart w:id="336" w:name="_Toc25229567"/>
                                  <w:bookmarkStart w:id="337" w:name="_Toc25229689"/>
                                  <w:bookmarkStart w:id="338" w:name="_Toc25229808"/>
                                  <w:bookmarkStart w:id="339" w:name="_Toc25229923"/>
                                  <w:bookmarkStart w:id="340" w:name="_Toc25240885"/>
                                  <w:bookmarkStart w:id="341" w:name="_Toc25241000"/>
                                  <w:bookmarkStart w:id="342" w:name="_Toc25241116"/>
                                  <w:bookmarkStart w:id="343" w:name="_Toc25244418"/>
                                  <w:bookmarkStart w:id="344" w:name="_Toc25244553"/>
                                  <w:bookmarkStart w:id="345" w:name="_Toc25246920"/>
                                  <w:bookmarkStart w:id="346" w:name="_Toc25247052"/>
                                  <w:bookmarkStart w:id="347" w:name="_Toc25309722"/>
                                  <w:r>
                                    <w:rPr>
                                      <w:rFonts w:ascii="Zizou Slab" w:hAnsi="Zizou Slab"/>
                                      <w:b w:val="0"/>
                                      <w:lang w:val="es-MX"/>
                                    </w:rPr>
                                    <w:t>Astra</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7CEF706D" w14:textId="77777777" w:rsidR="00CD4489" w:rsidRDefault="00CD4489"/>
                                <w:p w14:paraId="08B90641" w14:textId="77777777" w:rsidR="00CD4489" w:rsidRPr="00DF42D1" w:rsidRDefault="00CD4489" w:rsidP="00334641">
                                  <w:pPr>
                                    <w:pStyle w:val="Ttulo1"/>
                                    <w:rPr>
                                      <w:rFonts w:ascii="Zizou Slab" w:hAnsi="Zizou Slab"/>
                                      <w:b w:val="0"/>
                                      <w:lang w:val="es-MX"/>
                                    </w:rPr>
                                  </w:pPr>
                                  <w:bookmarkStart w:id="348" w:name="_Toc25224009"/>
                                  <w:bookmarkStart w:id="349" w:name="_Toc25224239"/>
                                  <w:bookmarkStart w:id="350" w:name="_Toc25225148"/>
                                  <w:bookmarkStart w:id="351" w:name="_Toc25225361"/>
                                  <w:bookmarkStart w:id="352" w:name="_Toc25225574"/>
                                  <w:bookmarkStart w:id="353" w:name="_Toc25225785"/>
                                  <w:bookmarkStart w:id="354" w:name="_Toc25225995"/>
                                  <w:bookmarkStart w:id="355" w:name="_Toc25226212"/>
                                  <w:bookmarkStart w:id="356" w:name="_Toc25226410"/>
                                  <w:bookmarkStart w:id="357" w:name="_Toc25226604"/>
                                  <w:bookmarkStart w:id="358" w:name="_Toc25227009"/>
                                  <w:bookmarkStart w:id="359" w:name="_Toc25227190"/>
                                  <w:bookmarkStart w:id="360" w:name="_Toc25227364"/>
                                  <w:bookmarkStart w:id="361" w:name="_Toc25227537"/>
                                  <w:bookmarkStart w:id="362" w:name="_Toc25227707"/>
                                  <w:bookmarkStart w:id="363" w:name="_Toc25227990"/>
                                  <w:bookmarkStart w:id="364" w:name="_Toc25228168"/>
                                  <w:bookmarkStart w:id="365" w:name="_Toc25228342"/>
                                  <w:bookmarkStart w:id="366" w:name="_Toc25228506"/>
                                  <w:bookmarkStart w:id="367" w:name="_Toc25228679"/>
                                  <w:bookmarkStart w:id="368" w:name="_Toc25229125"/>
                                  <w:bookmarkStart w:id="369" w:name="_Toc25229248"/>
                                  <w:bookmarkStart w:id="370" w:name="_Toc25229363"/>
                                  <w:bookmarkStart w:id="371" w:name="_Toc25229568"/>
                                  <w:bookmarkStart w:id="372" w:name="_Toc25229690"/>
                                  <w:bookmarkStart w:id="373" w:name="_Toc25229809"/>
                                  <w:bookmarkStart w:id="374" w:name="_Toc25229924"/>
                                  <w:bookmarkStart w:id="375" w:name="_Toc25240886"/>
                                  <w:bookmarkStart w:id="376" w:name="_Toc25241001"/>
                                  <w:bookmarkStart w:id="377" w:name="_Toc25241117"/>
                                  <w:bookmarkStart w:id="378" w:name="_Toc25244419"/>
                                  <w:bookmarkStart w:id="379" w:name="_Toc25244554"/>
                                  <w:bookmarkStart w:id="380" w:name="_Toc25246921"/>
                                  <w:bookmarkStart w:id="381" w:name="_Toc25247053"/>
                                  <w:bookmarkStart w:id="382" w:name="_Toc25309723"/>
                                  <w:r>
                                    <w:rPr>
                                      <w:rFonts w:ascii="Zizou Slab" w:hAnsi="Zizou Slab"/>
                                      <w:b w:val="0"/>
                                      <w:lang w:val="es-MX"/>
                                    </w:rPr>
                                    <w:t>Astra</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3D319A72" w14:textId="77777777" w:rsidR="00CD4489" w:rsidRDefault="00CD4489"/>
                                <w:p w14:paraId="32FECF0C" w14:textId="77777777" w:rsidR="00CD4489" w:rsidRPr="00DF42D1" w:rsidRDefault="00CD4489" w:rsidP="00334641">
                                  <w:pPr>
                                    <w:pStyle w:val="Ttulo1"/>
                                    <w:rPr>
                                      <w:rFonts w:ascii="Zizou Slab" w:hAnsi="Zizou Slab"/>
                                      <w:b w:val="0"/>
                                      <w:lang w:val="es-MX"/>
                                    </w:rPr>
                                  </w:pPr>
                                  <w:bookmarkStart w:id="383" w:name="_Toc25224010"/>
                                  <w:bookmarkStart w:id="384" w:name="_Toc25224240"/>
                                  <w:bookmarkStart w:id="385" w:name="_Toc25225149"/>
                                  <w:bookmarkStart w:id="386" w:name="_Toc25225362"/>
                                  <w:bookmarkStart w:id="387" w:name="_Toc25225575"/>
                                  <w:bookmarkStart w:id="388" w:name="_Toc25225786"/>
                                  <w:bookmarkStart w:id="389" w:name="_Toc25225996"/>
                                  <w:bookmarkStart w:id="390" w:name="_Toc25226213"/>
                                  <w:bookmarkStart w:id="391" w:name="_Toc25226411"/>
                                  <w:bookmarkStart w:id="392" w:name="_Toc25226605"/>
                                  <w:bookmarkStart w:id="393" w:name="_Toc25227010"/>
                                  <w:bookmarkStart w:id="394" w:name="_Toc25227191"/>
                                  <w:bookmarkStart w:id="395" w:name="_Toc25227365"/>
                                  <w:bookmarkStart w:id="396" w:name="_Toc25227538"/>
                                  <w:bookmarkStart w:id="397" w:name="_Toc25227708"/>
                                  <w:bookmarkStart w:id="398" w:name="_Toc25227991"/>
                                  <w:bookmarkStart w:id="399" w:name="_Toc25228169"/>
                                  <w:bookmarkStart w:id="400" w:name="_Toc25228343"/>
                                  <w:bookmarkStart w:id="401" w:name="_Toc25228507"/>
                                  <w:bookmarkStart w:id="402" w:name="_Toc25228680"/>
                                  <w:bookmarkStart w:id="403" w:name="_Toc25229126"/>
                                  <w:bookmarkStart w:id="404" w:name="_Toc25229249"/>
                                  <w:bookmarkStart w:id="405" w:name="_Toc25229364"/>
                                  <w:bookmarkStart w:id="406" w:name="_Toc25229569"/>
                                  <w:bookmarkStart w:id="407" w:name="_Toc25229691"/>
                                  <w:bookmarkStart w:id="408" w:name="_Toc25229810"/>
                                  <w:bookmarkStart w:id="409" w:name="_Toc25229925"/>
                                  <w:bookmarkStart w:id="410" w:name="_Toc25240887"/>
                                  <w:bookmarkStart w:id="411" w:name="_Toc25241002"/>
                                  <w:bookmarkStart w:id="412" w:name="_Toc25241118"/>
                                  <w:bookmarkStart w:id="413" w:name="_Toc25244420"/>
                                  <w:bookmarkStart w:id="414" w:name="_Toc25244555"/>
                                  <w:bookmarkStart w:id="415" w:name="_Toc25246922"/>
                                  <w:bookmarkStart w:id="416" w:name="_Toc25247054"/>
                                  <w:bookmarkStart w:id="417" w:name="_Toc25309724"/>
                                  <w:r>
                                    <w:rPr>
                                      <w:rFonts w:ascii="Zizou Slab" w:hAnsi="Zizou Slab"/>
                                      <w:b w:val="0"/>
                                      <w:lang w:val="es-MX"/>
                                    </w:rPr>
                                    <w:t>Astra</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7459CBB5" w14:textId="77777777" w:rsidR="00CD4489" w:rsidRDefault="00CD4489"/>
                                <w:p w14:paraId="33E8E27B" w14:textId="77777777" w:rsidR="00CD4489" w:rsidRPr="00DF42D1" w:rsidRDefault="00CD4489" w:rsidP="00334641">
                                  <w:pPr>
                                    <w:pStyle w:val="Ttulo1"/>
                                    <w:rPr>
                                      <w:rFonts w:ascii="Zizou Slab" w:hAnsi="Zizou Slab"/>
                                      <w:b w:val="0"/>
                                      <w:lang w:val="es-MX"/>
                                    </w:rPr>
                                  </w:pPr>
                                  <w:bookmarkStart w:id="418" w:name="_Toc25224011"/>
                                  <w:bookmarkStart w:id="419" w:name="_Toc25224241"/>
                                  <w:bookmarkStart w:id="420" w:name="_Toc25225150"/>
                                  <w:bookmarkStart w:id="421" w:name="_Toc25225363"/>
                                  <w:bookmarkStart w:id="422" w:name="_Toc25225576"/>
                                  <w:bookmarkStart w:id="423" w:name="_Toc25225787"/>
                                  <w:bookmarkStart w:id="424" w:name="_Toc25225997"/>
                                  <w:bookmarkStart w:id="425" w:name="_Toc25226214"/>
                                  <w:bookmarkStart w:id="426" w:name="_Toc25226412"/>
                                  <w:bookmarkStart w:id="427" w:name="_Toc25226606"/>
                                  <w:bookmarkStart w:id="428" w:name="_Toc25227011"/>
                                  <w:bookmarkStart w:id="429" w:name="_Toc25227192"/>
                                  <w:bookmarkStart w:id="430" w:name="_Toc25227366"/>
                                  <w:bookmarkStart w:id="431" w:name="_Toc25227539"/>
                                  <w:bookmarkStart w:id="432" w:name="_Toc25227709"/>
                                  <w:bookmarkStart w:id="433" w:name="_Toc25227992"/>
                                  <w:bookmarkStart w:id="434" w:name="_Toc25228170"/>
                                  <w:bookmarkStart w:id="435" w:name="_Toc25228344"/>
                                  <w:bookmarkStart w:id="436" w:name="_Toc25228508"/>
                                  <w:bookmarkStart w:id="437" w:name="_Toc25228681"/>
                                  <w:bookmarkStart w:id="438" w:name="_Toc25229127"/>
                                  <w:bookmarkStart w:id="439" w:name="_Toc25229250"/>
                                  <w:bookmarkStart w:id="440" w:name="_Toc25229365"/>
                                  <w:bookmarkStart w:id="441" w:name="_Toc25229570"/>
                                  <w:bookmarkStart w:id="442" w:name="_Toc25229692"/>
                                  <w:bookmarkStart w:id="443" w:name="_Toc25229811"/>
                                  <w:bookmarkStart w:id="444" w:name="_Toc25229926"/>
                                  <w:bookmarkStart w:id="445" w:name="_Toc25240888"/>
                                  <w:bookmarkStart w:id="446" w:name="_Toc25241003"/>
                                  <w:bookmarkStart w:id="447" w:name="_Toc25241119"/>
                                  <w:bookmarkStart w:id="448" w:name="_Toc25244421"/>
                                  <w:bookmarkStart w:id="449" w:name="_Toc25244556"/>
                                  <w:bookmarkStart w:id="450" w:name="_Toc25246923"/>
                                  <w:bookmarkStart w:id="451" w:name="_Toc25247055"/>
                                  <w:bookmarkStart w:id="452" w:name="_Toc25309725"/>
                                  <w:r>
                                    <w:rPr>
                                      <w:rFonts w:ascii="Zizou Slab" w:hAnsi="Zizou Slab"/>
                                      <w:b w:val="0"/>
                                      <w:lang w:val="es-MX"/>
                                    </w:rPr>
                                    <w:t>Astra</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084548C0" w14:textId="77777777" w:rsidR="00CD4489" w:rsidRDefault="00CD4489"/>
                                <w:p w14:paraId="6504ACD6" w14:textId="77777777" w:rsidR="00CD4489" w:rsidRPr="00DF42D1" w:rsidRDefault="00CD4489" w:rsidP="00334641">
                                  <w:pPr>
                                    <w:pStyle w:val="Ttulo1"/>
                                    <w:rPr>
                                      <w:rFonts w:ascii="Zizou Slab" w:hAnsi="Zizou Slab"/>
                                      <w:b w:val="0"/>
                                      <w:lang w:val="es-MX"/>
                                    </w:rPr>
                                  </w:pPr>
                                  <w:bookmarkStart w:id="453" w:name="_Toc25224012"/>
                                  <w:bookmarkStart w:id="454" w:name="_Toc25224242"/>
                                  <w:bookmarkStart w:id="455" w:name="_Toc25225151"/>
                                  <w:bookmarkStart w:id="456" w:name="_Toc25225364"/>
                                  <w:bookmarkStart w:id="457" w:name="_Toc25225577"/>
                                  <w:bookmarkStart w:id="458" w:name="_Toc25225788"/>
                                  <w:bookmarkStart w:id="459" w:name="_Toc25225998"/>
                                  <w:bookmarkStart w:id="460" w:name="_Toc25226215"/>
                                  <w:bookmarkStart w:id="461" w:name="_Toc25226413"/>
                                  <w:bookmarkStart w:id="462" w:name="_Toc25226607"/>
                                  <w:bookmarkStart w:id="463" w:name="_Toc25227012"/>
                                  <w:bookmarkStart w:id="464" w:name="_Toc25227193"/>
                                  <w:bookmarkStart w:id="465" w:name="_Toc25227367"/>
                                  <w:bookmarkStart w:id="466" w:name="_Toc25227540"/>
                                  <w:bookmarkStart w:id="467" w:name="_Toc25227710"/>
                                  <w:bookmarkStart w:id="468" w:name="_Toc25227993"/>
                                  <w:bookmarkStart w:id="469" w:name="_Toc25228171"/>
                                  <w:bookmarkStart w:id="470" w:name="_Toc25228345"/>
                                  <w:bookmarkStart w:id="471" w:name="_Toc25228509"/>
                                  <w:bookmarkStart w:id="472" w:name="_Toc25228682"/>
                                  <w:bookmarkStart w:id="473" w:name="_Toc25229128"/>
                                  <w:bookmarkStart w:id="474" w:name="_Toc25229251"/>
                                  <w:bookmarkStart w:id="475" w:name="_Toc25229366"/>
                                  <w:bookmarkStart w:id="476" w:name="_Toc25229571"/>
                                  <w:bookmarkStart w:id="477" w:name="_Toc25229693"/>
                                  <w:bookmarkStart w:id="478" w:name="_Toc25229812"/>
                                  <w:bookmarkStart w:id="479" w:name="_Toc25229927"/>
                                  <w:bookmarkStart w:id="480" w:name="_Toc25240889"/>
                                  <w:bookmarkStart w:id="481" w:name="_Toc25241004"/>
                                  <w:bookmarkStart w:id="482" w:name="_Toc25241120"/>
                                  <w:bookmarkStart w:id="483" w:name="_Toc25244422"/>
                                  <w:bookmarkStart w:id="484" w:name="_Toc25244557"/>
                                  <w:bookmarkStart w:id="485" w:name="_Toc25246924"/>
                                  <w:bookmarkStart w:id="486" w:name="_Toc25247056"/>
                                  <w:bookmarkStart w:id="487" w:name="_Toc25309726"/>
                                  <w:r>
                                    <w:rPr>
                                      <w:rFonts w:ascii="Zizou Slab" w:hAnsi="Zizou Slab"/>
                                      <w:b w:val="0"/>
                                      <w:lang w:val="es-MX"/>
                                    </w:rPr>
                                    <w:t>Astra</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7F678BB1" w14:textId="77777777" w:rsidR="00CD4489" w:rsidRDefault="00CD4489"/>
                                <w:p w14:paraId="42671277" w14:textId="77777777" w:rsidR="00CD4489" w:rsidRPr="00DF42D1" w:rsidRDefault="00CD4489" w:rsidP="00334641">
                                  <w:pPr>
                                    <w:pStyle w:val="Ttulo1"/>
                                    <w:rPr>
                                      <w:rFonts w:ascii="Zizou Slab" w:hAnsi="Zizou Slab"/>
                                      <w:b w:val="0"/>
                                      <w:lang w:val="es-MX"/>
                                    </w:rPr>
                                  </w:pPr>
                                  <w:bookmarkStart w:id="488" w:name="_Toc25224013"/>
                                  <w:bookmarkStart w:id="489" w:name="_Toc25224243"/>
                                  <w:bookmarkStart w:id="490" w:name="_Toc25225152"/>
                                  <w:bookmarkStart w:id="491" w:name="_Toc25225365"/>
                                  <w:bookmarkStart w:id="492" w:name="_Toc25225578"/>
                                  <w:bookmarkStart w:id="493" w:name="_Toc25225789"/>
                                  <w:bookmarkStart w:id="494" w:name="_Toc25225999"/>
                                  <w:bookmarkStart w:id="495" w:name="_Toc25226216"/>
                                  <w:bookmarkStart w:id="496" w:name="_Toc25226414"/>
                                  <w:bookmarkStart w:id="497" w:name="_Toc25226608"/>
                                  <w:bookmarkStart w:id="498" w:name="_Toc25227013"/>
                                  <w:bookmarkStart w:id="499" w:name="_Toc25227194"/>
                                  <w:bookmarkStart w:id="500" w:name="_Toc25227368"/>
                                  <w:bookmarkStart w:id="501" w:name="_Toc25227541"/>
                                  <w:bookmarkStart w:id="502" w:name="_Toc25227711"/>
                                  <w:bookmarkStart w:id="503" w:name="_Toc25227994"/>
                                  <w:bookmarkStart w:id="504" w:name="_Toc25228172"/>
                                  <w:bookmarkStart w:id="505" w:name="_Toc25228346"/>
                                  <w:bookmarkStart w:id="506" w:name="_Toc25228510"/>
                                  <w:bookmarkStart w:id="507" w:name="_Toc25228683"/>
                                  <w:bookmarkStart w:id="508" w:name="_Toc25229129"/>
                                  <w:bookmarkStart w:id="509" w:name="_Toc25229252"/>
                                  <w:bookmarkStart w:id="510" w:name="_Toc25229367"/>
                                  <w:bookmarkStart w:id="511" w:name="_Toc25229572"/>
                                  <w:bookmarkStart w:id="512" w:name="_Toc25229694"/>
                                  <w:bookmarkStart w:id="513" w:name="_Toc25229813"/>
                                  <w:bookmarkStart w:id="514" w:name="_Toc25229928"/>
                                  <w:bookmarkStart w:id="515" w:name="_Toc25240890"/>
                                  <w:bookmarkStart w:id="516" w:name="_Toc25241005"/>
                                  <w:bookmarkStart w:id="517" w:name="_Toc25241121"/>
                                  <w:bookmarkStart w:id="518" w:name="_Toc25244423"/>
                                  <w:bookmarkStart w:id="519" w:name="_Toc25244558"/>
                                  <w:bookmarkStart w:id="520" w:name="_Toc25246925"/>
                                  <w:bookmarkStart w:id="521" w:name="_Toc25247057"/>
                                  <w:bookmarkStart w:id="522" w:name="_Toc25309727"/>
                                  <w:r>
                                    <w:rPr>
                                      <w:rFonts w:ascii="Zizou Slab" w:hAnsi="Zizou Slab"/>
                                      <w:b w:val="0"/>
                                      <w:lang w:val="es-MX"/>
                                    </w:rPr>
                                    <w:t>Astra</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073C412A" w14:textId="77777777" w:rsidR="00CD4489" w:rsidRDefault="00CD4489"/>
                                <w:p w14:paraId="2D9CAB3F" w14:textId="77777777" w:rsidR="00CD4489" w:rsidRPr="00DF42D1" w:rsidRDefault="00CD4489" w:rsidP="00334641">
                                  <w:pPr>
                                    <w:pStyle w:val="Ttulo1"/>
                                    <w:rPr>
                                      <w:rFonts w:ascii="Zizou Slab" w:hAnsi="Zizou Slab"/>
                                      <w:b w:val="0"/>
                                      <w:lang w:val="es-MX"/>
                                    </w:rPr>
                                  </w:pPr>
                                  <w:bookmarkStart w:id="523" w:name="_Toc25224014"/>
                                  <w:bookmarkStart w:id="524" w:name="_Toc25224244"/>
                                  <w:bookmarkStart w:id="525" w:name="_Toc25225153"/>
                                  <w:bookmarkStart w:id="526" w:name="_Toc25225366"/>
                                  <w:bookmarkStart w:id="527" w:name="_Toc25225579"/>
                                  <w:bookmarkStart w:id="528" w:name="_Toc25225790"/>
                                  <w:bookmarkStart w:id="529" w:name="_Toc25226000"/>
                                  <w:bookmarkStart w:id="530" w:name="_Toc25226217"/>
                                  <w:bookmarkStart w:id="531" w:name="_Toc25226415"/>
                                  <w:bookmarkStart w:id="532" w:name="_Toc25226609"/>
                                  <w:bookmarkStart w:id="533" w:name="_Toc25227014"/>
                                  <w:bookmarkStart w:id="534" w:name="_Toc25227195"/>
                                  <w:bookmarkStart w:id="535" w:name="_Toc25227369"/>
                                  <w:bookmarkStart w:id="536" w:name="_Toc25227542"/>
                                  <w:bookmarkStart w:id="537" w:name="_Toc25227712"/>
                                  <w:bookmarkStart w:id="538" w:name="_Toc25227995"/>
                                  <w:bookmarkStart w:id="539" w:name="_Toc25228173"/>
                                  <w:bookmarkStart w:id="540" w:name="_Toc25228347"/>
                                  <w:bookmarkStart w:id="541" w:name="_Toc25228511"/>
                                  <w:bookmarkStart w:id="542" w:name="_Toc25228684"/>
                                  <w:bookmarkStart w:id="543" w:name="_Toc25229130"/>
                                  <w:bookmarkStart w:id="544" w:name="_Toc25229253"/>
                                  <w:bookmarkStart w:id="545" w:name="_Toc25229368"/>
                                  <w:bookmarkStart w:id="546" w:name="_Toc25229573"/>
                                  <w:bookmarkStart w:id="547" w:name="_Toc25229695"/>
                                  <w:bookmarkStart w:id="548" w:name="_Toc25229814"/>
                                  <w:bookmarkStart w:id="549" w:name="_Toc25229929"/>
                                  <w:bookmarkStart w:id="550" w:name="_Toc25240891"/>
                                  <w:bookmarkStart w:id="551" w:name="_Toc25241006"/>
                                  <w:bookmarkStart w:id="552" w:name="_Toc25241122"/>
                                  <w:bookmarkStart w:id="553" w:name="_Toc25244424"/>
                                  <w:bookmarkStart w:id="554" w:name="_Toc25244559"/>
                                  <w:bookmarkStart w:id="555" w:name="_Toc25246926"/>
                                  <w:bookmarkStart w:id="556" w:name="_Toc25247058"/>
                                  <w:bookmarkStart w:id="557" w:name="_Toc25309728"/>
                                  <w:r>
                                    <w:rPr>
                                      <w:rFonts w:ascii="Zizou Slab" w:hAnsi="Zizou Slab"/>
                                      <w:b w:val="0"/>
                                      <w:lang w:val="es-MX"/>
                                    </w:rPr>
                                    <w:t>Astra</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6E625232" w14:textId="77777777" w:rsidR="00CD4489" w:rsidRDefault="00CD4489"/>
                                <w:p w14:paraId="4CF83EDA" w14:textId="77777777" w:rsidR="00CD4489" w:rsidRPr="00DF42D1" w:rsidRDefault="00CD4489" w:rsidP="00334641">
                                  <w:pPr>
                                    <w:pStyle w:val="Ttulo1"/>
                                    <w:rPr>
                                      <w:rFonts w:ascii="Zizou Slab" w:hAnsi="Zizou Slab"/>
                                      <w:b w:val="0"/>
                                      <w:lang w:val="es-MX"/>
                                    </w:rPr>
                                  </w:pPr>
                                  <w:bookmarkStart w:id="558" w:name="_Toc25224015"/>
                                  <w:bookmarkStart w:id="559" w:name="_Toc25224245"/>
                                  <w:bookmarkStart w:id="560" w:name="_Toc25225154"/>
                                  <w:bookmarkStart w:id="561" w:name="_Toc25225367"/>
                                  <w:bookmarkStart w:id="562" w:name="_Toc25225580"/>
                                  <w:bookmarkStart w:id="563" w:name="_Toc25225791"/>
                                  <w:bookmarkStart w:id="564" w:name="_Toc25226001"/>
                                  <w:bookmarkStart w:id="565" w:name="_Toc25226218"/>
                                  <w:bookmarkStart w:id="566" w:name="_Toc25226416"/>
                                  <w:bookmarkStart w:id="567" w:name="_Toc25226610"/>
                                  <w:bookmarkStart w:id="568" w:name="_Toc25227015"/>
                                  <w:bookmarkStart w:id="569" w:name="_Toc25227196"/>
                                  <w:bookmarkStart w:id="570" w:name="_Toc25227370"/>
                                  <w:bookmarkStart w:id="571" w:name="_Toc25227543"/>
                                  <w:bookmarkStart w:id="572" w:name="_Toc25227713"/>
                                  <w:bookmarkStart w:id="573" w:name="_Toc25227996"/>
                                  <w:bookmarkStart w:id="574" w:name="_Toc25228174"/>
                                  <w:bookmarkStart w:id="575" w:name="_Toc25228348"/>
                                  <w:bookmarkStart w:id="576" w:name="_Toc25228512"/>
                                  <w:bookmarkStart w:id="577" w:name="_Toc25228685"/>
                                  <w:bookmarkStart w:id="578" w:name="_Toc25229131"/>
                                  <w:bookmarkStart w:id="579" w:name="_Toc25229254"/>
                                  <w:bookmarkStart w:id="580" w:name="_Toc25229369"/>
                                  <w:bookmarkStart w:id="581" w:name="_Toc25229574"/>
                                  <w:bookmarkStart w:id="582" w:name="_Toc25229696"/>
                                  <w:bookmarkStart w:id="583" w:name="_Toc25229815"/>
                                  <w:bookmarkStart w:id="584" w:name="_Toc25229930"/>
                                  <w:bookmarkStart w:id="585" w:name="_Toc25240892"/>
                                  <w:bookmarkStart w:id="586" w:name="_Toc25241007"/>
                                  <w:bookmarkStart w:id="587" w:name="_Toc25241123"/>
                                  <w:bookmarkStart w:id="588" w:name="_Toc25244425"/>
                                  <w:bookmarkStart w:id="589" w:name="_Toc25244560"/>
                                  <w:bookmarkStart w:id="590" w:name="_Toc25246927"/>
                                  <w:bookmarkStart w:id="591" w:name="_Toc25247059"/>
                                  <w:bookmarkStart w:id="592" w:name="_Toc25309729"/>
                                  <w:r>
                                    <w:rPr>
                                      <w:rFonts w:ascii="Zizou Slab" w:hAnsi="Zizou Slab"/>
                                      <w:b w:val="0"/>
                                      <w:lang w:val="es-MX"/>
                                    </w:rPr>
                                    <w:t>Astra</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6A90003E" w14:textId="77777777" w:rsidR="00CD4489" w:rsidRDefault="00CD4489"/>
                                <w:p w14:paraId="31663C91" w14:textId="77777777" w:rsidR="00CD4489" w:rsidRPr="00DF42D1" w:rsidRDefault="00CD4489" w:rsidP="00334641">
                                  <w:pPr>
                                    <w:pStyle w:val="Ttulo1"/>
                                    <w:rPr>
                                      <w:rFonts w:ascii="Zizou Slab" w:hAnsi="Zizou Slab"/>
                                      <w:b w:val="0"/>
                                      <w:lang w:val="es-MX"/>
                                    </w:rPr>
                                  </w:pPr>
                                  <w:bookmarkStart w:id="593" w:name="_Toc25224016"/>
                                  <w:bookmarkStart w:id="594" w:name="_Toc25224246"/>
                                  <w:bookmarkStart w:id="595" w:name="_Toc25225155"/>
                                  <w:bookmarkStart w:id="596" w:name="_Toc25225368"/>
                                  <w:bookmarkStart w:id="597" w:name="_Toc25225581"/>
                                  <w:bookmarkStart w:id="598" w:name="_Toc25225792"/>
                                  <w:bookmarkStart w:id="599" w:name="_Toc25226002"/>
                                  <w:bookmarkStart w:id="600" w:name="_Toc25226219"/>
                                  <w:bookmarkStart w:id="601" w:name="_Toc25226417"/>
                                  <w:bookmarkStart w:id="602" w:name="_Toc25226611"/>
                                  <w:bookmarkStart w:id="603" w:name="_Toc25227016"/>
                                  <w:bookmarkStart w:id="604" w:name="_Toc25227197"/>
                                  <w:bookmarkStart w:id="605" w:name="_Toc25227371"/>
                                  <w:bookmarkStart w:id="606" w:name="_Toc25227544"/>
                                  <w:bookmarkStart w:id="607" w:name="_Toc25227714"/>
                                  <w:bookmarkStart w:id="608" w:name="_Toc25227997"/>
                                  <w:bookmarkStart w:id="609" w:name="_Toc25228175"/>
                                  <w:bookmarkStart w:id="610" w:name="_Toc25228349"/>
                                  <w:bookmarkStart w:id="611" w:name="_Toc25228513"/>
                                  <w:bookmarkStart w:id="612" w:name="_Toc25228686"/>
                                  <w:bookmarkStart w:id="613" w:name="_Toc25229132"/>
                                  <w:bookmarkStart w:id="614" w:name="_Toc25229255"/>
                                  <w:bookmarkStart w:id="615" w:name="_Toc25229370"/>
                                  <w:bookmarkStart w:id="616" w:name="_Toc25229575"/>
                                  <w:bookmarkStart w:id="617" w:name="_Toc25229697"/>
                                  <w:bookmarkStart w:id="618" w:name="_Toc25229816"/>
                                  <w:bookmarkStart w:id="619" w:name="_Toc25229931"/>
                                  <w:bookmarkStart w:id="620" w:name="_Toc25240893"/>
                                  <w:bookmarkStart w:id="621" w:name="_Toc25241008"/>
                                  <w:bookmarkStart w:id="622" w:name="_Toc25241124"/>
                                  <w:bookmarkStart w:id="623" w:name="_Toc25244426"/>
                                  <w:bookmarkStart w:id="624" w:name="_Toc25244561"/>
                                  <w:bookmarkStart w:id="625" w:name="_Toc25246928"/>
                                  <w:bookmarkStart w:id="626" w:name="_Toc25247060"/>
                                  <w:bookmarkStart w:id="627" w:name="_Toc25309730"/>
                                  <w:r>
                                    <w:rPr>
                                      <w:rFonts w:ascii="Zizou Slab" w:hAnsi="Zizou Slab"/>
                                      <w:b w:val="0"/>
                                      <w:lang w:val="es-MX"/>
                                    </w:rPr>
                                    <w:t>Astra</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p>
                                <w:p w14:paraId="3A2E4BAF" w14:textId="77777777" w:rsidR="00CD4489" w:rsidRDefault="00CD4489"/>
                                <w:p w14:paraId="1D1A5D94" w14:textId="77777777" w:rsidR="00CD4489" w:rsidRPr="00DF42D1" w:rsidRDefault="00CD4489" w:rsidP="00334641">
                                  <w:pPr>
                                    <w:pStyle w:val="Ttulo1"/>
                                    <w:rPr>
                                      <w:rFonts w:ascii="Zizou Slab" w:hAnsi="Zizou Slab"/>
                                      <w:b w:val="0"/>
                                      <w:lang w:val="es-MX"/>
                                    </w:rPr>
                                  </w:pPr>
                                  <w:bookmarkStart w:id="628" w:name="_Toc25224017"/>
                                  <w:bookmarkStart w:id="629" w:name="_Toc25224247"/>
                                  <w:bookmarkStart w:id="630" w:name="_Toc25225156"/>
                                  <w:bookmarkStart w:id="631" w:name="_Toc25225369"/>
                                  <w:bookmarkStart w:id="632" w:name="_Toc25225582"/>
                                  <w:bookmarkStart w:id="633" w:name="_Toc25225793"/>
                                  <w:bookmarkStart w:id="634" w:name="_Toc25226003"/>
                                  <w:bookmarkStart w:id="635" w:name="_Toc25226220"/>
                                  <w:bookmarkStart w:id="636" w:name="_Toc25226418"/>
                                  <w:bookmarkStart w:id="637" w:name="_Toc25226612"/>
                                  <w:bookmarkStart w:id="638" w:name="_Toc25227017"/>
                                  <w:bookmarkStart w:id="639" w:name="_Toc25227198"/>
                                  <w:bookmarkStart w:id="640" w:name="_Toc25227372"/>
                                  <w:bookmarkStart w:id="641" w:name="_Toc25227545"/>
                                  <w:bookmarkStart w:id="642" w:name="_Toc25227715"/>
                                  <w:bookmarkStart w:id="643" w:name="_Toc25227998"/>
                                  <w:bookmarkStart w:id="644" w:name="_Toc25228176"/>
                                  <w:bookmarkStart w:id="645" w:name="_Toc25228350"/>
                                  <w:bookmarkStart w:id="646" w:name="_Toc25228514"/>
                                  <w:bookmarkStart w:id="647" w:name="_Toc25228687"/>
                                  <w:bookmarkStart w:id="648" w:name="_Toc25229133"/>
                                  <w:bookmarkStart w:id="649" w:name="_Toc25229256"/>
                                  <w:bookmarkStart w:id="650" w:name="_Toc25229371"/>
                                  <w:bookmarkStart w:id="651" w:name="_Toc25229576"/>
                                  <w:bookmarkStart w:id="652" w:name="_Toc25229698"/>
                                  <w:bookmarkStart w:id="653" w:name="_Toc25229817"/>
                                  <w:bookmarkStart w:id="654" w:name="_Toc25229932"/>
                                  <w:bookmarkStart w:id="655" w:name="_Toc25240894"/>
                                  <w:bookmarkStart w:id="656" w:name="_Toc25241009"/>
                                  <w:bookmarkStart w:id="657" w:name="_Toc25241125"/>
                                  <w:bookmarkStart w:id="658" w:name="_Toc25244427"/>
                                  <w:bookmarkStart w:id="659" w:name="_Toc25244562"/>
                                  <w:bookmarkStart w:id="660" w:name="_Toc25246929"/>
                                  <w:bookmarkStart w:id="661" w:name="_Toc25247061"/>
                                  <w:bookmarkStart w:id="662" w:name="_Toc25309731"/>
                                  <w:r>
                                    <w:rPr>
                                      <w:rFonts w:ascii="Zizou Slab" w:hAnsi="Zizou Slab"/>
                                      <w:b w:val="0"/>
                                      <w:lang w:val="es-MX"/>
                                    </w:rPr>
                                    <w:t>Astra</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1784CAEA" w14:textId="77777777" w:rsidR="00CD4489" w:rsidRDefault="00CD4489"/>
                                <w:p w14:paraId="5C6925CF" w14:textId="77777777" w:rsidR="00CD4489" w:rsidRPr="00DF42D1" w:rsidRDefault="00CD4489" w:rsidP="00334641">
                                  <w:pPr>
                                    <w:pStyle w:val="Ttulo1"/>
                                    <w:rPr>
                                      <w:rFonts w:ascii="Zizou Slab" w:hAnsi="Zizou Slab"/>
                                      <w:b w:val="0"/>
                                      <w:lang w:val="es-MX"/>
                                    </w:rPr>
                                  </w:pPr>
                                  <w:bookmarkStart w:id="663" w:name="_Toc25224018"/>
                                  <w:bookmarkStart w:id="664" w:name="_Toc25224248"/>
                                  <w:bookmarkStart w:id="665" w:name="_Toc25225157"/>
                                  <w:bookmarkStart w:id="666" w:name="_Toc25225370"/>
                                  <w:bookmarkStart w:id="667" w:name="_Toc25225583"/>
                                  <w:bookmarkStart w:id="668" w:name="_Toc25225794"/>
                                  <w:bookmarkStart w:id="669" w:name="_Toc25226004"/>
                                  <w:bookmarkStart w:id="670" w:name="_Toc25226221"/>
                                  <w:bookmarkStart w:id="671" w:name="_Toc25226419"/>
                                  <w:bookmarkStart w:id="672" w:name="_Toc25226613"/>
                                  <w:bookmarkStart w:id="673" w:name="_Toc25227018"/>
                                  <w:bookmarkStart w:id="674" w:name="_Toc25227199"/>
                                  <w:bookmarkStart w:id="675" w:name="_Toc25227373"/>
                                  <w:bookmarkStart w:id="676" w:name="_Toc25227546"/>
                                  <w:bookmarkStart w:id="677" w:name="_Toc25227716"/>
                                  <w:bookmarkStart w:id="678" w:name="_Toc25227999"/>
                                  <w:bookmarkStart w:id="679" w:name="_Toc25228177"/>
                                  <w:bookmarkStart w:id="680" w:name="_Toc25228351"/>
                                  <w:bookmarkStart w:id="681" w:name="_Toc25228515"/>
                                  <w:bookmarkStart w:id="682" w:name="_Toc25228688"/>
                                  <w:bookmarkStart w:id="683" w:name="_Toc25229134"/>
                                  <w:bookmarkStart w:id="684" w:name="_Toc25229257"/>
                                  <w:bookmarkStart w:id="685" w:name="_Toc25229372"/>
                                  <w:bookmarkStart w:id="686" w:name="_Toc25229577"/>
                                  <w:bookmarkStart w:id="687" w:name="_Toc25229699"/>
                                  <w:bookmarkStart w:id="688" w:name="_Toc25229818"/>
                                  <w:bookmarkStart w:id="689" w:name="_Toc25229933"/>
                                  <w:bookmarkStart w:id="690" w:name="_Toc25240895"/>
                                  <w:bookmarkStart w:id="691" w:name="_Toc25241010"/>
                                  <w:bookmarkStart w:id="692" w:name="_Toc25241126"/>
                                  <w:bookmarkStart w:id="693" w:name="_Toc25244428"/>
                                  <w:bookmarkStart w:id="694" w:name="_Toc25244563"/>
                                  <w:bookmarkStart w:id="695" w:name="_Toc25246930"/>
                                  <w:bookmarkStart w:id="696" w:name="_Toc25247062"/>
                                  <w:bookmarkStart w:id="697" w:name="_Toc25309732"/>
                                  <w:r>
                                    <w:rPr>
                                      <w:rFonts w:ascii="Zizou Slab" w:hAnsi="Zizou Slab"/>
                                      <w:b w:val="0"/>
                                      <w:lang w:val="es-MX"/>
                                    </w:rPr>
                                    <w:t>Astra</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48DC55E2" w14:textId="77777777" w:rsidR="00CD4489" w:rsidRDefault="00CD4489"/>
                                <w:p w14:paraId="47D79738" w14:textId="77777777" w:rsidR="00CD4489" w:rsidRPr="00DF42D1" w:rsidRDefault="00CD4489" w:rsidP="00334641">
                                  <w:pPr>
                                    <w:pStyle w:val="Ttulo1"/>
                                    <w:rPr>
                                      <w:rFonts w:ascii="Zizou Slab" w:hAnsi="Zizou Slab"/>
                                      <w:b w:val="0"/>
                                      <w:lang w:val="es-MX"/>
                                    </w:rPr>
                                  </w:pPr>
                                  <w:bookmarkStart w:id="698" w:name="_Toc25224019"/>
                                  <w:bookmarkStart w:id="699" w:name="_Toc25224249"/>
                                  <w:bookmarkStart w:id="700" w:name="_Toc25225158"/>
                                  <w:bookmarkStart w:id="701" w:name="_Toc25225371"/>
                                  <w:bookmarkStart w:id="702" w:name="_Toc25225584"/>
                                  <w:bookmarkStart w:id="703" w:name="_Toc25225795"/>
                                  <w:bookmarkStart w:id="704" w:name="_Toc25226005"/>
                                  <w:bookmarkStart w:id="705" w:name="_Toc25226222"/>
                                  <w:bookmarkStart w:id="706" w:name="_Toc25226420"/>
                                  <w:bookmarkStart w:id="707" w:name="_Toc25226614"/>
                                  <w:bookmarkStart w:id="708" w:name="_Toc25227019"/>
                                  <w:bookmarkStart w:id="709" w:name="_Toc25227200"/>
                                  <w:bookmarkStart w:id="710" w:name="_Toc25227374"/>
                                  <w:bookmarkStart w:id="711" w:name="_Toc25227547"/>
                                  <w:bookmarkStart w:id="712" w:name="_Toc25227717"/>
                                  <w:bookmarkStart w:id="713" w:name="_Toc25228000"/>
                                  <w:bookmarkStart w:id="714" w:name="_Toc25228178"/>
                                  <w:bookmarkStart w:id="715" w:name="_Toc25228352"/>
                                  <w:bookmarkStart w:id="716" w:name="_Toc25228516"/>
                                  <w:bookmarkStart w:id="717" w:name="_Toc25228689"/>
                                  <w:bookmarkStart w:id="718" w:name="_Toc25229135"/>
                                  <w:bookmarkStart w:id="719" w:name="_Toc25229258"/>
                                  <w:bookmarkStart w:id="720" w:name="_Toc25229373"/>
                                  <w:bookmarkStart w:id="721" w:name="_Toc25229578"/>
                                  <w:bookmarkStart w:id="722" w:name="_Toc25229700"/>
                                  <w:bookmarkStart w:id="723" w:name="_Toc25229819"/>
                                  <w:bookmarkStart w:id="724" w:name="_Toc25229934"/>
                                  <w:bookmarkStart w:id="725" w:name="_Toc25240896"/>
                                  <w:bookmarkStart w:id="726" w:name="_Toc25241011"/>
                                  <w:bookmarkStart w:id="727" w:name="_Toc25241127"/>
                                  <w:bookmarkStart w:id="728" w:name="_Toc25244429"/>
                                  <w:bookmarkStart w:id="729" w:name="_Toc25244564"/>
                                  <w:bookmarkStart w:id="730" w:name="_Toc25246931"/>
                                  <w:bookmarkStart w:id="731" w:name="_Toc25247063"/>
                                  <w:bookmarkStart w:id="732" w:name="_Toc25309733"/>
                                  <w:r>
                                    <w:rPr>
                                      <w:rFonts w:ascii="Zizou Slab" w:hAnsi="Zizou Slab"/>
                                      <w:b w:val="0"/>
                                      <w:lang w:val="es-MX"/>
                                    </w:rPr>
                                    <w:t>Astra</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34D10A33" w14:textId="77777777" w:rsidR="00CD4489" w:rsidRDefault="00CD4489"/>
                                <w:p w14:paraId="52810B9C" w14:textId="77777777" w:rsidR="00CD4489" w:rsidRPr="00DF42D1" w:rsidRDefault="00CD4489" w:rsidP="00334641">
                                  <w:pPr>
                                    <w:pStyle w:val="Ttulo1"/>
                                    <w:rPr>
                                      <w:rFonts w:ascii="Zizou Slab" w:hAnsi="Zizou Slab"/>
                                      <w:b w:val="0"/>
                                      <w:lang w:val="es-MX"/>
                                    </w:rPr>
                                  </w:pPr>
                                  <w:bookmarkStart w:id="733" w:name="_Toc25224020"/>
                                  <w:bookmarkStart w:id="734" w:name="_Toc25224250"/>
                                  <w:bookmarkStart w:id="735" w:name="_Toc25225159"/>
                                  <w:bookmarkStart w:id="736" w:name="_Toc25225372"/>
                                  <w:bookmarkStart w:id="737" w:name="_Toc25225585"/>
                                  <w:bookmarkStart w:id="738" w:name="_Toc25225796"/>
                                  <w:bookmarkStart w:id="739" w:name="_Toc25226006"/>
                                  <w:bookmarkStart w:id="740" w:name="_Toc25226223"/>
                                  <w:bookmarkStart w:id="741" w:name="_Toc25226421"/>
                                  <w:bookmarkStart w:id="742" w:name="_Toc25226615"/>
                                  <w:bookmarkStart w:id="743" w:name="_Toc25227020"/>
                                  <w:bookmarkStart w:id="744" w:name="_Toc25227201"/>
                                  <w:bookmarkStart w:id="745" w:name="_Toc25227375"/>
                                  <w:bookmarkStart w:id="746" w:name="_Toc25227548"/>
                                  <w:bookmarkStart w:id="747" w:name="_Toc25227718"/>
                                  <w:bookmarkStart w:id="748" w:name="_Toc25228001"/>
                                  <w:bookmarkStart w:id="749" w:name="_Toc25228179"/>
                                  <w:bookmarkStart w:id="750" w:name="_Toc25228353"/>
                                  <w:bookmarkStart w:id="751" w:name="_Toc25228517"/>
                                  <w:bookmarkStart w:id="752" w:name="_Toc25228690"/>
                                  <w:bookmarkStart w:id="753" w:name="_Toc25229136"/>
                                  <w:bookmarkStart w:id="754" w:name="_Toc25229259"/>
                                  <w:bookmarkStart w:id="755" w:name="_Toc25229374"/>
                                  <w:bookmarkStart w:id="756" w:name="_Toc25229579"/>
                                  <w:bookmarkStart w:id="757" w:name="_Toc25229701"/>
                                  <w:bookmarkStart w:id="758" w:name="_Toc25229820"/>
                                  <w:bookmarkStart w:id="759" w:name="_Toc25229935"/>
                                  <w:bookmarkStart w:id="760" w:name="_Toc25240897"/>
                                  <w:bookmarkStart w:id="761" w:name="_Toc25241012"/>
                                  <w:bookmarkStart w:id="762" w:name="_Toc25241128"/>
                                  <w:bookmarkStart w:id="763" w:name="_Toc25244430"/>
                                  <w:bookmarkStart w:id="764" w:name="_Toc25244565"/>
                                  <w:bookmarkStart w:id="765" w:name="_Toc25246932"/>
                                  <w:bookmarkStart w:id="766" w:name="_Toc25247064"/>
                                  <w:bookmarkStart w:id="767" w:name="_Toc25309734"/>
                                  <w:r>
                                    <w:rPr>
                                      <w:rFonts w:ascii="Zizou Slab" w:hAnsi="Zizou Slab"/>
                                      <w:b w:val="0"/>
                                      <w:lang w:val="es-MX"/>
                                    </w:rPr>
                                    <w:t>Astra</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3BA74BA5" w14:textId="77777777" w:rsidR="00CD4489" w:rsidRDefault="00CD4489"/>
                                <w:p w14:paraId="1C0DC8F8" w14:textId="77777777" w:rsidR="00CD4489" w:rsidRPr="00DF42D1" w:rsidRDefault="00CD4489" w:rsidP="00334641">
                                  <w:pPr>
                                    <w:pStyle w:val="Ttulo1"/>
                                    <w:rPr>
                                      <w:rFonts w:ascii="Zizou Slab" w:hAnsi="Zizou Slab"/>
                                      <w:b w:val="0"/>
                                      <w:lang w:val="es-MX"/>
                                    </w:rPr>
                                  </w:pPr>
                                  <w:bookmarkStart w:id="768" w:name="_Toc25224021"/>
                                  <w:bookmarkStart w:id="769" w:name="_Toc25224251"/>
                                  <w:bookmarkStart w:id="770" w:name="_Toc25225160"/>
                                  <w:bookmarkStart w:id="771" w:name="_Toc25225373"/>
                                  <w:bookmarkStart w:id="772" w:name="_Toc25225586"/>
                                  <w:bookmarkStart w:id="773" w:name="_Toc25225797"/>
                                  <w:bookmarkStart w:id="774" w:name="_Toc25226007"/>
                                  <w:bookmarkStart w:id="775" w:name="_Toc25226224"/>
                                  <w:bookmarkStart w:id="776" w:name="_Toc25226422"/>
                                  <w:bookmarkStart w:id="777" w:name="_Toc25226616"/>
                                  <w:bookmarkStart w:id="778" w:name="_Toc25227021"/>
                                  <w:bookmarkStart w:id="779" w:name="_Toc25227202"/>
                                  <w:bookmarkStart w:id="780" w:name="_Toc25227376"/>
                                  <w:bookmarkStart w:id="781" w:name="_Toc25227549"/>
                                  <w:bookmarkStart w:id="782" w:name="_Toc25227719"/>
                                  <w:bookmarkStart w:id="783" w:name="_Toc25228002"/>
                                  <w:bookmarkStart w:id="784" w:name="_Toc25228180"/>
                                  <w:bookmarkStart w:id="785" w:name="_Toc25228354"/>
                                  <w:bookmarkStart w:id="786" w:name="_Toc25228518"/>
                                  <w:bookmarkStart w:id="787" w:name="_Toc25228691"/>
                                  <w:bookmarkStart w:id="788" w:name="_Toc25229137"/>
                                  <w:bookmarkStart w:id="789" w:name="_Toc25229260"/>
                                  <w:bookmarkStart w:id="790" w:name="_Toc25229375"/>
                                  <w:bookmarkStart w:id="791" w:name="_Toc25229580"/>
                                  <w:bookmarkStart w:id="792" w:name="_Toc25229702"/>
                                  <w:bookmarkStart w:id="793" w:name="_Toc25229821"/>
                                  <w:bookmarkStart w:id="794" w:name="_Toc25229936"/>
                                  <w:bookmarkStart w:id="795" w:name="_Toc25240898"/>
                                  <w:bookmarkStart w:id="796" w:name="_Toc25241013"/>
                                  <w:bookmarkStart w:id="797" w:name="_Toc25241129"/>
                                  <w:bookmarkStart w:id="798" w:name="_Toc25244431"/>
                                  <w:bookmarkStart w:id="799" w:name="_Toc25244566"/>
                                  <w:bookmarkStart w:id="800" w:name="_Toc25246933"/>
                                  <w:bookmarkStart w:id="801" w:name="_Toc25247065"/>
                                  <w:bookmarkStart w:id="802" w:name="_Toc25309735"/>
                                  <w:r>
                                    <w:rPr>
                                      <w:rFonts w:ascii="Zizou Slab" w:hAnsi="Zizou Slab"/>
                                      <w:b w:val="0"/>
                                      <w:lang w:val="es-MX"/>
                                    </w:rPr>
                                    <w:t>Astra</w:t>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57E38545" w14:textId="77777777" w:rsidR="00CD4489" w:rsidRDefault="00CD4489"/>
                                <w:p w14:paraId="4E7C843A" w14:textId="77777777" w:rsidR="00CD4489" w:rsidRPr="00DF42D1" w:rsidRDefault="00CD4489" w:rsidP="00334641">
                                  <w:pPr>
                                    <w:pStyle w:val="Ttulo1"/>
                                    <w:rPr>
                                      <w:rFonts w:ascii="Zizou Slab" w:hAnsi="Zizou Slab"/>
                                      <w:b w:val="0"/>
                                      <w:lang w:val="es-MX"/>
                                    </w:rPr>
                                  </w:pPr>
                                  <w:bookmarkStart w:id="803" w:name="_Toc25224022"/>
                                  <w:bookmarkStart w:id="804" w:name="_Toc25224252"/>
                                  <w:bookmarkStart w:id="805" w:name="_Toc25225161"/>
                                  <w:bookmarkStart w:id="806" w:name="_Toc25225374"/>
                                  <w:bookmarkStart w:id="807" w:name="_Toc25225587"/>
                                  <w:bookmarkStart w:id="808" w:name="_Toc25225798"/>
                                  <w:bookmarkStart w:id="809" w:name="_Toc25226008"/>
                                  <w:bookmarkStart w:id="810" w:name="_Toc25226225"/>
                                  <w:bookmarkStart w:id="811" w:name="_Toc25226423"/>
                                  <w:bookmarkStart w:id="812" w:name="_Toc25226617"/>
                                  <w:bookmarkStart w:id="813" w:name="_Toc25227022"/>
                                  <w:bookmarkStart w:id="814" w:name="_Toc25227203"/>
                                  <w:bookmarkStart w:id="815" w:name="_Toc25227377"/>
                                  <w:bookmarkStart w:id="816" w:name="_Toc25227550"/>
                                  <w:bookmarkStart w:id="817" w:name="_Toc25227720"/>
                                  <w:bookmarkStart w:id="818" w:name="_Toc25228003"/>
                                  <w:bookmarkStart w:id="819" w:name="_Toc25228181"/>
                                  <w:bookmarkStart w:id="820" w:name="_Toc25228355"/>
                                  <w:bookmarkStart w:id="821" w:name="_Toc25228519"/>
                                  <w:bookmarkStart w:id="822" w:name="_Toc25228692"/>
                                  <w:bookmarkStart w:id="823" w:name="_Toc25229138"/>
                                  <w:bookmarkStart w:id="824" w:name="_Toc25229261"/>
                                  <w:bookmarkStart w:id="825" w:name="_Toc25229376"/>
                                  <w:bookmarkStart w:id="826" w:name="_Toc25229581"/>
                                  <w:bookmarkStart w:id="827" w:name="_Toc25229703"/>
                                  <w:bookmarkStart w:id="828" w:name="_Toc25229822"/>
                                  <w:bookmarkStart w:id="829" w:name="_Toc25229937"/>
                                  <w:bookmarkStart w:id="830" w:name="_Toc25240899"/>
                                  <w:bookmarkStart w:id="831" w:name="_Toc25241014"/>
                                  <w:bookmarkStart w:id="832" w:name="_Toc25241130"/>
                                  <w:bookmarkStart w:id="833" w:name="_Toc25244432"/>
                                  <w:bookmarkStart w:id="834" w:name="_Toc25244567"/>
                                  <w:bookmarkStart w:id="835" w:name="_Toc25246934"/>
                                  <w:bookmarkStart w:id="836" w:name="_Toc25247066"/>
                                  <w:bookmarkStart w:id="837" w:name="_Toc25309736"/>
                                  <w:r>
                                    <w:rPr>
                                      <w:rFonts w:ascii="Zizou Slab" w:hAnsi="Zizou Slab"/>
                                      <w:b w:val="0"/>
                                      <w:lang w:val="es-MX"/>
                                    </w:rPr>
                                    <w:t>Astra</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14:paraId="19E98EF2" w14:textId="77777777" w:rsidR="00CD4489" w:rsidRDefault="00CD4489"/>
                                <w:p w14:paraId="301DA6A4" w14:textId="77777777" w:rsidR="00CD4489" w:rsidRPr="00DF42D1" w:rsidRDefault="00CD4489" w:rsidP="00334641">
                                  <w:pPr>
                                    <w:pStyle w:val="Ttulo1"/>
                                    <w:rPr>
                                      <w:rFonts w:ascii="Zizou Slab" w:hAnsi="Zizou Slab"/>
                                      <w:b w:val="0"/>
                                      <w:lang w:val="es-MX"/>
                                    </w:rPr>
                                  </w:pPr>
                                  <w:bookmarkStart w:id="838" w:name="_Toc25224023"/>
                                  <w:bookmarkStart w:id="839" w:name="_Toc25224253"/>
                                  <w:bookmarkStart w:id="840" w:name="_Toc25225162"/>
                                  <w:bookmarkStart w:id="841" w:name="_Toc25225375"/>
                                  <w:bookmarkStart w:id="842" w:name="_Toc25225588"/>
                                  <w:bookmarkStart w:id="843" w:name="_Toc25225799"/>
                                  <w:bookmarkStart w:id="844" w:name="_Toc25226009"/>
                                  <w:bookmarkStart w:id="845" w:name="_Toc25226226"/>
                                  <w:bookmarkStart w:id="846" w:name="_Toc25226424"/>
                                  <w:bookmarkStart w:id="847" w:name="_Toc25226618"/>
                                  <w:bookmarkStart w:id="848" w:name="_Toc25227023"/>
                                  <w:bookmarkStart w:id="849" w:name="_Toc25227204"/>
                                  <w:bookmarkStart w:id="850" w:name="_Toc25227378"/>
                                  <w:bookmarkStart w:id="851" w:name="_Toc25227551"/>
                                  <w:bookmarkStart w:id="852" w:name="_Toc25227721"/>
                                  <w:bookmarkStart w:id="853" w:name="_Toc25228004"/>
                                  <w:bookmarkStart w:id="854" w:name="_Toc25228182"/>
                                  <w:bookmarkStart w:id="855" w:name="_Toc25228356"/>
                                  <w:bookmarkStart w:id="856" w:name="_Toc25228520"/>
                                  <w:bookmarkStart w:id="857" w:name="_Toc25228693"/>
                                  <w:bookmarkStart w:id="858" w:name="_Toc25229139"/>
                                  <w:bookmarkStart w:id="859" w:name="_Toc25229262"/>
                                  <w:bookmarkStart w:id="860" w:name="_Toc25229377"/>
                                  <w:bookmarkStart w:id="861" w:name="_Toc25229582"/>
                                  <w:bookmarkStart w:id="862" w:name="_Toc25229704"/>
                                  <w:bookmarkStart w:id="863" w:name="_Toc25229823"/>
                                  <w:bookmarkStart w:id="864" w:name="_Toc25229938"/>
                                  <w:bookmarkStart w:id="865" w:name="_Toc25240900"/>
                                  <w:bookmarkStart w:id="866" w:name="_Toc25241015"/>
                                  <w:bookmarkStart w:id="867" w:name="_Toc25241131"/>
                                  <w:bookmarkStart w:id="868" w:name="_Toc25244433"/>
                                  <w:bookmarkStart w:id="869" w:name="_Toc25244568"/>
                                  <w:bookmarkStart w:id="870" w:name="_Toc25246935"/>
                                  <w:bookmarkStart w:id="871" w:name="_Toc25247067"/>
                                  <w:bookmarkStart w:id="872" w:name="_Toc25309737"/>
                                  <w:r>
                                    <w:rPr>
                                      <w:rFonts w:ascii="Zizou Slab" w:hAnsi="Zizou Slab"/>
                                      <w:b w:val="0"/>
                                      <w:lang w:val="es-MX"/>
                                    </w:rPr>
                                    <w:t>Astra</w:t>
                                  </w:r>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7C8EBB6A" w14:textId="77777777" w:rsidR="00CD4489" w:rsidRDefault="00CD4489"/>
                                <w:p w14:paraId="0AB8C98C" w14:textId="77777777" w:rsidR="00CD4489" w:rsidRPr="00DF42D1" w:rsidRDefault="00CD4489" w:rsidP="00334641">
                                  <w:pPr>
                                    <w:pStyle w:val="Ttulo1"/>
                                    <w:rPr>
                                      <w:rFonts w:ascii="Zizou Slab" w:hAnsi="Zizou Slab"/>
                                      <w:b w:val="0"/>
                                      <w:lang w:val="es-MX"/>
                                    </w:rPr>
                                  </w:pPr>
                                  <w:bookmarkStart w:id="873" w:name="_Toc25224024"/>
                                  <w:bookmarkStart w:id="874" w:name="_Toc25224254"/>
                                  <w:bookmarkStart w:id="875" w:name="_Toc25225163"/>
                                  <w:bookmarkStart w:id="876" w:name="_Toc25225376"/>
                                  <w:bookmarkStart w:id="877" w:name="_Toc25225589"/>
                                  <w:bookmarkStart w:id="878" w:name="_Toc25225800"/>
                                  <w:bookmarkStart w:id="879" w:name="_Toc25226010"/>
                                  <w:bookmarkStart w:id="880" w:name="_Toc25226227"/>
                                  <w:bookmarkStart w:id="881" w:name="_Toc25226425"/>
                                  <w:bookmarkStart w:id="882" w:name="_Toc25226619"/>
                                  <w:bookmarkStart w:id="883" w:name="_Toc25227024"/>
                                  <w:bookmarkStart w:id="884" w:name="_Toc25227205"/>
                                  <w:bookmarkStart w:id="885" w:name="_Toc25227379"/>
                                  <w:bookmarkStart w:id="886" w:name="_Toc25227552"/>
                                  <w:bookmarkStart w:id="887" w:name="_Toc25227722"/>
                                  <w:bookmarkStart w:id="888" w:name="_Toc25228005"/>
                                  <w:bookmarkStart w:id="889" w:name="_Toc25228183"/>
                                  <w:bookmarkStart w:id="890" w:name="_Toc25228357"/>
                                  <w:bookmarkStart w:id="891" w:name="_Toc25228521"/>
                                  <w:bookmarkStart w:id="892" w:name="_Toc25228694"/>
                                  <w:bookmarkStart w:id="893" w:name="_Toc25229140"/>
                                  <w:bookmarkStart w:id="894" w:name="_Toc25229263"/>
                                  <w:bookmarkStart w:id="895" w:name="_Toc25229378"/>
                                  <w:bookmarkStart w:id="896" w:name="_Toc25229583"/>
                                  <w:bookmarkStart w:id="897" w:name="_Toc25229705"/>
                                  <w:bookmarkStart w:id="898" w:name="_Toc25229824"/>
                                  <w:bookmarkStart w:id="899" w:name="_Toc25229939"/>
                                  <w:bookmarkStart w:id="900" w:name="_Toc25240901"/>
                                  <w:bookmarkStart w:id="901" w:name="_Toc25241016"/>
                                  <w:bookmarkStart w:id="902" w:name="_Toc25241132"/>
                                  <w:bookmarkStart w:id="903" w:name="_Toc25244434"/>
                                  <w:bookmarkStart w:id="904" w:name="_Toc25244569"/>
                                  <w:bookmarkStart w:id="905" w:name="_Toc25246936"/>
                                  <w:bookmarkStart w:id="906" w:name="_Toc25247068"/>
                                  <w:bookmarkStart w:id="907" w:name="_Toc25309738"/>
                                  <w:r>
                                    <w:rPr>
                                      <w:rFonts w:ascii="Zizou Slab" w:hAnsi="Zizou Slab"/>
                                      <w:b w:val="0"/>
                                      <w:lang w:val="es-MX"/>
                                    </w:rPr>
                                    <w:t>Astra</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6E18B308" w14:textId="77777777" w:rsidR="00CD4489" w:rsidRDefault="00CD4489"/>
                                <w:p w14:paraId="44993C6E" w14:textId="77777777" w:rsidR="00CD4489" w:rsidRPr="00DF42D1" w:rsidRDefault="00CD4489" w:rsidP="00334641">
                                  <w:pPr>
                                    <w:pStyle w:val="Ttulo1"/>
                                    <w:rPr>
                                      <w:rFonts w:ascii="Zizou Slab" w:hAnsi="Zizou Slab"/>
                                      <w:b w:val="0"/>
                                      <w:lang w:val="es-MX"/>
                                    </w:rPr>
                                  </w:pPr>
                                  <w:bookmarkStart w:id="908" w:name="_Toc25224025"/>
                                  <w:bookmarkStart w:id="909" w:name="_Toc25224255"/>
                                  <w:bookmarkStart w:id="910" w:name="_Toc25225164"/>
                                  <w:bookmarkStart w:id="911" w:name="_Toc25225377"/>
                                  <w:bookmarkStart w:id="912" w:name="_Toc25225590"/>
                                  <w:bookmarkStart w:id="913" w:name="_Toc25225801"/>
                                  <w:bookmarkStart w:id="914" w:name="_Toc25226011"/>
                                  <w:bookmarkStart w:id="915" w:name="_Toc25226228"/>
                                  <w:bookmarkStart w:id="916" w:name="_Toc25226426"/>
                                  <w:bookmarkStart w:id="917" w:name="_Toc25226620"/>
                                  <w:bookmarkStart w:id="918" w:name="_Toc25227025"/>
                                  <w:bookmarkStart w:id="919" w:name="_Toc25227206"/>
                                  <w:bookmarkStart w:id="920" w:name="_Toc25227380"/>
                                  <w:bookmarkStart w:id="921" w:name="_Toc25227553"/>
                                  <w:bookmarkStart w:id="922" w:name="_Toc25227723"/>
                                  <w:bookmarkStart w:id="923" w:name="_Toc25228006"/>
                                  <w:bookmarkStart w:id="924" w:name="_Toc25228184"/>
                                  <w:bookmarkStart w:id="925" w:name="_Toc25228358"/>
                                  <w:bookmarkStart w:id="926" w:name="_Toc25228522"/>
                                  <w:bookmarkStart w:id="927" w:name="_Toc25228695"/>
                                  <w:bookmarkStart w:id="928" w:name="_Toc25229141"/>
                                  <w:bookmarkStart w:id="929" w:name="_Toc25229264"/>
                                  <w:bookmarkStart w:id="930" w:name="_Toc25229379"/>
                                  <w:bookmarkStart w:id="931" w:name="_Toc25229584"/>
                                  <w:bookmarkStart w:id="932" w:name="_Toc25229706"/>
                                  <w:bookmarkStart w:id="933" w:name="_Toc25229825"/>
                                  <w:bookmarkStart w:id="934" w:name="_Toc25229940"/>
                                  <w:bookmarkStart w:id="935" w:name="_Toc25240902"/>
                                  <w:bookmarkStart w:id="936" w:name="_Toc25241017"/>
                                  <w:bookmarkStart w:id="937" w:name="_Toc25241133"/>
                                  <w:bookmarkStart w:id="938" w:name="_Toc25244435"/>
                                  <w:bookmarkStart w:id="939" w:name="_Toc25244570"/>
                                  <w:bookmarkStart w:id="940" w:name="_Toc25246937"/>
                                  <w:bookmarkStart w:id="941" w:name="_Toc25247069"/>
                                  <w:bookmarkStart w:id="942" w:name="_Toc25309739"/>
                                  <w:r>
                                    <w:rPr>
                                      <w:rFonts w:ascii="Zizou Slab" w:hAnsi="Zizou Slab"/>
                                      <w:b w:val="0"/>
                                      <w:lang w:val="es-MX"/>
                                    </w:rPr>
                                    <w:t>Astra</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45B031FC" w14:textId="77777777" w:rsidR="00CD4489" w:rsidRDefault="00CD4489"/>
                                <w:p w14:paraId="137A6B37" w14:textId="77777777" w:rsidR="00CD4489" w:rsidRPr="00DF42D1" w:rsidRDefault="00CD4489" w:rsidP="00334641">
                                  <w:pPr>
                                    <w:pStyle w:val="Ttulo1"/>
                                    <w:rPr>
                                      <w:rFonts w:ascii="Zizou Slab" w:hAnsi="Zizou Slab"/>
                                      <w:b w:val="0"/>
                                      <w:lang w:val="es-MX"/>
                                    </w:rPr>
                                  </w:pPr>
                                  <w:bookmarkStart w:id="943" w:name="_Toc25224026"/>
                                  <w:bookmarkStart w:id="944" w:name="_Toc25224256"/>
                                  <w:bookmarkStart w:id="945" w:name="_Toc25225165"/>
                                  <w:bookmarkStart w:id="946" w:name="_Toc25225378"/>
                                  <w:bookmarkStart w:id="947" w:name="_Toc25225591"/>
                                  <w:bookmarkStart w:id="948" w:name="_Toc25225802"/>
                                  <w:bookmarkStart w:id="949" w:name="_Toc25226012"/>
                                  <w:bookmarkStart w:id="950" w:name="_Toc25226229"/>
                                  <w:bookmarkStart w:id="951" w:name="_Toc25226427"/>
                                  <w:bookmarkStart w:id="952" w:name="_Toc25226621"/>
                                  <w:bookmarkStart w:id="953" w:name="_Toc25227026"/>
                                  <w:bookmarkStart w:id="954" w:name="_Toc25227207"/>
                                  <w:bookmarkStart w:id="955" w:name="_Toc25227381"/>
                                  <w:bookmarkStart w:id="956" w:name="_Toc25227554"/>
                                  <w:bookmarkStart w:id="957" w:name="_Toc25227724"/>
                                  <w:bookmarkStart w:id="958" w:name="_Toc25228007"/>
                                  <w:bookmarkStart w:id="959" w:name="_Toc25228185"/>
                                  <w:bookmarkStart w:id="960" w:name="_Toc25228359"/>
                                  <w:bookmarkStart w:id="961" w:name="_Toc25228523"/>
                                  <w:bookmarkStart w:id="962" w:name="_Toc25228696"/>
                                  <w:bookmarkStart w:id="963" w:name="_Toc25229142"/>
                                  <w:bookmarkStart w:id="964" w:name="_Toc25229265"/>
                                  <w:bookmarkStart w:id="965" w:name="_Toc25229380"/>
                                  <w:bookmarkStart w:id="966" w:name="_Toc25229585"/>
                                  <w:bookmarkStart w:id="967" w:name="_Toc25229707"/>
                                  <w:bookmarkStart w:id="968" w:name="_Toc25229826"/>
                                  <w:bookmarkStart w:id="969" w:name="_Toc25229941"/>
                                  <w:bookmarkStart w:id="970" w:name="_Toc25240903"/>
                                  <w:bookmarkStart w:id="971" w:name="_Toc25241018"/>
                                  <w:bookmarkStart w:id="972" w:name="_Toc25241134"/>
                                  <w:bookmarkStart w:id="973" w:name="_Toc25244436"/>
                                  <w:bookmarkStart w:id="974" w:name="_Toc25244571"/>
                                  <w:bookmarkStart w:id="975" w:name="_Toc25246938"/>
                                  <w:bookmarkStart w:id="976" w:name="_Toc25247070"/>
                                  <w:bookmarkStart w:id="977" w:name="_Toc25309740"/>
                                  <w:r>
                                    <w:rPr>
                                      <w:rFonts w:ascii="Zizou Slab" w:hAnsi="Zizou Slab"/>
                                      <w:b w:val="0"/>
                                      <w:lang w:val="es-MX"/>
                                    </w:rPr>
                                    <w:t>Astra</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5A6FC836" w14:textId="77777777" w:rsidR="00CD4489" w:rsidRDefault="00CD4489"/>
                                <w:p w14:paraId="0D60B868" w14:textId="77777777" w:rsidR="00CD4489" w:rsidRPr="00DF42D1" w:rsidRDefault="00CD4489" w:rsidP="00334641">
                                  <w:pPr>
                                    <w:pStyle w:val="Ttulo1"/>
                                    <w:rPr>
                                      <w:rFonts w:ascii="Zizou Slab" w:hAnsi="Zizou Slab"/>
                                      <w:b w:val="0"/>
                                      <w:lang w:val="es-MX"/>
                                    </w:rPr>
                                  </w:pPr>
                                  <w:bookmarkStart w:id="978" w:name="_Toc25224027"/>
                                  <w:bookmarkStart w:id="979" w:name="_Toc25224257"/>
                                  <w:bookmarkStart w:id="980" w:name="_Toc25225166"/>
                                  <w:bookmarkStart w:id="981" w:name="_Toc25225379"/>
                                  <w:bookmarkStart w:id="982" w:name="_Toc25225592"/>
                                  <w:bookmarkStart w:id="983" w:name="_Toc25225803"/>
                                  <w:bookmarkStart w:id="984" w:name="_Toc25226013"/>
                                  <w:bookmarkStart w:id="985" w:name="_Toc25226230"/>
                                  <w:bookmarkStart w:id="986" w:name="_Toc25226428"/>
                                  <w:bookmarkStart w:id="987" w:name="_Toc25226622"/>
                                  <w:bookmarkStart w:id="988" w:name="_Toc25227027"/>
                                  <w:bookmarkStart w:id="989" w:name="_Toc25227208"/>
                                  <w:bookmarkStart w:id="990" w:name="_Toc25227382"/>
                                  <w:bookmarkStart w:id="991" w:name="_Toc25227555"/>
                                  <w:bookmarkStart w:id="992" w:name="_Toc25227725"/>
                                  <w:bookmarkStart w:id="993" w:name="_Toc25228008"/>
                                  <w:bookmarkStart w:id="994" w:name="_Toc25228186"/>
                                  <w:bookmarkStart w:id="995" w:name="_Toc25228360"/>
                                  <w:bookmarkStart w:id="996" w:name="_Toc25228524"/>
                                  <w:bookmarkStart w:id="997" w:name="_Toc25228697"/>
                                  <w:bookmarkStart w:id="998" w:name="_Toc25229143"/>
                                  <w:bookmarkStart w:id="999" w:name="_Toc25229266"/>
                                  <w:bookmarkStart w:id="1000" w:name="_Toc25229381"/>
                                  <w:bookmarkStart w:id="1001" w:name="_Toc25229586"/>
                                  <w:bookmarkStart w:id="1002" w:name="_Toc25229708"/>
                                  <w:bookmarkStart w:id="1003" w:name="_Toc25229827"/>
                                  <w:bookmarkStart w:id="1004" w:name="_Toc25229942"/>
                                  <w:bookmarkStart w:id="1005" w:name="_Toc25240904"/>
                                  <w:bookmarkStart w:id="1006" w:name="_Toc25241019"/>
                                  <w:bookmarkStart w:id="1007" w:name="_Toc25241135"/>
                                  <w:bookmarkStart w:id="1008" w:name="_Toc25244437"/>
                                  <w:bookmarkStart w:id="1009" w:name="_Toc25244572"/>
                                  <w:bookmarkStart w:id="1010" w:name="_Toc25246939"/>
                                  <w:bookmarkStart w:id="1011" w:name="_Toc25247071"/>
                                  <w:bookmarkStart w:id="1012" w:name="_Toc25309741"/>
                                  <w:r>
                                    <w:rPr>
                                      <w:rFonts w:ascii="Zizou Slab" w:hAnsi="Zizou Slab"/>
                                      <w:b w:val="0"/>
                                      <w:lang w:val="es-MX"/>
                                    </w:rPr>
                                    <w:t>Astra</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528F19C3" w14:textId="77777777" w:rsidR="00CD4489" w:rsidRDefault="00CD4489"/>
                                <w:p w14:paraId="56DC3F94" w14:textId="77777777" w:rsidR="00CD4489" w:rsidRPr="00DF42D1" w:rsidRDefault="00CD4489" w:rsidP="00334641">
                                  <w:pPr>
                                    <w:pStyle w:val="Ttulo1"/>
                                    <w:rPr>
                                      <w:rFonts w:ascii="Zizou Slab" w:hAnsi="Zizou Slab"/>
                                      <w:b w:val="0"/>
                                      <w:lang w:val="es-MX"/>
                                    </w:rPr>
                                  </w:pPr>
                                  <w:bookmarkStart w:id="1013" w:name="_Toc25224028"/>
                                  <w:bookmarkStart w:id="1014" w:name="_Toc25224258"/>
                                  <w:bookmarkStart w:id="1015" w:name="_Toc25225167"/>
                                  <w:bookmarkStart w:id="1016" w:name="_Toc25225380"/>
                                  <w:bookmarkStart w:id="1017" w:name="_Toc25225593"/>
                                  <w:bookmarkStart w:id="1018" w:name="_Toc25225804"/>
                                  <w:bookmarkStart w:id="1019" w:name="_Toc25226014"/>
                                  <w:bookmarkStart w:id="1020" w:name="_Toc25226231"/>
                                  <w:bookmarkStart w:id="1021" w:name="_Toc25226429"/>
                                  <w:bookmarkStart w:id="1022" w:name="_Toc25226623"/>
                                  <w:bookmarkStart w:id="1023" w:name="_Toc25227028"/>
                                  <w:bookmarkStart w:id="1024" w:name="_Toc25227209"/>
                                  <w:bookmarkStart w:id="1025" w:name="_Toc25227383"/>
                                  <w:bookmarkStart w:id="1026" w:name="_Toc25227556"/>
                                  <w:bookmarkStart w:id="1027" w:name="_Toc25227726"/>
                                  <w:bookmarkStart w:id="1028" w:name="_Toc25228009"/>
                                  <w:bookmarkStart w:id="1029" w:name="_Toc25228187"/>
                                  <w:bookmarkStart w:id="1030" w:name="_Toc25228361"/>
                                  <w:bookmarkStart w:id="1031" w:name="_Toc25228525"/>
                                  <w:bookmarkStart w:id="1032" w:name="_Toc25228698"/>
                                  <w:bookmarkStart w:id="1033" w:name="_Toc25229144"/>
                                  <w:bookmarkStart w:id="1034" w:name="_Toc25229267"/>
                                  <w:bookmarkStart w:id="1035" w:name="_Toc25229382"/>
                                  <w:bookmarkStart w:id="1036" w:name="_Toc25229587"/>
                                  <w:bookmarkStart w:id="1037" w:name="_Toc25229709"/>
                                  <w:bookmarkStart w:id="1038" w:name="_Toc25229828"/>
                                  <w:bookmarkStart w:id="1039" w:name="_Toc25229943"/>
                                  <w:bookmarkStart w:id="1040" w:name="_Toc25240905"/>
                                  <w:bookmarkStart w:id="1041" w:name="_Toc25241020"/>
                                  <w:bookmarkStart w:id="1042" w:name="_Toc25241136"/>
                                  <w:bookmarkStart w:id="1043" w:name="_Toc25244438"/>
                                  <w:bookmarkStart w:id="1044" w:name="_Toc25244573"/>
                                  <w:bookmarkStart w:id="1045" w:name="_Toc25246940"/>
                                  <w:bookmarkStart w:id="1046" w:name="_Toc25247072"/>
                                  <w:bookmarkStart w:id="1047" w:name="_Toc25309742"/>
                                  <w:r>
                                    <w:rPr>
                                      <w:rFonts w:ascii="Zizou Slab" w:hAnsi="Zizou Slab"/>
                                      <w:b w:val="0"/>
                                      <w:lang w:val="es-MX"/>
                                    </w:rPr>
                                    <w:t>Astra</w:t>
                                  </w:r>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5A8006A0" w14:textId="77777777" w:rsidR="00CD4489" w:rsidRDefault="00CD4489"/>
                                <w:p w14:paraId="7C8B1D9C" w14:textId="77777777" w:rsidR="00CD4489" w:rsidRPr="00DF42D1" w:rsidRDefault="00CD4489" w:rsidP="00334641">
                                  <w:pPr>
                                    <w:pStyle w:val="Ttulo1"/>
                                    <w:rPr>
                                      <w:rFonts w:ascii="Zizou Slab" w:hAnsi="Zizou Slab"/>
                                      <w:b w:val="0"/>
                                      <w:lang w:val="es-MX"/>
                                    </w:rPr>
                                  </w:pPr>
                                  <w:bookmarkStart w:id="1048" w:name="_Toc25224029"/>
                                  <w:bookmarkStart w:id="1049" w:name="_Toc25224259"/>
                                  <w:bookmarkStart w:id="1050" w:name="_Toc25225168"/>
                                  <w:bookmarkStart w:id="1051" w:name="_Toc25225381"/>
                                  <w:bookmarkStart w:id="1052" w:name="_Toc25225594"/>
                                  <w:bookmarkStart w:id="1053" w:name="_Toc25225805"/>
                                  <w:bookmarkStart w:id="1054" w:name="_Toc25226015"/>
                                  <w:bookmarkStart w:id="1055" w:name="_Toc25226232"/>
                                  <w:bookmarkStart w:id="1056" w:name="_Toc25226430"/>
                                  <w:bookmarkStart w:id="1057" w:name="_Toc25226624"/>
                                  <w:bookmarkStart w:id="1058" w:name="_Toc25227029"/>
                                  <w:bookmarkStart w:id="1059" w:name="_Toc25227210"/>
                                  <w:bookmarkStart w:id="1060" w:name="_Toc25227384"/>
                                  <w:bookmarkStart w:id="1061" w:name="_Toc25227557"/>
                                  <w:bookmarkStart w:id="1062" w:name="_Toc25227727"/>
                                  <w:bookmarkStart w:id="1063" w:name="_Toc25228010"/>
                                  <w:bookmarkStart w:id="1064" w:name="_Toc25228188"/>
                                  <w:bookmarkStart w:id="1065" w:name="_Toc25228362"/>
                                  <w:bookmarkStart w:id="1066" w:name="_Toc25228526"/>
                                  <w:bookmarkStart w:id="1067" w:name="_Toc25228699"/>
                                  <w:bookmarkStart w:id="1068" w:name="_Toc25229145"/>
                                  <w:bookmarkStart w:id="1069" w:name="_Toc25229268"/>
                                  <w:bookmarkStart w:id="1070" w:name="_Toc25229383"/>
                                  <w:bookmarkStart w:id="1071" w:name="_Toc25229588"/>
                                  <w:bookmarkStart w:id="1072" w:name="_Toc25229710"/>
                                  <w:bookmarkStart w:id="1073" w:name="_Toc25229829"/>
                                  <w:bookmarkStart w:id="1074" w:name="_Toc25229944"/>
                                  <w:bookmarkStart w:id="1075" w:name="_Toc25240906"/>
                                  <w:bookmarkStart w:id="1076" w:name="_Toc25241021"/>
                                  <w:bookmarkStart w:id="1077" w:name="_Toc25241137"/>
                                  <w:bookmarkStart w:id="1078" w:name="_Toc25244439"/>
                                  <w:bookmarkStart w:id="1079" w:name="_Toc25244574"/>
                                  <w:bookmarkStart w:id="1080" w:name="_Toc25246941"/>
                                  <w:bookmarkStart w:id="1081" w:name="_Toc25247073"/>
                                  <w:bookmarkStart w:id="1082" w:name="_Toc25309743"/>
                                  <w:r>
                                    <w:rPr>
                                      <w:rFonts w:ascii="Zizou Slab" w:hAnsi="Zizou Slab"/>
                                      <w:b w:val="0"/>
                                      <w:lang w:val="es-MX"/>
                                    </w:rPr>
                                    <w:t>Astra</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7FFBE2AD" w14:textId="77777777" w:rsidR="00CD4489" w:rsidRDefault="00CD4489"/>
                                <w:p w14:paraId="7D341489" w14:textId="77777777" w:rsidR="00CD4489" w:rsidRPr="00DF42D1" w:rsidRDefault="00CD4489" w:rsidP="00334641">
                                  <w:pPr>
                                    <w:pStyle w:val="Ttulo1"/>
                                    <w:rPr>
                                      <w:rFonts w:ascii="Zizou Slab" w:hAnsi="Zizou Slab"/>
                                      <w:b w:val="0"/>
                                      <w:lang w:val="es-MX"/>
                                    </w:rPr>
                                  </w:pPr>
                                  <w:bookmarkStart w:id="1083" w:name="_Toc25224030"/>
                                  <w:bookmarkStart w:id="1084" w:name="_Toc25224260"/>
                                  <w:bookmarkStart w:id="1085" w:name="_Toc25225169"/>
                                  <w:bookmarkStart w:id="1086" w:name="_Toc25225382"/>
                                  <w:bookmarkStart w:id="1087" w:name="_Toc25225595"/>
                                  <w:bookmarkStart w:id="1088" w:name="_Toc25225806"/>
                                  <w:bookmarkStart w:id="1089" w:name="_Toc25226016"/>
                                  <w:bookmarkStart w:id="1090" w:name="_Toc25226233"/>
                                  <w:bookmarkStart w:id="1091" w:name="_Toc25226431"/>
                                  <w:bookmarkStart w:id="1092" w:name="_Toc25226625"/>
                                  <w:bookmarkStart w:id="1093" w:name="_Toc25227030"/>
                                  <w:bookmarkStart w:id="1094" w:name="_Toc25227211"/>
                                  <w:bookmarkStart w:id="1095" w:name="_Toc25227385"/>
                                  <w:bookmarkStart w:id="1096" w:name="_Toc25227558"/>
                                  <w:bookmarkStart w:id="1097" w:name="_Toc25227728"/>
                                  <w:bookmarkStart w:id="1098" w:name="_Toc25228011"/>
                                  <w:bookmarkStart w:id="1099" w:name="_Toc25228189"/>
                                  <w:bookmarkStart w:id="1100" w:name="_Toc25228363"/>
                                  <w:bookmarkStart w:id="1101" w:name="_Toc25228527"/>
                                  <w:bookmarkStart w:id="1102" w:name="_Toc25228700"/>
                                  <w:bookmarkStart w:id="1103" w:name="_Toc25229146"/>
                                  <w:bookmarkStart w:id="1104" w:name="_Toc25229269"/>
                                  <w:bookmarkStart w:id="1105" w:name="_Toc25229384"/>
                                  <w:bookmarkStart w:id="1106" w:name="_Toc25229589"/>
                                  <w:bookmarkStart w:id="1107" w:name="_Toc25229711"/>
                                  <w:bookmarkStart w:id="1108" w:name="_Toc25229830"/>
                                  <w:bookmarkStart w:id="1109" w:name="_Toc25229945"/>
                                  <w:bookmarkStart w:id="1110" w:name="_Toc25240907"/>
                                  <w:bookmarkStart w:id="1111" w:name="_Toc25241022"/>
                                  <w:bookmarkStart w:id="1112" w:name="_Toc25241138"/>
                                  <w:bookmarkStart w:id="1113" w:name="_Toc25244440"/>
                                  <w:bookmarkStart w:id="1114" w:name="_Toc25244575"/>
                                  <w:bookmarkStart w:id="1115" w:name="_Toc25246942"/>
                                  <w:bookmarkStart w:id="1116" w:name="_Toc25247074"/>
                                  <w:bookmarkStart w:id="1117" w:name="_Toc25309744"/>
                                  <w:r>
                                    <w:rPr>
                                      <w:rFonts w:ascii="Zizou Slab" w:hAnsi="Zizou Slab"/>
                                      <w:b w:val="0"/>
                                      <w:lang w:val="es-MX"/>
                                    </w:rPr>
                                    <w:t>Astra</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14:paraId="5204B831" w14:textId="77777777" w:rsidR="00CD4489" w:rsidRDefault="00CD4489"/>
                                <w:p w14:paraId="1A1B0359" w14:textId="77777777" w:rsidR="00CD4489" w:rsidRPr="00DF42D1" w:rsidRDefault="00CD4489" w:rsidP="00334641">
                                  <w:pPr>
                                    <w:pStyle w:val="Ttulo1"/>
                                    <w:rPr>
                                      <w:rFonts w:ascii="Zizou Slab" w:hAnsi="Zizou Slab"/>
                                      <w:b w:val="0"/>
                                      <w:lang w:val="es-MX"/>
                                    </w:rPr>
                                  </w:pPr>
                                  <w:bookmarkStart w:id="1118" w:name="_Toc25224031"/>
                                  <w:bookmarkStart w:id="1119" w:name="_Toc25224261"/>
                                  <w:bookmarkStart w:id="1120" w:name="_Toc25225170"/>
                                  <w:bookmarkStart w:id="1121" w:name="_Toc25225383"/>
                                  <w:bookmarkStart w:id="1122" w:name="_Toc25225596"/>
                                  <w:bookmarkStart w:id="1123" w:name="_Toc25225807"/>
                                  <w:bookmarkStart w:id="1124" w:name="_Toc25226017"/>
                                  <w:bookmarkStart w:id="1125" w:name="_Toc25226234"/>
                                  <w:bookmarkStart w:id="1126" w:name="_Toc25226432"/>
                                  <w:bookmarkStart w:id="1127" w:name="_Toc25226626"/>
                                  <w:bookmarkStart w:id="1128" w:name="_Toc25227031"/>
                                  <w:bookmarkStart w:id="1129" w:name="_Toc25227212"/>
                                  <w:bookmarkStart w:id="1130" w:name="_Toc25227386"/>
                                  <w:bookmarkStart w:id="1131" w:name="_Toc25227559"/>
                                  <w:bookmarkStart w:id="1132" w:name="_Toc25227729"/>
                                  <w:bookmarkStart w:id="1133" w:name="_Toc25228012"/>
                                  <w:bookmarkStart w:id="1134" w:name="_Toc25228190"/>
                                  <w:bookmarkStart w:id="1135" w:name="_Toc25228364"/>
                                  <w:bookmarkStart w:id="1136" w:name="_Toc25228528"/>
                                  <w:bookmarkStart w:id="1137" w:name="_Toc25228701"/>
                                  <w:bookmarkStart w:id="1138" w:name="_Toc25229147"/>
                                  <w:bookmarkStart w:id="1139" w:name="_Toc25229270"/>
                                  <w:bookmarkStart w:id="1140" w:name="_Toc25229385"/>
                                  <w:bookmarkStart w:id="1141" w:name="_Toc25229590"/>
                                  <w:bookmarkStart w:id="1142" w:name="_Toc25229712"/>
                                  <w:bookmarkStart w:id="1143" w:name="_Toc25229831"/>
                                  <w:bookmarkStart w:id="1144" w:name="_Toc25229946"/>
                                  <w:bookmarkStart w:id="1145" w:name="_Toc25240908"/>
                                  <w:bookmarkStart w:id="1146" w:name="_Toc25241023"/>
                                  <w:bookmarkStart w:id="1147" w:name="_Toc25241139"/>
                                  <w:bookmarkStart w:id="1148" w:name="_Toc25244441"/>
                                  <w:bookmarkStart w:id="1149" w:name="_Toc25244576"/>
                                  <w:bookmarkStart w:id="1150" w:name="_Toc25246943"/>
                                  <w:bookmarkStart w:id="1151" w:name="_Toc25247075"/>
                                  <w:bookmarkStart w:id="1152" w:name="_Toc25309745"/>
                                  <w:r>
                                    <w:rPr>
                                      <w:rFonts w:ascii="Zizou Slab" w:hAnsi="Zizou Slab"/>
                                      <w:b w:val="0"/>
                                      <w:lang w:val="es-MX"/>
                                    </w:rPr>
                                    <w:t>Astra</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195C351E" w14:textId="77777777" w:rsidR="00CD4489" w:rsidRDefault="00CD4489"/>
                                <w:p w14:paraId="39A23A8C" w14:textId="3E58BDC1" w:rsidR="00CD4489" w:rsidRPr="00DF42D1" w:rsidRDefault="00CD4489" w:rsidP="00334641">
                                  <w:pPr>
                                    <w:pStyle w:val="Ttulo1"/>
                                    <w:rPr>
                                      <w:rFonts w:ascii="Zizou Slab" w:hAnsi="Zizou Slab"/>
                                      <w:b w:val="0"/>
                                      <w:lang w:val="es-MX"/>
                                    </w:rPr>
                                  </w:pPr>
                                  <w:bookmarkStart w:id="1153" w:name="_Toc25224032"/>
                                  <w:bookmarkStart w:id="1154" w:name="_Toc25224262"/>
                                  <w:bookmarkStart w:id="1155" w:name="_Toc25225171"/>
                                  <w:bookmarkStart w:id="1156" w:name="_Toc25225384"/>
                                  <w:bookmarkStart w:id="1157" w:name="_Toc25225597"/>
                                  <w:bookmarkStart w:id="1158" w:name="_Toc25225808"/>
                                  <w:bookmarkStart w:id="1159" w:name="_Toc25226018"/>
                                  <w:bookmarkStart w:id="1160" w:name="_Toc25226235"/>
                                  <w:bookmarkStart w:id="1161" w:name="_Toc25226433"/>
                                  <w:bookmarkStart w:id="1162" w:name="_Toc25226627"/>
                                  <w:bookmarkStart w:id="1163" w:name="_Toc25227032"/>
                                  <w:bookmarkStart w:id="1164" w:name="_Toc25227213"/>
                                  <w:bookmarkStart w:id="1165" w:name="_Toc25227387"/>
                                  <w:bookmarkStart w:id="1166" w:name="_Toc25227560"/>
                                  <w:bookmarkStart w:id="1167" w:name="_Toc25227730"/>
                                  <w:bookmarkStart w:id="1168" w:name="_Toc25228013"/>
                                  <w:bookmarkStart w:id="1169" w:name="_Toc25228191"/>
                                  <w:bookmarkStart w:id="1170" w:name="_Toc25228365"/>
                                  <w:bookmarkStart w:id="1171" w:name="_Toc25228529"/>
                                  <w:bookmarkStart w:id="1172" w:name="_Toc25228702"/>
                                  <w:bookmarkStart w:id="1173" w:name="_Toc25229148"/>
                                  <w:bookmarkStart w:id="1174" w:name="_Toc25229271"/>
                                  <w:bookmarkStart w:id="1175" w:name="_Toc25229386"/>
                                  <w:bookmarkStart w:id="1176" w:name="_Toc25229591"/>
                                  <w:bookmarkStart w:id="1177" w:name="_Toc25229713"/>
                                  <w:bookmarkStart w:id="1178" w:name="_Toc25229832"/>
                                  <w:bookmarkStart w:id="1179" w:name="_Toc25229947"/>
                                  <w:bookmarkStart w:id="1180" w:name="_Toc25240909"/>
                                  <w:bookmarkStart w:id="1181" w:name="_Toc25241024"/>
                                  <w:bookmarkStart w:id="1182" w:name="_Toc25241140"/>
                                  <w:bookmarkStart w:id="1183" w:name="_Toc25244442"/>
                                  <w:bookmarkStart w:id="1184" w:name="_Toc25244577"/>
                                  <w:bookmarkStart w:id="1185" w:name="_Toc25246944"/>
                                  <w:bookmarkStart w:id="1186" w:name="_Toc25247076"/>
                                  <w:bookmarkStart w:id="1187" w:name="_Toc25309746"/>
                                  <w:r>
                                    <w:rPr>
                                      <w:rFonts w:ascii="Zizou Slab" w:hAnsi="Zizou Slab"/>
                                      <w:b w:val="0"/>
                                      <w:lang w:val="es-MX"/>
                                    </w:rPr>
                                    <w:t>Astra</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14:paraId="1FACEA5F" w14:textId="77777777" w:rsidR="00CD4489" w:rsidRDefault="00CD4489"/>
                                <w:p w14:paraId="47A80C5D" w14:textId="77777777" w:rsidR="00CD4489" w:rsidRPr="00DF42D1" w:rsidRDefault="00CD4489" w:rsidP="00334641">
                                  <w:pPr>
                                    <w:pStyle w:val="Ttulo1"/>
                                    <w:rPr>
                                      <w:rFonts w:ascii="Zizou Slab" w:hAnsi="Zizou Slab"/>
                                      <w:b w:val="0"/>
                                      <w:lang w:val="es-MX"/>
                                    </w:rPr>
                                  </w:pPr>
                                  <w:bookmarkStart w:id="1188" w:name="_Toc25224033"/>
                                  <w:bookmarkStart w:id="1189" w:name="_Toc25224263"/>
                                  <w:bookmarkStart w:id="1190" w:name="_Toc25225172"/>
                                  <w:bookmarkStart w:id="1191" w:name="_Toc25225385"/>
                                  <w:bookmarkStart w:id="1192" w:name="_Toc25225598"/>
                                  <w:bookmarkStart w:id="1193" w:name="_Toc25225809"/>
                                  <w:bookmarkStart w:id="1194" w:name="_Toc25226019"/>
                                  <w:bookmarkStart w:id="1195" w:name="_Toc25226236"/>
                                  <w:bookmarkStart w:id="1196" w:name="_Toc25226434"/>
                                  <w:bookmarkStart w:id="1197" w:name="_Toc25226628"/>
                                  <w:bookmarkStart w:id="1198" w:name="_Toc25227033"/>
                                  <w:bookmarkStart w:id="1199" w:name="_Toc25227214"/>
                                  <w:bookmarkStart w:id="1200" w:name="_Toc25227388"/>
                                  <w:bookmarkStart w:id="1201" w:name="_Toc25227561"/>
                                  <w:bookmarkStart w:id="1202" w:name="_Toc25227731"/>
                                  <w:bookmarkStart w:id="1203" w:name="_Toc25228014"/>
                                  <w:bookmarkStart w:id="1204" w:name="_Toc25228192"/>
                                  <w:bookmarkStart w:id="1205" w:name="_Toc25228366"/>
                                  <w:bookmarkStart w:id="1206" w:name="_Toc25228530"/>
                                  <w:bookmarkStart w:id="1207" w:name="_Toc25228703"/>
                                  <w:bookmarkStart w:id="1208" w:name="_Toc25229149"/>
                                  <w:bookmarkStart w:id="1209" w:name="_Toc25229272"/>
                                  <w:bookmarkStart w:id="1210" w:name="_Toc25229387"/>
                                  <w:bookmarkStart w:id="1211" w:name="_Toc25229592"/>
                                  <w:bookmarkStart w:id="1212" w:name="_Toc25229714"/>
                                  <w:bookmarkStart w:id="1213" w:name="_Toc25229833"/>
                                  <w:bookmarkStart w:id="1214" w:name="_Toc25229948"/>
                                  <w:bookmarkStart w:id="1215" w:name="_Toc25240910"/>
                                  <w:bookmarkStart w:id="1216" w:name="_Toc25241025"/>
                                  <w:bookmarkStart w:id="1217" w:name="_Toc25241141"/>
                                  <w:bookmarkStart w:id="1218" w:name="_Toc25244443"/>
                                  <w:bookmarkStart w:id="1219" w:name="_Toc25244578"/>
                                  <w:bookmarkStart w:id="1220" w:name="_Toc25246945"/>
                                  <w:bookmarkStart w:id="1221" w:name="_Toc25247077"/>
                                  <w:bookmarkStart w:id="1222" w:name="_Toc25309747"/>
                                  <w:r>
                                    <w:rPr>
                                      <w:rFonts w:ascii="Zizou Slab" w:hAnsi="Zizou Slab"/>
                                      <w:b w:val="0"/>
                                      <w:lang w:val="es-MX"/>
                                    </w:rPr>
                                    <w:t>Astra</w:t>
                                  </w:r>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14EF1B10" w14:textId="77777777" w:rsidR="00CD4489" w:rsidRDefault="00CD4489"/>
                                <w:p w14:paraId="33EDEF08" w14:textId="77777777" w:rsidR="00CD4489" w:rsidRPr="00DF42D1" w:rsidRDefault="00CD4489" w:rsidP="00334641">
                                  <w:pPr>
                                    <w:pStyle w:val="Ttulo1"/>
                                    <w:rPr>
                                      <w:rFonts w:ascii="Zizou Slab" w:hAnsi="Zizou Slab"/>
                                      <w:b w:val="0"/>
                                      <w:lang w:val="es-MX"/>
                                    </w:rPr>
                                  </w:pPr>
                                  <w:bookmarkStart w:id="1223" w:name="_Toc25224034"/>
                                  <w:bookmarkStart w:id="1224" w:name="_Toc25224264"/>
                                  <w:bookmarkStart w:id="1225" w:name="_Toc25225173"/>
                                  <w:bookmarkStart w:id="1226" w:name="_Toc25225386"/>
                                  <w:bookmarkStart w:id="1227" w:name="_Toc25225599"/>
                                  <w:bookmarkStart w:id="1228" w:name="_Toc25225810"/>
                                  <w:bookmarkStart w:id="1229" w:name="_Toc25226020"/>
                                  <w:bookmarkStart w:id="1230" w:name="_Toc25226237"/>
                                  <w:bookmarkStart w:id="1231" w:name="_Toc25226435"/>
                                  <w:bookmarkStart w:id="1232" w:name="_Toc25226629"/>
                                  <w:bookmarkStart w:id="1233" w:name="_Toc25227034"/>
                                  <w:bookmarkStart w:id="1234" w:name="_Toc25227215"/>
                                  <w:bookmarkStart w:id="1235" w:name="_Toc25227389"/>
                                  <w:bookmarkStart w:id="1236" w:name="_Toc25227562"/>
                                  <w:bookmarkStart w:id="1237" w:name="_Toc25227732"/>
                                  <w:bookmarkStart w:id="1238" w:name="_Toc25228015"/>
                                  <w:bookmarkStart w:id="1239" w:name="_Toc25228193"/>
                                  <w:bookmarkStart w:id="1240" w:name="_Toc25228367"/>
                                  <w:bookmarkStart w:id="1241" w:name="_Toc25228531"/>
                                  <w:bookmarkStart w:id="1242" w:name="_Toc25228704"/>
                                  <w:bookmarkStart w:id="1243" w:name="_Toc25229150"/>
                                  <w:bookmarkStart w:id="1244" w:name="_Toc25229273"/>
                                  <w:bookmarkStart w:id="1245" w:name="_Toc25229388"/>
                                  <w:bookmarkStart w:id="1246" w:name="_Toc25229593"/>
                                  <w:bookmarkStart w:id="1247" w:name="_Toc25229715"/>
                                  <w:bookmarkStart w:id="1248" w:name="_Toc25229834"/>
                                  <w:bookmarkStart w:id="1249" w:name="_Toc25229949"/>
                                  <w:bookmarkStart w:id="1250" w:name="_Toc25240911"/>
                                  <w:bookmarkStart w:id="1251" w:name="_Toc25241026"/>
                                  <w:bookmarkStart w:id="1252" w:name="_Toc25241142"/>
                                  <w:bookmarkStart w:id="1253" w:name="_Toc25244444"/>
                                  <w:bookmarkStart w:id="1254" w:name="_Toc25244579"/>
                                  <w:bookmarkStart w:id="1255" w:name="_Toc25246946"/>
                                  <w:bookmarkStart w:id="1256" w:name="_Toc25247078"/>
                                  <w:bookmarkStart w:id="1257" w:name="_Toc25309748"/>
                                  <w:r>
                                    <w:rPr>
                                      <w:rFonts w:ascii="Zizou Slab" w:hAnsi="Zizou Slab"/>
                                      <w:b w:val="0"/>
                                      <w:lang w:val="es-MX"/>
                                    </w:rPr>
                                    <w:t>Astra</w:t>
                                  </w:r>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14:paraId="49F7E4EA" w14:textId="77777777" w:rsidR="00CD4489" w:rsidRDefault="00CD4489"/>
                                <w:p w14:paraId="4615CB23" w14:textId="77777777" w:rsidR="00CD4489" w:rsidRPr="00DF42D1" w:rsidRDefault="00CD4489" w:rsidP="00334641">
                                  <w:pPr>
                                    <w:pStyle w:val="Ttulo1"/>
                                    <w:rPr>
                                      <w:rFonts w:ascii="Zizou Slab" w:hAnsi="Zizou Slab"/>
                                      <w:b w:val="0"/>
                                      <w:lang w:val="es-MX"/>
                                    </w:rPr>
                                  </w:pPr>
                                  <w:bookmarkStart w:id="1258" w:name="_Toc25224035"/>
                                  <w:bookmarkStart w:id="1259" w:name="_Toc25224265"/>
                                  <w:bookmarkStart w:id="1260" w:name="_Toc25225174"/>
                                  <w:bookmarkStart w:id="1261" w:name="_Toc25225387"/>
                                  <w:bookmarkStart w:id="1262" w:name="_Toc25225600"/>
                                  <w:bookmarkStart w:id="1263" w:name="_Toc25225811"/>
                                  <w:bookmarkStart w:id="1264" w:name="_Toc25226021"/>
                                  <w:bookmarkStart w:id="1265" w:name="_Toc25226238"/>
                                  <w:bookmarkStart w:id="1266" w:name="_Toc25226436"/>
                                  <w:bookmarkStart w:id="1267" w:name="_Toc25226630"/>
                                  <w:bookmarkStart w:id="1268" w:name="_Toc25227035"/>
                                  <w:bookmarkStart w:id="1269" w:name="_Toc25227216"/>
                                  <w:bookmarkStart w:id="1270" w:name="_Toc25227390"/>
                                  <w:bookmarkStart w:id="1271" w:name="_Toc25227563"/>
                                  <w:bookmarkStart w:id="1272" w:name="_Toc25227733"/>
                                  <w:bookmarkStart w:id="1273" w:name="_Toc25228016"/>
                                  <w:bookmarkStart w:id="1274" w:name="_Toc25228194"/>
                                  <w:bookmarkStart w:id="1275" w:name="_Toc25228368"/>
                                  <w:bookmarkStart w:id="1276" w:name="_Toc25228532"/>
                                  <w:bookmarkStart w:id="1277" w:name="_Toc25228705"/>
                                  <w:bookmarkStart w:id="1278" w:name="_Toc25229151"/>
                                  <w:bookmarkStart w:id="1279" w:name="_Toc25229274"/>
                                  <w:bookmarkStart w:id="1280" w:name="_Toc25229389"/>
                                  <w:bookmarkStart w:id="1281" w:name="_Toc25229594"/>
                                  <w:bookmarkStart w:id="1282" w:name="_Toc25229716"/>
                                  <w:bookmarkStart w:id="1283" w:name="_Toc25229835"/>
                                  <w:bookmarkStart w:id="1284" w:name="_Toc25229950"/>
                                  <w:bookmarkStart w:id="1285" w:name="_Toc25240912"/>
                                  <w:bookmarkStart w:id="1286" w:name="_Toc25241027"/>
                                  <w:bookmarkStart w:id="1287" w:name="_Toc25241143"/>
                                  <w:bookmarkStart w:id="1288" w:name="_Toc25244445"/>
                                  <w:bookmarkStart w:id="1289" w:name="_Toc25244580"/>
                                  <w:bookmarkStart w:id="1290" w:name="_Toc25246947"/>
                                  <w:bookmarkStart w:id="1291" w:name="_Toc25247079"/>
                                  <w:bookmarkStart w:id="1292" w:name="_Toc25309749"/>
                                  <w:r>
                                    <w:rPr>
                                      <w:rFonts w:ascii="Zizou Slab" w:hAnsi="Zizou Slab"/>
                                      <w:b w:val="0"/>
                                      <w:lang w:val="es-MX"/>
                                    </w:rPr>
                                    <w:t>Astra</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4D1EC74B" w14:textId="77777777" w:rsidR="00CD4489" w:rsidRDefault="00CD4489"/>
                                <w:p w14:paraId="30D07053" w14:textId="77777777" w:rsidR="00CD4489" w:rsidRPr="00DF42D1" w:rsidRDefault="00CD4489" w:rsidP="00334641">
                                  <w:pPr>
                                    <w:pStyle w:val="Ttulo1"/>
                                    <w:rPr>
                                      <w:rFonts w:ascii="Zizou Slab" w:hAnsi="Zizou Slab"/>
                                      <w:b w:val="0"/>
                                      <w:lang w:val="es-MX"/>
                                    </w:rPr>
                                  </w:pPr>
                                  <w:bookmarkStart w:id="1293" w:name="_Toc25224036"/>
                                  <w:bookmarkStart w:id="1294" w:name="_Toc25224266"/>
                                  <w:bookmarkStart w:id="1295" w:name="_Toc25225175"/>
                                  <w:bookmarkStart w:id="1296" w:name="_Toc25225388"/>
                                  <w:bookmarkStart w:id="1297" w:name="_Toc25225601"/>
                                  <w:bookmarkStart w:id="1298" w:name="_Toc25225812"/>
                                  <w:bookmarkStart w:id="1299" w:name="_Toc25226022"/>
                                  <w:bookmarkStart w:id="1300" w:name="_Toc25226239"/>
                                  <w:bookmarkStart w:id="1301" w:name="_Toc25226437"/>
                                  <w:bookmarkStart w:id="1302" w:name="_Toc25226631"/>
                                  <w:bookmarkStart w:id="1303" w:name="_Toc25227036"/>
                                  <w:bookmarkStart w:id="1304" w:name="_Toc25227217"/>
                                  <w:bookmarkStart w:id="1305" w:name="_Toc25227391"/>
                                  <w:bookmarkStart w:id="1306" w:name="_Toc25227564"/>
                                  <w:bookmarkStart w:id="1307" w:name="_Toc25227734"/>
                                  <w:bookmarkStart w:id="1308" w:name="_Toc25228017"/>
                                  <w:bookmarkStart w:id="1309" w:name="_Toc25228195"/>
                                  <w:bookmarkStart w:id="1310" w:name="_Toc25228369"/>
                                  <w:bookmarkStart w:id="1311" w:name="_Toc25228533"/>
                                  <w:bookmarkStart w:id="1312" w:name="_Toc25228706"/>
                                  <w:bookmarkStart w:id="1313" w:name="_Toc25229152"/>
                                  <w:bookmarkStart w:id="1314" w:name="_Toc25229275"/>
                                  <w:bookmarkStart w:id="1315" w:name="_Toc25229390"/>
                                  <w:bookmarkStart w:id="1316" w:name="_Toc25229595"/>
                                  <w:bookmarkStart w:id="1317" w:name="_Toc25229717"/>
                                  <w:bookmarkStart w:id="1318" w:name="_Toc25229836"/>
                                  <w:bookmarkStart w:id="1319" w:name="_Toc25229951"/>
                                  <w:bookmarkStart w:id="1320" w:name="_Toc25240913"/>
                                  <w:bookmarkStart w:id="1321" w:name="_Toc25241028"/>
                                  <w:bookmarkStart w:id="1322" w:name="_Toc25241144"/>
                                  <w:bookmarkStart w:id="1323" w:name="_Toc25244446"/>
                                  <w:bookmarkStart w:id="1324" w:name="_Toc25244581"/>
                                  <w:bookmarkStart w:id="1325" w:name="_Toc25246948"/>
                                  <w:bookmarkStart w:id="1326" w:name="_Toc25247080"/>
                                  <w:bookmarkStart w:id="1327" w:name="_Toc25309750"/>
                                  <w:r>
                                    <w:rPr>
                                      <w:rFonts w:ascii="Zizou Slab" w:hAnsi="Zizou Slab"/>
                                      <w:b w:val="0"/>
                                      <w:lang w:val="es-MX"/>
                                    </w:rPr>
                                    <w:t>Astra</w:t>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4771DF18" w14:textId="77777777" w:rsidR="00CD4489" w:rsidRDefault="00CD4489"/>
                                <w:p w14:paraId="7688655F" w14:textId="77777777" w:rsidR="00CD4489" w:rsidRPr="00DF42D1" w:rsidRDefault="00CD4489" w:rsidP="00334641">
                                  <w:pPr>
                                    <w:pStyle w:val="Ttulo1"/>
                                    <w:rPr>
                                      <w:rFonts w:ascii="Zizou Slab" w:hAnsi="Zizou Slab"/>
                                      <w:b w:val="0"/>
                                      <w:lang w:val="es-MX"/>
                                    </w:rPr>
                                  </w:pPr>
                                  <w:bookmarkStart w:id="1328" w:name="_Toc25224037"/>
                                  <w:bookmarkStart w:id="1329" w:name="_Toc25224267"/>
                                  <w:bookmarkStart w:id="1330" w:name="_Toc25225176"/>
                                  <w:bookmarkStart w:id="1331" w:name="_Toc25225389"/>
                                  <w:bookmarkStart w:id="1332" w:name="_Toc25225602"/>
                                  <w:bookmarkStart w:id="1333" w:name="_Toc25225813"/>
                                  <w:bookmarkStart w:id="1334" w:name="_Toc25226023"/>
                                  <w:bookmarkStart w:id="1335" w:name="_Toc25226240"/>
                                  <w:bookmarkStart w:id="1336" w:name="_Toc25226438"/>
                                  <w:bookmarkStart w:id="1337" w:name="_Toc25226632"/>
                                  <w:bookmarkStart w:id="1338" w:name="_Toc25227037"/>
                                  <w:bookmarkStart w:id="1339" w:name="_Toc25227218"/>
                                  <w:bookmarkStart w:id="1340" w:name="_Toc25227392"/>
                                  <w:bookmarkStart w:id="1341" w:name="_Toc25227565"/>
                                  <w:bookmarkStart w:id="1342" w:name="_Toc25227735"/>
                                  <w:bookmarkStart w:id="1343" w:name="_Toc25228018"/>
                                  <w:bookmarkStart w:id="1344" w:name="_Toc25228196"/>
                                  <w:bookmarkStart w:id="1345" w:name="_Toc25228370"/>
                                  <w:bookmarkStart w:id="1346" w:name="_Toc25228534"/>
                                  <w:bookmarkStart w:id="1347" w:name="_Toc25228707"/>
                                  <w:bookmarkStart w:id="1348" w:name="_Toc25229153"/>
                                  <w:bookmarkStart w:id="1349" w:name="_Toc25229276"/>
                                  <w:bookmarkStart w:id="1350" w:name="_Toc25229391"/>
                                  <w:bookmarkStart w:id="1351" w:name="_Toc25229596"/>
                                  <w:bookmarkStart w:id="1352" w:name="_Toc25229718"/>
                                  <w:bookmarkStart w:id="1353" w:name="_Toc25229837"/>
                                  <w:bookmarkStart w:id="1354" w:name="_Toc25229952"/>
                                  <w:bookmarkStart w:id="1355" w:name="_Toc25240914"/>
                                  <w:bookmarkStart w:id="1356" w:name="_Toc25241029"/>
                                  <w:bookmarkStart w:id="1357" w:name="_Toc25241145"/>
                                  <w:bookmarkStart w:id="1358" w:name="_Toc25244447"/>
                                  <w:bookmarkStart w:id="1359" w:name="_Toc25244582"/>
                                  <w:bookmarkStart w:id="1360" w:name="_Toc25246949"/>
                                  <w:bookmarkStart w:id="1361" w:name="_Toc25247081"/>
                                  <w:bookmarkStart w:id="1362" w:name="_Toc25309751"/>
                                  <w:r>
                                    <w:rPr>
                                      <w:rFonts w:ascii="Zizou Slab" w:hAnsi="Zizou Slab"/>
                                      <w:b w:val="0"/>
                                      <w:lang w:val="es-MX"/>
                                    </w:rPr>
                                    <w:t>Astra</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69A5DC8E" w14:textId="77777777" w:rsidR="00CD4489" w:rsidRDefault="00CD4489"/>
                                <w:p w14:paraId="1B0B14EC" w14:textId="77777777" w:rsidR="00CD4489" w:rsidRPr="00DF42D1" w:rsidRDefault="00CD4489" w:rsidP="00334641">
                                  <w:pPr>
                                    <w:pStyle w:val="Ttulo1"/>
                                    <w:rPr>
                                      <w:rFonts w:ascii="Zizou Slab" w:hAnsi="Zizou Slab"/>
                                      <w:b w:val="0"/>
                                      <w:lang w:val="es-MX"/>
                                    </w:rPr>
                                  </w:pPr>
                                  <w:bookmarkStart w:id="1363" w:name="_Toc25224038"/>
                                  <w:bookmarkStart w:id="1364" w:name="_Toc25224268"/>
                                  <w:bookmarkStart w:id="1365" w:name="_Toc25225177"/>
                                  <w:bookmarkStart w:id="1366" w:name="_Toc25225390"/>
                                  <w:bookmarkStart w:id="1367" w:name="_Toc25225603"/>
                                  <w:bookmarkStart w:id="1368" w:name="_Toc25225814"/>
                                  <w:bookmarkStart w:id="1369" w:name="_Toc25226024"/>
                                  <w:bookmarkStart w:id="1370" w:name="_Toc25226241"/>
                                  <w:bookmarkStart w:id="1371" w:name="_Toc25226439"/>
                                  <w:bookmarkStart w:id="1372" w:name="_Toc25226633"/>
                                  <w:bookmarkStart w:id="1373" w:name="_Toc25227038"/>
                                  <w:bookmarkStart w:id="1374" w:name="_Toc25227219"/>
                                  <w:bookmarkStart w:id="1375" w:name="_Toc25227393"/>
                                  <w:bookmarkStart w:id="1376" w:name="_Toc25227566"/>
                                  <w:bookmarkStart w:id="1377" w:name="_Toc25227736"/>
                                  <w:bookmarkStart w:id="1378" w:name="_Toc25228019"/>
                                  <w:bookmarkStart w:id="1379" w:name="_Toc25228197"/>
                                  <w:bookmarkStart w:id="1380" w:name="_Toc25228371"/>
                                  <w:bookmarkStart w:id="1381" w:name="_Toc25228535"/>
                                  <w:bookmarkStart w:id="1382" w:name="_Toc25228708"/>
                                  <w:bookmarkStart w:id="1383" w:name="_Toc25229154"/>
                                  <w:bookmarkStart w:id="1384" w:name="_Toc25229277"/>
                                  <w:bookmarkStart w:id="1385" w:name="_Toc25229392"/>
                                  <w:bookmarkStart w:id="1386" w:name="_Toc25229597"/>
                                  <w:bookmarkStart w:id="1387" w:name="_Toc25229719"/>
                                  <w:bookmarkStart w:id="1388" w:name="_Toc25229838"/>
                                  <w:bookmarkStart w:id="1389" w:name="_Toc25229953"/>
                                  <w:bookmarkStart w:id="1390" w:name="_Toc25240915"/>
                                  <w:bookmarkStart w:id="1391" w:name="_Toc25241030"/>
                                  <w:bookmarkStart w:id="1392" w:name="_Toc25241146"/>
                                  <w:bookmarkStart w:id="1393" w:name="_Toc25244448"/>
                                  <w:bookmarkStart w:id="1394" w:name="_Toc25244583"/>
                                  <w:bookmarkStart w:id="1395" w:name="_Toc25246950"/>
                                  <w:bookmarkStart w:id="1396" w:name="_Toc25247082"/>
                                  <w:bookmarkStart w:id="1397" w:name="_Toc25309752"/>
                                  <w:r>
                                    <w:rPr>
                                      <w:rFonts w:ascii="Zizou Slab" w:hAnsi="Zizou Slab"/>
                                      <w:b w:val="0"/>
                                      <w:lang w:val="es-MX"/>
                                    </w:rPr>
                                    <w:t>Astra</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132E5357" w14:textId="77777777" w:rsidR="00CD4489" w:rsidRDefault="00CD4489"/>
                                <w:p w14:paraId="733FED85" w14:textId="77777777" w:rsidR="00CD4489" w:rsidRPr="00DF42D1" w:rsidRDefault="00CD4489" w:rsidP="00334641">
                                  <w:pPr>
                                    <w:pStyle w:val="Ttulo1"/>
                                    <w:rPr>
                                      <w:rFonts w:ascii="Zizou Slab" w:hAnsi="Zizou Slab"/>
                                      <w:b w:val="0"/>
                                      <w:lang w:val="es-MX"/>
                                    </w:rPr>
                                  </w:pPr>
                                  <w:bookmarkStart w:id="1398" w:name="_Toc25224039"/>
                                  <w:bookmarkStart w:id="1399" w:name="_Toc25224269"/>
                                  <w:bookmarkStart w:id="1400" w:name="_Toc25225178"/>
                                  <w:bookmarkStart w:id="1401" w:name="_Toc25225391"/>
                                  <w:bookmarkStart w:id="1402" w:name="_Toc25225604"/>
                                  <w:bookmarkStart w:id="1403" w:name="_Toc25225815"/>
                                  <w:bookmarkStart w:id="1404" w:name="_Toc25226025"/>
                                  <w:bookmarkStart w:id="1405" w:name="_Toc25226242"/>
                                  <w:bookmarkStart w:id="1406" w:name="_Toc25226440"/>
                                  <w:bookmarkStart w:id="1407" w:name="_Toc25226634"/>
                                  <w:bookmarkStart w:id="1408" w:name="_Toc25227039"/>
                                  <w:bookmarkStart w:id="1409" w:name="_Toc25227220"/>
                                  <w:bookmarkStart w:id="1410" w:name="_Toc25227394"/>
                                  <w:bookmarkStart w:id="1411" w:name="_Toc25227567"/>
                                  <w:bookmarkStart w:id="1412" w:name="_Toc25227737"/>
                                  <w:bookmarkStart w:id="1413" w:name="_Toc25228020"/>
                                  <w:bookmarkStart w:id="1414" w:name="_Toc25228198"/>
                                  <w:bookmarkStart w:id="1415" w:name="_Toc25228372"/>
                                  <w:bookmarkStart w:id="1416" w:name="_Toc25228536"/>
                                  <w:bookmarkStart w:id="1417" w:name="_Toc25228709"/>
                                  <w:bookmarkStart w:id="1418" w:name="_Toc25229155"/>
                                  <w:bookmarkStart w:id="1419" w:name="_Toc25229278"/>
                                  <w:bookmarkStart w:id="1420" w:name="_Toc25229393"/>
                                  <w:bookmarkStart w:id="1421" w:name="_Toc25229598"/>
                                  <w:bookmarkStart w:id="1422" w:name="_Toc25229720"/>
                                  <w:bookmarkStart w:id="1423" w:name="_Toc25229839"/>
                                  <w:bookmarkStart w:id="1424" w:name="_Toc25229954"/>
                                  <w:bookmarkStart w:id="1425" w:name="_Toc25240916"/>
                                  <w:bookmarkStart w:id="1426" w:name="_Toc25241031"/>
                                  <w:bookmarkStart w:id="1427" w:name="_Toc25241147"/>
                                  <w:bookmarkStart w:id="1428" w:name="_Toc25244449"/>
                                  <w:bookmarkStart w:id="1429" w:name="_Toc25244584"/>
                                  <w:bookmarkStart w:id="1430" w:name="_Toc25246951"/>
                                  <w:bookmarkStart w:id="1431" w:name="_Toc25247083"/>
                                  <w:bookmarkStart w:id="1432" w:name="_Toc25309753"/>
                                  <w:r>
                                    <w:rPr>
                                      <w:rFonts w:ascii="Zizou Slab" w:hAnsi="Zizou Slab"/>
                                      <w:b w:val="0"/>
                                      <w:lang w:val="es-MX"/>
                                    </w:rPr>
                                    <w:t>Astra</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7687FB01" w14:textId="77777777" w:rsidR="00CD4489" w:rsidRDefault="00CD4489"/>
                                <w:p w14:paraId="59B54096" w14:textId="77777777" w:rsidR="00CD4489" w:rsidRPr="00DF42D1" w:rsidRDefault="00CD4489" w:rsidP="00334641">
                                  <w:pPr>
                                    <w:pStyle w:val="Ttulo1"/>
                                    <w:rPr>
                                      <w:rFonts w:ascii="Zizou Slab" w:hAnsi="Zizou Slab"/>
                                      <w:b w:val="0"/>
                                      <w:lang w:val="es-MX"/>
                                    </w:rPr>
                                  </w:pPr>
                                  <w:bookmarkStart w:id="1433" w:name="_Toc25224040"/>
                                  <w:bookmarkStart w:id="1434" w:name="_Toc25224270"/>
                                  <w:bookmarkStart w:id="1435" w:name="_Toc25225179"/>
                                  <w:bookmarkStart w:id="1436" w:name="_Toc25225392"/>
                                  <w:bookmarkStart w:id="1437" w:name="_Toc25225605"/>
                                  <w:bookmarkStart w:id="1438" w:name="_Toc25225816"/>
                                  <w:bookmarkStart w:id="1439" w:name="_Toc25226026"/>
                                  <w:bookmarkStart w:id="1440" w:name="_Toc25226243"/>
                                  <w:bookmarkStart w:id="1441" w:name="_Toc25226441"/>
                                  <w:bookmarkStart w:id="1442" w:name="_Toc25226635"/>
                                  <w:bookmarkStart w:id="1443" w:name="_Toc25227040"/>
                                  <w:bookmarkStart w:id="1444" w:name="_Toc25227221"/>
                                  <w:bookmarkStart w:id="1445" w:name="_Toc25227395"/>
                                  <w:bookmarkStart w:id="1446" w:name="_Toc25227568"/>
                                  <w:bookmarkStart w:id="1447" w:name="_Toc25227738"/>
                                  <w:bookmarkStart w:id="1448" w:name="_Toc25228021"/>
                                  <w:bookmarkStart w:id="1449" w:name="_Toc25228199"/>
                                  <w:bookmarkStart w:id="1450" w:name="_Toc25228373"/>
                                  <w:bookmarkStart w:id="1451" w:name="_Toc25228537"/>
                                  <w:bookmarkStart w:id="1452" w:name="_Toc25228710"/>
                                  <w:bookmarkStart w:id="1453" w:name="_Toc25229156"/>
                                  <w:bookmarkStart w:id="1454" w:name="_Toc25229279"/>
                                  <w:bookmarkStart w:id="1455" w:name="_Toc25229394"/>
                                  <w:bookmarkStart w:id="1456" w:name="_Toc25229599"/>
                                  <w:bookmarkStart w:id="1457" w:name="_Toc25229721"/>
                                  <w:bookmarkStart w:id="1458" w:name="_Toc25229840"/>
                                  <w:bookmarkStart w:id="1459" w:name="_Toc25229955"/>
                                  <w:bookmarkStart w:id="1460" w:name="_Toc25240917"/>
                                  <w:bookmarkStart w:id="1461" w:name="_Toc25241032"/>
                                  <w:bookmarkStart w:id="1462" w:name="_Toc25241148"/>
                                  <w:bookmarkStart w:id="1463" w:name="_Toc25244450"/>
                                  <w:bookmarkStart w:id="1464" w:name="_Toc25244585"/>
                                  <w:bookmarkStart w:id="1465" w:name="_Toc25246952"/>
                                  <w:bookmarkStart w:id="1466" w:name="_Toc25247084"/>
                                  <w:bookmarkStart w:id="1467" w:name="_Toc25309754"/>
                                  <w:r>
                                    <w:rPr>
                                      <w:rFonts w:ascii="Zizou Slab" w:hAnsi="Zizou Slab"/>
                                      <w:b w:val="0"/>
                                      <w:lang w:val="es-MX"/>
                                    </w:rPr>
                                    <w:t>Astra</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14:paraId="197B91A3" w14:textId="77777777" w:rsidR="00CD4489" w:rsidRDefault="00CD4489"/>
                                <w:p w14:paraId="348ED735" w14:textId="77777777" w:rsidR="00CD4489" w:rsidRPr="00DF42D1" w:rsidRDefault="00CD4489" w:rsidP="00334641">
                                  <w:pPr>
                                    <w:pStyle w:val="Ttulo1"/>
                                    <w:rPr>
                                      <w:rFonts w:ascii="Zizou Slab" w:hAnsi="Zizou Slab"/>
                                      <w:b w:val="0"/>
                                      <w:lang w:val="es-MX"/>
                                    </w:rPr>
                                  </w:pPr>
                                  <w:bookmarkStart w:id="1468" w:name="_Toc25224041"/>
                                  <w:bookmarkStart w:id="1469" w:name="_Toc25224271"/>
                                  <w:bookmarkStart w:id="1470" w:name="_Toc25225180"/>
                                  <w:bookmarkStart w:id="1471" w:name="_Toc25225393"/>
                                  <w:bookmarkStart w:id="1472" w:name="_Toc25225606"/>
                                  <w:bookmarkStart w:id="1473" w:name="_Toc25225817"/>
                                  <w:bookmarkStart w:id="1474" w:name="_Toc25226027"/>
                                  <w:bookmarkStart w:id="1475" w:name="_Toc25226244"/>
                                  <w:bookmarkStart w:id="1476" w:name="_Toc25226442"/>
                                  <w:bookmarkStart w:id="1477" w:name="_Toc25226636"/>
                                  <w:bookmarkStart w:id="1478" w:name="_Toc25227041"/>
                                  <w:bookmarkStart w:id="1479" w:name="_Toc25227222"/>
                                  <w:bookmarkStart w:id="1480" w:name="_Toc25227396"/>
                                  <w:bookmarkStart w:id="1481" w:name="_Toc25227569"/>
                                  <w:bookmarkStart w:id="1482" w:name="_Toc25227739"/>
                                  <w:bookmarkStart w:id="1483" w:name="_Toc25228022"/>
                                  <w:bookmarkStart w:id="1484" w:name="_Toc25228200"/>
                                  <w:bookmarkStart w:id="1485" w:name="_Toc25228374"/>
                                  <w:bookmarkStart w:id="1486" w:name="_Toc25228538"/>
                                  <w:bookmarkStart w:id="1487" w:name="_Toc25228711"/>
                                  <w:bookmarkStart w:id="1488" w:name="_Toc25229157"/>
                                  <w:bookmarkStart w:id="1489" w:name="_Toc25229280"/>
                                  <w:bookmarkStart w:id="1490" w:name="_Toc25229395"/>
                                  <w:bookmarkStart w:id="1491" w:name="_Toc25229600"/>
                                  <w:bookmarkStart w:id="1492" w:name="_Toc25229722"/>
                                  <w:bookmarkStart w:id="1493" w:name="_Toc25229841"/>
                                  <w:bookmarkStart w:id="1494" w:name="_Toc25229956"/>
                                  <w:bookmarkStart w:id="1495" w:name="_Toc25240918"/>
                                  <w:bookmarkStart w:id="1496" w:name="_Toc25241033"/>
                                  <w:bookmarkStart w:id="1497" w:name="_Toc25241149"/>
                                  <w:bookmarkStart w:id="1498" w:name="_Toc25244451"/>
                                  <w:bookmarkStart w:id="1499" w:name="_Toc25244586"/>
                                  <w:bookmarkStart w:id="1500" w:name="_Toc25246953"/>
                                  <w:bookmarkStart w:id="1501" w:name="_Toc25247085"/>
                                  <w:bookmarkStart w:id="1502" w:name="_Toc25309755"/>
                                  <w:r>
                                    <w:rPr>
                                      <w:rFonts w:ascii="Zizou Slab" w:hAnsi="Zizou Slab"/>
                                      <w:b w:val="0"/>
                                      <w:lang w:val="es-MX"/>
                                    </w:rPr>
                                    <w:t>Astra</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66E2E08C" w14:textId="77777777" w:rsidR="00CD4489" w:rsidRDefault="00CD4489"/>
                                <w:p w14:paraId="28CD41F6" w14:textId="77777777" w:rsidR="00CD4489" w:rsidRPr="00DF42D1" w:rsidRDefault="00CD4489" w:rsidP="00334641">
                                  <w:pPr>
                                    <w:pStyle w:val="Ttulo1"/>
                                    <w:rPr>
                                      <w:rFonts w:ascii="Zizou Slab" w:hAnsi="Zizou Slab"/>
                                      <w:b w:val="0"/>
                                      <w:lang w:val="es-MX"/>
                                    </w:rPr>
                                  </w:pPr>
                                  <w:bookmarkStart w:id="1503" w:name="_Toc25224042"/>
                                  <w:bookmarkStart w:id="1504" w:name="_Toc25224272"/>
                                  <w:bookmarkStart w:id="1505" w:name="_Toc25225181"/>
                                  <w:bookmarkStart w:id="1506" w:name="_Toc25225394"/>
                                  <w:bookmarkStart w:id="1507" w:name="_Toc25225607"/>
                                  <w:bookmarkStart w:id="1508" w:name="_Toc25225818"/>
                                  <w:bookmarkStart w:id="1509" w:name="_Toc25226028"/>
                                  <w:bookmarkStart w:id="1510" w:name="_Toc25226245"/>
                                  <w:bookmarkStart w:id="1511" w:name="_Toc25226443"/>
                                  <w:bookmarkStart w:id="1512" w:name="_Toc25226637"/>
                                  <w:bookmarkStart w:id="1513" w:name="_Toc25227042"/>
                                  <w:bookmarkStart w:id="1514" w:name="_Toc25227223"/>
                                  <w:bookmarkStart w:id="1515" w:name="_Toc25227397"/>
                                  <w:bookmarkStart w:id="1516" w:name="_Toc25227570"/>
                                  <w:bookmarkStart w:id="1517" w:name="_Toc25227740"/>
                                  <w:bookmarkStart w:id="1518" w:name="_Toc25228023"/>
                                  <w:bookmarkStart w:id="1519" w:name="_Toc25228201"/>
                                  <w:bookmarkStart w:id="1520" w:name="_Toc25228375"/>
                                  <w:bookmarkStart w:id="1521" w:name="_Toc25228539"/>
                                  <w:bookmarkStart w:id="1522" w:name="_Toc25228712"/>
                                  <w:bookmarkStart w:id="1523" w:name="_Toc25229158"/>
                                  <w:bookmarkStart w:id="1524" w:name="_Toc25229281"/>
                                  <w:bookmarkStart w:id="1525" w:name="_Toc25229396"/>
                                  <w:bookmarkStart w:id="1526" w:name="_Toc25229601"/>
                                  <w:bookmarkStart w:id="1527" w:name="_Toc25229723"/>
                                  <w:bookmarkStart w:id="1528" w:name="_Toc25229842"/>
                                  <w:bookmarkStart w:id="1529" w:name="_Toc25229957"/>
                                  <w:bookmarkStart w:id="1530" w:name="_Toc25240919"/>
                                  <w:bookmarkStart w:id="1531" w:name="_Toc25241034"/>
                                  <w:bookmarkStart w:id="1532" w:name="_Toc25241150"/>
                                  <w:bookmarkStart w:id="1533" w:name="_Toc25244452"/>
                                  <w:bookmarkStart w:id="1534" w:name="_Toc25244587"/>
                                  <w:bookmarkStart w:id="1535" w:name="_Toc25246954"/>
                                  <w:bookmarkStart w:id="1536" w:name="_Toc25247086"/>
                                  <w:bookmarkStart w:id="1537" w:name="_Toc25309756"/>
                                  <w:r>
                                    <w:rPr>
                                      <w:rFonts w:ascii="Zizou Slab" w:hAnsi="Zizou Slab"/>
                                      <w:b w:val="0"/>
                                      <w:lang w:val="es-MX"/>
                                    </w:rPr>
                                    <w:t>Astra</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14:paraId="656851CE" w14:textId="77777777" w:rsidR="00CD4489" w:rsidRDefault="00CD4489"/>
                                <w:p w14:paraId="6E174B10" w14:textId="77777777" w:rsidR="00CD4489" w:rsidRPr="00DF42D1" w:rsidRDefault="00CD4489" w:rsidP="00334641">
                                  <w:pPr>
                                    <w:pStyle w:val="Ttulo1"/>
                                    <w:rPr>
                                      <w:rFonts w:ascii="Zizou Slab" w:hAnsi="Zizou Slab"/>
                                      <w:b w:val="0"/>
                                      <w:lang w:val="es-MX"/>
                                    </w:rPr>
                                  </w:pPr>
                                  <w:bookmarkStart w:id="1538" w:name="_Toc25224043"/>
                                  <w:bookmarkStart w:id="1539" w:name="_Toc25224273"/>
                                  <w:bookmarkStart w:id="1540" w:name="_Toc25225182"/>
                                  <w:bookmarkStart w:id="1541" w:name="_Toc25225395"/>
                                  <w:bookmarkStart w:id="1542" w:name="_Toc25225608"/>
                                  <w:bookmarkStart w:id="1543" w:name="_Toc25225819"/>
                                  <w:bookmarkStart w:id="1544" w:name="_Toc25226029"/>
                                  <w:bookmarkStart w:id="1545" w:name="_Toc25226246"/>
                                  <w:bookmarkStart w:id="1546" w:name="_Toc25226444"/>
                                  <w:bookmarkStart w:id="1547" w:name="_Toc25226638"/>
                                  <w:bookmarkStart w:id="1548" w:name="_Toc25227043"/>
                                  <w:bookmarkStart w:id="1549" w:name="_Toc25227224"/>
                                  <w:bookmarkStart w:id="1550" w:name="_Toc25227398"/>
                                  <w:bookmarkStart w:id="1551" w:name="_Toc25227571"/>
                                  <w:bookmarkStart w:id="1552" w:name="_Toc25227741"/>
                                  <w:bookmarkStart w:id="1553" w:name="_Toc25228024"/>
                                  <w:bookmarkStart w:id="1554" w:name="_Toc25228202"/>
                                  <w:bookmarkStart w:id="1555" w:name="_Toc25228376"/>
                                  <w:bookmarkStart w:id="1556" w:name="_Toc25228540"/>
                                  <w:bookmarkStart w:id="1557" w:name="_Toc25228713"/>
                                  <w:bookmarkStart w:id="1558" w:name="_Toc25229159"/>
                                  <w:bookmarkStart w:id="1559" w:name="_Toc25229282"/>
                                  <w:bookmarkStart w:id="1560" w:name="_Toc25229397"/>
                                  <w:bookmarkStart w:id="1561" w:name="_Toc25229602"/>
                                  <w:bookmarkStart w:id="1562" w:name="_Toc25229724"/>
                                  <w:bookmarkStart w:id="1563" w:name="_Toc25229843"/>
                                  <w:bookmarkStart w:id="1564" w:name="_Toc25229958"/>
                                  <w:bookmarkStart w:id="1565" w:name="_Toc25240920"/>
                                  <w:bookmarkStart w:id="1566" w:name="_Toc25241035"/>
                                  <w:bookmarkStart w:id="1567" w:name="_Toc25241151"/>
                                  <w:bookmarkStart w:id="1568" w:name="_Toc25244453"/>
                                  <w:bookmarkStart w:id="1569" w:name="_Toc25244588"/>
                                  <w:bookmarkStart w:id="1570" w:name="_Toc25246955"/>
                                  <w:bookmarkStart w:id="1571" w:name="_Toc25247087"/>
                                  <w:bookmarkStart w:id="1572" w:name="_Toc25309757"/>
                                  <w:r>
                                    <w:rPr>
                                      <w:rFonts w:ascii="Zizou Slab" w:hAnsi="Zizou Slab"/>
                                      <w:b w:val="0"/>
                                      <w:lang w:val="es-MX"/>
                                    </w:rPr>
                                    <w:t>Astra</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14:paraId="0EA78EFD" w14:textId="77777777" w:rsidR="00CD4489" w:rsidRDefault="00CD4489"/>
                                <w:p w14:paraId="4D254239" w14:textId="77777777" w:rsidR="00CD4489" w:rsidRPr="00DF42D1" w:rsidRDefault="00CD4489" w:rsidP="00334641">
                                  <w:pPr>
                                    <w:pStyle w:val="Ttulo1"/>
                                    <w:rPr>
                                      <w:rFonts w:ascii="Zizou Slab" w:hAnsi="Zizou Slab"/>
                                      <w:b w:val="0"/>
                                      <w:lang w:val="es-MX"/>
                                    </w:rPr>
                                  </w:pPr>
                                  <w:bookmarkStart w:id="1573" w:name="_Toc25224044"/>
                                  <w:bookmarkStart w:id="1574" w:name="_Toc25224274"/>
                                  <w:bookmarkStart w:id="1575" w:name="_Toc25225183"/>
                                  <w:bookmarkStart w:id="1576" w:name="_Toc25225396"/>
                                  <w:bookmarkStart w:id="1577" w:name="_Toc25225609"/>
                                  <w:bookmarkStart w:id="1578" w:name="_Toc25225820"/>
                                  <w:bookmarkStart w:id="1579" w:name="_Toc25226030"/>
                                  <w:bookmarkStart w:id="1580" w:name="_Toc25226247"/>
                                  <w:bookmarkStart w:id="1581" w:name="_Toc25226445"/>
                                  <w:bookmarkStart w:id="1582" w:name="_Toc25226639"/>
                                  <w:bookmarkStart w:id="1583" w:name="_Toc25227044"/>
                                  <w:bookmarkStart w:id="1584" w:name="_Toc25227225"/>
                                  <w:bookmarkStart w:id="1585" w:name="_Toc25227399"/>
                                  <w:bookmarkStart w:id="1586" w:name="_Toc25227572"/>
                                  <w:bookmarkStart w:id="1587" w:name="_Toc25227742"/>
                                  <w:bookmarkStart w:id="1588" w:name="_Toc25228025"/>
                                  <w:bookmarkStart w:id="1589" w:name="_Toc25228203"/>
                                  <w:bookmarkStart w:id="1590" w:name="_Toc25228377"/>
                                  <w:bookmarkStart w:id="1591" w:name="_Toc25228541"/>
                                  <w:bookmarkStart w:id="1592" w:name="_Toc25228714"/>
                                  <w:bookmarkStart w:id="1593" w:name="_Toc25229160"/>
                                  <w:bookmarkStart w:id="1594" w:name="_Toc25229283"/>
                                  <w:bookmarkStart w:id="1595" w:name="_Toc25229398"/>
                                  <w:bookmarkStart w:id="1596" w:name="_Toc25229603"/>
                                  <w:bookmarkStart w:id="1597" w:name="_Toc25229725"/>
                                  <w:bookmarkStart w:id="1598" w:name="_Toc25229844"/>
                                  <w:bookmarkStart w:id="1599" w:name="_Toc25229959"/>
                                  <w:bookmarkStart w:id="1600" w:name="_Toc25240921"/>
                                  <w:bookmarkStart w:id="1601" w:name="_Toc25241036"/>
                                  <w:bookmarkStart w:id="1602" w:name="_Toc25241152"/>
                                  <w:bookmarkStart w:id="1603" w:name="_Toc25244454"/>
                                  <w:bookmarkStart w:id="1604" w:name="_Toc25244589"/>
                                  <w:bookmarkStart w:id="1605" w:name="_Toc25246956"/>
                                  <w:bookmarkStart w:id="1606" w:name="_Toc25247088"/>
                                  <w:bookmarkStart w:id="1607" w:name="_Toc25309758"/>
                                  <w:r>
                                    <w:rPr>
                                      <w:rFonts w:ascii="Zizou Slab" w:hAnsi="Zizou Slab"/>
                                      <w:b w:val="0"/>
                                      <w:lang w:val="es-MX"/>
                                    </w:rPr>
                                    <w:t>Astra</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p>
                                <w:p w14:paraId="296A5508" w14:textId="77777777" w:rsidR="00CD4489" w:rsidRDefault="00CD4489"/>
                                <w:p w14:paraId="6F4CE2F4" w14:textId="77777777" w:rsidR="00CD4489" w:rsidRPr="00DF42D1" w:rsidRDefault="00CD4489" w:rsidP="00334641">
                                  <w:pPr>
                                    <w:pStyle w:val="Ttulo1"/>
                                    <w:rPr>
                                      <w:rFonts w:ascii="Zizou Slab" w:hAnsi="Zizou Slab"/>
                                      <w:b w:val="0"/>
                                      <w:lang w:val="es-MX"/>
                                    </w:rPr>
                                  </w:pPr>
                                  <w:bookmarkStart w:id="1608" w:name="_Toc25224045"/>
                                  <w:bookmarkStart w:id="1609" w:name="_Toc25224275"/>
                                  <w:bookmarkStart w:id="1610" w:name="_Toc25225184"/>
                                  <w:bookmarkStart w:id="1611" w:name="_Toc25225397"/>
                                  <w:bookmarkStart w:id="1612" w:name="_Toc25225610"/>
                                  <w:bookmarkStart w:id="1613" w:name="_Toc25225821"/>
                                  <w:bookmarkStart w:id="1614" w:name="_Toc25226031"/>
                                  <w:bookmarkStart w:id="1615" w:name="_Toc25226248"/>
                                  <w:bookmarkStart w:id="1616" w:name="_Toc25226446"/>
                                  <w:bookmarkStart w:id="1617" w:name="_Toc25226640"/>
                                  <w:bookmarkStart w:id="1618" w:name="_Toc25227045"/>
                                  <w:bookmarkStart w:id="1619" w:name="_Toc25227226"/>
                                  <w:bookmarkStart w:id="1620" w:name="_Toc25227400"/>
                                  <w:bookmarkStart w:id="1621" w:name="_Toc25227573"/>
                                  <w:bookmarkStart w:id="1622" w:name="_Toc25227743"/>
                                  <w:bookmarkStart w:id="1623" w:name="_Toc25228026"/>
                                  <w:bookmarkStart w:id="1624" w:name="_Toc25228204"/>
                                  <w:bookmarkStart w:id="1625" w:name="_Toc25228378"/>
                                  <w:bookmarkStart w:id="1626" w:name="_Toc25228542"/>
                                  <w:bookmarkStart w:id="1627" w:name="_Toc25228715"/>
                                  <w:bookmarkStart w:id="1628" w:name="_Toc25229161"/>
                                  <w:bookmarkStart w:id="1629" w:name="_Toc25229284"/>
                                  <w:bookmarkStart w:id="1630" w:name="_Toc25229399"/>
                                  <w:bookmarkStart w:id="1631" w:name="_Toc25229604"/>
                                  <w:bookmarkStart w:id="1632" w:name="_Toc25229726"/>
                                  <w:bookmarkStart w:id="1633" w:name="_Toc25229845"/>
                                  <w:bookmarkStart w:id="1634" w:name="_Toc25229960"/>
                                  <w:bookmarkStart w:id="1635" w:name="_Toc25240922"/>
                                  <w:bookmarkStart w:id="1636" w:name="_Toc25241037"/>
                                  <w:bookmarkStart w:id="1637" w:name="_Toc25241153"/>
                                  <w:bookmarkStart w:id="1638" w:name="_Toc25244455"/>
                                  <w:bookmarkStart w:id="1639" w:name="_Toc25244590"/>
                                  <w:bookmarkStart w:id="1640" w:name="_Toc25246957"/>
                                  <w:bookmarkStart w:id="1641" w:name="_Toc25247089"/>
                                  <w:bookmarkStart w:id="1642" w:name="_Toc25309759"/>
                                  <w:r>
                                    <w:rPr>
                                      <w:rFonts w:ascii="Zizou Slab" w:hAnsi="Zizou Slab"/>
                                      <w:b w:val="0"/>
                                      <w:lang w:val="es-MX"/>
                                    </w:rPr>
                                    <w:t>Astra</w:t>
                                  </w:r>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73AB9CAE" w14:textId="77777777" w:rsidR="00CD4489" w:rsidRDefault="00CD4489"/>
                                <w:p w14:paraId="19A6AABC" w14:textId="77777777" w:rsidR="00CD4489" w:rsidRPr="00DF42D1" w:rsidRDefault="00CD4489" w:rsidP="00334641">
                                  <w:pPr>
                                    <w:pStyle w:val="Ttulo1"/>
                                    <w:rPr>
                                      <w:rFonts w:ascii="Zizou Slab" w:hAnsi="Zizou Slab"/>
                                      <w:b w:val="0"/>
                                      <w:lang w:val="es-MX"/>
                                    </w:rPr>
                                  </w:pPr>
                                  <w:bookmarkStart w:id="1643" w:name="_Toc25224046"/>
                                  <w:bookmarkStart w:id="1644" w:name="_Toc25224276"/>
                                  <w:bookmarkStart w:id="1645" w:name="_Toc25225185"/>
                                  <w:bookmarkStart w:id="1646" w:name="_Toc25225398"/>
                                  <w:bookmarkStart w:id="1647" w:name="_Toc25225611"/>
                                  <w:bookmarkStart w:id="1648" w:name="_Toc25225822"/>
                                  <w:bookmarkStart w:id="1649" w:name="_Toc25226032"/>
                                  <w:bookmarkStart w:id="1650" w:name="_Toc25226249"/>
                                  <w:bookmarkStart w:id="1651" w:name="_Toc25226447"/>
                                  <w:bookmarkStart w:id="1652" w:name="_Toc25226641"/>
                                  <w:bookmarkStart w:id="1653" w:name="_Toc25227046"/>
                                  <w:bookmarkStart w:id="1654" w:name="_Toc25227227"/>
                                  <w:bookmarkStart w:id="1655" w:name="_Toc25227401"/>
                                  <w:bookmarkStart w:id="1656" w:name="_Toc25227574"/>
                                  <w:bookmarkStart w:id="1657" w:name="_Toc25227744"/>
                                  <w:bookmarkStart w:id="1658" w:name="_Toc25228027"/>
                                  <w:bookmarkStart w:id="1659" w:name="_Toc25228205"/>
                                  <w:bookmarkStart w:id="1660" w:name="_Toc25228379"/>
                                  <w:bookmarkStart w:id="1661" w:name="_Toc25228543"/>
                                  <w:bookmarkStart w:id="1662" w:name="_Toc25228716"/>
                                  <w:bookmarkStart w:id="1663" w:name="_Toc25229162"/>
                                  <w:bookmarkStart w:id="1664" w:name="_Toc25229285"/>
                                  <w:bookmarkStart w:id="1665" w:name="_Toc25229400"/>
                                  <w:bookmarkStart w:id="1666" w:name="_Toc25229605"/>
                                  <w:bookmarkStart w:id="1667" w:name="_Toc25229727"/>
                                  <w:bookmarkStart w:id="1668" w:name="_Toc25229846"/>
                                  <w:bookmarkStart w:id="1669" w:name="_Toc25229961"/>
                                  <w:bookmarkStart w:id="1670" w:name="_Toc25240923"/>
                                  <w:bookmarkStart w:id="1671" w:name="_Toc25241038"/>
                                  <w:bookmarkStart w:id="1672" w:name="_Toc25241154"/>
                                  <w:bookmarkStart w:id="1673" w:name="_Toc25244456"/>
                                  <w:bookmarkStart w:id="1674" w:name="_Toc25244591"/>
                                  <w:bookmarkStart w:id="1675" w:name="_Toc25246958"/>
                                  <w:bookmarkStart w:id="1676" w:name="_Toc25247090"/>
                                  <w:bookmarkStart w:id="1677" w:name="_Toc25309760"/>
                                  <w:r>
                                    <w:rPr>
                                      <w:rFonts w:ascii="Zizou Slab" w:hAnsi="Zizou Slab"/>
                                      <w:b w:val="0"/>
                                      <w:lang w:val="es-MX"/>
                                    </w:rPr>
                                    <w:t>Astra</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29F0BAF3" w14:textId="77777777" w:rsidR="00CD4489" w:rsidRDefault="00CD4489"/>
                                <w:p w14:paraId="1340CF27" w14:textId="706FC5C0" w:rsidR="00CD4489" w:rsidRPr="00DF42D1" w:rsidRDefault="00CD4489" w:rsidP="00334641">
                                  <w:pPr>
                                    <w:pStyle w:val="Ttulo1"/>
                                    <w:rPr>
                                      <w:rFonts w:ascii="Zizou Slab" w:hAnsi="Zizou Slab"/>
                                      <w:b w:val="0"/>
                                      <w:lang w:val="es-MX"/>
                                    </w:rPr>
                                  </w:pPr>
                                  <w:bookmarkStart w:id="1678" w:name="_Toc25224047"/>
                                  <w:bookmarkStart w:id="1679" w:name="_Toc25224277"/>
                                  <w:bookmarkStart w:id="1680" w:name="_Toc25225186"/>
                                  <w:bookmarkStart w:id="1681" w:name="_Toc25225399"/>
                                  <w:bookmarkStart w:id="1682" w:name="_Toc25225612"/>
                                  <w:bookmarkStart w:id="1683" w:name="_Toc25225823"/>
                                  <w:bookmarkStart w:id="1684" w:name="_Toc25226033"/>
                                  <w:bookmarkStart w:id="1685" w:name="_Toc25226250"/>
                                  <w:bookmarkStart w:id="1686" w:name="_Toc25226448"/>
                                  <w:bookmarkStart w:id="1687" w:name="_Toc25226642"/>
                                  <w:bookmarkStart w:id="1688" w:name="_Toc25227047"/>
                                  <w:bookmarkStart w:id="1689" w:name="_Toc25227228"/>
                                  <w:bookmarkStart w:id="1690" w:name="_Toc25227402"/>
                                  <w:bookmarkStart w:id="1691" w:name="_Toc25227575"/>
                                  <w:bookmarkStart w:id="1692" w:name="_Toc25227745"/>
                                  <w:bookmarkStart w:id="1693" w:name="_Toc25228028"/>
                                  <w:bookmarkStart w:id="1694" w:name="_Toc25228206"/>
                                  <w:bookmarkStart w:id="1695" w:name="_Toc25228380"/>
                                  <w:bookmarkStart w:id="1696" w:name="_Toc25228544"/>
                                  <w:bookmarkStart w:id="1697" w:name="_Toc25228717"/>
                                  <w:bookmarkStart w:id="1698" w:name="_Toc25229163"/>
                                  <w:bookmarkStart w:id="1699" w:name="_Toc25229286"/>
                                  <w:bookmarkStart w:id="1700" w:name="_Toc25229401"/>
                                  <w:bookmarkStart w:id="1701" w:name="_Toc25229606"/>
                                  <w:bookmarkStart w:id="1702" w:name="_Toc25229728"/>
                                  <w:bookmarkStart w:id="1703" w:name="_Toc25229847"/>
                                  <w:bookmarkStart w:id="1704" w:name="_Toc25229962"/>
                                  <w:bookmarkStart w:id="1705" w:name="_Toc25240924"/>
                                  <w:bookmarkStart w:id="1706" w:name="_Toc25241039"/>
                                  <w:bookmarkStart w:id="1707" w:name="_Toc25241155"/>
                                  <w:bookmarkStart w:id="1708" w:name="_Toc25244457"/>
                                  <w:bookmarkStart w:id="1709" w:name="_Toc25244592"/>
                                  <w:bookmarkStart w:id="1710" w:name="_Toc25246959"/>
                                  <w:bookmarkStart w:id="1711" w:name="_Toc25247091"/>
                                  <w:bookmarkStart w:id="1712" w:name="_Toc25309761"/>
                                  <w:r>
                                    <w:rPr>
                                      <w:rFonts w:ascii="Zizou Slab" w:hAnsi="Zizou Slab"/>
                                      <w:b w:val="0"/>
                                      <w:lang w:val="es-MX"/>
                                    </w:rPr>
                                    <w:t>Astra</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14:paraId="3857BA99" w14:textId="77777777" w:rsidR="00CD4489" w:rsidRDefault="00CD4489"/>
                                <w:p w14:paraId="4B8D0E21" w14:textId="05F7B8FA" w:rsidR="00CD4489" w:rsidRPr="00DF42D1" w:rsidRDefault="00CD4489" w:rsidP="00334641">
                                  <w:pPr>
                                    <w:pStyle w:val="Ttulo1"/>
                                    <w:rPr>
                                      <w:rFonts w:ascii="Zizou Slab" w:hAnsi="Zizou Slab"/>
                                      <w:b w:val="0"/>
                                      <w:lang w:val="es-MX"/>
                                    </w:rPr>
                                  </w:pPr>
                                  <w:bookmarkStart w:id="1713" w:name="_Toc25224048"/>
                                  <w:bookmarkStart w:id="1714" w:name="_Toc25224278"/>
                                  <w:bookmarkStart w:id="1715" w:name="_Toc25225187"/>
                                  <w:bookmarkStart w:id="1716" w:name="_Toc25225400"/>
                                  <w:bookmarkStart w:id="1717" w:name="_Toc25225613"/>
                                  <w:bookmarkStart w:id="1718" w:name="_Toc25225824"/>
                                  <w:bookmarkStart w:id="1719" w:name="_Toc25226034"/>
                                  <w:bookmarkStart w:id="1720" w:name="_Toc25226251"/>
                                  <w:bookmarkStart w:id="1721" w:name="_Toc25226449"/>
                                  <w:bookmarkStart w:id="1722" w:name="_Toc25226643"/>
                                  <w:bookmarkStart w:id="1723" w:name="_Toc25227048"/>
                                  <w:bookmarkStart w:id="1724" w:name="_Toc25227229"/>
                                  <w:bookmarkStart w:id="1725" w:name="_Toc25227403"/>
                                  <w:bookmarkStart w:id="1726" w:name="_Toc25227576"/>
                                  <w:bookmarkStart w:id="1727" w:name="_Toc25227746"/>
                                  <w:bookmarkStart w:id="1728" w:name="_Toc25228029"/>
                                  <w:bookmarkStart w:id="1729" w:name="_Toc25228207"/>
                                  <w:bookmarkStart w:id="1730" w:name="_Toc25228381"/>
                                  <w:bookmarkStart w:id="1731" w:name="_Toc25228545"/>
                                  <w:bookmarkStart w:id="1732" w:name="_Toc25228718"/>
                                  <w:bookmarkStart w:id="1733" w:name="_Toc25229164"/>
                                  <w:bookmarkStart w:id="1734" w:name="_Toc25229287"/>
                                  <w:bookmarkStart w:id="1735" w:name="_Toc25229402"/>
                                  <w:bookmarkStart w:id="1736" w:name="_Toc25229607"/>
                                  <w:bookmarkStart w:id="1737" w:name="_Toc25229729"/>
                                  <w:bookmarkStart w:id="1738" w:name="_Toc25229848"/>
                                  <w:bookmarkStart w:id="1739" w:name="_Toc25229963"/>
                                  <w:bookmarkStart w:id="1740" w:name="_Toc25240925"/>
                                  <w:bookmarkStart w:id="1741" w:name="_Toc25241040"/>
                                  <w:bookmarkStart w:id="1742" w:name="_Toc25241156"/>
                                  <w:bookmarkStart w:id="1743" w:name="_Toc25244458"/>
                                  <w:bookmarkStart w:id="1744" w:name="_Toc25244593"/>
                                  <w:bookmarkStart w:id="1745" w:name="_Toc25246960"/>
                                  <w:bookmarkStart w:id="1746" w:name="_Toc25247092"/>
                                  <w:bookmarkStart w:id="1747" w:name="_Toc25309762"/>
                                  <w:r>
                                    <w:rPr>
                                      <w:rFonts w:ascii="Zizou Slab" w:hAnsi="Zizou Slab"/>
                                      <w:b w:val="0"/>
                                      <w:lang w:val="es-MX"/>
                                    </w:rPr>
                                    <w:t>Astra</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14:paraId="7D63D336" w14:textId="77777777" w:rsidR="00CD4489" w:rsidRDefault="00CD4489"/>
                                <w:p w14:paraId="79AACCE7" w14:textId="156DC710" w:rsidR="00CD4489" w:rsidRPr="00DF42D1" w:rsidRDefault="00CD4489" w:rsidP="00334641">
                                  <w:pPr>
                                    <w:pStyle w:val="Ttulo1"/>
                                    <w:rPr>
                                      <w:rFonts w:ascii="Zizou Slab" w:hAnsi="Zizou Slab"/>
                                      <w:b w:val="0"/>
                                      <w:lang w:val="es-MX"/>
                                    </w:rPr>
                                  </w:pPr>
                                  <w:bookmarkStart w:id="1748" w:name="_Toc25223333"/>
                                  <w:bookmarkStart w:id="1749" w:name="_Toc25224049"/>
                                  <w:bookmarkStart w:id="1750" w:name="_Toc25224279"/>
                                  <w:bookmarkStart w:id="1751" w:name="_Toc25225188"/>
                                  <w:bookmarkStart w:id="1752" w:name="_Toc25225401"/>
                                  <w:bookmarkStart w:id="1753" w:name="_Toc25225614"/>
                                  <w:bookmarkStart w:id="1754" w:name="_Toc25225825"/>
                                  <w:bookmarkStart w:id="1755" w:name="_Toc25226035"/>
                                  <w:bookmarkStart w:id="1756" w:name="_Toc25226252"/>
                                  <w:bookmarkStart w:id="1757" w:name="_Toc25226450"/>
                                  <w:bookmarkStart w:id="1758" w:name="_Toc25226644"/>
                                  <w:bookmarkStart w:id="1759" w:name="_Toc25227049"/>
                                  <w:bookmarkStart w:id="1760" w:name="_Toc25227230"/>
                                  <w:bookmarkStart w:id="1761" w:name="_Toc25227404"/>
                                  <w:bookmarkStart w:id="1762" w:name="_Toc25227577"/>
                                  <w:bookmarkStart w:id="1763" w:name="_Toc25227747"/>
                                  <w:bookmarkStart w:id="1764" w:name="_Toc25228030"/>
                                  <w:bookmarkStart w:id="1765" w:name="_Toc25228208"/>
                                  <w:bookmarkStart w:id="1766" w:name="_Toc25228382"/>
                                  <w:bookmarkStart w:id="1767" w:name="_Toc25228546"/>
                                  <w:bookmarkStart w:id="1768" w:name="_Toc25228719"/>
                                  <w:bookmarkStart w:id="1769" w:name="_Toc25229165"/>
                                  <w:bookmarkStart w:id="1770" w:name="_Toc25229288"/>
                                  <w:bookmarkStart w:id="1771" w:name="_Toc25229403"/>
                                  <w:bookmarkStart w:id="1772" w:name="_Toc25229608"/>
                                  <w:bookmarkStart w:id="1773" w:name="_Toc25229730"/>
                                  <w:bookmarkStart w:id="1774" w:name="_Toc25229849"/>
                                  <w:bookmarkStart w:id="1775" w:name="_Toc25229964"/>
                                  <w:bookmarkStart w:id="1776" w:name="_Toc25240926"/>
                                  <w:bookmarkStart w:id="1777" w:name="_Toc25241041"/>
                                  <w:bookmarkStart w:id="1778" w:name="_Toc25241157"/>
                                  <w:bookmarkStart w:id="1779" w:name="_Toc25244459"/>
                                  <w:bookmarkStart w:id="1780" w:name="_Toc25244594"/>
                                  <w:bookmarkStart w:id="1781" w:name="_Toc25246961"/>
                                  <w:bookmarkStart w:id="1782" w:name="_Toc25247093"/>
                                  <w:bookmarkStart w:id="1783" w:name="_Toc25309763"/>
                                  <w:r>
                                    <w:rPr>
                                      <w:rFonts w:ascii="Zizou Slab" w:hAnsi="Zizou Slab"/>
                                      <w:b w:val="0"/>
                                      <w:lang w:val="es-MX"/>
                                    </w:rPr>
                                    <w:t>Astra</w:t>
                                  </w:r>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14:paraId="2883B7B9" w14:textId="77777777" w:rsidR="00CD4489" w:rsidRDefault="00CD4489"/>
                                <w:p w14:paraId="602C0D25" w14:textId="78590C27" w:rsidR="00CD4489" w:rsidRPr="00DF42D1" w:rsidRDefault="00CD4489" w:rsidP="00334641">
                                  <w:pPr>
                                    <w:pStyle w:val="Ttulo1"/>
                                    <w:rPr>
                                      <w:rFonts w:ascii="Zizou Slab" w:hAnsi="Zizou Slab"/>
                                      <w:b w:val="0"/>
                                      <w:lang w:val="es-MX"/>
                                    </w:rPr>
                                  </w:pPr>
                                  <w:bookmarkStart w:id="1784" w:name="_Toc25223334"/>
                                  <w:bookmarkStart w:id="1785" w:name="_Toc25224050"/>
                                  <w:bookmarkStart w:id="1786" w:name="_Toc25224280"/>
                                  <w:bookmarkStart w:id="1787" w:name="_Toc25225189"/>
                                  <w:bookmarkStart w:id="1788" w:name="_Toc25225402"/>
                                  <w:bookmarkStart w:id="1789" w:name="_Toc25225615"/>
                                  <w:bookmarkStart w:id="1790" w:name="_Toc25225826"/>
                                  <w:bookmarkStart w:id="1791" w:name="_Toc25226036"/>
                                  <w:bookmarkStart w:id="1792" w:name="_Toc25226253"/>
                                  <w:bookmarkStart w:id="1793" w:name="_Toc25226451"/>
                                  <w:bookmarkStart w:id="1794" w:name="_Toc25226645"/>
                                  <w:bookmarkStart w:id="1795" w:name="_Toc25227050"/>
                                  <w:bookmarkStart w:id="1796" w:name="_Toc25227231"/>
                                  <w:bookmarkStart w:id="1797" w:name="_Toc25227405"/>
                                  <w:bookmarkStart w:id="1798" w:name="_Toc25227578"/>
                                  <w:bookmarkStart w:id="1799" w:name="_Toc25227748"/>
                                  <w:bookmarkStart w:id="1800" w:name="_Toc25228031"/>
                                  <w:bookmarkStart w:id="1801" w:name="_Toc25228209"/>
                                  <w:bookmarkStart w:id="1802" w:name="_Toc25228383"/>
                                  <w:bookmarkStart w:id="1803" w:name="_Toc25228547"/>
                                  <w:bookmarkStart w:id="1804" w:name="_Toc25228720"/>
                                  <w:bookmarkStart w:id="1805" w:name="_Toc25229166"/>
                                  <w:bookmarkStart w:id="1806" w:name="_Toc25229289"/>
                                  <w:bookmarkStart w:id="1807" w:name="_Toc25229404"/>
                                  <w:bookmarkStart w:id="1808" w:name="_Toc25229609"/>
                                  <w:bookmarkStart w:id="1809" w:name="_Toc25229731"/>
                                  <w:bookmarkStart w:id="1810" w:name="_Toc25229850"/>
                                  <w:bookmarkStart w:id="1811" w:name="_Toc25229965"/>
                                  <w:bookmarkStart w:id="1812" w:name="_Toc25240927"/>
                                  <w:bookmarkStart w:id="1813" w:name="_Toc25241042"/>
                                  <w:bookmarkStart w:id="1814" w:name="_Toc25241158"/>
                                  <w:bookmarkStart w:id="1815" w:name="_Toc25244460"/>
                                  <w:bookmarkStart w:id="1816" w:name="_Toc25244595"/>
                                  <w:bookmarkStart w:id="1817" w:name="_Toc25246962"/>
                                  <w:bookmarkStart w:id="1818" w:name="_Toc25247094"/>
                                  <w:bookmarkStart w:id="1819" w:name="_Toc25309764"/>
                                  <w:r>
                                    <w:rPr>
                                      <w:rFonts w:ascii="Zizou Slab" w:hAnsi="Zizou Slab"/>
                                      <w:b w:val="0"/>
                                      <w:lang w:val="es-MX"/>
                                    </w:rPr>
                                    <w:t>Astra</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14:paraId="15013596" w14:textId="77777777" w:rsidR="00CD4489" w:rsidRDefault="00CD4489"/>
                                <w:p w14:paraId="6A71799B" w14:textId="44CAE502" w:rsidR="00CD4489" w:rsidRPr="00DF42D1" w:rsidRDefault="00CD4489" w:rsidP="00334641">
                                  <w:pPr>
                                    <w:pStyle w:val="Ttulo1"/>
                                    <w:rPr>
                                      <w:rFonts w:ascii="Zizou Slab" w:hAnsi="Zizou Slab"/>
                                      <w:b w:val="0"/>
                                      <w:lang w:val="es-MX"/>
                                    </w:rPr>
                                  </w:pPr>
                                  <w:bookmarkStart w:id="1820" w:name="_Toc25223335"/>
                                  <w:bookmarkStart w:id="1821" w:name="_Toc25224051"/>
                                  <w:bookmarkStart w:id="1822" w:name="_Toc25224281"/>
                                  <w:bookmarkStart w:id="1823" w:name="_Toc25225190"/>
                                  <w:bookmarkStart w:id="1824" w:name="_Toc25225403"/>
                                  <w:bookmarkStart w:id="1825" w:name="_Toc25225616"/>
                                  <w:bookmarkStart w:id="1826" w:name="_Toc25225827"/>
                                  <w:bookmarkStart w:id="1827" w:name="_Toc25226037"/>
                                  <w:bookmarkStart w:id="1828" w:name="_Toc25226254"/>
                                  <w:bookmarkStart w:id="1829" w:name="_Toc25226452"/>
                                  <w:bookmarkStart w:id="1830" w:name="_Toc25226646"/>
                                  <w:bookmarkStart w:id="1831" w:name="_Toc25227051"/>
                                  <w:bookmarkStart w:id="1832" w:name="_Toc25227232"/>
                                  <w:bookmarkStart w:id="1833" w:name="_Toc25227406"/>
                                  <w:bookmarkStart w:id="1834" w:name="_Toc25227579"/>
                                  <w:bookmarkStart w:id="1835" w:name="_Toc25227749"/>
                                  <w:bookmarkStart w:id="1836" w:name="_Toc25228032"/>
                                  <w:bookmarkStart w:id="1837" w:name="_Toc25228210"/>
                                  <w:bookmarkStart w:id="1838" w:name="_Toc25228384"/>
                                  <w:bookmarkStart w:id="1839" w:name="_Toc25228548"/>
                                  <w:bookmarkStart w:id="1840" w:name="_Toc25228721"/>
                                  <w:bookmarkStart w:id="1841" w:name="_Toc25229167"/>
                                  <w:bookmarkStart w:id="1842" w:name="_Toc25229290"/>
                                  <w:bookmarkStart w:id="1843" w:name="_Toc25229405"/>
                                  <w:bookmarkStart w:id="1844" w:name="_Toc25229610"/>
                                  <w:bookmarkStart w:id="1845" w:name="_Toc25229732"/>
                                  <w:bookmarkStart w:id="1846" w:name="_Toc25229851"/>
                                  <w:bookmarkStart w:id="1847" w:name="_Toc25229966"/>
                                  <w:bookmarkStart w:id="1848" w:name="_Toc25240928"/>
                                  <w:bookmarkStart w:id="1849" w:name="_Toc25241043"/>
                                  <w:bookmarkStart w:id="1850" w:name="_Toc25241159"/>
                                  <w:bookmarkStart w:id="1851" w:name="_Toc25244461"/>
                                  <w:bookmarkStart w:id="1852" w:name="_Toc25244596"/>
                                  <w:bookmarkStart w:id="1853" w:name="_Toc25246963"/>
                                  <w:bookmarkStart w:id="1854" w:name="_Toc25247095"/>
                                  <w:bookmarkStart w:id="1855" w:name="_Toc25309765"/>
                                  <w:r>
                                    <w:rPr>
                                      <w:rFonts w:ascii="Zizou Slab" w:hAnsi="Zizou Slab"/>
                                      <w:b w:val="0"/>
                                      <w:lang w:val="es-MX"/>
                                    </w:rPr>
                                    <w:t>Astra</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p>
                                <w:p w14:paraId="1E531F67" w14:textId="77777777" w:rsidR="00CD4489" w:rsidRDefault="00CD4489"/>
                                <w:p w14:paraId="75E88210" w14:textId="79003DB8" w:rsidR="00CD4489" w:rsidRPr="00DF42D1" w:rsidRDefault="00CD4489" w:rsidP="00334641">
                                  <w:pPr>
                                    <w:pStyle w:val="Ttulo1"/>
                                    <w:rPr>
                                      <w:rFonts w:ascii="Zizou Slab" w:hAnsi="Zizou Slab"/>
                                      <w:b w:val="0"/>
                                      <w:lang w:val="es-MX"/>
                                    </w:rPr>
                                  </w:pPr>
                                  <w:bookmarkStart w:id="1856" w:name="_Toc25223336"/>
                                  <w:bookmarkStart w:id="1857" w:name="_Toc25224052"/>
                                  <w:bookmarkStart w:id="1858" w:name="_Toc25224282"/>
                                  <w:bookmarkStart w:id="1859" w:name="_Toc25225191"/>
                                  <w:bookmarkStart w:id="1860" w:name="_Toc25225404"/>
                                  <w:bookmarkStart w:id="1861" w:name="_Toc25225617"/>
                                  <w:bookmarkStart w:id="1862" w:name="_Toc25225828"/>
                                  <w:bookmarkStart w:id="1863" w:name="_Toc25226038"/>
                                  <w:bookmarkStart w:id="1864" w:name="_Toc25226255"/>
                                  <w:bookmarkStart w:id="1865" w:name="_Toc25226453"/>
                                  <w:bookmarkStart w:id="1866" w:name="_Toc25226647"/>
                                  <w:bookmarkStart w:id="1867" w:name="_Toc25227052"/>
                                  <w:bookmarkStart w:id="1868" w:name="_Toc25227233"/>
                                  <w:bookmarkStart w:id="1869" w:name="_Toc25227407"/>
                                  <w:bookmarkStart w:id="1870" w:name="_Toc25227580"/>
                                  <w:bookmarkStart w:id="1871" w:name="_Toc25227750"/>
                                  <w:bookmarkStart w:id="1872" w:name="_Toc25228033"/>
                                  <w:bookmarkStart w:id="1873" w:name="_Toc25228211"/>
                                  <w:bookmarkStart w:id="1874" w:name="_Toc25228385"/>
                                  <w:bookmarkStart w:id="1875" w:name="_Toc25228549"/>
                                  <w:bookmarkStart w:id="1876" w:name="_Toc25228722"/>
                                  <w:bookmarkStart w:id="1877" w:name="_Toc25229168"/>
                                  <w:bookmarkStart w:id="1878" w:name="_Toc25229291"/>
                                  <w:bookmarkStart w:id="1879" w:name="_Toc25229406"/>
                                  <w:bookmarkStart w:id="1880" w:name="_Toc25229611"/>
                                  <w:bookmarkStart w:id="1881" w:name="_Toc25229733"/>
                                  <w:bookmarkStart w:id="1882" w:name="_Toc25229852"/>
                                  <w:bookmarkStart w:id="1883" w:name="_Toc25229967"/>
                                  <w:bookmarkStart w:id="1884" w:name="_Toc25240929"/>
                                  <w:bookmarkStart w:id="1885" w:name="_Toc25241044"/>
                                  <w:bookmarkStart w:id="1886" w:name="_Toc25241160"/>
                                  <w:bookmarkStart w:id="1887" w:name="_Toc25244462"/>
                                  <w:bookmarkStart w:id="1888" w:name="_Toc25244597"/>
                                  <w:bookmarkStart w:id="1889" w:name="_Toc25246964"/>
                                  <w:bookmarkStart w:id="1890" w:name="_Toc25247096"/>
                                  <w:bookmarkStart w:id="1891" w:name="_Toc25309766"/>
                                  <w:r>
                                    <w:rPr>
                                      <w:rFonts w:ascii="Zizou Slab" w:hAnsi="Zizou Slab"/>
                                      <w:b w:val="0"/>
                                      <w:lang w:val="es-MX"/>
                                    </w:rPr>
                                    <w:t>Astra</w:t>
                                  </w:r>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14:paraId="73D2A33C" w14:textId="77777777" w:rsidR="00CD4489" w:rsidRDefault="00CD4489"/>
                                <w:p w14:paraId="72CD25B6" w14:textId="4ABA1328" w:rsidR="00CD4489" w:rsidRPr="00DF42D1" w:rsidRDefault="00CD4489" w:rsidP="00334641">
                                  <w:pPr>
                                    <w:pStyle w:val="Ttulo1"/>
                                    <w:rPr>
                                      <w:rFonts w:ascii="Zizou Slab" w:hAnsi="Zizou Slab"/>
                                      <w:b w:val="0"/>
                                      <w:lang w:val="es-MX"/>
                                    </w:rPr>
                                  </w:pPr>
                                  <w:bookmarkStart w:id="1892" w:name="_Toc25223337"/>
                                  <w:bookmarkStart w:id="1893" w:name="_Toc25224053"/>
                                  <w:bookmarkStart w:id="1894" w:name="_Toc25224283"/>
                                  <w:bookmarkStart w:id="1895" w:name="_Toc25225192"/>
                                  <w:bookmarkStart w:id="1896" w:name="_Toc25225405"/>
                                  <w:bookmarkStart w:id="1897" w:name="_Toc25225618"/>
                                  <w:bookmarkStart w:id="1898" w:name="_Toc25225829"/>
                                  <w:bookmarkStart w:id="1899" w:name="_Toc25226039"/>
                                  <w:bookmarkStart w:id="1900" w:name="_Toc25226256"/>
                                  <w:bookmarkStart w:id="1901" w:name="_Toc25226454"/>
                                  <w:bookmarkStart w:id="1902" w:name="_Toc25226648"/>
                                  <w:bookmarkStart w:id="1903" w:name="_Toc25227053"/>
                                  <w:bookmarkStart w:id="1904" w:name="_Toc25227234"/>
                                  <w:bookmarkStart w:id="1905" w:name="_Toc25227408"/>
                                  <w:bookmarkStart w:id="1906" w:name="_Toc25227581"/>
                                  <w:bookmarkStart w:id="1907" w:name="_Toc25227751"/>
                                  <w:bookmarkStart w:id="1908" w:name="_Toc25228034"/>
                                  <w:bookmarkStart w:id="1909" w:name="_Toc25228212"/>
                                  <w:bookmarkStart w:id="1910" w:name="_Toc25228386"/>
                                  <w:bookmarkStart w:id="1911" w:name="_Toc25228550"/>
                                  <w:bookmarkStart w:id="1912" w:name="_Toc25228723"/>
                                  <w:bookmarkStart w:id="1913" w:name="_Toc25229169"/>
                                  <w:bookmarkStart w:id="1914" w:name="_Toc25229292"/>
                                  <w:bookmarkStart w:id="1915" w:name="_Toc25229407"/>
                                  <w:bookmarkStart w:id="1916" w:name="_Toc25229612"/>
                                  <w:bookmarkStart w:id="1917" w:name="_Toc25229734"/>
                                  <w:bookmarkStart w:id="1918" w:name="_Toc25229853"/>
                                  <w:bookmarkStart w:id="1919" w:name="_Toc25229968"/>
                                  <w:bookmarkStart w:id="1920" w:name="_Toc25240930"/>
                                  <w:bookmarkStart w:id="1921" w:name="_Toc25241045"/>
                                  <w:bookmarkStart w:id="1922" w:name="_Toc25241161"/>
                                  <w:bookmarkStart w:id="1923" w:name="_Toc25244463"/>
                                  <w:bookmarkStart w:id="1924" w:name="_Toc25244598"/>
                                  <w:bookmarkStart w:id="1925" w:name="_Toc25246965"/>
                                  <w:bookmarkStart w:id="1926" w:name="_Toc25247097"/>
                                  <w:bookmarkStart w:id="1927" w:name="_Toc25309767"/>
                                  <w:r>
                                    <w:rPr>
                                      <w:rFonts w:ascii="Zizou Slab" w:hAnsi="Zizou Slab"/>
                                      <w:b w:val="0"/>
                                      <w:lang w:val="es-MX"/>
                                    </w:rPr>
                                    <w:t>Astra</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p>
                                <w:p w14:paraId="432CAD21" w14:textId="77777777" w:rsidR="00CD4489" w:rsidRDefault="00CD4489"/>
                                <w:p w14:paraId="23FAA820" w14:textId="32D90D5E" w:rsidR="00CD4489" w:rsidRPr="00DF42D1" w:rsidRDefault="00CD4489" w:rsidP="00334641">
                                  <w:pPr>
                                    <w:pStyle w:val="Ttulo1"/>
                                    <w:rPr>
                                      <w:rFonts w:ascii="Zizou Slab" w:hAnsi="Zizou Slab"/>
                                      <w:b w:val="0"/>
                                      <w:lang w:val="es-MX"/>
                                    </w:rPr>
                                  </w:pPr>
                                  <w:bookmarkStart w:id="1928" w:name="_Toc25223338"/>
                                  <w:bookmarkStart w:id="1929" w:name="_Toc25224054"/>
                                  <w:bookmarkStart w:id="1930" w:name="_Toc25224284"/>
                                  <w:bookmarkStart w:id="1931" w:name="_Toc25225193"/>
                                  <w:bookmarkStart w:id="1932" w:name="_Toc25225406"/>
                                  <w:bookmarkStart w:id="1933" w:name="_Toc25225619"/>
                                  <w:bookmarkStart w:id="1934" w:name="_Toc25225830"/>
                                  <w:bookmarkStart w:id="1935" w:name="_Toc25226040"/>
                                  <w:bookmarkStart w:id="1936" w:name="_Toc25226257"/>
                                  <w:bookmarkStart w:id="1937" w:name="_Toc25226455"/>
                                  <w:bookmarkStart w:id="1938" w:name="_Toc25226649"/>
                                  <w:bookmarkStart w:id="1939" w:name="_Toc25227054"/>
                                  <w:bookmarkStart w:id="1940" w:name="_Toc25227235"/>
                                  <w:bookmarkStart w:id="1941" w:name="_Toc25227409"/>
                                  <w:bookmarkStart w:id="1942" w:name="_Toc25227582"/>
                                  <w:bookmarkStart w:id="1943" w:name="_Toc25227752"/>
                                  <w:bookmarkStart w:id="1944" w:name="_Toc25228035"/>
                                  <w:bookmarkStart w:id="1945" w:name="_Toc25228213"/>
                                  <w:bookmarkStart w:id="1946" w:name="_Toc25228387"/>
                                  <w:bookmarkStart w:id="1947" w:name="_Toc25228551"/>
                                  <w:bookmarkStart w:id="1948" w:name="_Toc25228724"/>
                                  <w:bookmarkStart w:id="1949" w:name="_Toc25229170"/>
                                  <w:bookmarkStart w:id="1950" w:name="_Toc25229293"/>
                                  <w:bookmarkStart w:id="1951" w:name="_Toc25229408"/>
                                  <w:bookmarkStart w:id="1952" w:name="_Toc25229613"/>
                                  <w:bookmarkStart w:id="1953" w:name="_Toc25229735"/>
                                  <w:bookmarkStart w:id="1954" w:name="_Toc25229854"/>
                                  <w:bookmarkStart w:id="1955" w:name="_Toc25229969"/>
                                  <w:bookmarkStart w:id="1956" w:name="_Toc25240931"/>
                                  <w:bookmarkStart w:id="1957" w:name="_Toc25241046"/>
                                  <w:bookmarkStart w:id="1958" w:name="_Toc25241162"/>
                                  <w:bookmarkStart w:id="1959" w:name="_Toc25244464"/>
                                  <w:bookmarkStart w:id="1960" w:name="_Toc25244599"/>
                                  <w:bookmarkStart w:id="1961" w:name="_Toc25246966"/>
                                  <w:bookmarkStart w:id="1962" w:name="_Toc25247098"/>
                                  <w:bookmarkStart w:id="1963" w:name="_Toc25309768"/>
                                  <w:r>
                                    <w:rPr>
                                      <w:rFonts w:ascii="Zizou Slab" w:hAnsi="Zizou Slab"/>
                                      <w:b w:val="0"/>
                                      <w:lang w:val="es-MX"/>
                                    </w:rPr>
                                    <w:t>Astra</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p>
                                <w:p w14:paraId="6210A4FF" w14:textId="77777777" w:rsidR="00CD4489" w:rsidRDefault="00CD4489"/>
                                <w:p w14:paraId="3396AE84" w14:textId="64B88BC0" w:rsidR="00CD4489" w:rsidRPr="00DF42D1" w:rsidRDefault="00CD4489" w:rsidP="00334641">
                                  <w:pPr>
                                    <w:pStyle w:val="Ttulo1"/>
                                    <w:rPr>
                                      <w:rFonts w:ascii="Zizou Slab" w:hAnsi="Zizou Slab"/>
                                      <w:b w:val="0"/>
                                      <w:lang w:val="es-MX"/>
                                    </w:rPr>
                                  </w:pPr>
                                  <w:bookmarkStart w:id="1964" w:name="_Toc25223339"/>
                                  <w:bookmarkStart w:id="1965" w:name="_Toc25224055"/>
                                  <w:bookmarkStart w:id="1966" w:name="_Toc25224285"/>
                                  <w:bookmarkStart w:id="1967" w:name="_Toc25225194"/>
                                  <w:bookmarkStart w:id="1968" w:name="_Toc25225407"/>
                                  <w:bookmarkStart w:id="1969" w:name="_Toc25225620"/>
                                  <w:bookmarkStart w:id="1970" w:name="_Toc25225831"/>
                                  <w:bookmarkStart w:id="1971" w:name="_Toc25226041"/>
                                  <w:bookmarkStart w:id="1972" w:name="_Toc25226258"/>
                                  <w:bookmarkStart w:id="1973" w:name="_Toc25226456"/>
                                  <w:bookmarkStart w:id="1974" w:name="_Toc25226650"/>
                                  <w:bookmarkStart w:id="1975" w:name="_Toc25227055"/>
                                  <w:bookmarkStart w:id="1976" w:name="_Toc25227236"/>
                                  <w:bookmarkStart w:id="1977" w:name="_Toc25227410"/>
                                  <w:bookmarkStart w:id="1978" w:name="_Toc25227583"/>
                                  <w:bookmarkStart w:id="1979" w:name="_Toc25227753"/>
                                  <w:bookmarkStart w:id="1980" w:name="_Toc25228036"/>
                                  <w:bookmarkStart w:id="1981" w:name="_Toc25228214"/>
                                  <w:bookmarkStart w:id="1982" w:name="_Toc25228388"/>
                                  <w:bookmarkStart w:id="1983" w:name="_Toc25228552"/>
                                  <w:bookmarkStart w:id="1984" w:name="_Toc25228725"/>
                                  <w:bookmarkStart w:id="1985" w:name="_Toc25229171"/>
                                  <w:bookmarkStart w:id="1986" w:name="_Toc25229294"/>
                                  <w:bookmarkStart w:id="1987" w:name="_Toc25229409"/>
                                  <w:bookmarkStart w:id="1988" w:name="_Toc25229614"/>
                                  <w:bookmarkStart w:id="1989" w:name="_Toc25229736"/>
                                  <w:bookmarkStart w:id="1990" w:name="_Toc25229855"/>
                                  <w:bookmarkStart w:id="1991" w:name="_Toc25229970"/>
                                  <w:bookmarkStart w:id="1992" w:name="_Toc25240932"/>
                                  <w:bookmarkStart w:id="1993" w:name="_Toc25241047"/>
                                  <w:bookmarkStart w:id="1994" w:name="_Toc25241163"/>
                                  <w:bookmarkStart w:id="1995" w:name="_Toc25244465"/>
                                  <w:bookmarkStart w:id="1996" w:name="_Toc25244600"/>
                                  <w:bookmarkStart w:id="1997" w:name="_Toc25246967"/>
                                  <w:bookmarkStart w:id="1998" w:name="_Toc25247099"/>
                                  <w:bookmarkStart w:id="1999" w:name="_Toc25309769"/>
                                  <w:r>
                                    <w:rPr>
                                      <w:rFonts w:ascii="Zizou Slab" w:hAnsi="Zizou Slab"/>
                                      <w:b w:val="0"/>
                                      <w:lang w:val="es-MX"/>
                                    </w:rPr>
                                    <w:t>Astra</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36B1DCAA" w14:textId="77777777" w:rsidR="00CD4489" w:rsidRDefault="00CD4489"/>
                                <w:p w14:paraId="29479331" w14:textId="40D04EBE" w:rsidR="00CD4489" w:rsidRPr="00DF42D1" w:rsidRDefault="00CD4489" w:rsidP="00334641">
                                  <w:pPr>
                                    <w:pStyle w:val="Ttulo1"/>
                                    <w:rPr>
                                      <w:rFonts w:ascii="Zizou Slab" w:hAnsi="Zizou Slab"/>
                                      <w:b w:val="0"/>
                                      <w:lang w:val="es-MX"/>
                                    </w:rPr>
                                  </w:pPr>
                                  <w:bookmarkStart w:id="2000" w:name="_Toc25223340"/>
                                  <w:bookmarkStart w:id="2001" w:name="_Toc25224056"/>
                                  <w:bookmarkStart w:id="2002" w:name="_Toc25224286"/>
                                  <w:bookmarkStart w:id="2003" w:name="_Toc25225195"/>
                                  <w:bookmarkStart w:id="2004" w:name="_Toc25225408"/>
                                  <w:bookmarkStart w:id="2005" w:name="_Toc25225621"/>
                                  <w:bookmarkStart w:id="2006" w:name="_Toc25225832"/>
                                  <w:bookmarkStart w:id="2007" w:name="_Toc25226042"/>
                                  <w:bookmarkStart w:id="2008" w:name="_Toc25226259"/>
                                  <w:bookmarkStart w:id="2009" w:name="_Toc25226457"/>
                                  <w:bookmarkStart w:id="2010" w:name="_Toc25226651"/>
                                  <w:bookmarkStart w:id="2011" w:name="_Toc25227056"/>
                                  <w:bookmarkStart w:id="2012" w:name="_Toc25227237"/>
                                  <w:bookmarkStart w:id="2013" w:name="_Toc25227411"/>
                                  <w:bookmarkStart w:id="2014" w:name="_Toc25227584"/>
                                  <w:bookmarkStart w:id="2015" w:name="_Toc25227754"/>
                                  <w:bookmarkStart w:id="2016" w:name="_Toc25228037"/>
                                  <w:bookmarkStart w:id="2017" w:name="_Toc25228215"/>
                                  <w:bookmarkStart w:id="2018" w:name="_Toc25228389"/>
                                  <w:bookmarkStart w:id="2019" w:name="_Toc25228553"/>
                                  <w:bookmarkStart w:id="2020" w:name="_Toc25228726"/>
                                  <w:bookmarkStart w:id="2021" w:name="_Toc25229172"/>
                                  <w:bookmarkStart w:id="2022" w:name="_Toc25229295"/>
                                  <w:bookmarkStart w:id="2023" w:name="_Toc25229410"/>
                                  <w:bookmarkStart w:id="2024" w:name="_Toc25229615"/>
                                  <w:bookmarkStart w:id="2025" w:name="_Toc25229737"/>
                                  <w:bookmarkStart w:id="2026" w:name="_Toc25229856"/>
                                  <w:bookmarkStart w:id="2027" w:name="_Toc25229971"/>
                                  <w:bookmarkStart w:id="2028" w:name="_Toc25240933"/>
                                  <w:bookmarkStart w:id="2029" w:name="_Toc25241048"/>
                                  <w:bookmarkStart w:id="2030" w:name="_Toc25241164"/>
                                  <w:bookmarkStart w:id="2031" w:name="_Toc25244466"/>
                                  <w:bookmarkStart w:id="2032" w:name="_Toc25244601"/>
                                  <w:bookmarkStart w:id="2033" w:name="_Toc25246968"/>
                                  <w:bookmarkStart w:id="2034" w:name="_Toc25247100"/>
                                  <w:bookmarkStart w:id="2035" w:name="_Toc25309770"/>
                                  <w:r>
                                    <w:rPr>
                                      <w:rFonts w:ascii="Zizou Slab" w:hAnsi="Zizou Slab"/>
                                      <w:b w:val="0"/>
                                      <w:lang w:val="es-MX"/>
                                    </w:rPr>
                                    <w:t>Astra</w:t>
                                  </w:r>
                                  <w:bookmarkEnd w:id="3"/>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p>
                                <w:p w14:paraId="39E679EB" w14:textId="77777777" w:rsidR="00CD4489" w:rsidRDefault="00CD4489"/>
                                <w:p w14:paraId="59E01246" w14:textId="24B2DBA7" w:rsidR="00CD4489" w:rsidRPr="00DF42D1" w:rsidRDefault="00CD4489" w:rsidP="00334641">
                                  <w:pPr>
                                    <w:pStyle w:val="Ttulo1"/>
                                    <w:rPr>
                                      <w:rFonts w:ascii="Zizou Slab" w:hAnsi="Zizou Slab"/>
                                      <w:b w:val="0"/>
                                      <w:lang w:val="es-MX"/>
                                    </w:rPr>
                                  </w:pPr>
                                  <w:bookmarkStart w:id="2036" w:name="_Toc25222911"/>
                                  <w:bookmarkStart w:id="2037" w:name="_Toc25223341"/>
                                  <w:bookmarkStart w:id="2038" w:name="_Toc25224057"/>
                                  <w:bookmarkStart w:id="2039" w:name="_Toc25224287"/>
                                  <w:bookmarkStart w:id="2040" w:name="_Toc25225196"/>
                                  <w:bookmarkStart w:id="2041" w:name="_Toc25225409"/>
                                  <w:bookmarkStart w:id="2042" w:name="_Toc25225622"/>
                                  <w:bookmarkStart w:id="2043" w:name="_Toc25225833"/>
                                  <w:bookmarkStart w:id="2044" w:name="_Toc25226043"/>
                                  <w:bookmarkStart w:id="2045" w:name="_Toc25226260"/>
                                  <w:bookmarkStart w:id="2046" w:name="_Toc25226458"/>
                                  <w:bookmarkStart w:id="2047" w:name="_Toc25226652"/>
                                  <w:bookmarkStart w:id="2048" w:name="_Toc25227057"/>
                                  <w:bookmarkStart w:id="2049" w:name="_Toc25227238"/>
                                  <w:bookmarkStart w:id="2050" w:name="_Toc25227412"/>
                                  <w:bookmarkStart w:id="2051" w:name="_Toc25227585"/>
                                  <w:bookmarkStart w:id="2052" w:name="_Toc25227755"/>
                                  <w:bookmarkStart w:id="2053" w:name="_Toc25228038"/>
                                  <w:bookmarkStart w:id="2054" w:name="_Toc25228216"/>
                                  <w:bookmarkStart w:id="2055" w:name="_Toc25228390"/>
                                  <w:bookmarkStart w:id="2056" w:name="_Toc25228554"/>
                                  <w:bookmarkStart w:id="2057" w:name="_Toc25228727"/>
                                  <w:bookmarkStart w:id="2058" w:name="_Toc25229173"/>
                                  <w:bookmarkStart w:id="2059" w:name="_Toc25229296"/>
                                  <w:bookmarkStart w:id="2060" w:name="_Toc25229411"/>
                                  <w:bookmarkStart w:id="2061" w:name="_Toc25229616"/>
                                  <w:bookmarkStart w:id="2062" w:name="_Toc25229738"/>
                                  <w:bookmarkStart w:id="2063" w:name="_Toc25229857"/>
                                  <w:bookmarkStart w:id="2064" w:name="_Toc25229972"/>
                                  <w:bookmarkStart w:id="2065" w:name="_Toc25240934"/>
                                  <w:bookmarkStart w:id="2066" w:name="_Toc25241049"/>
                                  <w:bookmarkStart w:id="2067" w:name="_Toc25241165"/>
                                  <w:bookmarkStart w:id="2068" w:name="_Toc25244467"/>
                                  <w:bookmarkStart w:id="2069" w:name="_Toc25244602"/>
                                  <w:bookmarkStart w:id="2070" w:name="_Toc25246969"/>
                                  <w:bookmarkStart w:id="2071" w:name="_Toc25247101"/>
                                  <w:bookmarkStart w:id="2072" w:name="_Toc25309771"/>
                                  <w:r>
                                    <w:rPr>
                                      <w:rFonts w:ascii="Zizou Slab" w:hAnsi="Zizou Slab"/>
                                      <w:b w:val="0"/>
                                      <w:lang w:val="es-MX"/>
                                    </w:rPr>
                                    <w:t>Astra</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0429E279" w14:textId="77777777" w:rsidR="00CD4489" w:rsidRDefault="00CD4489"/>
                                <w:p w14:paraId="55E1E3AB" w14:textId="272FE18D" w:rsidR="00CD4489" w:rsidRPr="00DF42D1" w:rsidRDefault="00CD4489" w:rsidP="00334641">
                                  <w:pPr>
                                    <w:pStyle w:val="Ttulo1"/>
                                    <w:rPr>
                                      <w:rFonts w:ascii="Zizou Slab" w:hAnsi="Zizou Slab"/>
                                      <w:b w:val="0"/>
                                      <w:lang w:val="es-MX"/>
                                    </w:rPr>
                                  </w:pPr>
                                  <w:bookmarkStart w:id="2073" w:name="_Toc25222912"/>
                                  <w:bookmarkStart w:id="2074" w:name="_Toc25223342"/>
                                  <w:bookmarkStart w:id="2075" w:name="_Toc25224058"/>
                                  <w:bookmarkStart w:id="2076" w:name="_Toc25224288"/>
                                  <w:bookmarkStart w:id="2077" w:name="_Toc25225197"/>
                                  <w:bookmarkStart w:id="2078" w:name="_Toc25225410"/>
                                  <w:bookmarkStart w:id="2079" w:name="_Toc25225623"/>
                                  <w:bookmarkStart w:id="2080" w:name="_Toc25225834"/>
                                  <w:bookmarkStart w:id="2081" w:name="_Toc25226044"/>
                                  <w:bookmarkStart w:id="2082" w:name="_Toc25226261"/>
                                  <w:bookmarkStart w:id="2083" w:name="_Toc25226459"/>
                                  <w:bookmarkStart w:id="2084" w:name="_Toc25226653"/>
                                  <w:bookmarkStart w:id="2085" w:name="_Toc25227058"/>
                                  <w:bookmarkStart w:id="2086" w:name="_Toc25227239"/>
                                  <w:bookmarkStart w:id="2087" w:name="_Toc25227413"/>
                                  <w:bookmarkStart w:id="2088" w:name="_Toc25227586"/>
                                  <w:bookmarkStart w:id="2089" w:name="_Toc25227756"/>
                                  <w:bookmarkStart w:id="2090" w:name="_Toc25228039"/>
                                  <w:bookmarkStart w:id="2091" w:name="_Toc25228217"/>
                                  <w:bookmarkStart w:id="2092" w:name="_Toc25228391"/>
                                  <w:bookmarkStart w:id="2093" w:name="_Toc25228555"/>
                                  <w:bookmarkStart w:id="2094" w:name="_Toc25228728"/>
                                  <w:bookmarkStart w:id="2095" w:name="_Toc25229174"/>
                                  <w:bookmarkStart w:id="2096" w:name="_Toc25229297"/>
                                  <w:bookmarkStart w:id="2097" w:name="_Toc25229412"/>
                                  <w:bookmarkStart w:id="2098" w:name="_Toc25229617"/>
                                  <w:bookmarkStart w:id="2099" w:name="_Toc25229739"/>
                                  <w:bookmarkStart w:id="2100" w:name="_Toc25229858"/>
                                  <w:bookmarkStart w:id="2101" w:name="_Toc25229973"/>
                                  <w:bookmarkStart w:id="2102" w:name="_Toc25240935"/>
                                  <w:bookmarkStart w:id="2103" w:name="_Toc25241050"/>
                                  <w:bookmarkStart w:id="2104" w:name="_Toc25241166"/>
                                  <w:bookmarkStart w:id="2105" w:name="_Toc25244468"/>
                                  <w:bookmarkStart w:id="2106" w:name="_Toc25244603"/>
                                  <w:bookmarkStart w:id="2107" w:name="_Toc25246970"/>
                                  <w:bookmarkStart w:id="2108" w:name="_Toc25247102"/>
                                  <w:bookmarkStart w:id="2109" w:name="_Toc25309772"/>
                                  <w:r>
                                    <w:rPr>
                                      <w:rFonts w:ascii="Zizou Slab" w:hAnsi="Zizou Slab"/>
                                      <w:b w:val="0"/>
                                      <w:lang w:val="es-MX"/>
                                    </w:rPr>
                                    <w:t>Astra</w:t>
                                  </w:r>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14:paraId="55E7FB4D" w14:textId="77777777" w:rsidR="00CD4489" w:rsidRDefault="00CD4489"/>
                                <w:p w14:paraId="3FA08D31" w14:textId="6C9F6F91" w:rsidR="00CD4489" w:rsidRPr="00DF42D1" w:rsidRDefault="00CD4489" w:rsidP="00334641">
                                  <w:pPr>
                                    <w:pStyle w:val="Ttulo1"/>
                                    <w:rPr>
                                      <w:rFonts w:ascii="Zizou Slab" w:hAnsi="Zizou Slab"/>
                                      <w:b w:val="0"/>
                                      <w:lang w:val="es-MX"/>
                                    </w:rPr>
                                  </w:pPr>
                                  <w:bookmarkStart w:id="2110" w:name="_Toc25222913"/>
                                  <w:bookmarkStart w:id="2111" w:name="_Toc25223343"/>
                                  <w:bookmarkStart w:id="2112" w:name="_Toc25224059"/>
                                  <w:bookmarkStart w:id="2113" w:name="_Toc25224289"/>
                                  <w:bookmarkStart w:id="2114" w:name="_Toc25225198"/>
                                  <w:bookmarkStart w:id="2115" w:name="_Toc25225411"/>
                                  <w:bookmarkStart w:id="2116" w:name="_Toc25225624"/>
                                  <w:bookmarkStart w:id="2117" w:name="_Toc25225835"/>
                                  <w:bookmarkStart w:id="2118" w:name="_Toc25226045"/>
                                  <w:bookmarkStart w:id="2119" w:name="_Toc25226262"/>
                                  <w:bookmarkStart w:id="2120" w:name="_Toc25226460"/>
                                  <w:bookmarkStart w:id="2121" w:name="_Toc25226654"/>
                                  <w:bookmarkStart w:id="2122" w:name="_Toc25227059"/>
                                  <w:bookmarkStart w:id="2123" w:name="_Toc25227240"/>
                                  <w:bookmarkStart w:id="2124" w:name="_Toc25227414"/>
                                  <w:bookmarkStart w:id="2125" w:name="_Toc25227587"/>
                                  <w:bookmarkStart w:id="2126" w:name="_Toc25227757"/>
                                  <w:bookmarkStart w:id="2127" w:name="_Toc25228040"/>
                                  <w:bookmarkStart w:id="2128" w:name="_Toc25228218"/>
                                  <w:bookmarkStart w:id="2129" w:name="_Toc25228392"/>
                                  <w:bookmarkStart w:id="2130" w:name="_Toc25228556"/>
                                  <w:bookmarkStart w:id="2131" w:name="_Toc25228729"/>
                                  <w:bookmarkStart w:id="2132" w:name="_Toc25229175"/>
                                  <w:bookmarkStart w:id="2133" w:name="_Toc25229298"/>
                                  <w:bookmarkStart w:id="2134" w:name="_Toc25229413"/>
                                  <w:bookmarkStart w:id="2135" w:name="_Toc25229618"/>
                                  <w:bookmarkStart w:id="2136" w:name="_Toc25229740"/>
                                  <w:bookmarkStart w:id="2137" w:name="_Toc25229859"/>
                                  <w:bookmarkStart w:id="2138" w:name="_Toc25229974"/>
                                  <w:bookmarkStart w:id="2139" w:name="_Toc25240936"/>
                                  <w:bookmarkStart w:id="2140" w:name="_Toc25241051"/>
                                  <w:bookmarkStart w:id="2141" w:name="_Toc25241167"/>
                                  <w:bookmarkStart w:id="2142" w:name="_Toc25244469"/>
                                  <w:bookmarkStart w:id="2143" w:name="_Toc25244604"/>
                                  <w:bookmarkStart w:id="2144" w:name="_Toc25246971"/>
                                  <w:bookmarkStart w:id="2145" w:name="_Toc25247103"/>
                                  <w:bookmarkStart w:id="2146" w:name="_Toc25309773"/>
                                  <w:r>
                                    <w:rPr>
                                      <w:rFonts w:ascii="Zizou Slab" w:hAnsi="Zizou Slab"/>
                                      <w:b w:val="0"/>
                                      <w:lang w:val="es-MX"/>
                                    </w:rPr>
                                    <w:t>Astra</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14:paraId="0D5570F0" w14:textId="77777777" w:rsidR="00CD4489" w:rsidRDefault="00CD4489"/>
                                <w:p w14:paraId="5C6B62EB" w14:textId="7D5E34EE" w:rsidR="00CD4489" w:rsidRPr="00DF42D1" w:rsidRDefault="00CD4489" w:rsidP="00334641">
                                  <w:pPr>
                                    <w:pStyle w:val="Ttulo1"/>
                                    <w:rPr>
                                      <w:rFonts w:ascii="Zizou Slab" w:hAnsi="Zizou Slab"/>
                                      <w:b w:val="0"/>
                                      <w:lang w:val="es-MX"/>
                                    </w:rPr>
                                  </w:pPr>
                                  <w:bookmarkStart w:id="2147" w:name="_Toc25222914"/>
                                  <w:bookmarkStart w:id="2148" w:name="_Toc25223344"/>
                                  <w:bookmarkStart w:id="2149" w:name="_Toc25224060"/>
                                  <w:bookmarkStart w:id="2150" w:name="_Toc25224290"/>
                                  <w:bookmarkStart w:id="2151" w:name="_Toc25225199"/>
                                  <w:bookmarkStart w:id="2152" w:name="_Toc25225412"/>
                                  <w:bookmarkStart w:id="2153" w:name="_Toc25225625"/>
                                  <w:bookmarkStart w:id="2154" w:name="_Toc25225836"/>
                                  <w:bookmarkStart w:id="2155" w:name="_Toc25226046"/>
                                  <w:bookmarkStart w:id="2156" w:name="_Toc25226263"/>
                                  <w:bookmarkStart w:id="2157" w:name="_Toc25226461"/>
                                  <w:bookmarkStart w:id="2158" w:name="_Toc25226655"/>
                                  <w:bookmarkStart w:id="2159" w:name="_Toc25227060"/>
                                  <w:bookmarkStart w:id="2160" w:name="_Toc25227241"/>
                                  <w:bookmarkStart w:id="2161" w:name="_Toc25227415"/>
                                  <w:bookmarkStart w:id="2162" w:name="_Toc25227588"/>
                                  <w:bookmarkStart w:id="2163" w:name="_Toc25227758"/>
                                  <w:bookmarkStart w:id="2164" w:name="_Toc25228041"/>
                                  <w:bookmarkStart w:id="2165" w:name="_Toc25228219"/>
                                  <w:bookmarkStart w:id="2166" w:name="_Toc25228393"/>
                                  <w:bookmarkStart w:id="2167" w:name="_Toc25228557"/>
                                  <w:bookmarkStart w:id="2168" w:name="_Toc25228730"/>
                                  <w:bookmarkStart w:id="2169" w:name="_Toc25229176"/>
                                  <w:bookmarkStart w:id="2170" w:name="_Toc25229299"/>
                                  <w:bookmarkStart w:id="2171" w:name="_Toc25229414"/>
                                  <w:bookmarkStart w:id="2172" w:name="_Toc25229619"/>
                                  <w:bookmarkStart w:id="2173" w:name="_Toc25229741"/>
                                  <w:bookmarkStart w:id="2174" w:name="_Toc25229860"/>
                                  <w:bookmarkStart w:id="2175" w:name="_Toc25229975"/>
                                  <w:bookmarkStart w:id="2176" w:name="_Toc25240937"/>
                                  <w:bookmarkStart w:id="2177" w:name="_Toc25241052"/>
                                  <w:bookmarkStart w:id="2178" w:name="_Toc25241168"/>
                                  <w:bookmarkStart w:id="2179" w:name="_Toc25244470"/>
                                  <w:bookmarkStart w:id="2180" w:name="_Toc25244605"/>
                                  <w:bookmarkStart w:id="2181" w:name="_Toc25246972"/>
                                  <w:bookmarkStart w:id="2182" w:name="_Toc25247104"/>
                                  <w:bookmarkStart w:id="2183" w:name="_Toc25309774"/>
                                  <w:r>
                                    <w:rPr>
                                      <w:rFonts w:ascii="Zizou Slab" w:hAnsi="Zizou Slab"/>
                                      <w:b w:val="0"/>
                                      <w:lang w:val="es-MX"/>
                                    </w:rPr>
                                    <w:t>Astra</w:t>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1EBEBD0C" w14:textId="77777777" w:rsidR="00CD4489" w:rsidRDefault="00CD4489"/>
                                <w:p w14:paraId="16672983" w14:textId="022DEF43" w:rsidR="00CD4489" w:rsidRPr="00DF42D1" w:rsidRDefault="00CD4489" w:rsidP="00334641">
                                  <w:pPr>
                                    <w:pStyle w:val="Ttulo1"/>
                                    <w:rPr>
                                      <w:rFonts w:ascii="Zizou Slab" w:hAnsi="Zizou Slab"/>
                                      <w:b w:val="0"/>
                                      <w:lang w:val="es-MX"/>
                                    </w:rPr>
                                  </w:pPr>
                                  <w:bookmarkStart w:id="2184" w:name="_Toc25222915"/>
                                  <w:bookmarkStart w:id="2185" w:name="_Toc25223345"/>
                                  <w:bookmarkStart w:id="2186" w:name="_Toc25224061"/>
                                  <w:bookmarkStart w:id="2187" w:name="_Toc25224291"/>
                                  <w:bookmarkStart w:id="2188" w:name="_Toc25225200"/>
                                  <w:bookmarkStart w:id="2189" w:name="_Toc25225413"/>
                                  <w:bookmarkStart w:id="2190" w:name="_Toc25225626"/>
                                  <w:bookmarkStart w:id="2191" w:name="_Toc25225837"/>
                                  <w:bookmarkStart w:id="2192" w:name="_Toc25226047"/>
                                  <w:bookmarkStart w:id="2193" w:name="_Toc25226264"/>
                                  <w:bookmarkStart w:id="2194" w:name="_Toc25226462"/>
                                  <w:bookmarkStart w:id="2195" w:name="_Toc25226656"/>
                                  <w:bookmarkStart w:id="2196" w:name="_Toc25227061"/>
                                  <w:bookmarkStart w:id="2197" w:name="_Toc25227242"/>
                                  <w:bookmarkStart w:id="2198" w:name="_Toc25227416"/>
                                  <w:bookmarkStart w:id="2199" w:name="_Toc25227589"/>
                                  <w:bookmarkStart w:id="2200" w:name="_Toc25227759"/>
                                  <w:bookmarkStart w:id="2201" w:name="_Toc25228042"/>
                                  <w:bookmarkStart w:id="2202" w:name="_Toc25228220"/>
                                  <w:bookmarkStart w:id="2203" w:name="_Toc25228394"/>
                                  <w:bookmarkStart w:id="2204" w:name="_Toc25228558"/>
                                  <w:bookmarkStart w:id="2205" w:name="_Toc25228731"/>
                                  <w:bookmarkStart w:id="2206" w:name="_Toc25229177"/>
                                  <w:bookmarkStart w:id="2207" w:name="_Toc25229300"/>
                                  <w:bookmarkStart w:id="2208" w:name="_Toc25229415"/>
                                  <w:bookmarkStart w:id="2209" w:name="_Toc25229620"/>
                                  <w:bookmarkStart w:id="2210" w:name="_Toc25229742"/>
                                  <w:bookmarkStart w:id="2211" w:name="_Toc25229861"/>
                                  <w:bookmarkStart w:id="2212" w:name="_Toc25229976"/>
                                  <w:bookmarkStart w:id="2213" w:name="_Toc25240938"/>
                                  <w:bookmarkStart w:id="2214" w:name="_Toc25241053"/>
                                  <w:bookmarkStart w:id="2215" w:name="_Toc25241169"/>
                                  <w:bookmarkStart w:id="2216" w:name="_Toc25244471"/>
                                  <w:bookmarkStart w:id="2217" w:name="_Toc25244606"/>
                                  <w:bookmarkStart w:id="2218" w:name="_Toc25246973"/>
                                  <w:bookmarkStart w:id="2219" w:name="_Toc25247105"/>
                                  <w:bookmarkStart w:id="2220" w:name="_Toc25309775"/>
                                  <w:r>
                                    <w:rPr>
                                      <w:rFonts w:ascii="Zizou Slab" w:hAnsi="Zizou Slab"/>
                                      <w:b w:val="0"/>
                                      <w:lang w:val="es-MX"/>
                                    </w:rPr>
                                    <w:t>Astra</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0EB04A41" w14:textId="77777777" w:rsidR="00CD4489" w:rsidRDefault="00CD4489"/>
                                <w:p w14:paraId="700FB926" w14:textId="2A616A89" w:rsidR="00CD4489" w:rsidRPr="00DF42D1" w:rsidRDefault="00CD4489" w:rsidP="00334641">
                                  <w:pPr>
                                    <w:pStyle w:val="Ttulo1"/>
                                    <w:rPr>
                                      <w:rFonts w:ascii="Zizou Slab" w:hAnsi="Zizou Slab"/>
                                      <w:b w:val="0"/>
                                      <w:lang w:val="es-MX"/>
                                    </w:rPr>
                                  </w:pPr>
                                  <w:bookmarkStart w:id="2221" w:name="_Toc25222916"/>
                                  <w:bookmarkStart w:id="2222" w:name="_Toc25223346"/>
                                  <w:bookmarkStart w:id="2223" w:name="_Toc25224062"/>
                                  <w:bookmarkStart w:id="2224" w:name="_Toc25224292"/>
                                  <w:bookmarkStart w:id="2225" w:name="_Toc25225201"/>
                                  <w:bookmarkStart w:id="2226" w:name="_Toc25225414"/>
                                  <w:bookmarkStart w:id="2227" w:name="_Toc25225627"/>
                                  <w:bookmarkStart w:id="2228" w:name="_Toc25225838"/>
                                  <w:bookmarkStart w:id="2229" w:name="_Toc25226048"/>
                                  <w:bookmarkStart w:id="2230" w:name="_Toc25226265"/>
                                  <w:bookmarkStart w:id="2231" w:name="_Toc25226463"/>
                                  <w:bookmarkStart w:id="2232" w:name="_Toc25226657"/>
                                  <w:bookmarkStart w:id="2233" w:name="_Toc25227062"/>
                                  <w:bookmarkStart w:id="2234" w:name="_Toc25227243"/>
                                  <w:bookmarkStart w:id="2235" w:name="_Toc25227417"/>
                                  <w:bookmarkStart w:id="2236" w:name="_Toc25227590"/>
                                  <w:bookmarkStart w:id="2237" w:name="_Toc25227760"/>
                                  <w:bookmarkStart w:id="2238" w:name="_Toc25228043"/>
                                  <w:bookmarkStart w:id="2239" w:name="_Toc25228221"/>
                                  <w:bookmarkStart w:id="2240" w:name="_Toc25228395"/>
                                  <w:bookmarkStart w:id="2241" w:name="_Toc25228559"/>
                                  <w:bookmarkStart w:id="2242" w:name="_Toc25228732"/>
                                  <w:bookmarkStart w:id="2243" w:name="_Toc25229178"/>
                                  <w:bookmarkStart w:id="2244" w:name="_Toc25229301"/>
                                  <w:bookmarkStart w:id="2245" w:name="_Toc25229416"/>
                                  <w:bookmarkStart w:id="2246" w:name="_Toc25229621"/>
                                  <w:bookmarkStart w:id="2247" w:name="_Toc25229743"/>
                                  <w:bookmarkStart w:id="2248" w:name="_Toc25229862"/>
                                  <w:bookmarkStart w:id="2249" w:name="_Toc25229977"/>
                                  <w:bookmarkStart w:id="2250" w:name="_Toc25240939"/>
                                  <w:bookmarkStart w:id="2251" w:name="_Toc25241054"/>
                                  <w:bookmarkStart w:id="2252" w:name="_Toc25241170"/>
                                  <w:bookmarkStart w:id="2253" w:name="_Toc25244472"/>
                                  <w:bookmarkStart w:id="2254" w:name="_Toc25244607"/>
                                  <w:bookmarkStart w:id="2255" w:name="_Toc25246974"/>
                                  <w:bookmarkStart w:id="2256" w:name="_Toc25247106"/>
                                  <w:bookmarkStart w:id="2257" w:name="_Toc25309776"/>
                                  <w:r>
                                    <w:rPr>
                                      <w:rFonts w:ascii="Zizou Slab" w:hAnsi="Zizou Slab"/>
                                      <w:b w:val="0"/>
                                      <w:lang w:val="es-MX"/>
                                    </w:rPr>
                                    <w:t>Astra</w:t>
                                  </w:r>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14:paraId="263EE1C4" w14:textId="77777777" w:rsidR="00CD4489" w:rsidRDefault="00CD4489"/>
                                <w:p w14:paraId="6D510FEE" w14:textId="3E58BDC1" w:rsidR="00CD4489" w:rsidRPr="00DF42D1" w:rsidRDefault="00CD4489" w:rsidP="00334641">
                                  <w:pPr>
                                    <w:pStyle w:val="Ttulo1"/>
                                    <w:rPr>
                                      <w:rFonts w:ascii="Zizou Slab" w:hAnsi="Zizou Slab"/>
                                      <w:b w:val="0"/>
                                      <w:lang w:val="es-MX"/>
                                    </w:rPr>
                                  </w:pPr>
                                  <w:bookmarkStart w:id="2258" w:name="_Toc25222917"/>
                                  <w:bookmarkStart w:id="2259" w:name="_Toc25223347"/>
                                  <w:bookmarkStart w:id="2260" w:name="_Toc25224063"/>
                                  <w:bookmarkStart w:id="2261" w:name="_Toc25224293"/>
                                  <w:bookmarkStart w:id="2262" w:name="_Toc25225202"/>
                                  <w:bookmarkStart w:id="2263" w:name="_Toc25225415"/>
                                  <w:bookmarkStart w:id="2264" w:name="_Toc25225628"/>
                                  <w:bookmarkStart w:id="2265" w:name="_Toc25225839"/>
                                  <w:bookmarkStart w:id="2266" w:name="_Toc25226049"/>
                                  <w:bookmarkStart w:id="2267" w:name="_Toc25226266"/>
                                  <w:bookmarkStart w:id="2268" w:name="_Toc25226464"/>
                                  <w:bookmarkStart w:id="2269" w:name="_Toc25226658"/>
                                  <w:bookmarkStart w:id="2270" w:name="_Toc25227063"/>
                                  <w:bookmarkStart w:id="2271" w:name="_Toc25227244"/>
                                  <w:bookmarkStart w:id="2272" w:name="_Toc25227418"/>
                                  <w:bookmarkStart w:id="2273" w:name="_Toc25227591"/>
                                  <w:bookmarkStart w:id="2274" w:name="_Toc25227761"/>
                                  <w:bookmarkStart w:id="2275" w:name="_Toc25228044"/>
                                  <w:bookmarkStart w:id="2276" w:name="_Toc25228222"/>
                                  <w:bookmarkStart w:id="2277" w:name="_Toc25228396"/>
                                  <w:bookmarkStart w:id="2278" w:name="_Toc25228560"/>
                                  <w:bookmarkStart w:id="2279" w:name="_Toc25228733"/>
                                  <w:bookmarkStart w:id="2280" w:name="_Toc25229179"/>
                                  <w:bookmarkStart w:id="2281" w:name="_Toc25229302"/>
                                  <w:bookmarkStart w:id="2282" w:name="_Toc25229417"/>
                                  <w:bookmarkStart w:id="2283" w:name="_Toc25229622"/>
                                  <w:bookmarkStart w:id="2284" w:name="_Toc25229744"/>
                                  <w:bookmarkStart w:id="2285" w:name="_Toc25229863"/>
                                  <w:bookmarkStart w:id="2286" w:name="_Toc25229978"/>
                                  <w:bookmarkStart w:id="2287" w:name="_Toc25240940"/>
                                  <w:bookmarkStart w:id="2288" w:name="_Toc25241055"/>
                                  <w:bookmarkStart w:id="2289" w:name="_Toc25241171"/>
                                  <w:bookmarkStart w:id="2290" w:name="_Toc25244473"/>
                                  <w:bookmarkStart w:id="2291" w:name="_Toc25244608"/>
                                  <w:bookmarkStart w:id="2292" w:name="_Toc25246975"/>
                                  <w:bookmarkStart w:id="2293" w:name="_Toc25247107"/>
                                  <w:bookmarkStart w:id="2294" w:name="_Toc25309777"/>
                                  <w:r>
                                    <w:rPr>
                                      <w:rFonts w:ascii="Zizou Slab" w:hAnsi="Zizou Slab"/>
                                      <w:b w:val="0"/>
                                      <w:lang w:val="es-MX"/>
                                    </w:rPr>
                                    <w:t>Astra</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AC34" id="Text Box 6" o:spid="_x0000_s1027" type="#_x0000_t202" style="position:absolute;margin-left:.75pt;margin-top:19.1pt;width:223.75pt;height:36.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" filled="f" stroked="f" strokeweight=".5pt">
                      <v:textbox>
                        <w:txbxContent>
                          <w:p w14:paraId="14890C72" w14:textId="77777777" w:rsidR="00CD4489" w:rsidRPr="00DF42D1" w:rsidRDefault="00CD4489" w:rsidP="00334641">
                            <w:pPr>
                              <w:pStyle w:val="Ttulo1"/>
                              <w:rPr>
                                <w:rFonts w:ascii="Zizou Slab" w:hAnsi="Zizou Slab"/>
                                <w:b w:val="0"/>
                                <w:lang w:val="es-MX"/>
                              </w:rPr>
                            </w:pPr>
                            <w:bookmarkStart w:id="2295" w:name="_Toc25309650"/>
                            <w:bookmarkStart w:id="2296" w:name="_Toc25225986"/>
                            <w:bookmarkStart w:id="2297" w:name="_Toc25247044"/>
                            <w:bookmarkStart w:id="2298" w:name="_Toc25222910"/>
                            <w:r>
                              <w:rPr>
                                <w:rFonts w:ascii="Zizou Slab" w:hAnsi="Zizou Slab"/>
                                <w:b w:val="0"/>
                                <w:lang w:val="es-MX"/>
                              </w:rPr>
                              <w:t>Astra</w:t>
                            </w:r>
                          </w:p>
                          <w:p w14:paraId="68AF30E0" w14:textId="77777777" w:rsidR="00CD4489" w:rsidRDefault="00CD4489"/>
                          <w:p w14:paraId="23F2FBC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BB30665" w14:textId="77777777" w:rsidR="00CD4489" w:rsidRDefault="00CD4489"/>
                          <w:p w14:paraId="5E09347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2FC3E1" w14:textId="77777777" w:rsidR="00CD4489" w:rsidRDefault="00CD4489"/>
                          <w:p w14:paraId="1D7A5D1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A52FB39" w14:textId="77777777" w:rsidR="00CD4489" w:rsidRDefault="00CD4489"/>
                          <w:p w14:paraId="5C7CA3C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4A4F778" w14:textId="77777777" w:rsidR="00CD4489" w:rsidRDefault="00CD4489"/>
                          <w:p w14:paraId="37B6841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F57955" w14:textId="77777777" w:rsidR="00CD4489" w:rsidRDefault="00CD4489"/>
                          <w:p w14:paraId="373CA7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E21450" w14:textId="77777777" w:rsidR="00CD4489" w:rsidRDefault="00CD4489"/>
                          <w:p w14:paraId="7832126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3FA1034" w14:textId="77777777" w:rsidR="00CD4489" w:rsidRDefault="00CD4489"/>
                          <w:p w14:paraId="1B4C79A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FE4B311" w14:textId="77777777" w:rsidR="00CD4489" w:rsidRDefault="00CD4489"/>
                          <w:p w14:paraId="63B68F7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DAB48A2" w14:textId="77777777" w:rsidR="00CD4489" w:rsidRDefault="00CD4489"/>
                          <w:p w14:paraId="5F0E5EB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5549A07" w14:textId="77777777" w:rsidR="00CD4489" w:rsidRDefault="00CD4489"/>
                          <w:p w14:paraId="59A5C89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80C7490" w14:textId="77777777" w:rsidR="00CD4489" w:rsidRDefault="00CD4489"/>
                          <w:p w14:paraId="20E084E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56EABB" w14:textId="77777777" w:rsidR="00CD4489" w:rsidRDefault="00CD4489"/>
                          <w:p w14:paraId="0177E1D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201A78" w14:textId="77777777" w:rsidR="00CD4489" w:rsidRDefault="00CD4489"/>
                          <w:p w14:paraId="3DA4693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765B035" w14:textId="77777777" w:rsidR="00CD4489" w:rsidRDefault="00CD4489"/>
                          <w:p w14:paraId="4325CEC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C7B5761" w14:textId="77777777" w:rsidR="00CD4489" w:rsidRDefault="00CD4489"/>
                          <w:p w14:paraId="42D3F3F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430865" w14:textId="77777777" w:rsidR="00CD4489" w:rsidRDefault="00CD4489"/>
                          <w:p w14:paraId="1EA5F75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0E869E" w14:textId="77777777" w:rsidR="00CD4489" w:rsidRDefault="00CD4489"/>
                          <w:p w14:paraId="284F363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DF9528" w14:textId="77777777" w:rsidR="00CD4489" w:rsidRDefault="00CD4489"/>
                          <w:p w14:paraId="7969C35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978006D" w14:textId="77777777" w:rsidR="00CD4489" w:rsidRDefault="00CD4489"/>
                          <w:p w14:paraId="3BB5574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6E2E88F" w14:textId="77777777" w:rsidR="00CD4489" w:rsidRDefault="00CD4489"/>
                          <w:p w14:paraId="3A0089A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AD54A9" w14:textId="77777777" w:rsidR="00CD4489" w:rsidRDefault="00CD4489"/>
                          <w:p w14:paraId="3195A97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59229EB" w14:textId="77777777" w:rsidR="00CD4489" w:rsidRDefault="00CD4489"/>
                          <w:p w14:paraId="635EFC5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E03FCAF" w14:textId="77777777" w:rsidR="00CD4489" w:rsidRDefault="00CD4489"/>
                          <w:p w14:paraId="0A01A64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55EB47" w14:textId="77777777" w:rsidR="00CD4489" w:rsidRDefault="00CD4489"/>
                          <w:p w14:paraId="0730070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8AFB66" w14:textId="77777777" w:rsidR="00CD4489" w:rsidRDefault="00CD4489"/>
                          <w:p w14:paraId="66DB600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900D76D" w14:textId="77777777" w:rsidR="00CD4489" w:rsidRDefault="00CD4489"/>
                          <w:p w14:paraId="0055180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B86F365" w14:textId="77777777" w:rsidR="00CD4489" w:rsidRDefault="00CD4489"/>
                          <w:p w14:paraId="63344E6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8B065B6" w14:textId="77777777" w:rsidR="00CD4489" w:rsidRDefault="00CD4489"/>
                          <w:p w14:paraId="523ADBF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715A5AA" w14:textId="77777777" w:rsidR="00CD4489" w:rsidRDefault="00CD4489"/>
                          <w:p w14:paraId="54814C2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53C630" w14:textId="77777777" w:rsidR="00CD4489" w:rsidRDefault="00CD4489"/>
                          <w:p w14:paraId="4BE724F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81BF37" w14:textId="77777777" w:rsidR="00CD4489" w:rsidRDefault="00CD4489"/>
                          <w:p w14:paraId="7591969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D4C0C21" w14:textId="77777777" w:rsidR="00CD4489" w:rsidRDefault="00CD4489"/>
                          <w:p w14:paraId="197A3B0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36A0A9" w14:textId="77777777" w:rsidR="00CD4489" w:rsidRDefault="00CD4489"/>
                          <w:p w14:paraId="27BE1A3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300408A" w14:textId="77777777" w:rsidR="00CD4489" w:rsidRDefault="00CD4489"/>
                          <w:p w14:paraId="7BB8D8F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677FCC" w14:textId="77777777" w:rsidR="00CD4489" w:rsidRDefault="00CD4489"/>
                          <w:p w14:paraId="069EA4D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262C44" w14:textId="77777777" w:rsidR="00CD4489" w:rsidRDefault="00CD4489"/>
                          <w:p w14:paraId="467CD89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E8EC372" w14:textId="77777777" w:rsidR="00CD4489" w:rsidRDefault="00CD4489"/>
                          <w:p w14:paraId="05ECC0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68FE804" w14:textId="77777777" w:rsidR="00CD4489" w:rsidRDefault="00CD4489"/>
                          <w:p w14:paraId="39C4DDF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084E20A" w14:textId="77777777" w:rsidR="00CD4489" w:rsidRDefault="00CD4489"/>
                          <w:p w14:paraId="14E07D2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32D89F3" w14:textId="77777777" w:rsidR="00CD4489" w:rsidRDefault="00CD4489"/>
                          <w:p w14:paraId="0511E7C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F56F20" w14:textId="77777777" w:rsidR="00CD4489" w:rsidRDefault="00CD4489"/>
                          <w:p w14:paraId="54B4E11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A2B8B47" w14:textId="77777777" w:rsidR="00CD4489" w:rsidRDefault="00CD4489"/>
                          <w:p w14:paraId="338AFE3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4701CE" w14:textId="77777777" w:rsidR="00CD4489" w:rsidRDefault="00CD4489"/>
                          <w:p w14:paraId="1D1D31C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0B4F2D" w14:textId="77777777" w:rsidR="00CD4489" w:rsidRDefault="00CD4489"/>
                          <w:p w14:paraId="40E9277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B9B1FCC" w14:textId="77777777" w:rsidR="00CD4489" w:rsidRDefault="00CD4489"/>
                          <w:p w14:paraId="191FB7B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D7C2D1" w14:textId="77777777" w:rsidR="00CD4489" w:rsidRDefault="00CD4489"/>
                          <w:p w14:paraId="2059B5E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A32639" w14:textId="77777777" w:rsidR="00CD4489" w:rsidRDefault="00CD4489"/>
                          <w:p w14:paraId="09FE160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39EC7CD" w14:textId="77777777" w:rsidR="00CD4489" w:rsidRDefault="00CD4489"/>
                          <w:p w14:paraId="2D6400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723B14" w14:textId="77777777" w:rsidR="00CD4489" w:rsidRDefault="00CD4489"/>
                          <w:p w14:paraId="69515F6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1C5FD68" w14:textId="77777777" w:rsidR="00CD4489" w:rsidRDefault="00CD4489"/>
                          <w:p w14:paraId="53977CC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59BFF1E" w14:textId="77777777" w:rsidR="00CD4489" w:rsidRDefault="00CD4489"/>
                          <w:p w14:paraId="7C970DA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9F35493" w14:textId="77777777" w:rsidR="00CD4489" w:rsidRDefault="00CD4489"/>
                          <w:p w14:paraId="170058F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3616269" w14:textId="77777777" w:rsidR="00CD4489" w:rsidRDefault="00CD4489"/>
                          <w:p w14:paraId="4A08FA7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57E448E" w14:textId="77777777" w:rsidR="00CD4489" w:rsidRDefault="00CD4489"/>
                          <w:p w14:paraId="6818EFC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B45AC0" w14:textId="77777777" w:rsidR="00CD4489" w:rsidRDefault="00CD4489"/>
                          <w:p w14:paraId="650A31F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32BD61A" w14:textId="77777777" w:rsidR="00CD4489" w:rsidRDefault="00CD4489"/>
                          <w:p w14:paraId="53C1899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2C795FB" w14:textId="77777777" w:rsidR="00CD4489" w:rsidRDefault="00CD4489"/>
                          <w:p w14:paraId="7DD1A64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EE41747" w14:textId="77777777" w:rsidR="00CD4489" w:rsidRDefault="00CD4489"/>
                          <w:p w14:paraId="3F5DEED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19F6A52" w14:textId="77777777" w:rsidR="00CD4489" w:rsidRDefault="00CD4489"/>
                          <w:p w14:paraId="2BBE8D9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84A2CAC" w14:textId="77777777" w:rsidR="00CD4489" w:rsidRDefault="00CD4489"/>
                          <w:p w14:paraId="60A0AE6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4EAEA9" w14:textId="77777777" w:rsidR="00CD4489" w:rsidRDefault="00CD4489"/>
                          <w:p w14:paraId="588F40B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AB1A217" w14:textId="77777777" w:rsidR="00CD4489" w:rsidRDefault="00CD4489"/>
                          <w:p w14:paraId="5BA4136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0889E4C" w14:textId="77777777" w:rsidR="00CD4489" w:rsidRDefault="00CD4489"/>
                          <w:p w14:paraId="542DA19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59C67AE" w14:textId="77777777" w:rsidR="00CD4489" w:rsidRDefault="00CD4489"/>
                          <w:p w14:paraId="0C4271E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C186FC6" w14:textId="77777777" w:rsidR="00CD4489" w:rsidRDefault="00CD4489"/>
                          <w:p w14:paraId="0084FC5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8D231F6" w14:textId="77777777" w:rsidR="00CD4489" w:rsidRDefault="00CD4489"/>
                          <w:p w14:paraId="02D36A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3A40F0C" w14:textId="77777777" w:rsidR="00CD4489" w:rsidRDefault="00CD4489"/>
                          <w:p w14:paraId="47E203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A7B7E4" w14:textId="77777777" w:rsidR="00CD4489" w:rsidRDefault="00CD4489"/>
                          <w:p w14:paraId="7146861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993C9AC" w14:textId="77777777" w:rsidR="00CD4489" w:rsidRDefault="00CD4489"/>
                          <w:p w14:paraId="75AC9BB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9DF4360" w14:textId="77777777" w:rsidR="00CD4489" w:rsidRDefault="00CD4489"/>
                          <w:p w14:paraId="0528B03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FBF416" w14:textId="77777777" w:rsidR="00CD4489" w:rsidRDefault="00CD4489"/>
                          <w:p w14:paraId="50CFB0E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AC18D1E" w14:textId="77777777" w:rsidR="00CD4489" w:rsidRDefault="00CD4489"/>
                          <w:p w14:paraId="7E4F888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C35413D" w14:textId="77777777" w:rsidR="00CD4489" w:rsidRDefault="00CD4489"/>
                          <w:p w14:paraId="3214A2C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CB61338" w14:textId="77777777" w:rsidR="00CD4489" w:rsidRDefault="00CD4489"/>
                          <w:p w14:paraId="500C448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ACD7B1" w14:textId="77777777" w:rsidR="00CD4489" w:rsidRDefault="00CD4489"/>
                          <w:p w14:paraId="5EDB581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CEA247" w14:textId="77777777" w:rsidR="00CD4489" w:rsidRDefault="00CD4489"/>
                          <w:p w14:paraId="5534525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3469CB4" w14:textId="77777777" w:rsidR="00CD4489" w:rsidRDefault="00CD4489"/>
                          <w:p w14:paraId="56F696D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D05435E" w14:textId="77777777" w:rsidR="00CD4489" w:rsidRDefault="00CD4489"/>
                          <w:p w14:paraId="5DF64CC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CEB7FA0" w14:textId="77777777" w:rsidR="00CD4489" w:rsidRDefault="00CD4489"/>
                          <w:p w14:paraId="018BEC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ED6627" w14:textId="77777777" w:rsidR="00CD4489" w:rsidRDefault="00CD4489"/>
                          <w:p w14:paraId="0174D5A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A35A48F" w14:textId="77777777" w:rsidR="00CD4489" w:rsidRDefault="00CD4489"/>
                          <w:p w14:paraId="76F6FEE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9ED4F0" w14:textId="77777777" w:rsidR="00CD4489" w:rsidRDefault="00CD4489"/>
                          <w:p w14:paraId="745BEB5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560D8C1" w14:textId="77777777" w:rsidR="00CD4489" w:rsidRDefault="00CD4489"/>
                          <w:p w14:paraId="6F681DB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84982ED" w14:textId="77777777" w:rsidR="00CD4489" w:rsidRDefault="00CD4489"/>
                          <w:p w14:paraId="0730787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98A5A2D" w14:textId="77777777" w:rsidR="00CD4489" w:rsidRDefault="00CD4489"/>
                          <w:p w14:paraId="7BB24E3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2701E21" w14:textId="77777777" w:rsidR="00CD4489" w:rsidRDefault="00CD4489"/>
                          <w:p w14:paraId="224092A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47197E" w14:textId="77777777" w:rsidR="00CD4489" w:rsidRDefault="00CD4489"/>
                          <w:p w14:paraId="1CA9B4D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58A78B0" w14:textId="77777777" w:rsidR="00CD4489" w:rsidRDefault="00CD4489"/>
                          <w:p w14:paraId="1C44CBB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647BB71" w14:textId="77777777" w:rsidR="00CD4489" w:rsidRDefault="00CD4489"/>
                          <w:p w14:paraId="58EEABF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486C10" w14:textId="77777777" w:rsidR="00CD4489" w:rsidRDefault="00CD4489"/>
                          <w:p w14:paraId="10667E4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70722D0" w14:textId="77777777" w:rsidR="00CD4489" w:rsidRDefault="00CD4489"/>
                          <w:p w14:paraId="77CF682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ADC14F5" w14:textId="77777777" w:rsidR="00CD4489" w:rsidRDefault="00CD4489"/>
                          <w:p w14:paraId="181CE50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8B1848" w14:textId="77777777" w:rsidR="00CD4489" w:rsidRDefault="00CD4489"/>
                          <w:p w14:paraId="1E2F5AB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9B83982" w14:textId="77777777" w:rsidR="00CD4489" w:rsidRDefault="00CD4489"/>
                          <w:p w14:paraId="4B8302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14EC21" w14:textId="77777777" w:rsidR="00CD4489" w:rsidRDefault="00CD4489"/>
                          <w:p w14:paraId="49B3B59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E4AF2D3" w14:textId="77777777" w:rsidR="00CD4489" w:rsidRDefault="00CD4489"/>
                          <w:p w14:paraId="6C52314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838C26A" w14:textId="77777777" w:rsidR="00CD4489" w:rsidRDefault="00CD4489"/>
                          <w:p w14:paraId="248725B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BEA2B6" w14:textId="77777777" w:rsidR="00CD4489" w:rsidRDefault="00CD4489"/>
                          <w:p w14:paraId="7F751A0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A744666" w14:textId="77777777" w:rsidR="00CD4489" w:rsidRDefault="00CD4489"/>
                          <w:p w14:paraId="69BD986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98BE5EF" w14:textId="77777777" w:rsidR="00CD4489" w:rsidRDefault="00CD4489"/>
                          <w:p w14:paraId="7700BEB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2A24C59" w14:textId="77777777" w:rsidR="00CD4489" w:rsidRDefault="00CD4489"/>
                          <w:p w14:paraId="5757DD8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DB67BA" w14:textId="77777777" w:rsidR="00CD4489" w:rsidRDefault="00CD4489"/>
                          <w:p w14:paraId="5C272DE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619B164" w14:textId="77777777" w:rsidR="00CD4489" w:rsidRDefault="00CD4489"/>
                          <w:p w14:paraId="02B730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8C9C367" w14:textId="77777777" w:rsidR="00CD4489" w:rsidRDefault="00CD4489"/>
                          <w:p w14:paraId="7F5A1F4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F6F0E55" w14:textId="77777777" w:rsidR="00CD4489" w:rsidRDefault="00CD4489"/>
                          <w:p w14:paraId="2285B26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E1A56AF" w14:textId="77777777" w:rsidR="00CD4489" w:rsidRDefault="00CD4489"/>
                          <w:p w14:paraId="537C710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8092AAD" w14:textId="77777777" w:rsidR="00CD4489" w:rsidRDefault="00CD4489"/>
                          <w:p w14:paraId="42B728D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A64222" w14:textId="77777777" w:rsidR="00CD4489" w:rsidRDefault="00CD4489"/>
                          <w:p w14:paraId="1043C22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27C4E07" w14:textId="77777777" w:rsidR="00CD4489" w:rsidRDefault="00CD4489"/>
                          <w:p w14:paraId="45CA1FA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2E5ECD" w14:textId="77777777" w:rsidR="00CD4489" w:rsidRDefault="00CD4489"/>
                          <w:p w14:paraId="6BF7E3B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E6FC02" w14:textId="77777777" w:rsidR="00CD4489" w:rsidRDefault="00CD4489"/>
                          <w:p w14:paraId="7B5E923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1B6E37" w14:textId="77777777" w:rsidR="00CD4489" w:rsidRDefault="00CD4489"/>
                          <w:p w14:paraId="15601D1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34968A8" w14:textId="77777777" w:rsidR="00CD4489" w:rsidRDefault="00CD4489"/>
                          <w:p w14:paraId="5240B25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705E3F6" w14:textId="77777777" w:rsidR="00CD4489" w:rsidRDefault="00CD4489"/>
                          <w:p w14:paraId="5807049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4920B4" w14:textId="77777777" w:rsidR="00CD4489" w:rsidRDefault="00CD4489"/>
                          <w:p w14:paraId="3078642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5A7AA1A" w14:textId="77777777" w:rsidR="00CD4489" w:rsidRDefault="00CD4489"/>
                          <w:p w14:paraId="5C35712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9439B00" w14:textId="77777777" w:rsidR="00CD4489" w:rsidRDefault="00CD4489"/>
                          <w:p w14:paraId="019E05B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4D6E6F" w14:textId="77777777" w:rsidR="00CD4489" w:rsidRDefault="00CD4489"/>
                          <w:p w14:paraId="039259F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921C35" w14:textId="77777777" w:rsidR="00CD4489" w:rsidRDefault="00CD4489"/>
                          <w:p w14:paraId="2050D35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C79324" w14:textId="77777777" w:rsidR="00CD4489" w:rsidRDefault="00CD4489"/>
                          <w:p w14:paraId="1E64C3E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BD3637" w14:textId="77777777" w:rsidR="00CD4489" w:rsidRDefault="00CD4489"/>
                          <w:p w14:paraId="67D58AA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6355575" w14:textId="77777777" w:rsidR="00CD4489" w:rsidRDefault="00CD4489"/>
                          <w:p w14:paraId="471C17B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BC763E9" w14:textId="77777777" w:rsidR="00CD4489" w:rsidRDefault="00CD4489"/>
                          <w:p w14:paraId="4B50A89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60F64E" w14:textId="77777777" w:rsidR="00CD4489" w:rsidRDefault="00CD4489"/>
                          <w:p w14:paraId="52D610C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94ED1FF" w14:textId="77777777" w:rsidR="00CD4489" w:rsidRDefault="00CD4489"/>
                          <w:p w14:paraId="5FDB21D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4AD2444" w14:textId="77777777" w:rsidR="00CD4489" w:rsidRDefault="00CD4489"/>
                          <w:p w14:paraId="315540A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E9D717A" w14:textId="77777777" w:rsidR="00CD4489" w:rsidRDefault="00CD4489"/>
                          <w:p w14:paraId="69171B0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673CC5B" w14:textId="77777777" w:rsidR="00CD4489" w:rsidRDefault="00CD4489"/>
                          <w:p w14:paraId="1373947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13E8DB" w14:textId="77777777" w:rsidR="00CD4489" w:rsidRDefault="00CD4489"/>
                          <w:p w14:paraId="1AD8FFE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1DE6C22" w14:textId="77777777" w:rsidR="00CD4489" w:rsidRDefault="00CD4489"/>
                          <w:p w14:paraId="1CE709B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66BFE74" w14:textId="77777777" w:rsidR="00CD4489" w:rsidRDefault="00CD4489"/>
                          <w:p w14:paraId="580D8D9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FDD7D0" w14:textId="77777777" w:rsidR="00CD4489" w:rsidRDefault="00CD4489"/>
                          <w:p w14:paraId="174D070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126CEF" w14:textId="77777777" w:rsidR="00CD4489" w:rsidRDefault="00CD4489"/>
                          <w:p w14:paraId="3AE9CFD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6D620E0" w14:textId="77777777" w:rsidR="00CD4489" w:rsidRDefault="00CD4489"/>
                          <w:p w14:paraId="4FB80D2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2DDCB4A" w14:textId="77777777" w:rsidR="00CD4489" w:rsidRDefault="00CD4489"/>
                          <w:p w14:paraId="71CCB73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59D90F2" w14:textId="77777777" w:rsidR="00CD4489" w:rsidRDefault="00CD4489"/>
                          <w:p w14:paraId="18CE775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3C5463B" w14:textId="77777777" w:rsidR="00CD4489" w:rsidRDefault="00CD4489"/>
                          <w:p w14:paraId="0224286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02F4253" w14:textId="77777777" w:rsidR="00CD4489" w:rsidRDefault="00CD4489"/>
                          <w:p w14:paraId="70103F7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A60D7B5" w14:textId="77777777" w:rsidR="00CD4489" w:rsidRDefault="00CD4489"/>
                          <w:p w14:paraId="30401C3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880FB4" w14:textId="77777777" w:rsidR="00CD4489" w:rsidRDefault="00CD4489"/>
                          <w:p w14:paraId="4CCF21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345740" w14:textId="77777777" w:rsidR="00CD4489" w:rsidRDefault="00CD4489"/>
                          <w:p w14:paraId="100416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DD4E2F" w14:textId="77777777" w:rsidR="00CD4489" w:rsidRDefault="00CD4489"/>
                          <w:p w14:paraId="500D1AD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1CBAC09" w14:textId="77777777" w:rsidR="00CD4489" w:rsidRDefault="00CD4489"/>
                          <w:p w14:paraId="1D93876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FBE1B63" w14:textId="77777777" w:rsidR="00CD4489" w:rsidRDefault="00CD4489"/>
                          <w:p w14:paraId="7B2D7BC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F37BAF" w14:textId="77777777" w:rsidR="00CD4489" w:rsidRDefault="00CD4489"/>
                          <w:p w14:paraId="09DCA72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104DD40" w14:textId="77777777" w:rsidR="00CD4489" w:rsidRDefault="00CD4489"/>
                          <w:p w14:paraId="62A8E3E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3BCDF1" w14:textId="77777777" w:rsidR="00CD4489" w:rsidRDefault="00CD4489"/>
                          <w:p w14:paraId="055852C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86D1116" w14:textId="77777777" w:rsidR="00CD4489" w:rsidRDefault="00CD4489"/>
                          <w:p w14:paraId="7B353C9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61CD76" w14:textId="77777777" w:rsidR="00CD4489" w:rsidRDefault="00CD4489"/>
                          <w:p w14:paraId="7713FDA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F71569" w14:textId="77777777" w:rsidR="00CD4489" w:rsidRDefault="00CD4489"/>
                          <w:p w14:paraId="25FD2EE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FCC12F" w14:textId="77777777" w:rsidR="00CD4489" w:rsidRDefault="00CD4489"/>
                          <w:p w14:paraId="078C188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49658B3" w14:textId="77777777" w:rsidR="00CD4489" w:rsidRDefault="00CD4489"/>
                          <w:p w14:paraId="36D59A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B931C4C" w14:textId="77777777" w:rsidR="00CD4489" w:rsidRDefault="00CD4489"/>
                          <w:p w14:paraId="15B1666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1B157C0" w14:textId="77777777" w:rsidR="00CD4489" w:rsidRDefault="00CD4489"/>
                          <w:p w14:paraId="1B8049A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3964A89" w14:textId="77777777" w:rsidR="00CD4489" w:rsidRDefault="00CD4489"/>
                          <w:p w14:paraId="57B62C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2D4514F" w14:textId="77777777" w:rsidR="00CD4489" w:rsidRDefault="00CD4489"/>
                          <w:p w14:paraId="263FFE2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0059F00" w14:textId="77777777" w:rsidR="00CD4489" w:rsidRDefault="00CD4489"/>
                          <w:p w14:paraId="72B167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ACAD2A3" w14:textId="77777777" w:rsidR="00CD4489" w:rsidRDefault="00CD4489"/>
                          <w:p w14:paraId="71FF7D1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16FFA28" w14:textId="77777777" w:rsidR="00CD4489" w:rsidRDefault="00CD4489"/>
                          <w:p w14:paraId="6FDCBF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2BCAB04" w14:textId="77777777" w:rsidR="00CD4489" w:rsidRDefault="00CD4489"/>
                          <w:p w14:paraId="1AF974E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074B9D" w14:textId="77777777" w:rsidR="00CD4489" w:rsidRDefault="00CD4489"/>
                          <w:p w14:paraId="05ECBAA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5C057E0" w14:textId="77777777" w:rsidR="00CD4489" w:rsidRDefault="00CD4489"/>
                          <w:p w14:paraId="1EF81EB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FBF335D" w14:textId="77777777" w:rsidR="00CD4489" w:rsidRDefault="00CD4489"/>
                          <w:p w14:paraId="55224B4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AFC4FB" w14:textId="77777777" w:rsidR="00CD4489" w:rsidRDefault="00CD4489"/>
                          <w:p w14:paraId="35249C4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8B9054" w14:textId="77777777" w:rsidR="00CD4489" w:rsidRDefault="00CD4489"/>
                          <w:p w14:paraId="7D2CC61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9B98AC6" w14:textId="77777777" w:rsidR="00CD4489" w:rsidRDefault="00CD4489"/>
                          <w:p w14:paraId="1E0D9CF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B4C14DD" w14:textId="77777777" w:rsidR="00CD4489" w:rsidRDefault="00CD4489"/>
                          <w:p w14:paraId="00C9274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FF54D40" w14:textId="77777777" w:rsidR="00CD4489" w:rsidRDefault="00CD4489"/>
                          <w:p w14:paraId="40A1646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A955B53" w14:textId="77777777" w:rsidR="00CD4489" w:rsidRDefault="00CD4489"/>
                          <w:p w14:paraId="1EDD307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98BFEA" w14:textId="77777777" w:rsidR="00CD4489" w:rsidRDefault="00CD4489"/>
                          <w:p w14:paraId="4D072B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1AEADE" w14:textId="77777777" w:rsidR="00CD4489" w:rsidRDefault="00CD4489"/>
                          <w:p w14:paraId="4EB1057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82A7BC4" w14:textId="77777777" w:rsidR="00CD4489" w:rsidRDefault="00CD4489"/>
                          <w:p w14:paraId="10DB057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D6E6CD8" w14:textId="77777777" w:rsidR="00CD4489" w:rsidRDefault="00CD4489"/>
                          <w:p w14:paraId="50526B8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F47B82" w14:textId="77777777" w:rsidR="00CD4489" w:rsidRDefault="00CD4489"/>
                          <w:p w14:paraId="3232CCB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1E3916B" w14:textId="77777777" w:rsidR="00CD4489" w:rsidRDefault="00CD4489"/>
                          <w:p w14:paraId="724E9E0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D111216" w14:textId="77777777" w:rsidR="00CD4489" w:rsidRDefault="00CD4489"/>
                          <w:p w14:paraId="22EFC1F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2F0F0C1" w14:textId="77777777" w:rsidR="00CD4489" w:rsidRDefault="00CD4489"/>
                          <w:p w14:paraId="5050F5A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CECE3D4" w14:textId="77777777" w:rsidR="00CD4489" w:rsidRDefault="00CD4489"/>
                          <w:p w14:paraId="36ED25E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2D3688E" w14:textId="77777777" w:rsidR="00CD4489" w:rsidRDefault="00CD4489"/>
                          <w:p w14:paraId="435EE96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B2DCC45" w14:textId="77777777" w:rsidR="00CD4489" w:rsidRDefault="00CD4489"/>
                          <w:p w14:paraId="17024C7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E3BF2BA" w14:textId="77777777" w:rsidR="00CD4489" w:rsidRDefault="00CD4489"/>
                          <w:p w14:paraId="6CDBBBA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BC1AEA" w14:textId="77777777" w:rsidR="00CD4489" w:rsidRDefault="00CD4489"/>
                          <w:p w14:paraId="7F61640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647B616" w14:textId="77777777" w:rsidR="00CD4489" w:rsidRDefault="00CD4489"/>
                          <w:p w14:paraId="18215DE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31C670B" w14:textId="77777777" w:rsidR="00CD4489" w:rsidRDefault="00CD4489"/>
                          <w:p w14:paraId="03AA02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1DFD53" w14:textId="77777777" w:rsidR="00CD4489" w:rsidRDefault="00CD4489"/>
                          <w:p w14:paraId="158C270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CC120A3" w14:textId="77777777" w:rsidR="00CD4489" w:rsidRDefault="00CD4489"/>
                          <w:p w14:paraId="580DEDC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9688A1F" w14:textId="77777777" w:rsidR="00CD4489" w:rsidRDefault="00CD4489"/>
                          <w:p w14:paraId="2A87870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53E120" w14:textId="77777777" w:rsidR="00CD4489" w:rsidRDefault="00CD4489"/>
                          <w:p w14:paraId="28F04A5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560AA8C" w14:textId="77777777" w:rsidR="00CD4489" w:rsidRDefault="00CD4489"/>
                          <w:p w14:paraId="087B868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5E43EA3" w14:textId="77777777" w:rsidR="00CD4489" w:rsidRDefault="00CD4489"/>
                          <w:p w14:paraId="2043AE0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F78594C" w14:textId="77777777" w:rsidR="00CD4489" w:rsidRDefault="00CD4489"/>
                          <w:p w14:paraId="2706A42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D378EE" w14:textId="77777777" w:rsidR="00CD4489" w:rsidRDefault="00CD4489"/>
                          <w:p w14:paraId="7FD30E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EDADFB3" w14:textId="77777777" w:rsidR="00CD4489" w:rsidRDefault="00CD4489"/>
                          <w:p w14:paraId="0DC4AEA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D6DAB64" w14:textId="77777777" w:rsidR="00CD4489" w:rsidRDefault="00CD4489"/>
                          <w:p w14:paraId="0354E9E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B9F17B1" w14:textId="77777777" w:rsidR="00CD4489" w:rsidRDefault="00CD4489"/>
                          <w:p w14:paraId="515CBF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E19B607" w14:textId="77777777" w:rsidR="00CD4489" w:rsidRDefault="00CD4489"/>
                          <w:p w14:paraId="6B690AC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7CE4A48" w14:textId="77777777" w:rsidR="00CD4489" w:rsidRDefault="00CD4489"/>
                          <w:p w14:paraId="0004809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7C6629F" w14:textId="77777777" w:rsidR="00CD4489" w:rsidRDefault="00CD4489"/>
                          <w:p w14:paraId="20C23CF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6A990D8" w14:textId="77777777" w:rsidR="00CD4489" w:rsidRDefault="00CD4489"/>
                          <w:p w14:paraId="4226826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A64FA96" w14:textId="77777777" w:rsidR="00CD4489" w:rsidRDefault="00CD4489"/>
                          <w:p w14:paraId="6EEE388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3FBDD20" w14:textId="77777777" w:rsidR="00CD4489" w:rsidRDefault="00CD4489"/>
                          <w:p w14:paraId="305EEA1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486467" w14:textId="77777777" w:rsidR="00CD4489" w:rsidRDefault="00CD4489"/>
                          <w:p w14:paraId="2840A5A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31FB02A" w14:textId="77777777" w:rsidR="00CD4489" w:rsidRDefault="00CD4489"/>
                          <w:p w14:paraId="01B6137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14F499" w14:textId="77777777" w:rsidR="00CD4489" w:rsidRDefault="00CD4489"/>
                          <w:p w14:paraId="5BF878E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6435FA1" w14:textId="77777777" w:rsidR="00CD4489" w:rsidRDefault="00CD4489"/>
                          <w:p w14:paraId="41B88D4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1115A4" w14:textId="77777777" w:rsidR="00CD4489" w:rsidRDefault="00CD4489"/>
                          <w:p w14:paraId="0A78128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B6C096E" w14:textId="77777777" w:rsidR="00CD4489" w:rsidRDefault="00CD4489"/>
                          <w:p w14:paraId="3AB29DD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15F56D7" w14:textId="77777777" w:rsidR="00CD4489" w:rsidRDefault="00CD4489"/>
                          <w:p w14:paraId="7193665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ECA4211" w14:textId="77777777" w:rsidR="00CD4489" w:rsidRDefault="00CD4489"/>
                          <w:p w14:paraId="7055690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7AA3B9C" w14:textId="77777777" w:rsidR="00CD4489" w:rsidRDefault="00CD4489"/>
                          <w:p w14:paraId="78BD87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9F293C1" w14:textId="77777777" w:rsidR="00CD4489" w:rsidRDefault="00CD4489"/>
                          <w:p w14:paraId="0A1B162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C2E85A1" w14:textId="77777777" w:rsidR="00CD4489" w:rsidRDefault="00CD4489"/>
                          <w:p w14:paraId="2FC93DB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6507EB9" w14:textId="77777777" w:rsidR="00CD4489" w:rsidRDefault="00CD4489"/>
                          <w:p w14:paraId="691A6DB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5F04F57" w14:textId="77777777" w:rsidR="00CD4489" w:rsidRDefault="00CD4489"/>
                          <w:p w14:paraId="5F207D1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6CD0CB" w14:textId="77777777" w:rsidR="00CD4489" w:rsidRDefault="00CD4489"/>
                          <w:p w14:paraId="7593075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48D575E" w14:textId="77777777" w:rsidR="00CD4489" w:rsidRDefault="00CD4489"/>
                          <w:p w14:paraId="5D5D84F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7C3E7ED" w14:textId="77777777" w:rsidR="00CD4489" w:rsidRDefault="00CD4489"/>
                          <w:p w14:paraId="61A55F4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448A53" w14:textId="77777777" w:rsidR="00CD4489" w:rsidRDefault="00CD4489"/>
                          <w:p w14:paraId="007B44B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40884B7" w14:textId="77777777" w:rsidR="00CD4489" w:rsidRDefault="00CD4489"/>
                          <w:p w14:paraId="25D81E9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1AA8CF" w14:textId="77777777" w:rsidR="00CD4489" w:rsidRDefault="00CD4489"/>
                          <w:p w14:paraId="6CCB11D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5790282" w14:textId="77777777" w:rsidR="00CD4489" w:rsidRDefault="00CD4489"/>
                          <w:p w14:paraId="4E620A1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2B1963" w14:textId="77777777" w:rsidR="00CD4489" w:rsidRDefault="00CD4489"/>
                          <w:p w14:paraId="6A79A1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33218C" w14:textId="77777777" w:rsidR="00CD4489" w:rsidRDefault="00CD4489"/>
                          <w:p w14:paraId="5F9AEC3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56523EB" w14:textId="77777777" w:rsidR="00CD4489" w:rsidRDefault="00CD4489"/>
                          <w:p w14:paraId="241FC6B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21713DF" w14:textId="77777777" w:rsidR="00CD4489" w:rsidRDefault="00CD4489"/>
                          <w:p w14:paraId="7A62577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9C210AD" w14:textId="77777777" w:rsidR="00CD4489" w:rsidRDefault="00CD4489"/>
                          <w:p w14:paraId="1506895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6D006A1" w14:textId="77777777" w:rsidR="00CD4489" w:rsidRDefault="00CD4489"/>
                          <w:p w14:paraId="659B2C8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D07E8F3" w14:textId="77777777" w:rsidR="00CD4489" w:rsidRDefault="00CD4489"/>
                          <w:p w14:paraId="038064B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A43098" w14:textId="77777777" w:rsidR="00CD4489" w:rsidRDefault="00CD4489"/>
                          <w:p w14:paraId="08E923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3149D9A" w14:textId="77777777" w:rsidR="00CD4489" w:rsidRDefault="00CD4489"/>
                          <w:p w14:paraId="78EF20F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8D0A609" w14:textId="77777777" w:rsidR="00CD4489" w:rsidRDefault="00CD4489"/>
                          <w:p w14:paraId="477E55F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B42B56" w14:textId="77777777" w:rsidR="00CD4489" w:rsidRDefault="00CD4489"/>
                          <w:p w14:paraId="1EEF56D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EE32C5A" w14:textId="77777777" w:rsidR="00CD4489" w:rsidRDefault="00CD4489"/>
                          <w:p w14:paraId="4C29660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B3B81D0" w14:textId="77777777" w:rsidR="00CD4489" w:rsidRDefault="00CD4489"/>
                          <w:p w14:paraId="64F00B0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7E35511" w14:textId="77777777" w:rsidR="00CD4489" w:rsidRDefault="00CD4489"/>
                          <w:p w14:paraId="17436B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07A5768" w14:textId="77777777" w:rsidR="00CD4489" w:rsidRDefault="00CD4489"/>
                          <w:p w14:paraId="4077DFF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1D8B105" w14:textId="77777777" w:rsidR="00CD4489" w:rsidRDefault="00CD4489"/>
                          <w:p w14:paraId="010BEAE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406555" w14:textId="77777777" w:rsidR="00CD4489" w:rsidRDefault="00CD4489"/>
                          <w:p w14:paraId="5E7C428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11E3E7" w14:textId="77777777" w:rsidR="00CD4489" w:rsidRDefault="00CD4489"/>
                          <w:p w14:paraId="2960F61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CE0D7A" w14:textId="77777777" w:rsidR="00CD4489" w:rsidRDefault="00CD4489"/>
                          <w:p w14:paraId="06E7C67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4B62944" w14:textId="77777777" w:rsidR="00CD4489" w:rsidRDefault="00CD4489"/>
                          <w:p w14:paraId="5B59BB3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C711371" w14:textId="77777777" w:rsidR="00CD4489" w:rsidRDefault="00CD4489"/>
                          <w:p w14:paraId="3903885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91D3C8" w14:textId="77777777" w:rsidR="00CD4489" w:rsidRDefault="00CD4489"/>
                          <w:p w14:paraId="1076949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0305FFE" w14:textId="77777777" w:rsidR="00CD4489" w:rsidRDefault="00CD4489"/>
                          <w:p w14:paraId="4ADF710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8FF3C7B" w14:textId="77777777" w:rsidR="00CD4489" w:rsidRDefault="00CD4489"/>
                          <w:p w14:paraId="72C023F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0304FC9" w14:textId="77777777" w:rsidR="00CD4489" w:rsidRDefault="00CD4489"/>
                          <w:p w14:paraId="6871AD8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C1A25BF" w14:textId="77777777" w:rsidR="00CD4489" w:rsidRDefault="00CD4489"/>
                          <w:p w14:paraId="4227023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D8C5B6E" w14:textId="77777777" w:rsidR="00CD4489" w:rsidRDefault="00CD4489"/>
                          <w:p w14:paraId="3C9C834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B65C9A8" w14:textId="77777777" w:rsidR="00CD4489" w:rsidRDefault="00CD4489"/>
                          <w:p w14:paraId="6AF6241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D2B1E8" w14:textId="77777777" w:rsidR="00CD4489" w:rsidRDefault="00CD4489"/>
                          <w:p w14:paraId="51001CB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C5AC066" w14:textId="77777777" w:rsidR="00CD4489" w:rsidRDefault="00CD4489"/>
                          <w:p w14:paraId="1093BEB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07DB55" w14:textId="77777777" w:rsidR="00CD4489" w:rsidRDefault="00CD4489"/>
                          <w:p w14:paraId="3B75FA7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8174023" w14:textId="77777777" w:rsidR="00CD4489" w:rsidRDefault="00CD4489"/>
                          <w:p w14:paraId="6F04576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49AF333" w14:textId="77777777" w:rsidR="00CD4489" w:rsidRDefault="00CD4489"/>
                          <w:p w14:paraId="1770B61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A061334" w14:textId="77777777" w:rsidR="00CD4489" w:rsidRDefault="00CD4489"/>
                          <w:p w14:paraId="60EE3238" w14:textId="3E58BDC1"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D0978E5" w14:textId="77777777" w:rsidR="00CD4489" w:rsidRDefault="00CD4489"/>
                          <w:p w14:paraId="5F6FA7E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9894A65" w14:textId="77777777" w:rsidR="00CD4489" w:rsidRDefault="00CD4489"/>
                          <w:p w14:paraId="02F7D9B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968E15A" w14:textId="77777777" w:rsidR="00CD4489" w:rsidRDefault="00CD4489"/>
                          <w:p w14:paraId="479A34A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E2DE49" w14:textId="77777777" w:rsidR="00CD4489" w:rsidRDefault="00CD4489"/>
                          <w:p w14:paraId="7776546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1911B56" w14:textId="77777777" w:rsidR="00CD4489" w:rsidRDefault="00CD4489"/>
                          <w:p w14:paraId="06D27EE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5AEA10" w14:textId="77777777" w:rsidR="00CD4489" w:rsidRDefault="00CD4489"/>
                          <w:p w14:paraId="3ED23D9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923C53" w14:textId="77777777" w:rsidR="00CD4489" w:rsidRDefault="00CD4489"/>
                          <w:p w14:paraId="5F210DE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21F10EA" w14:textId="77777777" w:rsidR="00CD4489" w:rsidRDefault="00CD4489"/>
                          <w:p w14:paraId="4CD8AB1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F2943AA" w14:textId="77777777" w:rsidR="00CD4489" w:rsidRDefault="00CD4489"/>
                          <w:p w14:paraId="5D15993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A39F42" w14:textId="77777777" w:rsidR="00CD4489" w:rsidRDefault="00CD4489"/>
                          <w:p w14:paraId="40217D5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FD3698C" w14:textId="77777777" w:rsidR="00CD4489" w:rsidRDefault="00CD4489"/>
                          <w:p w14:paraId="4C84F70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4049E5B" w14:textId="77777777" w:rsidR="00CD4489" w:rsidRDefault="00CD4489"/>
                          <w:p w14:paraId="603BDD5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3A7ACCB" w14:textId="77777777" w:rsidR="00CD4489" w:rsidRDefault="00CD4489"/>
                          <w:p w14:paraId="029CE58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1F2B29" w14:textId="77777777" w:rsidR="00CD4489" w:rsidRDefault="00CD4489"/>
                          <w:p w14:paraId="3EC7B50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E7915C1" w14:textId="77777777" w:rsidR="00CD4489" w:rsidRDefault="00CD4489"/>
                          <w:p w14:paraId="56444DC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5689BC5" w14:textId="77777777" w:rsidR="00CD4489" w:rsidRDefault="00CD4489"/>
                          <w:p w14:paraId="692C8B3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CE49A3C" w14:textId="77777777" w:rsidR="00CD4489" w:rsidRDefault="00CD4489"/>
                          <w:p w14:paraId="18FDDBE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DEAA468" w14:textId="77777777" w:rsidR="00CD4489" w:rsidRDefault="00CD4489"/>
                          <w:p w14:paraId="0DB2020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1055F27" w14:textId="77777777" w:rsidR="00CD4489" w:rsidRDefault="00CD4489"/>
                          <w:p w14:paraId="4620180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45F173" w14:textId="77777777" w:rsidR="00CD4489" w:rsidRDefault="00CD4489"/>
                          <w:p w14:paraId="0E4C9D3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386262" w14:textId="77777777" w:rsidR="00CD4489" w:rsidRDefault="00CD4489"/>
                          <w:p w14:paraId="0A2318C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7B4A15" w14:textId="77777777" w:rsidR="00CD4489" w:rsidRDefault="00CD4489"/>
                          <w:p w14:paraId="37D6112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A5BB817" w14:textId="77777777" w:rsidR="00CD4489" w:rsidRDefault="00CD4489"/>
                          <w:p w14:paraId="1BB21E6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B460DCC" w14:textId="77777777" w:rsidR="00CD4489" w:rsidRDefault="00CD4489"/>
                          <w:p w14:paraId="698C088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C30E0F7" w14:textId="77777777" w:rsidR="00CD4489" w:rsidRDefault="00CD4489"/>
                          <w:p w14:paraId="3A3332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9160F7F" w14:textId="77777777" w:rsidR="00CD4489" w:rsidRDefault="00CD4489"/>
                          <w:p w14:paraId="3E5D653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01906E" w14:textId="77777777" w:rsidR="00CD4489" w:rsidRDefault="00CD4489"/>
                          <w:p w14:paraId="770E99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621307D" w14:textId="77777777" w:rsidR="00CD4489" w:rsidRDefault="00CD4489"/>
                          <w:p w14:paraId="424DD3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EC8CF05" w14:textId="77777777" w:rsidR="00CD4489" w:rsidRDefault="00CD4489"/>
                          <w:p w14:paraId="38BAC0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F67306D" w14:textId="77777777" w:rsidR="00CD4489" w:rsidRDefault="00CD4489"/>
                          <w:p w14:paraId="64B9C72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619D8E4" w14:textId="77777777" w:rsidR="00CD4489" w:rsidRDefault="00CD4489"/>
                          <w:p w14:paraId="68A285B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DF14E25" w14:textId="77777777" w:rsidR="00CD4489" w:rsidRDefault="00CD4489"/>
                          <w:p w14:paraId="6D4FBAE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C22B7A" w14:textId="77777777" w:rsidR="00CD4489" w:rsidRDefault="00CD4489"/>
                          <w:p w14:paraId="020AAF0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EE972DC" w14:textId="77777777" w:rsidR="00CD4489" w:rsidRDefault="00CD4489"/>
                          <w:p w14:paraId="0CE8618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9F24F56" w14:textId="77777777" w:rsidR="00CD4489" w:rsidRDefault="00CD4489"/>
                          <w:p w14:paraId="6FDA612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CEA10A" w14:textId="77777777" w:rsidR="00CD4489" w:rsidRDefault="00CD4489"/>
                          <w:p w14:paraId="3D04BE3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A015B87" w14:textId="77777777" w:rsidR="00CD4489" w:rsidRDefault="00CD4489"/>
                          <w:p w14:paraId="2121424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3F97258" w14:textId="77777777" w:rsidR="00CD4489" w:rsidRDefault="00CD4489"/>
                          <w:p w14:paraId="63A462C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46F1B3B" w14:textId="77777777" w:rsidR="00CD4489" w:rsidRDefault="00CD4489"/>
                          <w:p w14:paraId="2574683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CF189D" w14:textId="77777777" w:rsidR="00CD4489" w:rsidRDefault="00CD4489"/>
                          <w:p w14:paraId="0CF02AE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4ABDBE0" w14:textId="77777777" w:rsidR="00CD4489" w:rsidRDefault="00CD4489"/>
                          <w:p w14:paraId="001F246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5C438FE" w14:textId="77777777" w:rsidR="00CD4489" w:rsidRDefault="00CD4489"/>
                          <w:p w14:paraId="13CB3D3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F95AFF" w14:textId="77777777" w:rsidR="00CD4489" w:rsidRDefault="00CD4489"/>
                          <w:p w14:paraId="5724E2E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D223BFF" w14:textId="77777777" w:rsidR="00CD4489" w:rsidRDefault="00CD4489"/>
                          <w:p w14:paraId="65646B5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875FFC8" w14:textId="77777777" w:rsidR="00CD4489" w:rsidRDefault="00CD4489"/>
                          <w:p w14:paraId="41E2711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18C271" w14:textId="77777777" w:rsidR="00CD4489" w:rsidRDefault="00CD4489"/>
                          <w:p w14:paraId="7BE8290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47B431F" w14:textId="77777777" w:rsidR="00CD4489" w:rsidRDefault="00CD4489"/>
                          <w:p w14:paraId="57CAB1A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60F73F9" w14:textId="77777777" w:rsidR="00CD4489" w:rsidRDefault="00CD4489"/>
                          <w:p w14:paraId="69E0D26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F57790" w14:textId="77777777" w:rsidR="00CD4489" w:rsidRDefault="00CD4489"/>
                          <w:p w14:paraId="13F8B29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6E83E9F" w14:textId="77777777" w:rsidR="00CD4489" w:rsidRDefault="00CD4489"/>
                          <w:p w14:paraId="56B7259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B29E4CD" w14:textId="77777777" w:rsidR="00CD4489" w:rsidRDefault="00CD4489"/>
                          <w:p w14:paraId="213B693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40F7B0" w14:textId="77777777" w:rsidR="00CD4489" w:rsidRDefault="00CD4489"/>
                          <w:p w14:paraId="7A6B136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8D4F311" w14:textId="77777777" w:rsidR="00CD4489" w:rsidRDefault="00CD4489"/>
                          <w:p w14:paraId="1C7DD57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2737E5E" w14:textId="77777777" w:rsidR="00CD4489" w:rsidRDefault="00CD4489"/>
                          <w:p w14:paraId="43C395D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1585410" w14:textId="77777777" w:rsidR="00CD4489" w:rsidRDefault="00CD4489"/>
                          <w:p w14:paraId="749DC66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3D20A8E" w14:textId="77777777" w:rsidR="00CD4489" w:rsidRDefault="00CD4489"/>
                          <w:p w14:paraId="0BEBC40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ECBFD3B" w14:textId="77777777" w:rsidR="00CD4489" w:rsidRDefault="00CD4489"/>
                          <w:p w14:paraId="22BEC59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BAEB66E" w14:textId="77777777" w:rsidR="00CD4489" w:rsidRDefault="00CD4489"/>
                          <w:p w14:paraId="4899508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CB26E0F" w14:textId="77777777" w:rsidR="00CD4489" w:rsidRDefault="00CD4489"/>
                          <w:p w14:paraId="2434FF5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34171A" w14:textId="77777777" w:rsidR="00CD4489" w:rsidRDefault="00CD4489"/>
                          <w:p w14:paraId="0967154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2A79CDB" w14:textId="77777777" w:rsidR="00CD4489" w:rsidRDefault="00CD4489"/>
                          <w:p w14:paraId="03395E8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AEBC971" w14:textId="77777777" w:rsidR="00CD4489" w:rsidRDefault="00CD4489"/>
                          <w:p w14:paraId="529BC59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CF77ADC" w14:textId="77777777" w:rsidR="00CD4489" w:rsidRDefault="00CD4489"/>
                          <w:p w14:paraId="7D31175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F5896FA" w14:textId="77777777" w:rsidR="00CD4489" w:rsidRDefault="00CD4489"/>
                          <w:p w14:paraId="64A4EE2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65044C0" w14:textId="77777777" w:rsidR="00CD4489" w:rsidRDefault="00CD4489"/>
                          <w:p w14:paraId="706A4EA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957E210" w14:textId="77777777" w:rsidR="00CD4489" w:rsidRDefault="00CD4489"/>
                          <w:p w14:paraId="7B885CA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957282B" w14:textId="77777777" w:rsidR="00CD4489" w:rsidRDefault="00CD4489"/>
                          <w:p w14:paraId="5FACC7C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278BBB8" w14:textId="77777777" w:rsidR="00CD4489" w:rsidRDefault="00CD4489"/>
                          <w:p w14:paraId="6CC62B9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982AD47" w14:textId="77777777" w:rsidR="00CD4489" w:rsidRDefault="00CD4489"/>
                          <w:p w14:paraId="753E458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FEF402" w14:textId="77777777" w:rsidR="00CD4489" w:rsidRDefault="00CD4489"/>
                          <w:p w14:paraId="7FE3DD2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3A7CE59" w14:textId="77777777" w:rsidR="00CD4489" w:rsidRDefault="00CD4489"/>
                          <w:p w14:paraId="37A41A8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D9B747B" w14:textId="77777777" w:rsidR="00CD4489" w:rsidRDefault="00CD4489"/>
                          <w:p w14:paraId="3FD063A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88CF19D" w14:textId="77777777" w:rsidR="00CD4489" w:rsidRDefault="00CD4489"/>
                          <w:p w14:paraId="121DE0F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F4D124B" w14:textId="77777777" w:rsidR="00CD4489" w:rsidRDefault="00CD4489"/>
                          <w:p w14:paraId="6AC38C8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AF3FE19" w14:textId="77777777" w:rsidR="00CD4489" w:rsidRDefault="00CD4489"/>
                          <w:p w14:paraId="2D67EF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4CB98D" w14:textId="77777777" w:rsidR="00CD4489" w:rsidRDefault="00CD4489"/>
                          <w:p w14:paraId="2577086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28B0BE5" w14:textId="77777777" w:rsidR="00CD4489" w:rsidRDefault="00CD4489"/>
                          <w:p w14:paraId="0B54494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B8BF0A6" w14:textId="77777777" w:rsidR="00CD4489" w:rsidRDefault="00CD4489"/>
                          <w:p w14:paraId="029BF19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38EF250" w14:textId="77777777" w:rsidR="00CD4489" w:rsidRDefault="00CD4489"/>
                          <w:p w14:paraId="0DF2A8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127D167" w14:textId="77777777" w:rsidR="00CD4489" w:rsidRDefault="00CD4489"/>
                          <w:p w14:paraId="5F991BB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C9C16F" w14:textId="77777777" w:rsidR="00CD4489" w:rsidRDefault="00CD4489"/>
                          <w:p w14:paraId="4A0E736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76DF31D" w14:textId="77777777" w:rsidR="00CD4489" w:rsidRDefault="00CD4489"/>
                          <w:p w14:paraId="401457F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77F2339" w14:textId="77777777" w:rsidR="00CD4489" w:rsidRDefault="00CD4489"/>
                          <w:p w14:paraId="13773E0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92E00A" w14:textId="77777777" w:rsidR="00CD4489" w:rsidRDefault="00CD4489"/>
                          <w:p w14:paraId="7DA9CF7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68A429B" w14:textId="77777777" w:rsidR="00CD4489" w:rsidRDefault="00CD4489"/>
                          <w:p w14:paraId="312A1DB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7C37EA7" w14:textId="77777777" w:rsidR="00CD4489" w:rsidRDefault="00CD4489"/>
                          <w:p w14:paraId="61DE9FD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4A6C669" w14:textId="77777777" w:rsidR="00CD4489" w:rsidRDefault="00CD4489"/>
                          <w:p w14:paraId="7D1672A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13A2A17" w14:textId="77777777" w:rsidR="00CD4489" w:rsidRDefault="00CD4489"/>
                          <w:p w14:paraId="0F6DAD1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95308D" w14:textId="77777777" w:rsidR="00CD4489" w:rsidRDefault="00CD4489"/>
                          <w:p w14:paraId="5F748715"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46F2632" w14:textId="77777777" w:rsidR="00CD4489" w:rsidRDefault="00CD4489"/>
                          <w:p w14:paraId="0718FF6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50B68A3" w14:textId="77777777" w:rsidR="00CD4489" w:rsidRDefault="00CD4489"/>
                          <w:p w14:paraId="01BA1AF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BA96932" w14:textId="77777777" w:rsidR="00CD4489" w:rsidRDefault="00CD4489"/>
                          <w:p w14:paraId="0D35797D"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825E1E" w14:textId="77777777" w:rsidR="00CD4489" w:rsidRDefault="00CD4489"/>
                          <w:p w14:paraId="3F61771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922B787" w14:textId="77777777" w:rsidR="00CD4489" w:rsidRDefault="00CD4489"/>
                          <w:p w14:paraId="63E7676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F77689C" w14:textId="77777777" w:rsidR="00CD4489" w:rsidRDefault="00CD4489"/>
                          <w:p w14:paraId="62F5025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C686D85" w14:textId="77777777" w:rsidR="00CD4489" w:rsidRDefault="00CD4489"/>
                          <w:p w14:paraId="7D3E68F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E4CFFD4" w14:textId="77777777" w:rsidR="00CD4489" w:rsidRDefault="00CD4489"/>
                          <w:p w14:paraId="4AFF41D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D8E403B" w14:textId="77777777" w:rsidR="00CD4489" w:rsidRDefault="00CD4489"/>
                          <w:p w14:paraId="1542F0D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41D9CE1" w14:textId="77777777" w:rsidR="00CD4489" w:rsidRDefault="00CD4489"/>
                          <w:p w14:paraId="3F182F7E"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DE2C0C1" w14:textId="77777777" w:rsidR="00CD4489" w:rsidRDefault="00CD4489"/>
                          <w:p w14:paraId="1F0966A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6B3295F" w14:textId="77777777" w:rsidR="00CD4489" w:rsidRDefault="00CD4489"/>
                          <w:p w14:paraId="6246F727"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784849C" w14:textId="77777777" w:rsidR="00CD4489" w:rsidRDefault="00CD4489"/>
                          <w:p w14:paraId="11E02EAA"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06AE900" w14:textId="77777777" w:rsidR="00CD4489" w:rsidRDefault="00CD4489"/>
                          <w:p w14:paraId="00799C8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4761C90" w14:textId="77777777" w:rsidR="00CD4489" w:rsidRDefault="00CD4489"/>
                          <w:p w14:paraId="5232AB6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CE5C98E" w14:textId="77777777" w:rsidR="00CD4489" w:rsidRDefault="00CD4489"/>
                          <w:p w14:paraId="16724F9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A630E45" w14:textId="77777777" w:rsidR="00CD4489" w:rsidRDefault="00CD4489"/>
                          <w:p w14:paraId="0527476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EEC230C" w14:textId="77777777" w:rsidR="00CD4489" w:rsidRDefault="00CD4489"/>
                          <w:p w14:paraId="54096644"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7A50F8E" w14:textId="77777777" w:rsidR="00CD4489" w:rsidRDefault="00CD4489"/>
                          <w:p w14:paraId="62526DA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F46CE22" w14:textId="77777777" w:rsidR="00CD4489" w:rsidRDefault="00CD4489"/>
                          <w:p w14:paraId="2A5EB5F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0E7850E7" w14:textId="77777777" w:rsidR="00CD4489" w:rsidRDefault="00CD4489"/>
                          <w:p w14:paraId="38C464E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1604B49" w14:textId="77777777" w:rsidR="00CD4489" w:rsidRDefault="00CD4489"/>
                          <w:p w14:paraId="4635070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B5BC419" w14:textId="77777777" w:rsidR="00CD4489" w:rsidRDefault="00CD4489"/>
                          <w:p w14:paraId="0A7EFF80"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451C9443" w14:textId="77777777" w:rsidR="00CD4489" w:rsidRDefault="00CD4489"/>
                          <w:p w14:paraId="7470A21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07E8DC" w14:textId="77777777" w:rsidR="00CD4489" w:rsidRDefault="00CD4489"/>
                          <w:p w14:paraId="6A7D0DEC"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A8BF3F2" w14:textId="77777777" w:rsidR="00CD4489" w:rsidRDefault="00CD4489"/>
                          <w:p w14:paraId="461A6341"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D5E945E" w14:textId="77777777" w:rsidR="00CD4489" w:rsidRDefault="00CD4489"/>
                          <w:p w14:paraId="306EDF9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884B764" w14:textId="77777777" w:rsidR="00CD4489" w:rsidRDefault="00CD4489"/>
                          <w:p w14:paraId="067C43C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68402771" w14:textId="77777777" w:rsidR="00CD4489" w:rsidRDefault="00CD4489"/>
                          <w:p w14:paraId="0035FC3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2195525" w14:textId="77777777" w:rsidR="00CD4489" w:rsidRDefault="00CD4489"/>
                          <w:p w14:paraId="10E448C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0C7F3F3" w14:textId="77777777" w:rsidR="00CD4489" w:rsidRDefault="00CD4489"/>
                          <w:p w14:paraId="31E670F8"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0889CB4" w14:textId="77777777" w:rsidR="00CD4489" w:rsidRDefault="00CD4489"/>
                          <w:p w14:paraId="43F09196"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F0E0C6B" w14:textId="77777777" w:rsidR="00CD4489" w:rsidRDefault="00CD4489"/>
                          <w:p w14:paraId="58FF5869"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56EF9194" w14:textId="77777777" w:rsidR="00CD4489" w:rsidRDefault="00CD4489"/>
                          <w:p w14:paraId="3FB0C80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BF5EE7B" w14:textId="77777777" w:rsidR="00CD4489" w:rsidRDefault="00CD4489"/>
                          <w:p w14:paraId="24CAEB42"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17AFFF26" w14:textId="77777777" w:rsidR="00CD4489" w:rsidRDefault="00CD4489"/>
                          <w:p w14:paraId="55DC02CF"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7464AD44" w14:textId="77777777" w:rsidR="00CD4489" w:rsidRDefault="00CD4489"/>
                          <w:p w14:paraId="55580363"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2C86C635" w14:textId="77777777" w:rsidR="00CD4489" w:rsidRDefault="00CD4489"/>
                          <w:p w14:paraId="496E9F8B" w14:textId="77777777" w:rsidR="00CD4489" w:rsidRPr="00DF42D1" w:rsidRDefault="00CD4489" w:rsidP="00334641">
                            <w:pPr>
                              <w:pStyle w:val="Ttulo1"/>
                              <w:rPr>
                                <w:rFonts w:ascii="Zizou Slab" w:hAnsi="Zizou Slab"/>
                                <w:b w:val="0"/>
                                <w:lang w:val="es-MX"/>
                              </w:rPr>
                            </w:pPr>
                            <w:r>
                              <w:rPr>
                                <w:rFonts w:ascii="Zizou Slab" w:hAnsi="Zizou Slab"/>
                                <w:b w:val="0"/>
                                <w:lang w:val="es-MX"/>
                              </w:rPr>
                              <w:t>Astra</w:t>
                            </w:r>
                          </w:p>
                          <w:p w14:paraId="33EB6B7E" w14:textId="77777777" w:rsidR="00CD4489" w:rsidRDefault="00CD4489"/>
                          <w:p w14:paraId="105FE894" w14:textId="3E58BDC1" w:rsidR="00CD4489" w:rsidRPr="00DF42D1" w:rsidRDefault="00CD4489" w:rsidP="00334641">
                            <w:pPr>
                              <w:pStyle w:val="Ttulo1"/>
                              <w:rPr>
                                <w:rFonts w:ascii="Zizou Slab" w:hAnsi="Zizou Slab"/>
                                <w:b w:val="0"/>
                                <w:lang w:val="es-MX"/>
                              </w:rPr>
                            </w:pPr>
                            <w:r>
                              <w:rPr>
                                <w:rFonts w:ascii="Zizou Slab" w:hAnsi="Zizou Slab"/>
                                <w:b w:val="0"/>
                                <w:lang w:val="es-MX"/>
                              </w:rPr>
                              <w:t>Astra</w:t>
                            </w:r>
                            <w:bookmarkEnd w:id="2295"/>
                          </w:p>
                          <w:p w14:paraId="4A6A3C6C" w14:textId="77777777" w:rsidR="00CD4489" w:rsidRDefault="00CD4489"/>
                          <w:p w14:paraId="689CE016" w14:textId="77777777" w:rsidR="00CD4489" w:rsidRPr="00DF42D1" w:rsidRDefault="00CD4489" w:rsidP="00334641">
                            <w:pPr>
                              <w:pStyle w:val="Ttulo1"/>
                              <w:rPr>
                                <w:rFonts w:ascii="Zizou Slab" w:hAnsi="Zizou Slab"/>
                                <w:b w:val="0"/>
                                <w:lang w:val="es-MX"/>
                              </w:rPr>
                            </w:pPr>
                            <w:bookmarkStart w:id="2299" w:name="_Toc25309651"/>
                            <w:r>
                              <w:rPr>
                                <w:rFonts w:ascii="Zizou Slab" w:hAnsi="Zizou Slab"/>
                                <w:b w:val="0"/>
                                <w:lang w:val="es-MX"/>
                              </w:rPr>
                              <w:t>Astra</w:t>
                            </w:r>
                            <w:bookmarkEnd w:id="2299"/>
                          </w:p>
                          <w:p w14:paraId="654D9890" w14:textId="77777777" w:rsidR="00CD4489" w:rsidRDefault="00CD4489"/>
                          <w:p w14:paraId="6CE2ADB8" w14:textId="77777777" w:rsidR="00CD4489" w:rsidRPr="00DF42D1" w:rsidRDefault="00CD4489" w:rsidP="00334641">
                            <w:pPr>
                              <w:pStyle w:val="Ttulo1"/>
                              <w:rPr>
                                <w:rFonts w:ascii="Zizou Slab" w:hAnsi="Zizou Slab"/>
                                <w:b w:val="0"/>
                                <w:lang w:val="es-MX"/>
                              </w:rPr>
                            </w:pPr>
                            <w:bookmarkStart w:id="2300" w:name="_Toc25309652"/>
                            <w:r>
                              <w:rPr>
                                <w:rFonts w:ascii="Zizou Slab" w:hAnsi="Zizou Slab"/>
                                <w:b w:val="0"/>
                                <w:lang w:val="es-MX"/>
                              </w:rPr>
                              <w:t>Astra</w:t>
                            </w:r>
                            <w:bookmarkEnd w:id="2300"/>
                          </w:p>
                          <w:p w14:paraId="4F2F4AC7" w14:textId="77777777" w:rsidR="00CD4489" w:rsidRDefault="00CD4489"/>
                          <w:p w14:paraId="64549386" w14:textId="77777777" w:rsidR="00CD4489" w:rsidRPr="00DF42D1" w:rsidRDefault="00CD4489" w:rsidP="00334641">
                            <w:pPr>
                              <w:pStyle w:val="Ttulo1"/>
                              <w:rPr>
                                <w:rFonts w:ascii="Zizou Slab" w:hAnsi="Zizou Slab"/>
                                <w:b w:val="0"/>
                                <w:lang w:val="es-MX"/>
                              </w:rPr>
                            </w:pPr>
                            <w:bookmarkStart w:id="2301" w:name="_Toc25309653"/>
                            <w:r>
                              <w:rPr>
                                <w:rFonts w:ascii="Zizou Slab" w:hAnsi="Zizou Slab"/>
                                <w:b w:val="0"/>
                                <w:lang w:val="es-MX"/>
                              </w:rPr>
                              <w:t>Astra</w:t>
                            </w:r>
                            <w:bookmarkEnd w:id="2301"/>
                          </w:p>
                          <w:p w14:paraId="1BAC76B7" w14:textId="77777777" w:rsidR="00CD4489" w:rsidRDefault="00CD4489"/>
                          <w:p w14:paraId="425307B2" w14:textId="77777777" w:rsidR="00CD4489" w:rsidRPr="00DF42D1" w:rsidRDefault="00CD4489" w:rsidP="00334641">
                            <w:pPr>
                              <w:pStyle w:val="Ttulo1"/>
                              <w:rPr>
                                <w:rFonts w:ascii="Zizou Slab" w:hAnsi="Zizou Slab"/>
                                <w:b w:val="0"/>
                                <w:lang w:val="es-MX"/>
                              </w:rPr>
                            </w:pPr>
                            <w:bookmarkStart w:id="2302" w:name="_Toc25309654"/>
                            <w:r>
                              <w:rPr>
                                <w:rFonts w:ascii="Zizou Slab" w:hAnsi="Zizou Slab"/>
                                <w:b w:val="0"/>
                                <w:lang w:val="es-MX"/>
                              </w:rPr>
                              <w:t>Astra</w:t>
                            </w:r>
                            <w:bookmarkEnd w:id="2302"/>
                          </w:p>
                          <w:p w14:paraId="065B20DE" w14:textId="77777777" w:rsidR="00CD4489" w:rsidRDefault="00CD4489"/>
                          <w:p w14:paraId="71089905" w14:textId="77777777" w:rsidR="00CD4489" w:rsidRPr="00DF42D1" w:rsidRDefault="00CD4489" w:rsidP="00334641">
                            <w:pPr>
                              <w:pStyle w:val="Ttulo1"/>
                              <w:rPr>
                                <w:rFonts w:ascii="Zizou Slab" w:hAnsi="Zizou Slab"/>
                                <w:b w:val="0"/>
                                <w:lang w:val="es-MX"/>
                              </w:rPr>
                            </w:pPr>
                            <w:bookmarkStart w:id="2303" w:name="_Toc25309655"/>
                            <w:r>
                              <w:rPr>
                                <w:rFonts w:ascii="Zizou Slab" w:hAnsi="Zizou Slab"/>
                                <w:b w:val="0"/>
                                <w:lang w:val="es-MX"/>
                              </w:rPr>
                              <w:t>Astra</w:t>
                            </w:r>
                            <w:bookmarkEnd w:id="2303"/>
                          </w:p>
                          <w:p w14:paraId="71E353BE" w14:textId="77777777" w:rsidR="00CD4489" w:rsidRDefault="00CD4489"/>
                          <w:p w14:paraId="391094D6" w14:textId="77777777" w:rsidR="00CD4489" w:rsidRPr="00DF42D1" w:rsidRDefault="00CD4489" w:rsidP="00334641">
                            <w:pPr>
                              <w:pStyle w:val="Ttulo1"/>
                              <w:rPr>
                                <w:rFonts w:ascii="Zizou Slab" w:hAnsi="Zizou Slab"/>
                                <w:b w:val="0"/>
                                <w:lang w:val="es-MX"/>
                              </w:rPr>
                            </w:pPr>
                            <w:bookmarkStart w:id="2304" w:name="_Toc25309656"/>
                            <w:r>
                              <w:rPr>
                                <w:rFonts w:ascii="Zizou Slab" w:hAnsi="Zizou Slab"/>
                                <w:b w:val="0"/>
                                <w:lang w:val="es-MX"/>
                              </w:rPr>
                              <w:t>Astra</w:t>
                            </w:r>
                            <w:bookmarkEnd w:id="2304"/>
                          </w:p>
                          <w:p w14:paraId="4C2AB679" w14:textId="77777777" w:rsidR="00CD4489" w:rsidRDefault="00CD4489"/>
                          <w:p w14:paraId="1DA72CE8" w14:textId="77777777" w:rsidR="00CD4489" w:rsidRPr="00DF42D1" w:rsidRDefault="00CD4489" w:rsidP="00334641">
                            <w:pPr>
                              <w:pStyle w:val="Ttulo1"/>
                              <w:rPr>
                                <w:rFonts w:ascii="Zizou Slab" w:hAnsi="Zizou Slab"/>
                                <w:b w:val="0"/>
                                <w:lang w:val="es-MX"/>
                              </w:rPr>
                            </w:pPr>
                            <w:bookmarkStart w:id="2305" w:name="_Toc25309657"/>
                            <w:r>
                              <w:rPr>
                                <w:rFonts w:ascii="Zizou Slab" w:hAnsi="Zizou Slab"/>
                                <w:b w:val="0"/>
                                <w:lang w:val="es-MX"/>
                              </w:rPr>
                              <w:t>Astra</w:t>
                            </w:r>
                            <w:bookmarkEnd w:id="2305"/>
                          </w:p>
                          <w:p w14:paraId="317277CE" w14:textId="77777777" w:rsidR="00CD4489" w:rsidRDefault="00CD4489"/>
                          <w:p w14:paraId="0F6AE42B" w14:textId="77777777" w:rsidR="00CD4489" w:rsidRPr="00DF42D1" w:rsidRDefault="00CD4489" w:rsidP="00334641">
                            <w:pPr>
                              <w:pStyle w:val="Ttulo1"/>
                              <w:rPr>
                                <w:rFonts w:ascii="Zizou Slab" w:hAnsi="Zizou Slab"/>
                                <w:b w:val="0"/>
                                <w:lang w:val="es-MX"/>
                              </w:rPr>
                            </w:pPr>
                            <w:bookmarkStart w:id="2306" w:name="_Toc25309658"/>
                            <w:r>
                              <w:rPr>
                                <w:rFonts w:ascii="Zizou Slab" w:hAnsi="Zizou Slab"/>
                                <w:b w:val="0"/>
                                <w:lang w:val="es-MX"/>
                              </w:rPr>
                              <w:t>Astra</w:t>
                            </w:r>
                            <w:bookmarkEnd w:id="2306"/>
                          </w:p>
                          <w:p w14:paraId="12C0004B" w14:textId="77777777" w:rsidR="00CD4489" w:rsidRDefault="00CD4489"/>
                          <w:p w14:paraId="6AD7F956" w14:textId="77777777" w:rsidR="00CD4489" w:rsidRPr="00DF42D1" w:rsidRDefault="00CD4489" w:rsidP="00334641">
                            <w:pPr>
                              <w:pStyle w:val="Ttulo1"/>
                              <w:rPr>
                                <w:rFonts w:ascii="Zizou Slab" w:hAnsi="Zizou Slab"/>
                                <w:b w:val="0"/>
                                <w:lang w:val="es-MX"/>
                              </w:rPr>
                            </w:pPr>
                            <w:bookmarkStart w:id="2307" w:name="_Toc25309659"/>
                            <w:r>
                              <w:rPr>
                                <w:rFonts w:ascii="Zizou Slab" w:hAnsi="Zizou Slab"/>
                                <w:b w:val="0"/>
                                <w:lang w:val="es-MX"/>
                              </w:rPr>
                              <w:t>Astra</w:t>
                            </w:r>
                            <w:bookmarkEnd w:id="2307"/>
                          </w:p>
                          <w:p w14:paraId="7A854C01" w14:textId="77777777" w:rsidR="00CD4489" w:rsidRDefault="00CD4489"/>
                          <w:p w14:paraId="66C1B4A0" w14:textId="77777777" w:rsidR="00CD4489" w:rsidRPr="00DF42D1" w:rsidRDefault="00CD4489" w:rsidP="00334641">
                            <w:pPr>
                              <w:pStyle w:val="Ttulo1"/>
                              <w:rPr>
                                <w:rFonts w:ascii="Zizou Slab" w:hAnsi="Zizou Slab"/>
                                <w:b w:val="0"/>
                                <w:lang w:val="es-MX"/>
                              </w:rPr>
                            </w:pPr>
                            <w:bookmarkStart w:id="2308" w:name="_Toc25309660"/>
                            <w:r>
                              <w:rPr>
                                <w:rFonts w:ascii="Zizou Slab" w:hAnsi="Zizou Slab"/>
                                <w:b w:val="0"/>
                                <w:lang w:val="es-MX"/>
                              </w:rPr>
                              <w:t>Astra</w:t>
                            </w:r>
                            <w:bookmarkEnd w:id="2308"/>
                          </w:p>
                          <w:p w14:paraId="303B5E7A" w14:textId="77777777" w:rsidR="00CD4489" w:rsidRDefault="00CD4489"/>
                          <w:p w14:paraId="70A44DED" w14:textId="77777777" w:rsidR="00CD4489" w:rsidRPr="00DF42D1" w:rsidRDefault="00CD4489" w:rsidP="00334641">
                            <w:pPr>
                              <w:pStyle w:val="Ttulo1"/>
                              <w:rPr>
                                <w:rFonts w:ascii="Zizou Slab" w:hAnsi="Zizou Slab"/>
                                <w:b w:val="0"/>
                                <w:lang w:val="es-MX"/>
                              </w:rPr>
                            </w:pPr>
                            <w:bookmarkStart w:id="2309" w:name="_Toc25309661"/>
                            <w:r>
                              <w:rPr>
                                <w:rFonts w:ascii="Zizou Slab" w:hAnsi="Zizou Slab"/>
                                <w:b w:val="0"/>
                                <w:lang w:val="es-MX"/>
                              </w:rPr>
                              <w:t>Astra</w:t>
                            </w:r>
                            <w:bookmarkEnd w:id="2309"/>
                          </w:p>
                          <w:p w14:paraId="6A4E749B" w14:textId="77777777" w:rsidR="00CD4489" w:rsidRDefault="00CD4489"/>
                          <w:p w14:paraId="5EDC53B8" w14:textId="77777777" w:rsidR="00CD4489" w:rsidRPr="00DF42D1" w:rsidRDefault="00CD4489" w:rsidP="00334641">
                            <w:pPr>
                              <w:pStyle w:val="Ttulo1"/>
                              <w:rPr>
                                <w:rFonts w:ascii="Zizou Slab" w:hAnsi="Zizou Slab"/>
                                <w:b w:val="0"/>
                                <w:lang w:val="es-MX"/>
                              </w:rPr>
                            </w:pPr>
                            <w:bookmarkStart w:id="2310" w:name="_Toc25309662"/>
                            <w:r>
                              <w:rPr>
                                <w:rFonts w:ascii="Zizou Slab" w:hAnsi="Zizou Slab"/>
                                <w:b w:val="0"/>
                                <w:lang w:val="es-MX"/>
                              </w:rPr>
                              <w:t>Astra</w:t>
                            </w:r>
                            <w:bookmarkEnd w:id="2310"/>
                          </w:p>
                          <w:p w14:paraId="4584ABE2" w14:textId="77777777" w:rsidR="00CD4489" w:rsidRDefault="00CD4489"/>
                          <w:p w14:paraId="0DC2E87A" w14:textId="77777777" w:rsidR="00CD4489" w:rsidRPr="00DF42D1" w:rsidRDefault="00CD4489" w:rsidP="00334641">
                            <w:pPr>
                              <w:pStyle w:val="Ttulo1"/>
                              <w:rPr>
                                <w:rFonts w:ascii="Zizou Slab" w:hAnsi="Zizou Slab"/>
                                <w:b w:val="0"/>
                                <w:lang w:val="es-MX"/>
                              </w:rPr>
                            </w:pPr>
                            <w:bookmarkStart w:id="2311" w:name="_Toc25309663"/>
                            <w:r>
                              <w:rPr>
                                <w:rFonts w:ascii="Zizou Slab" w:hAnsi="Zizou Slab"/>
                                <w:b w:val="0"/>
                                <w:lang w:val="es-MX"/>
                              </w:rPr>
                              <w:t>Astra</w:t>
                            </w:r>
                            <w:bookmarkEnd w:id="2311"/>
                          </w:p>
                          <w:p w14:paraId="095D4EF7" w14:textId="77777777" w:rsidR="00CD4489" w:rsidRDefault="00CD4489"/>
                          <w:p w14:paraId="5BAB0783" w14:textId="77777777" w:rsidR="00CD4489" w:rsidRPr="00DF42D1" w:rsidRDefault="00CD4489" w:rsidP="00334641">
                            <w:pPr>
                              <w:pStyle w:val="Ttulo1"/>
                              <w:rPr>
                                <w:rFonts w:ascii="Zizou Slab" w:hAnsi="Zizou Slab"/>
                                <w:b w:val="0"/>
                                <w:lang w:val="es-MX"/>
                              </w:rPr>
                            </w:pPr>
                            <w:bookmarkStart w:id="2312" w:name="_Toc25309664"/>
                            <w:r>
                              <w:rPr>
                                <w:rFonts w:ascii="Zizou Slab" w:hAnsi="Zizou Slab"/>
                                <w:b w:val="0"/>
                                <w:lang w:val="es-MX"/>
                              </w:rPr>
                              <w:t>Astra</w:t>
                            </w:r>
                            <w:bookmarkEnd w:id="2312"/>
                          </w:p>
                          <w:p w14:paraId="4B4C05C1" w14:textId="77777777" w:rsidR="00CD4489" w:rsidRDefault="00CD4489"/>
                          <w:p w14:paraId="3E859CCC" w14:textId="77777777" w:rsidR="00CD4489" w:rsidRPr="00DF42D1" w:rsidRDefault="00CD4489" w:rsidP="00334641">
                            <w:pPr>
                              <w:pStyle w:val="Ttulo1"/>
                              <w:rPr>
                                <w:rFonts w:ascii="Zizou Slab" w:hAnsi="Zizou Slab"/>
                                <w:b w:val="0"/>
                                <w:lang w:val="es-MX"/>
                              </w:rPr>
                            </w:pPr>
                            <w:bookmarkStart w:id="2313" w:name="_Toc25309665"/>
                            <w:r>
                              <w:rPr>
                                <w:rFonts w:ascii="Zizou Slab" w:hAnsi="Zizou Slab"/>
                                <w:b w:val="0"/>
                                <w:lang w:val="es-MX"/>
                              </w:rPr>
                              <w:t>Astra</w:t>
                            </w:r>
                            <w:bookmarkEnd w:id="2313"/>
                          </w:p>
                          <w:p w14:paraId="26DD163A" w14:textId="77777777" w:rsidR="00CD4489" w:rsidRDefault="00CD4489"/>
                          <w:p w14:paraId="0AAA79ED" w14:textId="77777777" w:rsidR="00CD4489" w:rsidRPr="00DF42D1" w:rsidRDefault="00CD4489" w:rsidP="00334641">
                            <w:pPr>
                              <w:pStyle w:val="Ttulo1"/>
                              <w:rPr>
                                <w:rFonts w:ascii="Zizou Slab" w:hAnsi="Zizou Slab"/>
                                <w:b w:val="0"/>
                                <w:lang w:val="es-MX"/>
                              </w:rPr>
                            </w:pPr>
                            <w:bookmarkStart w:id="2314" w:name="_Toc25309666"/>
                            <w:r>
                              <w:rPr>
                                <w:rFonts w:ascii="Zizou Slab" w:hAnsi="Zizou Slab"/>
                                <w:b w:val="0"/>
                                <w:lang w:val="es-MX"/>
                              </w:rPr>
                              <w:t>Astra</w:t>
                            </w:r>
                            <w:bookmarkEnd w:id="2314"/>
                          </w:p>
                          <w:p w14:paraId="49143E2E" w14:textId="77777777" w:rsidR="00CD4489" w:rsidRDefault="00CD4489"/>
                          <w:p w14:paraId="28A256AF" w14:textId="77777777" w:rsidR="00CD4489" w:rsidRPr="00DF42D1" w:rsidRDefault="00CD4489" w:rsidP="00334641">
                            <w:pPr>
                              <w:pStyle w:val="Ttulo1"/>
                              <w:rPr>
                                <w:rFonts w:ascii="Zizou Slab" w:hAnsi="Zizou Slab"/>
                                <w:b w:val="0"/>
                                <w:lang w:val="es-MX"/>
                              </w:rPr>
                            </w:pPr>
                            <w:bookmarkStart w:id="2315" w:name="_Toc25309667"/>
                            <w:r>
                              <w:rPr>
                                <w:rFonts w:ascii="Zizou Slab" w:hAnsi="Zizou Slab"/>
                                <w:b w:val="0"/>
                                <w:lang w:val="es-MX"/>
                              </w:rPr>
                              <w:t>Astra</w:t>
                            </w:r>
                            <w:bookmarkEnd w:id="2315"/>
                          </w:p>
                          <w:p w14:paraId="76E44798" w14:textId="77777777" w:rsidR="00CD4489" w:rsidRDefault="00CD4489"/>
                          <w:p w14:paraId="2E9B921F" w14:textId="77777777" w:rsidR="00CD4489" w:rsidRPr="00DF42D1" w:rsidRDefault="00CD4489" w:rsidP="00334641">
                            <w:pPr>
                              <w:pStyle w:val="Ttulo1"/>
                              <w:rPr>
                                <w:rFonts w:ascii="Zizou Slab" w:hAnsi="Zizou Slab"/>
                                <w:b w:val="0"/>
                                <w:lang w:val="es-MX"/>
                              </w:rPr>
                            </w:pPr>
                            <w:bookmarkStart w:id="2316" w:name="_Toc25309668"/>
                            <w:r>
                              <w:rPr>
                                <w:rFonts w:ascii="Zizou Slab" w:hAnsi="Zizou Slab"/>
                                <w:b w:val="0"/>
                                <w:lang w:val="es-MX"/>
                              </w:rPr>
                              <w:t>Astra</w:t>
                            </w:r>
                            <w:bookmarkEnd w:id="2316"/>
                          </w:p>
                          <w:p w14:paraId="21418B80" w14:textId="77777777" w:rsidR="00CD4489" w:rsidRDefault="00CD4489"/>
                          <w:p w14:paraId="6A9177FA" w14:textId="77777777" w:rsidR="00CD4489" w:rsidRPr="00DF42D1" w:rsidRDefault="00CD4489" w:rsidP="00334641">
                            <w:pPr>
                              <w:pStyle w:val="Ttulo1"/>
                              <w:rPr>
                                <w:rFonts w:ascii="Zizou Slab" w:hAnsi="Zizou Slab"/>
                                <w:b w:val="0"/>
                                <w:lang w:val="es-MX"/>
                              </w:rPr>
                            </w:pPr>
                            <w:bookmarkStart w:id="2317" w:name="_Toc25309669"/>
                            <w:r>
                              <w:rPr>
                                <w:rFonts w:ascii="Zizou Slab" w:hAnsi="Zizou Slab"/>
                                <w:b w:val="0"/>
                                <w:lang w:val="es-MX"/>
                              </w:rPr>
                              <w:t>Astra</w:t>
                            </w:r>
                            <w:bookmarkEnd w:id="2317"/>
                          </w:p>
                          <w:p w14:paraId="69B4A0C9" w14:textId="77777777" w:rsidR="00CD4489" w:rsidRDefault="00CD4489"/>
                          <w:p w14:paraId="51893F99" w14:textId="77777777" w:rsidR="00CD4489" w:rsidRPr="00DF42D1" w:rsidRDefault="00CD4489" w:rsidP="00334641">
                            <w:pPr>
                              <w:pStyle w:val="Ttulo1"/>
                              <w:rPr>
                                <w:rFonts w:ascii="Zizou Slab" w:hAnsi="Zizou Slab"/>
                                <w:b w:val="0"/>
                                <w:lang w:val="es-MX"/>
                              </w:rPr>
                            </w:pPr>
                            <w:bookmarkStart w:id="2318" w:name="_Toc25309670"/>
                            <w:r>
                              <w:rPr>
                                <w:rFonts w:ascii="Zizou Slab" w:hAnsi="Zizou Slab"/>
                                <w:b w:val="0"/>
                                <w:lang w:val="es-MX"/>
                              </w:rPr>
                              <w:t>Astra</w:t>
                            </w:r>
                            <w:bookmarkEnd w:id="2318"/>
                          </w:p>
                          <w:p w14:paraId="19599EBC" w14:textId="77777777" w:rsidR="00CD4489" w:rsidRDefault="00CD4489"/>
                          <w:p w14:paraId="1E2B5715" w14:textId="77777777" w:rsidR="00CD4489" w:rsidRPr="00DF42D1" w:rsidRDefault="00CD4489" w:rsidP="00334641">
                            <w:pPr>
                              <w:pStyle w:val="Ttulo1"/>
                              <w:rPr>
                                <w:rFonts w:ascii="Zizou Slab" w:hAnsi="Zizou Slab"/>
                                <w:b w:val="0"/>
                                <w:lang w:val="es-MX"/>
                              </w:rPr>
                            </w:pPr>
                            <w:bookmarkStart w:id="2319" w:name="_Toc25309671"/>
                            <w:r>
                              <w:rPr>
                                <w:rFonts w:ascii="Zizou Slab" w:hAnsi="Zizou Slab"/>
                                <w:b w:val="0"/>
                                <w:lang w:val="es-MX"/>
                              </w:rPr>
                              <w:t>Astra</w:t>
                            </w:r>
                            <w:bookmarkEnd w:id="2319"/>
                          </w:p>
                          <w:p w14:paraId="7FB890B9" w14:textId="77777777" w:rsidR="00CD4489" w:rsidRDefault="00CD4489"/>
                          <w:p w14:paraId="66951013" w14:textId="77777777" w:rsidR="00CD4489" w:rsidRPr="00DF42D1" w:rsidRDefault="00CD4489" w:rsidP="00334641">
                            <w:pPr>
                              <w:pStyle w:val="Ttulo1"/>
                              <w:rPr>
                                <w:rFonts w:ascii="Zizou Slab" w:hAnsi="Zizou Slab"/>
                                <w:b w:val="0"/>
                                <w:lang w:val="es-MX"/>
                              </w:rPr>
                            </w:pPr>
                            <w:bookmarkStart w:id="2320" w:name="_Toc25309672"/>
                            <w:r>
                              <w:rPr>
                                <w:rFonts w:ascii="Zizou Slab" w:hAnsi="Zizou Slab"/>
                                <w:b w:val="0"/>
                                <w:lang w:val="es-MX"/>
                              </w:rPr>
                              <w:t>Astra</w:t>
                            </w:r>
                            <w:bookmarkEnd w:id="2320"/>
                          </w:p>
                          <w:p w14:paraId="7F96A74E" w14:textId="77777777" w:rsidR="00CD4489" w:rsidRDefault="00CD4489"/>
                          <w:p w14:paraId="519D4595" w14:textId="77777777" w:rsidR="00CD4489" w:rsidRPr="00DF42D1" w:rsidRDefault="00CD4489" w:rsidP="00334641">
                            <w:pPr>
                              <w:pStyle w:val="Ttulo1"/>
                              <w:rPr>
                                <w:rFonts w:ascii="Zizou Slab" w:hAnsi="Zizou Slab"/>
                                <w:b w:val="0"/>
                                <w:lang w:val="es-MX"/>
                              </w:rPr>
                            </w:pPr>
                            <w:bookmarkStart w:id="2321" w:name="_Toc25309673"/>
                            <w:r>
                              <w:rPr>
                                <w:rFonts w:ascii="Zizou Slab" w:hAnsi="Zizou Slab"/>
                                <w:b w:val="0"/>
                                <w:lang w:val="es-MX"/>
                              </w:rPr>
                              <w:t>Astra</w:t>
                            </w:r>
                            <w:bookmarkEnd w:id="2321"/>
                          </w:p>
                          <w:p w14:paraId="198354DA" w14:textId="77777777" w:rsidR="00CD4489" w:rsidRDefault="00CD4489"/>
                          <w:p w14:paraId="5E5ADC00" w14:textId="77777777" w:rsidR="00CD4489" w:rsidRPr="00DF42D1" w:rsidRDefault="00CD4489" w:rsidP="00334641">
                            <w:pPr>
                              <w:pStyle w:val="Ttulo1"/>
                              <w:rPr>
                                <w:rFonts w:ascii="Zizou Slab" w:hAnsi="Zizou Slab"/>
                                <w:b w:val="0"/>
                                <w:lang w:val="es-MX"/>
                              </w:rPr>
                            </w:pPr>
                            <w:bookmarkStart w:id="2322" w:name="_Toc25309674"/>
                            <w:r>
                              <w:rPr>
                                <w:rFonts w:ascii="Zizou Slab" w:hAnsi="Zizou Slab"/>
                                <w:b w:val="0"/>
                                <w:lang w:val="es-MX"/>
                              </w:rPr>
                              <w:t>Astra</w:t>
                            </w:r>
                            <w:bookmarkEnd w:id="2322"/>
                          </w:p>
                          <w:p w14:paraId="5EB6DDAA" w14:textId="77777777" w:rsidR="00CD4489" w:rsidRDefault="00CD4489"/>
                          <w:p w14:paraId="2862B1A7" w14:textId="77777777" w:rsidR="00CD4489" w:rsidRPr="00DF42D1" w:rsidRDefault="00CD4489" w:rsidP="00334641">
                            <w:pPr>
                              <w:pStyle w:val="Ttulo1"/>
                              <w:rPr>
                                <w:rFonts w:ascii="Zizou Slab" w:hAnsi="Zizou Slab"/>
                                <w:b w:val="0"/>
                                <w:lang w:val="es-MX"/>
                              </w:rPr>
                            </w:pPr>
                            <w:bookmarkStart w:id="2323" w:name="_Toc25309675"/>
                            <w:r>
                              <w:rPr>
                                <w:rFonts w:ascii="Zizou Slab" w:hAnsi="Zizou Slab"/>
                                <w:b w:val="0"/>
                                <w:lang w:val="es-MX"/>
                              </w:rPr>
                              <w:t>Astra</w:t>
                            </w:r>
                            <w:bookmarkEnd w:id="2323"/>
                          </w:p>
                          <w:p w14:paraId="6D4626E9" w14:textId="77777777" w:rsidR="00CD4489" w:rsidRDefault="00CD4489"/>
                          <w:p w14:paraId="374FB148" w14:textId="77777777" w:rsidR="00CD4489" w:rsidRPr="00DF42D1" w:rsidRDefault="00CD4489" w:rsidP="00334641">
                            <w:pPr>
                              <w:pStyle w:val="Ttulo1"/>
                              <w:rPr>
                                <w:rFonts w:ascii="Zizou Slab" w:hAnsi="Zizou Slab"/>
                                <w:b w:val="0"/>
                                <w:lang w:val="es-MX"/>
                              </w:rPr>
                            </w:pPr>
                            <w:bookmarkStart w:id="2324" w:name="_Toc25309676"/>
                            <w:r>
                              <w:rPr>
                                <w:rFonts w:ascii="Zizou Slab" w:hAnsi="Zizou Slab"/>
                                <w:b w:val="0"/>
                                <w:lang w:val="es-MX"/>
                              </w:rPr>
                              <w:t>Astra</w:t>
                            </w:r>
                            <w:bookmarkEnd w:id="2324"/>
                          </w:p>
                          <w:p w14:paraId="0750DBB8" w14:textId="77777777" w:rsidR="00CD4489" w:rsidRDefault="00CD4489"/>
                          <w:p w14:paraId="4409DD0A" w14:textId="77777777" w:rsidR="00CD4489" w:rsidRPr="00DF42D1" w:rsidRDefault="00CD4489" w:rsidP="00334641">
                            <w:pPr>
                              <w:pStyle w:val="Ttulo1"/>
                              <w:rPr>
                                <w:rFonts w:ascii="Zizou Slab" w:hAnsi="Zizou Slab"/>
                                <w:b w:val="0"/>
                                <w:lang w:val="es-MX"/>
                              </w:rPr>
                            </w:pPr>
                            <w:bookmarkStart w:id="2325" w:name="_Toc25309677"/>
                            <w:r>
                              <w:rPr>
                                <w:rFonts w:ascii="Zizou Slab" w:hAnsi="Zizou Slab"/>
                                <w:b w:val="0"/>
                                <w:lang w:val="es-MX"/>
                              </w:rPr>
                              <w:t>Astra</w:t>
                            </w:r>
                            <w:bookmarkEnd w:id="2325"/>
                          </w:p>
                          <w:p w14:paraId="49718F24" w14:textId="77777777" w:rsidR="00CD4489" w:rsidRDefault="00CD4489"/>
                          <w:p w14:paraId="248D2EFF" w14:textId="77777777" w:rsidR="00CD4489" w:rsidRPr="00DF42D1" w:rsidRDefault="00CD4489" w:rsidP="00334641">
                            <w:pPr>
                              <w:pStyle w:val="Ttulo1"/>
                              <w:rPr>
                                <w:rFonts w:ascii="Zizou Slab" w:hAnsi="Zizou Slab"/>
                                <w:b w:val="0"/>
                                <w:lang w:val="es-MX"/>
                              </w:rPr>
                            </w:pPr>
                            <w:bookmarkStart w:id="2326" w:name="_Toc25309678"/>
                            <w:r>
                              <w:rPr>
                                <w:rFonts w:ascii="Zizou Slab" w:hAnsi="Zizou Slab"/>
                                <w:b w:val="0"/>
                                <w:lang w:val="es-MX"/>
                              </w:rPr>
                              <w:t>Astra</w:t>
                            </w:r>
                            <w:bookmarkEnd w:id="2326"/>
                          </w:p>
                          <w:p w14:paraId="5750BB16" w14:textId="77777777" w:rsidR="00CD4489" w:rsidRDefault="00CD4489"/>
                          <w:p w14:paraId="4F261BA6" w14:textId="77777777" w:rsidR="00CD4489" w:rsidRPr="00DF42D1" w:rsidRDefault="00CD4489" w:rsidP="00334641">
                            <w:pPr>
                              <w:pStyle w:val="Ttulo1"/>
                              <w:rPr>
                                <w:rFonts w:ascii="Zizou Slab" w:hAnsi="Zizou Slab"/>
                                <w:b w:val="0"/>
                                <w:lang w:val="es-MX"/>
                              </w:rPr>
                            </w:pPr>
                            <w:bookmarkStart w:id="2327" w:name="_Toc25309679"/>
                            <w:r>
                              <w:rPr>
                                <w:rFonts w:ascii="Zizou Slab" w:hAnsi="Zizou Slab"/>
                                <w:b w:val="0"/>
                                <w:lang w:val="es-MX"/>
                              </w:rPr>
                              <w:t>Astra</w:t>
                            </w:r>
                            <w:bookmarkEnd w:id="2327"/>
                          </w:p>
                          <w:p w14:paraId="03FF9549" w14:textId="77777777" w:rsidR="00CD4489" w:rsidRDefault="00CD4489"/>
                          <w:p w14:paraId="7F0ECD29" w14:textId="77777777" w:rsidR="00CD4489" w:rsidRPr="00DF42D1" w:rsidRDefault="00CD4489" w:rsidP="00334641">
                            <w:pPr>
                              <w:pStyle w:val="Ttulo1"/>
                              <w:rPr>
                                <w:rFonts w:ascii="Zizou Slab" w:hAnsi="Zizou Slab"/>
                                <w:b w:val="0"/>
                                <w:lang w:val="es-MX"/>
                              </w:rPr>
                            </w:pPr>
                            <w:bookmarkStart w:id="2328" w:name="_Toc25309680"/>
                            <w:r>
                              <w:rPr>
                                <w:rFonts w:ascii="Zizou Slab" w:hAnsi="Zizou Slab"/>
                                <w:b w:val="0"/>
                                <w:lang w:val="es-MX"/>
                              </w:rPr>
                              <w:t>Astra</w:t>
                            </w:r>
                            <w:bookmarkEnd w:id="2328"/>
                          </w:p>
                          <w:p w14:paraId="75E18E36" w14:textId="77777777" w:rsidR="00CD4489" w:rsidRDefault="00CD4489"/>
                          <w:p w14:paraId="6919923E" w14:textId="77777777" w:rsidR="00CD4489" w:rsidRPr="00DF42D1" w:rsidRDefault="00CD4489" w:rsidP="00334641">
                            <w:pPr>
                              <w:pStyle w:val="Ttulo1"/>
                              <w:rPr>
                                <w:rFonts w:ascii="Zizou Slab" w:hAnsi="Zizou Slab"/>
                                <w:b w:val="0"/>
                                <w:lang w:val="es-MX"/>
                              </w:rPr>
                            </w:pPr>
                            <w:bookmarkStart w:id="2329" w:name="_Toc25309681"/>
                            <w:r>
                              <w:rPr>
                                <w:rFonts w:ascii="Zizou Slab" w:hAnsi="Zizou Slab"/>
                                <w:b w:val="0"/>
                                <w:lang w:val="es-MX"/>
                              </w:rPr>
                              <w:t>Astra</w:t>
                            </w:r>
                            <w:bookmarkEnd w:id="2329"/>
                          </w:p>
                          <w:p w14:paraId="150C52A1" w14:textId="77777777" w:rsidR="00CD4489" w:rsidRDefault="00CD4489"/>
                          <w:p w14:paraId="14CAB8DE" w14:textId="77777777" w:rsidR="00CD4489" w:rsidRPr="00DF42D1" w:rsidRDefault="00CD4489" w:rsidP="00334641">
                            <w:pPr>
                              <w:pStyle w:val="Ttulo1"/>
                              <w:rPr>
                                <w:rFonts w:ascii="Zizou Slab" w:hAnsi="Zizou Slab"/>
                                <w:b w:val="0"/>
                                <w:lang w:val="es-MX"/>
                              </w:rPr>
                            </w:pPr>
                            <w:bookmarkStart w:id="2330" w:name="_Toc25309682"/>
                            <w:r>
                              <w:rPr>
                                <w:rFonts w:ascii="Zizou Slab" w:hAnsi="Zizou Slab"/>
                                <w:b w:val="0"/>
                                <w:lang w:val="es-MX"/>
                              </w:rPr>
                              <w:t>Astra</w:t>
                            </w:r>
                            <w:bookmarkEnd w:id="2330"/>
                          </w:p>
                          <w:p w14:paraId="4022CFFA" w14:textId="77777777" w:rsidR="00CD4489" w:rsidRDefault="00CD4489"/>
                          <w:p w14:paraId="12916D8F" w14:textId="77777777" w:rsidR="00CD4489" w:rsidRPr="00DF42D1" w:rsidRDefault="00CD4489" w:rsidP="00334641">
                            <w:pPr>
                              <w:pStyle w:val="Ttulo1"/>
                              <w:rPr>
                                <w:rFonts w:ascii="Zizou Slab" w:hAnsi="Zizou Slab"/>
                                <w:b w:val="0"/>
                                <w:lang w:val="es-MX"/>
                              </w:rPr>
                            </w:pPr>
                            <w:bookmarkStart w:id="2331" w:name="_Toc25309683"/>
                            <w:r>
                              <w:rPr>
                                <w:rFonts w:ascii="Zizou Slab" w:hAnsi="Zizou Slab"/>
                                <w:b w:val="0"/>
                                <w:lang w:val="es-MX"/>
                              </w:rPr>
                              <w:t>Astra</w:t>
                            </w:r>
                            <w:bookmarkEnd w:id="2331"/>
                          </w:p>
                          <w:p w14:paraId="7024C237" w14:textId="77777777" w:rsidR="00CD4489" w:rsidRDefault="00CD4489"/>
                          <w:p w14:paraId="4D3BABD2" w14:textId="77777777" w:rsidR="00CD4489" w:rsidRPr="00DF42D1" w:rsidRDefault="00CD4489" w:rsidP="00334641">
                            <w:pPr>
                              <w:pStyle w:val="Ttulo1"/>
                              <w:rPr>
                                <w:rFonts w:ascii="Zizou Slab" w:hAnsi="Zizou Slab"/>
                                <w:b w:val="0"/>
                                <w:lang w:val="es-MX"/>
                              </w:rPr>
                            </w:pPr>
                            <w:bookmarkStart w:id="2332" w:name="_Toc25309684"/>
                            <w:r>
                              <w:rPr>
                                <w:rFonts w:ascii="Zizou Slab" w:hAnsi="Zizou Slab"/>
                                <w:b w:val="0"/>
                                <w:lang w:val="es-MX"/>
                              </w:rPr>
                              <w:t>Astra</w:t>
                            </w:r>
                            <w:bookmarkEnd w:id="2332"/>
                          </w:p>
                          <w:p w14:paraId="053B6A3D" w14:textId="77777777" w:rsidR="00CD4489" w:rsidRDefault="00CD4489"/>
                          <w:p w14:paraId="53675C8F" w14:textId="77777777" w:rsidR="00CD4489" w:rsidRPr="00DF42D1" w:rsidRDefault="00CD4489" w:rsidP="00334641">
                            <w:pPr>
                              <w:pStyle w:val="Ttulo1"/>
                              <w:rPr>
                                <w:rFonts w:ascii="Zizou Slab" w:hAnsi="Zizou Slab"/>
                                <w:b w:val="0"/>
                                <w:lang w:val="es-MX"/>
                              </w:rPr>
                            </w:pPr>
                            <w:bookmarkStart w:id="2333" w:name="_Toc25309685"/>
                            <w:r>
                              <w:rPr>
                                <w:rFonts w:ascii="Zizou Slab" w:hAnsi="Zizou Slab"/>
                                <w:b w:val="0"/>
                                <w:lang w:val="es-MX"/>
                              </w:rPr>
                              <w:t>Astra</w:t>
                            </w:r>
                            <w:bookmarkEnd w:id="2333"/>
                          </w:p>
                          <w:p w14:paraId="3F56AED8" w14:textId="77777777" w:rsidR="00CD4489" w:rsidRDefault="00CD4489"/>
                          <w:p w14:paraId="7B7E6696" w14:textId="77777777" w:rsidR="00CD4489" w:rsidRPr="00DF42D1" w:rsidRDefault="00CD4489" w:rsidP="00334641">
                            <w:pPr>
                              <w:pStyle w:val="Ttulo1"/>
                              <w:rPr>
                                <w:rFonts w:ascii="Zizou Slab" w:hAnsi="Zizou Slab"/>
                                <w:b w:val="0"/>
                                <w:lang w:val="es-MX"/>
                              </w:rPr>
                            </w:pPr>
                            <w:bookmarkStart w:id="2334" w:name="_Toc25309686"/>
                            <w:r>
                              <w:rPr>
                                <w:rFonts w:ascii="Zizou Slab" w:hAnsi="Zizou Slab"/>
                                <w:b w:val="0"/>
                                <w:lang w:val="es-MX"/>
                              </w:rPr>
                              <w:t>Astra</w:t>
                            </w:r>
                            <w:bookmarkEnd w:id="2334"/>
                          </w:p>
                          <w:p w14:paraId="3B328BB1" w14:textId="77777777" w:rsidR="00CD4489" w:rsidRDefault="00CD4489"/>
                          <w:p w14:paraId="1D25E13E" w14:textId="77777777" w:rsidR="00CD4489" w:rsidRPr="00DF42D1" w:rsidRDefault="00CD4489" w:rsidP="00334641">
                            <w:pPr>
                              <w:pStyle w:val="Ttulo1"/>
                              <w:rPr>
                                <w:rFonts w:ascii="Zizou Slab" w:hAnsi="Zizou Slab"/>
                                <w:b w:val="0"/>
                                <w:lang w:val="es-MX"/>
                              </w:rPr>
                            </w:pPr>
                            <w:bookmarkStart w:id="2335" w:name="_Toc25309687"/>
                            <w:r>
                              <w:rPr>
                                <w:rFonts w:ascii="Zizou Slab" w:hAnsi="Zizou Slab"/>
                                <w:b w:val="0"/>
                                <w:lang w:val="es-MX"/>
                              </w:rPr>
                              <w:t>Astra</w:t>
                            </w:r>
                            <w:bookmarkEnd w:id="2335"/>
                          </w:p>
                          <w:p w14:paraId="513EB621" w14:textId="77777777" w:rsidR="00CD4489" w:rsidRDefault="00CD4489"/>
                          <w:p w14:paraId="6DDDE913" w14:textId="77777777" w:rsidR="00CD4489" w:rsidRPr="00DF42D1" w:rsidRDefault="00CD4489" w:rsidP="00334641">
                            <w:pPr>
                              <w:pStyle w:val="Ttulo1"/>
                              <w:rPr>
                                <w:rFonts w:ascii="Zizou Slab" w:hAnsi="Zizou Slab"/>
                                <w:b w:val="0"/>
                                <w:lang w:val="es-MX"/>
                              </w:rPr>
                            </w:pPr>
                            <w:bookmarkStart w:id="2336" w:name="_Toc25309688"/>
                            <w:r>
                              <w:rPr>
                                <w:rFonts w:ascii="Zizou Slab" w:hAnsi="Zizou Slab"/>
                                <w:b w:val="0"/>
                                <w:lang w:val="es-MX"/>
                              </w:rPr>
                              <w:t>Astra</w:t>
                            </w:r>
                            <w:bookmarkEnd w:id="2336"/>
                          </w:p>
                          <w:p w14:paraId="75437CFA" w14:textId="77777777" w:rsidR="00CD4489" w:rsidRDefault="00CD4489"/>
                          <w:p w14:paraId="391E856C" w14:textId="77777777" w:rsidR="00CD4489" w:rsidRPr="00DF42D1" w:rsidRDefault="00CD4489" w:rsidP="00334641">
                            <w:pPr>
                              <w:pStyle w:val="Ttulo1"/>
                              <w:rPr>
                                <w:rFonts w:ascii="Zizou Slab" w:hAnsi="Zizou Slab"/>
                                <w:b w:val="0"/>
                                <w:lang w:val="es-MX"/>
                              </w:rPr>
                            </w:pPr>
                            <w:bookmarkStart w:id="2337" w:name="_Toc25309689"/>
                            <w:r>
                              <w:rPr>
                                <w:rFonts w:ascii="Zizou Slab" w:hAnsi="Zizou Slab"/>
                                <w:b w:val="0"/>
                                <w:lang w:val="es-MX"/>
                              </w:rPr>
                              <w:t>Astra</w:t>
                            </w:r>
                            <w:bookmarkEnd w:id="2337"/>
                          </w:p>
                          <w:p w14:paraId="62F14AC9" w14:textId="77777777" w:rsidR="00CD4489" w:rsidRDefault="00CD4489"/>
                          <w:p w14:paraId="5DCEF6F5" w14:textId="77777777" w:rsidR="00CD4489" w:rsidRPr="00DF42D1" w:rsidRDefault="00CD4489" w:rsidP="00334641">
                            <w:pPr>
                              <w:pStyle w:val="Ttulo1"/>
                              <w:rPr>
                                <w:rFonts w:ascii="Zizou Slab" w:hAnsi="Zizou Slab"/>
                                <w:b w:val="0"/>
                                <w:lang w:val="es-MX"/>
                              </w:rPr>
                            </w:pPr>
                            <w:bookmarkStart w:id="2338" w:name="_Toc25309690"/>
                            <w:r>
                              <w:rPr>
                                <w:rFonts w:ascii="Zizou Slab" w:hAnsi="Zizou Slab"/>
                                <w:b w:val="0"/>
                                <w:lang w:val="es-MX"/>
                              </w:rPr>
                              <w:t>Astra</w:t>
                            </w:r>
                            <w:bookmarkEnd w:id="2338"/>
                          </w:p>
                          <w:p w14:paraId="67E4EB18" w14:textId="77777777" w:rsidR="00CD4489" w:rsidRDefault="00CD4489"/>
                          <w:p w14:paraId="541BEC9B" w14:textId="77777777" w:rsidR="00CD4489" w:rsidRPr="00DF42D1" w:rsidRDefault="00CD4489" w:rsidP="00334641">
                            <w:pPr>
                              <w:pStyle w:val="Ttulo1"/>
                              <w:rPr>
                                <w:rFonts w:ascii="Zizou Slab" w:hAnsi="Zizou Slab"/>
                                <w:b w:val="0"/>
                                <w:lang w:val="es-MX"/>
                              </w:rPr>
                            </w:pPr>
                            <w:bookmarkStart w:id="2339" w:name="_Toc25309691"/>
                            <w:r>
                              <w:rPr>
                                <w:rFonts w:ascii="Zizou Slab" w:hAnsi="Zizou Slab"/>
                                <w:b w:val="0"/>
                                <w:lang w:val="es-MX"/>
                              </w:rPr>
                              <w:t>Astra</w:t>
                            </w:r>
                            <w:bookmarkEnd w:id="2339"/>
                          </w:p>
                          <w:p w14:paraId="4E50DDEF" w14:textId="77777777" w:rsidR="00CD4489" w:rsidRDefault="00CD4489"/>
                          <w:p w14:paraId="0F5EFBAF" w14:textId="77777777" w:rsidR="00CD4489" w:rsidRPr="00DF42D1" w:rsidRDefault="00CD4489" w:rsidP="00334641">
                            <w:pPr>
                              <w:pStyle w:val="Ttulo1"/>
                              <w:rPr>
                                <w:rFonts w:ascii="Zizou Slab" w:hAnsi="Zizou Slab"/>
                                <w:b w:val="0"/>
                                <w:lang w:val="es-MX"/>
                              </w:rPr>
                            </w:pPr>
                            <w:bookmarkStart w:id="2340" w:name="_Toc25309692"/>
                            <w:r>
                              <w:rPr>
                                <w:rFonts w:ascii="Zizou Slab" w:hAnsi="Zizou Slab"/>
                                <w:b w:val="0"/>
                                <w:lang w:val="es-MX"/>
                              </w:rPr>
                              <w:t>Astra</w:t>
                            </w:r>
                            <w:bookmarkEnd w:id="2340"/>
                          </w:p>
                          <w:p w14:paraId="49EA2497" w14:textId="77777777" w:rsidR="00CD4489" w:rsidRDefault="00CD4489"/>
                          <w:p w14:paraId="368AA1A7" w14:textId="77777777" w:rsidR="00CD4489" w:rsidRPr="00DF42D1" w:rsidRDefault="00CD4489" w:rsidP="00334641">
                            <w:pPr>
                              <w:pStyle w:val="Ttulo1"/>
                              <w:rPr>
                                <w:rFonts w:ascii="Zizou Slab" w:hAnsi="Zizou Slab"/>
                                <w:b w:val="0"/>
                                <w:lang w:val="es-MX"/>
                              </w:rPr>
                            </w:pPr>
                            <w:bookmarkStart w:id="2341" w:name="_Toc25309693"/>
                            <w:r>
                              <w:rPr>
                                <w:rFonts w:ascii="Zizou Slab" w:hAnsi="Zizou Slab"/>
                                <w:b w:val="0"/>
                                <w:lang w:val="es-MX"/>
                              </w:rPr>
                              <w:t>Astra</w:t>
                            </w:r>
                            <w:bookmarkEnd w:id="2341"/>
                          </w:p>
                          <w:p w14:paraId="7F68539D" w14:textId="77777777" w:rsidR="00CD4489" w:rsidRDefault="00CD4489"/>
                          <w:p w14:paraId="605CA6F8" w14:textId="77777777" w:rsidR="00CD4489" w:rsidRPr="00DF42D1" w:rsidRDefault="00CD4489" w:rsidP="00334641">
                            <w:pPr>
                              <w:pStyle w:val="Ttulo1"/>
                              <w:rPr>
                                <w:rFonts w:ascii="Zizou Slab" w:hAnsi="Zizou Slab"/>
                                <w:b w:val="0"/>
                                <w:lang w:val="es-MX"/>
                              </w:rPr>
                            </w:pPr>
                            <w:bookmarkStart w:id="2342" w:name="_Toc25309694"/>
                            <w:r>
                              <w:rPr>
                                <w:rFonts w:ascii="Zizou Slab" w:hAnsi="Zizou Slab"/>
                                <w:b w:val="0"/>
                                <w:lang w:val="es-MX"/>
                              </w:rPr>
                              <w:t>Astra</w:t>
                            </w:r>
                            <w:bookmarkEnd w:id="2342"/>
                          </w:p>
                          <w:p w14:paraId="5D7E5886" w14:textId="77777777" w:rsidR="00CD4489" w:rsidRDefault="00CD4489"/>
                          <w:p w14:paraId="5317041D" w14:textId="77777777" w:rsidR="00CD4489" w:rsidRPr="00DF42D1" w:rsidRDefault="00CD4489" w:rsidP="00334641">
                            <w:pPr>
                              <w:pStyle w:val="Ttulo1"/>
                              <w:rPr>
                                <w:rFonts w:ascii="Zizou Slab" w:hAnsi="Zizou Slab"/>
                                <w:b w:val="0"/>
                                <w:lang w:val="es-MX"/>
                              </w:rPr>
                            </w:pPr>
                            <w:bookmarkStart w:id="2343" w:name="_Toc25309695"/>
                            <w:r>
                              <w:rPr>
                                <w:rFonts w:ascii="Zizou Slab" w:hAnsi="Zizou Slab"/>
                                <w:b w:val="0"/>
                                <w:lang w:val="es-MX"/>
                              </w:rPr>
                              <w:t>Astra</w:t>
                            </w:r>
                            <w:bookmarkEnd w:id="2343"/>
                          </w:p>
                          <w:p w14:paraId="3505BAE8" w14:textId="77777777" w:rsidR="00CD4489" w:rsidRDefault="00CD4489"/>
                          <w:p w14:paraId="37E01F1D" w14:textId="77777777" w:rsidR="00CD4489" w:rsidRPr="00DF42D1" w:rsidRDefault="00CD4489" w:rsidP="00334641">
                            <w:pPr>
                              <w:pStyle w:val="Ttulo1"/>
                              <w:rPr>
                                <w:rFonts w:ascii="Zizou Slab" w:hAnsi="Zizou Slab"/>
                                <w:b w:val="0"/>
                                <w:lang w:val="es-MX"/>
                              </w:rPr>
                            </w:pPr>
                            <w:bookmarkStart w:id="2344" w:name="_Toc25309696"/>
                            <w:r>
                              <w:rPr>
                                <w:rFonts w:ascii="Zizou Slab" w:hAnsi="Zizou Slab"/>
                                <w:b w:val="0"/>
                                <w:lang w:val="es-MX"/>
                              </w:rPr>
                              <w:t>Astra</w:t>
                            </w:r>
                            <w:bookmarkEnd w:id="2344"/>
                          </w:p>
                          <w:p w14:paraId="2C16644B" w14:textId="77777777" w:rsidR="00CD4489" w:rsidRDefault="00CD4489"/>
                          <w:p w14:paraId="72125308" w14:textId="77777777" w:rsidR="00CD4489" w:rsidRPr="00DF42D1" w:rsidRDefault="00CD4489" w:rsidP="00334641">
                            <w:pPr>
                              <w:pStyle w:val="Ttulo1"/>
                              <w:rPr>
                                <w:rFonts w:ascii="Zizou Slab" w:hAnsi="Zizou Slab"/>
                                <w:b w:val="0"/>
                                <w:lang w:val="es-MX"/>
                              </w:rPr>
                            </w:pPr>
                            <w:bookmarkStart w:id="2345" w:name="_Toc25309697"/>
                            <w:r>
                              <w:rPr>
                                <w:rFonts w:ascii="Zizou Slab" w:hAnsi="Zizou Slab"/>
                                <w:b w:val="0"/>
                                <w:lang w:val="es-MX"/>
                              </w:rPr>
                              <w:t>Astra</w:t>
                            </w:r>
                            <w:bookmarkEnd w:id="2345"/>
                          </w:p>
                          <w:p w14:paraId="4408462D" w14:textId="77777777" w:rsidR="00CD4489" w:rsidRDefault="00CD4489"/>
                          <w:p w14:paraId="0C791853" w14:textId="77777777" w:rsidR="00CD4489" w:rsidRPr="00DF42D1" w:rsidRDefault="00CD4489" w:rsidP="00334641">
                            <w:pPr>
                              <w:pStyle w:val="Ttulo1"/>
                              <w:rPr>
                                <w:rFonts w:ascii="Zizou Slab" w:hAnsi="Zizou Slab"/>
                                <w:b w:val="0"/>
                                <w:lang w:val="es-MX"/>
                              </w:rPr>
                            </w:pPr>
                            <w:bookmarkStart w:id="2346" w:name="_Toc25309698"/>
                            <w:r>
                              <w:rPr>
                                <w:rFonts w:ascii="Zizou Slab" w:hAnsi="Zizou Slab"/>
                                <w:b w:val="0"/>
                                <w:lang w:val="es-MX"/>
                              </w:rPr>
                              <w:t>Astra</w:t>
                            </w:r>
                            <w:bookmarkEnd w:id="2346"/>
                          </w:p>
                          <w:p w14:paraId="1CA6D1D1" w14:textId="77777777" w:rsidR="00CD4489" w:rsidRDefault="00CD4489"/>
                          <w:p w14:paraId="46CBF21A" w14:textId="77777777" w:rsidR="00CD4489" w:rsidRPr="00DF42D1" w:rsidRDefault="00CD4489" w:rsidP="00334641">
                            <w:pPr>
                              <w:pStyle w:val="Ttulo1"/>
                              <w:rPr>
                                <w:rFonts w:ascii="Zizou Slab" w:hAnsi="Zizou Slab"/>
                                <w:b w:val="0"/>
                                <w:lang w:val="es-MX"/>
                              </w:rPr>
                            </w:pPr>
                            <w:bookmarkStart w:id="2347" w:name="_Toc25309699"/>
                            <w:r>
                              <w:rPr>
                                <w:rFonts w:ascii="Zizou Slab" w:hAnsi="Zizou Slab"/>
                                <w:b w:val="0"/>
                                <w:lang w:val="es-MX"/>
                              </w:rPr>
                              <w:t>Astra</w:t>
                            </w:r>
                            <w:bookmarkEnd w:id="2347"/>
                          </w:p>
                          <w:p w14:paraId="1913AB9C" w14:textId="77777777" w:rsidR="00CD4489" w:rsidRDefault="00CD4489"/>
                          <w:p w14:paraId="22AB432F" w14:textId="77777777" w:rsidR="00CD4489" w:rsidRPr="00DF42D1" w:rsidRDefault="00CD4489" w:rsidP="00334641">
                            <w:pPr>
                              <w:pStyle w:val="Ttulo1"/>
                              <w:rPr>
                                <w:rFonts w:ascii="Zizou Slab" w:hAnsi="Zizou Slab"/>
                                <w:b w:val="0"/>
                                <w:lang w:val="es-MX"/>
                              </w:rPr>
                            </w:pPr>
                            <w:bookmarkStart w:id="2348" w:name="_Toc25309700"/>
                            <w:r>
                              <w:rPr>
                                <w:rFonts w:ascii="Zizou Slab" w:hAnsi="Zizou Slab"/>
                                <w:b w:val="0"/>
                                <w:lang w:val="es-MX"/>
                              </w:rPr>
                              <w:t>Astra</w:t>
                            </w:r>
                            <w:bookmarkEnd w:id="2348"/>
                          </w:p>
                          <w:p w14:paraId="1F3D2ECE" w14:textId="77777777" w:rsidR="00CD4489" w:rsidRDefault="00CD4489"/>
                          <w:p w14:paraId="09394851" w14:textId="77777777" w:rsidR="00CD4489" w:rsidRPr="00DF42D1" w:rsidRDefault="00CD4489" w:rsidP="00334641">
                            <w:pPr>
                              <w:pStyle w:val="Ttulo1"/>
                              <w:rPr>
                                <w:rFonts w:ascii="Zizou Slab" w:hAnsi="Zizou Slab"/>
                                <w:b w:val="0"/>
                                <w:lang w:val="es-MX"/>
                              </w:rPr>
                            </w:pPr>
                            <w:bookmarkStart w:id="2349" w:name="_Toc25309701"/>
                            <w:r>
                              <w:rPr>
                                <w:rFonts w:ascii="Zizou Slab" w:hAnsi="Zizou Slab"/>
                                <w:b w:val="0"/>
                                <w:lang w:val="es-MX"/>
                              </w:rPr>
                              <w:t>Astra</w:t>
                            </w:r>
                            <w:bookmarkEnd w:id="2349"/>
                          </w:p>
                          <w:p w14:paraId="7597F6BB" w14:textId="77777777" w:rsidR="00CD4489" w:rsidRDefault="00CD4489"/>
                          <w:p w14:paraId="61E163AF" w14:textId="77777777" w:rsidR="00CD4489" w:rsidRPr="00DF42D1" w:rsidRDefault="00CD4489" w:rsidP="00334641">
                            <w:pPr>
                              <w:pStyle w:val="Ttulo1"/>
                              <w:rPr>
                                <w:rFonts w:ascii="Zizou Slab" w:hAnsi="Zizou Slab"/>
                                <w:b w:val="0"/>
                                <w:lang w:val="es-MX"/>
                              </w:rPr>
                            </w:pPr>
                            <w:bookmarkStart w:id="2350" w:name="_Toc25309702"/>
                            <w:r>
                              <w:rPr>
                                <w:rFonts w:ascii="Zizou Slab" w:hAnsi="Zizou Slab"/>
                                <w:b w:val="0"/>
                                <w:lang w:val="es-MX"/>
                              </w:rPr>
                              <w:t>Astra</w:t>
                            </w:r>
                            <w:bookmarkEnd w:id="2350"/>
                          </w:p>
                          <w:p w14:paraId="1EBA253D" w14:textId="77777777" w:rsidR="00CD4489" w:rsidRDefault="00CD4489"/>
                          <w:p w14:paraId="663367E1" w14:textId="77777777" w:rsidR="00CD4489" w:rsidRPr="00DF42D1" w:rsidRDefault="00CD4489" w:rsidP="00334641">
                            <w:pPr>
                              <w:pStyle w:val="Ttulo1"/>
                              <w:rPr>
                                <w:rFonts w:ascii="Zizou Slab" w:hAnsi="Zizou Slab"/>
                                <w:b w:val="0"/>
                                <w:lang w:val="es-MX"/>
                              </w:rPr>
                            </w:pPr>
                            <w:bookmarkStart w:id="2351" w:name="_Toc25309703"/>
                            <w:r>
                              <w:rPr>
                                <w:rFonts w:ascii="Zizou Slab" w:hAnsi="Zizou Slab"/>
                                <w:b w:val="0"/>
                                <w:lang w:val="es-MX"/>
                              </w:rPr>
                              <w:t>Astra</w:t>
                            </w:r>
                            <w:bookmarkEnd w:id="2351"/>
                          </w:p>
                          <w:p w14:paraId="5D2510F5" w14:textId="77777777" w:rsidR="00CD4489" w:rsidRDefault="00CD4489"/>
                          <w:p w14:paraId="72086842" w14:textId="77777777" w:rsidR="00CD4489" w:rsidRPr="00DF42D1" w:rsidRDefault="00CD4489" w:rsidP="00334641">
                            <w:pPr>
                              <w:pStyle w:val="Ttulo1"/>
                              <w:rPr>
                                <w:rFonts w:ascii="Zizou Slab" w:hAnsi="Zizou Slab"/>
                                <w:b w:val="0"/>
                                <w:lang w:val="es-MX"/>
                              </w:rPr>
                            </w:pPr>
                            <w:bookmarkStart w:id="2352" w:name="_Toc25309704"/>
                            <w:r>
                              <w:rPr>
                                <w:rFonts w:ascii="Zizou Slab" w:hAnsi="Zizou Slab"/>
                                <w:b w:val="0"/>
                                <w:lang w:val="es-MX"/>
                              </w:rPr>
                              <w:t>Astra</w:t>
                            </w:r>
                            <w:bookmarkEnd w:id="2352"/>
                          </w:p>
                          <w:p w14:paraId="4794A356" w14:textId="77777777" w:rsidR="00CD4489" w:rsidRDefault="00CD4489"/>
                          <w:p w14:paraId="2C4B01B8" w14:textId="77777777" w:rsidR="00CD4489" w:rsidRPr="00DF42D1" w:rsidRDefault="00CD4489" w:rsidP="00334641">
                            <w:pPr>
                              <w:pStyle w:val="Ttulo1"/>
                              <w:rPr>
                                <w:rFonts w:ascii="Zizou Slab" w:hAnsi="Zizou Slab"/>
                                <w:b w:val="0"/>
                                <w:lang w:val="es-MX"/>
                              </w:rPr>
                            </w:pPr>
                            <w:bookmarkStart w:id="2353" w:name="_Toc25309705"/>
                            <w:r>
                              <w:rPr>
                                <w:rFonts w:ascii="Zizou Slab" w:hAnsi="Zizou Slab"/>
                                <w:b w:val="0"/>
                                <w:lang w:val="es-MX"/>
                              </w:rPr>
                              <w:t>Astra</w:t>
                            </w:r>
                            <w:bookmarkEnd w:id="2353"/>
                          </w:p>
                          <w:p w14:paraId="548DC3C3" w14:textId="77777777" w:rsidR="00CD4489" w:rsidRDefault="00CD4489"/>
                          <w:p w14:paraId="5D9BFA76" w14:textId="77777777" w:rsidR="00CD4489" w:rsidRPr="00DF42D1" w:rsidRDefault="00CD4489" w:rsidP="00334641">
                            <w:pPr>
                              <w:pStyle w:val="Ttulo1"/>
                              <w:rPr>
                                <w:rFonts w:ascii="Zizou Slab" w:hAnsi="Zizou Slab"/>
                                <w:b w:val="0"/>
                                <w:lang w:val="es-MX"/>
                              </w:rPr>
                            </w:pPr>
                            <w:bookmarkStart w:id="2354" w:name="_Toc25309706"/>
                            <w:r>
                              <w:rPr>
                                <w:rFonts w:ascii="Zizou Slab" w:hAnsi="Zizou Slab"/>
                                <w:b w:val="0"/>
                                <w:lang w:val="es-MX"/>
                              </w:rPr>
                              <w:t>Astra</w:t>
                            </w:r>
                            <w:bookmarkEnd w:id="2354"/>
                          </w:p>
                          <w:p w14:paraId="43E46CEA" w14:textId="77777777" w:rsidR="00CD4489" w:rsidRDefault="00CD4489"/>
                          <w:p w14:paraId="2D332400" w14:textId="77777777" w:rsidR="00CD4489" w:rsidRPr="00DF42D1" w:rsidRDefault="00CD4489" w:rsidP="00334641">
                            <w:pPr>
                              <w:pStyle w:val="Ttulo1"/>
                              <w:rPr>
                                <w:rFonts w:ascii="Zizou Slab" w:hAnsi="Zizou Slab"/>
                                <w:b w:val="0"/>
                                <w:lang w:val="es-MX"/>
                              </w:rPr>
                            </w:pPr>
                            <w:bookmarkStart w:id="2355" w:name="_Toc25309707"/>
                            <w:r>
                              <w:rPr>
                                <w:rFonts w:ascii="Zizou Slab" w:hAnsi="Zizou Slab"/>
                                <w:b w:val="0"/>
                                <w:lang w:val="es-MX"/>
                              </w:rPr>
                              <w:t>Astra</w:t>
                            </w:r>
                            <w:bookmarkEnd w:id="2355"/>
                          </w:p>
                          <w:p w14:paraId="1DF8E96C" w14:textId="77777777" w:rsidR="00CD4489" w:rsidRDefault="00CD4489"/>
                          <w:p w14:paraId="711F8A68" w14:textId="77777777" w:rsidR="00CD4489" w:rsidRPr="00DF42D1" w:rsidRDefault="00CD4489" w:rsidP="00334641">
                            <w:pPr>
                              <w:pStyle w:val="Ttulo1"/>
                              <w:rPr>
                                <w:rFonts w:ascii="Zizou Slab" w:hAnsi="Zizou Slab"/>
                                <w:b w:val="0"/>
                                <w:lang w:val="es-MX"/>
                              </w:rPr>
                            </w:pPr>
                            <w:bookmarkStart w:id="2356" w:name="_Toc25309708"/>
                            <w:r>
                              <w:rPr>
                                <w:rFonts w:ascii="Zizou Slab" w:hAnsi="Zizou Slab"/>
                                <w:b w:val="0"/>
                                <w:lang w:val="es-MX"/>
                              </w:rPr>
                              <w:t>Astra</w:t>
                            </w:r>
                            <w:bookmarkEnd w:id="2356"/>
                          </w:p>
                          <w:p w14:paraId="620D9E22" w14:textId="77777777" w:rsidR="00CD4489" w:rsidRDefault="00CD4489"/>
                          <w:p w14:paraId="3F785CFD" w14:textId="77777777" w:rsidR="00CD4489" w:rsidRPr="00DF42D1" w:rsidRDefault="00CD4489" w:rsidP="00334641">
                            <w:pPr>
                              <w:pStyle w:val="Ttulo1"/>
                              <w:rPr>
                                <w:rFonts w:ascii="Zizou Slab" w:hAnsi="Zizou Slab"/>
                                <w:b w:val="0"/>
                                <w:lang w:val="es-MX"/>
                              </w:rPr>
                            </w:pPr>
                            <w:bookmarkStart w:id="2357" w:name="_Toc25309709"/>
                            <w:r>
                              <w:rPr>
                                <w:rFonts w:ascii="Zizou Slab" w:hAnsi="Zizou Slab"/>
                                <w:b w:val="0"/>
                                <w:lang w:val="es-MX"/>
                              </w:rPr>
                              <w:t>Astra</w:t>
                            </w:r>
                            <w:bookmarkEnd w:id="2357"/>
                          </w:p>
                          <w:p w14:paraId="07941933" w14:textId="77777777" w:rsidR="00CD4489" w:rsidRDefault="00CD4489"/>
                          <w:p w14:paraId="57977159" w14:textId="77777777" w:rsidR="00CD4489" w:rsidRPr="00DF42D1" w:rsidRDefault="00CD4489" w:rsidP="00334641">
                            <w:pPr>
                              <w:pStyle w:val="Ttulo1"/>
                              <w:rPr>
                                <w:rFonts w:ascii="Zizou Slab" w:hAnsi="Zizou Slab"/>
                                <w:b w:val="0"/>
                                <w:lang w:val="es-MX"/>
                              </w:rPr>
                            </w:pPr>
                            <w:bookmarkStart w:id="2358" w:name="_Toc25309710"/>
                            <w:r>
                              <w:rPr>
                                <w:rFonts w:ascii="Zizou Slab" w:hAnsi="Zizou Slab"/>
                                <w:b w:val="0"/>
                                <w:lang w:val="es-MX"/>
                              </w:rPr>
                              <w:t>Astra</w:t>
                            </w:r>
                            <w:bookmarkEnd w:id="2358"/>
                          </w:p>
                          <w:p w14:paraId="67E44988" w14:textId="77777777" w:rsidR="00CD4489" w:rsidRDefault="00CD4489"/>
                          <w:p w14:paraId="3BE5DD51" w14:textId="77777777" w:rsidR="00CD4489" w:rsidRPr="00DF42D1" w:rsidRDefault="00CD4489" w:rsidP="00334641">
                            <w:pPr>
                              <w:pStyle w:val="Ttulo1"/>
                              <w:rPr>
                                <w:rFonts w:ascii="Zizou Slab" w:hAnsi="Zizou Slab"/>
                                <w:b w:val="0"/>
                                <w:lang w:val="es-MX"/>
                              </w:rPr>
                            </w:pPr>
                            <w:bookmarkStart w:id="2359" w:name="_Toc25309711"/>
                            <w:r>
                              <w:rPr>
                                <w:rFonts w:ascii="Zizou Slab" w:hAnsi="Zizou Slab"/>
                                <w:b w:val="0"/>
                                <w:lang w:val="es-MX"/>
                              </w:rPr>
                              <w:t>Astra</w:t>
                            </w:r>
                            <w:bookmarkEnd w:id="2359"/>
                          </w:p>
                          <w:p w14:paraId="7C685060" w14:textId="77777777" w:rsidR="00CD4489" w:rsidRDefault="00CD4489"/>
                          <w:p w14:paraId="48E07EEA" w14:textId="77777777" w:rsidR="00CD4489" w:rsidRPr="00DF42D1" w:rsidRDefault="00CD4489" w:rsidP="00334641">
                            <w:pPr>
                              <w:pStyle w:val="Ttulo1"/>
                              <w:rPr>
                                <w:rFonts w:ascii="Zizou Slab" w:hAnsi="Zizou Slab"/>
                                <w:b w:val="0"/>
                                <w:lang w:val="es-MX"/>
                              </w:rPr>
                            </w:pPr>
                            <w:bookmarkStart w:id="2360" w:name="_Toc25309712"/>
                            <w:r>
                              <w:rPr>
                                <w:rFonts w:ascii="Zizou Slab" w:hAnsi="Zizou Slab"/>
                                <w:b w:val="0"/>
                                <w:lang w:val="es-MX"/>
                              </w:rPr>
                              <w:t>Astra</w:t>
                            </w:r>
                            <w:bookmarkEnd w:id="2360"/>
                          </w:p>
                          <w:p w14:paraId="6771C394" w14:textId="77777777" w:rsidR="00CD4489" w:rsidRDefault="00CD4489"/>
                          <w:p w14:paraId="1268E62D" w14:textId="77777777" w:rsidR="00CD4489" w:rsidRPr="00DF42D1" w:rsidRDefault="00CD4489" w:rsidP="00334641">
                            <w:pPr>
                              <w:pStyle w:val="Ttulo1"/>
                              <w:rPr>
                                <w:rFonts w:ascii="Zizou Slab" w:hAnsi="Zizou Slab"/>
                                <w:b w:val="0"/>
                                <w:lang w:val="es-MX"/>
                              </w:rPr>
                            </w:pPr>
                            <w:bookmarkStart w:id="2361" w:name="_Toc25309713"/>
                            <w:r>
                              <w:rPr>
                                <w:rFonts w:ascii="Zizou Slab" w:hAnsi="Zizou Slab"/>
                                <w:b w:val="0"/>
                                <w:lang w:val="es-MX"/>
                              </w:rPr>
                              <w:t>Astra</w:t>
                            </w:r>
                            <w:bookmarkEnd w:id="2361"/>
                          </w:p>
                          <w:p w14:paraId="5D5304EB" w14:textId="77777777" w:rsidR="00CD4489" w:rsidRDefault="00CD4489"/>
                          <w:p w14:paraId="30F29D1C" w14:textId="3E58BDC1" w:rsidR="00CD4489" w:rsidRPr="00DF42D1" w:rsidRDefault="00CD4489" w:rsidP="00334641">
                            <w:pPr>
                              <w:pStyle w:val="Ttulo1"/>
                              <w:rPr>
                                <w:rFonts w:ascii="Zizou Slab" w:hAnsi="Zizou Slab"/>
                                <w:b w:val="0"/>
                                <w:lang w:val="es-MX"/>
                              </w:rPr>
                            </w:pPr>
                            <w:bookmarkStart w:id="2362" w:name="_Toc25309714"/>
                            <w:r>
                              <w:rPr>
                                <w:rFonts w:ascii="Zizou Slab" w:hAnsi="Zizou Slab"/>
                                <w:b w:val="0"/>
                                <w:lang w:val="es-MX"/>
                              </w:rPr>
                              <w:t>Astra</w:t>
                            </w:r>
                            <w:bookmarkEnd w:id="2296"/>
                            <w:bookmarkEnd w:id="2297"/>
                            <w:bookmarkEnd w:id="2362"/>
                          </w:p>
                          <w:p w14:paraId="6682032D" w14:textId="77777777" w:rsidR="00CD4489" w:rsidRDefault="00CD4489"/>
                          <w:p w14:paraId="24C0C48B" w14:textId="77777777" w:rsidR="00CD4489" w:rsidRPr="00DF42D1" w:rsidRDefault="00CD4489" w:rsidP="00334641">
                            <w:pPr>
                              <w:pStyle w:val="Ttulo1"/>
                              <w:rPr>
                                <w:rFonts w:ascii="Zizou Slab" w:hAnsi="Zizou Slab"/>
                                <w:b w:val="0"/>
                                <w:lang w:val="es-MX"/>
                              </w:rPr>
                            </w:pPr>
                            <w:bookmarkStart w:id="2363" w:name="_Toc25224001"/>
                            <w:bookmarkStart w:id="2364" w:name="_Toc25224231"/>
                            <w:bookmarkStart w:id="2365" w:name="_Toc25225140"/>
                            <w:bookmarkStart w:id="2366" w:name="_Toc25225353"/>
                            <w:bookmarkStart w:id="2367" w:name="_Toc25225566"/>
                            <w:bookmarkStart w:id="2368" w:name="_Toc25225777"/>
                            <w:bookmarkStart w:id="2369" w:name="_Toc25225987"/>
                            <w:bookmarkStart w:id="2370" w:name="_Toc25226204"/>
                            <w:bookmarkStart w:id="2371" w:name="_Toc25226402"/>
                            <w:bookmarkStart w:id="2372" w:name="_Toc25226596"/>
                            <w:bookmarkStart w:id="2373" w:name="_Toc25227001"/>
                            <w:bookmarkStart w:id="2374" w:name="_Toc25227182"/>
                            <w:bookmarkStart w:id="2375" w:name="_Toc25227356"/>
                            <w:bookmarkStart w:id="2376" w:name="_Toc25227529"/>
                            <w:bookmarkStart w:id="2377" w:name="_Toc25227699"/>
                            <w:bookmarkStart w:id="2378" w:name="_Toc25227982"/>
                            <w:bookmarkStart w:id="2379" w:name="_Toc25228160"/>
                            <w:bookmarkStart w:id="2380" w:name="_Toc25228334"/>
                            <w:bookmarkStart w:id="2381" w:name="_Toc25228498"/>
                            <w:bookmarkStart w:id="2382" w:name="_Toc25228671"/>
                            <w:bookmarkStart w:id="2383" w:name="_Toc25229117"/>
                            <w:bookmarkStart w:id="2384" w:name="_Toc25229240"/>
                            <w:bookmarkStart w:id="2385" w:name="_Toc25229355"/>
                            <w:bookmarkStart w:id="2386" w:name="_Toc25229560"/>
                            <w:bookmarkStart w:id="2387" w:name="_Toc25229682"/>
                            <w:bookmarkStart w:id="2388" w:name="_Toc25229801"/>
                            <w:bookmarkStart w:id="2389" w:name="_Toc25229916"/>
                            <w:bookmarkStart w:id="2390" w:name="_Toc25240878"/>
                            <w:bookmarkStart w:id="2391" w:name="_Toc25240993"/>
                            <w:bookmarkStart w:id="2392" w:name="_Toc25241109"/>
                            <w:bookmarkStart w:id="2393" w:name="_Toc25244411"/>
                            <w:bookmarkStart w:id="2394" w:name="_Toc25244546"/>
                            <w:bookmarkStart w:id="2395" w:name="_Toc25246913"/>
                            <w:bookmarkStart w:id="2396" w:name="_Toc25247045"/>
                            <w:bookmarkStart w:id="2397" w:name="_Toc25309715"/>
                            <w:r>
                              <w:rPr>
                                <w:rFonts w:ascii="Zizou Slab" w:hAnsi="Zizou Slab"/>
                                <w:b w:val="0"/>
                                <w:lang w:val="es-MX"/>
                              </w:rPr>
                              <w:t>Astra</w:t>
                            </w:r>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14:paraId="1240D141" w14:textId="77777777" w:rsidR="00CD4489" w:rsidRDefault="00CD4489"/>
                          <w:p w14:paraId="5BA86C66" w14:textId="77777777" w:rsidR="00CD4489" w:rsidRPr="00DF42D1" w:rsidRDefault="00CD4489" w:rsidP="00334641">
                            <w:pPr>
                              <w:pStyle w:val="Ttulo1"/>
                              <w:rPr>
                                <w:rFonts w:ascii="Zizou Slab" w:hAnsi="Zizou Slab"/>
                                <w:b w:val="0"/>
                                <w:lang w:val="es-MX"/>
                              </w:rPr>
                            </w:pPr>
                            <w:bookmarkStart w:id="2398" w:name="_Toc25224002"/>
                            <w:bookmarkStart w:id="2399" w:name="_Toc25224232"/>
                            <w:bookmarkStart w:id="2400" w:name="_Toc25225141"/>
                            <w:bookmarkStart w:id="2401" w:name="_Toc25225354"/>
                            <w:bookmarkStart w:id="2402" w:name="_Toc25225567"/>
                            <w:bookmarkStart w:id="2403" w:name="_Toc25225778"/>
                            <w:bookmarkStart w:id="2404" w:name="_Toc25225988"/>
                            <w:bookmarkStart w:id="2405" w:name="_Toc25226205"/>
                            <w:bookmarkStart w:id="2406" w:name="_Toc25226403"/>
                            <w:bookmarkStart w:id="2407" w:name="_Toc25226597"/>
                            <w:bookmarkStart w:id="2408" w:name="_Toc25227002"/>
                            <w:bookmarkStart w:id="2409" w:name="_Toc25227183"/>
                            <w:bookmarkStart w:id="2410" w:name="_Toc25227357"/>
                            <w:bookmarkStart w:id="2411" w:name="_Toc25227530"/>
                            <w:bookmarkStart w:id="2412" w:name="_Toc25227700"/>
                            <w:bookmarkStart w:id="2413" w:name="_Toc25227983"/>
                            <w:bookmarkStart w:id="2414" w:name="_Toc25228161"/>
                            <w:bookmarkStart w:id="2415" w:name="_Toc25228335"/>
                            <w:bookmarkStart w:id="2416" w:name="_Toc25228499"/>
                            <w:bookmarkStart w:id="2417" w:name="_Toc25228672"/>
                            <w:bookmarkStart w:id="2418" w:name="_Toc25229118"/>
                            <w:bookmarkStart w:id="2419" w:name="_Toc25229241"/>
                            <w:bookmarkStart w:id="2420" w:name="_Toc25229356"/>
                            <w:bookmarkStart w:id="2421" w:name="_Toc25229561"/>
                            <w:bookmarkStart w:id="2422" w:name="_Toc25229683"/>
                            <w:bookmarkStart w:id="2423" w:name="_Toc25229802"/>
                            <w:bookmarkStart w:id="2424" w:name="_Toc25229917"/>
                            <w:bookmarkStart w:id="2425" w:name="_Toc25240879"/>
                            <w:bookmarkStart w:id="2426" w:name="_Toc25240994"/>
                            <w:bookmarkStart w:id="2427" w:name="_Toc25241110"/>
                            <w:bookmarkStart w:id="2428" w:name="_Toc25244412"/>
                            <w:bookmarkStart w:id="2429" w:name="_Toc25244547"/>
                            <w:bookmarkStart w:id="2430" w:name="_Toc25246914"/>
                            <w:bookmarkStart w:id="2431" w:name="_Toc25247046"/>
                            <w:bookmarkStart w:id="2432" w:name="_Toc25309716"/>
                            <w:r>
                              <w:rPr>
                                <w:rFonts w:ascii="Zizou Slab" w:hAnsi="Zizou Slab"/>
                                <w:b w:val="0"/>
                                <w:lang w:val="es-MX"/>
                              </w:rPr>
                              <w:t>Astra</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p>
                          <w:p w14:paraId="67537153" w14:textId="77777777" w:rsidR="00CD4489" w:rsidRDefault="00CD4489"/>
                          <w:p w14:paraId="072F690E" w14:textId="77777777" w:rsidR="00CD4489" w:rsidRPr="00DF42D1" w:rsidRDefault="00CD4489" w:rsidP="00334641">
                            <w:pPr>
                              <w:pStyle w:val="Ttulo1"/>
                              <w:rPr>
                                <w:rFonts w:ascii="Zizou Slab" w:hAnsi="Zizou Slab"/>
                                <w:b w:val="0"/>
                                <w:lang w:val="es-MX"/>
                              </w:rPr>
                            </w:pPr>
                            <w:bookmarkStart w:id="2433" w:name="_Toc25224003"/>
                            <w:bookmarkStart w:id="2434" w:name="_Toc25224233"/>
                            <w:bookmarkStart w:id="2435" w:name="_Toc25225142"/>
                            <w:bookmarkStart w:id="2436" w:name="_Toc25225355"/>
                            <w:bookmarkStart w:id="2437" w:name="_Toc25225568"/>
                            <w:bookmarkStart w:id="2438" w:name="_Toc25225779"/>
                            <w:bookmarkStart w:id="2439" w:name="_Toc25225989"/>
                            <w:bookmarkStart w:id="2440" w:name="_Toc25226206"/>
                            <w:bookmarkStart w:id="2441" w:name="_Toc25226404"/>
                            <w:bookmarkStart w:id="2442" w:name="_Toc25226598"/>
                            <w:bookmarkStart w:id="2443" w:name="_Toc25227003"/>
                            <w:bookmarkStart w:id="2444" w:name="_Toc25227184"/>
                            <w:bookmarkStart w:id="2445" w:name="_Toc25227358"/>
                            <w:bookmarkStart w:id="2446" w:name="_Toc25227531"/>
                            <w:bookmarkStart w:id="2447" w:name="_Toc25227701"/>
                            <w:bookmarkStart w:id="2448" w:name="_Toc25227984"/>
                            <w:bookmarkStart w:id="2449" w:name="_Toc25228162"/>
                            <w:bookmarkStart w:id="2450" w:name="_Toc25228336"/>
                            <w:bookmarkStart w:id="2451" w:name="_Toc25228500"/>
                            <w:bookmarkStart w:id="2452" w:name="_Toc25228673"/>
                            <w:bookmarkStart w:id="2453" w:name="_Toc25229119"/>
                            <w:bookmarkStart w:id="2454" w:name="_Toc25229242"/>
                            <w:bookmarkStart w:id="2455" w:name="_Toc25229357"/>
                            <w:bookmarkStart w:id="2456" w:name="_Toc25229562"/>
                            <w:bookmarkStart w:id="2457" w:name="_Toc25229684"/>
                            <w:bookmarkStart w:id="2458" w:name="_Toc25229803"/>
                            <w:bookmarkStart w:id="2459" w:name="_Toc25229918"/>
                            <w:bookmarkStart w:id="2460" w:name="_Toc25240880"/>
                            <w:bookmarkStart w:id="2461" w:name="_Toc25240995"/>
                            <w:bookmarkStart w:id="2462" w:name="_Toc25241111"/>
                            <w:bookmarkStart w:id="2463" w:name="_Toc25244413"/>
                            <w:bookmarkStart w:id="2464" w:name="_Toc25244548"/>
                            <w:bookmarkStart w:id="2465" w:name="_Toc25246915"/>
                            <w:bookmarkStart w:id="2466" w:name="_Toc25247047"/>
                            <w:bookmarkStart w:id="2467" w:name="_Toc25309717"/>
                            <w:r>
                              <w:rPr>
                                <w:rFonts w:ascii="Zizou Slab" w:hAnsi="Zizou Slab"/>
                                <w:b w:val="0"/>
                                <w:lang w:val="es-MX"/>
                              </w:rPr>
                              <w:t>Astra</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14:paraId="40DDE0C7" w14:textId="77777777" w:rsidR="00CD4489" w:rsidRDefault="00CD4489"/>
                          <w:p w14:paraId="1B050FF5" w14:textId="77777777" w:rsidR="00CD4489" w:rsidRPr="00DF42D1" w:rsidRDefault="00CD4489" w:rsidP="00334641">
                            <w:pPr>
                              <w:pStyle w:val="Ttulo1"/>
                              <w:rPr>
                                <w:rFonts w:ascii="Zizou Slab" w:hAnsi="Zizou Slab"/>
                                <w:b w:val="0"/>
                                <w:lang w:val="es-MX"/>
                              </w:rPr>
                            </w:pPr>
                            <w:bookmarkStart w:id="2468" w:name="_Toc25224004"/>
                            <w:bookmarkStart w:id="2469" w:name="_Toc25224234"/>
                            <w:bookmarkStart w:id="2470" w:name="_Toc25225143"/>
                            <w:bookmarkStart w:id="2471" w:name="_Toc25225356"/>
                            <w:bookmarkStart w:id="2472" w:name="_Toc25225569"/>
                            <w:bookmarkStart w:id="2473" w:name="_Toc25225780"/>
                            <w:bookmarkStart w:id="2474" w:name="_Toc25225990"/>
                            <w:bookmarkStart w:id="2475" w:name="_Toc25226207"/>
                            <w:bookmarkStart w:id="2476" w:name="_Toc25226405"/>
                            <w:bookmarkStart w:id="2477" w:name="_Toc25226599"/>
                            <w:bookmarkStart w:id="2478" w:name="_Toc25227004"/>
                            <w:bookmarkStart w:id="2479" w:name="_Toc25227185"/>
                            <w:bookmarkStart w:id="2480" w:name="_Toc25227359"/>
                            <w:bookmarkStart w:id="2481" w:name="_Toc25227532"/>
                            <w:bookmarkStart w:id="2482" w:name="_Toc25227702"/>
                            <w:bookmarkStart w:id="2483" w:name="_Toc25227985"/>
                            <w:bookmarkStart w:id="2484" w:name="_Toc25228163"/>
                            <w:bookmarkStart w:id="2485" w:name="_Toc25228337"/>
                            <w:bookmarkStart w:id="2486" w:name="_Toc25228501"/>
                            <w:bookmarkStart w:id="2487" w:name="_Toc25228674"/>
                            <w:bookmarkStart w:id="2488" w:name="_Toc25229120"/>
                            <w:bookmarkStart w:id="2489" w:name="_Toc25229243"/>
                            <w:bookmarkStart w:id="2490" w:name="_Toc25229358"/>
                            <w:bookmarkStart w:id="2491" w:name="_Toc25229563"/>
                            <w:bookmarkStart w:id="2492" w:name="_Toc25229685"/>
                            <w:bookmarkStart w:id="2493" w:name="_Toc25229804"/>
                            <w:bookmarkStart w:id="2494" w:name="_Toc25229919"/>
                            <w:bookmarkStart w:id="2495" w:name="_Toc25240881"/>
                            <w:bookmarkStart w:id="2496" w:name="_Toc25240996"/>
                            <w:bookmarkStart w:id="2497" w:name="_Toc25241112"/>
                            <w:bookmarkStart w:id="2498" w:name="_Toc25244414"/>
                            <w:bookmarkStart w:id="2499" w:name="_Toc25244549"/>
                            <w:bookmarkStart w:id="2500" w:name="_Toc25246916"/>
                            <w:bookmarkStart w:id="2501" w:name="_Toc25247048"/>
                            <w:bookmarkStart w:id="2502" w:name="_Toc25309718"/>
                            <w:r>
                              <w:rPr>
                                <w:rFonts w:ascii="Zizou Slab" w:hAnsi="Zizou Slab"/>
                                <w:b w:val="0"/>
                                <w:lang w:val="es-MX"/>
                              </w:rPr>
                              <w:t>Astra</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p>
                          <w:p w14:paraId="2C41DF6E" w14:textId="77777777" w:rsidR="00CD4489" w:rsidRDefault="00CD4489"/>
                          <w:p w14:paraId="762545FD" w14:textId="77777777" w:rsidR="00CD4489" w:rsidRPr="00DF42D1" w:rsidRDefault="00CD4489" w:rsidP="00334641">
                            <w:pPr>
                              <w:pStyle w:val="Ttulo1"/>
                              <w:rPr>
                                <w:rFonts w:ascii="Zizou Slab" w:hAnsi="Zizou Slab"/>
                                <w:b w:val="0"/>
                                <w:lang w:val="es-MX"/>
                              </w:rPr>
                            </w:pPr>
                            <w:bookmarkStart w:id="2503" w:name="_Toc25224005"/>
                            <w:bookmarkStart w:id="2504" w:name="_Toc25224235"/>
                            <w:bookmarkStart w:id="2505" w:name="_Toc25225144"/>
                            <w:bookmarkStart w:id="2506" w:name="_Toc25225357"/>
                            <w:bookmarkStart w:id="2507" w:name="_Toc25225570"/>
                            <w:bookmarkStart w:id="2508" w:name="_Toc25225781"/>
                            <w:bookmarkStart w:id="2509" w:name="_Toc25225991"/>
                            <w:bookmarkStart w:id="2510" w:name="_Toc25226208"/>
                            <w:bookmarkStart w:id="2511" w:name="_Toc25226406"/>
                            <w:bookmarkStart w:id="2512" w:name="_Toc25226600"/>
                            <w:bookmarkStart w:id="2513" w:name="_Toc25227005"/>
                            <w:bookmarkStart w:id="2514" w:name="_Toc25227186"/>
                            <w:bookmarkStart w:id="2515" w:name="_Toc25227360"/>
                            <w:bookmarkStart w:id="2516" w:name="_Toc25227533"/>
                            <w:bookmarkStart w:id="2517" w:name="_Toc25227703"/>
                            <w:bookmarkStart w:id="2518" w:name="_Toc25227986"/>
                            <w:bookmarkStart w:id="2519" w:name="_Toc25228164"/>
                            <w:bookmarkStart w:id="2520" w:name="_Toc25228338"/>
                            <w:bookmarkStart w:id="2521" w:name="_Toc25228502"/>
                            <w:bookmarkStart w:id="2522" w:name="_Toc25228675"/>
                            <w:bookmarkStart w:id="2523" w:name="_Toc25229121"/>
                            <w:bookmarkStart w:id="2524" w:name="_Toc25229244"/>
                            <w:bookmarkStart w:id="2525" w:name="_Toc25229359"/>
                            <w:bookmarkStart w:id="2526" w:name="_Toc25229564"/>
                            <w:bookmarkStart w:id="2527" w:name="_Toc25229686"/>
                            <w:bookmarkStart w:id="2528" w:name="_Toc25229805"/>
                            <w:bookmarkStart w:id="2529" w:name="_Toc25229920"/>
                            <w:bookmarkStart w:id="2530" w:name="_Toc25240882"/>
                            <w:bookmarkStart w:id="2531" w:name="_Toc25240997"/>
                            <w:bookmarkStart w:id="2532" w:name="_Toc25241113"/>
                            <w:bookmarkStart w:id="2533" w:name="_Toc25244415"/>
                            <w:bookmarkStart w:id="2534" w:name="_Toc25244550"/>
                            <w:bookmarkStart w:id="2535" w:name="_Toc25246917"/>
                            <w:bookmarkStart w:id="2536" w:name="_Toc25247049"/>
                            <w:bookmarkStart w:id="2537" w:name="_Toc25309719"/>
                            <w:r>
                              <w:rPr>
                                <w:rFonts w:ascii="Zizou Slab" w:hAnsi="Zizou Slab"/>
                                <w:b w:val="0"/>
                                <w:lang w:val="es-MX"/>
                              </w:rPr>
                              <w:t>Astra</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p>
                          <w:p w14:paraId="0EFB029C" w14:textId="77777777" w:rsidR="00CD4489" w:rsidRDefault="00CD4489"/>
                          <w:p w14:paraId="4E9FCC59" w14:textId="77777777" w:rsidR="00CD4489" w:rsidRPr="00DF42D1" w:rsidRDefault="00CD4489" w:rsidP="00334641">
                            <w:pPr>
                              <w:pStyle w:val="Ttulo1"/>
                              <w:rPr>
                                <w:rFonts w:ascii="Zizou Slab" w:hAnsi="Zizou Slab"/>
                                <w:b w:val="0"/>
                                <w:lang w:val="es-MX"/>
                              </w:rPr>
                            </w:pPr>
                            <w:bookmarkStart w:id="2538" w:name="_Toc25224006"/>
                            <w:bookmarkStart w:id="2539" w:name="_Toc25224236"/>
                            <w:bookmarkStart w:id="2540" w:name="_Toc25225145"/>
                            <w:bookmarkStart w:id="2541" w:name="_Toc25225358"/>
                            <w:bookmarkStart w:id="2542" w:name="_Toc25225571"/>
                            <w:bookmarkStart w:id="2543" w:name="_Toc25225782"/>
                            <w:bookmarkStart w:id="2544" w:name="_Toc25225992"/>
                            <w:bookmarkStart w:id="2545" w:name="_Toc25226209"/>
                            <w:bookmarkStart w:id="2546" w:name="_Toc25226407"/>
                            <w:bookmarkStart w:id="2547" w:name="_Toc25226601"/>
                            <w:bookmarkStart w:id="2548" w:name="_Toc25227006"/>
                            <w:bookmarkStart w:id="2549" w:name="_Toc25227187"/>
                            <w:bookmarkStart w:id="2550" w:name="_Toc25227361"/>
                            <w:bookmarkStart w:id="2551" w:name="_Toc25227534"/>
                            <w:bookmarkStart w:id="2552" w:name="_Toc25227704"/>
                            <w:bookmarkStart w:id="2553" w:name="_Toc25227987"/>
                            <w:bookmarkStart w:id="2554" w:name="_Toc25228165"/>
                            <w:bookmarkStart w:id="2555" w:name="_Toc25228339"/>
                            <w:bookmarkStart w:id="2556" w:name="_Toc25228503"/>
                            <w:bookmarkStart w:id="2557" w:name="_Toc25228676"/>
                            <w:bookmarkStart w:id="2558" w:name="_Toc25229122"/>
                            <w:bookmarkStart w:id="2559" w:name="_Toc25229245"/>
                            <w:bookmarkStart w:id="2560" w:name="_Toc25229360"/>
                            <w:bookmarkStart w:id="2561" w:name="_Toc25229565"/>
                            <w:bookmarkStart w:id="2562" w:name="_Toc25229687"/>
                            <w:bookmarkStart w:id="2563" w:name="_Toc25229806"/>
                            <w:bookmarkStart w:id="2564" w:name="_Toc25229921"/>
                            <w:bookmarkStart w:id="2565" w:name="_Toc25240883"/>
                            <w:bookmarkStart w:id="2566" w:name="_Toc25240998"/>
                            <w:bookmarkStart w:id="2567" w:name="_Toc25241114"/>
                            <w:bookmarkStart w:id="2568" w:name="_Toc25244416"/>
                            <w:bookmarkStart w:id="2569" w:name="_Toc25244551"/>
                            <w:bookmarkStart w:id="2570" w:name="_Toc25246918"/>
                            <w:bookmarkStart w:id="2571" w:name="_Toc25247050"/>
                            <w:bookmarkStart w:id="2572" w:name="_Toc25309720"/>
                            <w:r>
                              <w:rPr>
                                <w:rFonts w:ascii="Zizou Slab" w:hAnsi="Zizou Slab"/>
                                <w:b w:val="0"/>
                                <w:lang w:val="es-MX"/>
                              </w:rPr>
                              <w:t>Astra</w:t>
                            </w:r>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636F5C94" w14:textId="77777777" w:rsidR="00CD4489" w:rsidRDefault="00CD4489"/>
                          <w:p w14:paraId="423F8956" w14:textId="77777777" w:rsidR="00CD4489" w:rsidRPr="00DF42D1" w:rsidRDefault="00CD4489" w:rsidP="00334641">
                            <w:pPr>
                              <w:pStyle w:val="Ttulo1"/>
                              <w:rPr>
                                <w:rFonts w:ascii="Zizou Slab" w:hAnsi="Zizou Slab"/>
                                <w:b w:val="0"/>
                                <w:lang w:val="es-MX"/>
                              </w:rPr>
                            </w:pPr>
                            <w:bookmarkStart w:id="2573" w:name="_Toc25224007"/>
                            <w:bookmarkStart w:id="2574" w:name="_Toc25224237"/>
                            <w:bookmarkStart w:id="2575" w:name="_Toc25225146"/>
                            <w:bookmarkStart w:id="2576" w:name="_Toc25225359"/>
                            <w:bookmarkStart w:id="2577" w:name="_Toc25225572"/>
                            <w:bookmarkStart w:id="2578" w:name="_Toc25225783"/>
                            <w:bookmarkStart w:id="2579" w:name="_Toc25225993"/>
                            <w:bookmarkStart w:id="2580" w:name="_Toc25226210"/>
                            <w:bookmarkStart w:id="2581" w:name="_Toc25226408"/>
                            <w:bookmarkStart w:id="2582" w:name="_Toc25226602"/>
                            <w:bookmarkStart w:id="2583" w:name="_Toc25227007"/>
                            <w:bookmarkStart w:id="2584" w:name="_Toc25227188"/>
                            <w:bookmarkStart w:id="2585" w:name="_Toc25227362"/>
                            <w:bookmarkStart w:id="2586" w:name="_Toc25227535"/>
                            <w:bookmarkStart w:id="2587" w:name="_Toc25227705"/>
                            <w:bookmarkStart w:id="2588" w:name="_Toc25227988"/>
                            <w:bookmarkStart w:id="2589" w:name="_Toc25228166"/>
                            <w:bookmarkStart w:id="2590" w:name="_Toc25228340"/>
                            <w:bookmarkStart w:id="2591" w:name="_Toc25228504"/>
                            <w:bookmarkStart w:id="2592" w:name="_Toc25228677"/>
                            <w:bookmarkStart w:id="2593" w:name="_Toc25229123"/>
                            <w:bookmarkStart w:id="2594" w:name="_Toc25229246"/>
                            <w:bookmarkStart w:id="2595" w:name="_Toc25229361"/>
                            <w:bookmarkStart w:id="2596" w:name="_Toc25229566"/>
                            <w:bookmarkStart w:id="2597" w:name="_Toc25229688"/>
                            <w:bookmarkStart w:id="2598" w:name="_Toc25229807"/>
                            <w:bookmarkStart w:id="2599" w:name="_Toc25229922"/>
                            <w:bookmarkStart w:id="2600" w:name="_Toc25240884"/>
                            <w:bookmarkStart w:id="2601" w:name="_Toc25240999"/>
                            <w:bookmarkStart w:id="2602" w:name="_Toc25241115"/>
                            <w:bookmarkStart w:id="2603" w:name="_Toc25244417"/>
                            <w:bookmarkStart w:id="2604" w:name="_Toc25244552"/>
                            <w:bookmarkStart w:id="2605" w:name="_Toc25246919"/>
                            <w:bookmarkStart w:id="2606" w:name="_Toc25247051"/>
                            <w:bookmarkStart w:id="2607" w:name="_Toc25309721"/>
                            <w:r>
                              <w:rPr>
                                <w:rFonts w:ascii="Zizou Slab" w:hAnsi="Zizou Slab"/>
                                <w:b w:val="0"/>
                                <w:lang w:val="es-MX"/>
                              </w:rPr>
                              <w:t>Astra</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14:paraId="1A846D7B" w14:textId="77777777" w:rsidR="00CD4489" w:rsidRDefault="00CD4489"/>
                          <w:p w14:paraId="6568B4DD" w14:textId="77777777" w:rsidR="00CD4489" w:rsidRPr="00DF42D1" w:rsidRDefault="00CD4489" w:rsidP="00334641">
                            <w:pPr>
                              <w:pStyle w:val="Ttulo1"/>
                              <w:rPr>
                                <w:rFonts w:ascii="Zizou Slab" w:hAnsi="Zizou Slab"/>
                                <w:b w:val="0"/>
                                <w:lang w:val="es-MX"/>
                              </w:rPr>
                            </w:pPr>
                            <w:bookmarkStart w:id="2608" w:name="_Toc25224008"/>
                            <w:bookmarkStart w:id="2609" w:name="_Toc25224238"/>
                            <w:bookmarkStart w:id="2610" w:name="_Toc25225147"/>
                            <w:bookmarkStart w:id="2611" w:name="_Toc25225360"/>
                            <w:bookmarkStart w:id="2612" w:name="_Toc25225573"/>
                            <w:bookmarkStart w:id="2613" w:name="_Toc25225784"/>
                            <w:bookmarkStart w:id="2614" w:name="_Toc25225994"/>
                            <w:bookmarkStart w:id="2615" w:name="_Toc25226211"/>
                            <w:bookmarkStart w:id="2616" w:name="_Toc25226409"/>
                            <w:bookmarkStart w:id="2617" w:name="_Toc25226603"/>
                            <w:bookmarkStart w:id="2618" w:name="_Toc25227008"/>
                            <w:bookmarkStart w:id="2619" w:name="_Toc25227189"/>
                            <w:bookmarkStart w:id="2620" w:name="_Toc25227363"/>
                            <w:bookmarkStart w:id="2621" w:name="_Toc25227536"/>
                            <w:bookmarkStart w:id="2622" w:name="_Toc25227706"/>
                            <w:bookmarkStart w:id="2623" w:name="_Toc25227989"/>
                            <w:bookmarkStart w:id="2624" w:name="_Toc25228167"/>
                            <w:bookmarkStart w:id="2625" w:name="_Toc25228341"/>
                            <w:bookmarkStart w:id="2626" w:name="_Toc25228505"/>
                            <w:bookmarkStart w:id="2627" w:name="_Toc25228678"/>
                            <w:bookmarkStart w:id="2628" w:name="_Toc25229124"/>
                            <w:bookmarkStart w:id="2629" w:name="_Toc25229247"/>
                            <w:bookmarkStart w:id="2630" w:name="_Toc25229362"/>
                            <w:bookmarkStart w:id="2631" w:name="_Toc25229567"/>
                            <w:bookmarkStart w:id="2632" w:name="_Toc25229689"/>
                            <w:bookmarkStart w:id="2633" w:name="_Toc25229808"/>
                            <w:bookmarkStart w:id="2634" w:name="_Toc25229923"/>
                            <w:bookmarkStart w:id="2635" w:name="_Toc25240885"/>
                            <w:bookmarkStart w:id="2636" w:name="_Toc25241000"/>
                            <w:bookmarkStart w:id="2637" w:name="_Toc25241116"/>
                            <w:bookmarkStart w:id="2638" w:name="_Toc25244418"/>
                            <w:bookmarkStart w:id="2639" w:name="_Toc25244553"/>
                            <w:bookmarkStart w:id="2640" w:name="_Toc25246920"/>
                            <w:bookmarkStart w:id="2641" w:name="_Toc25247052"/>
                            <w:bookmarkStart w:id="2642" w:name="_Toc25309722"/>
                            <w:r>
                              <w:rPr>
                                <w:rFonts w:ascii="Zizou Slab" w:hAnsi="Zizou Slab"/>
                                <w:b w:val="0"/>
                                <w:lang w:val="es-MX"/>
                              </w:rPr>
                              <w:t>Astra</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p>
                          <w:p w14:paraId="7CEF706D" w14:textId="77777777" w:rsidR="00CD4489" w:rsidRDefault="00CD4489"/>
                          <w:p w14:paraId="08B90641" w14:textId="77777777" w:rsidR="00CD4489" w:rsidRPr="00DF42D1" w:rsidRDefault="00CD4489" w:rsidP="00334641">
                            <w:pPr>
                              <w:pStyle w:val="Ttulo1"/>
                              <w:rPr>
                                <w:rFonts w:ascii="Zizou Slab" w:hAnsi="Zizou Slab"/>
                                <w:b w:val="0"/>
                                <w:lang w:val="es-MX"/>
                              </w:rPr>
                            </w:pPr>
                            <w:bookmarkStart w:id="2643" w:name="_Toc25224009"/>
                            <w:bookmarkStart w:id="2644" w:name="_Toc25224239"/>
                            <w:bookmarkStart w:id="2645" w:name="_Toc25225148"/>
                            <w:bookmarkStart w:id="2646" w:name="_Toc25225361"/>
                            <w:bookmarkStart w:id="2647" w:name="_Toc25225574"/>
                            <w:bookmarkStart w:id="2648" w:name="_Toc25225785"/>
                            <w:bookmarkStart w:id="2649" w:name="_Toc25225995"/>
                            <w:bookmarkStart w:id="2650" w:name="_Toc25226212"/>
                            <w:bookmarkStart w:id="2651" w:name="_Toc25226410"/>
                            <w:bookmarkStart w:id="2652" w:name="_Toc25226604"/>
                            <w:bookmarkStart w:id="2653" w:name="_Toc25227009"/>
                            <w:bookmarkStart w:id="2654" w:name="_Toc25227190"/>
                            <w:bookmarkStart w:id="2655" w:name="_Toc25227364"/>
                            <w:bookmarkStart w:id="2656" w:name="_Toc25227537"/>
                            <w:bookmarkStart w:id="2657" w:name="_Toc25227707"/>
                            <w:bookmarkStart w:id="2658" w:name="_Toc25227990"/>
                            <w:bookmarkStart w:id="2659" w:name="_Toc25228168"/>
                            <w:bookmarkStart w:id="2660" w:name="_Toc25228342"/>
                            <w:bookmarkStart w:id="2661" w:name="_Toc25228506"/>
                            <w:bookmarkStart w:id="2662" w:name="_Toc25228679"/>
                            <w:bookmarkStart w:id="2663" w:name="_Toc25229125"/>
                            <w:bookmarkStart w:id="2664" w:name="_Toc25229248"/>
                            <w:bookmarkStart w:id="2665" w:name="_Toc25229363"/>
                            <w:bookmarkStart w:id="2666" w:name="_Toc25229568"/>
                            <w:bookmarkStart w:id="2667" w:name="_Toc25229690"/>
                            <w:bookmarkStart w:id="2668" w:name="_Toc25229809"/>
                            <w:bookmarkStart w:id="2669" w:name="_Toc25229924"/>
                            <w:bookmarkStart w:id="2670" w:name="_Toc25240886"/>
                            <w:bookmarkStart w:id="2671" w:name="_Toc25241001"/>
                            <w:bookmarkStart w:id="2672" w:name="_Toc25241117"/>
                            <w:bookmarkStart w:id="2673" w:name="_Toc25244419"/>
                            <w:bookmarkStart w:id="2674" w:name="_Toc25244554"/>
                            <w:bookmarkStart w:id="2675" w:name="_Toc25246921"/>
                            <w:bookmarkStart w:id="2676" w:name="_Toc25247053"/>
                            <w:bookmarkStart w:id="2677" w:name="_Toc25309723"/>
                            <w:r>
                              <w:rPr>
                                <w:rFonts w:ascii="Zizou Slab" w:hAnsi="Zizou Slab"/>
                                <w:b w:val="0"/>
                                <w:lang w:val="es-MX"/>
                              </w:rPr>
                              <w:t>Astra</w:t>
                            </w:r>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p>
                          <w:p w14:paraId="3D319A72" w14:textId="77777777" w:rsidR="00CD4489" w:rsidRDefault="00CD4489"/>
                          <w:p w14:paraId="32FECF0C" w14:textId="77777777" w:rsidR="00CD4489" w:rsidRPr="00DF42D1" w:rsidRDefault="00CD4489" w:rsidP="00334641">
                            <w:pPr>
                              <w:pStyle w:val="Ttulo1"/>
                              <w:rPr>
                                <w:rFonts w:ascii="Zizou Slab" w:hAnsi="Zizou Slab"/>
                                <w:b w:val="0"/>
                                <w:lang w:val="es-MX"/>
                              </w:rPr>
                            </w:pPr>
                            <w:bookmarkStart w:id="2678" w:name="_Toc25224010"/>
                            <w:bookmarkStart w:id="2679" w:name="_Toc25224240"/>
                            <w:bookmarkStart w:id="2680" w:name="_Toc25225149"/>
                            <w:bookmarkStart w:id="2681" w:name="_Toc25225362"/>
                            <w:bookmarkStart w:id="2682" w:name="_Toc25225575"/>
                            <w:bookmarkStart w:id="2683" w:name="_Toc25225786"/>
                            <w:bookmarkStart w:id="2684" w:name="_Toc25225996"/>
                            <w:bookmarkStart w:id="2685" w:name="_Toc25226213"/>
                            <w:bookmarkStart w:id="2686" w:name="_Toc25226411"/>
                            <w:bookmarkStart w:id="2687" w:name="_Toc25226605"/>
                            <w:bookmarkStart w:id="2688" w:name="_Toc25227010"/>
                            <w:bookmarkStart w:id="2689" w:name="_Toc25227191"/>
                            <w:bookmarkStart w:id="2690" w:name="_Toc25227365"/>
                            <w:bookmarkStart w:id="2691" w:name="_Toc25227538"/>
                            <w:bookmarkStart w:id="2692" w:name="_Toc25227708"/>
                            <w:bookmarkStart w:id="2693" w:name="_Toc25227991"/>
                            <w:bookmarkStart w:id="2694" w:name="_Toc25228169"/>
                            <w:bookmarkStart w:id="2695" w:name="_Toc25228343"/>
                            <w:bookmarkStart w:id="2696" w:name="_Toc25228507"/>
                            <w:bookmarkStart w:id="2697" w:name="_Toc25228680"/>
                            <w:bookmarkStart w:id="2698" w:name="_Toc25229126"/>
                            <w:bookmarkStart w:id="2699" w:name="_Toc25229249"/>
                            <w:bookmarkStart w:id="2700" w:name="_Toc25229364"/>
                            <w:bookmarkStart w:id="2701" w:name="_Toc25229569"/>
                            <w:bookmarkStart w:id="2702" w:name="_Toc25229691"/>
                            <w:bookmarkStart w:id="2703" w:name="_Toc25229810"/>
                            <w:bookmarkStart w:id="2704" w:name="_Toc25229925"/>
                            <w:bookmarkStart w:id="2705" w:name="_Toc25240887"/>
                            <w:bookmarkStart w:id="2706" w:name="_Toc25241002"/>
                            <w:bookmarkStart w:id="2707" w:name="_Toc25241118"/>
                            <w:bookmarkStart w:id="2708" w:name="_Toc25244420"/>
                            <w:bookmarkStart w:id="2709" w:name="_Toc25244555"/>
                            <w:bookmarkStart w:id="2710" w:name="_Toc25246922"/>
                            <w:bookmarkStart w:id="2711" w:name="_Toc25247054"/>
                            <w:bookmarkStart w:id="2712" w:name="_Toc25309724"/>
                            <w:r>
                              <w:rPr>
                                <w:rFonts w:ascii="Zizou Slab" w:hAnsi="Zizou Slab"/>
                                <w:b w:val="0"/>
                                <w:lang w:val="es-MX"/>
                              </w:rPr>
                              <w:t>Astra</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14:paraId="7459CBB5" w14:textId="77777777" w:rsidR="00CD4489" w:rsidRDefault="00CD4489"/>
                          <w:p w14:paraId="33E8E27B" w14:textId="77777777" w:rsidR="00CD4489" w:rsidRPr="00DF42D1" w:rsidRDefault="00CD4489" w:rsidP="00334641">
                            <w:pPr>
                              <w:pStyle w:val="Ttulo1"/>
                              <w:rPr>
                                <w:rFonts w:ascii="Zizou Slab" w:hAnsi="Zizou Slab"/>
                                <w:b w:val="0"/>
                                <w:lang w:val="es-MX"/>
                              </w:rPr>
                            </w:pPr>
                            <w:bookmarkStart w:id="2713" w:name="_Toc25224011"/>
                            <w:bookmarkStart w:id="2714" w:name="_Toc25224241"/>
                            <w:bookmarkStart w:id="2715" w:name="_Toc25225150"/>
                            <w:bookmarkStart w:id="2716" w:name="_Toc25225363"/>
                            <w:bookmarkStart w:id="2717" w:name="_Toc25225576"/>
                            <w:bookmarkStart w:id="2718" w:name="_Toc25225787"/>
                            <w:bookmarkStart w:id="2719" w:name="_Toc25225997"/>
                            <w:bookmarkStart w:id="2720" w:name="_Toc25226214"/>
                            <w:bookmarkStart w:id="2721" w:name="_Toc25226412"/>
                            <w:bookmarkStart w:id="2722" w:name="_Toc25226606"/>
                            <w:bookmarkStart w:id="2723" w:name="_Toc25227011"/>
                            <w:bookmarkStart w:id="2724" w:name="_Toc25227192"/>
                            <w:bookmarkStart w:id="2725" w:name="_Toc25227366"/>
                            <w:bookmarkStart w:id="2726" w:name="_Toc25227539"/>
                            <w:bookmarkStart w:id="2727" w:name="_Toc25227709"/>
                            <w:bookmarkStart w:id="2728" w:name="_Toc25227992"/>
                            <w:bookmarkStart w:id="2729" w:name="_Toc25228170"/>
                            <w:bookmarkStart w:id="2730" w:name="_Toc25228344"/>
                            <w:bookmarkStart w:id="2731" w:name="_Toc25228508"/>
                            <w:bookmarkStart w:id="2732" w:name="_Toc25228681"/>
                            <w:bookmarkStart w:id="2733" w:name="_Toc25229127"/>
                            <w:bookmarkStart w:id="2734" w:name="_Toc25229250"/>
                            <w:bookmarkStart w:id="2735" w:name="_Toc25229365"/>
                            <w:bookmarkStart w:id="2736" w:name="_Toc25229570"/>
                            <w:bookmarkStart w:id="2737" w:name="_Toc25229692"/>
                            <w:bookmarkStart w:id="2738" w:name="_Toc25229811"/>
                            <w:bookmarkStart w:id="2739" w:name="_Toc25229926"/>
                            <w:bookmarkStart w:id="2740" w:name="_Toc25240888"/>
                            <w:bookmarkStart w:id="2741" w:name="_Toc25241003"/>
                            <w:bookmarkStart w:id="2742" w:name="_Toc25241119"/>
                            <w:bookmarkStart w:id="2743" w:name="_Toc25244421"/>
                            <w:bookmarkStart w:id="2744" w:name="_Toc25244556"/>
                            <w:bookmarkStart w:id="2745" w:name="_Toc25246923"/>
                            <w:bookmarkStart w:id="2746" w:name="_Toc25247055"/>
                            <w:bookmarkStart w:id="2747" w:name="_Toc25309725"/>
                            <w:r>
                              <w:rPr>
                                <w:rFonts w:ascii="Zizou Slab" w:hAnsi="Zizou Slab"/>
                                <w:b w:val="0"/>
                                <w:lang w:val="es-MX"/>
                              </w:rPr>
                              <w:t>Astra</w:t>
                            </w:r>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14:paraId="084548C0" w14:textId="77777777" w:rsidR="00CD4489" w:rsidRDefault="00CD4489"/>
                          <w:p w14:paraId="6504ACD6" w14:textId="77777777" w:rsidR="00CD4489" w:rsidRPr="00DF42D1" w:rsidRDefault="00CD4489" w:rsidP="00334641">
                            <w:pPr>
                              <w:pStyle w:val="Ttulo1"/>
                              <w:rPr>
                                <w:rFonts w:ascii="Zizou Slab" w:hAnsi="Zizou Slab"/>
                                <w:b w:val="0"/>
                                <w:lang w:val="es-MX"/>
                              </w:rPr>
                            </w:pPr>
                            <w:bookmarkStart w:id="2748" w:name="_Toc25224012"/>
                            <w:bookmarkStart w:id="2749" w:name="_Toc25224242"/>
                            <w:bookmarkStart w:id="2750" w:name="_Toc25225151"/>
                            <w:bookmarkStart w:id="2751" w:name="_Toc25225364"/>
                            <w:bookmarkStart w:id="2752" w:name="_Toc25225577"/>
                            <w:bookmarkStart w:id="2753" w:name="_Toc25225788"/>
                            <w:bookmarkStart w:id="2754" w:name="_Toc25225998"/>
                            <w:bookmarkStart w:id="2755" w:name="_Toc25226215"/>
                            <w:bookmarkStart w:id="2756" w:name="_Toc25226413"/>
                            <w:bookmarkStart w:id="2757" w:name="_Toc25226607"/>
                            <w:bookmarkStart w:id="2758" w:name="_Toc25227012"/>
                            <w:bookmarkStart w:id="2759" w:name="_Toc25227193"/>
                            <w:bookmarkStart w:id="2760" w:name="_Toc25227367"/>
                            <w:bookmarkStart w:id="2761" w:name="_Toc25227540"/>
                            <w:bookmarkStart w:id="2762" w:name="_Toc25227710"/>
                            <w:bookmarkStart w:id="2763" w:name="_Toc25227993"/>
                            <w:bookmarkStart w:id="2764" w:name="_Toc25228171"/>
                            <w:bookmarkStart w:id="2765" w:name="_Toc25228345"/>
                            <w:bookmarkStart w:id="2766" w:name="_Toc25228509"/>
                            <w:bookmarkStart w:id="2767" w:name="_Toc25228682"/>
                            <w:bookmarkStart w:id="2768" w:name="_Toc25229128"/>
                            <w:bookmarkStart w:id="2769" w:name="_Toc25229251"/>
                            <w:bookmarkStart w:id="2770" w:name="_Toc25229366"/>
                            <w:bookmarkStart w:id="2771" w:name="_Toc25229571"/>
                            <w:bookmarkStart w:id="2772" w:name="_Toc25229693"/>
                            <w:bookmarkStart w:id="2773" w:name="_Toc25229812"/>
                            <w:bookmarkStart w:id="2774" w:name="_Toc25229927"/>
                            <w:bookmarkStart w:id="2775" w:name="_Toc25240889"/>
                            <w:bookmarkStart w:id="2776" w:name="_Toc25241004"/>
                            <w:bookmarkStart w:id="2777" w:name="_Toc25241120"/>
                            <w:bookmarkStart w:id="2778" w:name="_Toc25244422"/>
                            <w:bookmarkStart w:id="2779" w:name="_Toc25244557"/>
                            <w:bookmarkStart w:id="2780" w:name="_Toc25246924"/>
                            <w:bookmarkStart w:id="2781" w:name="_Toc25247056"/>
                            <w:bookmarkStart w:id="2782" w:name="_Toc25309726"/>
                            <w:r>
                              <w:rPr>
                                <w:rFonts w:ascii="Zizou Slab" w:hAnsi="Zizou Slab"/>
                                <w:b w:val="0"/>
                                <w:lang w:val="es-MX"/>
                              </w:rPr>
                              <w:t>Astra</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p>
                          <w:p w14:paraId="7F678BB1" w14:textId="77777777" w:rsidR="00CD4489" w:rsidRDefault="00CD4489"/>
                          <w:p w14:paraId="42671277" w14:textId="77777777" w:rsidR="00CD4489" w:rsidRPr="00DF42D1" w:rsidRDefault="00CD4489" w:rsidP="00334641">
                            <w:pPr>
                              <w:pStyle w:val="Ttulo1"/>
                              <w:rPr>
                                <w:rFonts w:ascii="Zizou Slab" w:hAnsi="Zizou Slab"/>
                                <w:b w:val="0"/>
                                <w:lang w:val="es-MX"/>
                              </w:rPr>
                            </w:pPr>
                            <w:bookmarkStart w:id="2783" w:name="_Toc25224013"/>
                            <w:bookmarkStart w:id="2784" w:name="_Toc25224243"/>
                            <w:bookmarkStart w:id="2785" w:name="_Toc25225152"/>
                            <w:bookmarkStart w:id="2786" w:name="_Toc25225365"/>
                            <w:bookmarkStart w:id="2787" w:name="_Toc25225578"/>
                            <w:bookmarkStart w:id="2788" w:name="_Toc25225789"/>
                            <w:bookmarkStart w:id="2789" w:name="_Toc25225999"/>
                            <w:bookmarkStart w:id="2790" w:name="_Toc25226216"/>
                            <w:bookmarkStart w:id="2791" w:name="_Toc25226414"/>
                            <w:bookmarkStart w:id="2792" w:name="_Toc25226608"/>
                            <w:bookmarkStart w:id="2793" w:name="_Toc25227013"/>
                            <w:bookmarkStart w:id="2794" w:name="_Toc25227194"/>
                            <w:bookmarkStart w:id="2795" w:name="_Toc25227368"/>
                            <w:bookmarkStart w:id="2796" w:name="_Toc25227541"/>
                            <w:bookmarkStart w:id="2797" w:name="_Toc25227711"/>
                            <w:bookmarkStart w:id="2798" w:name="_Toc25227994"/>
                            <w:bookmarkStart w:id="2799" w:name="_Toc25228172"/>
                            <w:bookmarkStart w:id="2800" w:name="_Toc25228346"/>
                            <w:bookmarkStart w:id="2801" w:name="_Toc25228510"/>
                            <w:bookmarkStart w:id="2802" w:name="_Toc25228683"/>
                            <w:bookmarkStart w:id="2803" w:name="_Toc25229129"/>
                            <w:bookmarkStart w:id="2804" w:name="_Toc25229252"/>
                            <w:bookmarkStart w:id="2805" w:name="_Toc25229367"/>
                            <w:bookmarkStart w:id="2806" w:name="_Toc25229572"/>
                            <w:bookmarkStart w:id="2807" w:name="_Toc25229694"/>
                            <w:bookmarkStart w:id="2808" w:name="_Toc25229813"/>
                            <w:bookmarkStart w:id="2809" w:name="_Toc25229928"/>
                            <w:bookmarkStart w:id="2810" w:name="_Toc25240890"/>
                            <w:bookmarkStart w:id="2811" w:name="_Toc25241005"/>
                            <w:bookmarkStart w:id="2812" w:name="_Toc25241121"/>
                            <w:bookmarkStart w:id="2813" w:name="_Toc25244423"/>
                            <w:bookmarkStart w:id="2814" w:name="_Toc25244558"/>
                            <w:bookmarkStart w:id="2815" w:name="_Toc25246925"/>
                            <w:bookmarkStart w:id="2816" w:name="_Toc25247057"/>
                            <w:bookmarkStart w:id="2817" w:name="_Toc25309727"/>
                            <w:r>
                              <w:rPr>
                                <w:rFonts w:ascii="Zizou Slab" w:hAnsi="Zizou Slab"/>
                                <w:b w:val="0"/>
                                <w:lang w:val="es-MX"/>
                              </w:rPr>
                              <w:t>Astra</w:t>
                            </w:r>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p>
                          <w:p w14:paraId="073C412A" w14:textId="77777777" w:rsidR="00CD4489" w:rsidRDefault="00CD4489"/>
                          <w:p w14:paraId="2D9CAB3F" w14:textId="77777777" w:rsidR="00CD4489" w:rsidRPr="00DF42D1" w:rsidRDefault="00CD4489" w:rsidP="00334641">
                            <w:pPr>
                              <w:pStyle w:val="Ttulo1"/>
                              <w:rPr>
                                <w:rFonts w:ascii="Zizou Slab" w:hAnsi="Zizou Slab"/>
                                <w:b w:val="0"/>
                                <w:lang w:val="es-MX"/>
                              </w:rPr>
                            </w:pPr>
                            <w:bookmarkStart w:id="2818" w:name="_Toc25224014"/>
                            <w:bookmarkStart w:id="2819" w:name="_Toc25224244"/>
                            <w:bookmarkStart w:id="2820" w:name="_Toc25225153"/>
                            <w:bookmarkStart w:id="2821" w:name="_Toc25225366"/>
                            <w:bookmarkStart w:id="2822" w:name="_Toc25225579"/>
                            <w:bookmarkStart w:id="2823" w:name="_Toc25225790"/>
                            <w:bookmarkStart w:id="2824" w:name="_Toc25226000"/>
                            <w:bookmarkStart w:id="2825" w:name="_Toc25226217"/>
                            <w:bookmarkStart w:id="2826" w:name="_Toc25226415"/>
                            <w:bookmarkStart w:id="2827" w:name="_Toc25226609"/>
                            <w:bookmarkStart w:id="2828" w:name="_Toc25227014"/>
                            <w:bookmarkStart w:id="2829" w:name="_Toc25227195"/>
                            <w:bookmarkStart w:id="2830" w:name="_Toc25227369"/>
                            <w:bookmarkStart w:id="2831" w:name="_Toc25227542"/>
                            <w:bookmarkStart w:id="2832" w:name="_Toc25227712"/>
                            <w:bookmarkStart w:id="2833" w:name="_Toc25227995"/>
                            <w:bookmarkStart w:id="2834" w:name="_Toc25228173"/>
                            <w:bookmarkStart w:id="2835" w:name="_Toc25228347"/>
                            <w:bookmarkStart w:id="2836" w:name="_Toc25228511"/>
                            <w:bookmarkStart w:id="2837" w:name="_Toc25228684"/>
                            <w:bookmarkStart w:id="2838" w:name="_Toc25229130"/>
                            <w:bookmarkStart w:id="2839" w:name="_Toc25229253"/>
                            <w:bookmarkStart w:id="2840" w:name="_Toc25229368"/>
                            <w:bookmarkStart w:id="2841" w:name="_Toc25229573"/>
                            <w:bookmarkStart w:id="2842" w:name="_Toc25229695"/>
                            <w:bookmarkStart w:id="2843" w:name="_Toc25229814"/>
                            <w:bookmarkStart w:id="2844" w:name="_Toc25229929"/>
                            <w:bookmarkStart w:id="2845" w:name="_Toc25240891"/>
                            <w:bookmarkStart w:id="2846" w:name="_Toc25241006"/>
                            <w:bookmarkStart w:id="2847" w:name="_Toc25241122"/>
                            <w:bookmarkStart w:id="2848" w:name="_Toc25244424"/>
                            <w:bookmarkStart w:id="2849" w:name="_Toc25244559"/>
                            <w:bookmarkStart w:id="2850" w:name="_Toc25246926"/>
                            <w:bookmarkStart w:id="2851" w:name="_Toc25247058"/>
                            <w:bookmarkStart w:id="2852" w:name="_Toc25309728"/>
                            <w:r>
                              <w:rPr>
                                <w:rFonts w:ascii="Zizou Slab" w:hAnsi="Zizou Slab"/>
                                <w:b w:val="0"/>
                                <w:lang w:val="es-MX"/>
                              </w:rPr>
                              <w:t>Astra</w:t>
                            </w:r>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p>
                          <w:p w14:paraId="6E625232" w14:textId="77777777" w:rsidR="00CD4489" w:rsidRDefault="00CD4489"/>
                          <w:p w14:paraId="4CF83EDA" w14:textId="77777777" w:rsidR="00CD4489" w:rsidRPr="00DF42D1" w:rsidRDefault="00CD4489" w:rsidP="00334641">
                            <w:pPr>
                              <w:pStyle w:val="Ttulo1"/>
                              <w:rPr>
                                <w:rFonts w:ascii="Zizou Slab" w:hAnsi="Zizou Slab"/>
                                <w:b w:val="0"/>
                                <w:lang w:val="es-MX"/>
                              </w:rPr>
                            </w:pPr>
                            <w:bookmarkStart w:id="2853" w:name="_Toc25224015"/>
                            <w:bookmarkStart w:id="2854" w:name="_Toc25224245"/>
                            <w:bookmarkStart w:id="2855" w:name="_Toc25225154"/>
                            <w:bookmarkStart w:id="2856" w:name="_Toc25225367"/>
                            <w:bookmarkStart w:id="2857" w:name="_Toc25225580"/>
                            <w:bookmarkStart w:id="2858" w:name="_Toc25225791"/>
                            <w:bookmarkStart w:id="2859" w:name="_Toc25226001"/>
                            <w:bookmarkStart w:id="2860" w:name="_Toc25226218"/>
                            <w:bookmarkStart w:id="2861" w:name="_Toc25226416"/>
                            <w:bookmarkStart w:id="2862" w:name="_Toc25226610"/>
                            <w:bookmarkStart w:id="2863" w:name="_Toc25227015"/>
                            <w:bookmarkStart w:id="2864" w:name="_Toc25227196"/>
                            <w:bookmarkStart w:id="2865" w:name="_Toc25227370"/>
                            <w:bookmarkStart w:id="2866" w:name="_Toc25227543"/>
                            <w:bookmarkStart w:id="2867" w:name="_Toc25227713"/>
                            <w:bookmarkStart w:id="2868" w:name="_Toc25227996"/>
                            <w:bookmarkStart w:id="2869" w:name="_Toc25228174"/>
                            <w:bookmarkStart w:id="2870" w:name="_Toc25228348"/>
                            <w:bookmarkStart w:id="2871" w:name="_Toc25228512"/>
                            <w:bookmarkStart w:id="2872" w:name="_Toc25228685"/>
                            <w:bookmarkStart w:id="2873" w:name="_Toc25229131"/>
                            <w:bookmarkStart w:id="2874" w:name="_Toc25229254"/>
                            <w:bookmarkStart w:id="2875" w:name="_Toc25229369"/>
                            <w:bookmarkStart w:id="2876" w:name="_Toc25229574"/>
                            <w:bookmarkStart w:id="2877" w:name="_Toc25229696"/>
                            <w:bookmarkStart w:id="2878" w:name="_Toc25229815"/>
                            <w:bookmarkStart w:id="2879" w:name="_Toc25229930"/>
                            <w:bookmarkStart w:id="2880" w:name="_Toc25240892"/>
                            <w:bookmarkStart w:id="2881" w:name="_Toc25241007"/>
                            <w:bookmarkStart w:id="2882" w:name="_Toc25241123"/>
                            <w:bookmarkStart w:id="2883" w:name="_Toc25244425"/>
                            <w:bookmarkStart w:id="2884" w:name="_Toc25244560"/>
                            <w:bookmarkStart w:id="2885" w:name="_Toc25246927"/>
                            <w:bookmarkStart w:id="2886" w:name="_Toc25247059"/>
                            <w:bookmarkStart w:id="2887" w:name="_Toc25309729"/>
                            <w:r>
                              <w:rPr>
                                <w:rFonts w:ascii="Zizou Slab" w:hAnsi="Zizou Slab"/>
                                <w:b w:val="0"/>
                                <w:lang w:val="es-MX"/>
                              </w:rPr>
                              <w:t>Astra</w:t>
                            </w:r>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p>
                          <w:p w14:paraId="6A90003E" w14:textId="77777777" w:rsidR="00CD4489" w:rsidRDefault="00CD4489"/>
                          <w:p w14:paraId="31663C91" w14:textId="77777777" w:rsidR="00CD4489" w:rsidRPr="00DF42D1" w:rsidRDefault="00CD4489" w:rsidP="00334641">
                            <w:pPr>
                              <w:pStyle w:val="Ttulo1"/>
                              <w:rPr>
                                <w:rFonts w:ascii="Zizou Slab" w:hAnsi="Zizou Slab"/>
                                <w:b w:val="0"/>
                                <w:lang w:val="es-MX"/>
                              </w:rPr>
                            </w:pPr>
                            <w:bookmarkStart w:id="2888" w:name="_Toc25224016"/>
                            <w:bookmarkStart w:id="2889" w:name="_Toc25224246"/>
                            <w:bookmarkStart w:id="2890" w:name="_Toc25225155"/>
                            <w:bookmarkStart w:id="2891" w:name="_Toc25225368"/>
                            <w:bookmarkStart w:id="2892" w:name="_Toc25225581"/>
                            <w:bookmarkStart w:id="2893" w:name="_Toc25225792"/>
                            <w:bookmarkStart w:id="2894" w:name="_Toc25226002"/>
                            <w:bookmarkStart w:id="2895" w:name="_Toc25226219"/>
                            <w:bookmarkStart w:id="2896" w:name="_Toc25226417"/>
                            <w:bookmarkStart w:id="2897" w:name="_Toc25226611"/>
                            <w:bookmarkStart w:id="2898" w:name="_Toc25227016"/>
                            <w:bookmarkStart w:id="2899" w:name="_Toc25227197"/>
                            <w:bookmarkStart w:id="2900" w:name="_Toc25227371"/>
                            <w:bookmarkStart w:id="2901" w:name="_Toc25227544"/>
                            <w:bookmarkStart w:id="2902" w:name="_Toc25227714"/>
                            <w:bookmarkStart w:id="2903" w:name="_Toc25227997"/>
                            <w:bookmarkStart w:id="2904" w:name="_Toc25228175"/>
                            <w:bookmarkStart w:id="2905" w:name="_Toc25228349"/>
                            <w:bookmarkStart w:id="2906" w:name="_Toc25228513"/>
                            <w:bookmarkStart w:id="2907" w:name="_Toc25228686"/>
                            <w:bookmarkStart w:id="2908" w:name="_Toc25229132"/>
                            <w:bookmarkStart w:id="2909" w:name="_Toc25229255"/>
                            <w:bookmarkStart w:id="2910" w:name="_Toc25229370"/>
                            <w:bookmarkStart w:id="2911" w:name="_Toc25229575"/>
                            <w:bookmarkStart w:id="2912" w:name="_Toc25229697"/>
                            <w:bookmarkStart w:id="2913" w:name="_Toc25229816"/>
                            <w:bookmarkStart w:id="2914" w:name="_Toc25229931"/>
                            <w:bookmarkStart w:id="2915" w:name="_Toc25240893"/>
                            <w:bookmarkStart w:id="2916" w:name="_Toc25241008"/>
                            <w:bookmarkStart w:id="2917" w:name="_Toc25241124"/>
                            <w:bookmarkStart w:id="2918" w:name="_Toc25244426"/>
                            <w:bookmarkStart w:id="2919" w:name="_Toc25244561"/>
                            <w:bookmarkStart w:id="2920" w:name="_Toc25246928"/>
                            <w:bookmarkStart w:id="2921" w:name="_Toc25247060"/>
                            <w:bookmarkStart w:id="2922" w:name="_Toc25309730"/>
                            <w:r>
                              <w:rPr>
                                <w:rFonts w:ascii="Zizou Slab" w:hAnsi="Zizou Slab"/>
                                <w:b w:val="0"/>
                                <w:lang w:val="es-MX"/>
                              </w:rPr>
                              <w:t>Astra</w:t>
                            </w:r>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p>
                          <w:p w14:paraId="3A2E4BAF" w14:textId="77777777" w:rsidR="00CD4489" w:rsidRDefault="00CD4489"/>
                          <w:p w14:paraId="1D1A5D94" w14:textId="77777777" w:rsidR="00CD4489" w:rsidRPr="00DF42D1" w:rsidRDefault="00CD4489" w:rsidP="00334641">
                            <w:pPr>
                              <w:pStyle w:val="Ttulo1"/>
                              <w:rPr>
                                <w:rFonts w:ascii="Zizou Slab" w:hAnsi="Zizou Slab"/>
                                <w:b w:val="0"/>
                                <w:lang w:val="es-MX"/>
                              </w:rPr>
                            </w:pPr>
                            <w:bookmarkStart w:id="2923" w:name="_Toc25224017"/>
                            <w:bookmarkStart w:id="2924" w:name="_Toc25224247"/>
                            <w:bookmarkStart w:id="2925" w:name="_Toc25225156"/>
                            <w:bookmarkStart w:id="2926" w:name="_Toc25225369"/>
                            <w:bookmarkStart w:id="2927" w:name="_Toc25225582"/>
                            <w:bookmarkStart w:id="2928" w:name="_Toc25225793"/>
                            <w:bookmarkStart w:id="2929" w:name="_Toc25226003"/>
                            <w:bookmarkStart w:id="2930" w:name="_Toc25226220"/>
                            <w:bookmarkStart w:id="2931" w:name="_Toc25226418"/>
                            <w:bookmarkStart w:id="2932" w:name="_Toc25226612"/>
                            <w:bookmarkStart w:id="2933" w:name="_Toc25227017"/>
                            <w:bookmarkStart w:id="2934" w:name="_Toc25227198"/>
                            <w:bookmarkStart w:id="2935" w:name="_Toc25227372"/>
                            <w:bookmarkStart w:id="2936" w:name="_Toc25227545"/>
                            <w:bookmarkStart w:id="2937" w:name="_Toc25227715"/>
                            <w:bookmarkStart w:id="2938" w:name="_Toc25227998"/>
                            <w:bookmarkStart w:id="2939" w:name="_Toc25228176"/>
                            <w:bookmarkStart w:id="2940" w:name="_Toc25228350"/>
                            <w:bookmarkStart w:id="2941" w:name="_Toc25228514"/>
                            <w:bookmarkStart w:id="2942" w:name="_Toc25228687"/>
                            <w:bookmarkStart w:id="2943" w:name="_Toc25229133"/>
                            <w:bookmarkStart w:id="2944" w:name="_Toc25229256"/>
                            <w:bookmarkStart w:id="2945" w:name="_Toc25229371"/>
                            <w:bookmarkStart w:id="2946" w:name="_Toc25229576"/>
                            <w:bookmarkStart w:id="2947" w:name="_Toc25229698"/>
                            <w:bookmarkStart w:id="2948" w:name="_Toc25229817"/>
                            <w:bookmarkStart w:id="2949" w:name="_Toc25229932"/>
                            <w:bookmarkStart w:id="2950" w:name="_Toc25240894"/>
                            <w:bookmarkStart w:id="2951" w:name="_Toc25241009"/>
                            <w:bookmarkStart w:id="2952" w:name="_Toc25241125"/>
                            <w:bookmarkStart w:id="2953" w:name="_Toc25244427"/>
                            <w:bookmarkStart w:id="2954" w:name="_Toc25244562"/>
                            <w:bookmarkStart w:id="2955" w:name="_Toc25246929"/>
                            <w:bookmarkStart w:id="2956" w:name="_Toc25247061"/>
                            <w:bookmarkStart w:id="2957" w:name="_Toc25309731"/>
                            <w:r>
                              <w:rPr>
                                <w:rFonts w:ascii="Zizou Slab" w:hAnsi="Zizou Slab"/>
                                <w:b w:val="0"/>
                                <w:lang w:val="es-MX"/>
                              </w:rPr>
                              <w:t>Astra</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1784CAEA" w14:textId="77777777" w:rsidR="00CD4489" w:rsidRDefault="00CD4489"/>
                          <w:p w14:paraId="5C6925CF" w14:textId="77777777" w:rsidR="00CD4489" w:rsidRPr="00DF42D1" w:rsidRDefault="00CD4489" w:rsidP="00334641">
                            <w:pPr>
                              <w:pStyle w:val="Ttulo1"/>
                              <w:rPr>
                                <w:rFonts w:ascii="Zizou Slab" w:hAnsi="Zizou Slab"/>
                                <w:b w:val="0"/>
                                <w:lang w:val="es-MX"/>
                              </w:rPr>
                            </w:pPr>
                            <w:bookmarkStart w:id="2958" w:name="_Toc25224018"/>
                            <w:bookmarkStart w:id="2959" w:name="_Toc25224248"/>
                            <w:bookmarkStart w:id="2960" w:name="_Toc25225157"/>
                            <w:bookmarkStart w:id="2961" w:name="_Toc25225370"/>
                            <w:bookmarkStart w:id="2962" w:name="_Toc25225583"/>
                            <w:bookmarkStart w:id="2963" w:name="_Toc25225794"/>
                            <w:bookmarkStart w:id="2964" w:name="_Toc25226004"/>
                            <w:bookmarkStart w:id="2965" w:name="_Toc25226221"/>
                            <w:bookmarkStart w:id="2966" w:name="_Toc25226419"/>
                            <w:bookmarkStart w:id="2967" w:name="_Toc25226613"/>
                            <w:bookmarkStart w:id="2968" w:name="_Toc25227018"/>
                            <w:bookmarkStart w:id="2969" w:name="_Toc25227199"/>
                            <w:bookmarkStart w:id="2970" w:name="_Toc25227373"/>
                            <w:bookmarkStart w:id="2971" w:name="_Toc25227546"/>
                            <w:bookmarkStart w:id="2972" w:name="_Toc25227716"/>
                            <w:bookmarkStart w:id="2973" w:name="_Toc25227999"/>
                            <w:bookmarkStart w:id="2974" w:name="_Toc25228177"/>
                            <w:bookmarkStart w:id="2975" w:name="_Toc25228351"/>
                            <w:bookmarkStart w:id="2976" w:name="_Toc25228515"/>
                            <w:bookmarkStart w:id="2977" w:name="_Toc25228688"/>
                            <w:bookmarkStart w:id="2978" w:name="_Toc25229134"/>
                            <w:bookmarkStart w:id="2979" w:name="_Toc25229257"/>
                            <w:bookmarkStart w:id="2980" w:name="_Toc25229372"/>
                            <w:bookmarkStart w:id="2981" w:name="_Toc25229577"/>
                            <w:bookmarkStart w:id="2982" w:name="_Toc25229699"/>
                            <w:bookmarkStart w:id="2983" w:name="_Toc25229818"/>
                            <w:bookmarkStart w:id="2984" w:name="_Toc25229933"/>
                            <w:bookmarkStart w:id="2985" w:name="_Toc25240895"/>
                            <w:bookmarkStart w:id="2986" w:name="_Toc25241010"/>
                            <w:bookmarkStart w:id="2987" w:name="_Toc25241126"/>
                            <w:bookmarkStart w:id="2988" w:name="_Toc25244428"/>
                            <w:bookmarkStart w:id="2989" w:name="_Toc25244563"/>
                            <w:bookmarkStart w:id="2990" w:name="_Toc25246930"/>
                            <w:bookmarkStart w:id="2991" w:name="_Toc25247062"/>
                            <w:bookmarkStart w:id="2992" w:name="_Toc25309732"/>
                            <w:r>
                              <w:rPr>
                                <w:rFonts w:ascii="Zizou Slab" w:hAnsi="Zizou Slab"/>
                                <w:b w:val="0"/>
                                <w:lang w:val="es-MX"/>
                              </w:rPr>
                              <w:t>Astra</w:t>
                            </w:r>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14:paraId="48DC55E2" w14:textId="77777777" w:rsidR="00CD4489" w:rsidRDefault="00CD4489"/>
                          <w:p w14:paraId="47D79738" w14:textId="77777777" w:rsidR="00CD4489" w:rsidRPr="00DF42D1" w:rsidRDefault="00CD4489" w:rsidP="00334641">
                            <w:pPr>
                              <w:pStyle w:val="Ttulo1"/>
                              <w:rPr>
                                <w:rFonts w:ascii="Zizou Slab" w:hAnsi="Zizou Slab"/>
                                <w:b w:val="0"/>
                                <w:lang w:val="es-MX"/>
                              </w:rPr>
                            </w:pPr>
                            <w:bookmarkStart w:id="2993" w:name="_Toc25224019"/>
                            <w:bookmarkStart w:id="2994" w:name="_Toc25224249"/>
                            <w:bookmarkStart w:id="2995" w:name="_Toc25225158"/>
                            <w:bookmarkStart w:id="2996" w:name="_Toc25225371"/>
                            <w:bookmarkStart w:id="2997" w:name="_Toc25225584"/>
                            <w:bookmarkStart w:id="2998" w:name="_Toc25225795"/>
                            <w:bookmarkStart w:id="2999" w:name="_Toc25226005"/>
                            <w:bookmarkStart w:id="3000" w:name="_Toc25226222"/>
                            <w:bookmarkStart w:id="3001" w:name="_Toc25226420"/>
                            <w:bookmarkStart w:id="3002" w:name="_Toc25226614"/>
                            <w:bookmarkStart w:id="3003" w:name="_Toc25227019"/>
                            <w:bookmarkStart w:id="3004" w:name="_Toc25227200"/>
                            <w:bookmarkStart w:id="3005" w:name="_Toc25227374"/>
                            <w:bookmarkStart w:id="3006" w:name="_Toc25227547"/>
                            <w:bookmarkStart w:id="3007" w:name="_Toc25227717"/>
                            <w:bookmarkStart w:id="3008" w:name="_Toc25228000"/>
                            <w:bookmarkStart w:id="3009" w:name="_Toc25228178"/>
                            <w:bookmarkStart w:id="3010" w:name="_Toc25228352"/>
                            <w:bookmarkStart w:id="3011" w:name="_Toc25228516"/>
                            <w:bookmarkStart w:id="3012" w:name="_Toc25228689"/>
                            <w:bookmarkStart w:id="3013" w:name="_Toc25229135"/>
                            <w:bookmarkStart w:id="3014" w:name="_Toc25229258"/>
                            <w:bookmarkStart w:id="3015" w:name="_Toc25229373"/>
                            <w:bookmarkStart w:id="3016" w:name="_Toc25229578"/>
                            <w:bookmarkStart w:id="3017" w:name="_Toc25229700"/>
                            <w:bookmarkStart w:id="3018" w:name="_Toc25229819"/>
                            <w:bookmarkStart w:id="3019" w:name="_Toc25229934"/>
                            <w:bookmarkStart w:id="3020" w:name="_Toc25240896"/>
                            <w:bookmarkStart w:id="3021" w:name="_Toc25241011"/>
                            <w:bookmarkStart w:id="3022" w:name="_Toc25241127"/>
                            <w:bookmarkStart w:id="3023" w:name="_Toc25244429"/>
                            <w:bookmarkStart w:id="3024" w:name="_Toc25244564"/>
                            <w:bookmarkStart w:id="3025" w:name="_Toc25246931"/>
                            <w:bookmarkStart w:id="3026" w:name="_Toc25247063"/>
                            <w:bookmarkStart w:id="3027" w:name="_Toc25309733"/>
                            <w:r>
                              <w:rPr>
                                <w:rFonts w:ascii="Zizou Slab" w:hAnsi="Zizou Slab"/>
                                <w:b w:val="0"/>
                                <w:lang w:val="es-MX"/>
                              </w:rPr>
                              <w:t>Astra</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p>
                          <w:p w14:paraId="34D10A33" w14:textId="77777777" w:rsidR="00CD4489" w:rsidRDefault="00CD4489"/>
                          <w:p w14:paraId="52810B9C" w14:textId="77777777" w:rsidR="00CD4489" w:rsidRPr="00DF42D1" w:rsidRDefault="00CD4489" w:rsidP="00334641">
                            <w:pPr>
                              <w:pStyle w:val="Ttulo1"/>
                              <w:rPr>
                                <w:rFonts w:ascii="Zizou Slab" w:hAnsi="Zizou Slab"/>
                                <w:b w:val="0"/>
                                <w:lang w:val="es-MX"/>
                              </w:rPr>
                            </w:pPr>
                            <w:bookmarkStart w:id="3028" w:name="_Toc25224020"/>
                            <w:bookmarkStart w:id="3029" w:name="_Toc25224250"/>
                            <w:bookmarkStart w:id="3030" w:name="_Toc25225159"/>
                            <w:bookmarkStart w:id="3031" w:name="_Toc25225372"/>
                            <w:bookmarkStart w:id="3032" w:name="_Toc25225585"/>
                            <w:bookmarkStart w:id="3033" w:name="_Toc25225796"/>
                            <w:bookmarkStart w:id="3034" w:name="_Toc25226006"/>
                            <w:bookmarkStart w:id="3035" w:name="_Toc25226223"/>
                            <w:bookmarkStart w:id="3036" w:name="_Toc25226421"/>
                            <w:bookmarkStart w:id="3037" w:name="_Toc25226615"/>
                            <w:bookmarkStart w:id="3038" w:name="_Toc25227020"/>
                            <w:bookmarkStart w:id="3039" w:name="_Toc25227201"/>
                            <w:bookmarkStart w:id="3040" w:name="_Toc25227375"/>
                            <w:bookmarkStart w:id="3041" w:name="_Toc25227548"/>
                            <w:bookmarkStart w:id="3042" w:name="_Toc25227718"/>
                            <w:bookmarkStart w:id="3043" w:name="_Toc25228001"/>
                            <w:bookmarkStart w:id="3044" w:name="_Toc25228179"/>
                            <w:bookmarkStart w:id="3045" w:name="_Toc25228353"/>
                            <w:bookmarkStart w:id="3046" w:name="_Toc25228517"/>
                            <w:bookmarkStart w:id="3047" w:name="_Toc25228690"/>
                            <w:bookmarkStart w:id="3048" w:name="_Toc25229136"/>
                            <w:bookmarkStart w:id="3049" w:name="_Toc25229259"/>
                            <w:bookmarkStart w:id="3050" w:name="_Toc25229374"/>
                            <w:bookmarkStart w:id="3051" w:name="_Toc25229579"/>
                            <w:bookmarkStart w:id="3052" w:name="_Toc25229701"/>
                            <w:bookmarkStart w:id="3053" w:name="_Toc25229820"/>
                            <w:bookmarkStart w:id="3054" w:name="_Toc25229935"/>
                            <w:bookmarkStart w:id="3055" w:name="_Toc25240897"/>
                            <w:bookmarkStart w:id="3056" w:name="_Toc25241012"/>
                            <w:bookmarkStart w:id="3057" w:name="_Toc25241128"/>
                            <w:bookmarkStart w:id="3058" w:name="_Toc25244430"/>
                            <w:bookmarkStart w:id="3059" w:name="_Toc25244565"/>
                            <w:bookmarkStart w:id="3060" w:name="_Toc25246932"/>
                            <w:bookmarkStart w:id="3061" w:name="_Toc25247064"/>
                            <w:bookmarkStart w:id="3062" w:name="_Toc25309734"/>
                            <w:r>
                              <w:rPr>
                                <w:rFonts w:ascii="Zizou Slab" w:hAnsi="Zizou Slab"/>
                                <w:b w:val="0"/>
                                <w:lang w:val="es-MX"/>
                              </w:rPr>
                              <w:t>Astra</w:t>
                            </w:r>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p>
                          <w:p w14:paraId="3BA74BA5" w14:textId="77777777" w:rsidR="00CD4489" w:rsidRDefault="00CD4489"/>
                          <w:p w14:paraId="1C0DC8F8" w14:textId="77777777" w:rsidR="00CD4489" w:rsidRPr="00DF42D1" w:rsidRDefault="00CD4489" w:rsidP="00334641">
                            <w:pPr>
                              <w:pStyle w:val="Ttulo1"/>
                              <w:rPr>
                                <w:rFonts w:ascii="Zizou Slab" w:hAnsi="Zizou Slab"/>
                                <w:b w:val="0"/>
                                <w:lang w:val="es-MX"/>
                              </w:rPr>
                            </w:pPr>
                            <w:bookmarkStart w:id="3063" w:name="_Toc25224021"/>
                            <w:bookmarkStart w:id="3064" w:name="_Toc25224251"/>
                            <w:bookmarkStart w:id="3065" w:name="_Toc25225160"/>
                            <w:bookmarkStart w:id="3066" w:name="_Toc25225373"/>
                            <w:bookmarkStart w:id="3067" w:name="_Toc25225586"/>
                            <w:bookmarkStart w:id="3068" w:name="_Toc25225797"/>
                            <w:bookmarkStart w:id="3069" w:name="_Toc25226007"/>
                            <w:bookmarkStart w:id="3070" w:name="_Toc25226224"/>
                            <w:bookmarkStart w:id="3071" w:name="_Toc25226422"/>
                            <w:bookmarkStart w:id="3072" w:name="_Toc25226616"/>
                            <w:bookmarkStart w:id="3073" w:name="_Toc25227021"/>
                            <w:bookmarkStart w:id="3074" w:name="_Toc25227202"/>
                            <w:bookmarkStart w:id="3075" w:name="_Toc25227376"/>
                            <w:bookmarkStart w:id="3076" w:name="_Toc25227549"/>
                            <w:bookmarkStart w:id="3077" w:name="_Toc25227719"/>
                            <w:bookmarkStart w:id="3078" w:name="_Toc25228002"/>
                            <w:bookmarkStart w:id="3079" w:name="_Toc25228180"/>
                            <w:bookmarkStart w:id="3080" w:name="_Toc25228354"/>
                            <w:bookmarkStart w:id="3081" w:name="_Toc25228518"/>
                            <w:bookmarkStart w:id="3082" w:name="_Toc25228691"/>
                            <w:bookmarkStart w:id="3083" w:name="_Toc25229137"/>
                            <w:bookmarkStart w:id="3084" w:name="_Toc25229260"/>
                            <w:bookmarkStart w:id="3085" w:name="_Toc25229375"/>
                            <w:bookmarkStart w:id="3086" w:name="_Toc25229580"/>
                            <w:bookmarkStart w:id="3087" w:name="_Toc25229702"/>
                            <w:bookmarkStart w:id="3088" w:name="_Toc25229821"/>
                            <w:bookmarkStart w:id="3089" w:name="_Toc25229936"/>
                            <w:bookmarkStart w:id="3090" w:name="_Toc25240898"/>
                            <w:bookmarkStart w:id="3091" w:name="_Toc25241013"/>
                            <w:bookmarkStart w:id="3092" w:name="_Toc25241129"/>
                            <w:bookmarkStart w:id="3093" w:name="_Toc25244431"/>
                            <w:bookmarkStart w:id="3094" w:name="_Toc25244566"/>
                            <w:bookmarkStart w:id="3095" w:name="_Toc25246933"/>
                            <w:bookmarkStart w:id="3096" w:name="_Toc25247065"/>
                            <w:bookmarkStart w:id="3097" w:name="_Toc25309735"/>
                            <w:r>
                              <w:rPr>
                                <w:rFonts w:ascii="Zizou Slab" w:hAnsi="Zizou Slab"/>
                                <w:b w:val="0"/>
                                <w:lang w:val="es-MX"/>
                              </w:rPr>
                              <w:t>Astra</w:t>
                            </w:r>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p>
                          <w:p w14:paraId="57E38545" w14:textId="77777777" w:rsidR="00CD4489" w:rsidRDefault="00CD4489"/>
                          <w:p w14:paraId="4E7C843A" w14:textId="77777777" w:rsidR="00CD4489" w:rsidRPr="00DF42D1" w:rsidRDefault="00CD4489" w:rsidP="00334641">
                            <w:pPr>
                              <w:pStyle w:val="Ttulo1"/>
                              <w:rPr>
                                <w:rFonts w:ascii="Zizou Slab" w:hAnsi="Zizou Slab"/>
                                <w:b w:val="0"/>
                                <w:lang w:val="es-MX"/>
                              </w:rPr>
                            </w:pPr>
                            <w:bookmarkStart w:id="3098" w:name="_Toc25224022"/>
                            <w:bookmarkStart w:id="3099" w:name="_Toc25224252"/>
                            <w:bookmarkStart w:id="3100" w:name="_Toc25225161"/>
                            <w:bookmarkStart w:id="3101" w:name="_Toc25225374"/>
                            <w:bookmarkStart w:id="3102" w:name="_Toc25225587"/>
                            <w:bookmarkStart w:id="3103" w:name="_Toc25225798"/>
                            <w:bookmarkStart w:id="3104" w:name="_Toc25226008"/>
                            <w:bookmarkStart w:id="3105" w:name="_Toc25226225"/>
                            <w:bookmarkStart w:id="3106" w:name="_Toc25226423"/>
                            <w:bookmarkStart w:id="3107" w:name="_Toc25226617"/>
                            <w:bookmarkStart w:id="3108" w:name="_Toc25227022"/>
                            <w:bookmarkStart w:id="3109" w:name="_Toc25227203"/>
                            <w:bookmarkStart w:id="3110" w:name="_Toc25227377"/>
                            <w:bookmarkStart w:id="3111" w:name="_Toc25227550"/>
                            <w:bookmarkStart w:id="3112" w:name="_Toc25227720"/>
                            <w:bookmarkStart w:id="3113" w:name="_Toc25228003"/>
                            <w:bookmarkStart w:id="3114" w:name="_Toc25228181"/>
                            <w:bookmarkStart w:id="3115" w:name="_Toc25228355"/>
                            <w:bookmarkStart w:id="3116" w:name="_Toc25228519"/>
                            <w:bookmarkStart w:id="3117" w:name="_Toc25228692"/>
                            <w:bookmarkStart w:id="3118" w:name="_Toc25229138"/>
                            <w:bookmarkStart w:id="3119" w:name="_Toc25229261"/>
                            <w:bookmarkStart w:id="3120" w:name="_Toc25229376"/>
                            <w:bookmarkStart w:id="3121" w:name="_Toc25229581"/>
                            <w:bookmarkStart w:id="3122" w:name="_Toc25229703"/>
                            <w:bookmarkStart w:id="3123" w:name="_Toc25229822"/>
                            <w:bookmarkStart w:id="3124" w:name="_Toc25229937"/>
                            <w:bookmarkStart w:id="3125" w:name="_Toc25240899"/>
                            <w:bookmarkStart w:id="3126" w:name="_Toc25241014"/>
                            <w:bookmarkStart w:id="3127" w:name="_Toc25241130"/>
                            <w:bookmarkStart w:id="3128" w:name="_Toc25244432"/>
                            <w:bookmarkStart w:id="3129" w:name="_Toc25244567"/>
                            <w:bookmarkStart w:id="3130" w:name="_Toc25246934"/>
                            <w:bookmarkStart w:id="3131" w:name="_Toc25247066"/>
                            <w:bookmarkStart w:id="3132" w:name="_Toc25309736"/>
                            <w:r>
                              <w:rPr>
                                <w:rFonts w:ascii="Zizou Slab" w:hAnsi="Zizou Slab"/>
                                <w:b w:val="0"/>
                                <w:lang w:val="es-MX"/>
                              </w:rPr>
                              <w:t>Astra</w:t>
                            </w:r>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14:paraId="19E98EF2" w14:textId="77777777" w:rsidR="00CD4489" w:rsidRDefault="00CD4489"/>
                          <w:p w14:paraId="301DA6A4" w14:textId="77777777" w:rsidR="00CD4489" w:rsidRPr="00DF42D1" w:rsidRDefault="00CD4489" w:rsidP="00334641">
                            <w:pPr>
                              <w:pStyle w:val="Ttulo1"/>
                              <w:rPr>
                                <w:rFonts w:ascii="Zizou Slab" w:hAnsi="Zizou Slab"/>
                                <w:b w:val="0"/>
                                <w:lang w:val="es-MX"/>
                              </w:rPr>
                            </w:pPr>
                            <w:bookmarkStart w:id="3133" w:name="_Toc25224023"/>
                            <w:bookmarkStart w:id="3134" w:name="_Toc25224253"/>
                            <w:bookmarkStart w:id="3135" w:name="_Toc25225162"/>
                            <w:bookmarkStart w:id="3136" w:name="_Toc25225375"/>
                            <w:bookmarkStart w:id="3137" w:name="_Toc25225588"/>
                            <w:bookmarkStart w:id="3138" w:name="_Toc25225799"/>
                            <w:bookmarkStart w:id="3139" w:name="_Toc25226009"/>
                            <w:bookmarkStart w:id="3140" w:name="_Toc25226226"/>
                            <w:bookmarkStart w:id="3141" w:name="_Toc25226424"/>
                            <w:bookmarkStart w:id="3142" w:name="_Toc25226618"/>
                            <w:bookmarkStart w:id="3143" w:name="_Toc25227023"/>
                            <w:bookmarkStart w:id="3144" w:name="_Toc25227204"/>
                            <w:bookmarkStart w:id="3145" w:name="_Toc25227378"/>
                            <w:bookmarkStart w:id="3146" w:name="_Toc25227551"/>
                            <w:bookmarkStart w:id="3147" w:name="_Toc25227721"/>
                            <w:bookmarkStart w:id="3148" w:name="_Toc25228004"/>
                            <w:bookmarkStart w:id="3149" w:name="_Toc25228182"/>
                            <w:bookmarkStart w:id="3150" w:name="_Toc25228356"/>
                            <w:bookmarkStart w:id="3151" w:name="_Toc25228520"/>
                            <w:bookmarkStart w:id="3152" w:name="_Toc25228693"/>
                            <w:bookmarkStart w:id="3153" w:name="_Toc25229139"/>
                            <w:bookmarkStart w:id="3154" w:name="_Toc25229262"/>
                            <w:bookmarkStart w:id="3155" w:name="_Toc25229377"/>
                            <w:bookmarkStart w:id="3156" w:name="_Toc25229582"/>
                            <w:bookmarkStart w:id="3157" w:name="_Toc25229704"/>
                            <w:bookmarkStart w:id="3158" w:name="_Toc25229823"/>
                            <w:bookmarkStart w:id="3159" w:name="_Toc25229938"/>
                            <w:bookmarkStart w:id="3160" w:name="_Toc25240900"/>
                            <w:bookmarkStart w:id="3161" w:name="_Toc25241015"/>
                            <w:bookmarkStart w:id="3162" w:name="_Toc25241131"/>
                            <w:bookmarkStart w:id="3163" w:name="_Toc25244433"/>
                            <w:bookmarkStart w:id="3164" w:name="_Toc25244568"/>
                            <w:bookmarkStart w:id="3165" w:name="_Toc25246935"/>
                            <w:bookmarkStart w:id="3166" w:name="_Toc25247067"/>
                            <w:bookmarkStart w:id="3167" w:name="_Toc25309737"/>
                            <w:r>
                              <w:rPr>
                                <w:rFonts w:ascii="Zizou Slab" w:hAnsi="Zizou Slab"/>
                                <w:b w:val="0"/>
                                <w:lang w:val="es-MX"/>
                              </w:rPr>
                              <w:t>Astra</w:t>
                            </w:r>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p>
                          <w:p w14:paraId="7C8EBB6A" w14:textId="77777777" w:rsidR="00CD4489" w:rsidRDefault="00CD4489"/>
                          <w:p w14:paraId="0AB8C98C" w14:textId="77777777" w:rsidR="00CD4489" w:rsidRPr="00DF42D1" w:rsidRDefault="00CD4489" w:rsidP="00334641">
                            <w:pPr>
                              <w:pStyle w:val="Ttulo1"/>
                              <w:rPr>
                                <w:rFonts w:ascii="Zizou Slab" w:hAnsi="Zizou Slab"/>
                                <w:b w:val="0"/>
                                <w:lang w:val="es-MX"/>
                              </w:rPr>
                            </w:pPr>
                            <w:bookmarkStart w:id="3168" w:name="_Toc25224024"/>
                            <w:bookmarkStart w:id="3169" w:name="_Toc25224254"/>
                            <w:bookmarkStart w:id="3170" w:name="_Toc25225163"/>
                            <w:bookmarkStart w:id="3171" w:name="_Toc25225376"/>
                            <w:bookmarkStart w:id="3172" w:name="_Toc25225589"/>
                            <w:bookmarkStart w:id="3173" w:name="_Toc25225800"/>
                            <w:bookmarkStart w:id="3174" w:name="_Toc25226010"/>
                            <w:bookmarkStart w:id="3175" w:name="_Toc25226227"/>
                            <w:bookmarkStart w:id="3176" w:name="_Toc25226425"/>
                            <w:bookmarkStart w:id="3177" w:name="_Toc25226619"/>
                            <w:bookmarkStart w:id="3178" w:name="_Toc25227024"/>
                            <w:bookmarkStart w:id="3179" w:name="_Toc25227205"/>
                            <w:bookmarkStart w:id="3180" w:name="_Toc25227379"/>
                            <w:bookmarkStart w:id="3181" w:name="_Toc25227552"/>
                            <w:bookmarkStart w:id="3182" w:name="_Toc25227722"/>
                            <w:bookmarkStart w:id="3183" w:name="_Toc25228005"/>
                            <w:bookmarkStart w:id="3184" w:name="_Toc25228183"/>
                            <w:bookmarkStart w:id="3185" w:name="_Toc25228357"/>
                            <w:bookmarkStart w:id="3186" w:name="_Toc25228521"/>
                            <w:bookmarkStart w:id="3187" w:name="_Toc25228694"/>
                            <w:bookmarkStart w:id="3188" w:name="_Toc25229140"/>
                            <w:bookmarkStart w:id="3189" w:name="_Toc25229263"/>
                            <w:bookmarkStart w:id="3190" w:name="_Toc25229378"/>
                            <w:bookmarkStart w:id="3191" w:name="_Toc25229583"/>
                            <w:bookmarkStart w:id="3192" w:name="_Toc25229705"/>
                            <w:bookmarkStart w:id="3193" w:name="_Toc25229824"/>
                            <w:bookmarkStart w:id="3194" w:name="_Toc25229939"/>
                            <w:bookmarkStart w:id="3195" w:name="_Toc25240901"/>
                            <w:bookmarkStart w:id="3196" w:name="_Toc25241016"/>
                            <w:bookmarkStart w:id="3197" w:name="_Toc25241132"/>
                            <w:bookmarkStart w:id="3198" w:name="_Toc25244434"/>
                            <w:bookmarkStart w:id="3199" w:name="_Toc25244569"/>
                            <w:bookmarkStart w:id="3200" w:name="_Toc25246936"/>
                            <w:bookmarkStart w:id="3201" w:name="_Toc25247068"/>
                            <w:bookmarkStart w:id="3202" w:name="_Toc25309738"/>
                            <w:r>
                              <w:rPr>
                                <w:rFonts w:ascii="Zizou Slab" w:hAnsi="Zizou Slab"/>
                                <w:b w:val="0"/>
                                <w:lang w:val="es-MX"/>
                              </w:rPr>
                              <w:t>Astra</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p>
                          <w:p w14:paraId="6E18B308" w14:textId="77777777" w:rsidR="00CD4489" w:rsidRDefault="00CD4489"/>
                          <w:p w14:paraId="44993C6E" w14:textId="77777777" w:rsidR="00CD4489" w:rsidRPr="00DF42D1" w:rsidRDefault="00CD4489" w:rsidP="00334641">
                            <w:pPr>
                              <w:pStyle w:val="Ttulo1"/>
                              <w:rPr>
                                <w:rFonts w:ascii="Zizou Slab" w:hAnsi="Zizou Slab"/>
                                <w:b w:val="0"/>
                                <w:lang w:val="es-MX"/>
                              </w:rPr>
                            </w:pPr>
                            <w:bookmarkStart w:id="3203" w:name="_Toc25224025"/>
                            <w:bookmarkStart w:id="3204" w:name="_Toc25224255"/>
                            <w:bookmarkStart w:id="3205" w:name="_Toc25225164"/>
                            <w:bookmarkStart w:id="3206" w:name="_Toc25225377"/>
                            <w:bookmarkStart w:id="3207" w:name="_Toc25225590"/>
                            <w:bookmarkStart w:id="3208" w:name="_Toc25225801"/>
                            <w:bookmarkStart w:id="3209" w:name="_Toc25226011"/>
                            <w:bookmarkStart w:id="3210" w:name="_Toc25226228"/>
                            <w:bookmarkStart w:id="3211" w:name="_Toc25226426"/>
                            <w:bookmarkStart w:id="3212" w:name="_Toc25226620"/>
                            <w:bookmarkStart w:id="3213" w:name="_Toc25227025"/>
                            <w:bookmarkStart w:id="3214" w:name="_Toc25227206"/>
                            <w:bookmarkStart w:id="3215" w:name="_Toc25227380"/>
                            <w:bookmarkStart w:id="3216" w:name="_Toc25227553"/>
                            <w:bookmarkStart w:id="3217" w:name="_Toc25227723"/>
                            <w:bookmarkStart w:id="3218" w:name="_Toc25228006"/>
                            <w:bookmarkStart w:id="3219" w:name="_Toc25228184"/>
                            <w:bookmarkStart w:id="3220" w:name="_Toc25228358"/>
                            <w:bookmarkStart w:id="3221" w:name="_Toc25228522"/>
                            <w:bookmarkStart w:id="3222" w:name="_Toc25228695"/>
                            <w:bookmarkStart w:id="3223" w:name="_Toc25229141"/>
                            <w:bookmarkStart w:id="3224" w:name="_Toc25229264"/>
                            <w:bookmarkStart w:id="3225" w:name="_Toc25229379"/>
                            <w:bookmarkStart w:id="3226" w:name="_Toc25229584"/>
                            <w:bookmarkStart w:id="3227" w:name="_Toc25229706"/>
                            <w:bookmarkStart w:id="3228" w:name="_Toc25229825"/>
                            <w:bookmarkStart w:id="3229" w:name="_Toc25229940"/>
                            <w:bookmarkStart w:id="3230" w:name="_Toc25240902"/>
                            <w:bookmarkStart w:id="3231" w:name="_Toc25241017"/>
                            <w:bookmarkStart w:id="3232" w:name="_Toc25241133"/>
                            <w:bookmarkStart w:id="3233" w:name="_Toc25244435"/>
                            <w:bookmarkStart w:id="3234" w:name="_Toc25244570"/>
                            <w:bookmarkStart w:id="3235" w:name="_Toc25246937"/>
                            <w:bookmarkStart w:id="3236" w:name="_Toc25247069"/>
                            <w:bookmarkStart w:id="3237" w:name="_Toc25309739"/>
                            <w:r>
                              <w:rPr>
                                <w:rFonts w:ascii="Zizou Slab" w:hAnsi="Zizou Slab"/>
                                <w:b w:val="0"/>
                                <w:lang w:val="es-MX"/>
                              </w:rPr>
                              <w:t>Astra</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p>
                          <w:p w14:paraId="45B031FC" w14:textId="77777777" w:rsidR="00CD4489" w:rsidRDefault="00CD4489"/>
                          <w:p w14:paraId="137A6B37" w14:textId="77777777" w:rsidR="00CD4489" w:rsidRPr="00DF42D1" w:rsidRDefault="00CD4489" w:rsidP="00334641">
                            <w:pPr>
                              <w:pStyle w:val="Ttulo1"/>
                              <w:rPr>
                                <w:rFonts w:ascii="Zizou Slab" w:hAnsi="Zizou Slab"/>
                                <w:b w:val="0"/>
                                <w:lang w:val="es-MX"/>
                              </w:rPr>
                            </w:pPr>
                            <w:bookmarkStart w:id="3238" w:name="_Toc25224026"/>
                            <w:bookmarkStart w:id="3239" w:name="_Toc25224256"/>
                            <w:bookmarkStart w:id="3240" w:name="_Toc25225165"/>
                            <w:bookmarkStart w:id="3241" w:name="_Toc25225378"/>
                            <w:bookmarkStart w:id="3242" w:name="_Toc25225591"/>
                            <w:bookmarkStart w:id="3243" w:name="_Toc25225802"/>
                            <w:bookmarkStart w:id="3244" w:name="_Toc25226012"/>
                            <w:bookmarkStart w:id="3245" w:name="_Toc25226229"/>
                            <w:bookmarkStart w:id="3246" w:name="_Toc25226427"/>
                            <w:bookmarkStart w:id="3247" w:name="_Toc25226621"/>
                            <w:bookmarkStart w:id="3248" w:name="_Toc25227026"/>
                            <w:bookmarkStart w:id="3249" w:name="_Toc25227207"/>
                            <w:bookmarkStart w:id="3250" w:name="_Toc25227381"/>
                            <w:bookmarkStart w:id="3251" w:name="_Toc25227554"/>
                            <w:bookmarkStart w:id="3252" w:name="_Toc25227724"/>
                            <w:bookmarkStart w:id="3253" w:name="_Toc25228007"/>
                            <w:bookmarkStart w:id="3254" w:name="_Toc25228185"/>
                            <w:bookmarkStart w:id="3255" w:name="_Toc25228359"/>
                            <w:bookmarkStart w:id="3256" w:name="_Toc25228523"/>
                            <w:bookmarkStart w:id="3257" w:name="_Toc25228696"/>
                            <w:bookmarkStart w:id="3258" w:name="_Toc25229142"/>
                            <w:bookmarkStart w:id="3259" w:name="_Toc25229265"/>
                            <w:bookmarkStart w:id="3260" w:name="_Toc25229380"/>
                            <w:bookmarkStart w:id="3261" w:name="_Toc25229585"/>
                            <w:bookmarkStart w:id="3262" w:name="_Toc25229707"/>
                            <w:bookmarkStart w:id="3263" w:name="_Toc25229826"/>
                            <w:bookmarkStart w:id="3264" w:name="_Toc25229941"/>
                            <w:bookmarkStart w:id="3265" w:name="_Toc25240903"/>
                            <w:bookmarkStart w:id="3266" w:name="_Toc25241018"/>
                            <w:bookmarkStart w:id="3267" w:name="_Toc25241134"/>
                            <w:bookmarkStart w:id="3268" w:name="_Toc25244436"/>
                            <w:bookmarkStart w:id="3269" w:name="_Toc25244571"/>
                            <w:bookmarkStart w:id="3270" w:name="_Toc25246938"/>
                            <w:bookmarkStart w:id="3271" w:name="_Toc25247070"/>
                            <w:bookmarkStart w:id="3272" w:name="_Toc25309740"/>
                            <w:r>
                              <w:rPr>
                                <w:rFonts w:ascii="Zizou Slab" w:hAnsi="Zizou Slab"/>
                                <w:b w:val="0"/>
                                <w:lang w:val="es-MX"/>
                              </w:rPr>
                              <w:t>Astra</w:t>
                            </w:r>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p>
                          <w:p w14:paraId="5A6FC836" w14:textId="77777777" w:rsidR="00CD4489" w:rsidRDefault="00CD4489"/>
                          <w:p w14:paraId="0D60B868" w14:textId="77777777" w:rsidR="00CD4489" w:rsidRPr="00DF42D1" w:rsidRDefault="00CD4489" w:rsidP="00334641">
                            <w:pPr>
                              <w:pStyle w:val="Ttulo1"/>
                              <w:rPr>
                                <w:rFonts w:ascii="Zizou Slab" w:hAnsi="Zizou Slab"/>
                                <w:b w:val="0"/>
                                <w:lang w:val="es-MX"/>
                              </w:rPr>
                            </w:pPr>
                            <w:bookmarkStart w:id="3273" w:name="_Toc25224027"/>
                            <w:bookmarkStart w:id="3274" w:name="_Toc25224257"/>
                            <w:bookmarkStart w:id="3275" w:name="_Toc25225166"/>
                            <w:bookmarkStart w:id="3276" w:name="_Toc25225379"/>
                            <w:bookmarkStart w:id="3277" w:name="_Toc25225592"/>
                            <w:bookmarkStart w:id="3278" w:name="_Toc25225803"/>
                            <w:bookmarkStart w:id="3279" w:name="_Toc25226013"/>
                            <w:bookmarkStart w:id="3280" w:name="_Toc25226230"/>
                            <w:bookmarkStart w:id="3281" w:name="_Toc25226428"/>
                            <w:bookmarkStart w:id="3282" w:name="_Toc25226622"/>
                            <w:bookmarkStart w:id="3283" w:name="_Toc25227027"/>
                            <w:bookmarkStart w:id="3284" w:name="_Toc25227208"/>
                            <w:bookmarkStart w:id="3285" w:name="_Toc25227382"/>
                            <w:bookmarkStart w:id="3286" w:name="_Toc25227555"/>
                            <w:bookmarkStart w:id="3287" w:name="_Toc25227725"/>
                            <w:bookmarkStart w:id="3288" w:name="_Toc25228008"/>
                            <w:bookmarkStart w:id="3289" w:name="_Toc25228186"/>
                            <w:bookmarkStart w:id="3290" w:name="_Toc25228360"/>
                            <w:bookmarkStart w:id="3291" w:name="_Toc25228524"/>
                            <w:bookmarkStart w:id="3292" w:name="_Toc25228697"/>
                            <w:bookmarkStart w:id="3293" w:name="_Toc25229143"/>
                            <w:bookmarkStart w:id="3294" w:name="_Toc25229266"/>
                            <w:bookmarkStart w:id="3295" w:name="_Toc25229381"/>
                            <w:bookmarkStart w:id="3296" w:name="_Toc25229586"/>
                            <w:bookmarkStart w:id="3297" w:name="_Toc25229708"/>
                            <w:bookmarkStart w:id="3298" w:name="_Toc25229827"/>
                            <w:bookmarkStart w:id="3299" w:name="_Toc25229942"/>
                            <w:bookmarkStart w:id="3300" w:name="_Toc25240904"/>
                            <w:bookmarkStart w:id="3301" w:name="_Toc25241019"/>
                            <w:bookmarkStart w:id="3302" w:name="_Toc25241135"/>
                            <w:bookmarkStart w:id="3303" w:name="_Toc25244437"/>
                            <w:bookmarkStart w:id="3304" w:name="_Toc25244572"/>
                            <w:bookmarkStart w:id="3305" w:name="_Toc25246939"/>
                            <w:bookmarkStart w:id="3306" w:name="_Toc25247071"/>
                            <w:bookmarkStart w:id="3307" w:name="_Toc25309741"/>
                            <w:r>
                              <w:rPr>
                                <w:rFonts w:ascii="Zizou Slab" w:hAnsi="Zizou Slab"/>
                                <w:b w:val="0"/>
                                <w:lang w:val="es-MX"/>
                              </w:rPr>
                              <w:t>Astra</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p>
                          <w:p w14:paraId="528F19C3" w14:textId="77777777" w:rsidR="00CD4489" w:rsidRDefault="00CD4489"/>
                          <w:p w14:paraId="56DC3F94" w14:textId="77777777" w:rsidR="00CD4489" w:rsidRPr="00DF42D1" w:rsidRDefault="00CD4489" w:rsidP="00334641">
                            <w:pPr>
                              <w:pStyle w:val="Ttulo1"/>
                              <w:rPr>
                                <w:rFonts w:ascii="Zizou Slab" w:hAnsi="Zizou Slab"/>
                                <w:b w:val="0"/>
                                <w:lang w:val="es-MX"/>
                              </w:rPr>
                            </w:pPr>
                            <w:bookmarkStart w:id="3308" w:name="_Toc25224028"/>
                            <w:bookmarkStart w:id="3309" w:name="_Toc25224258"/>
                            <w:bookmarkStart w:id="3310" w:name="_Toc25225167"/>
                            <w:bookmarkStart w:id="3311" w:name="_Toc25225380"/>
                            <w:bookmarkStart w:id="3312" w:name="_Toc25225593"/>
                            <w:bookmarkStart w:id="3313" w:name="_Toc25225804"/>
                            <w:bookmarkStart w:id="3314" w:name="_Toc25226014"/>
                            <w:bookmarkStart w:id="3315" w:name="_Toc25226231"/>
                            <w:bookmarkStart w:id="3316" w:name="_Toc25226429"/>
                            <w:bookmarkStart w:id="3317" w:name="_Toc25226623"/>
                            <w:bookmarkStart w:id="3318" w:name="_Toc25227028"/>
                            <w:bookmarkStart w:id="3319" w:name="_Toc25227209"/>
                            <w:bookmarkStart w:id="3320" w:name="_Toc25227383"/>
                            <w:bookmarkStart w:id="3321" w:name="_Toc25227556"/>
                            <w:bookmarkStart w:id="3322" w:name="_Toc25227726"/>
                            <w:bookmarkStart w:id="3323" w:name="_Toc25228009"/>
                            <w:bookmarkStart w:id="3324" w:name="_Toc25228187"/>
                            <w:bookmarkStart w:id="3325" w:name="_Toc25228361"/>
                            <w:bookmarkStart w:id="3326" w:name="_Toc25228525"/>
                            <w:bookmarkStart w:id="3327" w:name="_Toc25228698"/>
                            <w:bookmarkStart w:id="3328" w:name="_Toc25229144"/>
                            <w:bookmarkStart w:id="3329" w:name="_Toc25229267"/>
                            <w:bookmarkStart w:id="3330" w:name="_Toc25229382"/>
                            <w:bookmarkStart w:id="3331" w:name="_Toc25229587"/>
                            <w:bookmarkStart w:id="3332" w:name="_Toc25229709"/>
                            <w:bookmarkStart w:id="3333" w:name="_Toc25229828"/>
                            <w:bookmarkStart w:id="3334" w:name="_Toc25229943"/>
                            <w:bookmarkStart w:id="3335" w:name="_Toc25240905"/>
                            <w:bookmarkStart w:id="3336" w:name="_Toc25241020"/>
                            <w:bookmarkStart w:id="3337" w:name="_Toc25241136"/>
                            <w:bookmarkStart w:id="3338" w:name="_Toc25244438"/>
                            <w:bookmarkStart w:id="3339" w:name="_Toc25244573"/>
                            <w:bookmarkStart w:id="3340" w:name="_Toc25246940"/>
                            <w:bookmarkStart w:id="3341" w:name="_Toc25247072"/>
                            <w:bookmarkStart w:id="3342" w:name="_Toc25309742"/>
                            <w:r>
                              <w:rPr>
                                <w:rFonts w:ascii="Zizou Slab" w:hAnsi="Zizou Slab"/>
                                <w:b w:val="0"/>
                                <w:lang w:val="es-MX"/>
                              </w:rPr>
                              <w:t>Astra</w:t>
                            </w:r>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p>
                          <w:p w14:paraId="5A8006A0" w14:textId="77777777" w:rsidR="00CD4489" w:rsidRDefault="00CD4489"/>
                          <w:p w14:paraId="7C8B1D9C" w14:textId="77777777" w:rsidR="00CD4489" w:rsidRPr="00DF42D1" w:rsidRDefault="00CD4489" w:rsidP="00334641">
                            <w:pPr>
                              <w:pStyle w:val="Ttulo1"/>
                              <w:rPr>
                                <w:rFonts w:ascii="Zizou Slab" w:hAnsi="Zizou Slab"/>
                                <w:b w:val="0"/>
                                <w:lang w:val="es-MX"/>
                              </w:rPr>
                            </w:pPr>
                            <w:bookmarkStart w:id="3343" w:name="_Toc25224029"/>
                            <w:bookmarkStart w:id="3344" w:name="_Toc25224259"/>
                            <w:bookmarkStart w:id="3345" w:name="_Toc25225168"/>
                            <w:bookmarkStart w:id="3346" w:name="_Toc25225381"/>
                            <w:bookmarkStart w:id="3347" w:name="_Toc25225594"/>
                            <w:bookmarkStart w:id="3348" w:name="_Toc25225805"/>
                            <w:bookmarkStart w:id="3349" w:name="_Toc25226015"/>
                            <w:bookmarkStart w:id="3350" w:name="_Toc25226232"/>
                            <w:bookmarkStart w:id="3351" w:name="_Toc25226430"/>
                            <w:bookmarkStart w:id="3352" w:name="_Toc25226624"/>
                            <w:bookmarkStart w:id="3353" w:name="_Toc25227029"/>
                            <w:bookmarkStart w:id="3354" w:name="_Toc25227210"/>
                            <w:bookmarkStart w:id="3355" w:name="_Toc25227384"/>
                            <w:bookmarkStart w:id="3356" w:name="_Toc25227557"/>
                            <w:bookmarkStart w:id="3357" w:name="_Toc25227727"/>
                            <w:bookmarkStart w:id="3358" w:name="_Toc25228010"/>
                            <w:bookmarkStart w:id="3359" w:name="_Toc25228188"/>
                            <w:bookmarkStart w:id="3360" w:name="_Toc25228362"/>
                            <w:bookmarkStart w:id="3361" w:name="_Toc25228526"/>
                            <w:bookmarkStart w:id="3362" w:name="_Toc25228699"/>
                            <w:bookmarkStart w:id="3363" w:name="_Toc25229145"/>
                            <w:bookmarkStart w:id="3364" w:name="_Toc25229268"/>
                            <w:bookmarkStart w:id="3365" w:name="_Toc25229383"/>
                            <w:bookmarkStart w:id="3366" w:name="_Toc25229588"/>
                            <w:bookmarkStart w:id="3367" w:name="_Toc25229710"/>
                            <w:bookmarkStart w:id="3368" w:name="_Toc25229829"/>
                            <w:bookmarkStart w:id="3369" w:name="_Toc25229944"/>
                            <w:bookmarkStart w:id="3370" w:name="_Toc25240906"/>
                            <w:bookmarkStart w:id="3371" w:name="_Toc25241021"/>
                            <w:bookmarkStart w:id="3372" w:name="_Toc25241137"/>
                            <w:bookmarkStart w:id="3373" w:name="_Toc25244439"/>
                            <w:bookmarkStart w:id="3374" w:name="_Toc25244574"/>
                            <w:bookmarkStart w:id="3375" w:name="_Toc25246941"/>
                            <w:bookmarkStart w:id="3376" w:name="_Toc25247073"/>
                            <w:bookmarkStart w:id="3377" w:name="_Toc25309743"/>
                            <w:r>
                              <w:rPr>
                                <w:rFonts w:ascii="Zizou Slab" w:hAnsi="Zizou Slab"/>
                                <w:b w:val="0"/>
                                <w:lang w:val="es-MX"/>
                              </w:rPr>
                              <w:t>Astra</w:t>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p>
                          <w:p w14:paraId="7FFBE2AD" w14:textId="77777777" w:rsidR="00CD4489" w:rsidRDefault="00CD4489"/>
                          <w:p w14:paraId="7D341489" w14:textId="77777777" w:rsidR="00CD4489" w:rsidRPr="00DF42D1" w:rsidRDefault="00CD4489" w:rsidP="00334641">
                            <w:pPr>
                              <w:pStyle w:val="Ttulo1"/>
                              <w:rPr>
                                <w:rFonts w:ascii="Zizou Slab" w:hAnsi="Zizou Slab"/>
                                <w:b w:val="0"/>
                                <w:lang w:val="es-MX"/>
                              </w:rPr>
                            </w:pPr>
                            <w:bookmarkStart w:id="3378" w:name="_Toc25224030"/>
                            <w:bookmarkStart w:id="3379" w:name="_Toc25224260"/>
                            <w:bookmarkStart w:id="3380" w:name="_Toc25225169"/>
                            <w:bookmarkStart w:id="3381" w:name="_Toc25225382"/>
                            <w:bookmarkStart w:id="3382" w:name="_Toc25225595"/>
                            <w:bookmarkStart w:id="3383" w:name="_Toc25225806"/>
                            <w:bookmarkStart w:id="3384" w:name="_Toc25226016"/>
                            <w:bookmarkStart w:id="3385" w:name="_Toc25226233"/>
                            <w:bookmarkStart w:id="3386" w:name="_Toc25226431"/>
                            <w:bookmarkStart w:id="3387" w:name="_Toc25226625"/>
                            <w:bookmarkStart w:id="3388" w:name="_Toc25227030"/>
                            <w:bookmarkStart w:id="3389" w:name="_Toc25227211"/>
                            <w:bookmarkStart w:id="3390" w:name="_Toc25227385"/>
                            <w:bookmarkStart w:id="3391" w:name="_Toc25227558"/>
                            <w:bookmarkStart w:id="3392" w:name="_Toc25227728"/>
                            <w:bookmarkStart w:id="3393" w:name="_Toc25228011"/>
                            <w:bookmarkStart w:id="3394" w:name="_Toc25228189"/>
                            <w:bookmarkStart w:id="3395" w:name="_Toc25228363"/>
                            <w:bookmarkStart w:id="3396" w:name="_Toc25228527"/>
                            <w:bookmarkStart w:id="3397" w:name="_Toc25228700"/>
                            <w:bookmarkStart w:id="3398" w:name="_Toc25229146"/>
                            <w:bookmarkStart w:id="3399" w:name="_Toc25229269"/>
                            <w:bookmarkStart w:id="3400" w:name="_Toc25229384"/>
                            <w:bookmarkStart w:id="3401" w:name="_Toc25229589"/>
                            <w:bookmarkStart w:id="3402" w:name="_Toc25229711"/>
                            <w:bookmarkStart w:id="3403" w:name="_Toc25229830"/>
                            <w:bookmarkStart w:id="3404" w:name="_Toc25229945"/>
                            <w:bookmarkStart w:id="3405" w:name="_Toc25240907"/>
                            <w:bookmarkStart w:id="3406" w:name="_Toc25241022"/>
                            <w:bookmarkStart w:id="3407" w:name="_Toc25241138"/>
                            <w:bookmarkStart w:id="3408" w:name="_Toc25244440"/>
                            <w:bookmarkStart w:id="3409" w:name="_Toc25244575"/>
                            <w:bookmarkStart w:id="3410" w:name="_Toc25246942"/>
                            <w:bookmarkStart w:id="3411" w:name="_Toc25247074"/>
                            <w:bookmarkStart w:id="3412" w:name="_Toc25309744"/>
                            <w:r>
                              <w:rPr>
                                <w:rFonts w:ascii="Zizou Slab" w:hAnsi="Zizou Slab"/>
                                <w:b w:val="0"/>
                                <w:lang w:val="es-MX"/>
                              </w:rPr>
                              <w:t>Astra</w:t>
                            </w:r>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p>
                          <w:p w14:paraId="5204B831" w14:textId="77777777" w:rsidR="00CD4489" w:rsidRDefault="00CD4489"/>
                          <w:p w14:paraId="1A1B0359" w14:textId="77777777" w:rsidR="00CD4489" w:rsidRPr="00DF42D1" w:rsidRDefault="00CD4489" w:rsidP="00334641">
                            <w:pPr>
                              <w:pStyle w:val="Ttulo1"/>
                              <w:rPr>
                                <w:rFonts w:ascii="Zizou Slab" w:hAnsi="Zizou Slab"/>
                                <w:b w:val="0"/>
                                <w:lang w:val="es-MX"/>
                              </w:rPr>
                            </w:pPr>
                            <w:bookmarkStart w:id="3413" w:name="_Toc25224031"/>
                            <w:bookmarkStart w:id="3414" w:name="_Toc25224261"/>
                            <w:bookmarkStart w:id="3415" w:name="_Toc25225170"/>
                            <w:bookmarkStart w:id="3416" w:name="_Toc25225383"/>
                            <w:bookmarkStart w:id="3417" w:name="_Toc25225596"/>
                            <w:bookmarkStart w:id="3418" w:name="_Toc25225807"/>
                            <w:bookmarkStart w:id="3419" w:name="_Toc25226017"/>
                            <w:bookmarkStart w:id="3420" w:name="_Toc25226234"/>
                            <w:bookmarkStart w:id="3421" w:name="_Toc25226432"/>
                            <w:bookmarkStart w:id="3422" w:name="_Toc25226626"/>
                            <w:bookmarkStart w:id="3423" w:name="_Toc25227031"/>
                            <w:bookmarkStart w:id="3424" w:name="_Toc25227212"/>
                            <w:bookmarkStart w:id="3425" w:name="_Toc25227386"/>
                            <w:bookmarkStart w:id="3426" w:name="_Toc25227559"/>
                            <w:bookmarkStart w:id="3427" w:name="_Toc25227729"/>
                            <w:bookmarkStart w:id="3428" w:name="_Toc25228012"/>
                            <w:bookmarkStart w:id="3429" w:name="_Toc25228190"/>
                            <w:bookmarkStart w:id="3430" w:name="_Toc25228364"/>
                            <w:bookmarkStart w:id="3431" w:name="_Toc25228528"/>
                            <w:bookmarkStart w:id="3432" w:name="_Toc25228701"/>
                            <w:bookmarkStart w:id="3433" w:name="_Toc25229147"/>
                            <w:bookmarkStart w:id="3434" w:name="_Toc25229270"/>
                            <w:bookmarkStart w:id="3435" w:name="_Toc25229385"/>
                            <w:bookmarkStart w:id="3436" w:name="_Toc25229590"/>
                            <w:bookmarkStart w:id="3437" w:name="_Toc25229712"/>
                            <w:bookmarkStart w:id="3438" w:name="_Toc25229831"/>
                            <w:bookmarkStart w:id="3439" w:name="_Toc25229946"/>
                            <w:bookmarkStart w:id="3440" w:name="_Toc25240908"/>
                            <w:bookmarkStart w:id="3441" w:name="_Toc25241023"/>
                            <w:bookmarkStart w:id="3442" w:name="_Toc25241139"/>
                            <w:bookmarkStart w:id="3443" w:name="_Toc25244441"/>
                            <w:bookmarkStart w:id="3444" w:name="_Toc25244576"/>
                            <w:bookmarkStart w:id="3445" w:name="_Toc25246943"/>
                            <w:bookmarkStart w:id="3446" w:name="_Toc25247075"/>
                            <w:bookmarkStart w:id="3447" w:name="_Toc25309745"/>
                            <w:r>
                              <w:rPr>
                                <w:rFonts w:ascii="Zizou Slab" w:hAnsi="Zizou Slab"/>
                                <w:b w:val="0"/>
                                <w:lang w:val="es-MX"/>
                              </w:rPr>
                              <w:t>Astra</w:t>
                            </w:r>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14:paraId="195C351E" w14:textId="77777777" w:rsidR="00CD4489" w:rsidRDefault="00CD4489"/>
                          <w:p w14:paraId="39A23A8C" w14:textId="3E58BDC1" w:rsidR="00CD4489" w:rsidRPr="00DF42D1" w:rsidRDefault="00CD4489" w:rsidP="00334641">
                            <w:pPr>
                              <w:pStyle w:val="Ttulo1"/>
                              <w:rPr>
                                <w:rFonts w:ascii="Zizou Slab" w:hAnsi="Zizou Slab"/>
                                <w:b w:val="0"/>
                                <w:lang w:val="es-MX"/>
                              </w:rPr>
                            </w:pPr>
                            <w:bookmarkStart w:id="3448" w:name="_Toc25224032"/>
                            <w:bookmarkStart w:id="3449" w:name="_Toc25224262"/>
                            <w:bookmarkStart w:id="3450" w:name="_Toc25225171"/>
                            <w:bookmarkStart w:id="3451" w:name="_Toc25225384"/>
                            <w:bookmarkStart w:id="3452" w:name="_Toc25225597"/>
                            <w:bookmarkStart w:id="3453" w:name="_Toc25225808"/>
                            <w:bookmarkStart w:id="3454" w:name="_Toc25226018"/>
                            <w:bookmarkStart w:id="3455" w:name="_Toc25226235"/>
                            <w:bookmarkStart w:id="3456" w:name="_Toc25226433"/>
                            <w:bookmarkStart w:id="3457" w:name="_Toc25226627"/>
                            <w:bookmarkStart w:id="3458" w:name="_Toc25227032"/>
                            <w:bookmarkStart w:id="3459" w:name="_Toc25227213"/>
                            <w:bookmarkStart w:id="3460" w:name="_Toc25227387"/>
                            <w:bookmarkStart w:id="3461" w:name="_Toc25227560"/>
                            <w:bookmarkStart w:id="3462" w:name="_Toc25227730"/>
                            <w:bookmarkStart w:id="3463" w:name="_Toc25228013"/>
                            <w:bookmarkStart w:id="3464" w:name="_Toc25228191"/>
                            <w:bookmarkStart w:id="3465" w:name="_Toc25228365"/>
                            <w:bookmarkStart w:id="3466" w:name="_Toc25228529"/>
                            <w:bookmarkStart w:id="3467" w:name="_Toc25228702"/>
                            <w:bookmarkStart w:id="3468" w:name="_Toc25229148"/>
                            <w:bookmarkStart w:id="3469" w:name="_Toc25229271"/>
                            <w:bookmarkStart w:id="3470" w:name="_Toc25229386"/>
                            <w:bookmarkStart w:id="3471" w:name="_Toc25229591"/>
                            <w:bookmarkStart w:id="3472" w:name="_Toc25229713"/>
                            <w:bookmarkStart w:id="3473" w:name="_Toc25229832"/>
                            <w:bookmarkStart w:id="3474" w:name="_Toc25229947"/>
                            <w:bookmarkStart w:id="3475" w:name="_Toc25240909"/>
                            <w:bookmarkStart w:id="3476" w:name="_Toc25241024"/>
                            <w:bookmarkStart w:id="3477" w:name="_Toc25241140"/>
                            <w:bookmarkStart w:id="3478" w:name="_Toc25244442"/>
                            <w:bookmarkStart w:id="3479" w:name="_Toc25244577"/>
                            <w:bookmarkStart w:id="3480" w:name="_Toc25246944"/>
                            <w:bookmarkStart w:id="3481" w:name="_Toc25247076"/>
                            <w:bookmarkStart w:id="3482" w:name="_Toc25309746"/>
                            <w:r>
                              <w:rPr>
                                <w:rFonts w:ascii="Zizou Slab" w:hAnsi="Zizou Slab"/>
                                <w:b w:val="0"/>
                                <w:lang w:val="es-MX"/>
                              </w:rPr>
                              <w:t>Astra</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p>
                          <w:p w14:paraId="1FACEA5F" w14:textId="77777777" w:rsidR="00CD4489" w:rsidRDefault="00CD4489"/>
                          <w:p w14:paraId="47A80C5D" w14:textId="77777777" w:rsidR="00CD4489" w:rsidRPr="00DF42D1" w:rsidRDefault="00CD4489" w:rsidP="00334641">
                            <w:pPr>
                              <w:pStyle w:val="Ttulo1"/>
                              <w:rPr>
                                <w:rFonts w:ascii="Zizou Slab" w:hAnsi="Zizou Slab"/>
                                <w:b w:val="0"/>
                                <w:lang w:val="es-MX"/>
                              </w:rPr>
                            </w:pPr>
                            <w:bookmarkStart w:id="3483" w:name="_Toc25224033"/>
                            <w:bookmarkStart w:id="3484" w:name="_Toc25224263"/>
                            <w:bookmarkStart w:id="3485" w:name="_Toc25225172"/>
                            <w:bookmarkStart w:id="3486" w:name="_Toc25225385"/>
                            <w:bookmarkStart w:id="3487" w:name="_Toc25225598"/>
                            <w:bookmarkStart w:id="3488" w:name="_Toc25225809"/>
                            <w:bookmarkStart w:id="3489" w:name="_Toc25226019"/>
                            <w:bookmarkStart w:id="3490" w:name="_Toc25226236"/>
                            <w:bookmarkStart w:id="3491" w:name="_Toc25226434"/>
                            <w:bookmarkStart w:id="3492" w:name="_Toc25226628"/>
                            <w:bookmarkStart w:id="3493" w:name="_Toc25227033"/>
                            <w:bookmarkStart w:id="3494" w:name="_Toc25227214"/>
                            <w:bookmarkStart w:id="3495" w:name="_Toc25227388"/>
                            <w:bookmarkStart w:id="3496" w:name="_Toc25227561"/>
                            <w:bookmarkStart w:id="3497" w:name="_Toc25227731"/>
                            <w:bookmarkStart w:id="3498" w:name="_Toc25228014"/>
                            <w:bookmarkStart w:id="3499" w:name="_Toc25228192"/>
                            <w:bookmarkStart w:id="3500" w:name="_Toc25228366"/>
                            <w:bookmarkStart w:id="3501" w:name="_Toc25228530"/>
                            <w:bookmarkStart w:id="3502" w:name="_Toc25228703"/>
                            <w:bookmarkStart w:id="3503" w:name="_Toc25229149"/>
                            <w:bookmarkStart w:id="3504" w:name="_Toc25229272"/>
                            <w:bookmarkStart w:id="3505" w:name="_Toc25229387"/>
                            <w:bookmarkStart w:id="3506" w:name="_Toc25229592"/>
                            <w:bookmarkStart w:id="3507" w:name="_Toc25229714"/>
                            <w:bookmarkStart w:id="3508" w:name="_Toc25229833"/>
                            <w:bookmarkStart w:id="3509" w:name="_Toc25229948"/>
                            <w:bookmarkStart w:id="3510" w:name="_Toc25240910"/>
                            <w:bookmarkStart w:id="3511" w:name="_Toc25241025"/>
                            <w:bookmarkStart w:id="3512" w:name="_Toc25241141"/>
                            <w:bookmarkStart w:id="3513" w:name="_Toc25244443"/>
                            <w:bookmarkStart w:id="3514" w:name="_Toc25244578"/>
                            <w:bookmarkStart w:id="3515" w:name="_Toc25246945"/>
                            <w:bookmarkStart w:id="3516" w:name="_Toc25247077"/>
                            <w:bookmarkStart w:id="3517" w:name="_Toc25309747"/>
                            <w:r>
                              <w:rPr>
                                <w:rFonts w:ascii="Zizou Slab" w:hAnsi="Zizou Slab"/>
                                <w:b w:val="0"/>
                                <w:lang w:val="es-MX"/>
                              </w:rPr>
                              <w:t>Astra</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p>
                          <w:p w14:paraId="14EF1B10" w14:textId="77777777" w:rsidR="00CD4489" w:rsidRDefault="00CD4489"/>
                          <w:p w14:paraId="33EDEF08" w14:textId="77777777" w:rsidR="00CD4489" w:rsidRPr="00DF42D1" w:rsidRDefault="00CD4489" w:rsidP="00334641">
                            <w:pPr>
                              <w:pStyle w:val="Ttulo1"/>
                              <w:rPr>
                                <w:rFonts w:ascii="Zizou Slab" w:hAnsi="Zizou Slab"/>
                                <w:b w:val="0"/>
                                <w:lang w:val="es-MX"/>
                              </w:rPr>
                            </w:pPr>
                            <w:bookmarkStart w:id="3518" w:name="_Toc25224034"/>
                            <w:bookmarkStart w:id="3519" w:name="_Toc25224264"/>
                            <w:bookmarkStart w:id="3520" w:name="_Toc25225173"/>
                            <w:bookmarkStart w:id="3521" w:name="_Toc25225386"/>
                            <w:bookmarkStart w:id="3522" w:name="_Toc25225599"/>
                            <w:bookmarkStart w:id="3523" w:name="_Toc25225810"/>
                            <w:bookmarkStart w:id="3524" w:name="_Toc25226020"/>
                            <w:bookmarkStart w:id="3525" w:name="_Toc25226237"/>
                            <w:bookmarkStart w:id="3526" w:name="_Toc25226435"/>
                            <w:bookmarkStart w:id="3527" w:name="_Toc25226629"/>
                            <w:bookmarkStart w:id="3528" w:name="_Toc25227034"/>
                            <w:bookmarkStart w:id="3529" w:name="_Toc25227215"/>
                            <w:bookmarkStart w:id="3530" w:name="_Toc25227389"/>
                            <w:bookmarkStart w:id="3531" w:name="_Toc25227562"/>
                            <w:bookmarkStart w:id="3532" w:name="_Toc25227732"/>
                            <w:bookmarkStart w:id="3533" w:name="_Toc25228015"/>
                            <w:bookmarkStart w:id="3534" w:name="_Toc25228193"/>
                            <w:bookmarkStart w:id="3535" w:name="_Toc25228367"/>
                            <w:bookmarkStart w:id="3536" w:name="_Toc25228531"/>
                            <w:bookmarkStart w:id="3537" w:name="_Toc25228704"/>
                            <w:bookmarkStart w:id="3538" w:name="_Toc25229150"/>
                            <w:bookmarkStart w:id="3539" w:name="_Toc25229273"/>
                            <w:bookmarkStart w:id="3540" w:name="_Toc25229388"/>
                            <w:bookmarkStart w:id="3541" w:name="_Toc25229593"/>
                            <w:bookmarkStart w:id="3542" w:name="_Toc25229715"/>
                            <w:bookmarkStart w:id="3543" w:name="_Toc25229834"/>
                            <w:bookmarkStart w:id="3544" w:name="_Toc25229949"/>
                            <w:bookmarkStart w:id="3545" w:name="_Toc25240911"/>
                            <w:bookmarkStart w:id="3546" w:name="_Toc25241026"/>
                            <w:bookmarkStart w:id="3547" w:name="_Toc25241142"/>
                            <w:bookmarkStart w:id="3548" w:name="_Toc25244444"/>
                            <w:bookmarkStart w:id="3549" w:name="_Toc25244579"/>
                            <w:bookmarkStart w:id="3550" w:name="_Toc25246946"/>
                            <w:bookmarkStart w:id="3551" w:name="_Toc25247078"/>
                            <w:bookmarkStart w:id="3552" w:name="_Toc25309748"/>
                            <w:r>
                              <w:rPr>
                                <w:rFonts w:ascii="Zizou Slab" w:hAnsi="Zizou Slab"/>
                                <w:b w:val="0"/>
                                <w:lang w:val="es-MX"/>
                              </w:rPr>
                              <w:t>Astra</w:t>
                            </w:r>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p>
                          <w:p w14:paraId="49F7E4EA" w14:textId="77777777" w:rsidR="00CD4489" w:rsidRDefault="00CD4489"/>
                          <w:p w14:paraId="4615CB23" w14:textId="77777777" w:rsidR="00CD4489" w:rsidRPr="00DF42D1" w:rsidRDefault="00CD4489" w:rsidP="00334641">
                            <w:pPr>
                              <w:pStyle w:val="Ttulo1"/>
                              <w:rPr>
                                <w:rFonts w:ascii="Zizou Slab" w:hAnsi="Zizou Slab"/>
                                <w:b w:val="0"/>
                                <w:lang w:val="es-MX"/>
                              </w:rPr>
                            </w:pPr>
                            <w:bookmarkStart w:id="3553" w:name="_Toc25224035"/>
                            <w:bookmarkStart w:id="3554" w:name="_Toc25224265"/>
                            <w:bookmarkStart w:id="3555" w:name="_Toc25225174"/>
                            <w:bookmarkStart w:id="3556" w:name="_Toc25225387"/>
                            <w:bookmarkStart w:id="3557" w:name="_Toc25225600"/>
                            <w:bookmarkStart w:id="3558" w:name="_Toc25225811"/>
                            <w:bookmarkStart w:id="3559" w:name="_Toc25226021"/>
                            <w:bookmarkStart w:id="3560" w:name="_Toc25226238"/>
                            <w:bookmarkStart w:id="3561" w:name="_Toc25226436"/>
                            <w:bookmarkStart w:id="3562" w:name="_Toc25226630"/>
                            <w:bookmarkStart w:id="3563" w:name="_Toc25227035"/>
                            <w:bookmarkStart w:id="3564" w:name="_Toc25227216"/>
                            <w:bookmarkStart w:id="3565" w:name="_Toc25227390"/>
                            <w:bookmarkStart w:id="3566" w:name="_Toc25227563"/>
                            <w:bookmarkStart w:id="3567" w:name="_Toc25227733"/>
                            <w:bookmarkStart w:id="3568" w:name="_Toc25228016"/>
                            <w:bookmarkStart w:id="3569" w:name="_Toc25228194"/>
                            <w:bookmarkStart w:id="3570" w:name="_Toc25228368"/>
                            <w:bookmarkStart w:id="3571" w:name="_Toc25228532"/>
                            <w:bookmarkStart w:id="3572" w:name="_Toc25228705"/>
                            <w:bookmarkStart w:id="3573" w:name="_Toc25229151"/>
                            <w:bookmarkStart w:id="3574" w:name="_Toc25229274"/>
                            <w:bookmarkStart w:id="3575" w:name="_Toc25229389"/>
                            <w:bookmarkStart w:id="3576" w:name="_Toc25229594"/>
                            <w:bookmarkStart w:id="3577" w:name="_Toc25229716"/>
                            <w:bookmarkStart w:id="3578" w:name="_Toc25229835"/>
                            <w:bookmarkStart w:id="3579" w:name="_Toc25229950"/>
                            <w:bookmarkStart w:id="3580" w:name="_Toc25240912"/>
                            <w:bookmarkStart w:id="3581" w:name="_Toc25241027"/>
                            <w:bookmarkStart w:id="3582" w:name="_Toc25241143"/>
                            <w:bookmarkStart w:id="3583" w:name="_Toc25244445"/>
                            <w:bookmarkStart w:id="3584" w:name="_Toc25244580"/>
                            <w:bookmarkStart w:id="3585" w:name="_Toc25246947"/>
                            <w:bookmarkStart w:id="3586" w:name="_Toc25247079"/>
                            <w:bookmarkStart w:id="3587" w:name="_Toc25309749"/>
                            <w:r>
                              <w:rPr>
                                <w:rFonts w:ascii="Zizou Slab" w:hAnsi="Zizou Slab"/>
                                <w:b w:val="0"/>
                                <w:lang w:val="es-MX"/>
                              </w:rPr>
                              <w:t>Astra</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14:paraId="4D1EC74B" w14:textId="77777777" w:rsidR="00CD4489" w:rsidRDefault="00CD4489"/>
                          <w:p w14:paraId="30D07053" w14:textId="77777777" w:rsidR="00CD4489" w:rsidRPr="00DF42D1" w:rsidRDefault="00CD4489" w:rsidP="00334641">
                            <w:pPr>
                              <w:pStyle w:val="Ttulo1"/>
                              <w:rPr>
                                <w:rFonts w:ascii="Zizou Slab" w:hAnsi="Zizou Slab"/>
                                <w:b w:val="0"/>
                                <w:lang w:val="es-MX"/>
                              </w:rPr>
                            </w:pPr>
                            <w:bookmarkStart w:id="3588" w:name="_Toc25224036"/>
                            <w:bookmarkStart w:id="3589" w:name="_Toc25224266"/>
                            <w:bookmarkStart w:id="3590" w:name="_Toc25225175"/>
                            <w:bookmarkStart w:id="3591" w:name="_Toc25225388"/>
                            <w:bookmarkStart w:id="3592" w:name="_Toc25225601"/>
                            <w:bookmarkStart w:id="3593" w:name="_Toc25225812"/>
                            <w:bookmarkStart w:id="3594" w:name="_Toc25226022"/>
                            <w:bookmarkStart w:id="3595" w:name="_Toc25226239"/>
                            <w:bookmarkStart w:id="3596" w:name="_Toc25226437"/>
                            <w:bookmarkStart w:id="3597" w:name="_Toc25226631"/>
                            <w:bookmarkStart w:id="3598" w:name="_Toc25227036"/>
                            <w:bookmarkStart w:id="3599" w:name="_Toc25227217"/>
                            <w:bookmarkStart w:id="3600" w:name="_Toc25227391"/>
                            <w:bookmarkStart w:id="3601" w:name="_Toc25227564"/>
                            <w:bookmarkStart w:id="3602" w:name="_Toc25227734"/>
                            <w:bookmarkStart w:id="3603" w:name="_Toc25228017"/>
                            <w:bookmarkStart w:id="3604" w:name="_Toc25228195"/>
                            <w:bookmarkStart w:id="3605" w:name="_Toc25228369"/>
                            <w:bookmarkStart w:id="3606" w:name="_Toc25228533"/>
                            <w:bookmarkStart w:id="3607" w:name="_Toc25228706"/>
                            <w:bookmarkStart w:id="3608" w:name="_Toc25229152"/>
                            <w:bookmarkStart w:id="3609" w:name="_Toc25229275"/>
                            <w:bookmarkStart w:id="3610" w:name="_Toc25229390"/>
                            <w:bookmarkStart w:id="3611" w:name="_Toc25229595"/>
                            <w:bookmarkStart w:id="3612" w:name="_Toc25229717"/>
                            <w:bookmarkStart w:id="3613" w:name="_Toc25229836"/>
                            <w:bookmarkStart w:id="3614" w:name="_Toc25229951"/>
                            <w:bookmarkStart w:id="3615" w:name="_Toc25240913"/>
                            <w:bookmarkStart w:id="3616" w:name="_Toc25241028"/>
                            <w:bookmarkStart w:id="3617" w:name="_Toc25241144"/>
                            <w:bookmarkStart w:id="3618" w:name="_Toc25244446"/>
                            <w:bookmarkStart w:id="3619" w:name="_Toc25244581"/>
                            <w:bookmarkStart w:id="3620" w:name="_Toc25246948"/>
                            <w:bookmarkStart w:id="3621" w:name="_Toc25247080"/>
                            <w:bookmarkStart w:id="3622" w:name="_Toc25309750"/>
                            <w:r>
                              <w:rPr>
                                <w:rFonts w:ascii="Zizou Slab" w:hAnsi="Zizou Slab"/>
                                <w:b w:val="0"/>
                                <w:lang w:val="es-MX"/>
                              </w:rPr>
                              <w:t>Astra</w:t>
                            </w:r>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p>
                          <w:p w14:paraId="4771DF18" w14:textId="77777777" w:rsidR="00CD4489" w:rsidRDefault="00CD4489"/>
                          <w:p w14:paraId="7688655F" w14:textId="77777777" w:rsidR="00CD4489" w:rsidRPr="00DF42D1" w:rsidRDefault="00CD4489" w:rsidP="00334641">
                            <w:pPr>
                              <w:pStyle w:val="Ttulo1"/>
                              <w:rPr>
                                <w:rFonts w:ascii="Zizou Slab" w:hAnsi="Zizou Slab"/>
                                <w:b w:val="0"/>
                                <w:lang w:val="es-MX"/>
                              </w:rPr>
                            </w:pPr>
                            <w:bookmarkStart w:id="3623" w:name="_Toc25224037"/>
                            <w:bookmarkStart w:id="3624" w:name="_Toc25224267"/>
                            <w:bookmarkStart w:id="3625" w:name="_Toc25225176"/>
                            <w:bookmarkStart w:id="3626" w:name="_Toc25225389"/>
                            <w:bookmarkStart w:id="3627" w:name="_Toc25225602"/>
                            <w:bookmarkStart w:id="3628" w:name="_Toc25225813"/>
                            <w:bookmarkStart w:id="3629" w:name="_Toc25226023"/>
                            <w:bookmarkStart w:id="3630" w:name="_Toc25226240"/>
                            <w:bookmarkStart w:id="3631" w:name="_Toc25226438"/>
                            <w:bookmarkStart w:id="3632" w:name="_Toc25226632"/>
                            <w:bookmarkStart w:id="3633" w:name="_Toc25227037"/>
                            <w:bookmarkStart w:id="3634" w:name="_Toc25227218"/>
                            <w:bookmarkStart w:id="3635" w:name="_Toc25227392"/>
                            <w:bookmarkStart w:id="3636" w:name="_Toc25227565"/>
                            <w:bookmarkStart w:id="3637" w:name="_Toc25227735"/>
                            <w:bookmarkStart w:id="3638" w:name="_Toc25228018"/>
                            <w:bookmarkStart w:id="3639" w:name="_Toc25228196"/>
                            <w:bookmarkStart w:id="3640" w:name="_Toc25228370"/>
                            <w:bookmarkStart w:id="3641" w:name="_Toc25228534"/>
                            <w:bookmarkStart w:id="3642" w:name="_Toc25228707"/>
                            <w:bookmarkStart w:id="3643" w:name="_Toc25229153"/>
                            <w:bookmarkStart w:id="3644" w:name="_Toc25229276"/>
                            <w:bookmarkStart w:id="3645" w:name="_Toc25229391"/>
                            <w:bookmarkStart w:id="3646" w:name="_Toc25229596"/>
                            <w:bookmarkStart w:id="3647" w:name="_Toc25229718"/>
                            <w:bookmarkStart w:id="3648" w:name="_Toc25229837"/>
                            <w:bookmarkStart w:id="3649" w:name="_Toc25229952"/>
                            <w:bookmarkStart w:id="3650" w:name="_Toc25240914"/>
                            <w:bookmarkStart w:id="3651" w:name="_Toc25241029"/>
                            <w:bookmarkStart w:id="3652" w:name="_Toc25241145"/>
                            <w:bookmarkStart w:id="3653" w:name="_Toc25244447"/>
                            <w:bookmarkStart w:id="3654" w:name="_Toc25244582"/>
                            <w:bookmarkStart w:id="3655" w:name="_Toc25246949"/>
                            <w:bookmarkStart w:id="3656" w:name="_Toc25247081"/>
                            <w:bookmarkStart w:id="3657" w:name="_Toc25309751"/>
                            <w:r>
                              <w:rPr>
                                <w:rFonts w:ascii="Zizou Slab" w:hAnsi="Zizou Slab"/>
                                <w:b w:val="0"/>
                                <w:lang w:val="es-MX"/>
                              </w:rPr>
                              <w:t>Astra</w:t>
                            </w:r>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14:paraId="69A5DC8E" w14:textId="77777777" w:rsidR="00CD4489" w:rsidRDefault="00CD4489"/>
                          <w:p w14:paraId="1B0B14EC" w14:textId="77777777" w:rsidR="00CD4489" w:rsidRPr="00DF42D1" w:rsidRDefault="00CD4489" w:rsidP="00334641">
                            <w:pPr>
                              <w:pStyle w:val="Ttulo1"/>
                              <w:rPr>
                                <w:rFonts w:ascii="Zizou Slab" w:hAnsi="Zizou Slab"/>
                                <w:b w:val="0"/>
                                <w:lang w:val="es-MX"/>
                              </w:rPr>
                            </w:pPr>
                            <w:bookmarkStart w:id="3658" w:name="_Toc25224038"/>
                            <w:bookmarkStart w:id="3659" w:name="_Toc25224268"/>
                            <w:bookmarkStart w:id="3660" w:name="_Toc25225177"/>
                            <w:bookmarkStart w:id="3661" w:name="_Toc25225390"/>
                            <w:bookmarkStart w:id="3662" w:name="_Toc25225603"/>
                            <w:bookmarkStart w:id="3663" w:name="_Toc25225814"/>
                            <w:bookmarkStart w:id="3664" w:name="_Toc25226024"/>
                            <w:bookmarkStart w:id="3665" w:name="_Toc25226241"/>
                            <w:bookmarkStart w:id="3666" w:name="_Toc25226439"/>
                            <w:bookmarkStart w:id="3667" w:name="_Toc25226633"/>
                            <w:bookmarkStart w:id="3668" w:name="_Toc25227038"/>
                            <w:bookmarkStart w:id="3669" w:name="_Toc25227219"/>
                            <w:bookmarkStart w:id="3670" w:name="_Toc25227393"/>
                            <w:bookmarkStart w:id="3671" w:name="_Toc25227566"/>
                            <w:bookmarkStart w:id="3672" w:name="_Toc25227736"/>
                            <w:bookmarkStart w:id="3673" w:name="_Toc25228019"/>
                            <w:bookmarkStart w:id="3674" w:name="_Toc25228197"/>
                            <w:bookmarkStart w:id="3675" w:name="_Toc25228371"/>
                            <w:bookmarkStart w:id="3676" w:name="_Toc25228535"/>
                            <w:bookmarkStart w:id="3677" w:name="_Toc25228708"/>
                            <w:bookmarkStart w:id="3678" w:name="_Toc25229154"/>
                            <w:bookmarkStart w:id="3679" w:name="_Toc25229277"/>
                            <w:bookmarkStart w:id="3680" w:name="_Toc25229392"/>
                            <w:bookmarkStart w:id="3681" w:name="_Toc25229597"/>
                            <w:bookmarkStart w:id="3682" w:name="_Toc25229719"/>
                            <w:bookmarkStart w:id="3683" w:name="_Toc25229838"/>
                            <w:bookmarkStart w:id="3684" w:name="_Toc25229953"/>
                            <w:bookmarkStart w:id="3685" w:name="_Toc25240915"/>
                            <w:bookmarkStart w:id="3686" w:name="_Toc25241030"/>
                            <w:bookmarkStart w:id="3687" w:name="_Toc25241146"/>
                            <w:bookmarkStart w:id="3688" w:name="_Toc25244448"/>
                            <w:bookmarkStart w:id="3689" w:name="_Toc25244583"/>
                            <w:bookmarkStart w:id="3690" w:name="_Toc25246950"/>
                            <w:bookmarkStart w:id="3691" w:name="_Toc25247082"/>
                            <w:bookmarkStart w:id="3692" w:name="_Toc25309752"/>
                            <w:r>
                              <w:rPr>
                                <w:rFonts w:ascii="Zizou Slab" w:hAnsi="Zizou Slab"/>
                                <w:b w:val="0"/>
                                <w:lang w:val="es-MX"/>
                              </w:rPr>
                              <w:t>Astra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p>
                          <w:p w14:paraId="132E5357" w14:textId="77777777" w:rsidR="00CD4489" w:rsidRDefault="00CD4489"/>
                          <w:p w14:paraId="733FED85" w14:textId="77777777" w:rsidR="00CD4489" w:rsidRPr="00DF42D1" w:rsidRDefault="00CD4489" w:rsidP="00334641">
                            <w:pPr>
                              <w:pStyle w:val="Ttulo1"/>
                              <w:rPr>
                                <w:rFonts w:ascii="Zizou Slab" w:hAnsi="Zizou Slab"/>
                                <w:b w:val="0"/>
                                <w:lang w:val="es-MX"/>
                              </w:rPr>
                            </w:pPr>
                            <w:bookmarkStart w:id="3693" w:name="_Toc25224039"/>
                            <w:bookmarkStart w:id="3694" w:name="_Toc25224269"/>
                            <w:bookmarkStart w:id="3695" w:name="_Toc25225178"/>
                            <w:bookmarkStart w:id="3696" w:name="_Toc25225391"/>
                            <w:bookmarkStart w:id="3697" w:name="_Toc25225604"/>
                            <w:bookmarkStart w:id="3698" w:name="_Toc25225815"/>
                            <w:bookmarkStart w:id="3699" w:name="_Toc25226025"/>
                            <w:bookmarkStart w:id="3700" w:name="_Toc25226242"/>
                            <w:bookmarkStart w:id="3701" w:name="_Toc25226440"/>
                            <w:bookmarkStart w:id="3702" w:name="_Toc25226634"/>
                            <w:bookmarkStart w:id="3703" w:name="_Toc25227039"/>
                            <w:bookmarkStart w:id="3704" w:name="_Toc25227220"/>
                            <w:bookmarkStart w:id="3705" w:name="_Toc25227394"/>
                            <w:bookmarkStart w:id="3706" w:name="_Toc25227567"/>
                            <w:bookmarkStart w:id="3707" w:name="_Toc25227737"/>
                            <w:bookmarkStart w:id="3708" w:name="_Toc25228020"/>
                            <w:bookmarkStart w:id="3709" w:name="_Toc25228198"/>
                            <w:bookmarkStart w:id="3710" w:name="_Toc25228372"/>
                            <w:bookmarkStart w:id="3711" w:name="_Toc25228536"/>
                            <w:bookmarkStart w:id="3712" w:name="_Toc25228709"/>
                            <w:bookmarkStart w:id="3713" w:name="_Toc25229155"/>
                            <w:bookmarkStart w:id="3714" w:name="_Toc25229278"/>
                            <w:bookmarkStart w:id="3715" w:name="_Toc25229393"/>
                            <w:bookmarkStart w:id="3716" w:name="_Toc25229598"/>
                            <w:bookmarkStart w:id="3717" w:name="_Toc25229720"/>
                            <w:bookmarkStart w:id="3718" w:name="_Toc25229839"/>
                            <w:bookmarkStart w:id="3719" w:name="_Toc25229954"/>
                            <w:bookmarkStart w:id="3720" w:name="_Toc25240916"/>
                            <w:bookmarkStart w:id="3721" w:name="_Toc25241031"/>
                            <w:bookmarkStart w:id="3722" w:name="_Toc25241147"/>
                            <w:bookmarkStart w:id="3723" w:name="_Toc25244449"/>
                            <w:bookmarkStart w:id="3724" w:name="_Toc25244584"/>
                            <w:bookmarkStart w:id="3725" w:name="_Toc25246951"/>
                            <w:bookmarkStart w:id="3726" w:name="_Toc25247083"/>
                            <w:bookmarkStart w:id="3727" w:name="_Toc25309753"/>
                            <w:r>
                              <w:rPr>
                                <w:rFonts w:ascii="Zizou Slab" w:hAnsi="Zizou Slab"/>
                                <w:b w:val="0"/>
                                <w:lang w:val="es-MX"/>
                              </w:rPr>
                              <w:t>Astra</w:t>
                            </w:r>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p>
                          <w:p w14:paraId="7687FB01" w14:textId="77777777" w:rsidR="00CD4489" w:rsidRDefault="00CD4489"/>
                          <w:p w14:paraId="59B54096" w14:textId="77777777" w:rsidR="00CD4489" w:rsidRPr="00DF42D1" w:rsidRDefault="00CD4489" w:rsidP="00334641">
                            <w:pPr>
                              <w:pStyle w:val="Ttulo1"/>
                              <w:rPr>
                                <w:rFonts w:ascii="Zizou Slab" w:hAnsi="Zizou Slab"/>
                                <w:b w:val="0"/>
                                <w:lang w:val="es-MX"/>
                              </w:rPr>
                            </w:pPr>
                            <w:bookmarkStart w:id="3728" w:name="_Toc25224040"/>
                            <w:bookmarkStart w:id="3729" w:name="_Toc25224270"/>
                            <w:bookmarkStart w:id="3730" w:name="_Toc25225179"/>
                            <w:bookmarkStart w:id="3731" w:name="_Toc25225392"/>
                            <w:bookmarkStart w:id="3732" w:name="_Toc25225605"/>
                            <w:bookmarkStart w:id="3733" w:name="_Toc25225816"/>
                            <w:bookmarkStart w:id="3734" w:name="_Toc25226026"/>
                            <w:bookmarkStart w:id="3735" w:name="_Toc25226243"/>
                            <w:bookmarkStart w:id="3736" w:name="_Toc25226441"/>
                            <w:bookmarkStart w:id="3737" w:name="_Toc25226635"/>
                            <w:bookmarkStart w:id="3738" w:name="_Toc25227040"/>
                            <w:bookmarkStart w:id="3739" w:name="_Toc25227221"/>
                            <w:bookmarkStart w:id="3740" w:name="_Toc25227395"/>
                            <w:bookmarkStart w:id="3741" w:name="_Toc25227568"/>
                            <w:bookmarkStart w:id="3742" w:name="_Toc25227738"/>
                            <w:bookmarkStart w:id="3743" w:name="_Toc25228021"/>
                            <w:bookmarkStart w:id="3744" w:name="_Toc25228199"/>
                            <w:bookmarkStart w:id="3745" w:name="_Toc25228373"/>
                            <w:bookmarkStart w:id="3746" w:name="_Toc25228537"/>
                            <w:bookmarkStart w:id="3747" w:name="_Toc25228710"/>
                            <w:bookmarkStart w:id="3748" w:name="_Toc25229156"/>
                            <w:bookmarkStart w:id="3749" w:name="_Toc25229279"/>
                            <w:bookmarkStart w:id="3750" w:name="_Toc25229394"/>
                            <w:bookmarkStart w:id="3751" w:name="_Toc25229599"/>
                            <w:bookmarkStart w:id="3752" w:name="_Toc25229721"/>
                            <w:bookmarkStart w:id="3753" w:name="_Toc25229840"/>
                            <w:bookmarkStart w:id="3754" w:name="_Toc25229955"/>
                            <w:bookmarkStart w:id="3755" w:name="_Toc25240917"/>
                            <w:bookmarkStart w:id="3756" w:name="_Toc25241032"/>
                            <w:bookmarkStart w:id="3757" w:name="_Toc25241148"/>
                            <w:bookmarkStart w:id="3758" w:name="_Toc25244450"/>
                            <w:bookmarkStart w:id="3759" w:name="_Toc25244585"/>
                            <w:bookmarkStart w:id="3760" w:name="_Toc25246952"/>
                            <w:bookmarkStart w:id="3761" w:name="_Toc25247084"/>
                            <w:bookmarkStart w:id="3762" w:name="_Toc25309754"/>
                            <w:r>
                              <w:rPr>
                                <w:rFonts w:ascii="Zizou Slab" w:hAnsi="Zizou Slab"/>
                                <w:b w:val="0"/>
                                <w:lang w:val="es-MX"/>
                              </w:rPr>
                              <w:t>Astra</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p>
                          <w:p w14:paraId="197B91A3" w14:textId="77777777" w:rsidR="00CD4489" w:rsidRDefault="00CD4489"/>
                          <w:p w14:paraId="348ED735" w14:textId="77777777" w:rsidR="00CD4489" w:rsidRPr="00DF42D1" w:rsidRDefault="00CD4489" w:rsidP="00334641">
                            <w:pPr>
                              <w:pStyle w:val="Ttulo1"/>
                              <w:rPr>
                                <w:rFonts w:ascii="Zizou Slab" w:hAnsi="Zizou Slab"/>
                                <w:b w:val="0"/>
                                <w:lang w:val="es-MX"/>
                              </w:rPr>
                            </w:pPr>
                            <w:bookmarkStart w:id="3763" w:name="_Toc25224041"/>
                            <w:bookmarkStart w:id="3764" w:name="_Toc25224271"/>
                            <w:bookmarkStart w:id="3765" w:name="_Toc25225180"/>
                            <w:bookmarkStart w:id="3766" w:name="_Toc25225393"/>
                            <w:bookmarkStart w:id="3767" w:name="_Toc25225606"/>
                            <w:bookmarkStart w:id="3768" w:name="_Toc25225817"/>
                            <w:bookmarkStart w:id="3769" w:name="_Toc25226027"/>
                            <w:bookmarkStart w:id="3770" w:name="_Toc25226244"/>
                            <w:bookmarkStart w:id="3771" w:name="_Toc25226442"/>
                            <w:bookmarkStart w:id="3772" w:name="_Toc25226636"/>
                            <w:bookmarkStart w:id="3773" w:name="_Toc25227041"/>
                            <w:bookmarkStart w:id="3774" w:name="_Toc25227222"/>
                            <w:bookmarkStart w:id="3775" w:name="_Toc25227396"/>
                            <w:bookmarkStart w:id="3776" w:name="_Toc25227569"/>
                            <w:bookmarkStart w:id="3777" w:name="_Toc25227739"/>
                            <w:bookmarkStart w:id="3778" w:name="_Toc25228022"/>
                            <w:bookmarkStart w:id="3779" w:name="_Toc25228200"/>
                            <w:bookmarkStart w:id="3780" w:name="_Toc25228374"/>
                            <w:bookmarkStart w:id="3781" w:name="_Toc25228538"/>
                            <w:bookmarkStart w:id="3782" w:name="_Toc25228711"/>
                            <w:bookmarkStart w:id="3783" w:name="_Toc25229157"/>
                            <w:bookmarkStart w:id="3784" w:name="_Toc25229280"/>
                            <w:bookmarkStart w:id="3785" w:name="_Toc25229395"/>
                            <w:bookmarkStart w:id="3786" w:name="_Toc25229600"/>
                            <w:bookmarkStart w:id="3787" w:name="_Toc25229722"/>
                            <w:bookmarkStart w:id="3788" w:name="_Toc25229841"/>
                            <w:bookmarkStart w:id="3789" w:name="_Toc25229956"/>
                            <w:bookmarkStart w:id="3790" w:name="_Toc25240918"/>
                            <w:bookmarkStart w:id="3791" w:name="_Toc25241033"/>
                            <w:bookmarkStart w:id="3792" w:name="_Toc25241149"/>
                            <w:bookmarkStart w:id="3793" w:name="_Toc25244451"/>
                            <w:bookmarkStart w:id="3794" w:name="_Toc25244586"/>
                            <w:bookmarkStart w:id="3795" w:name="_Toc25246953"/>
                            <w:bookmarkStart w:id="3796" w:name="_Toc25247085"/>
                            <w:bookmarkStart w:id="3797" w:name="_Toc25309755"/>
                            <w:r>
                              <w:rPr>
                                <w:rFonts w:ascii="Zizou Slab" w:hAnsi="Zizou Slab"/>
                                <w:b w:val="0"/>
                                <w:lang w:val="es-MX"/>
                              </w:rPr>
                              <w:t>Astra</w:t>
                            </w:r>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p>
                          <w:p w14:paraId="66E2E08C" w14:textId="77777777" w:rsidR="00CD4489" w:rsidRDefault="00CD4489"/>
                          <w:p w14:paraId="28CD41F6" w14:textId="77777777" w:rsidR="00CD4489" w:rsidRPr="00DF42D1" w:rsidRDefault="00CD4489" w:rsidP="00334641">
                            <w:pPr>
                              <w:pStyle w:val="Ttulo1"/>
                              <w:rPr>
                                <w:rFonts w:ascii="Zizou Slab" w:hAnsi="Zizou Slab"/>
                                <w:b w:val="0"/>
                                <w:lang w:val="es-MX"/>
                              </w:rPr>
                            </w:pPr>
                            <w:bookmarkStart w:id="3798" w:name="_Toc25224042"/>
                            <w:bookmarkStart w:id="3799" w:name="_Toc25224272"/>
                            <w:bookmarkStart w:id="3800" w:name="_Toc25225181"/>
                            <w:bookmarkStart w:id="3801" w:name="_Toc25225394"/>
                            <w:bookmarkStart w:id="3802" w:name="_Toc25225607"/>
                            <w:bookmarkStart w:id="3803" w:name="_Toc25225818"/>
                            <w:bookmarkStart w:id="3804" w:name="_Toc25226028"/>
                            <w:bookmarkStart w:id="3805" w:name="_Toc25226245"/>
                            <w:bookmarkStart w:id="3806" w:name="_Toc25226443"/>
                            <w:bookmarkStart w:id="3807" w:name="_Toc25226637"/>
                            <w:bookmarkStart w:id="3808" w:name="_Toc25227042"/>
                            <w:bookmarkStart w:id="3809" w:name="_Toc25227223"/>
                            <w:bookmarkStart w:id="3810" w:name="_Toc25227397"/>
                            <w:bookmarkStart w:id="3811" w:name="_Toc25227570"/>
                            <w:bookmarkStart w:id="3812" w:name="_Toc25227740"/>
                            <w:bookmarkStart w:id="3813" w:name="_Toc25228023"/>
                            <w:bookmarkStart w:id="3814" w:name="_Toc25228201"/>
                            <w:bookmarkStart w:id="3815" w:name="_Toc25228375"/>
                            <w:bookmarkStart w:id="3816" w:name="_Toc25228539"/>
                            <w:bookmarkStart w:id="3817" w:name="_Toc25228712"/>
                            <w:bookmarkStart w:id="3818" w:name="_Toc25229158"/>
                            <w:bookmarkStart w:id="3819" w:name="_Toc25229281"/>
                            <w:bookmarkStart w:id="3820" w:name="_Toc25229396"/>
                            <w:bookmarkStart w:id="3821" w:name="_Toc25229601"/>
                            <w:bookmarkStart w:id="3822" w:name="_Toc25229723"/>
                            <w:bookmarkStart w:id="3823" w:name="_Toc25229842"/>
                            <w:bookmarkStart w:id="3824" w:name="_Toc25229957"/>
                            <w:bookmarkStart w:id="3825" w:name="_Toc25240919"/>
                            <w:bookmarkStart w:id="3826" w:name="_Toc25241034"/>
                            <w:bookmarkStart w:id="3827" w:name="_Toc25241150"/>
                            <w:bookmarkStart w:id="3828" w:name="_Toc25244452"/>
                            <w:bookmarkStart w:id="3829" w:name="_Toc25244587"/>
                            <w:bookmarkStart w:id="3830" w:name="_Toc25246954"/>
                            <w:bookmarkStart w:id="3831" w:name="_Toc25247086"/>
                            <w:bookmarkStart w:id="3832" w:name="_Toc25309756"/>
                            <w:r>
                              <w:rPr>
                                <w:rFonts w:ascii="Zizou Slab" w:hAnsi="Zizou Slab"/>
                                <w:b w:val="0"/>
                                <w:lang w:val="es-MX"/>
                              </w:rPr>
                              <w:t>Astra</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p>
                          <w:p w14:paraId="656851CE" w14:textId="77777777" w:rsidR="00CD4489" w:rsidRDefault="00CD4489"/>
                          <w:p w14:paraId="6E174B10" w14:textId="77777777" w:rsidR="00CD4489" w:rsidRPr="00DF42D1" w:rsidRDefault="00CD4489" w:rsidP="00334641">
                            <w:pPr>
                              <w:pStyle w:val="Ttulo1"/>
                              <w:rPr>
                                <w:rFonts w:ascii="Zizou Slab" w:hAnsi="Zizou Slab"/>
                                <w:b w:val="0"/>
                                <w:lang w:val="es-MX"/>
                              </w:rPr>
                            </w:pPr>
                            <w:bookmarkStart w:id="3833" w:name="_Toc25224043"/>
                            <w:bookmarkStart w:id="3834" w:name="_Toc25224273"/>
                            <w:bookmarkStart w:id="3835" w:name="_Toc25225182"/>
                            <w:bookmarkStart w:id="3836" w:name="_Toc25225395"/>
                            <w:bookmarkStart w:id="3837" w:name="_Toc25225608"/>
                            <w:bookmarkStart w:id="3838" w:name="_Toc25225819"/>
                            <w:bookmarkStart w:id="3839" w:name="_Toc25226029"/>
                            <w:bookmarkStart w:id="3840" w:name="_Toc25226246"/>
                            <w:bookmarkStart w:id="3841" w:name="_Toc25226444"/>
                            <w:bookmarkStart w:id="3842" w:name="_Toc25226638"/>
                            <w:bookmarkStart w:id="3843" w:name="_Toc25227043"/>
                            <w:bookmarkStart w:id="3844" w:name="_Toc25227224"/>
                            <w:bookmarkStart w:id="3845" w:name="_Toc25227398"/>
                            <w:bookmarkStart w:id="3846" w:name="_Toc25227571"/>
                            <w:bookmarkStart w:id="3847" w:name="_Toc25227741"/>
                            <w:bookmarkStart w:id="3848" w:name="_Toc25228024"/>
                            <w:bookmarkStart w:id="3849" w:name="_Toc25228202"/>
                            <w:bookmarkStart w:id="3850" w:name="_Toc25228376"/>
                            <w:bookmarkStart w:id="3851" w:name="_Toc25228540"/>
                            <w:bookmarkStart w:id="3852" w:name="_Toc25228713"/>
                            <w:bookmarkStart w:id="3853" w:name="_Toc25229159"/>
                            <w:bookmarkStart w:id="3854" w:name="_Toc25229282"/>
                            <w:bookmarkStart w:id="3855" w:name="_Toc25229397"/>
                            <w:bookmarkStart w:id="3856" w:name="_Toc25229602"/>
                            <w:bookmarkStart w:id="3857" w:name="_Toc25229724"/>
                            <w:bookmarkStart w:id="3858" w:name="_Toc25229843"/>
                            <w:bookmarkStart w:id="3859" w:name="_Toc25229958"/>
                            <w:bookmarkStart w:id="3860" w:name="_Toc25240920"/>
                            <w:bookmarkStart w:id="3861" w:name="_Toc25241035"/>
                            <w:bookmarkStart w:id="3862" w:name="_Toc25241151"/>
                            <w:bookmarkStart w:id="3863" w:name="_Toc25244453"/>
                            <w:bookmarkStart w:id="3864" w:name="_Toc25244588"/>
                            <w:bookmarkStart w:id="3865" w:name="_Toc25246955"/>
                            <w:bookmarkStart w:id="3866" w:name="_Toc25247087"/>
                            <w:bookmarkStart w:id="3867" w:name="_Toc25309757"/>
                            <w:r>
                              <w:rPr>
                                <w:rFonts w:ascii="Zizou Slab" w:hAnsi="Zizou Slab"/>
                                <w:b w:val="0"/>
                                <w:lang w:val="es-MX"/>
                              </w:rPr>
                              <w:t>Astra</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p>
                          <w:p w14:paraId="0EA78EFD" w14:textId="77777777" w:rsidR="00CD4489" w:rsidRDefault="00CD4489"/>
                          <w:p w14:paraId="4D254239" w14:textId="77777777" w:rsidR="00CD4489" w:rsidRPr="00DF42D1" w:rsidRDefault="00CD4489" w:rsidP="00334641">
                            <w:pPr>
                              <w:pStyle w:val="Ttulo1"/>
                              <w:rPr>
                                <w:rFonts w:ascii="Zizou Slab" w:hAnsi="Zizou Slab"/>
                                <w:b w:val="0"/>
                                <w:lang w:val="es-MX"/>
                              </w:rPr>
                            </w:pPr>
                            <w:bookmarkStart w:id="3868" w:name="_Toc25224044"/>
                            <w:bookmarkStart w:id="3869" w:name="_Toc25224274"/>
                            <w:bookmarkStart w:id="3870" w:name="_Toc25225183"/>
                            <w:bookmarkStart w:id="3871" w:name="_Toc25225396"/>
                            <w:bookmarkStart w:id="3872" w:name="_Toc25225609"/>
                            <w:bookmarkStart w:id="3873" w:name="_Toc25225820"/>
                            <w:bookmarkStart w:id="3874" w:name="_Toc25226030"/>
                            <w:bookmarkStart w:id="3875" w:name="_Toc25226247"/>
                            <w:bookmarkStart w:id="3876" w:name="_Toc25226445"/>
                            <w:bookmarkStart w:id="3877" w:name="_Toc25226639"/>
                            <w:bookmarkStart w:id="3878" w:name="_Toc25227044"/>
                            <w:bookmarkStart w:id="3879" w:name="_Toc25227225"/>
                            <w:bookmarkStart w:id="3880" w:name="_Toc25227399"/>
                            <w:bookmarkStart w:id="3881" w:name="_Toc25227572"/>
                            <w:bookmarkStart w:id="3882" w:name="_Toc25227742"/>
                            <w:bookmarkStart w:id="3883" w:name="_Toc25228025"/>
                            <w:bookmarkStart w:id="3884" w:name="_Toc25228203"/>
                            <w:bookmarkStart w:id="3885" w:name="_Toc25228377"/>
                            <w:bookmarkStart w:id="3886" w:name="_Toc25228541"/>
                            <w:bookmarkStart w:id="3887" w:name="_Toc25228714"/>
                            <w:bookmarkStart w:id="3888" w:name="_Toc25229160"/>
                            <w:bookmarkStart w:id="3889" w:name="_Toc25229283"/>
                            <w:bookmarkStart w:id="3890" w:name="_Toc25229398"/>
                            <w:bookmarkStart w:id="3891" w:name="_Toc25229603"/>
                            <w:bookmarkStart w:id="3892" w:name="_Toc25229725"/>
                            <w:bookmarkStart w:id="3893" w:name="_Toc25229844"/>
                            <w:bookmarkStart w:id="3894" w:name="_Toc25229959"/>
                            <w:bookmarkStart w:id="3895" w:name="_Toc25240921"/>
                            <w:bookmarkStart w:id="3896" w:name="_Toc25241036"/>
                            <w:bookmarkStart w:id="3897" w:name="_Toc25241152"/>
                            <w:bookmarkStart w:id="3898" w:name="_Toc25244454"/>
                            <w:bookmarkStart w:id="3899" w:name="_Toc25244589"/>
                            <w:bookmarkStart w:id="3900" w:name="_Toc25246956"/>
                            <w:bookmarkStart w:id="3901" w:name="_Toc25247088"/>
                            <w:bookmarkStart w:id="3902" w:name="_Toc25309758"/>
                            <w:r>
                              <w:rPr>
                                <w:rFonts w:ascii="Zizou Slab" w:hAnsi="Zizou Slab"/>
                                <w:b w:val="0"/>
                                <w:lang w:val="es-MX"/>
                              </w:rPr>
                              <w:t>Astra</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p w14:paraId="296A5508" w14:textId="77777777" w:rsidR="00CD4489" w:rsidRDefault="00CD4489"/>
                          <w:p w14:paraId="6F4CE2F4" w14:textId="77777777" w:rsidR="00CD4489" w:rsidRPr="00DF42D1" w:rsidRDefault="00CD4489" w:rsidP="00334641">
                            <w:pPr>
                              <w:pStyle w:val="Ttulo1"/>
                              <w:rPr>
                                <w:rFonts w:ascii="Zizou Slab" w:hAnsi="Zizou Slab"/>
                                <w:b w:val="0"/>
                                <w:lang w:val="es-MX"/>
                              </w:rPr>
                            </w:pPr>
                            <w:bookmarkStart w:id="3903" w:name="_Toc25224045"/>
                            <w:bookmarkStart w:id="3904" w:name="_Toc25224275"/>
                            <w:bookmarkStart w:id="3905" w:name="_Toc25225184"/>
                            <w:bookmarkStart w:id="3906" w:name="_Toc25225397"/>
                            <w:bookmarkStart w:id="3907" w:name="_Toc25225610"/>
                            <w:bookmarkStart w:id="3908" w:name="_Toc25225821"/>
                            <w:bookmarkStart w:id="3909" w:name="_Toc25226031"/>
                            <w:bookmarkStart w:id="3910" w:name="_Toc25226248"/>
                            <w:bookmarkStart w:id="3911" w:name="_Toc25226446"/>
                            <w:bookmarkStart w:id="3912" w:name="_Toc25226640"/>
                            <w:bookmarkStart w:id="3913" w:name="_Toc25227045"/>
                            <w:bookmarkStart w:id="3914" w:name="_Toc25227226"/>
                            <w:bookmarkStart w:id="3915" w:name="_Toc25227400"/>
                            <w:bookmarkStart w:id="3916" w:name="_Toc25227573"/>
                            <w:bookmarkStart w:id="3917" w:name="_Toc25227743"/>
                            <w:bookmarkStart w:id="3918" w:name="_Toc25228026"/>
                            <w:bookmarkStart w:id="3919" w:name="_Toc25228204"/>
                            <w:bookmarkStart w:id="3920" w:name="_Toc25228378"/>
                            <w:bookmarkStart w:id="3921" w:name="_Toc25228542"/>
                            <w:bookmarkStart w:id="3922" w:name="_Toc25228715"/>
                            <w:bookmarkStart w:id="3923" w:name="_Toc25229161"/>
                            <w:bookmarkStart w:id="3924" w:name="_Toc25229284"/>
                            <w:bookmarkStart w:id="3925" w:name="_Toc25229399"/>
                            <w:bookmarkStart w:id="3926" w:name="_Toc25229604"/>
                            <w:bookmarkStart w:id="3927" w:name="_Toc25229726"/>
                            <w:bookmarkStart w:id="3928" w:name="_Toc25229845"/>
                            <w:bookmarkStart w:id="3929" w:name="_Toc25229960"/>
                            <w:bookmarkStart w:id="3930" w:name="_Toc25240922"/>
                            <w:bookmarkStart w:id="3931" w:name="_Toc25241037"/>
                            <w:bookmarkStart w:id="3932" w:name="_Toc25241153"/>
                            <w:bookmarkStart w:id="3933" w:name="_Toc25244455"/>
                            <w:bookmarkStart w:id="3934" w:name="_Toc25244590"/>
                            <w:bookmarkStart w:id="3935" w:name="_Toc25246957"/>
                            <w:bookmarkStart w:id="3936" w:name="_Toc25247089"/>
                            <w:bookmarkStart w:id="3937" w:name="_Toc25309759"/>
                            <w:r>
                              <w:rPr>
                                <w:rFonts w:ascii="Zizou Slab" w:hAnsi="Zizou Slab"/>
                                <w:b w:val="0"/>
                                <w:lang w:val="es-MX"/>
                              </w:rPr>
                              <w:t>Astra</w:t>
                            </w:r>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p>
                          <w:p w14:paraId="73AB9CAE" w14:textId="77777777" w:rsidR="00CD4489" w:rsidRDefault="00CD4489"/>
                          <w:p w14:paraId="19A6AABC" w14:textId="77777777" w:rsidR="00CD4489" w:rsidRPr="00DF42D1" w:rsidRDefault="00CD4489" w:rsidP="00334641">
                            <w:pPr>
                              <w:pStyle w:val="Ttulo1"/>
                              <w:rPr>
                                <w:rFonts w:ascii="Zizou Slab" w:hAnsi="Zizou Slab"/>
                                <w:b w:val="0"/>
                                <w:lang w:val="es-MX"/>
                              </w:rPr>
                            </w:pPr>
                            <w:bookmarkStart w:id="3938" w:name="_Toc25224046"/>
                            <w:bookmarkStart w:id="3939" w:name="_Toc25224276"/>
                            <w:bookmarkStart w:id="3940" w:name="_Toc25225185"/>
                            <w:bookmarkStart w:id="3941" w:name="_Toc25225398"/>
                            <w:bookmarkStart w:id="3942" w:name="_Toc25225611"/>
                            <w:bookmarkStart w:id="3943" w:name="_Toc25225822"/>
                            <w:bookmarkStart w:id="3944" w:name="_Toc25226032"/>
                            <w:bookmarkStart w:id="3945" w:name="_Toc25226249"/>
                            <w:bookmarkStart w:id="3946" w:name="_Toc25226447"/>
                            <w:bookmarkStart w:id="3947" w:name="_Toc25226641"/>
                            <w:bookmarkStart w:id="3948" w:name="_Toc25227046"/>
                            <w:bookmarkStart w:id="3949" w:name="_Toc25227227"/>
                            <w:bookmarkStart w:id="3950" w:name="_Toc25227401"/>
                            <w:bookmarkStart w:id="3951" w:name="_Toc25227574"/>
                            <w:bookmarkStart w:id="3952" w:name="_Toc25227744"/>
                            <w:bookmarkStart w:id="3953" w:name="_Toc25228027"/>
                            <w:bookmarkStart w:id="3954" w:name="_Toc25228205"/>
                            <w:bookmarkStart w:id="3955" w:name="_Toc25228379"/>
                            <w:bookmarkStart w:id="3956" w:name="_Toc25228543"/>
                            <w:bookmarkStart w:id="3957" w:name="_Toc25228716"/>
                            <w:bookmarkStart w:id="3958" w:name="_Toc25229162"/>
                            <w:bookmarkStart w:id="3959" w:name="_Toc25229285"/>
                            <w:bookmarkStart w:id="3960" w:name="_Toc25229400"/>
                            <w:bookmarkStart w:id="3961" w:name="_Toc25229605"/>
                            <w:bookmarkStart w:id="3962" w:name="_Toc25229727"/>
                            <w:bookmarkStart w:id="3963" w:name="_Toc25229846"/>
                            <w:bookmarkStart w:id="3964" w:name="_Toc25229961"/>
                            <w:bookmarkStart w:id="3965" w:name="_Toc25240923"/>
                            <w:bookmarkStart w:id="3966" w:name="_Toc25241038"/>
                            <w:bookmarkStart w:id="3967" w:name="_Toc25241154"/>
                            <w:bookmarkStart w:id="3968" w:name="_Toc25244456"/>
                            <w:bookmarkStart w:id="3969" w:name="_Toc25244591"/>
                            <w:bookmarkStart w:id="3970" w:name="_Toc25246958"/>
                            <w:bookmarkStart w:id="3971" w:name="_Toc25247090"/>
                            <w:bookmarkStart w:id="3972" w:name="_Toc25309760"/>
                            <w:r>
                              <w:rPr>
                                <w:rFonts w:ascii="Zizou Slab" w:hAnsi="Zizou Slab"/>
                                <w:b w:val="0"/>
                                <w:lang w:val="es-MX"/>
                              </w:rPr>
                              <w:t>Astra</w:t>
                            </w:r>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p>
                          <w:p w14:paraId="29F0BAF3" w14:textId="77777777" w:rsidR="00CD4489" w:rsidRDefault="00CD4489"/>
                          <w:p w14:paraId="1340CF27" w14:textId="706FC5C0" w:rsidR="00CD4489" w:rsidRPr="00DF42D1" w:rsidRDefault="00CD4489" w:rsidP="00334641">
                            <w:pPr>
                              <w:pStyle w:val="Ttulo1"/>
                              <w:rPr>
                                <w:rFonts w:ascii="Zizou Slab" w:hAnsi="Zizou Slab"/>
                                <w:b w:val="0"/>
                                <w:lang w:val="es-MX"/>
                              </w:rPr>
                            </w:pPr>
                            <w:bookmarkStart w:id="3973" w:name="_Toc25224047"/>
                            <w:bookmarkStart w:id="3974" w:name="_Toc25224277"/>
                            <w:bookmarkStart w:id="3975" w:name="_Toc25225186"/>
                            <w:bookmarkStart w:id="3976" w:name="_Toc25225399"/>
                            <w:bookmarkStart w:id="3977" w:name="_Toc25225612"/>
                            <w:bookmarkStart w:id="3978" w:name="_Toc25225823"/>
                            <w:bookmarkStart w:id="3979" w:name="_Toc25226033"/>
                            <w:bookmarkStart w:id="3980" w:name="_Toc25226250"/>
                            <w:bookmarkStart w:id="3981" w:name="_Toc25226448"/>
                            <w:bookmarkStart w:id="3982" w:name="_Toc25226642"/>
                            <w:bookmarkStart w:id="3983" w:name="_Toc25227047"/>
                            <w:bookmarkStart w:id="3984" w:name="_Toc25227228"/>
                            <w:bookmarkStart w:id="3985" w:name="_Toc25227402"/>
                            <w:bookmarkStart w:id="3986" w:name="_Toc25227575"/>
                            <w:bookmarkStart w:id="3987" w:name="_Toc25227745"/>
                            <w:bookmarkStart w:id="3988" w:name="_Toc25228028"/>
                            <w:bookmarkStart w:id="3989" w:name="_Toc25228206"/>
                            <w:bookmarkStart w:id="3990" w:name="_Toc25228380"/>
                            <w:bookmarkStart w:id="3991" w:name="_Toc25228544"/>
                            <w:bookmarkStart w:id="3992" w:name="_Toc25228717"/>
                            <w:bookmarkStart w:id="3993" w:name="_Toc25229163"/>
                            <w:bookmarkStart w:id="3994" w:name="_Toc25229286"/>
                            <w:bookmarkStart w:id="3995" w:name="_Toc25229401"/>
                            <w:bookmarkStart w:id="3996" w:name="_Toc25229606"/>
                            <w:bookmarkStart w:id="3997" w:name="_Toc25229728"/>
                            <w:bookmarkStart w:id="3998" w:name="_Toc25229847"/>
                            <w:bookmarkStart w:id="3999" w:name="_Toc25229962"/>
                            <w:bookmarkStart w:id="4000" w:name="_Toc25240924"/>
                            <w:bookmarkStart w:id="4001" w:name="_Toc25241039"/>
                            <w:bookmarkStart w:id="4002" w:name="_Toc25241155"/>
                            <w:bookmarkStart w:id="4003" w:name="_Toc25244457"/>
                            <w:bookmarkStart w:id="4004" w:name="_Toc25244592"/>
                            <w:bookmarkStart w:id="4005" w:name="_Toc25246959"/>
                            <w:bookmarkStart w:id="4006" w:name="_Toc25247091"/>
                            <w:bookmarkStart w:id="4007" w:name="_Toc25309761"/>
                            <w:r>
                              <w:rPr>
                                <w:rFonts w:ascii="Zizou Slab" w:hAnsi="Zizou Slab"/>
                                <w:b w:val="0"/>
                                <w:lang w:val="es-MX"/>
                              </w:rPr>
                              <w:t>Astra</w:t>
                            </w:r>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p>
                          <w:p w14:paraId="3857BA99" w14:textId="77777777" w:rsidR="00CD4489" w:rsidRDefault="00CD4489"/>
                          <w:p w14:paraId="4B8D0E21" w14:textId="05F7B8FA" w:rsidR="00CD4489" w:rsidRPr="00DF42D1" w:rsidRDefault="00CD4489" w:rsidP="00334641">
                            <w:pPr>
                              <w:pStyle w:val="Ttulo1"/>
                              <w:rPr>
                                <w:rFonts w:ascii="Zizou Slab" w:hAnsi="Zizou Slab"/>
                                <w:b w:val="0"/>
                                <w:lang w:val="es-MX"/>
                              </w:rPr>
                            </w:pPr>
                            <w:bookmarkStart w:id="4008" w:name="_Toc25224048"/>
                            <w:bookmarkStart w:id="4009" w:name="_Toc25224278"/>
                            <w:bookmarkStart w:id="4010" w:name="_Toc25225187"/>
                            <w:bookmarkStart w:id="4011" w:name="_Toc25225400"/>
                            <w:bookmarkStart w:id="4012" w:name="_Toc25225613"/>
                            <w:bookmarkStart w:id="4013" w:name="_Toc25225824"/>
                            <w:bookmarkStart w:id="4014" w:name="_Toc25226034"/>
                            <w:bookmarkStart w:id="4015" w:name="_Toc25226251"/>
                            <w:bookmarkStart w:id="4016" w:name="_Toc25226449"/>
                            <w:bookmarkStart w:id="4017" w:name="_Toc25226643"/>
                            <w:bookmarkStart w:id="4018" w:name="_Toc25227048"/>
                            <w:bookmarkStart w:id="4019" w:name="_Toc25227229"/>
                            <w:bookmarkStart w:id="4020" w:name="_Toc25227403"/>
                            <w:bookmarkStart w:id="4021" w:name="_Toc25227576"/>
                            <w:bookmarkStart w:id="4022" w:name="_Toc25227746"/>
                            <w:bookmarkStart w:id="4023" w:name="_Toc25228029"/>
                            <w:bookmarkStart w:id="4024" w:name="_Toc25228207"/>
                            <w:bookmarkStart w:id="4025" w:name="_Toc25228381"/>
                            <w:bookmarkStart w:id="4026" w:name="_Toc25228545"/>
                            <w:bookmarkStart w:id="4027" w:name="_Toc25228718"/>
                            <w:bookmarkStart w:id="4028" w:name="_Toc25229164"/>
                            <w:bookmarkStart w:id="4029" w:name="_Toc25229287"/>
                            <w:bookmarkStart w:id="4030" w:name="_Toc25229402"/>
                            <w:bookmarkStart w:id="4031" w:name="_Toc25229607"/>
                            <w:bookmarkStart w:id="4032" w:name="_Toc25229729"/>
                            <w:bookmarkStart w:id="4033" w:name="_Toc25229848"/>
                            <w:bookmarkStart w:id="4034" w:name="_Toc25229963"/>
                            <w:bookmarkStart w:id="4035" w:name="_Toc25240925"/>
                            <w:bookmarkStart w:id="4036" w:name="_Toc25241040"/>
                            <w:bookmarkStart w:id="4037" w:name="_Toc25241156"/>
                            <w:bookmarkStart w:id="4038" w:name="_Toc25244458"/>
                            <w:bookmarkStart w:id="4039" w:name="_Toc25244593"/>
                            <w:bookmarkStart w:id="4040" w:name="_Toc25246960"/>
                            <w:bookmarkStart w:id="4041" w:name="_Toc25247092"/>
                            <w:bookmarkStart w:id="4042" w:name="_Toc25309762"/>
                            <w:r>
                              <w:rPr>
                                <w:rFonts w:ascii="Zizou Slab" w:hAnsi="Zizou Slab"/>
                                <w:b w:val="0"/>
                                <w:lang w:val="es-MX"/>
                              </w:rPr>
                              <w:t>Astra</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p>
                          <w:p w14:paraId="7D63D336" w14:textId="77777777" w:rsidR="00CD4489" w:rsidRDefault="00CD4489"/>
                          <w:p w14:paraId="79AACCE7" w14:textId="156DC710" w:rsidR="00CD4489" w:rsidRPr="00DF42D1" w:rsidRDefault="00CD4489" w:rsidP="00334641">
                            <w:pPr>
                              <w:pStyle w:val="Ttulo1"/>
                              <w:rPr>
                                <w:rFonts w:ascii="Zizou Slab" w:hAnsi="Zizou Slab"/>
                                <w:b w:val="0"/>
                                <w:lang w:val="es-MX"/>
                              </w:rPr>
                            </w:pPr>
                            <w:bookmarkStart w:id="4043" w:name="_Toc25223333"/>
                            <w:bookmarkStart w:id="4044" w:name="_Toc25224049"/>
                            <w:bookmarkStart w:id="4045" w:name="_Toc25224279"/>
                            <w:bookmarkStart w:id="4046" w:name="_Toc25225188"/>
                            <w:bookmarkStart w:id="4047" w:name="_Toc25225401"/>
                            <w:bookmarkStart w:id="4048" w:name="_Toc25225614"/>
                            <w:bookmarkStart w:id="4049" w:name="_Toc25225825"/>
                            <w:bookmarkStart w:id="4050" w:name="_Toc25226035"/>
                            <w:bookmarkStart w:id="4051" w:name="_Toc25226252"/>
                            <w:bookmarkStart w:id="4052" w:name="_Toc25226450"/>
                            <w:bookmarkStart w:id="4053" w:name="_Toc25226644"/>
                            <w:bookmarkStart w:id="4054" w:name="_Toc25227049"/>
                            <w:bookmarkStart w:id="4055" w:name="_Toc25227230"/>
                            <w:bookmarkStart w:id="4056" w:name="_Toc25227404"/>
                            <w:bookmarkStart w:id="4057" w:name="_Toc25227577"/>
                            <w:bookmarkStart w:id="4058" w:name="_Toc25227747"/>
                            <w:bookmarkStart w:id="4059" w:name="_Toc25228030"/>
                            <w:bookmarkStart w:id="4060" w:name="_Toc25228208"/>
                            <w:bookmarkStart w:id="4061" w:name="_Toc25228382"/>
                            <w:bookmarkStart w:id="4062" w:name="_Toc25228546"/>
                            <w:bookmarkStart w:id="4063" w:name="_Toc25228719"/>
                            <w:bookmarkStart w:id="4064" w:name="_Toc25229165"/>
                            <w:bookmarkStart w:id="4065" w:name="_Toc25229288"/>
                            <w:bookmarkStart w:id="4066" w:name="_Toc25229403"/>
                            <w:bookmarkStart w:id="4067" w:name="_Toc25229608"/>
                            <w:bookmarkStart w:id="4068" w:name="_Toc25229730"/>
                            <w:bookmarkStart w:id="4069" w:name="_Toc25229849"/>
                            <w:bookmarkStart w:id="4070" w:name="_Toc25229964"/>
                            <w:bookmarkStart w:id="4071" w:name="_Toc25240926"/>
                            <w:bookmarkStart w:id="4072" w:name="_Toc25241041"/>
                            <w:bookmarkStart w:id="4073" w:name="_Toc25241157"/>
                            <w:bookmarkStart w:id="4074" w:name="_Toc25244459"/>
                            <w:bookmarkStart w:id="4075" w:name="_Toc25244594"/>
                            <w:bookmarkStart w:id="4076" w:name="_Toc25246961"/>
                            <w:bookmarkStart w:id="4077" w:name="_Toc25247093"/>
                            <w:bookmarkStart w:id="4078" w:name="_Toc25309763"/>
                            <w:r>
                              <w:rPr>
                                <w:rFonts w:ascii="Zizou Slab" w:hAnsi="Zizou Slab"/>
                                <w:b w:val="0"/>
                                <w:lang w:val="es-MX"/>
                              </w:rPr>
                              <w:t>Astra</w:t>
                            </w:r>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2883B7B9" w14:textId="77777777" w:rsidR="00CD4489" w:rsidRDefault="00CD4489"/>
                          <w:p w14:paraId="602C0D25" w14:textId="78590C27" w:rsidR="00CD4489" w:rsidRPr="00DF42D1" w:rsidRDefault="00CD4489" w:rsidP="00334641">
                            <w:pPr>
                              <w:pStyle w:val="Ttulo1"/>
                              <w:rPr>
                                <w:rFonts w:ascii="Zizou Slab" w:hAnsi="Zizou Slab"/>
                                <w:b w:val="0"/>
                                <w:lang w:val="es-MX"/>
                              </w:rPr>
                            </w:pPr>
                            <w:bookmarkStart w:id="4079" w:name="_Toc25223334"/>
                            <w:bookmarkStart w:id="4080" w:name="_Toc25224050"/>
                            <w:bookmarkStart w:id="4081" w:name="_Toc25224280"/>
                            <w:bookmarkStart w:id="4082" w:name="_Toc25225189"/>
                            <w:bookmarkStart w:id="4083" w:name="_Toc25225402"/>
                            <w:bookmarkStart w:id="4084" w:name="_Toc25225615"/>
                            <w:bookmarkStart w:id="4085" w:name="_Toc25225826"/>
                            <w:bookmarkStart w:id="4086" w:name="_Toc25226036"/>
                            <w:bookmarkStart w:id="4087" w:name="_Toc25226253"/>
                            <w:bookmarkStart w:id="4088" w:name="_Toc25226451"/>
                            <w:bookmarkStart w:id="4089" w:name="_Toc25226645"/>
                            <w:bookmarkStart w:id="4090" w:name="_Toc25227050"/>
                            <w:bookmarkStart w:id="4091" w:name="_Toc25227231"/>
                            <w:bookmarkStart w:id="4092" w:name="_Toc25227405"/>
                            <w:bookmarkStart w:id="4093" w:name="_Toc25227578"/>
                            <w:bookmarkStart w:id="4094" w:name="_Toc25227748"/>
                            <w:bookmarkStart w:id="4095" w:name="_Toc25228031"/>
                            <w:bookmarkStart w:id="4096" w:name="_Toc25228209"/>
                            <w:bookmarkStart w:id="4097" w:name="_Toc25228383"/>
                            <w:bookmarkStart w:id="4098" w:name="_Toc25228547"/>
                            <w:bookmarkStart w:id="4099" w:name="_Toc25228720"/>
                            <w:bookmarkStart w:id="4100" w:name="_Toc25229166"/>
                            <w:bookmarkStart w:id="4101" w:name="_Toc25229289"/>
                            <w:bookmarkStart w:id="4102" w:name="_Toc25229404"/>
                            <w:bookmarkStart w:id="4103" w:name="_Toc25229609"/>
                            <w:bookmarkStart w:id="4104" w:name="_Toc25229731"/>
                            <w:bookmarkStart w:id="4105" w:name="_Toc25229850"/>
                            <w:bookmarkStart w:id="4106" w:name="_Toc25229965"/>
                            <w:bookmarkStart w:id="4107" w:name="_Toc25240927"/>
                            <w:bookmarkStart w:id="4108" w:name="_Toc25241042"/>
                            <w:bookmarkStart w:id="4109" w:name="_Toc25241158"/>
                            <w:bookmarkStart w:id="4110" w:name="_Toc25244460"/>
                            <w:bookmarkStart w:id="4111" w:name="_Toc25244595"/>
                            <w:bookmarkStart w:id="4112" w:name="_Toc25246962"/>
                            <w:bookmarkStart w:id="4113" w:name="_Toc25247094"/>
                            <w:bookmarkStart w:id="4114" w:name="_Toc25309764"/>
                            <w:r>
                              <w:rPr>
                                <w:rFonts w:ascii="Zizou Slab" w:hAnsi="Zizou Slab"/>
                                <w:b w:val="0"/>
                                <w:lang w:val="es-MX"/>
                              </w:rPr>
                              <w:t>Astra</w:t>
                            </w:r>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p>
                          <w:p w14:paraId="15013596" w14:textId="77777777" w:rsidR="00CD4489" w:rsidRDefault="00CD4489"/>
                          <w:p w14:paraId="6A71799B" w14:textId="44CAE502" w:rsidR="00CD4489" w:rsidRPr="00DF42D1" w:rsidRDefault="00CD4489" w:rsidP="00334641">
                            <w:pPr>
                              <w:pStyle w:val="Ttulo1"/>
                              <w:rPr>
                                <w:rFonts w:ascii="Zizou Slab" w:hAnsi="Zizou Slab"/>
                                <w:b w:val="0"/>
                                <w:lang w:val="es-MX"/>
                              </w:rPr>
                            </w:pPr>
                            <w:bookmarkStart w:id="4115" w:name="_Toc25223335"/>
                            <w:bookmarkStart w:id="4116" w:name="_Toc25224051"/>
                            <w:bookmarkStart w:id="4117" w:name="_Toc25224281"/>
                            <w:bookmarkStart w:id="4118" w:name="_Toc25225190"/>
                            <w:bookmarkStart w:id="4119" w:name="_Toc25225403"/>
                            <w:bookmarkStart w:id="4120" w:name="_Toc25225616"/>
                            <w:bookmarkStart w:id="4121" w:name="_Toc25225827"/>
                            <w:bookmarkStart w:id="4122" w:name="_Toc25226037"/>
                            <w:bookmarkStart w:id="4123" w:name="_Toc25226254"/>
                            <w:bookmarkStart w:id="4124" w:name="_Toc25226452"/>
                            <w:bookmarkStart w:id="4125" w:name="_Toc25226646"/>
                            <w:bookmarkStart w:id="4126" w:name="_Toc25227051"/>
                            <w:bookmarkStart w:id="4127" w:name="_Toc25227232"/>
                            <w:bookmarkStart w:id="4128" w:name="_Toc25227406"/>
                            <w:bookmarkStart w:id="4129" w:name="_Toc25227579"/>
                            <w:bookmarkStart w:id="4130" w:name="_Toc25227749"/>
                            <w:bookmarkStart w:id="4131" w:name="_Toc25228032"/>
                            <w:bookmarkStart w:id="4132" w:name="_Toc25228210"/>
                            <w:bookmarkStart w:id="4133" w:name="_Toc25228384"/>
                            <w:bookmarkStart w:id="4134" w:name="_Toc25228548"/>
                            <w:bookmarkStart w:id="4135" w:name="_Toc25228721"/>
                            <w:bookmarkStart w:id="4136" w:name="_Toc25229167"/>
                            <w:bookmarkStart w:id="4137" w:name="_Toc25229290"/>
                            <w:bookmarkStart w:id="4138" w:name="_Toc25229405"/>
                            <w:bookmarkStart w:id="4139" w:name="_Toc25229610"/>
                            <w:bookmarkStart w:id="4140" w:name="_Toc25229732"/>
                            <w:bookmarkStart w:id="4141" w:name="_Toc25229851"/>
                            <w:bookmarkStart w:id="4142" w:name="_Toc25229966"/>
                            <w:bookmarkStart w:id="4143" w:name="_Toc25240928"/>
                            <w:bookmarkStart w:id="4144" w:name="_Toc25241043"/>
                            <w:bookmarkStart w:id="4145" w:name="_Toc25241159"/>
                            <w:bookmarkStart w:id="4146" w:name="_Toc25244461"/>
                            <w:bookmarkStart w:id="4147" w:name="_Toc25244596"/>
                            <w:bookmarkStart w:id="4148" w:name="_Toc25246963"/>
                            <w:bookmarkStart w:id="4149" w:name="_Toc25247095"/>
                            <w:bookmarkStart w:id="4150" w:name="_Toc25309765"/>
                            <w:r>
                              <w:rPr>
                                <w:rFonts w:ascii="Zizou Slab" w:hAnsi="Zizou Slab"/>
                                <w:b w:val="0"/>
                                <w:lang w:val="es-MX"/>
                              </w:rPr>
                              <w:t>Astra</w:t>
                            </w:r>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p>
                          <w:p w14:paraId="1E531F67" w14:textId="77777777" w:rsidR="00CD4489" w:rsidRDefault="00CD4489"/>
                          <w:p w14:paraId="75E88210" w14:textId="79003DB8" w:rsidR="00CD4489" w:rsidRPr="00DF42D1" w:rsidRDefault="00CD4489" w:rsidP="00334641">
                            <w:pPr>
                              <w:pStyle w:val="Ttulo1"/>
                              <w:rPr>
                                <w:rFonts w:ascii="Zizou Slab" w:hAnsi="Zizou Slab"/>
                                <w:b w:val="0"/>
                                <w:lang w:val="es-MX"/>
                              </w:rPr>
                            </w:pPr>
                            <w:bookmarkStart w:id="4151" w:name="_Toc25223336"/>
                            <w:bookmarkStart w:id="4152" w:name="_Toc25224052"/>
                            <w:bookmarkStart w:id="4153" w:name="_Toc25224282"/>
                            <w:bookmarkStart w:id="4154" w:name="_Toc25225191"/>
                            <w:bookmarkStart w:id="4155" w:name="_Toc25225404"/>
                            <w:bookmarkStart w:id="4156" w:name="_Toc25225617"/>
                            <w:bookmarkStart w:id="4157" w:name="_Toc25225828"/>
                            <w:bookmarkStart w:id="4158" w:name="_Toc25226038"/>
                            <w:bookmarkStart w:id="4159" w:name="_Toc25226255"/>
                            <w:bookmarkStart w:id="4160" w:name="_Toc25226453"/>
                            <w:bookmarkStart w:id="4161" w:name="_Toc25226647"/>
                            <w:bookmarkStart w:id="4162" w:name="_Toc25227052"/>
                            <w:bookmarkStart w:id="4163" w:name="_Toc25227233"/>
                            <w:bookmarkStart w:id="4164" w:name="_Toc25227407"/>
                            <w:bookmarkStart w:id="4165" w:name="_Toc25227580"/>
                            <w:bookmarkStart w:id="4166" w:name="_Toc25227750"/>
                            <w:bookmarkStart w:id="4167" w:name="_Toc25228033"/>
                            <w:bookmarkStart w:id="4168" w:name="_Toc25228211"/>
                            <w:bookmarkStart w:id="4169" w:name="_Toc25228385"/>
                            <w:bookmarkStart w:id="4170" w:name="_Toc25228549"/>
                            <w:bookmarkStart w:id="4171" w:name="_Toc25228722"/>
                            <w:bookmarkStart w:id="4172" w:name="_Toc25229168"/>
                            <w:bookmarkStart w:id="4173" w:name="_Toc25229291"/>
                            <w:bookmarkStart w:id="4174" w:name="_Toc25229406"/>
                            <w:bookmarkStart w:id="4175" w:name="_Toc25229611"/>
                            <w:bookmarkStart w:id="4176" w:name="_Toc25229733"/>
                            <w:bookmarkStart w:id="4177" w:name="_Toc25229852"/>
                            <w:bookmarkStart w:id="4178" w:name="_Toc25229967"/>
                            <w:bookmarkStart w:id="4179" w:name="_Toc25240929"/>
                            <w:bookmarkStart w:id="4180" w:name="_Toc25241044"/>
                            <w:bookmarkStart w:id="4181" w:name="_Toc25241160"/>
                            <w:bookmarkStart w:id="4182" w:name="_Toc25244462"/>
                            <w:bookmarkStart w:id="4183" w:name="_Toc25244597"/>
                            <w:bookmarkStart w:id="4184" w:name="_Toc25246964"/>
                            <w:bookmarkStart w:id="4185" w:name="_Toc25247096"/>
                            <w:bookmarkStart w:id="4186" w:name="_Toc25309766"/>
                            <w:r>
                              <w:rPr>
                                <w:rFonts w:ascii="Zizou Slab" w:hAnsi="Zizou Slab"/>
                                <w:b w:val="0"/>
                                <w:lang w:val="es-MX"/>
                              </w:rPr>
                              <w:t>Astra</w:t>
                            </w:r>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14:paraId="73D2A33C" w14:textId="77777777" w:rsidR="00CD4489" w:rsidRDefault="00CD4489"/>
                          <w:p w14:paraId="72CD25B6" w14:textId="4ABA1328" w:rsidR="00CD4489" w:rsidRPr="00DF42D1" w:rsidRDefault="00CD4489" w:rsidP="00334641">
                            <w:pPr>
                              <w:pStyle w:val="Ttulo1"/>
                              <w:rPr>
                                <w:rFonts w:ascii="Zizou Slab" w:hAnsi="Zizou Slab"/>
                                <w:b w:val="0"/>
                                <w:lang w:val="es-MX"/>
                              </w:rPr>
                            </w:pPr>
                            <w:bookmarkStart w:id="4187" w:name="_Toc25223337"/>
                            <w:bookmarkStart w:id="4188" w:name="_Toc25224053"/>
                            <w:bookmarkStart w:id="4189" w:name="_Toc25224283"/>
                            <w:bookmarkStart w:id="4190" w:name="_Toc25225192"/>
                            <w:bookmarkStart w:id="4191" w:name="_Toc25225405"/>
                            <w:bookmarkStart w:id="4192" w:name="_Toc25225618"/>
                            <w:bookmarkStart w:id="4193" w:name="_Toc25225829"/>
                            <w:bookmarkStart w:id="4194" w:name="_Toc25226039"/>
                            <w:bookmarkStart w:id="4195" w:name="_Toc25226256"/>
                            <w:bookmarkStart w:id="4196" w:name="_Toc25226454"/>
                            <w:bookmarkStart w:id="4197" w:name="_Toc25226648"/>
                            <w:bookmarkStart w:id="4198" w:name="_Toc25227053"/>
                            <w:bookmarkStart w:id="4199" w:name="_Toc25227234"/>
                            <w:bookmarkStart w:id="4200" w:name="_Toc25227408"/>
                            <w:bookmarkStart w:id="4201" w:name="_Toc25227581"/>
                            <w:bookmarkStart w:id="4202" w:name="_Toc25227751"/>
                            <w:bookmarkStart w:id="4203" w:name="_Toc25228034"/>
                            <w:bookmarkStart w:id="4204" w:name="_Toc25228212"/>
                            <w:bookmarkStart w:id="4205" w:name="_Toc25228386"/>
                            <w:bookmarkStart w:id="4206" w:name="_Toc25228550"/>
                            <w:bookmarkStart w:id="4207" w:name="_Toc25228723"/>
                            <w:bookmarkStart w:id="4208" w:name="_Toc25229169"/>
                            <w:bookmarkStart w:id="4209" w:name="_Toc25229292"/>
                            <w:bookmarkStart w:id="4210" w:name="_Toc25229407"/>
                            <w:bookmarkStart w:id="4211" w:name="_Toc25229612"/>
                            <w:bookmarkStart w:id="4212" w:name="_Toc25229734"/>
                            <w:bookmarkStart w:id="4213" w:name="_Toc25229853"/>
                            <w:bookmarkStart w:id="4214" w:name="_Toc25229968"/>
                            <w:bookmarkStart w:id="4215" w:name="_Toc25240930"/>
                            <w:bookmarkStart w:id="4216" w:name="_Toc25241045"/>
                            <w:bookmarkStart w:id="4217" w:name="_Toc25241161"/>
                            <w:bookmarkStart w:id="4218" w:name="_Toc25244463"/>
                            <w:bookmarkStart w:id="4219" w:name="_Toc25244598"/>
                            <w:bookmarkStart w:id="4220" w:name="_Toc25246965"/>
                            <w:bookmarkStart w:id="4221" w:name="_Toc25247097"/>
                            <w:bookmarkStart w:id="4222" w:name="_Toc25309767"/>
                            <w:r>
                              <w:rPr>
                                <w:rFonts w:ascii="Zizou Slab" w:hAnsi="Zizou Slab"/>
                                <w:b w:val="0"/>
                                <w:lang w:val="es-MX"/>
                              </w:rPr>
                              <w:t>Astra</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14:paraId="432CAD21" w14:textId="77777777" w:rsidR="00CD4489" w:rsidRDefault="00CD4489"/>
                          <w:p w14:paraId="23FAA820" w14:textId="32D90D5E" w:rsidR="00CD4489" w:rsidRPr="00DF42D1" w:rsidRDefault="00CD4489" w:rsidP="00334641">
                            <w:pPr>
                              <w:pStyle w:val="Ttulo1"/>
                              <w:rPr>
                                <w:rFonts w:ascii="Zizou Slab" w:hAnsi="Zizou Slab"/>
                                <w:b w:val="0"/>
                                <w:lang w:val="es-MX"/>
                              </w:rPr>
                            </w:pPr>
                            <w:bookmarkStart w:id="4223" w:name="_Toc25223338"/>
                            <w:bookmarkStart w:id="4224" w:name="_Toc25224054"/>
                            <w:bookmarkStart w:id="4225" w:name="_Toc25224284"/>
                            <w:bookmarkStart w:id="4226" w:name="_Toc25225193"/>
                            <w:bookmarkStart w:id="4227" w:name="_Toc25225406"/>
                            <w:bookmarkStart w:id="4228" w:name="_Toc25225619"/>
                            <w:bookmarkStart w:id="4229" w:name="_Toc25225830"/>
                            <w:bookmarkStart w:id="4230" w:name="_Toc25226040"/>
                            <w:bookmarkStart w:id="4231" w:name="_Toc25226257"/>
                            <w:bookmarkStart w:id="4232" w:name="_Toc25226455"/>
                            <w:bookmarkStart w:id="4233" w:name="_Toc25226649"/>
                            <w:bookmarkStart w:id="4234" w:name="_Toc25227054"/>
                            <w:bookmarkStart w:id="4235" w:name="_Toc25227235"/>
                            <w:bookmarkStart w:id="4236" w:name="_Toc25227409"/>
                            <w:bookmarkStart w:id="4237" w:name="_Toc25227582"/>
                            <w:bookmarkStart w:id="4238" w:name="_Toc25227752"/>
                            <w:bookmarkStart w:id="4239" w:name="_Toc25228035"/>
                            <w:bookmarkStart w:id="4240" w:name="_Toc25228213"/>
                            <w:bookmarkStart w:id="4241" w:name="_Toc25228387"/>
                            <w:bookmarkStart w:id="4242" w:name="_Toc25228551"/>
                            <w:bookmarkStart w:id="4243" w:name="_Toc25228724"/>
                            <w:bookmarkStart w:id="4244" w:name="_Toc25229170"/>
                            <w:bookmarkStart w:id="4245" w:name="_Toc25229293"/>
                            <w:bookmarkStart w:id="4246" w:name="_Toc25229408"/>
                            <w:bookmarkStart w:id="4247" w:name="_Toc25229613"/>
                            <w:bookmarkStart w:id="4248" w:name="_Toc25229735"/>
                            <w:bookmarkStart w:id="4249" w:name="_Toc25229854"/>
                            <w:bookmarkStart w:id="4250" w:name="_Toc25229969"/>
                            <w:bookmarkStart w:id="4251" w:name="_Toc25240931"/>
                            <w:bookmarkStart w:id="4252" w:name="_Toc25241046"/>
                            <w:bookmarkStart w:id="4253" w:name="_Toc25241162"/>
                            <w:bookmarkStart w:id="4254" w:name="_Toc25244464"/>
                            <w:bookmarkStart w:id="4255" w:name="_Toc25244599"/>
                            <w:bookmarkStart w:id="4256" w:name="_Toc25246966"/>
                            <w:bookmarkStart w:id="4257" w:name="_Toc25247098"/>
                            <w:bookmarkStart w:id="4258" w:name="_Toc25309768"/>
                            <w:r>
                              <w:rPr>
                                <w:rFonts w:ascii="Zizou Slab" w:hAnsi="Zizou Slab"/>
                                <w:b w:val="0"/>
                                <w:lang w:val="es-MX"/>
                              </w:rPr>
                              <w:t>Astra</w:t>
                            </w:r>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14:paraId="6210A4FF" w14:textId="77777777" w:rsidR="00CD4489" w:rsidRDefault="00CD4489"/>
                          <w:p w14:paraId="3396AE84" w14:textId="64B88BC0" w:rsidR="00CD4489" w:rsidRPr="00DF42D1" w:rsidRDefault="00CD4489" w:rsidP="00334641">
                            <w:pPr>
                              <w:pStyle w:val="Ttulo1"/>
                              <w:rPr>
                                <w:rFonts w:ascii="Zizou Slab" w:hAnsi="Zizou Slab"/>
                                <w:b w:val="0"/>
                                <w:lang w:val="es-MX"/>
                              </w:rPr>
                            </w:pPr>
                            <w:bookmarkStart w:id="4259" w:name="_Toc25223339"/>
                            <w:bookmarkStart w:id="4260" w:name="_Toc25224055"/>
                            <w:bookmarkStart w:id="4261" w:name="_Toc25224285"/>
                            <w:bookmarkStart w:id="4262" w:name="_Toc25225194"/>
                            <w:bookmarkStart w:id="4263" w:name="_Toc25225407"/>
                            <w:bookmarkStart w:id="4264" w:name="_Toc25225620"/>
                            <w:bookmarkStart w:id="4265" w:name="_Toc25225831"/>
                            <w:bookmarkStart w:id="4266" w:name="_Toc25226041"/>
                            <w:bookmarkStart w:id="4267" w:name="_Toc25226258"/>
                            <w:bookmarkStart w:id="4268" w:name="_Toc25226456"/>
                            <w:bookmarkStart w:id="4269" w:name="_Toc25226650"/>
                            <w:bookmarkStart w:id="4270" w:name="_Toc25227055"/>
                            <w:bookmarkStart w:id="4271" w:name="_Toc25227236"/>
                            <w:bookmarkStart w:id="4272" w:name="_Toc25227410"/>
                            <w:bookmarkStart w:id="4273" w:name="_Toc25227583"/>
                            <w:bookmarkStart w:id="4274" w:name="_Toc25227753"/>
                            <w:bookmarkStart w:id="4275" w:name="_Toc25228036"/>
                            <w:bookmarkStart w:id="4276" w:name="_Toc25228214"/>
                            <w:bookmarkStart w:id="4277" w:name="_Toc25228388"/>
                            <w:bookmarkStart w:id="4278" w:name="_Toc25228552"/>
                            <w:bookmarkStart w:id="4279" w:name="_Toc25228725"/>
                            <w:bookmarkStart w:id="4280" w:name="_Toc25229171"/>
                            <w:bookmarkStart w:id="4281" w:name="_Toc25229294"/>
                            <w:bookmarkStart w:id="4282" w:name="_Toc25229409"/>
                            <w:bookmarkStart w:id="4283" w:name="_Toc25229614"/>
                            <w:bookmarkStart w:id="4284" w:name="_Toc25229736"/>
                            <w:bookmarkStart w:id="4285" w:name="_Toc25229855"/>
                            <w:bookmarkStart w:id="4286" w:name="_Toc25229970"/>
                            <w:bookmarkStart w:id="4287" w:name="_Toc25240932"/>
                            <w:bookmarkStart w:id="4288" w:name="_Toc25241047"/>
                            <w:bookmarkStart w:id="4289" w:name="_Toc25241163"/>
                            <w:bookmarkStart w:id="4290" w:name="_Toc25244465"/>
                            <w:bookmarkStart w:id="4291" w:name="_Toc25244600"/>
                            <w:bookmarkStart w:id="4292" w:name="_Toc25246967"/>
                            <w:bookmarkStart w:id="4293" w:name="_Toc25247099"/>
                            <w:bookmarkStart w:id="4294" w:name="_Toc25309769"/>
                            <w:r>
                              <w:rPr>
                                <w:rFonts w:ascii="Zizou Slab" w:hAnsi="Zizou Slab"/>
                                <w:b w:val="0"/>
                                <w:lang w:val="es-MX"/>
                              </w:rPr>
                              <w:t>Astra</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p>
                          <w:p w14:paraId="36B1DCAA" w14:textId="77777777" w:rsidR="00CD4489" w:rsidRDefault="00CD4489"/>
                          <w:p w14:paraId="29479331" w14:textId="40D04EBE" w:rsidR="00CD4489" w:rsidRPr="00DF42D1" w:rsidRDefault="00CD4489" w:rsidP="00334641">
                            <w:pPr>
                              <w:pStyle w:val="Ttulo1"/>
                              <w:rPr>
                                <w:rFonts w:ascii="Zizou Slab" w:hAnsi="Zizou Slab"/>
                                <w:b w:val="0"/>
                                <w:lang w:val="es-MX"/>
                              </w:rPr>
                            </w:pPr>
                            <w:bookmarkStart w:id="4295" w:name="_Toc25223340"/>
                            <w:bookmarkStart w:id="4296" w:name="_Toc25224056"/>
                            <w:bookmarkStart w:id="4297" w:name="_Toc25224286"/>
                            <w:bookmarkStart w:id="4298" w:name="_Toc25225195"/>
                            <w:bookmarkStart w:id="4299" w:name="_Toc25225408"/>
                            <w:bookmarkStart w:id="4300" w:name="_Toc25225621"/>
                            <w:bookmarkStart w:id="4301" w:name="_Toc25225832"/>
                            <w:bookmarkStart w:id="4302" w:name="_Toc25226042"/>
                            <w:bookmarkStart w:id="4303" w:name="_Toc25226259"/>
                            <w:bookmarkStart w:id="4304" w:name="_Toc25226457"/>
                            <w:bookmarkStart w:id="4305" w:name="_Toc25226651"/>
                            <w:bookmarkStart w:id="4306" w:name="_Toc25227056"/>
                            <w:bookmarkStart w:id="4307" w:name="_Toc25227237"/>
                            <w:bookmarkStart w:id="4308" w:name="_Toc25227411"/>
                            <w:bookmarkStart w:id="4309" w:name="_Toc25227584"/>
                            <w:bookmarkStart w:id="4310" w:name="_Toc25227754"/>
                            <w:bookmarkStart w:id="4311" w:name="_Toc25228037"/>
                            <w:bookmarkStart w:id="4312" w:name="_Toc25228215"/>
                            <w:bookmarkStart w:id="4313" w:name="_Toc25228389"/>
                            <w:bookmarkStart w:id="4314" w:name="_Toc25228553"/>
                            <w:bookmarkStart w:id="4315" w:name="_Toc25228726"/>
                            <w:bookmarkStart w:id="4316" w:name="_Toc25229172"/>
                            <w:bookmarkStart w:id="4317" w:name="_Toc25229295"/>
                            <w:bookmarkStart w:id="4318" w:name="_Toc25229410"/>
                            <w:bookmarkStart w:id="4319" w:name="_Toc25229615"/>
                            <w:bookmarkStart w:id="4320" w:name="_Toc25229737"/>
                            <w:bookmarkStart w:id="4321" w:name="_Toc25229856"/>
                            <w:bookmarkStart w:id="4322" w:name="_Toc25229971"/>
                            <w:bookmarkStart w:id="4323" w:name="_Toc25240933"/>
                            <w:bookmarkStart w:id="4324" w:name="_Toc25241048"/>
                            <w:bookmarkStart w:id="4325" w:name="_Toc25241164"/>
                            <w:bookmarkStart w:id="4326" w:name="_Toc25244466"/>
                            <w:bookmarkStart w:id="4327" w:name="_Toc25244601"/>
                            <w:bookmarkStart w:id="4328" w:name="_Toc25246968"/>
                            <w:bookmarkStart w:id="4329" w:name="_Toc25247100"/>
                            <w:bookmarkStart w:id="4330" w:name="_Toc25309770"/>
                            <w:r>
                              <w:rPr>
                                <w:rFonts w:ascii="Zizou Slab" w:hAnsi="Zizou Slab"/>
                                <w:b w:val="0"/>
                                <w:lang w:val="es-MX"/>
                              </w:rPr>
                              <w:t>Astra</w:t>
                            </w:r>
                            <w:bookmarkEnd w:id="2298"/>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14:paraId="39E679EB" w14:textId="77777777" w:rsidR="00CD4489" w:rsidRDefault="00CD4489"/>
                          <w:p w14:paraId="59E01246" w14:textId="24B2DBA7" w:rsidR="00CD4489" w:rsidRPr="00DF42D1" w:rsidRDefault="00CD4489" w:rsidP="00334641">
                            <w:pPr>
                              <w:pStyle w:val="Ttulo1"/>
                              <w:rPr>
                                <w:rFonts w:ascii="Zizou Slab" w:hAnsi="Zizou Slab"/>
                                <w:b w:val="0"/>
                                <w:lang w:val="es-MX"/>
                              </w:rPr>
                            </w:pPr>
                            <w:bookmarkStart w:id="4331" w:name="_Toc25222911"/>
                            <w:bookmarkStart w:id="4332" w:name="_Toc25223341"/>
                            <w:bookmarkStart w:id="4333" w:name="_Toc25224057"/>
                            <w:bookmarkStart w:id="4334" w:name="_Toc25224287"/>
                            <w:bookmarkStart w:id="4335" w:name="_Toc25225196"/>
                            <w:bookmarkStart w:id="4336" w:name="_Toc25225409"/>
                            <w:bookmarkStart w:id="4337" w:name="_Toc25225622"/>
                            <w:bookmarkStart w:id="4338" w:name="_Toc25225833"/>
                            <w:bookmarkStart w:id="4339" w:name="_Toc25226043"/>
                            <w:bookmarkStart w:id="4340" w:name="_Toc25226260"/>
                            <w:bookmarkStart w:id="4341" w:name="_Toc25226458"/>
                            <w:bookmarkStart w:id="4342" w:name="_Toc25226652"/>
                            <w:bookmarkStart w:id="4343" w:name="_Toc25227057"/>
                            <w:bookmarkStart w:id="4344" w:name="_Toc25227238"/>
                            <w:bookmarkStart w:id="4345" w:name="_Toc25227412"/>
                            <w:bookmarkStart w:id="4346" w:name="_Toc25227585"/>
                            <w:bookmarkStart w:id="4347" w:name="_Toc25227755"/>
                            <w:bookmarkStart w:id="4348" w:name="_Toc25228038"/>
                            <w:bookmarkStart w:id="4349" w:name="_Toc25228216"/>
                            <w:bookmarkStart w:id="4350" w:name="_Toc25228390"/>
                            <w:bookmarkStart w:id="4351" w:name="_Toc25228554"/>
                            <w:bookmarkStart w:id="4352" w:name="_Toc25228727"/>
                            <w:bookmarkStart w:id="4353" w:name="_Toc25229173"/>
                            <w:bookmarkStart w:id="4354" w:name="_Toc25229296"/>
                            <w:bookmarkStart w:id="4355" w:name="_Toc25229411"/>
                            <w:bookmarkStart w:id="4356" w:name="_Toc25229616"/>
                            <w:bookmarkStart w:id="4357" w:name="_Toc25229738"/>
                            <w:bookmarkStart w:id="4358" w:name="_Toc25229857"/>
                            <w:bookmarkStart w:id="4359" w:name="_Toc25229972"/>
                            <w:bookmarkStart w:id="4360" w:name="_Toc25240934"/>
                            <w:bookmarkStart w:id="4361" w:name="_Toc25241049"/>
                            <w:bookmarkStart w:id="4362" w:name="_Toc25241165"/>
                            <w:bookmarkStart w:id="4363" w:name="_Toc25244467"/>
                            <w:bookmarkStart w:id="4364" w:name="_Toc25244602"/>
                            <w:bookmarkStart w:id="4365" w:name="_Toc25246969"/>
                            <w:bookmarkStart w:id="4366" w:name="_Toc25247101"/>
                            <w:bookmarkStart w:id="4367" w:name="_Toc25309771"/>
                            <w:r>
                              <w:rPr>
                                <w:rFonts w:ascii="Zizou Slab" w:hAnsi="Zizou Slab"/>
                                <w:b w:val="0"/>
                                <w:lang w:val="es-MX"/>
                              </w:rPr>
                              <w:t>Astra</w:t>
                            </w:r>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14:paraId="0429E279" w14:textId="77777777" w:rsidR="00CD4489" w:rsidRDefault="00CD4489"/>
                          <w:p w14:paraId="55E1E3AB" w14:textId="272FE18D" w:rsidR="00CD4489" w:rsidRPr="00DF42D1" w:rsidRDefault="00CD4489" w:rsidP="00334641">
                            <w:pPr>
                              <w:pStyle w:val="Ttulo1"/>
                              <w:rPr>
                                <w:rFonts w:ascii="Zizou Slab" w:hAnsi="Zizou Slab"/>
                                <w:b w:val="0"/>
                                <w:lang w:val="es-MX"/>
                              </w:rPr>
                            </w:pPr>
                            <w:bookmarkStart w:id="4368" w:name="_Toc25222912"/>
                            <w:bookmarkStart w:id="4369" w:name="_Toc25223342"/>
                            <w:bookmarkStart w:id="4370" w:name="_Toc25224058"/>
                            <w:bookmarkStart w:id="4371" w:name="_Toc25224288"/>
                            <w:bookmarkStart w:id="4372" w:name="_Toc25225197"/>
                            <w:bookmarkStart w:id="4373" w:name="_Toc25225410"/>
                            <w:bookmarkStart w:id="4374" w:name="_Toc25225623"/>
                            <w:bookmarkStart w:id="4375" w:name="_Toc25225834"/>
                            <w:bookmarkStart w:id="4376" w:name="_Toc25226044"/>
                            <w:bookmarkStart w:id="4377" w:name="_Toc25226261"/>
                            <w:bookmarkStart w:id="4378" w:name="_Toc25226459"/>
                            <w:bookmarkStart w:id="4379" w:name="_Toc25226653"/>
                            <w:bookmarkStart w:id="4380" w:name="_Toc25227058"/>
                            <w:bookmarkStart w:id="4381" w:name="_Toc25227239"/>
                            <w:bookmarkStart w:id="4382" w:name="_Toc25227413"/>
                            <w:bookmarkStart w:id="4383" w:name="_Toc25227586"/>
                            <w:bookmarkStart w:id="4384" w:name="_Toc25227756"/>
                            <w:bookmarkStart w:id="4385" w:name="_Toc25228039"/>
                            <w:bookmarkStart w:id="4386" w:name="_Toc25228217"/>
                            <w:bookmarkStart w:id="4387" w:name="_Toc25228391"/>
                            <w:bookmarkStart w:id="4388" w:name="_Toc25228555"/>
                            <w:bookmarkStart w:id="4389" w:name="_Toc25228728"/>
                            <w:bookmarkStart w:id="4390" w:name="_Toc25229174"/>
                            <w:bookmarkStart w:id="4391" w:name="_Toc25229297"/>
                            <w:bookmarkStart w:id="4392" w:name="_Toc25229412"/>
                            <w:bookmarkStart w:id="4393" w:name="_Toc25229617"/>
                            <w:bookmarkStart w:id="4394" w:name="_Toc25229739"/>
                            <w:bookmarkStart w:id="4395" w:name="_Toc25229858"/>
                            <w:bookmarkStart w:id="4396" w:name="_Toc25229973"/>
                            <w:bookmarkStart w:id="4397" w:name="_Toc25240935"/>
                            <w:bookmarkStart w:id="4398" w:name="_Toc25241050"/>
                            <w:bookmarkStart w:id="4399" w:name="_Toc25241166"/>
                            <w:bookmarkStart w:id="4400" w:name="_Toc25244468"/>
                            <w:bookmarkStart w:id="4401" w:name="_Toc25244603"/>
                            <w:bookmarkStart w:id="4402" w:name="_Toc25246970"/>
                            <w:bookmarkStart w:id="4403" w:name="_Toc25247102"/>
                            <w:bookmarkStart w:id="4404" w:name="_Toc25309772"/>
                            <w:r>
                              <w:rPr>
                                <w:rFonts w:ascii="Zizou Slab" w:hAnsi="Zizou Slab"/>
                                <w:b w:val="0"/>
                                <w:lang w:val="es-MX"/>
                              </w:rPr>
                              <w:t>Astra</w:t>
                            </w:r>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p>
                          <w:p w14:paraId="55E7FB4D" w14:textId="77777777" w:rsidR="00CD4489" w:rsidRDefault="00CD4489"/>
                          <w:p w14:paraId="3FA08D31" w14:textId="6C9F6F91" w:rsidR="00CD4489" w:rsidRPr="00DF42D1" w:rsidRDefault="00CD4489" w:rsidP="00334641">
                            <w:pPr>
                              <w:pStyle w:val="Ttulo1"/>
                              <w:rPr>
                                <w:rFonts w:ascii="Zizou Slab" w:hAnsi="Zizou Slab"/>
                                <w:b w:val="0"/>
                                <w:lang w:val="es-MX"/>
                              </w:rPr>
                            </w:pPr>
                            <w:bookmarkStart w:id="4405" w:name="_Toc25222913"/>
                            <w:bookmarkStart w:id="4406" w:name="_Toc25223343"/>
                            <w:bookmarkStart w:id="4407" w:name="_Toc25224059"/>
                            <w:bookmarkStart w:id="4408" w:name="_Toc25224289"/>
                            <w:bookmarkStart w:id="4409" w:name="_Toc25225198"/>
                            <w:bookmarkStart w:id="4410" w:name="_Toc25225411"/>
                            <w:bookmarkStart w:id="4411" w:name="_Toc25225624"/>
                            <w:bookmarkStart w:id="4412" w:name="_Toc25225835"/>
                            <w:bookmarkStart w:id="4413" w:name="_Toc25226045"/>
                            <w:bookmarkStart w:id="4414" w:name="_Toc25226262"/>
                            <w:bookmarkStart w:id="4415" w:name="_Toc25226460"/>
                            <w:bookmarkStart w:id="4416" w:name="_Toc25226654"/>
                            <w:bookmarkStart w:id="4417" w:name="_Toc25227059"/>
                            <w:bookmarkStart w:id="4418" w:name="_Toc25227240"/>
                            <w:bookmarkStart w:id="4419" w:name="_Toc25227414"/>
                            <w:bookmarkStart w:id="4420" w:name="_Toc25227587"/>
                            <w:bookmarkStart w:id="4421" w:name="_Toc25227757"/>
                            <w:bookmarkStart w:id="4422" w:name="_Toc25228040"/>
                            <w:bookmarkStart w:id="4423" w:name="_Toc25228218"/>
                            <w:bookmarkStart w:id="4424" w:name="_Toc25228392"/>
                            <w:bookmarkStart w:id="4425" w:name="_Toc25228556"/>
                            <w:bookmarkStart w:id="4426" w:name="_Toc25228729"/>
                            <w:bookmarkStart w:id="4427" w:name="_Toc25229175"/>
                            <w:bookmarkStart w:id="4428" w:name="_Toc25229298"/>
                            <w:bookmarkStart w:id="4429" w:name="_Toc25229413"/>
                            <w:bookmarkStart w:id="4430" w:name="_Toc25229618"/>
                            <w:bookmarkStart w:id="4431" w:name="_Toc25229740"/>
                            <w:bookmarkStart w:id="4432" w:name="_Toc25229859"/>
                            <w:bookmarkStart w:id="4433" w:name="_Toc25229974"/>
                            <w:bookmarkStart w:id="4434" w:name="_Toc25240936"/>
                            <w:bookmarkStart w:id="4435" w:name="_Toc25241051"/>
                            <w:bookmarkStart w:id="4436" w:name="_Toc25241167"/>
                            <w:bookmarkStart w:id="4437" w:name="_Toc25244469"/>
                            <w:bookmarkStart w:id="4438" w:name="_Toc25244604"/>
                            <w:bookmarkStart w:id="4439" w:name="_Toc25246971"/>
                            <w:bookmarkStart w:id="4440" w:name="_Toc25247103"/>
                            <w:bookmarkStart w:id="4441" w:name="_Toc25309773"/>
                            <w:r>
                              <w:rPr>
                                <w:rFonts w:ascii="Zizou Slab" w:hAnsi="Zizou Slab"/>
                                <w:b w:val="0"/>
                                <w:lang w:val="es-MX"/>
                              </w:rPr>
                              <w:t>Astra</w:t>
                            </w:r>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p>
                          <w:p w14:paraId="0D5570F0" w14:textId="77777777" w:rsidR="00CD4489" w:rsidRDefault="00CD4489"/>
                          <w:p w14:paraId="5C6B62EB" w14:textId="7D5E34EE" w:rsidR="00CD4489" w:rsidRPr="00DF42D1" w:rsidRDefault="00CD4489" w:rsidP="00334641">
                            <w:pPr>
                              <w:pStyle w:val="Ttulo1"/>
                              <w:rPr>
                                <w:rFonts w:ascii="Zizou Slab" w:hAnsi="Zizou Slab"/>
                                <w:b w:val="0"/>
                                <w:lang w:val="es-MX"/>
                              </w:rPr>
                            </w:pPr>
                            <w:bookmarkStart w:id="4442" w:name="_Toc25222914"/>
                            <w:bookmarkStart w:id="4443" w:name="_Toc25223344"/>
                            <w:bookmarkStart w:id="4444" w:name="_Toc25224060"/>
                            <w:bookmarkStart w:id="4445" w:name="_Toc25224290"/>
                            <w:bookmarkStart w:id="4446" w:name="_Toc25225199"/>
                            <w:bookmarkStart w:id="4447" w:name="_Toc25225412"/>
                            <w:bookmarkStart w:id="4448" w:name="_Toc25225625"/>
                            <w:bookmarkStart w:id="4449" w:name="_Toc25225836"/>
                            <w:bookmarkStart w:id="4450" w:name="_Toc25226046"/>
                            <w:bookmarkStart w:id="4451" w:name="_Toc25226263"/>
                            <w:bookmarkStart w:id="4452" w:name="_Toc25226461"/>
                            <w:bookmarkStart w:id="4453" w:name="_Toc25226655"/>
                            <w:bookmarkStart w:id="4454" w:name="_Toc25227060"/>
                            <w:bookmarkStart w:id="4455" w:name="_Toc25227241"/>
                            <w:bookmarkStart w:id="4456" w:name="_Toc25227415"/>
                            <w:bookmarkStart w:id="4457" w:name="_Toc25227588"/>
                            <w:bookmarkStart w:id="4458" w:name="_Toc25227758"/>
                            <w:bookmarkStart w:id="4459" w:name="_Toc25228041"/>
                            <w:bookmarkStart w:id="4460" w:name="_Toc25228219"/>
                            <w:bookmarkStart w:id="4461" w:name="_Toc25228393"/>
                            <w:bookmarkStart w:id="4462" w:name="_Toc25228557"/>
                            <w:bookmarkStart w:id="4463" w:name="_Toc25228730"/>
                            <w:bookmarkStart w:id="4464" w:name="_Toc25229176"/>
                            <w:bookmarkStart w:id="4465" w:name="_Toc25229299"/>
                            <w:bookmarkStart w:id="4466" w:name="_Toc25229414"/>
                            <w:bookmarkStart w:id="4467" w:name="_Toc25229619"/>
                            <w:bookmarkStart w:id="4468" w:name="_Toc25229741"/>
                            <w:bookmarkStart w:id="4469" w:name="_Toc25229860"/>
                            <w:bookmarkStart w:id="4470" w:name="_Toc25229975"/>
                            <w:bookmarkStart w:id="4471" w:name="_Toc25240937"/>
                            <w:bookmarkStart w:id="4472" w:name="_Toc25241052"/>
                            <w:bookmarkStart w:id="4473" w:name="_Toc25241168"/>
                            <w:bookmarkStart w:id="4474" w:name="_Toc25244470"/>
                            <w:bookmarkStart w:id="4475" w:name="_Toc25244605"/>
                            <w:bookmarkStart w:id="4476" w:name="_Toc25246972"/>
                            <w:bookmarkStart w:id="4477" w:name="_Toc25247104"/>
                            <w:bookmarkStart w:id="4478" w:name="_Toc25309774"/>
                            <w:r>
                              <w:rPr>
                                <w:rFonts w:ascii="Zizou Slab" w:hAnsi="Zizou Slab"/>
                                <w:b w:val="0"/>
                                <w:lang w:val="es-MX"/>
                              </w:rPr>
                              <w:t>Astra</w:t>
                            </w:r>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p>
                          <w:p w14:paraId="1EBEBD0C" w14:textId="77777777" w:rsidR="00CD4489" w:rsidRDefault="00CD4489"/>
                          <w:p w14:paraId="16672983" w14:textId="022DEF43" w:rsidR="00CD4489" w:rsidRPr="00DF42D1" w:rsidRDefault="00CD4489" w:rsidP="00334641">
                            <w:pPr>
                              <w:pStyle w:val="Ttulo1"/>
                              <w:rPr>
                                <w:rFonts w:ascii="Zizou Slab" w:hAnsi="Zizou Slab"/>
                                <w:b w:val="0"/>
                                <w:lang w:val="es-MX"/>
                              </w:rPr>
                            </w:pPr>
                            <w:bookmarkStart w:id="4479" w:name="_Toc25222915"/>
                            <w:bookmarkStart w:id="4480" w:name="_Toc25223345"/>
                            <w:bookmarkStart w:id="4481" w:name="_Toc25224061"/>
                            <w:bookmarkStart w:id="4482" w:name="_Toc25224291"/>
                            <w:bookmarkStart w:id="4483" w:name="_Toc25225200"/>
                            <w:bookmarkStart w:id="4484" w:name="_Toc25225413"/>
                            <w:bookmarkStart w:id="4485" w:name="_Toc25225626"/>
                            <w:bookmarkStart w:id="4486" w:name="_Toc25225837"/>
                            <w:bookmarkStart w:id="4487" w:name="_Toc25226047"/>
                            <w:bookmarkStart w:id="4488" w:name="_Toc25226264"/>
                            <w:bookmarkStart w:id="4489" w:name="_Toc25226462"/>
                            <w:bookmarkStart w:id="4490" w:name="_Toc25226656"/>
                            <w:bookmarkStart w:id="4491" w:name="_Toc25227061"/>
                            <w:bookmarkStart w:id="4492" w:name="_Toc25227242"/>
                            <w:bookmarkStart w:id="4493" w:name="_Toc25227416"/>
                            <w:bookmarkStart w:id="4494" w:name="_Toc25227589"/>
                            <w:bookmarkStart w:id="4495" w:name="_Toc25227759"/>
                            <w:bookmarkStart w:id="4496" w:name="_Toc25228042"/>
                            <w:bookmarkStart w:id="4497" w:name="_Toc25228220"/>
                            <w:bookmarkStart w:id="4498" w:name="_Toc25228394"/>
                            <w:bookmarkStart w:id="4499" w:name="_Toc25228558"/>
                            <w:bookmarkStart w:id="4500" w:name="_Toc25228731"/>
                            <w:bookmarkStart w:id="4501" w:name="_Toc25229177"/>
                            <w:bookmarkStart w:id="4502" w:name="_Toc25229300"/>
                            <w:bookmarkStart w:id="4503" w:name="_Toc25229415"/>
                            <w:bookmarkStart w:id="4504" w:name="_Toc25229620"/>
                            <w:bookmarkStart w:id="4505" w:name="_Toc25229742"/>
                            <w:bookmarkStart w:id="4506" w:name="_Toc25229861"/>
                            <w:bookmarkStart w:id="4507" w:name="_Toc25229976"/>
                            <w:bookmarkStart w:id="4508" w:name="_Toc25240938"/>
                            <w:bookmarkStart w:id="4509" w:name="_Toc25241053"/>
                            <w:bookmarkStart w:id="4510" w:name="_Toc25241169"/>
                            <w:bookmarkStart w:id="4511" w:name="_Toc25244471"/>
                            <w:bookmarkStart w:id="4512" w:name="_Toc25244606"/>
                            <w:bookmarkStart w:id="4513" w:name="_Toc25246973"/>
                            <w:bookmarkStart w:id="4514" w:name="_Toc25247105"/>
                            <w:bookmarkStart w:id="4515" w:name="_Toc25309775"/>
                            <w:r>
                              <w:rPr>
                                <w:rFonts w:ascii="Zizou Slab" w:hAnsi="Zizou Slab"/>
                                <w:b w:val="0"/>
                                <w:lang w:val="es-MX"/>
                              </w:rPr>
                              <w:t>Astra</w:t>
                            </w:r>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p>
                          <w:p w14:paraId="0EB04A41" w14:textId="77777777" w:rsidR="00CD4489" w:rsidRDefault="00CD4489"/>
                          <w:p w14:paraId="700FB926" w14:textId="2A616A89" w:rsidR="00CD4489" w:rsidRPr="00DF42D1" w:rsidRDefault="00CD4489" w:rsidP="00334641">
                            <w:pPr>
                              <w:pStyle w:val="Ttulo1"/>
                              <w:rPr>
                                <w:rFonts w:ascii="Zizou Slab" w:hAnsi="Zizou Slab"/>
                                <w:b w:val="0"/>
                                <w:lang w:val="es-MX"/>
                              </w:rPr>
                            </w:pPr>
                            <w:bookmarkStart w:id="4516" w:name="_Toc25222916"/>
                            <w:bookmarkStart w:id="4517" w:name="_Toc25223346"/>
                            <w:bookmarkStart w:id="4518" w:name="_Toc25224062"/>
                            <w:bookmarkStart w:id="4519" w:name="_Toc25224292"/>
                            <w:bookmarkStart w:id="4520" w:name="_Toc25225201"/>
                            <w:bookmarkStart w:id="4521" w:name="_Toc25225414"/>
                            <w:bookmarkStart w:id="4522" w:name="_Toc25225627"/>
                            <w:bookmarkStart w:id="4523" w:name="_Toc25225838"/>
                            <w:bookmarkStart w:id="4524" w:name="_Toc25226048"/>
                            <w:bookmarkStart w:id="4525" w:name="_Toc25226265"/>
                            <w:bookmarkStart w:id="4526" w:name="_Toc25226463"/>
                            <w:bookmarkStart w:id="4527" w:name="_Toc25226657"/>
                            <w:bookmarkStart w:id="4528" w:name="_Toc25227062"/>
                            <w:bookmarkStart w:id="4529" w:name="_Toc25227243"/>
                            <w:bookmarkStart w:id="4530" w:name="_Toc25227417"/>
                            <w:bookmarkStart w:id="4531" w:name="_Toc25227590"/>
                            <w:bookmarkStart w:id="4532" w:name="_Toc25227760"/>
                            <w:bookmarkStart w:id="4533" w:name="_Toc25228043"/>
                            <w:bookmarkStart w:id="4534" w:name="_Toc25228221"/>
                            <w:bookmarkStart w:id="4535" w:name="_Toc25228395"/>
                            <w:bookmarkStart w:id="4536" w:name="_Toc25228559"/>
                            <w:bookmarkStart w:id="4537" w:name="_Toc25228732"/>
                            <w:bookmarkStart w:id="4538" w:name="_Toc25229178"/>
                            <w:bookmarkStart w:id="4539" w:name="_Toc25229301"/>
                            <w:bookmarkStart w:id="4540" w:name="_Toc25229416"/>
                            <w:bookmarkStart w:id="4541" w:name="_Toc25229621"/>
                            <w:bookmarkStart w:id="4542" w:name="_Toc25229743"/>
                            <w:bookmarkStart w:id="4543" w:name="_Toc25229862"/>
                            <w:bookmarkStart w:id="4544" w:name="_Toc25229977"/>
                            <w:bookmarkStart w:id="4545" w:name="_Toc25240939"/>
                            <w:bookmarkStart w:id="4546" w:name="_Toc25241054"/>
                            <w:bookmarkStart w:id="4547" w:name="_Toc25241170"/>
                            <w:bookmarkStart w:id="4548" w:name="_Toc25244472"/>
                            <w:bookmarkStart w:id="4549" w:name="_Toc25244607"/>
                            <w:bookmarkStart w:id="4550" w:name="_Toc25246974"/>
                            <w:bookmarkStart w:id="4551" w:name="_Toc25247106"/>
                            <w:bookmarkStart w:id="4552" w:name="_Toc25309776"/>
                            <w:r>
                              <w:rPr>
                                <w:rFonts w:ascii="Zizou Slab" w:hAnsi="Zizou Slab"/>
                                <w:b w:val="0"/>
                                <w:lang w:val="es-MX"/>
                              </w:rPr>
                              <w:t>Astra</w:t>
                            </w:r>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p>
                          <w:p w14:paraId="263EE1C4" w14:textId="77777777" w:rsidR="00CD4489" w:rsidRDefault="00CD4489"/>
                          <w:p w14:paraId="6D510FEE" w14:textId="3E58BDC1" w:rsidR="00CD4489" w:rsidRPr="00DF42D1" w:rsidRDefault="00CD4489" w:rsidP="00334641">
                            <w:pPr>
                              <w:pStyle w:val="Ttulo1"/>
                              <w:rPr>
                                <w:rFonts w:ascii="Zizou Slab" w:hAnsi="Zizou Slab"/>
                                <w:b w:val="0"/>
                                <w:lang w:val="es-MX"/>
                              </w:rPr>
                            </w:pPr>
                            <w:bookmarkStart w:id="4553" w:name="_Toc25222917"/>
                            <w:bookmarkStart w:id="4554" w:name="_Toc25223347"/>
                            <w:bookmarkStart w:id="4555" w:name="_Toc25224063"/>
                            <w:bookmarkStart w:id="4556" w:name="_Toc25224293"/>
                            <w:bookmarkStart w:id="4557" w:name="_Toc25225202"/>
                            <w:bookmarkStart w:id="4558" w:name="_Toc25225415"/>
                            <w:bookmarkStart w:id="4559" w:name="_Toc25225628"/>
                            <w:bookmarkStart w:id="4560" w:name="_Toc25225839"/>
                            <w:bookmarkStart w:id="4561" w:name="_Toc25226049"/>
                            <w:bookmarkStart w:id="4562" w:name="_Toc25226266"/>
                            <w:bookmarkStart w:id="4563" w:name="_Toc25226464"/>
                            <w:bookmarkStart w:id="4564" w:name="_Toc25226658"/>
                            <w:bookmarkStart w:id="4565" w:name="_Toc25227063"/>
                            <w:bookmarkStart w:id="4566" w:name="_Toc25227244"/>
                            <w:bookmarkStart w:id="4567" w:name="_Toc25227418"/>
                            <w:bookmarkStart w:id="4568" w:name="_Toc25227591"/>
                            <w:bookmarkStart w:id="4569" w:name="_Toc25227761"/>
                            <w:bookmarkStart w:id="4570" w:name="_Toc25228044"/>
                            <w:bookmarkStart w:id="4571" w:name="_Toc25228222"/>
                            <w:bookmarkStart w:id="4572" w:name="_Toc25228396"/>
                            <w:bookmarkStart w:id="4573" w:name="_Toc25228560"/>
                            <w:bookmarkStart w:id="4574" w:name="_Toc25228733"/>
                            <w:bookmarkStart w:id="4575" w:name="_Toc25229179"/>
                            <w:bookmarkStart w:id="4576" w:name="_Toc25229302"/>
                            <w:bookmarkStart w:id="4577" w:name="_Toc25229417"/>
                            <w:bookmarkStart w:id="4578" w:name="_Toc25229622"/>
                            <w:bookmarkStart w:id="4579" w:name="_Toc25229744"/>
                            <w:bookmarkStart w:id="4580" w:name="_Toc25229863"/>
                            <w:bookmarkStart w:id="4581" w:name="_Toc25229978"/>
                            <w:bookmarkStart w:id="4582" w:name="_Toc25240940"/>
                            <w:bookmarkStart w:id="4583" w:name="_Toc25241055"/>
                            <w:bookmarkStart w:id="4584" w:name="_Toc25241171"/>
                            <w:bookmarkStart w:id="4585" w:name="_Toc25244473"/>
                            <w:bookmarkStart w:id="4586" w:name="_Toc25244608"/>
                            <w:bookmarkStart w:id="4587" w:name="_Toc25246975"/>
                            <w:bookmarkStart w:id="4588" w:name="_Toc25247107"/>
                            <w:bookmarkStart w:id="4589" w:name="_Toc25309777"/>
                            <w:r>
                              <w:rPr>
                                <w:rFonts w:ascii="Zizou Slab" w:hAnsi="Zizou Slab"/>
                                <w:b w:val="0"/>
                                <w:lang w:val="es-MX"/>
                              </w:rPr>
                              <w:t>Astra</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p>
                        </w:txbxContent>
                      </v:textbox>
                    </v:shape>
                  </w:pict>
                </mc:Fallback>
              </mc:AlternateContent>
            </w:r>
          </w:p>
          <w:p w14:paraId="4182D4B9" w14:textId="42EB09AB" w:rsidR="004B7E44" w:rsidRDefault="00976539" w:rsidP="004B7E44">
            <w:pPr>
              <w:rPr>
                <w:noProof/>
              </w:rPr>
            </w:pPr>
            <w:r>
              <w:rPr>
                <w:noProof/>
                <w:lang w:eastAsia="es-PE"/>
              </w:rPr>
              <mc:AlternateContent>
                <mc:Choice Requires="wps">
                  <w:drawing>
                    <wp:anchor distT="0" distB="0" distL="114300" distR="114300" simplePos="0" relativeHeight="251678720" behindDoc="0" locked="0" layoutInCell="1" allowOverlap="1" wp14:anchorId="318B3397" wp14:editId="14C65E2E">
                      <wp:simplePos x="0" y="0"/>
                      <wp:positionH relativeFrom="column">
                        <wp:posOffset>12700</wp:posOffset>
                      </wp:positionH>
                      <wp:positionV relativeFrom="paragraph">
                        <wp:posOffset>881380</wp:posOffset>
                      </wp:positionV>
                      <wp:extent cx="5648325" cy="2122170"/>
                      <wp:effectExtent l="0" t="0" r="0" b="0"/>
                      <wp:wrapNone/>
                      <wp:docPr id="7" name="Text Box 7"/>
                      <wp:cNvGraphicFramePr/>
                      <a:graphic xmlns:a="http://schemas.openxmlformats.org/drawingml/2006/main">
                        <a:graphicData uri="http://schemas.microsoft.com/office/word/2010/wordprocessingShape">
                          <wps:wsp>
                            <wps:cNvSpPr txBox="1"/>
                            <wps:spPr>
                              <a:xfrm>
                                <a:off x="0" y="0"/>
                                <a:ext cx="5648325" cy="2122170"/>
                              </a:xfrm>
                              <a:prstGeom prst="rect">
                                <a:avLst/>
                              </a:prstGeom>
                              <a:noFill/>
                              <a:ln w="6350">
                                <a:noFill/>
                              </a:ln>
                            </wps:spPr>
                            <wps:txbx>
                              <w:txbxContent>
                                <w:p w14:paraId="1FF98E6C" w14:textId="3E58BDC1"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7743CD" w14:textId="3A8BCCD5" w:rsidR="00CD4489" w:rsidRDefault="00763C01" w:rsidP="00C87D5E">
                                  <w:pPr>
                                    <w:rPr>
                                      <w:rFonts w:ascii="Zizou Slab" w:hAnsi="Zizou Slab"/>
                                      <w:sz w:val="21"/>
                                      <w:lang w:val="es-ES"/>
                                    </w:rPr>
                                  </w:pPr>
                                  <w:proofErr w:type="spellStart"/>
                                  <w:r w:rsidRPr="00CD4489">
                                    <w:rPr>
                                      <w:rFonts w:ascii="Zizou Slab" w:hAnsi="Zizou Slab"/>
                                      <w:sz w:val="21"/>
                                      <w:lang w:val="es-ES"/>
                                    </w:rPr>
                                    <w:t>Beltran</w:t>
                                  </w:r>
                                  <w:proofErr w:type="spellEnd"/>
                                  <w:r w:rsidRPr="00CD4489">
                                    <w:rPr>
                                      <w:rFonts w:ascii="Zizou Slab" w:hAnsi="Zizou Slab"/>
                                      <w:sz w:val="21"/>
                                      <w:lang w:val="es-ES"/>
                                    </w:rPr>
                                    <w:t xml:space="preserve"> Gago </w:t>
                                  </w:r>
                                  <w:proofErr w:type="spellStart"/>
                                  <w:r w:rsidRPr="00CD4489">
                                    <w:rPr>
                                      <w:rFonts w:ascii="Zizou Slab" w:hAnsi="Zizou Slab"/>
                                      <w:sz w:val="21"/>
                                      <w:lang w:val="es-ES"/>
                                    </w:rPr>
                                    <w:t>Jhonatan</w:t>
                                  </w:r>
                                  <w:proofErr w:type="spellEnd"/>
                                  <w:r>
                                    <w:rPr>
                                      <w:rFonts w:ascii="Zizou Slab" w:hAnsi="Zizou Slab"/>
                                      <w:sz w:val="21"/>
                                      <w:lang w:val="es-ES"/>
                                    </w:rPr>
                                    <w:t xml:space="preserve"> u</w:t>
                                  </w:r>
                                  <w:r w:rsidR="00CD4489" w:rsidRPr="00CD4489">
                                    <w:rPr>
                                      <w:rFonts w:ascii="Zizou Slab" w:hAnsi="Zizou Slab"/>
                                      <w:sz w:val="21"/>
                                      <w:lang w:val="es-ES"/>
                                    </w:rPr>
                                    <w:t xml:space="preserve">201710269 </w:t>
                                  </w:r>
                                </w:p>
                                <w:p w14:paraId="0C2BEAEF" w14:textId="5436696C" w:rsidR="00CD4489" w:rsidRDefault="00CD4489" w:rsidP="00C87D5E">
                                  <w:pPr>
                                    <w:rPr>
                                      <w:rFonts w:ascii="Zizou Slab" w:hAnsi="Zizou Slab"/>
                                      <w:sz w:val="21"/>
                                    </w:rPr>
                                  </w:pPr>
                                  <w:r>
                                    <w:rPr>
                                      <w:rFonts w:ascii="Zizou Slab" w:hAnsi="Zizou Slab"/>
                                      <w:sz w:val="21"/>
                                    </w:rPr>
                                    <w:t>Escudero Perla Gonzalo u201712673</w:t>
                                  </w:r>
                                </w:p>
                                <w:p w14:paraId="473FAAA4" w14:textId="4EA6F7FD" w:rsidR="00CD4489" w:rsidRDefault="00CD4489" w:rsidP="00C87D5E">
                                  <w:pPr>
                                    <w:rPr>
                                      <w:rFonts w:ascii="Zizou Slab" w:hAnsi="Zizou Slab"/>
                                      <w:sz w:val="21"/>
                                    </w:rPr>
                                  </w:pPr>
                                  <w:r>
                                    <w:rPr>
                                      <w:rFonts w:ascii="Zizou Slab" w:hAnsi="Zizou Slab"/>
                                      <w:sz w:val="21"/>
                                    </w:rPr>
                                    <w:t>S</w:t>
                                  </w:r>
                                  <w:r w:rsidRPr="00CD4489">
                                    <w:rPr>
                                      <w:rFonts w:ascii="Zizou Slab" w:hAnsi="Zizou Slab"/>
                                      <w:sz w:val="21"/>
                                    </w:rPr>
                                    <w:t xml:space="preserve">anchez </w:t>
                                  </w:r>
                                  <w:r>
                                    <w:rPr>
                                      <w:rFonts w:ascii="Zizou Slab" w:hAnsi="Zizou Slab"/>
                                      <w:sz w:val="21"/>
                                    </w:rPr>
                                    <w:t>M</w:t>
                                  </w:r>
                                  <w:r w:rsidRPr="00CD4489">
                                    <w:rPr>
                                      <w:rFonts w:ascii="Zizou Slab" w:hAnsi="Zizou Slab"/>
                                      <w:sz w:val="21"/>
                                    </w:rPr>
                                    <w:t xml:space="preserve">atos </w:t>
                                  </w:r>
                                  <w:r>
                                    <w:rPr>
                                      <w:rFonts w:ascii="Zizou Slab" w:hAnsi="Zizou Slab"/>
                                      <w:sz w:val="21"/>
                                    </w:rPr>
                                    <w:t>E</w:t>
                                  </w:r>
                                  <w:r w:rsidRPr="00CD4489">
                                    <w:rPr>
                                      <w:rFonts w:ascii="Zizou Slab" w:hAnsi="Zizou Slab"/>
                                      <w:sz w:val="21"/>
                                    </w:rPr>
                                    <w:t>rnesto</w:t>
                                  </w:r>
                                  <w:r>
                                    <w:rPr>
                                      <w:rFonts w:ascii="Zizou Slab" w:hAnsi="Zizou Slab"/>
                                      <w:sz w:val="21"/>
                                    </w:rPr>
                                    <w:t xml:space="preserve"> </w:t>
                                  </w:r>
                                  <w:r w:rsidRPr="00CD4489">
                                    <w:rPr>
                                      <w:rFonts w:ascii="Zizou Slab" w:hAnsi="Zizou Slab"/>
                                      <w:sz w:val="21"/>
                                    </w:rPr>
                                    <w:t>u201713827</w:t>
                                  </w:r>
                                </w:p>
                                <w:p w14:paraId="0BE0949D" w14:textId="2EC223A1" w:rsidR="00CD4489" w:rsidRPr="00334641" w:rsidRDefault="00CD4489" w:rsidP="00C87D5E">
                                  <w:pPr>
                                    <w:rPr>
                                      <w:rFonts w:ascii="Zizou Slab" w:hAnsi="Zizou Slab"/>
                                      <w:sz w:val="21"/>
                                    </w:rPr>
                                  </w:pPr>
                                  <w:proofErr w:type="spellStart"/>
                                  <w:r w:rsidRPr="00CD4489">
                                    <w:rPr>
                                      <w:rFonts w:ascii="Zizou Slab" w:hAnsi="Zizou Slab"/>
                                      <w:sz w:val="21"/>
                                    </w:rPr>
                                    <w:t>Valdiva</w:t>
                                  </w:r>
                                  <w:proofErr w:type="spellEnd"/>
                                  <w:r w:rsidRPr="00CD4489">
                                    <w:rPr>
                                      <w:rFonts w:ascii="Zizou Slab" w:hAnsi="Zizou Slab"/>
                                      <w:sz w:val="21"/>
                                    </w:rPr>
                                    <w:t xml:space="preserve"> </w:t>
                                  </w:r>
                                  <w:proofErr w:type="spellStart"/>
                                  <w:r w:rsidRPr="00CD4489">
                                    <w:rPr>
                                      <w:rFonts w:ascii="Zizou Slab" w:hAnsi="Zizou Slab"/>
                                      <w:sz w:val="21"/>
                                    </w:rPr>
                                    <w:t>Teran</w:t>
                                  </w:r>
                                  <w:proofErr w:type="spellEnd"/>
                                  <w:r>
                                    <w:rPr>
                                      <w:rFonts w:ascii="Zizou Slab" w:hAnsi="Zizou Slab"/>
                                      <w:sz w:val="21"/>
                                    </w:rPr>
                                    <w:t xml:space="preserve"> </w:t>
                                  </w:r>
                                  <w:r w:rsidRPr="00CD4489">
                                    <w:rPr>
                                      <w:rFonts w:ascii="Zizou Slab" w:hAnsi="Zizou Slab"/>
                                      <w:sz w:val="21"/>
                                    </w:rPr>
                                    <w:t xml:space="preserve">Giordano </w:t>
                                  </w:r>
                                  <w:r>
                                    <w:rPr>
                                      <w:rFonts w:ascii="Zizou Slab" w:hAnsi="Zizou Slab"/>
                                      <w:sz w:val="21"/>
                                    </w:rPr>
                                    <w:t>u</w:t>
                                  </w:r>
                                  <w:r w:rsidRPr="00CD4489">
                                    <w:rPr>
                                      <w:rFonts w:ascii="Zizou Slab" w:hAnsi="Zizou Slab"/>
                                      <w:sz w:val="21"/>
                                    </w:rPr>
                                    <w:t>201711481</w:t>
                                  </w:r>
                                  <w:r>
                                    <w:rPr>
                                      <w:rFonts w:ascii="Zizou Slab" w:hAnsi="Zizou Slab"/>
                                      <w:sz w:val="21"/>
                                      <w:lang w:val="es-ES"/>
                                    </w:rPr>
                                    <w:tab/>
                                  </w:r>
                                </w:p>
                                <w:p w14:paraId="6740D972" w14:textId="4AF51BCE" w:rsidR="00CD4489" w:rsidRDefault="00CD4489">
                                  <w:proofErr w:type="spellStart"/>
                                  <w:r w:rsidRPr="00CD4489">
                                    <w:rPr>
                                      <w:rFonts w:ascii="Zizou Slab" w:hAnsi="Zizou Slab"/>
                                      <w:sz w:val="21"/>
                                      <w:lang w:val="es-ES"/>
                                    </w:rPr>
                                    <w:t>Obregon</w:t>
                                  </w:r>
                                  <w:proofErr w:type="spellEnd"/>
                                  <w:r w:rsidRPr="00CD4489">
                                    <w:rPr>
                                      <w:rFonts w:ascii="Zizou Slab" w:hAnsi="Zizou Slab"/>
                                      <w:sz w:val="21"/>
                                      <w:lang w:val="es-ES"/>
                                    </w:rPr>
                                    <w:t xml:space="preserve"> Ramos Diego</w:t>
                                  </w:r>
                                  <w:r>
                                    <w:rPr>
                                      <w:rFonts w:ascii="Zizou Slab" w:hAnsi="Zizou Slab"/>
                                      <w:sz w:val="21"/>
                                      <w:lang w:val="es-ES"/>
                                    </w:rPr>
                                    <w:t xml:space="preserve"> u</w:t>
                                  </w:r>
                                  <w:r w:rsidRPr="00CD4489">
                                    <w:rPr>
                                      <w:rFonts w:ascii="Zizou Slab" w:hAnsi="Zizou Slab"/>
                                      <w:sz w:val="21"/>
                                      <w:lang w:val="es-ES"/>
                                    </w:rPr>
                                    <w:t>201619619</w:t>
                                  </w:r>
                                </w:p>
                                <w:p w14:paraId="3DE2D9D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CB9E0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87AC16C" w14:textId="77777777" w:rsidR="00CD4489" w:rsidRDefault="00CD4489" w:rsidP="00C87D5E">
                                  <w:pPr>
                                    <w:rPr>
                                      <w:rFonts w:ascii="Zizou Slab" w:hAnsi="Zizou Slab"/>
                                      <w:sz w:val="21"/>
                                    </w:rPr>
                                  </w:pPr>
                                  <w:r>
                                    <w:rPr>
                                      <w:rFonts w:ascii="Zizou Slab" w:hAnsi="Zizou Slab"/>
                                      <w:sz w:val="21"/>
                                    </w:rPr>
                                    <w:t>Escudero u201712673</w:t>
                                  </w:r>
                                </w:p>
                                <w:p w14:paraId="385B134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8FEF90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8A4A63D" w14:textId="77777777" w:rsidR="00CD4489" w:rsidRDefault="00CD4489"/>
                                <w:p w14:paraId="2F8A2F1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3CDF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5A8F14" w14:textId="77777777" w:rsidR="00CD4489" w:rsidRDefault="00CD4489" w:rsidP="00C87D5E">
                                  <w:pPr>
                                    <w:rPr>
                                      <w:rFonts w:ascii="Zizou Slab" w:hAnsi="Zizou Slab"/>
                                      <w:sz w:val="21"/>
                                    </w:rPr>
                                  </w:pPr>
                                  <w:r>
                                    <w:rPr>
                                      <w:rFonts w:ascii="Zizou Slab" w:hAnsi="Zizou Slab"/>
                                      <w:sz w:val="21"/>
                                    </w:rPr>
                                    <w:t>Escudero u201712673</w:t>
                                  </w:r>
                                </w:p>
                                <w:p w14:paraId="7A2FC95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4B9E4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036F31" w14:textId="77777777" w:rsidR="00CD4489" w:rsidRDefault="00CD4489"/>
                                <w:p w14:paraId="14CD988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E6016F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75E62AB" w14:textId="77777777" w:rsidR="00CD4489" w:rsidRDefault="00CD4489" w:rsidP="00C87D5E">
                                  <w:pPr>
                                    <w:rPr>
                                      <w:rFonts w:ascii="Zizou Slab" w:hAnsi="Zizou Slab"/>
                                      <w:sz w:val="21"/>
                                    </w:rPr>
                                  </w:pPr>
                                  <w:r>
                                    <w:rPr>
                                      <w:rFonts w:ascii="Zizou Slab" w:hAnsi="Zizou Slab"/>
                                      <w:sz w:val="21"/>
                                    </w:rPr>
                                    <w:t>Escudero u201712673</w:t>
                                  </w:r>
                                </w:p>
                                <w:p w14:paraId="3AFBF88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7A855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A5B730A" w14:textId="77777777" w:rsidR="00CD4489" w:rsidRDefault="00CD4489"/>
                                <w:p w14:paraId="3159254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3F78B5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AA9D9E2" w14:textId="77777777" w:rsidR="00CD4489" w:rsidRDefault="00CD4489" w:rsidP="00C87D5E">
                                  <w:pPr>
                                    <w:rPr>
                                      <w:rFonts w:ascii="Zizou Slab" w:hAnsi="Zizou Slab"/>
                                      <w:sz w:val="21"/>
                                    </w:rPr>
                                  </w:pPr>
                                  <w:r>
                                    <w:rPr>
                                      <w:rFonts w:ascii="Zizou Slab" w:hAnsi="Zizou Slab"/>
                                      <w:sz w:val="21"/>
                                    </w:rPr>
                                    <w:t>Escudero u201712673</w:t>
                                  </w:r>
                                </w:p>
                                <w:p w14:paraId="311872F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1FE581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5869B09" w14:textId="77777777" w:rsidR="00CD4489" w:rsidRDefault="00CD4489"/>
                                <w:p w14:paraId="77F68DF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8B069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2C8BB96" w14:textId="77777777" w:rsidR="00CD4489" w:rsidRDefault="00CD4489" w:rsidP="00C87D5E">
                                  <w:pPr>
                                    <w:rPr>
                                      <w:rFonts w:ascii="Zizou Slab" w:hAnsi="Zizou Slab"/>
                                      <w:sz w:val="21"/>
                                    </w:rPr>
                                  </w:pPr>
                                  <w:r>
                                    <w:rPr>
                                      <w:rFonts w:ascii="Zizou Slab" w:hAnsi="Zizou Slab"/>
                                      <w:sz w:val="21"/>
                                    </w:rPr>
                                    <w:t>Escudero u201712673</w:t>
                                  </w:r>
                                </w:p>
                                <w:p w14:paraId="59D1262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B2B7D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444425" w14:textId="77777777" w:rsidR="00CD4489" w:rsidRDefault="00CD4489"/>
                                <w:p w14:paraId="0BF7156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FC378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EC0C18" w14:textId="77777777" w:rsidR="00CD4489" w:rsidRDefault="00CD4489" w:rsidP="00C87D5E">
                                  <w:pPr>
                                    <w:rPr>
                                      <w:rFonts w:ascii="Zizou Slab" w:hAnsi="Zizou Slab"/>
                                      <w:sz w:val="21"/>
                                    </w:rPr>
                                  </w:pPr>
                                  <w:r>
                                    <w:rPr>
                                      <w:rFonts w:ascii="Zizou Slab" w:hAnsi="Zizou Slab"/>
                                      <w:sz w:val="21"/>
                                    </w:rPr>
                                    <w:t>Escudero u201712673</w:t>
                                  </w:r>
                                </w:p>
                                <w:p w14:paraId="2898AF7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902B4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D9A587" w14:textId="77777777" w:rsidR="00CD4489" w:rsidRDefault="00CD4489"/>
                                <w:p w14:paraId="1DAFF83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D3585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0EFBD39" w14:textId="77777777" w:rsidR="00CD4489" w:rsidRDefault="00CD4489" w:rsidP="00C87D5E">
                                  <w:pPr>
                                    <w:rPr>
                                      <w:rFonts w:ascii="Zizou Slab" w:hAnsi="Zizou Slab"/>
                                      <w:sz w:val="21"/>
                                    </w:rPr>
                                  </w:pPr>
                                  <w:r>
                                    <w:rPr>
                                      <w:rFonts w:ascii="Zizou Slab" w:hAnsi="Zizou Slab"/>
                                      <w:sz w:val="21"/>
                                    </w:rPr>
                                    <w:t>Escudero u201712673</w:t>
                                  </w:r>
                                </w:p>
                                <w:p w14:paraId="083AE41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64E040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9FE0D12" w14:textId="77777777" w:rsidR="00CD4489" w:rsidRDefault="00CD4489"/>
                                <w:p w14:paraId="724826E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508808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38499C" w14:textId="77777777" w:rsidR="00CD4489" w:rsidRDefault="00CD4489" w:rsidP="00C87D5E">
                                  <w:pPr>
                                    <w:rPr>
                                      <w:rFonts w:ascii="Zizou Slab" w:hAnsi="Zizou Slab"/>
                                      <w:sz w:val="21"/>
                                    </w:rPr>
                                  </w:pPr>
                                  <w:r>
                                    <w:rPr>
                                      <w:rFonts w:ascii="Zizou Slab" w:hAnsi="Zizou Slab"/>
                                      <w:sz w:val="21"/>
                                    </w:rPr>
                                    <w:t>Escudero u201712673</w:t>
                                  </w:r>
                                </w:p>
                                <w:p w14:paraId="046CBBD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6EFC9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DD5D16" w14:textId="77777777" w:rsidR="00CD4489" w:rsidRDefault="00CD4489"/>
                                <w:p w14:paraId="3D48F7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34124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2786BC" w14:textId="77777777" w:rsidR="00CD4489" w:rsidRDefault="00CD4489" w:rsidP="00C87D5E">
                                  <w:pPr>
                                    <w:rPr>
                                      <w:rFonts w:ascii="Zizou Slab" w:hAnsi="Zizou Slab"/>
                                      <w:sz w:val="21"/>
                                    </w:rPr>
                                  </w:pPr>
                                  <w:r>
                                    <w:rPr>
                                      <w:rFonts w:ascii="Zizou Slab" w:hAnsi="Zizou Slab"/>
                                      <w:sz w:val="21"/>
                                    </w:rPr>
                                    <w:t>Escudero u201712673</w:t>
                                  </w:r>
                                </w:p>
                                <w:p w14:paraId="3868CE5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7C1872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6699916" w14:textId="77777777" w:rsidR="00CD4489" w:rsidRDefault="00CD4489"/>
                                <w:p w14:paraId="5C22BF4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0FE7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92DE6A9" w14:textId="77777777" w:rsidR="00CD4489" w:rsidRDefault="00CD4489" w:rsidP="00C87D5E">
                                  <w:pPr>
                                    <w:rPr>
                                      <w:rFonts w:ascii="Zizou Slab" w:hAnsi="Zizou Slab"/>
                                      <w:sz w:val="21"/>
                                    </w:rPr>
                                  </w:pPr>
                                  <w:r>
                                    <w:rPr>
                                      <w:rFonts w:ascii="Zizou Slab" w:hAnsi="Zizou Slab"/>
                                      <w:sz w:val="21"/>
                                    </w:rPr>
                                    <w:t>Escudero u201712673</w:t>
                                  </w:r>
                                </w:p>
                                <w:p w14:paraId="00F6C5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0C2C5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C0EC3AD" w14:textId="77777777" w:rsidR="00CD4489" w:rsidRDefault="00CD4489"/>
                                <w:p w14:paraId="0D75AB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47528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35E09B" w14:textId="77777777" w:rsidR="00CD4489" w:rsidRDefault="00CD4489" w:rsidP="00C87D5E">
                                  <w:pPr>
                                    <w:rPr>
                                      <w:rFonts w:ascii="Zizou Slab" w:hAnsi="Zizou Slab"/>
                                      <w:sz w:val="21"/>
                                    </w:rPr>
                                  </w:pPr>
                                  <w:r>
                                    <w:rPr>
                                      <w:rFonts w:ascii="Zizou Slab" w:hAnsi="Zizou Slab"/>
                                      <w:sz w:val="21"/>
                                    </w:rPr>
                                    <w:t>Escudero u201712673</w:t>
                                  </w:r>
                                </w:p>
                                <w:p w14:paraId="12F672F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3A4A98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F092E76" w14:textId="77777777" w:rsidR="00CD4489" w:rsidRDefault="00CD4489"/>
                                <w:p w14:paraId="0E482D1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1F6F5D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A4135AE" w14:textId="77777777" w:rsidR="00CD4489" w:rsidRDefault="00CD4489" w:rsidP="00C87D5E">
                                  <w:pPr>
                                    <w:rPr>
                                      <w:rFonts w:ascii="Zizou Slab" w:hAnsi="Zizou Slab"/>
                                      <w:sz w:val="21"/>
                                    </w:rPr>
                                  </w:pPr>
                                  <w:r>
                                    <w:rPr>
                                      <w:rFonts w:ascii="Zizou Slab" w:hAnsi="Zizou Slab"/>
                                      <w:sz w:val="21"/>
                                    </w:rPr>
                                    <w:t>Escudero u201712673</w:t>
                                  </w:r>
                                </w:p>
                                <w:p w14:paraId="32B53D7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04B6C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E3FBDB" w14:textId="77777777" w:rsidR="00CD4489" w:rsidRDefault="00CD4489"/>
                                <w:p w14:paraId="5641D03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DD5E5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7813D5" w14:textId="77777777" w:rsidR="00CD4489" w:rsidRDefault="00CD4489" w:rsidP="00C87D5E">
                                  <w:pPr>
                                    <w:rPr>
                                      <w:rFonts w:ascii="Zizou Slab" w:hAnsi="Zizou Slab"/>
                                      <w:sz w:val="21"/>
                                    </w:rPr>
                                  </w:pPr>
                                  <w:r>
                                    <w:rPr>
                                      <w:rFonts w:ascii="Zizou Slab" w:hAnsi="Zizou Slab"/>
                                      <w:sz w:val="21"/>
                                    </w:rPr>
                                    <w:t>Escudero u201712673</w:t>
                                  </w:r>
                                </w:p>
                                <w:p w14:paraId="019D940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5443BC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B68228" w14:textId="77777777" w:rsidR="00CD4489" w:rsidRDefault="00CD4489"/>
                                <w:p w14:paraId="75AC32B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21F07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13E82B" w14:textId="77777777" w:rsidR="00CD4489" w:rsidRDefault="00CD4489" w:rsidP="00C87D5E">
                                  <w:pPr>
                                    <w:rPr>
                                      <w:rFonts w:ascii="Zizou Slab" w:hAnsi="Zizou Slab"/>
                                      <w:sz w:val="21"/>
                                    </w:rPr>
                                  </w:pPr>
                                  <w:r>
                                    <w:rPr>
                                      <w:rFonts w:ascii="Zizou Slab" w:hAnsi="Zizou Slab"/>
                                      <w:sz w:val="21"/>
                                    </w:rPr>
                                    <w:t>Escudero u201712673</w:t>
                                  </w:r>
                                </w:p>
                                <w:p w14:paraId="1DBE7D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FE76D2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C541456" w14:textId="77777777" w:rsidR="00CD4489" w:rsidRDefault="00CD4489"/>
                                <w:p w14:paraId="209D21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72A5BA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F0B1379" w14:textId="77777777" w:rsidR="00CD4489" w:rsidRDefault="00CD4489" w:rsidP="00C87D5E">
                                  <w:pPr>
                                    <w:rPr>
                                      <w:rFonts w:ascii="Zizou Slab" w:hAnsi="Zizou Slab"/>
                                      <w:sz w:val="21"/>
                                    </w:rPr>
                                  </w:pPr>
                                  <w:r>
                                    <w:rPr>
                                      <w:rFonts w:ascii="Zizou Slab" w:hAnsi="Zizou Slab"/>
                                      <w:sz w:val="21"/>
                                    </w:rPr>
                                    <w:t>Escudero u201712673</w:t>
                                  </w:r>
                                </w:p>
                                <w:p w14:paraId="26F6E1D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8421F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BDDA77" w14:textId="77777777" w:rsidR="00CD4489" w:rsidRDefault="00CD4489"/>
                                <w:p w14:paraId="4D72F6F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E789B7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F05616" w14:textId="77777777" w:rsidR="00CD4489" w:rsidRDefault="00CD4489" w:rsidP="00C87D5E">
                                  <w:pPr>
                                    <w:rPr>
                                      <w:rFonts w:ascii="Zizou Slab" w:hAnsi="Zizou Slab"/>
                                      <w:sz w:val="21"/>
                                    </w:rPr>
                                  </w:pPr>
                                  <w:r>
                                    <w:rPr>
                                      <w:rFonts w:ascii="Zizou Slab" w:hAnsi="Zizou Slab"/>
                                      <w:sz w:val="21"/>
                                    </w:rPr>
                                    <w:t>Escudero u201712673</w:t>
                                  </w:r>
                                </w:p>
                                <w:p w14:paraId="36232C2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61F4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DFDB5A" w14:textId="77777777" w:rsidR="00CD4489" w:rsidRDefault="00CD4489"/>
                                <w:p w14:paraId="3CEED04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0B82F2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F6717E" w14:textId="77777777" w:rsidR="00CD4489" w:rsidRDefault="00CD4489" w:rsidP="00C87D5E">
                                  <w:pPr>
                                    <w:rPr>
                                      <w:rFonts w:ascii="Zizou Slab" w:hAnsi="Zizou Slab"/>
                                      <w:sz w:val="21"/>
                                    </w:rPr>
                                  </w:pPr>
                                  <w:r>
                                    <w:rPr>
                                      <w:rFonts w:ascii="Zizou Slab" w:hAnsi="Zizou Slab"/>
                                      <w:sz w:val="21"/>
                                    </w:rPr>
                                    <w:t>Escudero u201712673</w:t>
                                  </w:r>
                                </w:p>
                                <w:p w14:paraId="1D6CC5B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0E8E5B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C2D769" w14:textId="77777777" w:rsidR="00CD4489" w:rsidRDefault="00CD4489"/>
                                <w:p w14:paraId="1ACE96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80323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B139CC9" w14:textId="77777777" w:rsidR="00CD4489" w:rsidRDefault="00CD4489" w:rsidP="00C87D5E">
                                  <w:pPr>
                                    <w:rPr>
                                      <w:rFonts w:ascii="Zizou Slab" w:hAnsi="Zizou Slab"/>
                                      <w:sz w:val="21"/>
                                    </w:rPr>
                                  </w:pPr>
                                  <w:r>
                                    <w:rPr>
                                      <w:rFonts w:ascii="Zizou Slab" w:hAnsi="Zizou Slab"/>
                                      <w:sz w:val="21"/>
                                    </w:rPr>
                                    <w:t>Escudero u201712673</w:t>
                                  </w:r>
                                </w:p>
                                <w:p w14:paraId="0A7289F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723830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66072C" w14:textId="77777777" w:rsidR="00CD4489" w:rsidRDefault="00CD4489"/>
                                <w:p w14:paraId="5D2E0A4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4E650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8749DD" w14:textId="77777777" w:rsidR="00CD4489" w:rsidRDefault="00CD4489" w:rsidP="00C87D5E">
                                  <w:pPr>
                                    <w:rPr>
                                      <w:rFonts w:ascii="Zizou Slab" w:hAnsi="Zizou Slab"/>
                                      <w:sz w:val="21"/>
                                    </w:rPr>
                                  </w:pPr>
                                  <w:r>
                                    <w:rPr>
                                      <w:rFonts w:ascii="Zizou Slab" w:hAnsi="Zizou Slab"/>
                                      <w:sz w:val="21"/>
                                    </w:rPr>
                                    <w:t>Escudero u201712673</w:t>
                                  </w:r>
                                </w:p>
                                <w:p w14:paraId="2D29683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900A6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8EB0381" w14:textId="77777777" w:rsidR="00CD4489" w:rsidRDefault="00CD4489"/>
                                <w:p w14:paraId="2AF244A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409DE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8F560BB" w14:textId="77777777" w:rsidR="00CD4489" w:rsidRDefault="00CD4489" w:rsidP="00C87D5E">
                                  <w:pPr>
                                    <w:rPr>
                                      <w:rFonts w:ascii="Zizou Slab" w:hAnsi="Zizou Slab"/>
                                      <w:sz w:val="21"/>
                                    </w:rPr>
                                  </w:pPr>
                                  <w:r>
                                    <w:rPr>
                                      <w:rFonts w:ascii="Zizou Slab" w:hAnsi="Zizou Slab"/>
                                      <w:sz w:val="21"/>
                                    </w:rPr>
                                    <w:t>Escudero u201712673</w:t>
                                  </w:r>
                                </w:p>
                                <w:p w14:paraId="288CD54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DDEDB7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9703F5" w14:textId="77777777" w:rsidR="00CD4489" w:rsidRDefault="00CD4489"/>
                                <w:p w14:paraId="217F94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676FC4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B7E976" w14:textId="77777777" w:rsidR="00CD4489" w:rsidRDefault="00CD4489" w:rsidP="00C87D5E">
                                  <w:pPr>
                                    <w:rPr>
                                      <w:rFonts w:ascii="Zizou Slab" w:hAnsi="Zizou Slab"/>
                                      <w:sz w:val="21"/>
                                    </w:rPr>
                                  </w:pPr>
                                  <w:r>
                                    <w:rPr>
                                      <w:rFonts w:ascii="Zizou Slab" w:hAnsi="Zizou Slab"/>
                                      <w:sz w:val="21"/>
                                    </w:rPr>
                                    <w:t>Escudero u201712673</w:t>
                                  </w:r>
                                </w:p>
                                <w:p w14:paraId="63840EE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C3CDF9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65A0FED" w14:textId="77777777" w:rsidR="00CD4489" w:rsidRDefault="00CD4489"/>
                                <w:p w14:paraId="6821C4C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87ADC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23C706" w14:textId="77777777" w:rsidR="00CD4489" w:rsidRDefault="00CD4489" w:rsidP="00C87D5E">
                                  <w:pPr>
                                    <w:rPr>
                                      <w:rFonts w:ascii="Zizou Slab" w:hAnsi="Zizou Slab"/>
                                      <w:sz w:val="21"/>
                                    </w:rPr>
                                  </w:pPr>
                                  <w:r>
                                    <w:rPr>
                                      <w:rFonts w:ascii="Zizou Slab" w:hAnsi="Zizou Slab"/>
                                      <w:sz w:val="21"/>
                                    </w:rPr>
                                    <w:t>Escudero u201712673</w:t>
                                  </w:r>
                                </w:p>
                                <w:p w14:paraId="29970F8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3B08B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ACAB63E" w14:textId="77777777" w:rsidR="00CD4489" w:rsidRDefault="00CD4489"/>
                                <w:p w14:paraId="3DBE26D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E5CAE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4A68306" w14:textId="77777777" w:rsidR="00CD4489" w:rsidRDefault="00CD4489" w:rsidP="00C87D5E">
                                  <w:pPr>
                                    <w:rPr>
                                      <w:rFonts w:ascii="Zizou Slab" w:hAnsi="Zizou Slab"/>
                                      <w:sz w:val="21"/>
                                    </w:rPr>
                                  </w:pPr>
                                  <w:r>
                                    <w:rPr>
                                      <w:rFonts w:ascii="Zizou Slab" w:hAnsi="Zizou Slab"/>
                                      <w:sz w:val="21"/>
                                    </w:rPr>
                                    <w:t>Escudero u201712673</w:t>
                                  </w:r>
                                </w:p>
                                <w:p w14:paraId="02FD350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E7273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CD7C671" w14:textId="77777777" w:rsidR="00CD4489" w:rsidRDefault="00CD4489"/>
                                <w:p w14:paraId="6CE4B1A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7FE38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149858A" w14:textId="77777777" w:rsidR="00CD4489" w:rsidRDefault="00CD4489" w:rsidP="00C87D5E">
                                  <w:pPr>
                                    <w:rPr>
                                      <w:rFonts w:ascii="Zizou Slab" w:hAnsi="Zizou Slab"/>
                                      <w:sz w:val="21"/>
                                    </w:rPr>
                                  </w:pPr>
                                  <w:r>
                                    <w:rPr>
                                      <w:rFonts w:ascii="Zizou Slab" w:hAnsi="Zizou Slab"/>
                                      <w:sz w:val="21"/>
                                    </w:rPr>
                                    <w:t>Escudero u201712673</w:t>
                                  </w:r>
                                </w:p>
                                <w:p w14:paraId="2C94FFD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28772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A702A60" w14:textId="77777777" w:rsidR="00CD4489" w:rsidRDefault="00CD4489"/>
                                <w:p w14:paraId="0C166D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78A1A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5DDD67C" w14:textId="77777777" w:rsidR="00CD4489" w:rsidRDefault="00CD4489" w:rsidP="00C87D5E">
                                  <w:pPr>
                                    <w:rPr>
                                      <w:rFonts w:ascii="Zizou Slab" w:hAnsi="Zizou Slab"/>
                                      <w:sz w:val="21"/>
                                    </w:rPr>
                                  </w:pPr>
                                  <w:r>
                                    <w:rPr>
                                      <w:rFonts w:ascii="Zizou Slab" w:hAnsi="Zizou Slab"/>
                                      <w:sz w:val="21"/>
                                    </w:rPr>
                                    <w:t>Escudero u201712673</w:t>
                                  </w:r>
                                </w:p>
                                <w:p w14:paraId="3A7A3EF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CD92F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F8C11C1" w14:textId="77777777" w:rsidR="00CD4489" w:rsidRDefault="00CD4489"/>
                                <w:p w14:paraId="2B91F50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972C8B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38A0764" w14:textId="77777777" w:rsidR="00CD4489" w:rsidRDefault="00CD4489" w:rsidP="00C87D5E">
                                  <w:pPr>
                                    <w:rPr>
                                      <w:rFonts w:ascii="Zizou Slab" w:hAnsi="Zizou Slab"/>
                                      <w:sz w:val="21"/>
                                    </w:rPr>
                                  </w:pPr>
                                  <w:r>
                                    <w:rPr>
                                      <w:rFonts w:ascii="Zizou Slab" w:hAnsi="Zizou Slab"/>
                                      <w:sz w:val="21"/>
                                    </w:rPr>
                                    <w:t>Escudero u201712673</w:t>
                                  </w:r>
                                </w:p>
                                <w:p w14:paraId="414A60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53623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EC6246" w14:textId="77777777" w:rsidR="00CD4489" w:rsidRDefault="00CD4489"/>
                                <w:p w14:paraId="2183066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9951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6CF9238" w14:textId="77777777" w:rsidR="00CD4489" w:rsidRDefault="00CD4489" w:rsidP="00C87D5E">
                                  <w:pPr>
                                    <w:rPr>
                                      <w:rFonts w:ascii="Zizou Slab" w:hAnsi="Zizou Slab"/>
                                      <w:sz w:val="21"/>
                                    </w:rPr>
                                  </w:pPr>
                                  <w:r>
                                    <w:rPr>
                                      <w:rFonts w:ascii="Zizou Slab" w:hAnsi="Zizou Slab"/>
                                      <w:sz w:val="21"/>
                                    </w:rPr>
                                    <w:t>Escudero u201712673</w:t>
                                  </w:r>
                                </w:p>
                                <w:p w14:paraId="0429332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9B491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4FB180" w14:textId="77777777" w:rsidR="00CD4489" w:rsidRDefault="00CD4489"/>
                                <w:p w14:paraId="3F59538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E6BF6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48DBCF" w14:textId="77777777" w:rsidR="00CD4489" w:rsidRDefault="00CD4489" w:rsidP="00C87D5E">
                                  <w:pPr>
                                    <w:rPr>
                                      <w:rFonts w:ascii="Zizou Slab" w:hAnsi="Zizou Slab"/>
                                      <w:sz w:val="21"/>
                                    </w:rPr>
                                  </w:pPr>
                                  <w:r>
                                    <w:rPr>
                                      <w:rFonts w:ascii="Zizou Slab" w:hAnsi="Zizou Slab"/>
                                      <w:sz w:val="21"/>
                                    </w:rPr>
                                    <w:t>Escudero u201712673</w:t>
                                  </w:r>
                                </w:p>
                                <w:p w14:paraId="7925596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E4CA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C4794DE" w14:textId="77777777" w:rsidR="00CD4489" w:rsidRDefault="00CD4489"/>
                                <w:p w14:paraId="1126E9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E83A6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165CF0" w14:textId="77777777" w:rsidR="00CD4489" w:rsidRDefault="00CD4489" w:rsidP="00C87D5E">
                                  <w:pPr>
                                    <w:rPr>
                                      <w:rFonts w:ascii="Zizou Slab" w:hAnsi="Zizou Slab"/>
                                      <w:sz w:val="21"/>
                                    </w:rPr>
                                  </w:pPr>
                                  <w:r>
                                    <w:rPr>
                                      <w:rFonts w:ascii="Zizou Slab" w:hAnsi="Zizou Slab"/>
                                      <w:sz w:val="21"/>
                                    </w:rPr>
                                    <w:t>Escudero u201712673</w:t>
                                  </w:r>
                                </w:p>
                                <w:p w14:paraId="38F827E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1F6BB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72FD35" w14:textId="77777777" w:rsidR="00CD4489" w:rsidRDefault="00CD4489"/>
                                <w:p w14:paraId="61688B8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BEB45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919E4DE" w14:textId="77777777" w:rsidR="00CD4489" w:rsidRDefault="00CD4489" w:rsidP="00C87D5E">
                                  <w:pPr>
                                    <w:rPr>
                                      <w:rFonts w:ascii="Zizou Slab" w:hAnsi="Zizou Slab"/>
                                      <w:sz w:val="21"/>
                                    </w:rPr>
                                  </w:pPr>
                                  <w:r>
                                    <w:rPr>
                                      <w:rFonts w:ascii="Zizou Slab" w:hAnsi="Zizou Slab"/>
                                      <w:sz w:val="21"/>
                                    </w:rPr>
                                    <w:t>Escudero u201712673</w:t>
                                  </w:r>
                                </w:p>
                                <w:p w14:paraId="216E026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45DF2A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336322" w14:textId="77777777" w:rsidR="00CD4489" w:rsidRDefault="00CD4489"/>
                                <w:p w14:paraId="156F077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F7E1A4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C3CD0D" w14:textId="77777777" w:rsidR="00CD4489" w:rsidRDefault="00CD4489" w:rsidP="00C87D5E">
                                  <w:pPr>
                                    <w:rPr>
                                      <w:rFonts w:ascii="Zizou Slab" w:hAnsi="Zizou Slab"/>
                                      <w:sz w:val="21"/>
                                    </w:rPr>
                                  </w:pPr>
                                  <w:r>
                                    <w:rPr>
                                      <w:rFonts w:ascii="Zizou Slab" w:hAnsi="Zizou Slab"/>
                                      <w:sz w:val="21"/>
                                    </w:rPr>
                                    <w:t>Escudero u201712673</w:t>
                                  </w:r>
                                </w:p>
                                <w:p w14:paraId="099E0D5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7397F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09A40F0" w14:textId="77777777" w:rsidR="00CD4489" w:rsidRDefault="00CD4489"/>
                                <w:p w14:paraId="18BA1F5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751128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40177D" w14:textId="77777777" w:rsidR="00CD4489" w:rsidRDefault="00CD4489" w:rsidP="00C87D5E">
                                  <w:pPr>
                                    <w:rPr>
                                      <w:rFonts w:ascii="Zizou Slab" w:hAnsi="Zizou Slab"/>
                                      <w:sz w:val="21"/>
                                    </w:rPr>
                                  </w:pPr>
                                  <w:r>
                                    <w:rPr>
                                      <w:rFonts w:ascii="Zizou Slab" w:hAnsi="Zizou Slab"/>
                                      <w:sz w:val="21"/>
                                    </w:rPr>
                                    <w:t>Escudero u201712673</w:t>
                                  </w:r>
                                </w:p>
                                <w:p w14:paraId="01D1DF7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76B5E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42CC79E" w14:textId="77777777" w:rsidR="00CD4489" w:rsidRDefault="00CD4489"/>
                                <w:p w14:paraId="04F2D67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19389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9CD1A6" w14:textId="77777777" w:rsidR="00CD4489" w:rsidRDefault="00CD4489" w:rsidP="00C87D5E">
                                  <w:pPr>
                                    <w:rPr>
                                      <w:rFonts w:ascii="Zizou Slab" w:hAnsi="Zizou Slab"/>
                                      <w:sz w:val="21"/>
                                    </w:rPr>
                                  </w:pPr>
                                  <w:r>
                                    <w:rPr>
                                      <w:rFonts w:ascii="Zizou Slab" w:hAnsi="Zizou Slab"/>
                                      <w:sz w:val="21"/>
                                    </w:rPr>
                                    <w:t>Escudero u201712673</w:t>
                                  </w:r>
                                </w:p>
                                <w:p w14:paraId="00238A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7A7A0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A87021" w14:textId="77777777" w:rsidR="00CD4489" w:rsidRDefault="00CD4489"/>
                                <w:p w14:paraId="37E2878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75B1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62AB125" w14:textId="77777777" w:rsidR="00CD4489" w:rsidRDefault="00CD4489" w:rsidP="00C87D5E">
                                  <w:pPr>
                                    <w:rPr>
                                      <w:rFonts w:ascii="Zizou Slab" w:hAnsi="Zizou Slab"/>
                                      <w:sz w:val="21"/>
                                    </w:rPr>
                                  </w:pPr>
                                  <w:r>
                                    <w:rPr>
                                      <w:rFonts w:ascii="Zizou Slab" w:hAnsi="Zizou Slab"/>
                                      <w:sz w:val="21"/>
                                    </w:rPr>
                                    <w:t>Escudero u201712673</w:t>
                                  </w:r>
                                </w:p>
                                <w:p w14:paraId="4EDA904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DD408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001E50C" w14:textId="77777777" w:rsidR="00CD4489" w:rsidRDefault="00CD4489"/>
                                <w:p w14:paraId="33BCBAF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5CE1F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553A24" w14:textId="77777777" w:rsidR="00CD4489" w:rsidRDefault="00CD4489" w:rsidP="00C87D5E">
                                  <w:pPr>
                                    <w:rPr>
                                      <w:rFonts w:ascii="Zizou Slab" w:hAnsi="Zizou Slab"/>
                                      <w:sz w:val="21"/>
                                    </w:rPr>
                                  </w:pPr>
                                  <w:r>
                                    <w:rPr>
                                      <w:rFonts w:ascii="Zizou Slab" w:hAnsi="Zizou Slab"/>
                                      <w:sz w:val="21"/>
                                    </w:rPr>
                                    <w:t>Escudero u201712673</w:t>
                                  </w:r>
                                </w:p>
                                <w:p w14:paraId="48A42B2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185A3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A4A1B7F" w14:textId="77777777" w:rsidR="00CD4489" w:rsidRDefault="00CD4489"/>
                                <w:p w14:paraId="580D81F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940E99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4DB9B7" w14:textId="77777777" w:rsidR="00CD4489" w:rsidRDefault="00CD4489" w:rsidP="00C87D5E">
                                  <w:pPr>
                                    <w:rPr>
                                      <w:rFonts w:ascii="Zizou Slab" w:hAnsi="Zizou Slab"/>
                                      <w:sz w:val="21"/>
                                    </w:rPr>
                                  </w:pPr>
                                  <w:r>
                                    <w:rPr>
                                      <w:rFonts w:ascii="Zizou Slab" w:hAnsi="Zizou Slab"/>
                                      <w:sz w:val="21"/>
                                    </w:rPr>
                                    <w:t>Escudero u201712673</w:t>
                                  </w:r>
                                </w:p>
                                <w:p w14:paraId="42DA915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606E47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76861C" w14:textId="77777777" w:rsidR="00CD4489" w:rsidRDefault="00CD4489"/>
                                <w:p w14:paraId="1B03CFD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48512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D5D2E69" w14:textId="77777777" w:rsidR="00CD4489" w:rsidRDefault="00CD4489" w:rsidP="00C87D5E">
                                  <w:pPr>
                                    <w:rPr>
                                      <w:rFonts w:ascii="Zizou Slab" w:hAnsi="Zizou Slab"/>
                                      <w:sz w:val="21"/>
                                    </w:rPr>
                                  </w:pPr>
                                  <w:r>
                                    <w:rPr>
                                      <w:rFonts w:ascii="Zizou Slab" w:hAnsi="Zizou Slab"/>
                                      <w:sz w:val="21"/>
                                    </w:rPr>
                                    <w:t>Escudero u201712673</w:t>
                                  </w:r>
                                </w:p>
                                <w:p w14:paraId="7ACA60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0EB309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9B44B81" w14:textId="77777777" w:rsidR="00CD4489" w:rsidRDefault="00CD4489"/>
                                <w:p w14:paraId="34C1593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889A75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E6A70D" w14:textId="77777777" w:rsidR="00CD4489" w:rsidRDefault="00CD4489" w:rsidP="00C87D5E">
                                  <w:pPr>
                                    <w:rPr>
                                      <w:rFonts w:ascii="Zizou Slab" w:hAnsi="Zizou Slab"/>
                                      <w:sz w:val="21"/>
                                    </w:rPr>
                                  </w:pPr>
                                  <w:r>
                                    <w:rPr>
                                      <w:rFonts w:ascii="Zizou Slab" w:hAnsi="Zizou Slab"/>
                                      <w:sz w:val="21"/>
                                    </w:rPr>
                                    <w:t>Escudero u201712673</w:t>
                                  </w:r>
                                </w:p>
                                <w:p w14:paraId="52A378C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45C9EE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0495B30" w14:textId="77777777" w:rsidR="00CD4489" w:rsidRDefault="00CD4489"/>
                                <w:p w14:paraId="293C14A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0F1512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C393D2" w14:textId="77777777" w:rsidR="00CD4489" w:rsidRDefault="00CD4489" w:rsidP="00C87D5E">
                                  <w:pPr>
                                    <w:rPr>
                                      <w:rFonts w:ascii="Zizou Slab" w:hAnsi="Zizou Slab"/>
                                      <w:sz w:val="21"/>
                                    </w:rPr>
                                  </w:pPr>
                                  <w:r>
                                    <w:rPr>
                                      <w:rFonts w:ascii="Zizou Slab" w:hAnsi="Zizou Slab"/>
                                      <w:sz w:val="21"/>
                                    </w:rPr>
                                    <w:t>Escudero u201712673</w:t>
                                  </w:r>
                                </w:p>
                                <w:p w14:paraId="1E0AB7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39467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C509EF7" w14:textId="77777777" w:rsidR="00CD4489" w:rsidRDefault="00CD4489"/>
                                <w:p w14:paraId="1BEF46D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57E840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9B97B3" w14:textId="77777777" w:rsidR="00CD4489" w:rsidRDefault="00CD4489" w:rsidP="00C87D5E">
                                  <w:pPr>
                                    <w:rPr>
                                      <w:rFonts w:ascii="Zizou Slab" w:hAnsi="Zizou Slab"/>
                                      <w:sz w:val="21"/>
                                    </w:rPr>
                                  </w:pPr>
                                  <w:r>
                                    <w:rPr>
                                      <w:rFonts w:ascii="Zizou Slab" w:hAnsi="Zizou Slab"/>
                                      <w:sz w:val="21"/>
                                    </w:rPr>
                                    <w:t>Escudero u201712673</w:t>
                                  </w:r>
                                </w:p>
                                <w:p w14:paraId="6917665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BF3B2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04C3B0D" w14:textId="77777777" w:rsidR="00CD4489" w:rsidRDefault="00CD4489"/>
                                <w:p w14:paraId="6782484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C1C7F0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40F25A" w14:textId="77777777" w:rsidR="00CD4489" w:rsidRDefault="00CD4489" w:rsidP="00C87D5E">
                                  <w:pPr>
                                    <w:rPr>
                                      <w:rFonts w:ascii="Zizou Slab" w:hAnsi="Zizou Slab"/>
                                      <w:sz w:val="21"/>
                                    </w:rPr>
                                  </w:pPr>
                                  <w:r>
                                    <w:rPr>
                                      <w:rFonts w:ascii="Zizou Slab" w:hAnsi="Zizou Slab"/>
                                      <w:sz w:val="21"/>
                                    </w:rPr>
                                    <w:t>Escudero u201712673</w:t>
                                  </w:r>
                                </w:p>
                                <w:p w14:paraId="229E27E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6CE3F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4734769" w14:textId="77777777" w:rsidR="00CD4489" w:rsidRDefault="00CD4489"/>
                                <w:p w14:paraId="0587739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69553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F7337D" w14:textId="77777777" w:rsidR="00CD4489" w:rsidRDefault="00CD4489" w:rsidP="00C87D5E">
                                  <w:pPr>
                                    <w:rPr>
                                      <w:rFonts w:ascii="Zizou Slab" w:hAnsi="Zizou Slab"/>
                                      <w:sz w:val="21"/>
                                    </w:rPr>
                                  </w:pPr>
                                  <w:r>
                                    <w:rPr>
                                      <w:rFonts w:ascii="Zizou Slab" w:hAnsi="Zizou Slab"/>
                                      <w:sz w:val="21"/>
                                    </w:rPr>
                                    <w:t>Escudero u201712673</w:t>
                                  </w:r>
                                </w:p>
                                <w:p w14:paraId="157F1CB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87CD42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E37677" w14:textId="77777777" w:rsidR="00CD4489" w:rsidRDefault="00CD4489"/>
                                <w:p w14:paraId="6C44AA1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3D2B5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B36D82" w14:textId="77777777" w:rsidR="00CD4489" w:rsidRDefault="00CD4489" w:rsidP="00C87D5E">
                                  <w:pPr>
                                    <w:rPr>
                                      <w:rFonts w:ascii="Zizou Slab" w:hAnsi="Zizou Slab"/>
                                      <w:sz w:val="21"/>
                                    </w:rPr>
                                  </w:pPr>
                                  <w:r>
                                    <w:rPr>
                                      <w:rFonts w:ascii="Zizou Slab" w:hAnsi="Zizou Slab"/>
                                      <w:sz w:val="21"/>
                                    </w:rPr>
                                    <w:t>Escudero u201712673</w:t>
                                  </w:r>
                                </w:p>
                                <w:p w14:paraId="787CFF1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52567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CCEA7A" w14:textId="77777777" w:rsidR="00CD4489" w:rsidRDefault="00CD4489"/>
                                <w:p w14:paraId="3B4C27E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A3C41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CA6E499" w14:textId="77777777" w:rsidR="00CD4489" w:rsidRDefault="00CD4489" w:rsidP="00C87D5E">
                                  <w:pPr>
                                    <w:rPr>
                                      <w:rFonts w:ascii="Zizou Slab" w:hAnsi="Zizou Slab"/>
                                      <w:sz w:val="21"/>
                                    </w:rPr>
                                  </w:pPr>
                                  <w:r>
                                    <w:rPr>
                                      <w:rFonts w:ascii="Zizou Slab" w:hAnsi="Zizou Slab"/>
                                      <w:sz w:val="21"/>
                                    </w:rPr>
                                    <w:t>Escudero u201712673</w:t>
                                  </w:r>
                                </w:p>
                                <w:p w14:paraId="599CA29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917439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87E60C" w14:textId="77777777" w:rsidR="00CD4489" w:rsidRDefault="00CD4489"/>
                                <w:p w14:paraId="4491221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D4B98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DD1661" w14:textId="77777777" w:rsidR="00CD4489" w:rsidRDefault="00CD4489" w:rsidP="00C87D5E">
                                  <w:pPr>
                                    <w:rPr>
                                      <w:rFonts w:ascii="Zizou Slab" w:hAnsi="Zizou Slab"/>
                                      <w:sz w:val="21"/>
                                    </w:rPr>
                                  </w:pPr>
                                  <w:r>
                                    <w:rPr>
                                      <w:rFonts w:ascii="Zizou Slab" w:hAnsi="Zizou Slab"/>
                                      <w:sz w:val="21"/>
                                    </w:rPr>
                                    <w:t>Escudero u201712673</w:t>
                                  </w:r>
                                </w:p>
                                <w:p w14:paraId="69B0478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AB4DA0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1D7CDC" w14:textId="77777777" w:rsidR="00CD4489" w:rsidRDefault="00CD4489"/>
                                <w:p w14:paraId="414BEBD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A3BB4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54454B" w14:textId="77777777" w:rsidR="00CD4489" w:rsidRDefault="00CD4489" w:rsidP="00C87D5E">
                                  <w:pPr>
                                    <w:rPr>
                                      <w:rFonts w:ascii="Zizou Slab" w:hAnsi="Zizou Slab"/>
                                      <w:sz w:val="21"/>
                                    </w:rPr>
                                  </w:pPr>
                                  <w:r>
                                    <w:rPr>
                                      <w:rFonts w:ascii="Zizou Slab" w:hAnsi="Zizou Slab"/>
                                      <w:sz w:val="21"/>
                                    </w:rPr>
                                    <w:t>Escudero u201712673</w:t>
                                  </w:r>
                                </w:p>
                                <w:p w14:paraId="27F3386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C8497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6B7704F" w14:textId="77777777" w:rsidR="00CD4489" w:rsidRDefault="00CD4489"/>
                                <w:p w14:paraId="765C803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5B0494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6F6F2CA" w14:textId="77777777" w:rsidR="00CD4489" w:rsidRDefault="00CD4489" w:rsidP="00C87D5E">
                                  <w:pPr>
                                    <w:rPr>
                                      <w:rFonts w:ascii="Zizou Slab" w:hAnsi="Zizou Slab"/>
                                      <w:sz w:val="21"/>
                                    </w:rPr>
                                  </w:pPr>
                                  <w:r>
                                    <w:rPr>
                                      <w:rFonts w:ascii="Zizou Slab" w:hAnsi="Zizou Slab"/>
                                      <w:sz w:val="21"/>
                                    </w:rPr>
                                    <w:t>Escudero u201712673</w:t>
                                  </w:r>
                                </w:p>
                                <w:p w14:paraId="2ACD27B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B798CB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193921" w14:textId="77777777" w:rsidR="00CD4489" w:rsidRDefault="00CD4489"/>
                                <w:p w14:paraId="5FB1743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C52C6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845B9B2" w14:textId="77777777" w:rsidR="00CD4489" w:rsidRDefault="00CD4489" w:rsidP="00C87D5E">
                                  <w:pPr>
                                    <w:rPr>
                                      <w:rFonts w:ascii="Zizou Slab" w:hAnsi="Zizou Slab"/>
                                      <w:sz w:val="21"/>
                                    </w:rPr>
                                  </w:pPr>
                                  <w:r>
                                    <w:rPr>
                                      <w:rFonts w:ascii="Zizou Slab" w:hAnsi="Zizou Slab"/>
                                      <w:sz w:val="21"/>
                                    </w:rPr>
                                    <w:t>Escudero u201712673</w:t>
                                  </w:r>
                                </w:p>
                                <w:p w14:paraId="55F1BDA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0671C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4800FD" w14:textId="77777777" w:rsidR="00CD4489" w:rsidRDefault="00CD4489"/>
                                <w:p w14:paraId="555AC3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5F7AFB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1CDBB7" w14:textId="77777777" w:rsidR="00CD4489" w:rsidRDefault="00CD4489" w:rsidP="00C87D5E">
                                  <w:pPr>
                                    <w:rPr>
                                      <w:rFonts w:ascii="Zizou Slab" w:hAnsi="Zizou Slab"/>
                                      <w:sz w:val="21"/>
                                    </w:rPr>
                                  </w:pPr>
                                  <w:r>
                                    <w:rPr>
                                      <w:rFonts w:ascii="Zizou Slab" w:hAnsi="Zizou Slab"/>
                                      <w:sz w:val="21"/>
                                    </w:rPr>
                                    <w:t>Escudero u201712673</w:t>
                                  </w:r>
                                </w:p>
                                <w:p w14:paraId="2025EC5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9E7F4C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2A590B2" w14:textId="77777777" w:rsidR="00CD4489" w:rsidRDefault="00CD4489"/>
                                <w:p w14:paraId="24ACA47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2DBAE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B68FD34" w14:textId="77777777" w:rsidR="00CD4489" w:rsidRDefault="00CD4489" w:rsidP="00C87D5E">
                                  <w:pPr>
                                    <w:rPr>
                                      <w:rFonts w:ascii="Zizou Slab" w:hAnsi="Zizou Slab"/>
                                      <w:sz w:val="21"/>
                                    </w:rPr>
                                  </w:pPr>
                                  <w:r>
                                    <w:rPr>
                                      <w:rFonts w:ascii="Zizou Slab" w:hAnsi="Zizou Slab"/>
                                      <w:sz w:val="21"/>
                                    </w:rPr>
                                    <w:t>Escudero u201712673</w:t>
                                  </w:r>
                                </w:p>
                                <w:p w14:paraId="55C664F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71C56F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40DF2D" w14:textId="77777777" w:rsidR="00CD4489" w:rsidRDefault="00CD4489"/>
                                <w:p w14:paraId="34BEA9F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18A98A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0E5207" w14:textId="77777777" w:rsidR="00CD4489" w:rsidRDefault="00CD4489" w:rsidP="00C87D5E">
                                  <w:pPr>
                                    <w:rPr>
                                      <w:rFonts w:ascii="Zizou Slab" w:hAnsi="Zizou Slab"/>
                                      <w:sz w:val="21"/>
                                    </w:rPr>
                                  </w:pPr>
                                  <w:r>
                                    <w:rPr>
                                      <w:rFonts w:ascii="Zizou Slab" w:hAnsi="Zizou Slab"/>
                                      <w:sz w:val="21"/>
                                    </w:rPr>
                                    <w:t>Escudero u201712673</w:t>
                                  </w:r>
                                </w:p>
                                <w:p w14:paraId="796D7B7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8270C9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1A5D04" w14:textId="77777777" w:rsidR="00CD4489" w:rsidRDefault="00CD4489"/>
                                <w:p w14:paraId="476F0E7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A89AA1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4E1DAC" w14:textId="77777777" w:rsidR="00CD4489" w:rsidRDefault="00CD4489" w:rsidP="00C87D5E">
                                  <w:pPr>
                                    <w:rPr>
                                      <w:rFonts w:ascii="Zizou Slab" w:hAnsi="Zizou Slab"/>
                                      <w:sz w:val="21"/>
                                    </w:rPr>
                                  </w:pPr>
                                  <w:r>
                                    <w:rPr>
                                      <w:rFonts w:ascii="Zizou Slab" w:hAnsi="Zizou Slab"/>
                                      <w:sz w:val="21"/>
                                    </w:rPr>
                                    <w:t>Escudero u201712673</w:t>
                                  </w:r>
                                </w:p>
                                <w:p w14:paraId="75D544F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1C3D71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1FE7C6" w14:textId="77777777" w:rsidR="00CD4489" w:rsidRDefault="00CD4489"/>
                                <w:p w14:paraId="600B5C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EF8498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28EB87" w14:textId="77777777" w:rsidR="00CD4489" w:rsidRDefault="00CD4489" w:rsidP="00C87D5E">
                                  <w:pPr>
                                    <w:rPr>
                                      <w:rFonts w:ascii="Zizou Slab" w:hAnsi="Zizou Slab"/>
                                      <w:sz w:val="21"/>
                                    </w:rPr>
                                  </w:pPr>
                                  <w:r>
                                    <w:rPr>
                                      <w:rFonts w:ascii="Zizou Slab" w:hAnsi="Zizou Slab"/>
                                      <w:sz w:val="21"/>
                                    </w:rPr>
                                    <w:t>Escudero u201712673</w:t>
                                  </w:r>
                                </w:p>
                                <w:p w14:paraId="6AE051B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ABB1B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CEC553" w14:textId="77777777" w:rsidR="00CD4489" w:rsidRDefault="00CD4489"/>
                                <w:p w14:paraId="0274F24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B800BB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4EA84D" w14:textId="77777777" w:rsidR="00CD4489" w:rsidRDefault="00CD4489" w:rsidP="00C87D5E">
                                  <w:pPr>
                                    <w:rPr>
                                      <w:rFonts w:ascii="Zizou Slab" w:hAnsi="Zizou Slab"/>
                                      <w:sz w:val="21"/>
                                    </w:rPr>
                                  </w:pPr>
                                  <w:r>
                                    <w:rPr>
                                      <w:rFonts w:ascii="Zizou Slab" w:hAnsi="Zizou Slab"/>
                                      <w:sz w:val="21"/>
                                    </w:rPr>
                                    <w:t>Escudero u201712673</w:t>
                                  </w:r>
                                </w:p>
                                <w:p w14:paraId="169B78A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6F661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AD7E7C" w14:textId="77777777" w:rsidR="00CD4489" w:rsidRDefault="00CD4489"/>
                                <w:p w14:paraId="03DA695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07DF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21D1570" w14:textId="77777777" w:rsidR="00CD4489" w:rsidRDefault="00CD4489" w:rsidP="00C87D5E">
                                  <w:pPr>
                                    <w:rPr>
                                      <w:rFonts w:ascii="Zizou Slab" w:hAnsi="Zizou Slab"/>
                                      <w:sz w:val="21"/>
                                    </w:rPr>
                                  </w:pPr>
                                  <w:r>
                                    <w:rPr>
                                      <w:rFonts w:ascii="Zizou Slab" w:hAnsi="Zizou Slab"/>
                                      <w:sz w:val="21"/>
                                    </w:rPr>
                                    <w:t>Escudero u201712673</w:t>
                                  </w:r>
                                </w:p>
                                <w:p w14:paraId="10CC540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9BFC74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D4C3CD1" w14:textId="77777777" w:rsidR="00CD4489" w:rsidRDefault="00CD4489"/>
                                <w:p w14:paraId="10C5F1D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DBD61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B11C67" w14:textId="77777777" w:rsidR="00CD4489" w:rsidRDefault="00CD4489" w:rsidP="00C87D5E">
                                  <w:pPr>
                                    <w:rPr>
                                      <w:rFonts w:ascii="Zizou Slab" w:hAnsi="Zizou Slab"/>
                                      <w:sz w:val="21"/>
                                    </w:rPr>
                                  </w:pPr>
                                  <w:r>
                                    <w:rPr>
                                      <w:rFonts w:ascii="Zizou Slab" w:hAnsi="Zizou Slab"/>
                                      <w:sz w:val="21"/>
                                    </w:rPr>
                                    <w:t>Escudero u201712673</w:t>
                                  </w:r>
                                </w:p>
                                <w:p w14:paraId="359B72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780FB9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3F9FDA" w14:textId="77777777" w:rsidR="00CD4489" w:rsidRDefault="00CD4489"/>
                                <w:p w14:paraId="15E42E3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CC9F8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120CA9" w14:textId="77777777" w:rsidR="00CD4489" w:rsidRDefault="00CD4489" w:rsidP="00C87D5E">
                                  <w:pPr>
                                    <w:rPr>
                                      <w:rFonts w:ascii="Zizou Slab" w:hAnsi="Zizou Slab"/>
                                      <w:sz w:val="21"/>
                                    </w:rPr>
                                  </w:pPr>
                                  <w:r>
                                    <w:rPr>
                                      <w:rFonts w:ascii="Zizou Slab" w:hAnsi="Zizou Slab"/>
                                      <w:sz w:val="21"/>
                                    </w:rPr>
                                    <w:t>Escudero u201712673</w:t>
                                  </w:r>
                                </w:p>
                                <w:p w14:paraId="757C95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8C7EB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E716C3" w14:textId="77777777" w:rsidR="00CD4489" w:rsidRDefault="00CD4489"/>
                                <w:p w14:paraId="03612B9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1D1A69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2F159FC" w14:textId="77777777" w:rsidR="00CD4489" w:rsidRDefault="00CD4489" w:rsidP="00C87D5E">
                                  <w:pPr>
                                    <w:rPr>
                                      <w:rFonts w:ascii="Zizou Slab" w:hAnsi="Zizou Slab"/>
                                      <w:sz w:val="21"/>
                                    </w:rPr>
                                  </w:pPr>
                                  <w:r>
                                    <w:rPr>
                                      <w:rFonts w:ascii="Zizou Slab" w:hAnsi="Zizou Slab"/>
                                      <w:sz w:val="21"/>
                                    </w:rPr>
                                    <w:t>Escudero u201712673</w:t>
                                  </w:r>
                                </w:p>
                                <w:p w14:paraId="2015CB9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F2F94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F65B03D" w14:textId="77777777" w:rsidR="00CD4489" w:rsidRDefault="00CD4489"/>
                                <w:p w14:paraId="5B27069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3341D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531704" w14:textId="77777777" w:rsidR="00CD4489" w:rsidRDefault="00CD4489" w:rsidP="00C87D5E">
                                  <w:pPr>
                                    <w:rPr>
                                      <w:rFonts w:ascii="Zizou Slab" w:hAnsi="Zizou Slab"/>
                                      <w:sz w:val="21"/>
                                    </w:rPr>
                                  </w:pPr>
                                  <w:r>
                                    <w:rPr>
                                      <w:rFonts w:ascii="Zizou Slab" w:hAnsi="Zizou Slab"/>
                                      <w:sz w:val="21"/>
                                    </w:rPr>
                                    <w:t>Escudero u201712673</w:t>
                                  </w:r>
                                </w:p>
                                <w:p w14:paraId="6BA6A4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2F2A4B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A64338" w14:textId="77777777" w:rsidR="00CD4489" w:rsidRDefault="00CD4489"/>
                                <w:p w14:paraId="426D987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17F780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2D94F8" w14:textId="77777777" w:rsidR="00CD4489" w:rsidRDefault="00CD4489" w:rsidP="00C87D5E">
                                  <w:pPr>
                                    <w:rPr>
                                      <w:rFonts w:ascii="Zizou Slab" w:hAnsi="Zizou Slab"/>
                                      <w:sz w:val="21"/>
                                    </w:rPr>
                                  </w:pPr>
                                  <w:r>
                                    <w:rPr>
                                      <w:rFonts w:ascii="Zizou Slab" w:hAnsi="Zizou Slab"/>
                                      <w:sz w:val="21"/>
                                    </w:rPr>
                                    <w:t>Escudero u201712673</w:t>
                                  </w:r>
                                </w:p>
                                <w:p w14:paraId="79B8A6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D612C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9C51AA" w14:textId="77777777" w:rsidR="00CD4489" w:rsidRDefault="00CD4489"/>
                                <w:p w14:paraId="6DF59EA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D459D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787599C" w14:textId="77777777" w:rsidR="00CD4489" w:rsidRDefault="00CD4489" w:rsidP="00C87D5E">
                                  <w:pPr>
                                    <w:rPr>
                                      <w:rFonts w:ascii="Zizou Slab" w:hAnsi="Zizou Slab"/>
                                      <w:sz w:val="21"/>
                                    </w:rPr>
                                  </w:pPr>
                                  <w:r>
                                    <w:rPr>
                                      <w:rFonts w:ascii="Zizou Slab" w:hAnsi="Zizou Slab"/>
                                      <w:sz w:val="21"/>
                                    </w:rPr>
                                    <w:t>Escudero u201712673</w:t>
                                  </w:r>
                                </w:p>
                                <w:p w14:paraId="0E857A9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BD815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180288" w14:textId="77777777" w:rsidR="00CD4489" w:rsidRDefault="00CD4489"/>
                                <w:p w14:paraId="0A25F50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35A3F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DDF60AB" w14:textId="77777777" w:rsidR="00CD4489" w:rsidRDefault="00CD4489" w:rsidP="00C87D5E">
                                  <w:pPr>
                                    <w:rPr>
                                      <w:rFonts w:ascii="Zizou Slab" w:hAnsi="Zizou Slab"/>
                                      <w:sz w:val="21"/>
                                    </w:rPr>
                                  </w:pPr>
                                  <w:r>
                                    <w:rPr>
                                      <w:rFonts w:ascii="Zizou Slab" w:hAnsi="Zizou Slab"/>
                                      <w:sz w:val="21"/>
                                    </w:rPr>
                                    <w:t>Escudero u201712673</w:t>
                                  </w:r>
                                </w:p>
                                <w:p w14:paraId="3D8C4D5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A8119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C64F64" w14:textId="77777777" w:rsidR="00CD4489" w:rsidRDefault="00CD4489"/>
                                <w:p w14:paraId="33E08B5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84E648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273FD78" w14:textId="77777777" w:rsidR="00CD4489" w:rsidRDefault="00CD4489" w:rsidP="00C87D5E">
                                  <w:pPr>
                                    <w:rPr>
                                      <w:rFonts w:ascii="Zizou Slab" w:hAnsi="Zizou Slab"/>
                                      <w:sz w:val="21"/>
                                    </w:rPr>
                                  </w:pPr>
                                  <w:r>
                                    <w:rPr>
                                      <w:rFonts w:ascii="Zizou Slab" w:hAnsi="Zizou Slab"/>
                                      <w:sz w:val="21"/>
                                    </w:rPr>
                                    <w:t>Escudero u201712673</w:t>
                                  </w:r>
                                </w:p>
                                <w:p w14:paraId="36CF975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4ECFD8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2C6311B" w14:textId="77777777" w:rsidR="00CD4489" w:rsidRDefault="00CD4489"/>
                                <w:p w14:paraId="28569A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674624"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1DFA86DB" w14:textId="77777777" w:rsidR="00CD4489" w:rsidRDefault="00CD4489" w:rsidP="00C87D5E">
                                  <w:pPr>
                                    <w:rPr>
                                      <w:rFonts w:ascii="Zizou Slab" w:hAnsi="Zizou Slab"/>
                                      <w:sz w:val="21"/>
                                    </w:rPr>
                                  </w:pPr>
                                  <w:r>
                                    <w:rPr>
                                      <w:rFonts w:ascii="Zizou Slab" w:hAnsi="Zizou Slab"/>
                                      <w:sz w:val="21"/>
                                    </w:rPr>
                                    <w:t>Escudero u201712673</w:t>
                                  </w:r>
                                </w:p>
                                <w:p w14:paraId="2F1446BE"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37EAAFEE"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416C0D2F" w14:textId="77777777" w:rsidR="00CD4489" w:rsidRDefault="00CD4489"/>
                                <w:p w14:paraId="6942A81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D37DA1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2B68CBC" w14:textId="77777777" w:rsidR="00CD4489" w:rsidRDefault="00CD4489" w:rsidP="00C87D5E">
                                  <w:pPr>
                                    <w:rPr>
                                      <w:rFonts w:ascii="Zizou Slab" w:hAnsi="Zizou Slab"/>
                                      <w:sz w:val="21"/>
                                    </w:rPr>
                                  </w:pPr>
                                  <w:r>
                                    <w:rPr>
                                      <w:rFonts w:ascii="Zizou Slab" w:hAnsi="Zizou Slab"/>
                                      <w:sz w:val="21"/>
                                    </w:rPr>
                                    <w:t>Escudero u201712673</w:t>
                                  </w:r>
                                </w:p>
                                <w:p w14:paraId="5041BCB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F2CA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5F89E9" w14:textId="77777777" w:rsidR="00CD4489" w:rsidRDefault="00CD4489"/>
                                <w:p w14:paraId="793AA91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76353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E4790B" w14:textId="77777777" w:rsidR="00CD4489" w:rsidRDefault="00CD4489" w:rsidP="00C87D5E">
                                  <w:pPr>
                                    <w:rPr>
                                      <w:rFonts w:ascii="Zizou Slab" w:hAnsi="Zizou Slab"/>
                                      <w:sz w:val="21"/>
                                    </w:rPr>
                                  </w:pPr>
                                  <w:r>
                                    <w:rPr>
                                      <w:rFonts w:ascii="Zizou Slab" w:hAnsi="Zizou Slab"/>
                                      <w:sz w:val="21"/>
                                    </w:rPr>
                                    <w:t>Escudero u201712673</w:t>
                                  </w:r>
                                </w:p>
                                <w:p w14:paraId="6F044A5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2A530B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64BBEF7" w14:textId="77777777" w:rsidR="00CD4489" w:rsidRDefault="00CD4489"/>
                                <w:p w14:paraId="02E9F0B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C3331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28B6760" w14:textId="77777777" w:rsidR="00CD4489" w:rsidRDefault="00CD4489" w:rsidP="00C87D5E">
                                  <w:pPr>
                                    <w:rPr>
                                      <w:rFonts w:ascii="Zizou Slab" w:hAnsi="Zizou Slab"/>
                                      <w:sz w:val="21"/>
                                    </w:rPr>
                                  </w:pPr>
                                  <w:r>
                                    <w:rPr>
                                      <w:rFonts w:ascii="Zizou Slab" w:hAnsi="Zizou Slab"/>
                                      <w:sz w:val="21"/>
                                    </w:rPr>
                                    <w:t>Escudero u201712673</w:t>
                                  </w:r>
                                </w:p>
                                <w:p w14:paraId="4909A7F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27C88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97943B" w14:textId="77777777" w:rsidR="00CD4489" w:rsidRDefault="00CD4489"/>
                                <w:p w14:paraId="281E6AC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F3623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10B6624" w14:textId="77777777" w:rsidR="00CD4489" w:rsidRDefault="00CD4489" w:rsidP="00C87D5E">
                                  <w:pPr>
                                    <w:rPr>
                                      <w:rFonts w:ascii="Zizou Slab" w:hAnsi="Zizou Slab"/>
                                      <w:sz w:val="21"/>
                                    </w:rPr>
                                  </w:pPr>
                                  <w:r>
                                    <w:rPr>
                                      <w:rFonts w:ascii="Zizou Slab" w:hAnsi="Zizou Slab"/>
                                      <w:sz w:val="21"/>
                                    </w:rPr>
                                    <w:t>Escudero u201712673</w:t>
                                  </w:r>
                                </w:p>
                                <w:p w14:paraId="0D5A599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2B6F2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35557E8" w14:textId="77777777" w:rsidR="00CD4489" w:rsidRDefault="00CD4489"/>
                                <w:p w14:paraId="3C1A467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0DD4E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8ADE9C0" w14:textId="77777777" w:rsidR="00CD4489" w:rsidRDefault="00CD4489" w:rsidP="00C87D5E">
                                  <w:pPr>
                                    <w:rPr>
                                      <w:rFonts w:ascii="Zizou Slab" w:hAnsi="Zizou Slab"/>
                                      <w:sz w:val="21"/>
                                    </w:rPr>
                                  </w:pPr>
                                  <w:r>
                                    <w:rPr>
                                      <w:rFonts w:ascii="Zizou Slab" w:hAnsi="Zizou Slab"/>
                                      <w:sz w:val="21"/>
                                    </w:rPr>
                                    <w:t>Escudero u201712673</w:t>
                                  </w:r>
                                </w:p>
                                <w:p w14:paraId="52ED554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EE29A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CC2200D" w14:textId="77777777" w:rsidR="00CD4489" w:rsidRDefault="00CD4489"/>
                                <w:p w14:paraId="4E5467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1DAA4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819A0EF" w14:textId="77777777" w:rsidR="00CD4489" w:rsidRDefault="00CD4489" w:rsidP="00C87D5E">
                                  <w:pPr>
                                    <w:rPr>
                                      <w:rFonts w:ascii="Zizou Slab" w:hAnsi="Zizou Slab"/>
                                      <w:sz w:val="21"/>
                                    </w:rPr>
                                  </w:pPr>
                                  <w:r>
                                    <w:rPr>
                                      <w:rFonts w:ascii="Zizou Slab" w:hAnsi="Zizou Slab"/>
                                      <w:sz w:val="21"/>
                                    </w:rPr>
                                    <w:t>Escudero u201712673</w:t>
                                  </w:r>
                                </w:p>
                                <w:p w14:paraId="3A3FCD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CB908A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8D7C4F" w14:textId="77777777" w:rsidR="00CD4489" w:rsidRDefault="00CD4489"/>
                                <w:p w14:paraId="4BE6986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8724A2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9317EE" w14:textId="77777777" w:rsidR="00CD4489" w:rsidRDefault="00CD4489" w:rsidP="00C87D5E">
                                  <w:pPr>
                                    <w:rPr>
                                      <w:rFonts w:ascii="Zizou Slab" w:hAnsi="Zizou Slab"/>
                                      <w:sz w:val="21"/>
                                    </w:rPr>
                                  </w:pPr>
                                  <w:r>
                                    <w:rPr>
                                      <w:rFonts w:ascii="Zizou Slab" w:hAnsi="Zizou Slab"/>
                                      <w:sz w:val="21"/>
                                    </w:rPr>
                                    <w:t>Escudero u201712673</w:t>
                                  </w:r>
                                </w:p>
                                <w:p w14:paraId="3D09B8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FA418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AFDFDB" w14:textId="77777777" w:rsidR="00CD4489" w:rsidRDefault="00CD4489"/>
                                <w:p w14:paraId="3D2BC74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88A5D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4FFC88" w14:textId="77777777" w:rsidR="00CD4489" w:rsidRDefault="00CD4489" w:rsidP="00C87D5E">
                                  <w:pPr>
                                    <w:rPr>
                                      <w:rFonts w:ascii="Zizou Slab" w:hAnsi="Zizou Slab"/>
                                      <w:sz w:val="21"/>
                                    </w:rPr>
                                  </w:pPr>
                                  <w:r>
                                    <w:rPr>
                                      <w:rFonts w:ascii="Zizou Slab" w:hAnsi="Zizou Slab"/>
                                      <w:sz w:val="21"/>
                                    </w:rPr>
                                    <w:t>Escudero u201712673</w:t>
                                  </w:r>
                                </w:p>
                                <w:p w14:paraId="6397C0C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CC58A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D72EDBD" w14:textId="77777777" w:rsidR="00CD4489" w:rsidRDefault="00CD4489"/>
                                <w:p w14:paraId="6D17666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BFF88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AEF432" w14:textId="77777777" w:rsidR="00CD4489" w:rsidRDefault="00CD4489" w:rsidP="00C87D5E">
                                  <w:pPr>
                                    <w:rPr>
                                      <w:rFonts w:ascii="Zizou Slab" w:hAnsi="Zizou Slab"/>
                                      <w:sz w:val="21"/>
                                    </w:rPr>
                                  </w:pPr>
                                  <w:r>
                                    <w:rPr>
                                      <w:rFonts w:ascii="Zizou Slab" w:hAnsi="Zizou Slab"/>
                                      <w:sz w:val="21"/>
                                    </w:rPr>
                                    <w:t>Escudero u201712673</w:t>
                                  </w:r>
                                </w:p>
                                <w:p w14:paraId="72DAD3C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FAE97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DC0772" w14:textId="77777777" w:rsidR="00CD4489" w:rsidRDefault="00CD4489"/>
                                <w:p w14:paraId="7F16929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0317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9FF573" w14:textId="77777777" w:rsidR="00CD4489" w:rsidRDefault="00CD4489" w:rsidP="00C87D5E">
                                  <w:pPr>
                                    <w:rPr>
                                      <w:rFonts w:ascii="Zizou Slab" w:hAnsi="Zizou Slab"/>
                                      <w:sz w:val="21"/>
                                    </w:rPr>
                                  </w:pPr>
                                  <w:r>
                                    <w:rPr>
                                      <w:rFonts w:ascii="Zizou Slab" w:hAnsi="Zizou Slab"/>
                                      <w:sz w:val="21"/>
                                    </w:rPr>
                                    <w:t>Escudero u201712673</w:t>
                                  </w:r>
                                </w:p>
                                <w:p w14:paraId="609818A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F6199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401FFB" w14:textId="77777777" w:rsidR="00CD4489" w:rsidRDefault="00CD4489"/>
                                <w:p w14:paraId="7017922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4F0EA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AF1FBE8" w14:textId="77777777" w:rsidR="00CD4489" w:rsidRDefault="00CD4489" w:rsidP="00C87D5E">
                                  <w:pPr>
                                    <w:rPr>
                                      <w:rFonts w:ascii="Zizou Slab" w:hAnsi="Zizou Slab"/>
                                      <w:sz w:val="21"/>
                                    </w:rPr>
                                  </w:pPr>
                                  <w:r>
                                    <w:rPr>
                                      <w:rFonts w:ascii="Zizou Slab" w:hAnsi="Zizou Slab"/>
                                      <w:sz w:val="21"/>
                                    </w:rPr>
                                    <w:t>Escudero u201712673</w:t>
                                  </w:r>
                                </w:p>
                                <w:p w14:paraId="5059A19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998DB1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192ABE" w14:textId="77777777" w:rsidR="00CD4489" w:rsidRDefault="00CD4489"/>
                                <w:p w14:paraId="18896F6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8374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D1DC610" w14:textId="77777777" w:rsidR="00CD4489" w:rsidRDefault="00CD4489" w:rsidP="00C87D5E">
                                  <w:pPr>
                                    <w:rPr>
                                      <w:rFonts w:ascii="Zizou Slab" w:hAnsi="Zizou Slab"/>
                                      <w:sz w:val="21"/>
                                    </w:rPr>
                                  </w:pPr>
                                  <w:r>
                                    <w:rPr>
                                      <w:rFonts w:ascii="Zizou Slab" w:hAnsi="Zizou Slab"/>
                                      <w:sz w:val="21"/>
                                    </w:rPr>
                                    <w:t>Escudero u201712673</w:t>
                                  </w:r>
                                </w:p>
                                <w:p w14:paraId="6A44269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389FD7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CECE45" w14:textId="77777777" w:rsidR="00CD4489" w:rsidRDefault="00CD4489"/>
                                <w:p w14:paraId="6BCC24C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1ACB0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8FC0B39" w14:textId="77777777" w:rsidR="00CD4489" w:rsidRDefault="00CD4489" w:rsidP="00C87D5E">
                                  <w:pPr>
                                    <w:rPr>
                                      <w:rFonts w:ascii="Zizou Slab" w:hAnsi="Zizou Slab"/>
                                      <w:sz w:val="21"/>
                                    </w:rPr>
                                  </w:pPr>
                                  <w:r>
                                    <w:rPr>
                                      <w:rFonts w:ascii="Zizou Slab" w:hAnsi="Zizou Slab"/>
                                      <w:sz w:val="21"/>
                                    </w:rPr>
                                    <w:t>Escudero u201712673</w:t>
                                  </w:r>
                                </w:p>
                                <w:p w14:paraId="684752A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33C00A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F10065" w14:textId="77777777" w:rsidR="00CD4489" w:rsidRDefault="00CD4489"/>
                                <w:p w14:paraId="5BA90FB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FCC9E0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7D7FF89" w14:textId="77777777" w:rsidR="00CD4489" w:rsidRDefault="00CD4489" w:rsidP="00C87D5E">
                                  <w:pPr>
                                    <w:rPr>
                                      <w:rFonts w:ascii="Zizou Slab" w:hAnsi="Zizou Slab"/>
                                      <w:sz w:val="21"/>
                                    </w:rPr>
                                  </w:pPr>
                                  <w:r>
                                    <w:rPr>
                                      <w:rFonts w:ascii="Zizou Slab" w:hAnsi="Zizou Slab"/>
                                      <w:sz w:val="21"/>
                                    </w:rPr>
                                    <w:t>Escudero u201712673</w:t>
                                  </w:r>
                                </w:p>
                                <w:p w14:paraId="6473083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C0EA0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822321C" w14:textId="77777777" w:rsidR="00CD4489" w:rsidRDefault="00CD4489"/>
                                <w:p w14:paraId="62E93C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BE37C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6E54F0" w14:textId="77777777" w:rsidR="00CD4489" w:rsidRDefault="00CD4489" w:rsidP="00C87D5E">
                                  <w:pPr>
                                    <w:rPr>
                                      <w:rFonts w:ascii="Zizou Slab" w:hAnsi="Zizou Slab"/>
                                      <w:sz w:val="21"/>
                                    </w:rPr>
                                  </w:pPr>
                                  <w:r>
                                    <w:rPr>
                                      <w:rFonts w:ascii="Zizou Slab" w:hAnsi="Zizou Slab"/>
                                      <w:sz w:val="21"/>
                                    </w:rPr>
                                    <w:t>Escudero u201712673</w:t>
                                  </w:r>
                                </w:p>
                                <w:p w14:paraId="37BD42E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2BC1E8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5EB60D5" w14:textId="77777777" w:rsidR="00CD4489" w:rsidRDefault="00CD4489"/>
                                <w:p w14:paraId="21EE8BB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73D2F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71FB05" w14:textId="77777777" w:rsidR="00CD4489" w:rsidRDefault="00CD4489" w:rsidP="00C87D5E">
                                  <w:pPr>
                                    <w:rPr>
                                      <w:rFonts w:ascii="Zizou Slab" w:hAnsi="Zizou Slab"/>
                                      <w:sz w:val="21"/>
                                    </w:rPr>
                                  </w:pPr>
                                  <w:r>
                                    <w:rPr>
                                      <w:rFonts w:ascii="Zizou Slab" w:hAnsi="Zizou Slab"/>
                                      <w:sz w:val="21"/>
                                    </w:rPr>
                                    <w:t>Escudero u201712673</w:t>
                                  </w:r>
                                </w:p>
                                <w:p w14:paraId="5CB7B0C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E04AFF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4DF2DA8" w14:textId="77777777" w:rsidR="00CD4489" w:rsidRDefault="00CD4489"/>
                                <w:p w14:paraId="60E7763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AAE592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D9EB961" w14:textId="77777777" w:rsidR="00CD4489" w:rsidRDefault="00CD4489" w:rsidP="00C87D5E">
                                  <w:pPr>
                                    <w:rPr>
                                      <w:rFonts w:ascii="Zizou Slab" w:hAnsi="Zizou Slab"/>
                                      <w:sz w:val="21"/>
                                    </w:rPr>
                                  </w:pPr>
                                  <w:r>
                                    <w:rPr>
                                      <w:rFonts w:ascii="Zizou Slab" w:hAnsi="Zizou Slab"/>
                                      <w:sz w:val="21"/>
                                    </w:rPr>
                                    <w:t>Escudero u201712673</w:t>
                                  </w:r>
                                </w:p>
                                <w:p w14:paraId="4D3AAF6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F6700D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991C51" w14:textId="77777777" w:rsidR="00CD4489" w:rsidRDefault="00CD4489"/>
                                <w:p w14:paraId="45E016D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0D8C73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5E6629" w14:textId="77777777" w:rsidR="00CD4489" w:rsidRDefault="00CD4489" w:rsidP="00C87D5E">
                                  <w:pPr>
                                    <w:rPr>
                                      <w:rFonts w:ascii="Zizou Slab" w:hAnsi="Zizou Slab"/>
                                      <w:sz w:val="21"/>
                                    </w:rPr>
                                  </w:pPr>
                                  <w:r>
                                    <w:rPr>
                                      <w:rFonts w:ascii="Zizou Slab" w:hAnsi="Zizou Slab"/>
                                      <w:sz w:val="21"/>
                                    </w:rPr>
                                    <w:t>Escudero u201712673</w:t>
                                  </w:r>
                                </w:p>
                                <w:p w14:paraId="5B82180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E1667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23CDF9" w14:textId="77777777" w:rsidR="00CD4489" w:rsidRDefault="00CD4489"/>
                                <w:p w14:paraId="7AA1A9E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6FF60E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E354613" w14:textId="77777777" w:rsidR="00CD4489" w:rsidRDefault="00CD4489" w:rsidP="00C87D5E">
                                  <w:pPr>
                                    <w:rPr>
                                      <w:rFonts w:ascii="Zizou Slab" w:hAnsi="Zizou Slab"/>
                                      <w:sz w:val="21"/>
                                    </w:rPr>
                                  </w:pPr>
                                  <w:r>
                                    <w:rPr>
                                      <w:rFonts w:ascii="Zizou Slab" w:hAnsi="Zizou Slab"/>
                                      <w:sz w:val="21"/>
                                    </w:rPr>
                                    <w:t>Escudero u201712673</w:t>
                                  </w:r>
                                </w:p>
                                <w:p w14:paraId="4CCE1DA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55100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C539289" w14:textId="77777777" w:rsidR="00CD4489" w:rsidRDefault="00CD4489"/>
                                <w:p w14:paraId="3D2977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AC6FDA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EFF15BD" w14:textId="77777777" w:rsidR="00CD4489" w:rsidRDefault="00CD4489" w:rsidP="00C87D5E">
                                  <w:pPr>
                                    <w:rPr>
                                      <w:rFonts w:ascii="Zizou Slab" w:hAnsi="Zizou Slab"/>
                                      <w:sz w:val="21"/>
                                    </w:rPr>
                                  </w:pPr>
                                  <w:r>
                                    <w:rPr>
                                      <w:rFonts w:ascii="Zizou Slab" w:hAnsi="Zizou Slab"/>
                                      <w:sz w:val="21"/>
                                    </w:rPr>
                                    <w:t>Escudero u201712673</w:t>
                                  </w:r>
                                </w:p>
                                <w:p w14:paraId="5AF1D48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A73AD0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2C14819" w14:textId="77777777" w:rsidR="00CD4489" w:rsidRDefault="00CD4489"/>
                                <w:p w14:paraId="1BF7B22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7AA8E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4ADC5B5" w14:textId="77777777" w:rsidR="00CD4489" w:rsidRDefault="00CD4489" w:rsidP="00C87D5E">
                                  <w:pPr>
                                    <w:rPr>
                                      <w:rFonts w:ascii="Zizou Slab" w:hAnsi="Zizou Slab"/>
                                      <w:sz w:val="21"/>
                                    </w:rPr>
                                  </w:pPr>
                                  <w:r>
                                    <w:rPr>
                                      <w:rFonts w:ascii="Zizou Slab" w:hAnsi="Zizou Slab"/>
                                      <w:sz w:val="21"/>
                                    </w:rPr>
                                    <w:t>Escudero u201712673</w:t>
                                  </w:r>
                                </w:p>
                                <w:p w14:paraId="7986A84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DF207A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91D6313" w14:textId="77777777" w:rsidR="00CD4489" w:rsidRDefault="00CD4489"/>
                                <w:p w14:paraId="476E809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54896B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CCA0313" w14:textId="77777777" w:rsidR="00CD4489" w:rsidRDefault="00CD4489" w:rsidP="00C87D5E">
                                  <w:pPr>
                                    <w:rPr>
                                      <w:rFonts w:ascii="Zizou Slab" w:hAnsi="Zizou Slab"/>
                                      <w:sz w:val="21"/>
                                    </w:rPr>
                                  </w:pPr>
                                  <w:r>
                                    <w:rPr>
                                      <w:rFonts w:ascii="Zizou Slab" w:hAnsi="Zizou Slab"/>
                                      <w:sz w:val="21"/>
                                    </w:rPr>
                                    <w:t>Escudero u201712673</w:t>
                                  </w:r>
                                </w:p>
                                <w:p w14:paraId="6CE4FCF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7CA775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D500637" w14:textId="77777777" w:rsidR="00CD4489" w:rsidRDefault="00CD4489"/>
                                <w:p w14:paraId="220B30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5A9F4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9E2D7C" w14:textId="77777777" w:rsidR="00CD4489" w:rsidRDefault="00CD4489" w:rsidP="00C87D5E">
                                  <w:pPr>
                                    <w:rPr>
                                      <w:rFonts w:ascii="Zizou Slab" w:hAnsi="Zizou Slab"/>
                                      <w:sz w:val="21"/>
                                    </w:rPr>
                                  </w:pPr>
                                  <w:r>
                                    <w:rPr>
                                      <w:rFonts w:ascii="Zizou Slab" w:hAnsi="Zizou Slab"/>
                                      <w:sz w:val="21"/>
                                    </w:rPr>
                                    <w:t>Escudero u201712673</w:t>
                                  </w:r>
                                </w:p>
                                <w:p w14:paraId="14439F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5366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8E5FB5" w14:textId="77777777" w:rsidR="00CD4489" w:rsidRDefault="00CD4489"/>
                                <w:p w14:paraId="2BFA8E5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33F1C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CF4C63" w14:textId="77777777" w:rsidR="00CD4489" w:rsidRDefault="00CD4489" w:rsidP="00C87D5E">
                                  <w:pPr>
                                    <w:rPr>
                                      <w:rFonts w:ascii="Zizou Slab" w:hAnsi="Zizou Slab"/>
                                      <w:sz w:val="21"/>
                                    </w:rPr>
                                  </w:pPr>
                                  <w:r>
                                    <w:rPr>
                                      <w:rFonts w:ascii="Zizou Slab" w:hAnsi="Zizou Slab"/>
                                      <w:sz w:val="21"/>
                                    </w:rPr>
                                    <w:t>Escudero u201712673</w:t>
                                  </w:r>
                                </w:p>
                                <w:p w14:paraId="18B25DC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DC4D07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27E6D60" w14:textId="77777777" w:rsidR="00CD4489" w:rsidRDefault="00CD4489"/>
                                <w:p w14:paraId="5736D74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EDFC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DFA2443" w14:textId="77777777" w:rsidR="00CD4489" w:rsidRDefault="00CD4489" w:rsidP="00C87D5E">
                                  <w:pPr>
                                    <w:rPr>
                                      <w:rFonts w:ascii="Zizou Slab" w:hAnsi="Zizou Slab"/>
                                      <w:sz w:val="21"/>
                                    </w:rPr>
                                  </w:pPr>
                                  <w:r>
                                    <w:rPr>
                                      <w:rFonts w:ascii="Zizou Slab" w:hAnsi="Zizou Slab"/>
                                      <w:sz w:val="21"/>
                                    </w:rPr>
                                    <w:t>Escudero u201712673</w:t>
                                  </w:r>
                                </w:p>
                                <w:p w14:paraId="604DF49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9ACD49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664843D" w14:textId="77777777" w:rsidR="00CD4489" w:rsidRDefault="00CD4489"/>
                                <w:p w14:paraId="3931FA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D6E0C8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E3F416" w14:textId="77777777" w:rsidR="00CD4489" w:rsidRDefault="00CD4489" w:rsidP="00C87D5E">
                                  <w:pPr>
                                    <w:rPr>
                                      <w:rFonts w:ascii="Zizou Slab" w:hAnsi="Zizou Slab"/>
                                      <w:sz w:val="21"/>
                                    </w:rPr>
                                  </w:pPr>
                                  <w:r>
                                    <w:rPr>
                                      <w:rFonts w:ascii="Zizou Slab" w:hAnsi="Zizou Slab"/>
                                      <w:sz w:val="21"/>
                                    </w:rPr>
                                    <w:t>Escudero u201712673</w:t>
                                  </w:r>
                                </w:p>
                                <w:p w14:paraId="71179D5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FB4E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10D9310" w14:textId="77777777" w:rsidR="00CD4489" w:rsidRDefault="00CD4489"/>
                                <w:p w14:paraId="50CF7C5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E10F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18FCC5" w14:textId="77777777" w:rsidR="00CD4489" w:rsidRDefault="00CD4489" w:rsidP="00C87D5E">
                                  <w:pPr>
                                    <w:rPr>
                                      <w:rFonts w:ascii="Zizou Slab" w:hAnsi="Zizou Slab"/>
                                      <w:sz w:val="21"/>
                                    </w:rPr>
                                  </w:pPr>
                                  <w:r>
                                    <w:rPr>
                                      <w:rFonts w:ascii="Zizou Slab" w:hAnsi="Zizou Slab"/>
                                      <w:sz w:val="21"/>
                                    </w:rPr>
                                    <w:t>Escudero u201712673</w:t>
                                  </w:r>
                                </w:p>
                                <w:p w14:paraId="0CA5F24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54D3A8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CC3779" w14:textId="77777777" w:rsidR="00CD4489" w:rsidRDefault="00CD4489"/>
                                <w:p w14:paraId="4B78E74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84DBC8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9474FAD" w14:textId="77777777" w:rsidR="00CD4489" w:rsidRDefault="00CD4489" w:rsidP="00C87D5E">
                                  <w:pPr>
                                    <w:rPr>
                                      <w:rFonts w:ascii="Zizou Slab" w:hAnsi="Zizou Slab"/>
                                      <w:sz w:val="21"/>
                                    </w:rPr>
                                  </w:pPr>
                                  <w:r>
                                    <w:rPr>
                                      <w:rFonts w:ascii="Zizou Slab" w:hAnsi="Zizou Slab"/>
                                      <w:sz w:val="21"/>
                                    </w:rPr>
                                    <w:t>Escudero u201712673</w:t>
                                  </w:r>
                                </w:p>
                                <w:p w14:paraId="1FC893C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CD9799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1AFA02" w14:textId="77777777" w:rsidR="00CD4489" w:rsidRDefault="00CD4489"/>
                                <w:p w14:paraId="1BF622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C9D1B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3E1A25" w14:textId="77777777" w:rsidR="00CD4489" w:rsidRDefault="00CD4489" w:rsidP="00C87D5E">
                                  <w:pPr>
                                    <w:rPr>
                                      <w:rFonts w:ascii="Zizou Slab" w:hAnsi="Zizou Slab"/>
                                      <w:sz w:val="21"/>
                                    </w:rPr>
                                  </w:pPr>
                                  <w:r>
                                    <w:rPr>
                                      <w:rFonts w:ascii="Zizou Slab" w:hAnsi="Zizou Slab"/>
                                      <w:sz w:val="21"/>
                                    </w:rPr>
                                    <w:t>Escudero u201712673</w:t>
                                  </w:r>
                                </w:p>
                                <w:p w14:paraId="637DDA4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2BB1A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D4B4809" w14:textId="77777777" w:rsidR="00CD4489" w:rsidRDefault="00CD4489"/>
                                <w:p w14:paraId="6C17383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1D38F1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2600CF" w14:textId="77777777" w:rsidR="00CD4489" w:rsidRDefault="00CD4489" w:rsidP="00C87D5E">
                                  <w:pPr>
                                    <w:rPr>
                                      <w:rFonts w:ascii="Zizou Slab" w:hAnsi="Zizou Slab"/>
                                      <w:sz w:val="21"/>
                                    </w:rPr>
                                  </w:pPr>
                                  <w:r>
                                    <w:rPr>
                                      <w:rFonts w:ascii="Zizou Slab" w:hAnsi="Zizou Slab"/>
                                      <w:sz w:val="21"/>
                                    </w:rPr>
                                    <w:t>Escudero u201712673</w:t>
                                  </w:r>
                                </w:p>
                                <w:p w14:paraId="18F9E4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C5EA9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C61386" w14:textId="77777777" w:rsidR="00CD4489" w:rsidRDefault="00CD4489"/>
                                <w:p w14:paraId="4DE7E60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6F848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53C633F" w14:textId="77777777" w:rsidR="00CD4489" w:rsidRDefault="00CD4489" w:rsidP="00C87D5E">
                                  <w:pPr>
                                    <w:rPr>
                                      <w:rFonts w:ascii="Zizou Slab" w:hAnsi="Zizou Slab"/>
                                      <w:sz w:val="21"/>
                                    </w:rPr>
                                  </w:pPr>
                                  <w:r>
                                    <w:rPr>
                                      <w:rFonts w:ascii="Zizou Slab" w:hAnsi="Zizou Slab"/>
                                      <w:sz w:val="21"/>
                                    </w:rPr>
                                    <w:t>Escudero u201712673</w:t>
                                  </w:r>
                                </w:p>
                                <w:p w14:paraId="08B83BC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DB38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B11CC8D" w14:textId="77777777" w:rsidR="00CD4489" w:rsidRDefault="00CD4489"/>
                                <w:p w14:paraId="54E1143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9D1576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12C097" w14:textId="77777777" w:rsidR="00CD4489" w:rsidRDefault="00CD4489" w:rsidP="00C87D5E">
                                  <w:pPr>
                                    <w:rPr>
                                      <w:rFonts w:ascii="Zizou Slab" w:hAnsi="Zizou Slab"/>
                                      <w:sz w:val="21"/>
                                    </w:rPr>
                                  </w:pPr>
                                  <w:r>
                                    <w:rPr>
                                      <w:rFonts w:ascii="Zizou Slab" w:hAnsi="Zizou Slab"/>
                                      <w:sz w:val="21"/>
                                    </w:rPr>
                                    <w:t>Escudero u201712673</w:t>
                                  </w:r>
                                </w:p>
                                <w:p w14:paraId="1D73473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A7F9AB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60205F" w14:textId="77777777" w:rsidR="00CD4489" w:rsidRDefault="00CD4489"/>
                                <w:p w14:paraId="4EC6C2F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3156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D5A92C" w14:textId="77777777" w:rsidR="00CD4489" w:rsidRDefault="00CD4489" w:rsidP="00C87D5E">
                                  <w:pPr>
                                    <w:rPr>
                                      <w:rFonts w:ascii="Zizou Slab" w:hAnsi="Zizou Slab"/>
                                      <w:sz w:val="21"/>
                                    </w:rPr>
                                  </w:pPr>
                                  <w:r>
                                    <w:rPr>
                                      <w:rFonts w:ascii="Zizou Slab" w:hAnsi="Zizou Slab"/>
                                      <w:sz w:val="21"/>
                                    </w:rPr>
                                    <w:t>Escudero u201712673</w:t>
                                  </w:r>
                                </w:p>
                                <w:p w14:paraId="4CC7BD6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5BABA2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84C69C" w14:textId="77777777" w:rsidR="00CD4489" w:rsidRDefault="00CD4489"/>
                                <w:p w14:paraId="0BC410F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BCC63D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20310F" w14:textId="77777777" w:rsidR="00CD4489" w:rsidRDefault="00CD4489" w:rsidP="00C87D5E">
                                  <w:pPr>
                                    <w:rPr>
                                      <w:rFonts w:ascii="Zizou Slab" w:hAnsi="Zizou Slab"/>
                                      <w:sz w:val="21"/>
                                    </w:rPr>
                                  </w:pPr>
                                  <w:r>
                                    <w:rPr>
                                      <w:rFonts w:ascii="Zizou Slab" w:hAnsi="Zizou Slab"/>
                                      <w:sz w:val="21"/>
                                    </w:rPr>
                                    <w:t>Escudero u201712673</w:t>
                                  </w:r>
                                </w:p>
                                <w:p w14:paraId="4D06FE9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060CCB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9AE36C" w14:textId="77777777" w:rsidR="00CD4489" w:rsidRDefault="00CD4489"/>
                                <w:p w14:paraId="1D1376A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BAFAD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6370492" w14:textId="77777777" w:rsidR="00CD4489" w:rsidRDefault="00CD4489" w:rsidP="00C87D5E">
                                  <w:pPr>
                                    <w:rPr>
                                      <w:rFonts w:ascii="Zizou Slab" w:hAnsi="Zizou Slab"/>
                                      <w:sz w:val="21"/>
                                    </w:rPr>
                                  </w:pPr>
                                  <w:r>
                                    <w:rPr>
                                      <w:rFonts w:ascii="Zizou Slab" w:hAnsi="Zizou Slab"/>
                                      <w:sz w:val="21"/>
                                    </w:rPr>
                                    <w:t>Escudero u201712673</w:t>
                                  </w:r>
                                </w:p>
                                <w:p w14:paraId="77B71A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7D82B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0C8C75" w14:textId="77777777" w:rsidR="00CD4489" w:rsidRDefault="00CD4489"/>
                                <w:p w14:paraId="7475468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21ED98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48C8E21" w14:textId="77777777" w:rsidR="00CD4489" w:rsidRDefault="00CD4489" w:rsidP="00C87D5E">
                                  <w:pPr>
                                    <w:rPr>
                                      <w:rFonts w:ascii="Zizou Slab" w:hAnsi="Zizou Slab"/>
                                      <w:sz w:val="21"/>
                                    </w:rPr>
                                  </w:pPr>
                                  <w:r>
                                    <w:rPr>
                                      <w:rFonts w:ascii="Zizou Slab" w:hAnsi="Zizou Slab"/>
                                      <w:sz w:val="21"/>
                                    </w:rPr>
                                    <w:t>Escudero u201712673</w:t>
                                  </w:r>
                                </w:p>
                                <w:p w14:paraId="1F35394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7E3B9A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56197A" w14:textId="77777777" w:rsidR="00CD4489" w:rsidRDefault="00CD4489"/>
                                <w:p w14:paraId="401C470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DE562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79BD1E3" w14:textId="77777777" w:rsidR="00CD4489" w:rsidRDefault="00CD4489" w:rsidP="00C87D5E">
                                  <w:pPr>
                                    <w:rPr>
                                      <w:rFonts w:ascii="Zizou Slab" w:hAnsi="Zizou Slab"/>
                                      <w:sz w:val="21"/>
                                    </w:rPr>
                                  </w:pPr>
                                  <w:r>
                                    <w:rPr>
                                      <w:rFonts w:ascii="Zizou Slab" w:hAnsi="Zizou Slab"/>
                                      <w:sz w:val="21"/>
                                    </w:rPr>
                                    <w:t>Escudero u201712673</w:t>
                                  </w:r>
                                </w:p>
                                <w:p w14:paraId="3FCFC26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061306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8A8A20" w14:textId="77777777" w:rsidR="00CD4489" w:rsidRDefault="00CD4489"/>
                                <w:p w14:paraId="1CE1DBF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FC18E7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F835A59" w14:textId="77777777" w:rsidR="00CD4489" w:rsidRDefault="00CD4489" w:rsidP="00C87D5E">
                                  <w:pPr>
                                    <w:rPr>
                                      <w:rFonts w:ascii="Zizou Slab" w:hAnsi="Zizou Slab"/>
                                      <w:sz w:val="21"/>
                                    </w:rPr>
                                  </w:pPr>
                                  <w:r>
                                    <w:rPr>
                                      <w:rFonts w:ascii="Zizou Slab" w:hAnsi="Zizou Slab"/>
                                      <w:sz w:val="21"/>
                                    </w:rPr>
                                    <w:t>Escudero u201712673</w:t>
                                  </w:r>
                                </w:p>
                                <w:p w14:paraId="4D2DF07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6F8AF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329E8A" w14:textId="77777777" w:rsidR="00CD4489" w:rsidRDefault="00CD4489"/>
                                <w:p w14:paraId="20F8DD3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64A581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D2292DE" w14:textId="77777777" w:rsidR="00CD4489" w:rsidRDefault="00CD4489" w:rsidP="00C87D5E">
                                  <w:pPr>
                                    <w:rPr>
                                      <w:rFonts w:ascii="Zizou Slab" w:hAnsi="Zizou Slab"/>
                                      <w:sz w:val="21"/>
                                    </w:rPr>
                                  </w:pPr>
                                  <w:r>
                                    <w:rPr>
                                      <w:rFonts w:ascii="Zizou Slab" w:hAnsi="Zizou Slab"/>
                                      <w:sz w:val="21"/>
                                    </w:rPr>
                                    <w:t>Escudero u201712673</w:t>
                                  </w:r>
                                </w:p>
                                <w:p w14:paraId="62693C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A31535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156957B" w14:textId="77777777" w:rsidR="00CD4489" w:rsidRDefault="00CD4489"/>
                                <w:p w14:paraId="01B1731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F99FAC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374718" w14:textId="77777777" w:rsidR="00CD4489" w:rsidRDefault="00CD4489" w:rsidP="00C87D5E">
                                  <w:pPr>
                                    <w:rPr>
                                      <w:rFonts w:ascii="Zizou Slab" w:hAnsi="Zizou Slab"/>
                                      <w:sz w:val="21"/>
                                    </w:rPr>
                                  </w:pPr>
                                  <w:r>
                                    <w:rPr>
                                      <w:rFonts w:ascii="Zizou Slab" w:hAnsi="Zizou Slab"/>
                                      <w:sz w:val="21"/>
                                    </w:rPr>
                                    <w:t>Escudero u201712673</w:t>
                                  </w:r>
                                </w:p>
                                <w:p w14:paraId="60AF2C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3E86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8BF7E84" w14:textId="77777777" w:rsidR="00CD4489" w:rsidRDefault="00CD4489"/>
                                <w:p w14:paraId="1565785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C6EBD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A52541A" w14:textId="77777777" w:rsidR="00CD4489" w:rsidRDefault="00CD4489" w:rsidP="00C87D5E">
                                  <w:pPr>
                                    <w:rPr>
                                      <w:rFonts w:ascii="Zizou Slab" w:hAnsi="Zizou Slab"/>
                                      <w:sz w:val="21"/>
                                    </w:rPr>
                                  </w:pPr>
                                  <w:r>
                                    <w:rPr>
                                      <w:rFonts w:ascii="Zizou Slab" w:hAnsi="Zizou Slab"/>
                                      <w:sz w:val="21"/>
                                    </w:rPr>
                                    <w:t>Escudero u201712673</w:t>
                                  </w:r>
                                </w:p>
                                <w:p w14:paraId="6371178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A064B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44B60C" w14:textId="77777777" w:rsidR="00CD4489" w:rsidRDefault="00CD4489"/>
                                <w:p w14:paraId="1F089D9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934CC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5F63A3A" w14:textId="77777777" w:rsidR="00CD4489" w:rsidRDefault="00CD4489" w:rsidP="00C87D5E">
                                  <w:pPr>
                                    <w:rPr>
                                      <w:rFonts w:ascii="Zizou Slab" w:hAnsi="Zizou Slab"/>
                                      <w:sz w:val="21"/>
                                    </w:rPr>
                                  </w:pPr>
                                  <w:r>
                                    <w:rPr>
                                      <w:rFonts w:ascii="Zizou Slab" w:hAnsi="Zizou Slab"/>
                                      <w:sz w:val="21"/>
                                    </w:rPr>
                                    <w:t>Escudero u201712673</w:t>
                                  </w:r>
                                </w:p>
                                <w:p w14:paraId="422490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BBBE4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807367" w14:textId="77777777" w:rsidR="00CD4489" w:rsidRDefault="00CD4489"/>
                                <w:p w14:paraId="4AD811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2B233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7F1E69E" w14:textId="77777777" w:rsidR="00CD4489" w:rsidRDefault="00CD4489" w:rsidP="00C87D5E">
                                  <w:pPr>
                                    <w:rPr>
                                      <w:rFonts w:ascii="Zizou Slab" w:hAnsi="Zizou Slab"/>
                                      <w:sz w:val="21"/>
                                    </w:rPr>
                                  </w:pPr>
                                  <w:r>
                                    <w:rPr>
                                      <w:rFonts w:ascii="Zizou Slab" w:hAnsi="Zizou Slab"/>
                                      <w:sz w:val="21"/>
                                    </w:rPr>
                                    <w:t>Escudero u201712673</w:t>
                                  </w:r>
                                </w:p>
                                <w:p w14:paraId="562910B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741E9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C67155" w14:textId="77777777" w:rsidR="00CD4489" w:rsidRDefault="00CD4489"/>
                                <w:p w14:paraId="34F681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D7C1D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334E13D" w14:textId="77777777" w:rsidR="00CD4489" w:rsidRDefault="00CD4489" w:rsidP="00C87D5E">
                                  <w:pPr>
                                    <w:rPr>
                                      <w:rFonts w:ascii="Zizou Slab" w:hAnsi="Zizou Slab"/>
                                      <w:sz w:val="21"/>
                                    </w:rPr>
                                  </w:pPr>
                                  <w:r>
                                    <w:rPr>
                                      <w:rFonts w:ascii="Zizou Slab" w:hAnsi="Zizou Slab"/>
                                      <w:sz w:val="21"/>
                                    </w:rPr>
                                    <w:t>Escudero u201712673</w:t>
                                  </w:r>
                                </w:p>
                                <w:p w14:paraId="5EB1A7F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085A18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924FA6" w14:textId="77777777" w:rsidR="00CD4489" w:rsidRDefault="00CD4489"/>
                                <w:p w14:paraId="65064F1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1549F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C3BD3B" w14:textId="77777777" w:rsidR="00CD4489" w:rsidRDefault="00CD4489" w:rsidP="00C87D5E">
                                  <w:pPr>
                                    <w:rPr>
                                      <w:rFonts w:ascii="Zizou Slab" w:hAnsi="Zizou Slab"/>
                                      <w:sz w:val="21"/>
                                    </w:rPr>
                                  </w:pPr>
                                  <w:r>
                                    <w:rPr>
                                      <w:rFonts w:ascii="Zizou Slab" w:hAnsi="Zizou Slab"/>
                                      <w:sz w:val="21"/>
                                    </w:rPr>
                                    <w:t>Escudero u201712673</w:t>
                                  </w:r>
                                </w:p>
                                <w:p w14:paraId="5D3F70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C13B3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1094DCD" w14:textId="77777777" w:rsidR="00CD4489" w:rsidRDefault="00CD4489"/>
                                <w:p w14:paraId="1CFA7A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35AAF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5EC8366" w14:textId="77777777" w:rsidR="00CD4489" w:rsidRDefault="00CD4489" w:rsidP="00C87D5E">
                                  <w:pPr>
                                    <w:rPr>
                                      <w:rFonts w:ascii="Zizou Slab" w:hAnsi="Zizou Slab"/>
                                      <w:sz w:val="21"/>
                                    </w:rPr>
                                  </w:pPr>
                                  <w:r>
                                    <w:rPr>
                                      <w:rFonts w:ascii="Zizou Slab" w:hAnsi="Zizou Slab"/>
                                      <w:sz w:val="21"/>
                                    </w:rPr>
                                    <w:t>Escudero u201712673</w:t>
                                  </w:r>
                                </w:p>
                                <w:p w14:paraId="4D79A65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EF199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B69D36" w14:textId="77777777" w:rsidR="00CD4489" w:rsidRDefault="00CD4489"/>
                                <w:p w14:paraId="09BA002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FA4A25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F5036E" w14:textId="77777777" w:rsidR="00CD4489" w:rsidRDefault="00CD4489" w:rsidP="00C87D5E">
                                  <w:pPr>
                                    <w:rPr>
                                      <w:rFonts w:ascii="Zizou Slab" w:hAnsi="Zizou Slab"/>
                                      <w:sz w:val="21"/>
                                    </w:rPr>
                                  </w:pPr>
                                  <w:r>
                                    <w:rPr>
                                      <w:rFonts w:ascii="Zizou Slab" w:hAnsi="Zizou Slab"/>
                                      <w:sz w:val="21"/>
                                    </w:rPr>
                                    <w:t>Escudero u201712673</w:t>
                                  </w:r>
                                </w:p>
                                <w:p w14:paraId="3791574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CECB4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589C35" w14:textId="77777777" w:rsidR="00CD4489" w:rsidRDefault="00CD4489"/>
                                <w:p w14:paraId="1F6D996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A32A2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9538A3" w14:textId="77777777" w:rsidR="00CD4489" w:rsidRDefault="00CD4489" w:rsidP="00C87D5E">
                                  <w:pPr>
                                    <w:rPr>
                                      <w:rFonts w:ascii="Zizou Slab" w:hAnsi="Zizou Slab"/>
                                      <w:sz w:val="21"/>
                                    </w:rPr>
                                  </w:pPr>
                                  <w:r>
                                    <w:rPr>
                                      <w:rFonts w:ascii="Zizou Slab" w:hAnsi="Zizou Slab"/>
                                      <w:sz w:val="21"/>
                                    </w:rPr>
                                    <w:t>Escudero u201712673</w:t>
                                  </w:r>
                                </w:p>
                                <w:p w14:paraId="27AACBF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5E807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72491D" w14:textId="77777777" w:rsidR="00CD4489" w:rsidRDefault="00CD4489"/>
                                <w:p w14:paraId="3D6BC41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4F598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2BB8AA" w14:textId="77777777" w:rsidR="00CD4489" w:rsidRDefault="00CD4489" w:rsidP="00C87D5E">
                                  <w:pPr>
                                    <w:rPr>
                                      <w:rFonts w:ascii="Zizou Slab" w:hAnsi="Zizou Slab"/>
                                      <w:sz w:val="21"/>
                                    </w:rPr>
                                  </w:pPr>
                                  <w:r>
                                    <w:rPr>
                                      <w:rFonts w:ascii="Zizou Slab" w:hAnsi="Zizou Slab"/>
                                      <w:sz w:val="21"/>
                                    </w:rPr>
                                    <w:t>Escudero u201712673</w:t>
                                  </w:r>
                                </w:p>
                                <w:p w14:paraId="055812F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DBA8C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E7B278" w14:textId="77777777" w:rsidR="00CD4489" w:rsidRDefault="00CD4489"/>
                                <w:p w14:paraId="32B6990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193AF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F71F7F" w14:textId="77777777" w:rsidR="00CD4489" w:rsidRDefault="00CD4489" w:rsidP="00C87D5E">
                                  <w:pPr>
                                    <w:rPr>
                                      <w:rFonts w:ascii="Zizou Slab" w:hAnsi="Zizou Slab"/>
                                      <w:sz w:val="21"/>
                                    </w:rPr>
                                  </w:pPr>
                                  <w:r>
                                    <w:rPr>
                                      <w:rFonts w:ascii="Zizou Slab" w:hAnsi="Zizou Slab"/>
                                      <w:sz w:val="21"/>
                                    </w:rPr>
                                    <w:t>Escudero u201712673</w:t>
                                  </w:r>
                                </w:p>
                                <w:p w14:paraId="6F800CD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79C6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0B2F65F" w14:textId="77777777" w:rsidR="00CD4489" w:rsidRDefault="00CD4489"/>
                                <w:p w14:paraId="2CA2633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C42FF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D71A094" w14:textId="77777777" w:rsidR="00CD4489" w:rsidRDefault="00CD4489" w:rsidP="00C87D5E">
                                  <w:pPr>
                                    <w:rPr>
                                      <w:rFonts w:ascii="Zizou Slab" w:hAnsi="Zizou Slab"/>
                                      <w:sz w:val="21"/>
                                    </w:rPr>
                                  </w:pPr>
                                  <w:r>
                                    <w:rPr>
                                      <w:rFonts w:ascii="Zizou Slab" w:hAnsi="Zizou Slab"/>
                                      <w:sz w:val="21"/>
                                    </w:rPr>
                                    <w:t>Escudero u201712673</w:t>
                                  </w:r>
                                </w:p>
                                <w:p w14:paraId="4B2A12E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24DAA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8E5EAC0" w14:textId="77777777" w:rsidR="00CD4489" w:rsidRDefault="00CD4489"/>
                                <w:p w14:paraId="176BA1A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25CF6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925153" w14:textId="77777777" w:rsidR="00CD4489" w:rsidRDefault="00CD4489" w:rsidP="00C87D5E">
                                  <w:pPr>
                                    <w:rPr>
                                      <w:rFonts w:ascii="Zizou Slab" w:hAnsi="Zizou Slab"/>
                                      <w:sz w:val="21"/>
                                    </w:rPr>
                                  </w:pPr>
                                  <w:r>
                                    <w:rPr>
                                      <w:rFonts w:ascii="Zizou Slab" w:hAnsi="Zizou Slab"/>
                                      <w:sz w:val="21"/>
                                    </w:rPr>
                                    <w:t>Escudero u201712673</w:t>
                                  </w:r>
                                </w:p>
                                <w:p w14:paraId="2846ABC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37D35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AB3B4B5" w14:textId="77777777" w:rsidR="00CD4489" w:rsidRDefault="00CD4489"/>
                                <w:p w14:paraId="2B28402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31B4B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7EEB231" w14:textId="77777777" w:rsidR="00CD4489" w:rsidRDefault="00CD4489" w:rsidP="00C87D5E">
                                  <w:pPr>
                                    <w:rPr>
                                      <w:rFonts w:ascii="Zizou Slab" w:hAnsi="Zizou Slab"/>
                                      <w:sz w:val="21"/>
                                    </w:rPr>
                                  </w:pPr>
                                  <w:r>
                                    <w:rPr>
                                      <w:rFonts w:ascii="Zizou Slab" w:hAnsi="Zizou Slab"/>
                                      <w:sz w:val="21"/>
                                    </w:rPr>
                                    <w:t>Escudero u201712673</w:t>
                                  </w:r>
                                </w:p>
                                <w:p w14:paraId="6B36AFE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C063FC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6C984A5" w14:textId="77777777" w:rsidR="00CD4489" w:rsidRDefault="00CD4489"/>
                                <w:p w14:paraId="7BF26F2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E9E1FE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39BAF4" w14:textId="77777777" w:rsidR="00CD4489" w:rsidRDefault="00CD4489" w:rsidP="00C87D5E">
                                  <w:pPr>
                                    <w:rPr>
                                      <w:rFonts w:ascii="Zizou Slab" w:hAnsi="Zizou Slab"/>
                                      <w:sz w:val="21"/>
                                    </w:rPr>
                                  </w:pPr>
                                  <w:r>
                                    <w:rPr>
                                      <w:rFonts w:ascii="Zizou Slab" w:hAnsi="Zizou Slab"/>
                                      <w:sz w:val="21"/>
                                    </w:rPr>
                                    <w:t>Escudero u201712673</w:t>
                                  </w:r>
                                </w:p>
                                <w:p w14:paraId="48C5EFA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C88427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26ADD25" w14:textId="77777777" w:rsidR="00CD4489" w:rsidRDefault="00CD4489"/>
                                <w:p w14:paraId="18B2AF7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A02CFC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8E929A7" w14:textId="77777777" w:rsidR="00CD4489" w:rsidRDefault="00CD4489" w:rsidP="00C87D5E">
                                  <w:pPr>
                                    <w:rPr>
                                      <w:rFonts w:ascii="Zizou Slab" w:hAnsi="Zizou Slab"/>
                                      <w:sz w:val="21"/>
                                    </w:rPr>
                                  </w:pPr>
                                  <w:r>
                                    <w:rPr>
                                      <w:rFonts w:ascii="Zizou Slab" w:hAnsi="Zizou Slab"/>
                                      <w:sz w:val="21"/>
                                    </w:rPr>
                                    <w:t>Escudero u201712673</w:t>
                                  </w:r>
                                </w:p>
                                <w:p w14:paraId="23EFE64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61056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185C2A" w14:textId="77777777" w:rsidR="00CD4489" w:rsidRDefault="00CD4489"/>
                                <w:p w14:paraId="5F948FB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15B801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4D7C79" w14:textId="77777777" w:rsidR="00CD4489" w:rsidRDefault="00CD4489" w:rsidP="00C87D5E">
                                  <w:pPr>
                                    <w:rPr>
                                      <w:rFonts w:ascii="Zizou Slab" w:hAnsi="Zizou Slab"/>
                                      <w:sz w:val="21"/>
                                    </w:rPr>
                                  </w:pPr>
                                  <w:r>
                                    <w:rPr>
                                      <w:rFonts w:ascii="Zizou Slab" w:hAnsi="Zizou Slab"/>
                                      <w:sz w:val="21"/>
                                    </w:rPr>
                                    <w:t>Escudero u201712673</w:t>
                                  </w:r>
                                </w:p>
                                <w:p w14:paraId="4DACF5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F50AE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41F0D5" w14:textId="77777777" w:rsidR="00CD4489" w:rsidRDefault="00CD4489"/>
                                <w:p w14:paraId="5DC100E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4CA2D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70FF4CA" w14:textId="77777777" w:rsidR="00CD4489" w:rsidRDefault="00CD4489" w:rsidP="00C87D5E">
                                  <w:pPr>
                                    <w:rPr>
                                      <w:rFonts w:ascii="Zizou Slab" w:hAnsi="Zizou Slab"/>
                                      <w:sz w:val="21"/>
                                    </w:rPr>
                                  </w:pPr>
                                  <w:r>
                                    <w:rPr>
                                      <w:rFonts w:ascii="Zizou Slab" w:hAnsi="Zizou Slab"/>
                                      <w:sz w:val="21"/>
                                    </w:rPr>
                                    <w:t>Escudero u201712673</w:t>
                                  </w:r>
                                </w:p>
                                <w:p w14:paraId="2A2EA55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8946F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F74DF40" w14:textId="77777777" w:rsidR="00CD4489" w:rsidRDefault="00CD4489"/>
                                <w:p w14:paraId="21A592D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7FDF30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60451B" w14:textId="77777777" w:rsidR="00CD4489" w:rsidRDefault="00CD4489" w:rsidP="00C87D5E">
                                  <w:pPr>
                                    <w:rPr>
                                      <w:rFonts w:ascii="Zizou Slab" w:hAnsi="Zizou Slab"/>
                                      <w:sz w:val="21"/>
                                    </w:rPr>
                                  </w:pPr>
                                  <w:r>
                                    <w:rPr>
                                      <w:rFonts w:ascii="Zizou Slab" w:hAnsi="Zizou Slab"/>
                                      <w:sz w:val="21"/>
                                    </w:rPr>
                                    <w:t>Escudero u201712673</w:t>
                                  </w:r>
                                </w:p>
                                <w:p w14:paraId="4C47EB2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1643C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73279F0" w14:textId="77777777" w:rsidR="00CD4489" w:rsidRDefault="00CD4489"/>
                                <w:p w14:paraId="267CCDD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F0BEC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D337FF" w14:textId="77777777" w:rsidR="00CD4489" w:rsidRDefault="00CD4489" w:rsidP="00C87D5E">
                                  <w:pPr>
                                    <w:rPr>
                                      <w:rFonts w:ascii="Zizou Slab" w:hAnsi="Zizou Slab"/>
                                      <w:sz w:val="21"/>
                                    </w:rPr>
                                  </w:pPr>
                                  <w:r>
                                    <w:rPr>
                                      <w:rFonts w:ascii="Zizou Slab" w:hAnsi="Zizou Slab"/>
                                      <w:sz w:val="21"/>
                                    </w:rPr>
                                    <w:t>Escudero u201712673</w:t>
                                  </w:r>
                                </w:p>
                                <w:p w14:paraId="741826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9649C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9999BD4" w14:textId="77777777" w:rsidR="00CD4489" w:rsidRDefault="00CD4489"/>
                                <w:p w14:paraId="44FBFED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6D3EE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411E202" w14:textId="77777777" w:rsidR="00CD4489" w:rsidRDefault="00CD4489" w:rsidP="00C87D5E">
                                  <w:pPr>
                                    <w:rPr>
                                      <w:rFonts w:ascii="Zizou Slab" w:hAnsi="Zizou Slab"/>
                                      <w:sz w:val="21"/>
                                    </w:rPr>
                                  </w:pPr>
                                  <w:r>
                                    <w:rPr>
                                      <w:rFonts w:ascii="Zizou Slab" w:hAnsi="Zizou Slab"/>
                                      <w:sz w:val="21"/>
                                    </w:rPr>
                                    <w:t>Escudero u201712673</w:t>
                                  </w:r>
                                </w:p>
                                <w:p w14:paraId="3D1816E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033944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5CB5084" w14:textId="77777777" w:rsidR="00CD4489" w:rsidRDefault="00CD4489"/>
                                <w:p w14:paraId="53DC95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679AE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AEE743" w14:textId="77777777" w:rsidR="00CD4489" w:rsidRDefault="00CD4489" w:rsidP="00C87D5E">
                                  <w:pPr>
                                    <w:rPr>
                                      <w:rFonts w:ascii="Zizou Slab" w:hAnsi="Zizou Slab"/>
                                      <w:sz w:val="21"/>
                                    </w:rPr>
                                  </w:pPr>
                                  <w:r>
                                    <w:rPr>
                                      <w:rFonts w:ascii="Zizou Slab" w:hAnsi="Zizou Slab"/>
                                      <w:sz w:val="21"/>
                                    </w:rPr>
                                    <w:t>Escudero u201712673</w:t>
                                  </w:r>
                                </w:p>
                                <w:p w14:paraId="1DEAD08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44EA70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86BA005" w14:textId="77777777" w:rsidR="00CD4489" w:rsidRDefault="00CD4489"/>
                                <w:p w14:paraId="03E6DB2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7219E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6583EE9" w14:textId="77777777" w:rsidR="00CD4489" w:rsidRDefault="00CD4489" w:rsidP="00C87D5E">
                                  <w:pPr>
                                    <w:rPr>
                                      <w:rFonts w:ascii="Zizou Slab" w:hAnsi="Zizou Slab"/>
                                      <w:sz w:val="21"/>
                                    </w:rPr>
                                  </w:pPr>
                                  <w:r>
                                    <w:rPr>
                                      <w:rFonts w:ascii="Zizou Slab" w:hAnsi="Zizou Slab"/>
                                      <w:sz w:val="21"/>
                                    </w:rPr>
                                    <w:t>Escudero u201712673</w:t>
                                  </w:r>
                                </w:p>
                                <w:p w14:paraId="5272268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3C86C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D0C08B7" w14:textId="77777777" w:rsidR="00CD4489" w:rsidRDefault="00CD4489"/>
                                <w:p w14:paraId="41B72EB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873F3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906DE0" w14:textId="77777777" w:rsidR="00CD4489" w:rsidRDefault="00CD4489" w:rsidP="00C87D5E">
                                  <w:pPr>
                                    <w:rPr>
                                      <w:rFonts w:ascii="Zizou Slab" w:hAnsi="Zizou Slab"/>
                                      <w:sz w:val="21"/>
                                    </w:rPr>
                                  </w:pPr>
                                  <w:r>
                                    <w:rPr>
                                      <w:rFonts w:ascii="Zizou Slab" w:hAnsi="Zizou Slab"/>
                                      <w:sz w:val="21"/>
                                    </w:rPr>
                                    <w:t>Escudero u201712673</w:t>
                                  </w:r>
                                </w:p>
                                <w:p w14:paraId="05D42F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24797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55C42B" w14:textId="77777777" w:rsidR="00CD4489" w:rsidRDefault="00CD4489"/>
                                <w:p w14:paraId="775386F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6D169B"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26091BBE" w14:textId="77777777" w:rsidR="00CD4489" w:rsidRDefault="00CD4489" w:rsidP="00C87D5E">
                                  <w:pPr>
                                    <w:rPr>
                                      <w:rFonts w:ascii="Zizou Slab" w:hAnsi="Zizou Slab"/>
                                      <w:sz w:val="21"/>
                                    </w:rPr>
                                  </w:pPr>
                                  <w:r>
                                    <w:rPr>
                                      <w:rFonts w:ascii="Zizou Slab" w:hAnsi="Zizou Slab"/>
                                      <w:sz w:val="21"/>
                                    </w:rPr>
                                    <w:t>Escudero u201712673</w:t>
                                  </w:r>
                                </w:p>
                                <w:p w14:paraId="4679FCEC"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50E8CCB7"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0E02604D" w14:textId="77777777" w:rsidR="00CD4489" w:rsidRDefault="00CD4489"/>
                                <w:p w14:paraId="0C3518F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0B1E3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92C1BB" w14:textId="77777777" w:rsidR="00CD4489" w:rsidRDefault="00CD4489" w:rsidP="00C87D5E">
                                  <w:pPr>
                                    <w:rPr>
                                      <w:rFonts w:ascii="Zizou Slab" w:hAnsi="Zizou Slab"/>
                                      <w:sz w:val="21"/>
                                    </w:rPr>
                                  </w:pPr>
                                  <w:r>
                                    <w:rPr>
                                      <w:rFonts w:ascii="Zizou Slab" w:hAnsi="Zizou Slab"/>
                                      <w:sz w:val="21"/>
                                    </w:rPr>
                                    <w:t>Escudero u201712673</w:t>
                                  </w:r>
                                </w:p>
                                <w:p w14:paraId="761EDAC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8BB045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9A17383" w14:textId="77777777" w:rsidR="00CD4489" w:rsidRDefault="00CD4489"/>
                                <w:p w14:paraId="21D94B7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3217F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CEF803" w14:textId="77777777" w:rsidR="00CD4489" w:rsidRDefault="00CD4489" w:rsidP="00C87D5E">
                                  <w:pPr>
                                    <w:rPr>
                                      <w:rFonts w:ascii="Zizou Slab" w:hAnsi="Zizou Slab"/>
                                      <w:sz w:val="21"/>
                                    </w:rPr>
                                  </w:pPr>
                                  <w:r>
                                    <w:rPr>
                                      <w:rFonts w:ascii="Zizou Slab" w:hAnsi="Zizou Slab"/>
                                      <w:sz w:val="21"/>
                                    </w:rPr>
                                    <w:t>Escudero u201712673</w:t>
                                  </w:r>
                                </w:p>
                                <w:p w14:paraId="330D604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33982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60DC86" w14:textId="77777777" w:rsidR="00CD4489" w:rsidRDefault="00CD4489"/>
                                <w:p w14:paraId="57F8B7A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BAB4E1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E0F923" w14:textId="77777777" w:rsidR="00CD4489" w:rsidRDefault="00CD4489" w:rsidP="00C87D5E">
                                  <w:pPr>
                                    <w:rPr>
                                      <w:rFonts w:ascii="Zizou Slab" w:hAnsi="Zizou Slab"/>
                                      <w:sz w:val="21"/>
                                    </w:rPr>
                                  </w:pPr>
                                  <w:r>
                                    <w:rPr>
                                      <w:rFonts w:ascii="Zizou Slab" w:hAnsi="Zizou Slab"/>
                                      <w:sz w:val="21"/>
                                    </w:rPr>
                                    <w:t>Escudero u201712673</w:t>
                                  </w:r>
                                </w:p>
                                <w:p w14:paraId="52C2B9E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36305C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E14682" w14:textId="77777777" w:rsidR="00CD4489" w:rsidRDefault="00CD4489"/>
                                <w:p w14:paraId="555AD14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1C5C4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30CD973" w14:textId="77777777" w:rsidR="00CD4489" w:rsidRDefault="00CD4489" w:rsidP="00C87D5E">
                                  <w:pPr>
                                    <w:rPr>
                                      <w:rFonts w:ascii="Zizou Slab" w:hAnsi="Zizou Slab"/>
                                      <w:sz w:val="21"/>
                                    </w:rPr>
                                  </w:pPr>
                                  <w:r>
                                    <w:rPr>
                                      <w:rFonts w:ascii="Zizou Slab" w:hAnsi="Zizou Slab"/>
                                      <w:sz w:val="21"/>
                                    </w:rPr>
                                    <w:t>Escudero u201712673</w:t>
                                  </w:r>
                                </w:p>
                                <w:p w14:paraId="6EFED97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E93EB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C16B00B" w14:textId="77777777" w:rsidR="00CD4489" w:rsidRDefault="00CD4489"/>
                                <w:p w14:paraId="7D6C621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1FD2E1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8DDA7FC" w14:textId="77777777" w:rsidR="00CD4489" w:rsidRDefault="00CD4489" w:rsidP="00C87D5E">
                                  <w:pPr>
                                    <w:rPr>
                                      <w:rFonts w:ascii="Zizou Slab" w:hAnsi="Zizou Slab"/>
                                      <w:sz w:val="21"/>
                                    </w:rPr>
                                  </w:pPr>
                                  <w:r>
                                    <w:rPr>
                                      <w:rFonts w:ascii="Zizou Slab" w:hAnsi="Zizou Slab"/>
                                      <w:sz w:val="21"/>
                                    </w:rPr>
                                    <w:t>Escudero u201712673</w:t>
                                  </w:r>
                                </w:p>
                                <w:p w14:paraId="5A82258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DE72BC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8872272" w14:textId="77777777" w:rsidR="00CD4489" w:rsidRDefault="00CD4489"/>
                                <w:p w14:paraId="33414F4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8A09F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AC252A" w14:textId="77777777" w:rsidR="00CD4489" w:rsidRDefault="00CD4489" w:rsidP="00C87D5E">
                                  <w:pPr>
                                    <w:rPr>
                                      <w:rFonts w:ascii="Zizou Slab" w:hAnsi="Zizou Slab"/>
                                      <w:sz w:val="21"/>
                                    </w:rPr>
                                  </w:pPr>
                                  <w:r>
                                    <w:rPr>
                                      <w:rFonts w:ascii="Zizou Slab" w:hAnsi="Zizou Slab"/>
                                      <w:sz w:val="21"/>
                                    </w:rPr>
                                    <w:t>Escudero u201712673</w:t>
                                  </w:r>
                                </w:p>
                                <w:p w14:paraId="4C1A822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000712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C01D497" w14:textId="77777777" w:rsidR="00CD4489" w:rsidRDefault="00CD4489"/>
                                <w:p w14:paraId="0D455C2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ED1FF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EFC108" w14:textId="77777777" w:rsidR="00CD4489" w:rsidRDefault="00CD4489" w:rsidP="00C87D5E">
                                  <w:pPr>
                                    <w:rPr>
                                      <w:rFonts w:ascii="Zizou Slab" w:hAnsi="Zizou Slab"/>
                                      <w:sz w:val="21"/>
                                    </w:rPr>
                                  </w:pPr>
                                  <w:r>
                                    <w:rPr>
                                      <w:rFonts w:ascii="Zizou Slab" w:hAnsi="Zizou Slab"/>
                                      <w:sz w:val="21"/>
                                    </w:rPr>
                                    <w:t>Escudero u201712673</w:t>
                                  </w:r>
                                </w:p>
                                <w:p w14:paraId="37CD57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A686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955BCC" w14:textId="77777777" w:rsidR="00CD4489" w:rsidRDefault="00CD4489"/>
                                <w:p w14:paraId="62EF6A5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5CE6AA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ADEA8F1" w14:textId="77777777" w:rsidR="00CD4489" w:rsidRDefault="00CD4489" w:rsidP="00C87D5E">
                                  <w:pPr>
                                    <w:rPr>
                                      <w:rFonts w:ascii="Zizou Slab" w:hAnsi="Zizou Slab"/>
                                      <w:sz w:val="21"/>
                                    </w:rPr>
                                  </w:pPr>
                                  <w:r>
                                    <w:rPr>
                                      <w:rFonts w:ascii="Zizou Slab" w:hAnsi="Zizou Slab"/>
                                      <w:sz w:val="21"/>
                                    </w:rPr>
                                    <w:t>Escudero u201712673</w:t>
                                  </w:r>
                                </w:p>
                                <w:p w14:paraId="3B03ED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0B4B02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D736BD" w14:textId="77777777" w:rsidR="00CD4489" w:rsidRDefault="00CD4489"/>
                                <w:p w14:paraId="315BD7B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6E4B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4FD821" w14:textId="77777777" w:rsidR="00CD4489" w:rsidRDefault="00CD4489" w:rsidP="00C87D5E">
                                  <w:pPr>
                                    <w:rPr>
                                      <w:rFonts w:ascii="Zizou Slab" w:hAnsi="Zizou Slab"/>
                                      <w:sz w:val="21"/>
                                    </w:rPr>
                                  </w:pPr>
                                  <w:r>
                                    <w:rPr>
                                      <w:rFonts w:ascii="Zizou Slab" w:hAnsi="Zizou Slab"/>
                                      <w:sz w:val="21"/>
                                    </w:rPr>
                                    <w:t>Escudero u201712673</w:t>
                                  </w:r>
                                </w:p>
                                <w:p w14:paraId="2F2353C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5232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5A6D09" w14:textId="77777777" w:rsidR="00CD4489" w:rsidRDefault="00CD4489"/>
                                <w:p w14:paraId="6515EA1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C1EC1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E8BEF1F" w14:textId="77777777" w:rsidR="00CD4489" w:rsidRDefault="00CD4489" w:rsidP="00C87D5E">
                                  <w:pPr>
                                    <w:rPr>
                                      <w:rFonts w:ascii="Zizou Slab" w:hAnsi="Zizou Slab"/>
                                      <w:sz w:val="21"/>
                                    </w:rPr>
                                  </w:pPr>
                                  <w:r>
                                    <w:rPr>
                                      <w:rFonts w:ascii="Zizou Slab" w:hAnsi="Zizou Slab"/>
                                      <w:sz w:val="21"/>
                                    </w:rPr>
                                    <w:t>Escudero u201712673</w:t>
                                  </w:r>
                                </w:p>
                                <w:p w14:paraId="0961694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0FB92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3F0580" w14:textId="77777777" w:rsidR="00CD4489" w:rsidRDefault="00CD4489"/>
                                <w:p w14:paraId="6BC2F4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3A80C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C6A84E5" w14:textId="77777777" w:rsidR="00CD4489" w:rsidRDefault="00CD4489" w:rsidP="00C87D5E">
                                  <w:pPr>
                                    <w:rPr>
                                      <w:rFonts w:ascii="Zizou Slab" w:hAnsi="Zizou Slab"/>
                                      <w:sz w:val="21"/>
                                    </w:rPr>
                                  </w:pPr>
                                  <w:r>
                                    <w:rPr>
                                      <w:rFonts w:ascii="Zizou Slab" w:hAnsi="Zizou Slab"/>
                                      <w:sz w:val="21"/>
                                    </w:rPr>
                                    <w:t>Escudero u201712673</w:t>
                                  </w:r>
                                </w:p>
                                <w:p w14:paraId="0D7906A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702119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56A63B1" w14:textId="77777777" w:rsidR="00CD4489" w:rsidRDefault="00CD4489"/>
                                <w:p w14:paraId="7D7F44D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681714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E49EF7" w14:textId="77777777" w:rsidR="00CD4489" w:rsidRDefault="00CD4489" w:rsidP="00C87D5E">
                                  <w:pPr>
                                    <w:rPr>
                                      <w:rFonts w:ascii="Zizou Slab" w:hAnsi="Zizou Slab"/>
                                      <w:sz w:val="21"/>
                                    </w:rPr>
                                  </w:pPr>
                                  <w:r>
                                    <w:rPr>
                                      <w:rFonts w:ascii="Zizou Slab" w:hAnsi="Zizou Slab"/>
                                      <w:sz w:val="21"/>
                                    </w:rPr>
                                    <w:t>Escudero u201712673</w:t>
                                  </w:r>
                                </w:p>
                                <w:p w14:paraId="23B35D9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3197C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DCAC4E" w14:textId="77777777" w:rsidR="00CD4489" w:rsidRDefault="00CD4489"/>
                                <w:p w14:paraId="73CB279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BAC46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F0DFA63" w14:textId="77777777" w:rsidR="00CD4489" w:rsidRDefault="00CD4489" w:rsidP="00C87D5E">
                                  <w:pPr>
                                    <w:rPr>
                                      <w:rFonts w:ascii="Zizou Slab" w:hAnsi="Zizou Slab"/>
                                      <w:sz w:val="21"/>
                                    </w:rPr>
                                  </w:pPr>
                                  <w:r>
                                    <w:rPr>
                                      <w:rFonts w:ascii="Zizou Slab" w:hAnsi="Zizou Slab"/>
                                      <w:sz w:val="21"/>
                                    </w:rPr>
                                    <w:t>Escudero u201712673</w:t>
                                  </w:r>
                                </w:p>
                                <w:p w14:paraId="164B86A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A7A651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4857082" w14:textId="77777777" w:rsidR="00CD4489" w:rsidRDefault="00CD4489"/>
                                <w:p w14:paraId="3E3A11C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C9D8F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944581" w14:textId="77777777" w:rsidR="00CD4489" w:rsidRDefault="00CD4489" w:rsidP="00C87D5E">
                                  <w:pPr>
                                    <w:rPr>
                                      <w:rFonts w:ascii="Zizou Slab" w:hAnsi="Zizou Slab"/>
                                      <w:sz w:val="21"/>
                                    </w:rPr>
                                  </w:pPr>
                                  <w:r>
                                    <w:rPr>
                                      <w:rFonts w:ascii="Zizou Slab" w:hAnsi="Zizou Slab"/>
                                      <w:sz w:val="21"/>
                                    </w:rPr>
                                    <w:t>Escudero u201712673</w:t>
                                  </w:r>
                                </w:p>
                                <w:p w14:paraId="793B494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2779D8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E2675B" w14:textId="77777777" w:rsidR="00CD4489" w:rsidRDefault="00CD4489"/>
                                <w:p w14:paraId="15A3F3E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DD01F9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597CD6" w14:textId="77777777" w:rsidR="00CD4489" w:rsidRDefault="00CD4489" w:rsidP="00C87D5E">
                                  <w:pPr>
                                    <w:rPr>
                                      <w:rFonts w:ascii="Zizou Slab" w:hAnsi="Zizou Slab"/>
                                      <w:sz w:val="21"/>
                                    </w:rPr>
                                  </w:pPr>
                                  <w:r>
                                    <w:rPr>
                                      <w:rFonts w:ascii="Zizou Slab" w:hAnsi="Zizou Slab"/>
                                      <w:sz w:val="21"/>
                                    </w:rPr>
                                    <w:t>Escudero u201712673</w:t>
                                  </w:r>
                                </w:p>
                                <w:p w14:paraId="3816FD6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0516B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F453556" w14:textId="77777777" w:rsidR="00CD4489" w:rsidRDefault="00CD4489"/>
                                <w:p w14:paraId="6D1BE95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D3011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DEF8B9" w14:textId="77777777" w:rsidR="00CD4489" w:rsidRDefault="00CD4489" w:rsidP="00C87D5E">
                                  <w:pPr>
                                    <w:rPr>
                                      <w:rFonts w:ascii="Zizou Slab" w:hAnsi="Zizou Slab"/>
                                      <w:sz w:val="21"/>
                                    </w:rPr>
                                  </w:pPr>
                                  <w:r>
                                    <w:rPr>
                                      <w:rFonts w:ascii="Zizou Slab" w:hAnsi="Zizou Slab"/>
                                      <w:sz w:val="21"/>
                                    </w:rPr>
                                    <w:t>Escudero u201712673</w:t>
                                  </w:r>
                                </w:p>
                                <w:p w14:paraId="2BF8B1B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C6918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2C98591" w14:textId="77777777" w:rsidR="00CD4489" w:rsidRDefault="00CD4489"/>
                                <w:p w14:paraId="2815D5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89A671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713593" w14:textId="77777777" w:rsidR="00CD4489" w:rsidRDefault="00CD4489" w:rsidP="00C87D5E">
                                  <w:pPr>
                                    <w:rPr>
                                      <w:rFonts w:ascii="Zizou Slab" w:hAnsi="Zizou Slab"/>
                                      <w:sz w:val="21"/>
                                    </w:rPr>
                                  </w:pPr>
                                  <w:r>
                                    <w:rPr>
                                      <w:rFonts w:ascii="Zizou Slab" w:hAnsi="Zizou Slab"/>
                                      <w:sz w:val="21"/>
                                    </w:rPr>
                                    <w:t>Escudero u201712673</w:t>
                                  </w:r>
                                </w:p>
                                <w:p w14:paraId="4020EA9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9D3B64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04E0CA" w14:textId="77777777" w:rsidR="00CD4489" w:rsidRDefault="00CD4489"/>
                                <w:p w14:paraId="0830902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17222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8600EA" w14:textId="77777777" w:rsidR="00CD4489" w:rsidRDefault="00CD4489" w:rsidP="00C87D5E">
                                  <w:pPr>
                                    <w:rPr>
                                      <w:rFonts w:ascii="Zizou Slab" w:hAnsi="Zizou Slab"/>
                                      <w:sz w:val="21"/>
                                    </w:rPr>
                                  </w:pPr>
                                  <w:r>
                                    <w:rPr>
                                      <w:rFonts w:ascii="Zizou Slab" w:hAnsi="Zizou Slab"/>
                                      <w:sz w:val="21"/>
                                    </w:rPr>
                                    <w:t>Escudero u201712673</w:t>
                                  </w:r>
                                </w:p>
                                <w:p w14:paraId="53DE0D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8BA3CC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BA695E" w14:textId="77777777" w:rsidR="00CD4489" w:rsidRDefault="00CD4489"/>
                                <w:p w14:paraId="69693B8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51C7D3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0FB4C31" w14:textId="77777777" w:rsidR="00CD4489" w:rsidRDefault="00CD4489" w:rsidP="00C87D5E">
                                  <w:pPr>
                                    <w:rPr>
                                      <w:rFonts w:ascii="Zizou Slab" w:hAnsi="Zizou Slab"/>
                                      <w:sz w:val="21"/>
                                    </w:rPr>
                                  </w:pPr>
                                  <w:r>
                                    <w:rPr>
                                      <w:rFonts w:ascii="Zizou Slab" w:hAnsi="Zizou Slab"/>
                                      <w:sz w:val="21"/>
                                    </w:rPr>
                                    <w:t>Escudero u201712673</w:t>
                                  </w:r>
                                </w:p>
                                <w:p w14:paraId="33A6BEA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ECF81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F75C83" w14:textId="77777777" w:rsidR="00CD4489" w:rsidRDefault="00CD4489"/>
                                <w:p w14:paraId="43A4B74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16EBC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760808C" w14:textId="77777777" w:rsidR="00CD4489" w:rsidRDefault="00CD4489" w:rsidP="00C87D5E">
                                  <w:pPr>
                                    <w:rPr>
                                      <w:rFonts w:ascii="Zizou Slab" w:hAnsi="Zizou Slab"/>
                                      <w:sz w:val="21"/>
                                    </w:rPr>
                                  </w:pPr>
                                  <w:r>
                                    <w:rPr>
                                      <w:rFonts w:ascii="Zizou Slab" w:hAnsi="Zizou Slab"/>
                                      <w:sz w:val="21"/>
                                    </w:rPr>
                                    <w:t>Escudero u201712673</w:t>
                                  </w:r>
                                </w:p>
                                <w:p w14:paraId="1C303E5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D58F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E4F0FF" w14:textId="77777777" w:rsidR="00CD4489" w:rsidRDefault="00CD4489"/>
                                <w:p w14:paraId="01FE5E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682DCF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56348C5" w14:textId="77777777" w:rsidR="00CD4489" w:rsidRDefault="00CD4489" w:rsidP="00C87D5E">
                                  <w:pPr>
                                    <w:rPr>
                                      <w:rFonts w:ascii="Zizou Slab" w:hAnsi="Zizou Slab"/>
                                      <w:sz w:val="21"/>
                                    </w:rPr>
                                  </w:pPr>
                                  <w:r>
                                    <w:rPr>
                                      <w:rFonts w:ascii="Zizou Slab" w:hAnsi="Zizou Slab"/>
                                      <w:sz w:val="21"/>
                                    </w:rPr>
                                    <w:t>Escudero u201712673</w:t>
                                  </w:r>
                                </w:p>
                                <w:p w14:paraId="3CEB8D0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38E08C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F2AB54" w14:textId="77777777" w:rsidR="00CD4489" w:rsidRDefault="00CD4489"/>
                                <w:p w14:paraId="7AA39FD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37CB5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1812A36" w14:textId="77777777" w:rsidR="00CD4489" w:rsidRDefault="00CD4489" w:rsidP="00C87D5E">
                                  <w:pPr>
                                    <w:rPr>
                                      <w:rFonts w:ascii="Zizou Slab" w:hAnsi="Zizou Slab"/>
                                      <w:sz w:val="21"/>
                                    </w:rPr>
                                  </w:pPr>
                                  <w:r>
                                    <w:rPr>
                                      <w:rFonts w:ascii="Zizou Slab" w:hAnsi="Zizou Slab"/>
                                      <w:sz w:val="21"/>
                                    </w:rPr>
                                    <w:t>Escudero u201712673</w:t>
                                  </w:r>
                                </w:p>
                                <w:p w14:paraId="333D56D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338A42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EFD9121" w14:textId="77777777" w:rsidR="00CD4489" w:rsidRDefault="00CD4489"/>
                                <w:p w14:paraId="20B5849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EAC7A6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9DFE029" w14:textId="77777777" w:rsidR="00CD4489" w:rsidRDefault="00CD4489" w:rsidP="00C87D5E">
                                  <w:pPr>
                                    <w:rPr>
                                      <w:rFonts w:ascii="Zizou Slab" w:hAnsi="Zizou Slab"/>
                                      <w:sz w:val="21"/>
                                    </w:rPr>
                                  </w:pPr>
                                  <w:r>
                                    <w:rPr>
                                      <w:rFonts w:ascii="Zizou Slab" w:hAnsi="Zizou Slab"/>
                                      <w:sz w:val="21"/>
                                    </w:rPr>
                                    <w:t>Escudero u201712673</w:t>
                                  </w:r>
                                </w:p>
                                <w:p w14:paraId="4CA767B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D4314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745D5D" w14:textId="77777777" w:rsidR="00CD4489" w:rsidRDefault="00CD4489"/>
                                <w:p w14:paraId="082E8D9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FB3E7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9815D3" w14:textId="77777777" w:rsidR="00CD4489" w:rsidRDefault="00CD4489" w:rsidP="00C87D5E">
                                  <w:pPr>
                                    <w:rPr>
                                      <w:rFonts w:ascii="Zizou Slab" w:hAnsi="Zizou Slab"/>
                                      <w:sz w:val="21"/>
                                    </w:rPr>
                                  </w:pPr>
                                  <w:r>
                                    <w:rPr>
                                      <w:rFonts w:ascii="Zizou Slab" w:hAnsi="Zizou Slab"/>
                                      <w:sz w:val="21"/>
                                    </w:rPr>
                                    <w:t>Escudero u201712673</w:t>
                                  </w:r>
                                </w:p>
                                <w:p w14:paraId="5E8A1B4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345C55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B0842E" w14:textId="77777777" w:rsidR="00CD4489" w:rsidRDefault="00CD4489"/>
                                <w:p w14:paraId="4CCBB0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D2BE1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6EC64C" w14:textId="77777777" w:rsidR="00CD4489" w:rsidRDefault="00CD4489" w:rsidP="00C87D5E">
                                  <w:pPr>
                                    <w:rPr>
                                      <w:rFonts w:ascii="Zizou Slab" w:hAnsi="Zizou Slab"/>
                                      <w:sz w:val="21"/>
                                    </w:rPr>
                                  </w:pPr>
                                  <w:r>
                                    <w:rPr>
                                      <w:rFonts w:ascii="Zizou Slab" w:hAnsi="Zizou Slab"/>
                                      <w:sz w:val="21"/>
                                    </w:rPr>
                                    <w:t>Escudero u201712673</w:t>
                                  </w:r>
                                </w:p>
                                <w:p w14:paraId="4FBA397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3B344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50EAB9" w14:textId="77777777" w:rsidR="00CD4489" w:rsidRDefault="00CD4489"/>
                                <w:p w14:paraId="734982C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62A5E9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27B8221" w14:textId="77777777" w:rsidR="00CD4489" w:rsidRDefault="00CD4489" w:rsidP="00C87D5E">
                                  <w:pPr>
                                    <w:rPr>
                                      <w:rFonts w:ascii="Zizou Slab" w:hAnsi="Zizou Slab"/>
                                      <w:sz w:val="21"/>
                                    </w:rPr>
                                  </w:pPr>
                                  <w:r>
                                    <w:rPr>
                                      <w:rFonts w:ascii="Zizou Slab" w:hAnsi="Zizou Slab"/>
                                      <w:sz w:val="21"/>
                                    </w:rPr>
                                    <w:t>Escudero u201712673</w:t>
                                  </w:r>
                                </w:p>
                                <w:p w14:paraId="573BD31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D1E5F3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38B35B" w14:textId="77777777" w:rsidR="00CD4489" w:rsidRDefault="00CD4489"/>
                                <w:p w14:paraId="774557C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44CC6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C625478" w14:textId="77777777" w:rsidR="00CD4489" w:rsidRDefault="00CD4489" w:rsidP="00C87D5E">
                                  <w:pPr>
                                    <w:rPr>
                                      <w:rFonts w:ascii="Zizou Slab" w:hAnsi="Zizou Slab"/>
                                      <w:sz w:val="21"/>
                                    </w:rPr>
                                  </w:pPr>
                                  <w:r>
                                    <w:rPr>
                                      <w:rFonts w:ascii="Zizou Slab" w:hAnsi="Zizou Slab"/>
                                      <w:sz w:val="21"/>
                                    </w:rPr>
                                    <w:t>Escudero u201712673</w:t>
                                  </w:r>
                                </w:p>
                                <w:p w14:paraId="634F839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79205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DA5836" w14:textId="77777777" w:rsidR="00CD4489" w:rsidRDefault="00CD4489"/>
                                <w:p w14:paraId="4C76E8D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D0003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EA4EB9D" w14:textId="77777777" w:rsidR="00CD4489" w:rsidRDefault="00CD4489" w:rsidP="00C87D5E">
                                  <w:pPr>
                                    <w:rPr>
                                      <w:rFonts w:ascii="Zizou Slab" w:hAnsi="Zizou Slab"/>
                                      <w:sz w:val="21"/>
                                    </w:rPr>
                                  </w:pPr>
                                  <w:r>
                                    <w:rPr>
                                      <w:rFonts w:ascii="Zizou Slab" w:hAnsi="Zizou Slab"/>
                                      <w:sz w:val="21"/>
                                    </w:rPr>
                                    <w:t>Escudero u201712673</w:t>
                                  </w:r>
                                </w:p>
                                <w:p w14:paraId="07EFB14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1703F4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37EB12" w14:textId="77777777" w:rsidR="00CD4489" w:rsidRDefault="00CD4489"/>
                                <w:p w14:paraId="6E41E36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BF07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94209F" w14:textId="77777777" w:rsidR="00CD4489" w:rsidRDefault="00CD4489" w:rsidP="00C87D5E">
                                  <w:pPr>
                                    <w:rPr>
                                      <w:rFonts w:ascii="Zizou Slab" w:hAnsi="Zizou Slab"/>
                                      <w:sz w:val="21"/>
                                    </w:rPr>
                                  </w:pPr>
                                  <w:r>
                                    <w:rPr>
                                      <w:rFonts w:ascii="Zizou Slab" w:hAnsi="Zizou Slab"/>
                                      <w:sz w:val="21"/>
                                    </w:rPr>
                                    <w:t>Escudero u201712673</w:t>
                                  </w:r>
                                </w:p>
                                <w:p w14:paraId="2CB4671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E332B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1DAF7B" w14:textId="77777777" w:rsidR="00CD4489" w:rsidRDefault="00CD4489"/>
                                <w:p w14:paraId="0FE1FE7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EAF91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0629823" w14:textId="77777777" w:rsidR="00CD4489" w:rsidRDefault="00CD4489" w:rsidP="00C87D5E">
                                  <w:pPr>
                                    <w:rPr>
                                      <w:rFonts w:ascii="Zizou Slab" w:hAnsi="Zizou Slab"/>
                                      <w:sz w:val="21"/>
                                    </w:rPr>
                                  </w:pPr>
                                  <w:r>
                                    <w:rPr>
                                      <w:rFonts w:ascii="Zizou Slab" w:hAnsi="Zizou Slab"/>
                                      <w:sz w:val="21"/>
                                    </w:rPr>
                                    <w:t>Escudero u201712673</w:t>
                                  </w:r>
                                </w:p>
                                <w:p w14:paraId="517333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B965AE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2ACC59" w14:textId="77777777" w:rsidR="00CD4489" w:rsidRDefault="00CD4489"/>
                                <w:p w14:paraId="1EEE708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5F26E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657465" w14:textId="77777777" w:rsidR="00CD4489" w:rsidRDefault="00CD4489" w:rsidP="00C87D5E">
                                  <w:pPr>
                                    <w:rPr>
                                      <w:rFonts w:ascii="Zizou Slab" w:hAnsi="Zizou Slab"/>
                                      <w:sz w:val="21"/>
                                    </w:rPr>
                                  </w:pPr>
                                  <w:r>
                                    <w:rPr>
                                      <w:rFonts w:ascii="Zizou Slab" w:hAnsi="Zizou Slab"/>
                                      <w:sz w:val="21"/>
                                    </w:rPr>
                                    <w:t>Escudero u201712673</w:t>
                                  </w:r>
                                </w:p>
                                <w:p w14:paraId="342F0AC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BBE389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B8D8B5E" w14:textId="77777777" w:rsidR="00CD4489" w:rsidRDefault="00CD4489"/>
                                <w:p w14:paraId="2028437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3B09CB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979280A" w14:textId="77777777" w:rsidR="00CD4489" w:rsidRDefault="00CD4489" w:rsidP="00C87D5E">
                                  <w:pPr>
                                    <w:rPr>
                                      <w:rFonts w:ascii="Zizou Slab" w:hAnsi="Zizou Slab"/>
                                      <w:sz w:val="21"/>
                                    </w:rPr>
                                  </w:pPr>
                                  <w:r>
                                    <w:rPr>
                                      <w:rFonts w:ascii="Zizou Slab" w:hAnsi="Zizou Slab"/>
                                      <w:sz w:val="21"/>
                                    </w:rPr>
                                    <w:t>Escudero u201712673</w:t>
                                  </w:r>
                                </w:p>
                                <w:p w14:paraId="680208B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15EC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2CA896" w14:textId="77777777" w:rsidR="00CD4489" w:rsidRDefault="00CD4489"/>
                                <w:p w14:paraId="194C553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6DE6D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3D8100" w14:textId="77777777" w:rsidR="00CD4489" w:rsidRDefault="00CD4489" w:rsidP="00C87D5E">
                                  <w:pPr>
                                    <w:rPr>
                                      <w:rFonts w:ascii="Zizou Slab" w:hAnsi="Zizou Slab"/>
                                      <w:sz w:val="21"/>
                                    </w:rPr>
                                  </w:pPr>
                                  <w:r>
                                    <w:rPr>
                                      <w:rFonts w:ascii="Zizou Slab" w:hAnsi="Zizou Slab"/>
                                      <w:sz w:val="21"/>
                                    </w:rPr>
                                    <w:t>Escudero u201712673</w:t>
                                  </w:r>
                                </w:p>
                                <w:p w14:paraId="598AADF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41F70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AF0795" w14:textId="77777777" w:rsidR="00CD4489" w:rsidRDefault="00CD4489"/>
                                <w:p w14:paraId="36C2CDE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60CF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F0C4717" w14:textId="77777777" w:rsidR="00CD4489" w:rsidRDefault="00CD4489" w:rsidP="00C87D5E">
                                  <w:pPr>
                                    <w:rPr>
                                      <w:rFonts w:ascii="Zizou Slab" w:hAnsi="Zizou Slab"/>
                                      <w:sz w:val="21"/>
                                    </w:rPr>
                                  </w:pPr>
                                  <w:r>
                                    <w:rPr>
                                      <w:rFonts w:ascii="Zizou Slab" w:hAnsi="Zizou Slab"/>
                                      <w:sz w:val="21"/>
                                    </w:rPr>
                                    <w:t>Escudero u201712673</w:t>
                                  </w:r>
                                </w:p>
                                <w:p w14:paraId="3510010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203D11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77A3D7F" w14:textId="77777777" w:rsidR="00CD4489" w:rsidRDefault="00CD4489"/>
                                <w:p w14:paraId="1796039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11357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08C9FE" w14:textId="77777777" w:rsidR="00CD4489" w:rsidRDefault="00CD4489" w:rsidP="00C87D5E">
                                  <w:pPr>
                                    <w:rPr>
                                      <w:rFonts w:ascii="Zizou Slab" w:hAnsi="Zizou Slab"/>
                                      <w:sz w:val="21"/>
                                    </w:rPr>
                                  </w:pPr>
                                  <w:r>
                                    <w:rPr>
                                      <w:rFonts w:ascii="Zizou Slab" w:hAnsi="Zizou Slab"/>
                                      <w:sz w:val="21"/>
                                    </w:rPr>
                                    <w:t>Escudero u201712673</w:t>
                                  </w:r>
                                </w:p>
                                <w:p w14:paraId="0239BE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50510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40AA7F" w14:textId="77777777" w:rsidR="00CD4489" w:rsidRDefault="00CD4489"/>
                                <w:p w14:paraId="3BD9A2C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746819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6E53FE9" w14:textId="77777777" w:rsidR="00CD4489" w:rsidRDefault="00CD4489" w:rsidP="00C87D5E">
                                  <w:pPr>
                                    <w:rPr>
                                      <w:rFonts w:ascii="Zizou Slab" w:hAnsi="Zizou Slab"/>
                                      <w:sz w:val="21"/>
                                    </w:rPr>
                                  </w:pPr>
                                  <w:r>
                                    <w:rPr>
                                      <w:rFonts w:ascii="Zizou Slab" w:hAnsi="Zizou Slab"/>
                                      <w:sz w:val="21"/>
                                    </w:rPr>
                                    <w:t>Escudero u201712673</w:t>
                                  </w:r>
                                </w:p>
                                <w:p w14:paraId="33D1BC3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2F4DE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CC2CF3" w14:textId="77777777" w:rsidR="00CD4489" w:rsidRDefault="00CD4489"/>
                                <w:p w14:paraId="10E5293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69F82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6618EE3" w14:textId="77777777" w:rsidR="00CD4489" w:rsidRDefault="00CD4489" w:rsidP="00C87D5E">
                                  <w:pPr>
                                    <w:rPr>
                                      <w:rFonts w:ascii="Zizou Slab" w:hAnsi="Zizou Slab"/>
                                      <w:sz w:val="21"/>
                                    </w:rPr>
                                  </w:pPr>
                                  <w:r>
                                    <w:rPr>
                                      <w:rFonts w:ascii="Zizou Slab" w:hAnsi="Zizou Slab"/>
                                      <w:sz w:val="21"/>
                                    </w:rPr>
                                    <w:t>Escudero u201712673</w:t>
                                  </w:r>
                                </w:p>
                                <w:p w14:paraId="17B386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3946C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95D6D86" w14:textId="77777777" w:rsidR="00CD4489" w:rsidRDefault="00CD4489"/>
                                <w:p w14:paraId="103FAC1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5B98BF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3ADFD0" w14:textId="77777777" w:rsidR="00CD4489" w:rsidRDefault="00CD4489" w:rsidP="00C87D5E">
                                  <w:pPr>
                                    <w:rPr>
                                      <w:rFonts w:ascii="Zizou Slab" w:hAnsi="Zizou Slab"/>
                                      <w:sz w:val="21"/>
                                    </w:rPr>
                                  </w:pPr>
                                  <w:r>
                                    <w:rPr>
                                      <w:rFonts w:ascii="Zizou Slab" w:hAnsi="Zizou Slab"/>
                                      <w:sz w:val="21"/>
                                    </w:rPr>
                                    <w:t>Escudero u201712673</w:t>
                                  </w:r>
                                </w:p>
                                <w:p w14:paraId="6FA9163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4C5114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7354CC7" w14:textId="77777777" w:rsidR="00CD4489" w:rsidRDefault="00CD4489"/>
                                <w:p w14:paraId="32CF42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3D3B7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C1F178D" w14:textId="77777777" w:rsidR="00CD4489" w:rsidRDefault="00CD4489" w:rsidP="00C87D5E">
                                  <w:pPr>
                                    <w:rPr>
                                      <w:rFonts w:ascii="Zizou Slab" w:hAnsi="Zizou Slab"/>
                                      <w:sz w:val="21"/>
                                    </w:rPr>
                                  </w:pPr>
                                  <w:r>
                                    <w:rPr>
                                      <w:rFonts w:ascii="Zizou Slab" w:hAnsi="Zizou Slab"/>
                                      <w:sz w:val="21"/>
                                    </w:rPr>
                                    <w:t>Escudero u201712673</w:t>
                                  </w:r>
                                </w:p>
                                <w:p w14:paraId="5FD7557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2F6768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42DA050" w14:textId="77777777" w:rsidR="00CD4489" w:rsidRDefault="00CD4489"/>
                                <w:p w14:paraId="056BE84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BB46D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984A92" w14:textId="77777777" w:rsidR="00CD4489" w:rsidRDefault="00CD4489" w:rsidP="00C87D5E">
                                  <w:pPr>
                                    <w:rPr>
                                      <w:rFonts w:ascii="Zizou Slab" w:hAnsi="Zizou Slab"/>
                                      <w:sz w:val="21"/>
                                    </w:rPr>
                                  </w:pPr>
                                  <w:r>
                                    <w:rPr>
                                      <w:rFonts w:ascii="Zizou Slab" w:hAnsi="Zizou Slab"/>
                                      <w:sz w:val="21"/>
                                    </w:rPr>
                                    <w:t>Escudero u201712673</w:t>
                                  </w:r>
                                </w:p>
                                <w:p w14:paraId="1B716E9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9ABC55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BE361A" w14:textId="77777777" w:rsidR="00CD4489" w:rsidRDefault="00CD4489"/>
                                <w:p w14:paraId="052E76B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8BFF7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FD5A8DE" w14:textId="77777777" w:rsidR="00CD4489" w:rsidRDefault="00CD4489" w:rsidP="00C87D5E">
                                  <w:pPr>
                                    <w:rPr>
                                      <w:rFonts w:ascii="Zizou Slab" w:hAnsi="Zizou Slab"/>
                                      <w:sz w:val="21"/>
                                    </w:rPr>
                                  </w:pPr>
                                  <w:r>
                                    <w:rPr>
                                      <w:rFonts w:ascii="Zizou Slab" w:hAnsi="Zizou Slab"/>
                                      <w:sz w:val="21"/>
                                    </w:rPr>
                                    <w:t>Escudero u201712673</w:t>
                                  </w:r>
                                </w:p>
                                <w:p w14:paraId="32BC1E8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ECA8C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314359C" w14:textId="77777777" w:rsidR="00CD4489" w:rsidRDefault="00CD4489"/>
                                <w:p w14:paraId="09596EA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F5B8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B41889" w14:textId="77777777" w:rsidR="00CD4489" w:rsidRDefault="00CD4489" w:rsidP="00C87D5E">
                                  <w:pPr>
                                    <w:rPr>
                                      <w:rFonts w:ascii="Zizou Slab" w:hAnsi="Zizou Slab"/>
                                      <w:sz w:val="21"/>
                                    </w:rPr>
                                  </w:pPr>
                                  <w:r>
                                    <w:rPr>
                                      <w:rFonts w:ascii="Zizou Slab" w:hAnsi="Zizou Slab"/>
                                      <w:sz w:val="21"/>
                                    </w:rPr>
                                    <w:t>Escudero u201712673</w:t>
                                  </w:r>
                                </w:p>
                                <w:p w14:paraId="271E1A4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8E3262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3C8D60" w14:textId="77777777" w:rsidR="00CD4489" w:rsidRDefault="00CD4489"/>
                                <w:p w14:paraId="27086D7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5C8D6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EA89496" w14:textId="77777777" w:rsidR="00CD4489" w:rsidRDefault="00CD4489" w:rsidP="00C87D5E">
                                  <w:pPr>
                                    <w:rPr>
                                      <w:rFonts w:ascii="Zizou Slab" w:hAnsi="Zizou Slab"/>
                                      <w:sz w:val="21"/>
                                    </w:rPr>
                                  </w:pPr>
                                  <w:r>
                                    <w:rPr>
                                      <w:rFonts w:ascii="Zizou Slab" w:hAnsi="Zizou Slab"/>
                                      <w:sz w:val="21"/>
                                    </w:rPr>
                                    <w:t>Escudero u201712673</w:t>
                                  </w:r>
                                </w:p>
                                <w:p w14:paraId="645909D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DC7F8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1493B8" w14:textId="77777777" w:rsidR="00CD4489" w:rsidRDefault="00CD4489"/>
                                <w:p w14:paraId="7473A62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3B900E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6376E7" w14:textId="77777777" w:rsidR="00CD4489" w:rsidRDefault="00CD4489" w:rsidP="00C87D5E">
                                  <w:pPr>
                                    <w:rPr>
                                      <w:rFonts w:ascii="Zizou Slab" w:hAnsi="Zizou Slab"/>
                                      <w:sz w:val="21"/>
                                    </w:rPr>
                                  </w:pPr>
                                  <w:r>
                                    <w:rPr>
                                      <w:rFonts w:ascii="Zizou Slab" w:hAnsi="Zizou Slab"/>
                                      <w:sz w:val="21"/>
                                    </w:rPr>
                                    <w:t>Escudero u201712673</w:t>
                                  </w:r>
                                </w:p>
                                <w:p w14:paraId="71D55A7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0FCDD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B72B62" w14:textId="77777777" w:rsidR="00CD4489" w:rsidRDefault="00CD4489"/>
                                <w:p w14:paraId="5108150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1BCA3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B2998EA" w14:textId="77777777" w:rsidR="00CD4489" w:rsidRDefault="00CD4489" w:rsidP="00C87D5E">
                                  <w:pPr>
                                    <w:rPr>
                                      <w:rFonts w:ascii="Zizou Slab" w:hAnsi="Zizou Slab"/>
                                      <w:sz w:val="21"/>
                                    </w:rPr>
                                  </w:pPr>
                                  <w:r>
                                    <w:rPr>
                                      <w:rFonts w:ascii="Zizou Slab" w:hAnsi="Zizou Slab"/>
                                      <w:sz w:val="21"/>
                                    </w:rPr>
                                    <w:t>Escudero u201712673</w:t>
                                  </w:r>
                                </w:p>
                                <w:p w14:paraId="15DC294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28E56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F4B0D9" w14:textId="77777777" w:rsidR="00CD4489" w:rsidRDefault="00CD4489"/>
                                <w:p w14:paraId="3F3163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4BA6A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980DDA" w14:textId="77777777" w:rsidR="00CD4489" w:rsidRDefault="00CD4489" w:rsidP="00C87D5E">
                                  <w:pPr>
                                    <w:rPr>
                                      <w:rFonts w:ascii="Zizou Slab" w:hAnsi="Zizou Slab"/>
                                      <w:sz w:val="21"/>
                                    </w:rPr>
                                  </w:pPr>
                                  <w:r>
                                    <w:rPr>
                                      <w:rFonts w:ascii="Zizou Slab" w:hAnsi="Zizou Slab"/>
                                      <w:sz w:val="21"/>
                                    </w:rPr>
                                    <w:t>Escudero u201712673</w:t>
                                  </w:r>
                                </w:p>
                                <w:p w14:paraId="0A584CB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884179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E89F982" w14:textId="77777777" w:rsidR="00CD4489" w:rsidRDefault="00CD4489"/>
                                <w:p w14:paraId="0E35E19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41C575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4E82C4" w14:textId="77777777" w:rsidR="00CD4489" w:rsidRDefault="00CD4489" w:rsidP="00C87D5E">
                                  <w:pPr>
                                    <w:rPr>
                                      <w:rFonts w:ascii="Zizou Slab" w:hAnsi="Zizou Slab"/>
                                      <w:sz w:val="21"/>
                                    </w:rPr>
                                  </w:pPr>
                                  <w:r>
                                    <w:rPr>
                                      <w:rFonts w:ascii="Zizou Slab" w:hAnsi="Zizou Slab"/>
                                      <w:sz w:val="21"/>
                                    </w:rPr>
                                    <w:t>Escudero u201712673</w:t>
                                  </w:r>
                                </w:p>
                                <w:p w14:paraId="74FB3F7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BF97A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2296AE3" w14:textId="77777777" w:rsidR="00CD4489" w:rsidRDefault="00CD4489"/>
                                <w:p w14:paraId="09F6470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810AD9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E071F5" w14:textId="77777777" w:rsidR="00CD4489" w:rsidRDefault="00CD4489" w:rsidP="00C87D5E">
                                  <w:pPr>
                                    <w:rPr>
                                      <w:rFonts w:ascii="Zizou Slab" w:hAnsi="Zizou Slab"/>
                                      <w:sz w:val="21"/>
                                    </w:rPr>
                                  </w:pPr>
                                  <w:r>
                                    <w:rPr>
                                      <w:rFonts w:ascii="Zizou Slab" w:hAnsi="Zizou Slab"/>
                                      <w:sz w:val="21"/>
                                    </w:rPr>
                                    <w:t>Escudero u201712673</w:t>
                                  </w:r>
                                </w:p>
                                <w:p w14:paraId="3780951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E3E84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4528E42" w14:textId="77777777" w:rsidR="00CD4489" w:rsidRDefault="00CD4489"/>
                                <w:p w14:paraId="1E28691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F54A5F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D6F01CA" w14:textId="77777777" w:rsidR="00CD4489" w:rsidRDefault="00CD4489" w:rsidP="00C87D5E">
                                  <w:pPr>
                                    <w:rPr>
                                      <w:rFonts w:ascii="Zizou Slab" w:hAnsi="Zizou Slab"/>
                                      <w:sz w:val="21"/>
                                    </w:rPr>
                                  </w:pPr>
                                  <w:r>
                                    <w:rPr>
                                      <w:rFonts w:ascii="Zizou Slab" w:hAnsi="Zizou Slab"/>
                                      <w:sz w:val="21"/>
                                    </w:rPr>
                                    <w:t>Escudero u201712673</w:t>
                                  </w:r>
                                </w:p>
                                <w:p w14:paraId="66A48A2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155105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7601A4A" w14:textId="77777777" w:rsidR="00CD4489" w:rsidRDefault="00CD4489"/>
                                <w:p w14:paraId="4CDD766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71522D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0E76E60" w14:textId="77777777" w:rsidR="00CD4489" w:rsidRDefault="00CD4489" w:rsidP="00C87D5E">
                                  <w:pPr>
                                    <w:rPr>
                                      <w:rFonts w:ascii="Zizou Slab" w:hAnsi="Zizou Slab"/>
                                      <w:sz w:val="21"/>
                                    </w:rPr>
                                  </w:pPr>
                                  <w:r>
                                    <w:rPr>
                                      <w:rFonts w:ascii="Zizou Slab" w:hAnsi="Zizou Slab"/>
                                      <w:sz w:val="21"/>
                                    </w:rPr>
                                    <w:t>Escudero u201712673</w:t>
                                  </w:r>
                                </w:p>
                                <w:p w14:paraId="3982168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A798C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9CF2AC" w14:textId="77777777" w:rsidR="00CD4489" w:rsidRDefault="00CD4489"/>
                                <w:p w14:paraId="361664E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2B045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53079A" w14:textId="77777777" w:rsidR="00CD4489" w:rsidRDefault="00CD4489" w:rsidP="00C87D5E">
                                  <w:pPr>
                                    <w:rPr>
                                      <w:rFonts w:ascii="Zizou Slab" w:hAnsi="Zizou Slab"/>
                                      <w:sz w:val="21"/>
                                    </w:rPr>
                                  </w:pPr>
                                  <w:r>
                                    <w:rPr>
                                      <w:rFonts w:ascii="Zizou Slab" w:hAnsi="Zizou Slab"/>
                                      <w:sz w:val="21"/>
                                    </w:rPr>
                                    <w:t>Escudero u201712673</w:t>
                                  </w:r>
                                </w:p>
                                <w:p w14:paraId="7957720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ABED45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E48D87" w14:textId="77777777" w:rsidR="00CD4489" w:rsidRDefault="00CD4489"/>
                                <w:p w14:paraId="5C166D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6B12B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DBA9D40" w14:textId="77777777" w:rsidR="00CD4489" w:rsidRDefault="00CD4489" w:rsidP="00C87D5E">
                                  <w:pPr>
                                    <w:rPr>
                                      <w:rFonts w:ascii="Zizou Slab" w:hAnsi="Zizou Slab"/>
                                      <w:sz w:val="21"/>
                                    </w:rPr>
                                  </w:pPr>
                                  <w:r>
                                    <w:rPr>
                                      <w:rFonts w:ascii="Zizou Slab" w:hAnsi="Zizou Slab"/>
                                      <w:sz w:val="21"/>
                                    </w:rPr>
                                    <w:t>Escudero u201712673</w:t>
                                  </w:r>
                                </w:p>
                                <w:p w14:paraId="1B2F69C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F8F23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D7137C4" w14:textId="77777777" w:rsidR="00CD4489" w:rsidRDefault="00CD4489"/>
                                <w:p w14:paraId="5B7549D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D9ED60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85E6B2" w14:textId="77777777" w:rsidR="00CD4489" w:rsidRDefault="00CD4489" w:rsidP="00C87D5E">
                                  <w:pPr>
                                    <w:rPr>
                                      <w:rFonts w:ascii="Zizou Slab" w:hAnsi="Zizou Slab"/>
                                      <w:sz w:val="21"/>
                                    </w:rPr>
                                  </w:pPr>
                                  <w:r>
                                    <w:rPr>
                                      <w:rFonts w:ascii="Zizou Slab" w:hAnsi="Zizou Slab"/>
                                      <w:sz w:val="21"/>
                                    </w:rPr>
                                    <w:t>Escudero u201712673</w:t>
                                  </w:r>
                                </w:p>
                                <w:p w14:paraId="58F002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AA9090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1CD44F7" w14:textId="77777777" w:rsidR="00CD4489" w:rsidRDefault="00CD4489"/>
                                <w:p w14:paraId="0ADB7A4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EE67E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15FE82" w14:textId="77777777" w:rsidR="00CD4489" w:rsidRDefault="00CD4489" w:rsidP="00C87D5E">
                                  <w:pPr>
                                    <w:rPr>
                                      <w:rFonts w:ascii="Zizou Slab" w:hAnsi="Zizou Slab"/>
                                      <w:sz w:val="21"/>
                                    </w:rPr>
                                  </w:pPr>
                                  <w:r>
                                    <w:rPr>
                                      <w:rFonts w:ascii="Zizou Slab" w:hAnsi="Zizou Slab"/>
                                      <w:sz w:val="21"/>
                                    </w:rPr>
                                    <w:t>Escudero u201712673</w:t>
                                  </w:r>
                                </w:p>
                                <w:p w14:paraId="67D1B46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302413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88C8923" w14:textId="77777777" w:rsidR="00CD4489" w:rsidRDefault="00CD4489"/>
                                <w:p w14:paraId="0275D95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E20697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7C2D7E" w14:textId="77777777" w:rsidR="00CD4489" w:rsidRDefault="00CD4489" w:rsidP="00C87D5E">
                                  <w:pPr>
                                    <w:rPr>
                                      <w:rFonts w:ascii="Zizou Slab" w:hAnsi="Zizou Slab"/>
                                      <w:sz w:val="21"/>
                                    </w:rPr>
                                  </w:pPr>
                                  <w:r>
                                    <w:rPr>
                                      <w:rFonts w:ascii="Zizou Slab" w:hAnsi="Zizou Slab"/>
                                      <w:sz w:val="21"/>
                                    </w:rPr>
                                    <w:t>Escudero u201712673</w:t>
                                  </w:r>
                                </w:p>
                                <w:p w14:paraId="02EA0B0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7B5AD4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FC4B324" w14:textId="77777777" w:rsidR="00CD4489" w:rsidRDefault="00CD4489"/>
                                <w:p w14:paraId="781947B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E116F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239DEE9" w14:textId="77777777" w:rsidR="00CD4489" w:rsidRDefault="00CD4489" w:rsidP="00C87D5E">
                                  <w:pPr>
                                    <w:rPr>
                                      <w:rFonts w:ascii="Zizou Slab" w:hAnsi="Zizou Slab"/>
                                      <w:sz w:val="21"/>
                                    </w:rPr>
                                  </w:pPr>
                                  <w:r>
                                    <w:rPr>
                                      <w:rFonts w:ascii="Zizou Slab" w:hAnsi="Zizou Slab"/>
                                      <w:sz w:val="21"/>
                                    </w:rPr>
                                    <w:t>Escudero u201712673</w:t>
                                  </w:r>
                                </w:p>
                                <w:p w14:paraId="612975D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E9BD51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B49939E" w14:textId="77777777" w:rsidR="00CD4489" w:rsidRDefault="00CD4489"/>
                                <w:p w14:paraId="20B0CED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9FC020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3E65395" w14:textId="77777777" w:rsidR="00CD4489" w:rsidRDefault="00CD4489" w:rsidP="00C87D5E">
                                  <w:pPr>
                                    <w:rPr>
                                      <w:rFonts w:ascii="Zizou Slab" w:hAnsi="Zizou Slab"/>
                                      <w:sz w:val="21"/>
                                    </w:rPr>
                                  </w:pPr>
                                  <w:r>
                                    <w:rPr>
                                      <w:rFonts w:ascii="Zizou Slab" w:hAnsi="Zizou Slab"/>
                                      <w:sz w:val="21"/>
                                    </w:rPr>
                                    <w:t>Escudero u201712673</w:t>
                                  </w:r>
                                </w:p>
                                <w:p w14:paraId="062145D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80D9E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B33CDAD" w14:textId="77777777" w:rsidR="00CD4489" w:rsidRDefault="00CD4489"/>
                                <w:p w14:paraId="0D665B7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AD084C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C82B33E" w14:textId="77777777" w:rsidR="00CD4489" w:rsidRDefault="00CD4489" w:rsidP="00C87D5E">
                                  <w:pPr>
                                    <w:rPr>
                                      <w:rFonts w:ascii="Zizou Slab" w:hAnsi="Zizou Slab"/>
                                      <w:sz w:val="21"/>
                                    </w:rPr>
                                  </w:pPr>
                                  <w:r>
                                    <w:rPr>
                                      <w:rFonts w:ascii="Zizou Slab" w:hAnsi="Zizou Slab"/>
                                      <w:sz w:val="21"/>
                                    </w:rPr>
                                    <w:t>Escudero u201712673</w:t>
                                  </w:r>
                                </w:p>
                                <w:p w14:paraId="5D2309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41EDBB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DECFF8" w14:textId="77777777" w:rsidR="00CD4489" w:rsidRDefault="00CD4489"/>
                                <w:p w14:paraId="54DD3F8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DBD1A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A05B2F3" w14:textId="77777777" w:rsidR="00CD4489" w:rsidRDefault="00CD4489" w:rsidP="00C87D5E">
                                  <w:pPr>
                                    <w:rPr>
                                      <w:rFonts w:ascii="Zizou Slab" w:hAnsi="Zizou Slab"/>
                                      <w:sz w:val="21"/>
                                    </w:rPr>
                                  </w:pPr>
                                  <w:r>
                                    <w:rPr>
                                      <w:rFonts w:ascii="Zizou Slab" w:hAnsi="Zizou Slab"/>
                                      <w:sz w:val="21"/>
                                    </w:rPr>
                                    <w:t>Escudero u201712673</w:t>
                                  </w:r>
                                </w:p>
                                <w:p w14:paraId="47AF0D9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A9105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DE44260" w14:textId="77777777" w:rsidR="00CD4489" w:rsidRDefault="00CD4489"/>
                                <w:p w14:paraId="68D3513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E06E7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F9EAB8" w14:textId="77777777" w:rsidR="00CD4489" w:rsidRDefault="00CD4489" w:rsidP="00C87D5E">
                                  <w:pPr>
                                    <w:rPr>
                                      <w:rFonts w:ascii="Zizou Slab" w:hAnsi="Zizou Slab"/>
                                      <w:sz w:val="21"/>
                                    </w:rPr>
                                  </w:pPr>
                                  <w:r>
                                    <w:rPr>
                                      <w:rFonts w:ascii="Zizou Slab" w:hAnsi="Zizou Slab"/>
                                      <w:sz w:val="21"/>
                                    </w:rPr>
                                    <w:t>Escudero u201712673</w:t>
                                  </w:r>
                                </w:p>
                                <w:p w14:paraId="0FAE96D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7DDBC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0823C8B" w14:textId="77777777" w:rsidR="00CD4489" w:rsidRDefault="00CD4489"/>
                                <w:p w14:paraId="2F59739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5B4528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CFDE3D" w14:textId="77777777" w:rsidR="00CD4489" w:rsidRDefault="00CD4489" w:rsidP="00C87D5E">
                                  <w:pPr>
                                    <w:rPr>
                                      <w:rFonts w:ascii="Zizou Slab" w:hAnsi="Zizou Slab"/>
                                      <w:sz w:val="21"/>
                                    </w:rPr>
                                  </w:pPr>
                                  <w:r>
                                    <w:rPr>
                                      <w:rFonts w:ascii="Zizou Slab" w:hAnsi="Zizou Slab"/>
                                      <w:sz w:val="21"/>
                                    </w:rPr>
                                    <w:t>Escudero u201712673</w:t>
                                  </w:r>
                                </w:p>
                                <w:p w14:paraId="5E8D9D0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CE11B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89D90A" w14:textId="77777777" w:rsidR="00CD4489" w:rsidRDefault="00CD4489"/>
                                <w:p w14:paraId="50584CB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684F57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5C95A94" w14:textId="77777777" w:rsidR="00CD4489" w:rsidRDefault="00CD4489" w:rsidP="00C87D5E">
                                  <w:pPr>
                                    <w:rPr>
                                      <w:rFonts w:ascii="Zizou Slab" w:hAnsi="Zizou Slab"/>
                                      <w:sz w:val="21"/>
                                    </w:rPr>
                                  </w:pPr>
                                  <w:r>
                                    <w:rPr>
                                      <w:rFonts w:ascii="Zizou Slab" w:hAnsi="Zizou Slab"/>
                                      <w:sz w:val="21"/>
                                    </w:rPr>
                                    <w:t>Escudero u201712673</w:t>
                                  </w:r>
                                </w:p>
                                <w:p w14:paraId="68A4A7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C51FC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604499" w14:textId="77777777" w:rsidR="00CD4489" w:rsidRDefault="00CD4489"/>
                                <w:p w14:paraId="4034635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4D4F9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97169C4" w14:textId="77777777" w:rsidR="00CD4489" w:rsidRDefault="00CD4489" w:rsidP="00C87D5E">
                                  <w:pPr>
                                    <w:rPr>
                                      <w:rFonts w:ascii="Zizou Slab" w:hAnsi="Zizou Slab"/>
                                      <w:sz w:val="21"/>
                                    </w:rPr>
                                  </w:pPr>
                                  <w:r>
                                    <w:rPr>
                                      <w:rFonts w:ascii="Zizou Slab" w:hAnsi="Zizou Slab"/>
                                      <w:sz w:val="21"/>
                                    </w:rPr>
                                    <w:t>Escudero u201712673</w:t>
                                  </w:r>
                                </w:p>
                                <w:p w14:paraId="3EF3739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A7786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FC3A305" w14:textId="77777777" w:rsidR="00CD4489" w:rsidRDefault="00CD4489"/>
                                <w:p w14:paraId="6F51E43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3ACCCF3"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073F5E52" w14:textId="77777777" w:rsidR="00CD4489" w:rsidRDefault="00CD4489" w:rsidP="00C87D5E">
                                  <w:pPr>
                                    <w:rPr>
                                      <w:rFonts w:ascii="Zizou Slab" w:hAnsi="Zizou Slab"/>
                                      <w:sz w:val="21"/>
                                    </w:rPr>
                                  </w:pPr>
                                  <w:r>
                                    <w:rPr>
                                      <w:rFonts w:ascii="Zizou Slab" w:hAnsi="Zizou Slab"/>
                                      <w:sz w:val="21"/>
                                    </w:rPr>
                                    <w:t>Escudero u201712673</w:t>
                                  </w:r>
                                </w:p>
                                <w:p w14:paraId="251233AD"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46553D0D"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4F140752" w14:textId="77777777" w:rsidR="00CD4489" w:rsidRDefault="00CD4489"/>
                                <w:p w14:paraId="4E69A85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6BB30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CBFC778" w14:textId="77777777" w:rsidR="00CD4489" w:rsidRDefault="00CD4489" w:rsidP="00C87D5E">
                                  <w:pPr>
                                    <w:rPr>
                                      <w:rFonts w:ascii="Zizou Slab" w:hAnsi="Zizou Slab"/>
                                      <w:sz w:val="21"/>
                                    </w:rPr>
                                  </w:pPr>
                                  <w:r>
                                    <w:rPr>
                                      <w:rFonts w:ascii="Zizou Slab" w:hAnsi="Zizou Slab"/>
                                      <w:sz w:val="21"/>
                                    </w:rPr>
                                    <w:t>Escudero u201712673</w:t>
                                  </w:r>
                                </w:p>
                                <w:p w14:paraId="54541BB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9B7FC2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50E7EA" w14:textId="77777777" w:rsidR="00CD4489" w:rsidRDefault="00CD4489"/>
                                <w:p w14:paraId="54DDD8F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DA721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5708AA" w14:textId="77777777" w:rsidR="00CD4489" w:rsidRDefault="00CD4489" w:rsidP="00C87D5E">
                                  <w:pPr>
                                    <w:rPr>
                                      <w:rFonts w:ascii="Zizou Slab" w:hAnsi="Zizou Slab"/>
                                      <w:sz w:val="21"/>
                                    </w:rPr>
                                  </w:pPr>
                                  <w:r>
                                    <w:rPr>
                                      <w:rFonts w:ascii="Zizou Slab" w:hAnsi="Zizou Slab"/>
                                      <w:sz w:val="21"/>
                                    </w:rPr>
                                    <w:t>Escudero u201712673</w:t>
                                  </w:r>
                                </w:p>
                                <w:p w14:paraId="45F4195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07D895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B0B44F9" w14:textId="77777777" w:rsidR="00CD4489" w:rsidRDefault="00CD4489"/>
                                <w:p w14:paraId="6A61C0E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3330DF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8AC0D69" w14:textId="77777777" w:rsidR="00CD4489" w:rsidRDefault="00CD4489" w:rsidP="00C87D5E">
                                  <w:pPr>
                                    <w:rPr>
                                      <w:rFonts w:ascii="Zizou Slab" w:hAnsi="Zizou Slab"/>
                                      <w:sz w:val="21"/>
                                    </w:rPr>
                                  </w:pPr>
                                  <w:r>
                                    <w:rPr>
                                      <w:rFonts w:ascii="Zizou Slab" w:hAnsi="Zizou Slab"/>
                                      <w:sz w:val="21"/>
                                    </w:rPr>
                                    <w:t>Escudero u201712673</w:t>
                                  </w:r>
                                </w:p>
                                <w:p w14:paraId="1B8B23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3E1961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0481E0A" w14:textId="77777777" w:rsidR="00CD4489" w:rsidRDefault="00CD4489"/>
                                <w:p w14:paraId="29B5411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99013C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53D17A" w14:textId="77777777" w:rsidR="00CD4489" w:rsidRDefault="00CD4489" w:rsidP="00C87D5E">
                                  <w:pPr>
                                    <w:rPr>
                                      <w:rFonts w:ascii="Zizou Slab" w:hAnsi="Zizou Slab"/>
                                      <w:sz w:val="21"/>
                                    </w:rPr>
                                  </w:pPr>
                                  <w:r>
                                    <w:rPr>
                                      <w:rFonts w:ascii="Zizou Slab" w:hAnsi="Zizou Slab"/>
                                      <w:sz w:val="21"/>
                                    </w:rPr>
                                    <w:t>Escudero u201712673</w:t>
                                  </w:r>
                                </w:p>
                                <w:p w14:paraId="0597E56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F49519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ACC53F8" w14:textId="77777777" w:rsidR="00CD4489" w:rsidRDefault="00CD4489"/>
                                <w:p w14:paraId="7BBE0E7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53D95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6A28739" w14:textId="77777777" w:rsidR="00CD4489" w:rsidRDefault="00CD4489" w:rsidP="00C87D5E">
                                  <w:pPr>
                                    <w:rPr>
                                      <w:rFonts w:ascii="Zizou Slab" w:hAnsi="Zizou Slab"/>
                                      <w:sz w:val="21"/>
                                    </w:rPr>
                                  </w:pPr>
                                  <w:r>
                                    <w:rPr>
                                      <w:rFonts w:ascii="Zizou Slab" w:hAnsi="Zizou Slab"/>
                                      <w:sz w:val="21"/>
                                    </w:rPr>
                                    <w:t>Escudero u201712673</w:t>
                                  </w:r>
                                </w:p>
                                <w:p w14:paraId="042A7CF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D08A86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030883B" w14:textId="77777777" w:rsidR="00CD4489" w:rsidRDefault="00CD4489"/>
                                <w:p w14:paraId="60E6DD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3D14B0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F38E040" w14:textId="77777777" w:rsidR="00CD4489" w:rsidRDefault="00CD4489" w:rsidP="00C87D5E">
                                  <w:pPr>
                                    <w:rPr>
                                      <w:rFonts w:ascii="Zizou Slab" w:hAnsi="Zizou Slab"/>
                                      <w:sz w:val="21"/>
                                    </w:rPr>
                                  </w:pPr>
                                  <w:r>
                                    <w:rPr>
                                      <w:rFonts w:ascii="Zizou Slab" w:hAnsi="Zizou Slab"/>
                                      <w:sz w:val="21"/>
                                    </w:rPr>
                                    <w:t>Escudero u201712673</w:t>
                                  </w:r>
                                </w:p>
                                <w:p w14:paraId="23FFEFB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C9CDC2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B5E037" w14:textId="77777777" w:rsidR="00CD4489" w:rsidRDefault="00CD4489"/>
                                <w:p w14:paraId="14676B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A6596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EC05009" w14:textId="77777777" w:rsidR="00CD4489" w:rsidRDefault="00CD4489" w:rsidP="00C87D5E">
                                  <w:pPr>
                                    <w:rPr>
                                      <w:rFonts w:ascii="Zizou Slab" w:hAnsi="Zizou Slab"/>
                                      <w:sz w:val="21"/>
                                    </w:rPr>
                                  </w:pPr>
                                  <w:r>
                                    <w:rPr>
                                      <w:rFonts w:ascii="Zizou Slab" w:hAnsi="Zizou Slab"/>
                                      <w:sz w:val="21"/>
                                    </w:rPr>
                                    <w:t>Escudero u201712673</w:t>
                                  </w:r>
                                </w:p>
                                <w:p w14:paraId="22CB22A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FDB2D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0C2CF33" w14:textId="77777777" w:rsidR="00CD4489" w:rsidRDefault="00CD4489"/>
                                <w:p w14:paraId="5C93C35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BA15C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CE27B71" w14:textId="77777777" w:rsidR="00CD4489" w:rsidRDefault="00CD4489" w:rsidP="00C87D5E">
                                  <w:pPr>
                                    <w:rPr>
                                      <w:rFonts w:ascii="Zizou Slab" w:hAnsi="Zizou Slab"/>
                                      <w:sz w:val="21"/>
                                    </w:rPr>
                                  </w:pPr>
                                  <w:r>
                                    <w:rPr>
                                      <w:rFonts w:ascii="Zizou Slab" w:hAnsi="Zizou Slab"/>
                                      <w:sz w:val="21"/>
                                    </w:rPr>
                                    <w:t>Escudero u201712673</w:t>
                                  </w:r>
                                </w:p>
                                <w:p w14:paraId="37A6531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2CED7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1AEA93" w14:textId="77777777" w:rsidR="00CD4489" w:rsidRDefault="00CD4489"/>
                                <w:p w14:paraId="27A5DF8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7BF0A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ACC8852" w14:textId="77777777" w:rsidR="00CD4489" w:rsidRDefault="00CD4489" w:rsidP="00C87D5E">
                                  <w:pPr>
                                    <w:rPr>
                                      <w:rFonts w:ascii="Zizou Slab" w:hAnsi="Zizou Slab"/>
                                      <w:sz w:val="21"/>
                                    </w:rPr>
                                  </w:pPr>
                                  <w:r>
                                    <w:rPr>
                                      <w:rFonts w:ascii="Zizou Slab" w:hAnsi="Zizou Slab"/>
                                      <w:sz w:val="21"/>
                                    </w:rPr>
                                    <w:t>Escudero u201712673</w:t>
                                  </w:r>
                                </w:p>
                                <w:p w14:paraId="03966E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D0AE41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5DE125C" w14:textId="77777777" w:rsidR="00CD4489" w:rsidRDefault="00CD4489"/>
                                <w:p w14:paraId="13734DD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97E9CC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9507BEC" w14:textId="77777777" w:rsidR="00CD4489" w:rsidRDefault="00CD4489" w:rsidP="00C87D5E">
                                  <w:pPr>
                                    <w:rPr>
                                      <w:rFonts w:ascii="Zizou Slab" w:hAnsi="Zizou Slab"/>
                                      <w:sz w:val="21"/>
                                    </w:rPr>
                                  </w:pPr>
                                  <w:r>
                                    <w:rPr>
                                      <w:rFonts w:ascii="Zizou Slab" w:hAnsi="Zizou Slab"/>
                                      <w:sz w:val="21"/>
                                    </w:rPr>
                                    <w:t>Escudero u201712673</w:t>
                                  </w:r>
                                </w:p>
                                <w:p w14:paraId="3FAEBE1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DC02CE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087C056" w14:textId="77777777" w:rsidR="00CD4489" w:rsidRDefault="00CD4489"/>
                                <w:p w14:paraId="32EA66F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57D667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6D03D9F" w14:textId="77777777" w:rsidR="00CD4489" w:rsidRDefault="00CD4489" w:rsidP="00C87D5E">
                                  <w:pPr>
                                    <w:rPr>
                                      <w:rFonts w:ascii="Zizou Slab" w:hAnsi="Zizou Slab"/>
                                      <w:sz w:val="21"/>
                                    </w:rPr>
                                  </w:pPr>
                                  <w:r>
                                    <w:rPr>
                                      <w:rFonts w:ascii="Zizou Slab" w:hAnsi="Zizou Slab"/>
                                      <w:sz w:val="21"/>
                                    </w:rPr>
                                    <w:t>Escudero u201712673</w:t>
                                  </w:r>
                                </w:p>
                                <w:p w14:paraId="4DD8A93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BDFB1F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BC140C" w14:textId="77777777" w:rsidR="00CD4489" w:rsidRDefault="00CD4489"/>
                                <w:p w14:paraId="0D59E1B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C35A6D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4D5846" w14:textId="77777777" w:rsidR="00CD4489" w:rsidRDefault="00CD4489" w:rsidP="00C87D5E">
                                  <w:pPr>
                                    <w:rPr>
                                      <w:rFonts w:ascii="Zizou Slab" w:hAnsi="Zizou Slab"/>
                                      <w:sz w:val="21"/>
                                    </w:rPr>
                                  </w:pPr>
                                  <w:r>
                                    <w:rPr>
                                      <w:rFonts w:ascii="Zizou Slab" w:hAnsi="Zizou Slab"/>
                                      <w:sz w:val="21"/>
                                    </w:rPr>
                                    <w:t>Escudero u201712673</w:t>
                                  </w:r>
                                </w:p>
                                <w:p w14:paraId="4F403FA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D7F6A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1DB1CA" w14:textId="77777777" w:rsidR="00CD4489" w:rsidRDefault="00CD4489"/>
                                <w:p w14:paraId="043A85D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2DAC3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734F11A" w14:textId="77777777" w:rsidR="00CD4489" w:rsidRDefault="00CD4489" w:rsidP="00C87D5E">
                                  <w:pPr>
                                    <w:rPr>
                                      <w:rFonts w:ascii="Zizou Slab" w:hAnsi="Zizou Slab"/>
                                      <w:sz w:val="21"/>
                                    </w:rPr>
                                  </w:pPr>
                                  <w:r>
                                    <w:rPr>
                                      <w:rFonts w:ascii="Zizou Slab" w:hAnsi="Zizou Slab"/>
                                      <w:sz w:val="21"/>
                                    </w:rPr>
                                    <w:t>Escudero u201712673</w:t>
                                  </w:r>
                                </w:p>
                                <w:p w14:paraId="45126FF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5DA0B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EB1B03" w14:textId="77777777" w:rsidR="00CD4489" w:rsidRDefault="00CD4489"/>
                                <w:p w14:paraId="57784B9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F878F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3452313" w14:textId="77777777" w:rsidR="00CD4489" w:rsidRDefault="00CD4489" w:rsidP="00C87D5E">
                                  <w:pPr>
                                    <w:rPr>
                                      <w:rFonts w:ascii="Zizou Slab" w:hAnsi="Zizou Slab"/>
                                      <w:sz w:val="21"/>
                                    </w:rPr>
                                  </w:pPr>
                                  <w:r>
                                    <w:rPr>
                                      <w:rFonts w:ascii="Zizou Slab" w:hAnsi="Zizou Slab"/>
                                      <w:sz w:val="21"/>
                                    </w:rPr>
                                    <w:t>Escudero u201712673</w:t>
                                  </w:r>
                                </w:p>
                                <w:p w14:paraId="2E5F621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433CE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83A834" w14:textId="77777777" w:rsidR="00CD4489" w:rsidRDefault="00CD4489"/>
                                <w:p w14:paraId="07D8C7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6F452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BDB973" w14:textId="77777777" w:rsidR="00CD4489" w:rsidRDefault="00CD4489" w:rsidP="00C87D5E">
                                  <w:pPr>
                                    <w:rPr>
                                      <w:rFonts w:ascii="Zizou Slab" w:hAnsi="Zizou Slab"/>
                                      <w:sz w:val="21"/>
                                    </w:rPr>
                                  </w:pPr>
                                  <w:r>
                                    <w:rPr>
                                      <w:rFonts w:ascii="Zizou Slab" w:hAnsi="Zizou Slab"/>
                                      <w:sz w:val="21"/>
                                    </w:rPr>
                                    <w:t>Escudero u201712673</w:t>
                                  </w:r>
                                </w:p>
                                <w:p w14:paraId="06802C0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2695D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4F058A" w14:textId="77777777" w:rsidR="00CD4489" w:rsidRDefault="00CD4489"/>
                                <w:p w14:paraId="57944E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826D0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9CD956" w14:textId="77777777" w:rsidR="00CD4489" w:rsidRDefault="00CD4489" w:rsidP="00C87D5E">
                                  <w:pPr>
                                    <w:rPr>
                                      <w:rFonts w:ascii="Zizou Slab" w:hAnsi="Zizou Slab"/>
                                      <w:sz w:val="21"/>
                                    </w:rPr>
                                  </w:pPr>
                                  <w:r>
                                    <w:rPr>
                                      <w:rFonts w:ascii="Zizou Slab" w:hAnsi="Zizou Slab"/>
                                      <w:sz w:val="21"/>
                                    </w:rPr>
                                    <w:t>Escudero u201712673</w:t>
                                  </w:r>
                                </w:p>
                                <w:p w14:paraId="114AC2F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252D0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93E50F2" w14:textId="77777777" w:rsidR="00CD4489" w:rsidRDefault="00CD4489"/>
                                <w:p w14:paraId="26B42C4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912995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92B099" w14:textId="77777777" w:rsidR="00CD4489" w:rsidRDefault="00CD4489" w:rsidP="00C87D5E">
                                  <w:pPr>
                                    <w:rPr>
                                      <w:rFonts w:ascii="Zizou Slab" w:hAnsi="Zizou Slab"/>
                                      <w:sz w:val="21"/>
                                    </w:rPr>
                                  </w:pPr>
                                  <w:r>
                                    <w:rPr>
                                      <w:rFonts w:ascii="Zizou Slab" w:hAnsi="Zizou Slab"/>
                                      <w:sz w:val="21"/>
                                    </w:rPr>
                                    <w:t>Escudero u201712673</w:t>
                                  </w:r>
                                </w:p>
                                <w:p w14:paraId="5B8DA45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3E57CE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F4D28C" w14:textId="77777777" w:rsidR="00CD4489" w:rsidRDefault="00CD4489"/>
                                <w:p w14:paraId="4C3E4D0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1CFAD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D04EB8" w14:textId="77777777" w:rsidR="00CD4489" w:rsidRDefault="00CD4489" w:rsidP="00C87D5E">
                                  <w:pPr>
                                    <w:rPr>
                                      <w:rFonts w:ascii="Zizou Slab" w:hAnsi="Zizou Slab"/>
                                      <w:sz w:val="21"/>
                                    </w:rPr>
                                  </w:pPr>
                                  <w:r>
                                    <w:rPr>
                                      <w:rFonts w:ascii="Zizou Slab" w:hAnsi="Zizou Slab"/>
                                      <w:sz w:val="21"/>
                                    </w:rPr>
                                    <w:t>Escudero u201712673</w:t>
                                  </w:r>
                                </w:p>
                                <w:p w14:paraId="7168B44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D99E1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F92306C" w14:textId="77777777" w:rsidR="00CD4489" w:rsidRDefault="00CD4489"/>
                                <w:p w14:paraId="165859D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7AF5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6292763" w14:textId="77777777" w:rsidR="00CD4489" w:rsidRDefault="00CD4489" w:rsidP="00C87D5E">
                                  <w:pPr>
                                    <w:rPr>
                                      <w:rFonts w:ascii="Zizou Slab" w:hAnsi="Zizou Slab"/>
                                      <w:sz w:val="21"/>
                                    </w:rPr>
                                  </w:pPr>
                                  <w:r>
                                    <w:rPr>
                                      <w:rFonts w:ascii="Zizou Slab" w:hAnsi="Zizou Slab"/>
                                      <w:sz w:val="21"/>
                                    </w:rPr>
                                    <w:t>Escudero u201712673</w:t>
                                  </w:r>
                                </w:p>
                                <w:p w14:paraId="33D8CC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26FB5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585039C" w14:textId="77777777" w:rsidR="00CD4489" w:rsidRDefault="00CD4489"/>
                                <w:p w14:paraId="4AE84A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C864C0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1F9FAE" w14:textId="77777777" w:rsidR="00CD4489" w:rsidRDefault="00CD4489" w:rsidP="00C87D5E">
                                  <w:pPr>
                                    <w:rPr>
                                      <w:rFonts w:ascii="Zizou Slab" w:hAnsi="Zizou Slab"/>
                                      <w:sz w:val="21"/>
                                    </w:rPr>
                                  </w:pPr>
                                  <w:r>
                                    <w:rPr>
                                      <w:rFonts w:ascii="Zizou Slab" w:hAnsi="Zizou Slab"/>
                                      <w:sz w:val="21"/>
                                    </w:rPr>
                                    <w:t>Escudero u201712673</w:t>
                                  </w:r>
                                </w:p>
                                <w:p w14:paraId="733DA8B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7E011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FFBD6CC" w14:textId="77777777" w:rsidR="00CD4489" w:rsidRDefault="00CD4489"/>
                                <w:p w14:paraId="3B6C1F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13D22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971E036" w14:textId="77777777" w:rsidR="00CD4489" w:rsidRDefault="00CD4489" w:rsidP="00C87D5E">
                                  <w:pPr>
                                    <w:rPr>
                                      <w:rFonts w:ascii="Zizou Slab" w:hAnsi="Zizou Slab"/>
                                      <w:sz w:val="21"/>
                                    </w:rPr>
                                  </w:pPr>
                                  <w:r>
                                    <w:rPr>
                                      <w:rFonts w:ascii="Zizou Slab" w:hAnsi="Zizou Slab"/>
                                      <w:sz w:val="21"/>
                                    </w:rPr>
                                    <w:t>Escudero u201712673</w:t>
                                  </w:r>
                                </w:p>
                                <w:p w14:paraId="40B33A6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D36F0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8567C69" w14:textId="77777777" w:rsidR="00CD4489" w:rsidRDefault="00CD4489"/>
                                <w:p w14:paraId="58EFBC6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01CC4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ADCB23" w14:textId="77777777" w:rsidR="00CD4489" w:rsidRDefault="00CD4489" w:rsidP="00C87D5E">
                                  <w:pPr>
                                    <w:rPr>
                                      <w:rFonts w:ascii="Zizou Slab" w:hAnsi="Zizou Slab"/>
                                      <w:sz w:val="21"/>
                                    </w:rPr>
                                  </w:pPr>
                                  <w:r>
                                    <w:rPr>
                                      <w:rFonts w:ascii="Zizou Slab" w:hAnsi="Zizou Slab"/>
                                      <w:sz w:val="21"/>
                                    </w:rPr>
                                    <w:t>Escudero u201712673</w:t>
                                  </w:r>
                                </w:p>
                                <w:p w14:paraId="2856DD1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76CF91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9C2472" w14:textId="77777777" w:rsidR="00CD4489" w:rsidRDefault="00CD4489"/>
                                <w:p w14:paraId="732EFB6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6ED3D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C2A976" w14:textId="77777777" w:rsidR="00CD4489" w:rsidRDefault="00CD4489" w:rsidP="00C87D5E">
                                  <w:pPr>
                                    <w:rPr>
                                      <w:rFonts w:ascii="Zizou Slab" w:hAnsi="Zizou Slab"/>
                                      <w:sz w:val="21"/>
                                    </w:rPr>
                                  </w:pPr>
                                  <w:r>
                                    <w:rPr>
                                      <w:rFonts w:ascii="Zizou Slab" w:hAnsi="Zizou Slab"/>
                                      <w:sz w:val="21"/>
                                    </w:rPr>
                                    <w:t>Escudero u201712673</w:t>
                                  </w:r>
                                </w:p>
                                <w:p w14:paraId="30EC0E8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AF611D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17DCF7" w14:textId="77777777" w:rsidR="00CD4489" w:rsidRDefault="00CD4489"/>
                                <w:p w14:paraId="1784EAD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131FE5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5F821D5" w14:textId="77777777" w:rsidR="00CD4489" w:rsidRDefault="00CD4489" w:rsidP="00C87D5E">
                                  <w:pPr>
                                    <w:rPr>
                                      <w:rFonts w:ascii="Zizou Slab" w:hAnsi="Zizou Slab"/>
                                      <w:sz w:val="21"/>
                                    </w:rPr>
                                  </w:pPr>
                                  <w:r>
                                    <w:rPr>
                                      <w:rFonts w:ascii="Zizou Slab" w:hAnsi="Zizou Slab"/>
                                      <w:sz w:val="21"/>
                                    </w:rPr>
                                    <w:t>Escudero u201712673</w:t>
                                  </w:r>
                                </w:p>
                                <w:p w14:paraId="2B36BF5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5874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28AAAFF" w14:textId="77777777" w:rsidR="00CD4489" w:rsidRDefault="00CD4489"/>
                                <w:p w14:paraId="2CCEDF1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504E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D75E4A" w14:textId="77777777" w:rsidR="00CD4489" w:rsidRDefault="00CD4489" w:rsidP="00C87D5E">
                                  <w:pPr>
                                    <w:rPr>
                                      <w:rFonts w:ascii="Zizou Slab" w:hAnsi="Zizou Slab"/>
                                      <w:sz w:val="21"/>
                                    </w:rPr>
                                  </w:pPr>
                                  <w:r>
                                    <w:rPr>
                                      <w:rFonts w:ascii="Zizou Slab" w:hAnsi="Zizou Slab"/>
                                      <w:sz w:val="21"/>
                                    </w:rPr>
                                    <w:t>Escudero u201712673</w:t>
                                  </w:r>
                                </w:p>
                                <w:p w14:paraId="27494A0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AA904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76E503B" w14:textId="77777777" w:rsidR="00CD4489" w:rsidRDefault="00CD4489"/>
                                <w:p w14:paraId="6E08D01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24927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14E131" w14:textId="77777777" w:rsidR="00CD4489" w:rsidRDefault="00CD4489" w:rsidP="00C87D5E">
                                  <w:pPr>
                                    <w:rPr>
                                      <w:rFonts w:ascii="Zizou Slab" w:hAnsi="Zizou Slab"/>
                                      <w:sz w:val="21"/>
                                    </w:rPr>
                                  </w:pPr>
                                  <w:r>
                                    <w:rPr>
                                      <w:rFonts w:ascii="Zizou Slab" w:hAnsi="Zizou Slab"/>
                                      <w:sz w:val="21"/>
                                    </w:rPr>
                                    <w:t>Escudero u201712673</w:t>
                                  </w:r>
                                </w:p>
                                <w:p w14:paraId="750FBA1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763D5E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C120A5C" w14:textId="77777777" w:rsidR="00CD4489" w:rsidRDefault="00CD4489"/>
                                <w:p w14:paraId="6B24469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9B5AA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61D782" w14:textId="77777777" w:rsidR="00CD4489" w:rsidRDefault="00CD4489" w:rsidP="00C87D5E">
                                  <w:pPr>
                                    <w:rPr>
                                      <w:rFonts w:ascii="Zizou Slab" w:hAnsi="Zizou Slab"/>
                                      <w:sz w:val="21"/>
                                    </w:rPr>
                                  </w:pPr>
                                  <w:r>
                                    <w:rPr>
                                      <w:rFonts w:ascii="Zizou Slab" w:hAnsi="Zizou Slab"/>
                                      <w:sz w:val="21"/>
                                    </w:rPr>
                                    <w:t>Escudero u201712673</w:t>
                                  </w:r>
                                </w:p>
                                <w:p w14:paraId="3995918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9FDF43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8DBC16" w14:textId="77777777" w:rsidR="00CD4489" w:rsidRDefault="00CD4489"/>
                                <w:p w14:paraId="7E75925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F7C51E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F5FB2A9" w14:textId="77777777" w:rsidR="00CD4489" w:rsidRDefault="00CD4489" w:rsidP="00C87D5E">
                                  <w:pPr>
                                    <w:rPr>
                                      <w:rFonts w:ascii="Zizou Slab" w:hAnsi="Zizou Slab"/>
                                      <w:sz w:val="21"/>
                                    </w:rPr>
                                  </w:pPr>
                                  <w:r>
                                    <w:rPr>
                                      <w:rFonts w:ascii="Zizou Slab" w:hAnsi="Zizou Slab"/>
                                      <w:sz w:val="21"/>
                                    </w:rPr>
                                    <w:t>Escudero u201712673</w:t>
                                  </w:r>
                                </w:p>
                                <w:p w14:paraId="7555D4D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8D2EE9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189AA2" w14:textId="77777777" w:rsidR="00CD4489" w:rsidRDefault="00CD4489"/>
                                <w:p w14:paraId="7DF1091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F6F28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6C2F4FD" w14:textId="77777777" w:rsidR="00CD4489" w:rsidRDefault="00CD4489" w:rsidP="00C87D5E">
                                  <w:pPr>
                                    <w:rPr>
                                      <w:rFonts w:ascii="Zizou Slab" w:hAnsi="Zizou Slab"/>
                                      <w:sz w:val="21"/>
                                    </w:rPr>
                                  </w:pPr>
                                  <w:r>
                                    <w:rPr>
                                      <w:rFonts w:ascii="Zizou Slab" w:hAnsi="Zizou Slab"/>
                                      <w:sz w:val="21"/>
                                    </w:rPr>
                                    <w:t>Escudero u201712673</w:t>
                                  </w:r>
                                </w:p>
                                <w:p w14:paraId="303D86D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36AECE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0F2AFD" w14:textId="77777777" w:rsidR="00CD4489" w:rsidRDefault="00CD4489"/>
                                <w:p w14:paraId="78F11A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8A051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F1069C" w14:textId="77777777" w:rsidR="00CD4489" w:rsidRDefault="00CD4489" w:rsidP="00C87D5E">
                                  <w:pPr>
                                    <w:rPr>
                                      <w:rFonts w:ascii="Zizou Slab" w:hAnsi="Zizou Slab"/>
                                      <w:sz w:val="21"/>
                                    </w:rPr>
                                  </w:pPr>
                                  <w:r>
                                    <w:rPr>
                                      <w:rFonts w:ascii="Zizou Slab" w:hAnsi="Zizou Slab"/>
                                      <w:sz w:val="21"/>
                                    </w:rPr>
                                    <w:t>Escudero u201712673</w:t>
                                  </w:r>
                                </w:p>
                                <w:p w14:paraId="329779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8237DA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4980BB2" w14:textId="77777777" w:rsidR="00CD4489" w:rsidRDefault="00CD4489"/>
                                <w:p w14:paraId="58055CB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C3BDE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5897A3" w14:textId="77777777" w:rsidR="00CD4489" w:rsidRDefault="00CD4489" w:rsidP="00C87D5E">
                                  <w:pPr>
                                    <w:rPr>
                                      <w:rFonts w:ascii="Zizou Slab" w:hAnsi="Zizou Slab"/>
                                      <w:sz w:val="21"/>
                                    </w:rPr>
                                  </w:pPr>
                                  <w:r>
                                    <w:rPr>
                                      <w:rFonts w:ascii="Zizou Slab" w:hAnsi="Zizou Slab"/>
                                      <w:sz w:val="21"/>
                                    </w:rPr>
                                    <w:t>Escudero u201712673</w:t>
                                  </w:r>
                                </w:p>
                                <w:p w14:paraId="71BE30D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638B4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E31C68" w14:textId="77777777" w:rsidR="00CD4489" w:rsidRDefault="00CD4489"/>
                                <w:p w14:paraId="5CC56DB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0DE3B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8E590BD" w14:textId="77777777" w:rsidR="00CD4489" w:rsidRDefault="00CD4489" w:rsidP="00C87D5E">
                                  <w:pPr>
                                    <w:rPr>
                                      <w:rFonts w:ascii="Zizou Slab" w:hAnsi="Zizou Slab"/>
                                      <w:sz w:val="21"/>
                                    </w:rPr>
                                  </w:pPr>
                                  <w:r>
                                    <w:rPr>
                                      <w:rFonts w:ascii="Zizou Slab" w:hAnsi="Zizou Slab"/>
                                      <w:sz w:val="21"/>
                                    </w:rPr>
                                    <w:t>Escudero u201712673</w:t>
                                  </w:r>
                                </w:p>
                                <w:p w14:paraId="59EE71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B819F5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6C9958F" w14:textId="77777777" w:rsidR="00CD4489" w:rsidRDefault="00CD4489"/>
                                <w:p w14:paraId="1E7B4C1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B22F09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74895B" w14:textId="77777777" w:rsidR="00CD4489" w:rsidRDefault="00CD4489" w:rsidP="00C87D5E">
                                  <w:pPr>
                                    <w:rPr>
                                      <w:rFonts w:ascii="Zizou Slab" w:hAnsi="Zizou Slab"/>
                                      <w:sz w:val="21"/>
                                    </w:rPr>
                                  </w:pPr>
                                  <w:r>
                                    <w:rPr>
                                      <w:rFonts w:ascii="Zizou Slab" w:hAnsi="Zizou Slab"/>
                                      <w:sz w:val="21"/>
                                    </w:rPr>
                                    <w:t>Escudero u201712673</w:t>
                                  </w:r>
                                </w:p>
                                <w:p w14:paraId="3FC61A0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DE1AB0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6B0AA1" w14:textId="77777777" w:rsidR="00CD4489" w:rsidRDefault="00CD4489"/>
                                <w:p w14:paraId="368389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34152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1CD4B5" w14:textId="77777777" w:rsidR="00CD4489" w:rsidRDefault="00CD4489" w:rsidP="00C87D5E">
                                  <w:pPr>
                                    <w:rPr>
                                      <w:rFonts w:ascii="Zizou Slab" w:hAnsi="Zizou Slab"/>
                                      <w:sz w:val="21"/>
                                    </w:rPr>
                                  </w:pPr>
                                  <w:r>
                                    <w:rPr>
                                      <w:rFonts w:ascii="Zizou Slab" w:hAnsi="Zizou Slab"/>
                                      <w:sz w:val="21"/>
                                    </w:rPr>
                                    <w:t>Escudero u201712673</w:t>
                                  </w:r>
                                </w:p>
                                <w:p w14:paraId="391905B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FBF3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C98D69" w14:textId="77777777" w:rsidR="00CD4489" w:rsidRDefault="00CD4489"/>
                                <w:p w14:paraId="0242C57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9E5B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2E94A0" w14:textId="77777777" w:rsidR="00CD4489" w:rsidRDefault="00CD4489" w:rsidP="00C87D5E">
                                  <w:pPr>
                                    <w:rPr>
                                      <w:rFonts w:ascii="Zizou Slab" w:hAnsi="Zizou Slab"/>
                                      <w:sz w:val="21"/>
                                    </w:rPr>
                                  </w:pPr>
                                  <w:r>
                                    <w:rPr>
                                      <w:rFonts w:ascii="Zizou Slab" w:hAnsi="Zizou Slab"/>
                                      <w:sz w:val="21"/>
                                    </w:rPr>
                                    <w:t>Escudero u201712673</w:t>
                                  </w:r>
                                </w:p>
                                <w:p w14:paraId="5A0873C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14E4E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4346F9F" w14:textId="77777777" w:rsidR="00CD4489" w:rsidRDefault="00CD4489"/>
                                <w:p w14:paraId="6AAAD97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766692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EDBCCDC" w14:textId="77777777" w:rsidR="00CD4489" w:rsidRDefault="00CD4489" w:rsidP="00C87D5E">
                                  <w:pPr>
                                    <w:rPr>
                                      <w:rFonts w:ascii="Zizou Slab" w:hAnsi="Zizou Slab"/>
                                      <w:sz w:val="21"/>
                                    </w:rPr>
                                  </w:pPr>
                                  <w:r>
                                    <w:rPr>
                                      <w:rFonts w:ascii="Zizou Slab" w:hAnsi="Zizou Slab"/>
                                      <w:sz w:val="21"/>
                                    </w:rPr>
                                    <w:t>Escudero u201712673</w:t>
                                  </w:r>
                                </w:p>
                                <w:p w14:paraId="014F04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769BF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49EE29" w14:textId="77777777" w:rsidR="00CD4489" w:rsidRDefault="00CD4489"/>
                                <w:p w14:paraId="734245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8092C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F8C7AE4" w14:textId="77777777" w:rsidR="00CD4489" w:rsidRDefault="00CD4489" w:rsidP="00C87D5E">
                                  <w:pPr>
                                    <w:rPr>
                                      <w:rFonts w:ascii="Zizou Slab" w:hAnsi="Zizou Slab"/>
                                      <w:sz w:val="21"/>
                                    </w:rPr>
                                  </w:pPr>
                                  <w:r>
                                    <w:rPr>
                                      <w:rFonts w:ascii="Zizou Slab" w:hAnsi="Zizou Slab"/>
                                      <w:sz w:val="21"/>
                                    </w:rPr>
                                    <w:t>Escudero u201712673</w:t>
                                  </w:r>
                                </w:p>
                                <w:p w14:paraId="7B5374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BA5DC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5070ECE" w14:textId="77777777" w:rsidR="00CD4489" w:rsidRDefault="00CD4489"/>
                                <w:p w14:paraId="6ACFC54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FD144B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44D772" w14:textId="77777777" w:rsidR="00CD4489" w:rsidRDefault="00CD4489" w:rsidP="00C87D5E">
                                  <w:pPr>
                                    <w:rPr>
                                      <w:rFonts w:ascii="Zizou Slab" w:hAnsi="Zizou Slab"/>
                                      <w:sz w:val="21"/>
                                    </w:rPr>
                                  </w:pPr>
                                  <w:r>
                                    <w:rPr>
                                      <w:rFonts w:ascii="Zizou Slab" w:hAnsi="Zizou Slab"/>
                                      <w:sz w:val="21"/>
                                    </w:rPr>
                                    <w:t>Escudero u201712673</w:t>
                                  </w:r>
                                </w:p>
                                <w:p w14:paraId="1E0A238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600E5B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78FC0F" w14:textId="77777777" w:rsidR="00CD4489" w:rsidRDefault="00CD4489"/>
                                <w:p w14:paraId="1B6ACB3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02583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FE2285" w14:textId="77777777" w:rsidR="00CD4489" w:rsidRDefault="00CD4489" w:rsidP="00C87D5E">
                                  <w:pPr>
                                    <w:rPr>
                                      <w:rFonts w:ascii="Zizou Slab" w:hAnsi="Zizou Slab"/>
                                      <w:sz w:val="21"/>
                                    </w:rPr>
                                  </w:pPr>
                                  <w:r>
                                    <w:rPr>
                                      <w:rFonts w:ascii="Zizou Slab" w:hAnsi="Zizou Slab"/>
                                      <w:sz w:val="21"/>
                                    </w:rPr>
                                    <w:t>Escudero u201712673</w:t>
                                  </w:r>
                                </w:p>
                                <w:p w14:paraId="577F368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5C070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386688A" w14:textId="77777777" w:rsidR="00CD4489" w:rsidRDefault="00CD4489"/>
                                <w:p w14:paraId="66655D8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9C21DB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FB0A97" w14:textId="77777777" w:rsidR="00CD4489" w:rsidRDefault="00CD4489" w:rsidP="00C87D5E">
                                  <w:pPr>
                                    <w:rPr>
                                      <w:rFonts w:ascii="Zizou Slab" w:hAnsi="Zizou Slab"/>
                                      <w:sz w:val="21"/>
                                    </w:rPr>
                                  </w:pPr>
                                  <w:r>
                                    <w:rPr>
                                      <w:rFonts w:ascii="Zizou Slab" w:hAnsi="Zizou Slab"/>
                                      <w:sz w:val="21"/>
                                    </w:rPr>
                                    <w:t>Escudero u201712673</w:t>
                                  </w:r>
                                </w:p>
                                <w:p w14:paraId="67D2082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F900DC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6D2897" w14:textId="77777777" w:rsidR="00CD4489" w:rsidRDefault="00CD4489"/>
                                <w:p w14:paraId="7ABB039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85B6C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C20B78" w14:textId="77777777" w:rsidR="00CD4489" w:rsidRDefault="00CD4489" w:rsidP="00C87D5E">
                                  <w:pPr>
                                    <w:rPr>
                                      <w:rFonts w:ascii="Zizou Slab" w:hAnsi="Zizou Slab"/>
                                      <w:sz w:val="21"/>
                                    </w:rPr>
                                  </w:pPr>
                                  <w:r>
                                    <w:rPr>
                                      <w:rFonts w:ascii="Zizou Slab" w:hAnsi="Zizou Slab"/>
                                      <w:sz w:val="21"/>
                                    </w:rPr>
                                    <w:t>Escudero u201712673</w:t>
                                  </w:r>
                                </w:p>
                                <w:p w14:paraId="0E3EDB5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70EC2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32138D7" w14:textId="77777777" w:rsidR="00CD4489" w:rsidRDefault="00CD4489"/>
                                <w:p w14:paraId="1C8E565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921C7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5B0687" w14:textId="77777777" w:rsidR="00CD4489" w:rsidRDefault="00CD4489" w:rsidP="00C87D5E">
                                  <w:pPr>
                                    <w:rPr>
                                      <w:rFonts w:ascii="Zizou Slab" w:hAnsi="Zizou Slab"/>
                                      <w:sz w:val="21"/>
                                    </w:rPr>
                                  </w:pPr>
                                  <w:r>
                                    <w:rPr>
                                      <w:rFonts w:ascii="Zizou Slab" w:hAnsi="Zizou Slab"/>
                                      <w:sz w:val="21"/>
                                    </w:rPr>
                                    <w:t>Escudero u201712673</w:t>
                                  </w:r>
                                </w:p>
                                <w:p w14:paraId="7216483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DCC09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ED548A2" w14:textId="77777777" w:rsidR="00CD4489" w:rsidRDefault="00CD4489"/>
                                <w:p w14:paraId="1750384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B8BFC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5AB6CB" w14:textId="77777777" w:rsidR="00CD4489" w:rsidRDefault="00CD4489" w:rsidP="00C87D5E">
                                  <w:pPr>
                                    <w:rPr>
                                      <w:rFonts w:ascii="Zizou Slab" w:hAnsi="Zizou Slab"/>
                                      <w:sz w:val="21"/>
                                    </w:rPr>
                                  </w:pPr>
                                  <w:r>
                                    <w:rPr>
                                      <w:rFonts w:ascii="Zizou Slab" w:hAnsi="Zizou Slab"/>
                                      <w:sz w:val="21"/>
                                    </w:rPr>
                                    <w:t>Escudero u201712673</w:t>
                                  </w:r>
                                </w:p>
                                <w:p w14:paraId="672352C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12C602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70D424" w14:textId="77777777" w:rsidR="00CD4489" w:rsidRDefault="00CD4489"/>
                                <w:p w14:paraId="3987301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4D838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BAC3D4" w14:textId="77777777" w:rsidR="00CD4489" w:rsidRDefault="00CD4489" w:rsidP="00C87D5E">
                                  <w:pPr>
                                    <w:rPr>
                                      <w:rFonts w:ascii="Zizou Slab" w:hAnsi="Zizou Slab"/>
                                      <w:sz w:val="21"/>
                                    </w:rPr>
                                  </w:pPr>
                                  <w:r>
                                    <w:rPr>
                                      <w:rFonts w:ascii="Zizou Slab" w:hAnsi="Zizou Slab"/>
                                      <w:sz w:val="21"/>
                                    </w:rPr>
                                    <w:t>Escudero u201712673</w:t>
                                  </w:r>
                                </w:p>
                                <w:p w14:paraId="11F77F4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DB53E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2FE30D" w14:textId="77777777" w:rsidR="00CD4489" w:rsidRDefault="00CD4489"/>
                                <w:p w14:paraId="0B261A6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FD0A3F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2FD2F7" w14:textId="77777777" w:rsidR="00CD4489" w:rsidRDefault="00CD4489" w:rsidP="00C87D5E">
                                  <w:pPr>
                                    <w:rPr>
                                      <w:rFonts w:ascii="Zizou Slab" w:hAnsi="Zizou Slab"/>
                                      <w:sz w:val="21"/>
                                    </w:rPr>
                                  </w:pPr>
                                  <w:r>
                                    <w:rPr>
                                      <w:rFonts w:ascii="Zizou Slab" w:hAnsi="Zizou Slab"/>
                                      <w:sz w:val="21"/>
                                    </w:rPr>
                                    <w:t>Escudero u201712673</w:t>
                                  </w:r>
                                </w:p>
                                <w:p w14:paraId="4FBD0E1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2D289A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F8C5AF" w14:textId="77777777" w:rsidR="00CD4489" w:rsidRDefault="00CD4489"/>
                                <w:p w14:paraId="3FC48C8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4F51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7F409FB" w14:textId="77777777" w:rsidR="00CD4489" w:rsidRDefault="00CD4489" w:rsidP="00C87D5E">
                                  <w:pPr>
                                    <w:rPr>
                                      <w:rFonts w:ascii="Zizou Slab" w:hAnsi="Zizou Slab"/>
                                      <w:sz w:val="21"/>
                                    </w:rPr>
                                  </w:pPr>
                                  <w:r>
                                    <w:rPr>
                                      <w:rFonts w:ascii="Zizou Slab" w:hAnsi="Zizou Slab"/>
                                      <w:sz w:val="21"/>
                                    </w:rPr>
                                    <w:t>Escudero u201712673</w:t>
                                  </w:r>
                                </w:p>
                                <w:p w14:paraId="182FC95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4CACD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48F3C20" w14:textId="77777777" w:rsidR="00CD4489" w:rsidRDefault="00CD4489"/>
                                <w:p w14:paraId="26025BE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38BD92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7165DCB" w14:textId="77777777" w:rsidR="00CD4489" w:rsidRDefault="00CD4489" w:rsidP="00C87D5E">
                                  <w:pPr>
                                    <w:rPr>
                                      <w:rFonts w:ascii="Zizou Slab" w:hAnsi="Zizou Slab"/>
                                      <w:sz w:val="21"/>
                                    </w:rPr>
                                  </w:pPr>
                                  <w:r>
                                    <w:rPr>
                                      <w:rFonts w:ascii="Zizou Slab" w:hAnsi="Zizou Slab"/>
                                      <w:sz w:val="21"/>
                                    </w:rPr>
                                    <w:t>Escudero u201712673</w:t>
                                  </w:r>
                                </w:p>
                                <w:p w14:paraId="6019308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67879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BC91F1E" w14:textId="77777777" w:rsidR="00CD4489" w:rsidRDefault="00CD4489"/>
                                <w:p w14:paraId="2DBBA06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04AB5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82D027D" w14:textId="77777777" w:rsidR="00CD4489" w:rsidRDefault="00CD4489" w:rsidP="00C87D5E">
                                  <w:pPr>
                                    <w:rPr>
                                      <w:rFonts w:ascii="Zizou Slab" w:hAnsi="Zizou Slab"/>
                                      <w:sz w:val="21"/>
                                    </w:rPr>
                                  </w:pPr>
                                  <w:r>
                                    <w:rPr>
                                      <w:rFonts w:ascii="Zizou Slab" w:hAnsi="Zizou Slab"/>
                                      <w:sz w:val="21"/>
                                    </w:rPr>
                                    <w:t>Escudero u201712673</w:t>
                                  </w:r>
                                </w:p>
                                <w:p w14:paraId="51C55AD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B3BA7E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A4232D" w14:textId="77777777" w:rsidR="00CD4489" w:rsidRDefault="00CD4489"/>
                                <w:p w14:paraId="65E657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AF282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A3D5C0" w14:textId="77777777" w:rsidR="00CD4489" w:rsidRDefault="00CD4489" w:rsidP="00C87D5E">
                                  <w:pPr>
                                    <w:rPr>
                                      <w:rFonts w:ascii="Zizou Slab" w:hAnsi="Zizou Slab"/>
                                      <w:sz w:val="21"/>
                                    </w:rPr>
                                  </w:pPr>
                                  <w:r>
                                    <w:rPr>
                                      <w:rFonts w:ascii="Zizou Slab" w:hAnsi="Zizou Slab"/>
                                      <w:sz w:val="21"/>
                                    </w:rPr>
                                    <w:t>Escudero u201712673</w:t>
                                  </w:r>
                                </w:p>
                                <w:p w14:paraId="2A4C1D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1220B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37EBE56" w14:textId="77777777" w:rsidR="00CD4489" w:rsidRDefault="00CD4489"/>
                                <w:p w14:paraId="1058D49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E1700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9403C6" w14:textId="77777777" w:rsidR="00CD4489" w:rsidRDefault="00CD4489" w:rsidP="00C87D5E">
                                  <w:pPr>
                                    <w:rPr>
                                      <w:rFonts w:ascii="Zizou Slab" w:hAnsi="Zizou Slab"/>
                                      <w:sz w:val="21"/>
                                    </w:rPr>
                                  </w:pPr>
                                  <w:r>
                                    <w:rPr>
                                      <w:rFonts w:ascii="Zizou Slab" w:hAnsi="Zizou Slab"/>
                                      <w:sz w:val="21"/>
                                    </w:rPr>
                                    <w:t>Escudero u201712673</w:t>
                                  </w:r>
                                </w:p>
                                <w:p w14:paraId="4A61C27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6DE25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990E34B" w14:textId="77777777" w:rsidR="00CD4489" w:rsidRDefault="00CD4489"/>
                                <w:p w14:paraId="566C9D3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FD8598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9EFE810" w14:textId="77777777" w:rsidR="00CD4489" w:rsidRDefault="00CD4489" w:rsidP="00C87D5E">
                                  <w:pPr>
                                    <w:rPr>
                                      <w:rFonts w:ascii="Zizou Slab" w:hAnsi="Zizou Slab"/>
                                      <w:sz w:val="21"/>
                                    </w:rPr>
                                  </w:pPr>
                                  <w:r>
                                    <w:rPr>
                                      <w:rFonts w:ascii="Zizou Slab" w:hAnsi="Zizou Slab"/>
                                      <w:sz w:val="21"/>
                                    </w:rPr>
                                    <w:t>Escudero u201712673</w:t>
                                  </w:r>
                                </w:p>
                                <w:p w14:paraId="13A67AF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4C9193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D87279" w14:textId="77777777" w:rsidR="00CD4489" w:rsidRDefault="00CD4489"/>
                                <w:p w14:paraId="47AC679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0F11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26036C" w14:textId="77777777" w:rsidR="00CD4489" w:rsidRDefault="00CD4489" w:rsidP="00C87D5E">
                                  <w:pPr>
                                    <w:rPr>
                                      <w:rFonts w:ascii="Zizou Slab" w:hAnsi="Zizou Slab"/>
                                      <w:sz w:val="21"/>
                                    </w:rPr>
                                  </w:pPr>
                                  <w:r>
                                    <w:rPr>
                                      <w:rFonts w:ascii="Zizou Slab" w:hAnsi="Zizou Slab"/>
                                      <w:sz w:val="21"/>
                                    </w:rPr>
                                    <w:t>Escudero u201712673</w:t>
                                  </w:r>
                                </w:p>
                                <w:p w14:paraId="325E1D7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F9CAF1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F6489F" w14:textId="77777777" w:rsidR="00CD4489" w:rsidRDefault="00CD4489"/>
                                <w:p w14:paraId="3B4CBCE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F6B14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FC74DE" w14:textId="77777777" w:rsidR="00CD4489" w:rsidRDefault="00CD4489" w:rsidP="00C87D5E">
                                  <w:pPr>
                                    <w:rPr>
                                      <w:rFonts w:ascii="Zizou Slab" w:hAnsi="Zizou Slab"/>
                                      <w:sz w:val="21"/>
                                    </w:rPr>
                                  </w:pPr>
                                  <w:r>
                                    <w:rPr>
                                      <w:rFonts w:ascii="Zizou Slab" w:hAnsi="Zizou Slab"/>
                                      <w:sz w:val="21"/>
                                    </w:rPr>
                                    <w:t>Escudero u201712673</w:t>
                                  </w:r>
                                </w:p>
                                <w:p w14:paraId="0B1C54B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EA07A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5348D74" w14:textId="77777777" w:rsidR="00CD4489" w:rsidRDefault="00CD4489"/>
                                <w:p w14:paraId="6C23515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F350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60D125" w14:textId="77777777" w:rsidR="00CD4489" w:rsidRDefault="00CD4489" w:rsidP="00C87D5E">
                                  <w:pPr>
                                    <w:rPr>
                                      <w:rFonts w:ascii="Zizou Slab" w:hAnsi="Zizou Slab"/>
                                      <w:sz w:val="21"/>
                                    </w:rPr>
                                  </w:pPr>
                                  <w:r>
                                    <w:rPr>
                                      <w:rFonts w:ascii="Zizou Slab" w:hAnsi="Zizou Slab"/>
                                      <w:sz w:val="21"/>
                                    </w:rPr>
                                    <w:t>Escudero u201712673</w:t>
                                  </w:r>
                                </w:p>
                                <w:p w14:paraId="33443B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B42CC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A25CE51" w14:textId="77777777" w:rsidR="00CD4489" w:rsidRDefault="00CD4489"/>
                                <w:p w14:paraId="0768C9F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1939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BC56D3" w14:textId="77777777" w:rsidR="00CD4489" w:rsidRDefault="00CD4489" w:rsidP="00C87D5E">
                                  <w:pPr>
                                    <w:rPr>
                                      <w:rFonts w:ascii="Zizou Slab" w:hAnsi="Zizou Slab"/>
                                      <w:sz w:val="21"/>
                                    </w:rPr>
                                  </w:pPr>
                                  <w:r>
                                    <w:rPr>
                                      <w:rFonts w:ascii="Zizou Slab" w:hAnsi="Zizou Slab"/>
                                      <w:sz w:val="21"/>
                                    </w:rPr>
                                    <w:t>Escudero u201712673</w:t>
                                  </w:r>
                                </w:p>
                                <w:p w14:paraId="185BA2C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E80D3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3D128E" w14:textId="77777777" w:rsidR="00CD4489" w:rsidRDefault="00CD4489"/>
                                <w:p w14:paraId="64FDD6B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923BB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E09321" w14:textId="77777777" w:rsidR="00CD4489" w:rsidRDefault="00CD4489" w:rsidP="00C87D5E">
                                  <w:pPr>
                                    <w:rPr>
                                      <w:rFonts w:ascii="Zizou Slab" w:hAnsi="Zizou Slab"/>
                                      <w:sz w:val="21"/>
                                    </w:rPr>
                                  </w:pPr>
                                  <w:r>
                                    <w:rPr>
                                      <w:rFonts w:ascii="Zizou Slab" w:hAnsi="Zizou Slab"/>
                                      <w:sz w:val="21"/>
                                    </w:rPr>
                                    <w:t>Escudero u201712673</w:t>
                                  </w:r>
                                </w:p>
                                <w:p w14:paraId="44793B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F8B13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B47C14" w14:textId="77777777" w:rsidR="00CD4489" w:rsidRDefault="00CD4489"/>
                                <w:p w14:paraId="2B08DC1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F11E0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618BB31" w14:textId="77777777" w:rsidR="00CD4489" w:rsidRDefault="00CD4489" w:rsidP="00C87D5E">
                                  <w:pPr>
                                    <w:rPr>
                                      <w:rFonts w:ascii="Zizou Slab" w:hAnsi="Zizou Slab"/>
                                      <w:sz w:val="21"/>
                                    </w:rPr>
                                  </w:pPr>
                                  <w:r>
                                    <w:rPr>
                                      <w:rFonts w:ascii="Zizou Slab" w:hAnsi="Zizou Slab"/>
                                      <w:sz w:val="21"/>
                                    </w:rPr>
                                    <w:t>Escudero u201712673</w:t>
                                  </w:r>
                                </w:p>
                                <w:p w14:paraId="2DD234C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440427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042863A" w14:textId="77777777" w:rsidR="00CD4489" w:rsidRDefault="00CD4489"/>
                                <w:p w14:paraId="7324457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18AFE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55BE98" w14:textId="77777777" w:rsidR="00CD4489" w:rsidRDefault="00CD4489" w:rsidP="00C87D5E">
                                  <w:pPr>
                                    <w:rPr>
                                      <w:rFonts w:ascii="Zizou Slab" w:hAnsi="Zizou Slab"/>
                                      <w:sz w:val="21"/>
                                    </w:rPr>
                                  </w:pPr>
                                  <w:r>
                                    <w:rPr>
                                      <w:rFonts w:ascii="Zizou Slab" w:hAnsi="Zizou Slab"/>
                                      <w:sz w:val="21"/>
                                    </w:rPr>
                                    <w:t>Escudero u201712673</w:t>
                                  </w:r>
                                </w:p>
                                <w:p w14:paraId="607DC1F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386ADB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0C24966" w14:textId="77777777" w:rsidR="00CD4489" w:rsidRDefault="00CD4489"/>
                                <w:p w14:paraId="6886AFA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0EC07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FB552C" w14:textId="77777777" w:rsidR="00CD4489" w:rsidRDefault="00CD4489" w:rsidP="00C87D5E">
                                  <w:pPr>
                                    <w:rPr>
                                      <w:rFonts w:ascii="Zizou Slab" w:hAnsi="Zizou Slab"/>
                                      <w:sz w:val="21"/>
                                    </w:rPr>
                                  </w:pPr>
                                  <w:r>
                                    <w:rPr>
                                      <w:rFonts w:ascii="Zizou Slab" w:hAnsi="Zizou Slab"/>
                                      <w:sz w:val="21"/>
                                    </w:rPr>
                                    <w:t>Escudero u201712673</w:t>
                                  </w:r>
                                </w:p>
                                <w:p w14:paraId="76FF6A0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F94523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82395A6" w14:textId="77777777" w:rsidR="00CD4489" w:rsidRDefault="00CD4489"/>
                                <w:p w14:paraId="4830D09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3BE9E5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CD9B58" w14:textId="77777777" w:rsidR="00CD4489" w:rsidRDefault="00CD4489" w:rsidP="00C87D5E">
                                  <w:pPr>
                                    <w:rPr>
                                      <w:rFonts w:ascii="Zizou Slab" w:hAnsi="Zizou Slab"/>
                                      <w:sz w:val="21"/>
                                    </w:rPr>
                                  </w:pPr>
                                  <w:r>
                                    <w:rPr>
                                      <w:rFonts w:ascii="Zizou Slab" w:hAnsi="Zizou Slab"/>
                                      <w:sz w:val="21"/>
                                    </w:rPr>
                                    <w:t>Escudero u201712673</w:t>
                                  </w:r>
                                </w:p>
                                <w:p w14:paraId="74CD3EB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EC7BE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B59289B" w14:textId="77777777" w:rsidR="00CD4489" w:rsidRDefault="00CD4489"/>
                                <w:p w14:paraId="767768D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FD339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5B019DE" w14:textId="77777777" w:rsidR="00CD4489" w:rsidRDefault="00CD4489" w:rsidP="00C87D5E">
                                  <w:pPr>
                                    <w:rPr>
                                      <w:rFonts w:ascii="Zizou Slab" w:hAnsi="Zizou Slab"/>
                                      <w:sz w:val="21"/>
                                    </w:rPr>
                                  </w:pPr>
                                  <w:r>
                                    <w:rPr>
                                      <w:rFonts w:ascii="Zizou Slab" w:hAnsi="Zizou Slab"/>
                                      <w:sz w:val="21"/>
                                    </w:rPr>
                                    <w:t>Escudero u201712673</w:t>
                                  </w:r>
                                </w:p>
                                <w:p w14:paraId="5FDD2B7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2D981E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D5A00B8" w14:textId="77777777" w:rsidR="00CD4489" w:rsidRDefault="00CD4489"/>
                                <w:p w14:paraId="70DA5F5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4889E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2C74BE" w14:textId="77777777" w:rsidR="00CD4489" w:rsidRDefault="00CD4489" w:rsidP="00C87D5E">
                                  <w:pPr>
                                    <w:rPr>
                                      <w:rFonts w:ascii="Zizou Slab" w:hAnsi="Zizou Slab"/>
                                      <w:sz w:val="21"/>
                                    </w:rPr>
                                  </w:pPr>
                                  <w:r>
                                    <w:rPr>
                                      <w:rFonts w:ascii="Zizou Slab" w:hAnsi="Zizou Slab"/>
                                      <w:sz w:val="21"/>
                                    </w:rPr>
                                    <w:t>Escudero u201712673</w:t>
                                  </w:r>
                                </w:p>
                                <w:p w14:paraId="2C874EE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EBB2E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3A91AC" w14:textId="77777777" w:rsidR="00CD4489" w:rsidRDefault="00CD4489"/>
                                <w:p w14:paraId="7FF339D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0FEDC7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5BFE9F" w14:textId="77777777" w:rsidR="00CD4489" w:rsidRDefault="00CD4489" w:rsidP="00C87D5E">
                                  <w:pPr>
                                    <w:rPr>
                                      <w:rFonts w:ascii="Zizou Slab" w:hAnsi="Zizou Slab"/>
                                      <w:sz w:val="21"/>
                                    </w:rPr>
                                  </w:pPr>
                                  <w:r>
                                    <w:rPr>
                                      <w:rFonts w:ascii="Zizou Slab" w:hAnsi="Zizou Slab"/>
                                      <w:sz w:val="21"/>
                                    </w:rPr>
                                    <w:t>Escudero u201712673</w:t>
                                  </w:r>
                                </w:p>
                                <w:p w14:paraId="3043E13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724EC4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8A2B94" w14:textId="77777777" w:rsidR="00CD4489" w:rsidRDefault="00CD4489"/>
                                <w:p w14:paraId="516F08D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B3852A"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21085A4D" w14:textId="77777777" w:rsidR="00CD4489" w:rsidRDefault="00CD4489" w:rsidP="00C87D5E">
                                  <w:pPr>
                                    <w:rPr>
                                      <w:rFonts w:ascii="Zizou Slab" w:hAnsi="Zizou Slab"/>
                                      <w:sz w:val="21"/>
                                    </w:rPr>
                                  </w:pPr>
                                  <w:r>
                                    <w:rPr>
                                      <w:rFonts w:ascii="Zizou Slab" w:hAnsi="Zizou Slab"/>
                                      <w:sz w:val="21"/>
                                    </w:rPr>
                                    <w:t>Escudero u201712673</w:t>
                                  </w:r>
                                </w:p>
                                <w:p w14:paraId="587CFEBC"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4E454611"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529DD6DC" w14:textId="77777777" w:rsidR="00CD4489" w:rsidRDefault="00CD4489"/>
                                <w:p w14:paraId="0C48AA3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B6AFD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D856763" w14:textId="77777777" w:rsidR="00CD4489" w:rsidRDefault="00CD4489" w:rsidP="00C87D5E">
                                  <w:pPr>
                                    <w:rPr>
                                      <w:rFonts w:ascii="Zizou Slab" w:hAnsi="Zizou Slab"/>
                                      <w:sz w:val="21"/>
                                    </w:rPr>
                                  </w:pPr>
                                  <w:r>
                                    <w:rPr>
                                      <w:rFonts w:ascii="Zizou Slab" w:hAnsi="Zizou Slab"/>
                                      <w:sz w:val="21"/>
                                    </w:rPr>
                                    <w:t>Escudero u201712673</w:t>
                                  </w:r>
                                </w:p>
                                <w:p w14:paraId="71DBF9F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121B2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A88282" w14:textId="77777777" w:rsidR="00CD4489" w:rsidRDefault="00CD4489"/>
                                <w:p w14:paraId="1FA378D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5E97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0DD94B3" w14:textId="77777777" w:rsidR="00CD4489" w:rsidRDefault="00CD4489" w:rsidP="00C87D5E">
                                  <w:pPr>
                                    <w:rPr>
                                      <w:rFonts w:ascii="Zizou Slab" w:hAnsi="Zizou Slab"/>
                                      <w:sz w:val="21"/>
                                    </w:rPr>
                                  </w:pPr>
                                  <w:r>
                                    <w:rPr>
                                      <w:rFonts w:ascii="Zizou Slab" w:hAnsi="Zizou Slab"/>
                                      <w:sz w:val="21"/>
                                    </w:rPr>
                                    <w:t>Escudero u201712673</w:t>
                                  </w:r>
                                </w:p>
                                <w:p w14:paraId="1F9E42B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57215F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C24487" w14:textId="77777777" w:rsidR="00CD4489" w:rsidRDefault="00CD4489"/>
                                <w:p w14:paraId="3BCBE3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D18A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C07C29" w14:textId="77777777" w:rsidR="00CD4489" w:rsidRDefault="00CD4489" w:rsidP="00C87D5E">
                                  <w:pPr>
                                    <w:rPr>
                                      <w:rFonts w:ascii="Zizou Slab" w:hAnsi="Zizou Slab"/>
                                      <w:sz w:val="21"/>
                                    </w:rPr>
                                  </w:pPr>
                                  <w:r>
                                    <w:rPr>
                                      <w:rFonts w:ascii="Zizou Slab" w:hAnsi="Zizou Slab"/>
                                      <w:sz w:val="21"/>
                                    </w:rPr>
                                    <w:t>Escudero u201712673</w:t>
                                  </w:r>
                                </w:p>
                                <w:p w14:paraId="5F680EC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0BD8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901C93" w14:textId="77777777" w:rsidR="00CD4489" w:rsidRDefault="00CD4489"/>
                                <w:p w14:paraId="56A53C3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04244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EFD1BD" w14:textId="77777777" w:rsidR="00CD4489" w:rsidRDefault="00CD4489" w:rsidP="00C87D5E">
                                  <w:pPr>
                                    <w:rPr>
                                      <w:rFonts w:ascii="Zizou Slab" w:hAnsi="Zizou Slab"/>
                                      <w:sz w:val="21"/>
                                    </w:rPr>
                                  </w:pPr>
                                  <w:r>
                                    <w:rPr>
                                      <w:rFonts w:ascii="Zizou Slab" w:hAnsi="Zizou Slab"/>
                                      <w:sz w:val="21"/>
                                    </w:rPr>
                                    <w:t>Escudero u201712673</w:t>
                                  </w:r>
                                </w:p>
                                <w:p w14:paraId="3C4E30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B02D1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BE4C7A" w14:textId="77777777" w:rsidR="00CD4489" w:rsidRDefault="00CD4489"/>
                                <w:p w14:paraId="0A88D9F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F1E6C9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389581" w14:textId="77777777" w:rsidR="00CD4489" w:rsidRDefault="00CD4489" w:rsidP="00C87D5E">
                                  <w:pPr>
                                    <w:rPr>
                                      <w:rFonts w:ascii="Zizou Slab" w:hAnsi="Zizou Slab"/>
                                      <w:sz w:val="21"/>
                                    </w:rPr>
                                  </w:pPr>
                                  <w:r>
                                    <w:rPr>
                                      <w:rFonts w:ascii="Zizou Slab" w:hAnsi="Zizou Slab"/>
                                      <w:sz w:val="21"/>
                                    </w:rPr>
                                    <w:t>Escudero u201712673</w:t>
                                  </w:r>
                                </w:p>
                                <w:p w14:paraId="4ECC35A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B322B1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AB1341" w14:textId="77777777" w:rsidR="00CD4489" w:rsidRDefault="00CD4489"/>
                                <w:p w14:paraId="240E638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0E083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5EFB34" w14:textId="77777777" w:rsidR="00CD4489" w:rsidRDefault="00CD4489" w:rsidP="00C87D5E">
                                  <w:pPr>
                                    <w:rPr>
                                      <w:rFonts w:ascii="Zizou Slab" w:hAnsi="Zizou Slab"/>
                                      <w:sz w:val="21"/>
                                    </w:rPr>
                                  </w:pPr>
                                  <w:r>
                                    <w:rPr>
                                      <w:rFonts w:ascii="Zizou Slab" w:hAnsi="Zizou Slab"/>
                                      <w:sz w:val="21"/>
                                    </w:rPr>
                                    <w:t>Escudero u201712673</w:t>
                                  </w:r>
                                </w:p>
                                <w:p w14:paraId="66D7DB1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FC31F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31462FC" w14:textId="77777777" w:rsidR="00CD4489" w:rsidRDefault="00CD4489"/>
                                <w:p w14:paraId="00262A2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2AF08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5A6242" w14:textId="77777777" w:rsidR="00CD4489" w:rsidRDefault="00CD4489" w:rsidP="00C87D5E">
                                  <w:pPr>
                                    <w:rPr>
                                      <w:rFonts w:ascii="Zizou Slab" w:hAnsi="Zizou Slab"/>
                                      <w:sz w:val="21"/>
                                    </w:rPr>
                                  </w:pPr>
                                  <w:r>
                                    <w:rPr>
                                      <w:rFonts w:ascii="Zizou Slab" w:hAnsi="Zizou Slab"/>
                                      <w:sz w:val="21"/>
                                    </w:rPr>
                                    <w:t>Escudero u201712673</w:t>
                                  </w:r>
                                </w:p>
                                <w:p w14:paraId="73783F7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72788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2B15E94" w14:textId="77777777" w:rsidR="00CD4489" w:rsidRDefault="00CD4489"/>
                                <w:p w14:paraId="198648A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F9E16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CA1D19" w14:textId="77777777" w:rsidR="00CD4489" w:rsidRDefault="00CD4489" w:rsidP="00C87D5E">
                                  <w:pPr>
                                    <w:rPr>
                                      <w:rFonts w:ascii="Zizou Slab" w:hAnsi="Zizou Slab"/>
                                      <w:sz w:val="21"/>
                                    </w:rPr>
                                  </w:pPr>
                                  <w:r>
                                    <w:rPr>
                                      <w:rFonts w:ascii="Zizou Slab" w:hAnsi="Zizou Slab"/>
                                      <w:sz w:val="21"/>
                                    </w:rPr>
                                    <w:t>Escudero u201712673</w:t>
                                  </w:r>
                                </w:p>
                                <w:p w14:paraId="2ACB50D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4E89B8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AA33A98" w14:textId="77777777" w:rsidR="00CD4489" w:rsidRDefault="00CD4489"/>
                                <w:p w14:paraId="630BCE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EBE9A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6EFF29" w14:textId="77777777" w:rsidR="00CD4489" w:rsidRDefault="00CD4489" w:rsidP="00C87D5E">
                                  <w:pPr>
                                    <w:rPr>
                                      <w:rFonts w:ascii="Zizou Slab" w:hAnsi="Zizou Slab"/>
                                      <w:sz w:val="21"/>
                                    </w:rPr>
                                  </w:pPr>
                                  <w:r>
                                    <w:rPr>
                                      <w:rFonts w:ascii="Zizou Slab" w:hAnsi="Zizou Slab"/>
                                      <w:sz w:val="21"/>
                                    </w:rPr>
                                    <w:t>Escudero u201712673</w:t>
                                  </w:r>
                                </w:p>
                                <w:p w14:paraId="443FA5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C7B3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050AB95" w14:textId="77777777" w:rsidR="00CD4489" w:rsidRDefault="00CD4489"/>
                                <w:p w14:paraId="31D32F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C76B1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664EB63" w14:textId="77777777" w:rsidR="00CD4489" w:rsidRDefault="00CD4489" w:rsidP="00C87D5E">
                                  <w:pPr>
                                    <w:rPr>
                                      <w:rFonts w:ascii="Zizou Slab" w:hAnsi="Zizou Slab"/>
                                      <w:sz w:val="21"/>
                                    </w:rPr>
                                  </w:pPr>
                                  <w:r>
                                    <w:rPr>
                                      <w:rFonts w:ascii="Zizou Slab" w:hAnsi="Zizou Slab"/>
                                      <w:sz w:val="21"/>
                                    </w:rPr>
                                    <w:t>Escudero u201712673</w:t>
                                  </w:r>
                                </w:p>
                                <w:p w14:paraId="58A7031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2F5AA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5B6BBAD" w14:textId="77777777" w:rsidR="00CD4489" w:rsidRDefault="00CD4489"/>
                                <w:p w14:paraId="6E4A95F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69095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972C62" w14:textId="77777777" w:rsidR="00CD4489" w:rsidRDefault="00CD4489" w:rsidP="00C87D5E">
                                  <w:pPr>
                                    <w:rPr>
                                      <w:rFonts w:ascii="Zizou Slab" w:hAnsi="Zizou Slab"/>
                                      <w:sz w:val="21"/>
                                    </w:rPr>
                                  </w:pPr>
                                  <w:r>
                                    <w:rPr>
                                      <w:rFonts w:ascii="Zizou Slab" w:hAnsi="Zizou Slab"/>
                                      <w:sz w:val="21"/>
                                    </w:rPr>
                                    <w:t>Escudero u201712673</w:t>
                                  </w:r>
                                </w:p>
                                <w:p w14:paraId="688EA22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2EF003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5E72BB8" w14:textId="77777777" w:rsidR="00CD4489" w:rsidRDefault="00CD4489"/>
                                <w:p w14:paraId="70851C7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DA1ED4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1893F0" w14:textId="77777777" w:rsidR="00CD4489" w:rsidRDefault="00CD4489" w:rsidP="00C87D5E">
                                  <w:pPr>
                                    <w:rPr>
                                      <w:rFonts w:ascii="Zizou Slab" w:hAnsi="Zizou Slab"/>
                                      <w:sz w:val="21"/>
                                    </w:rPr>
                                  </w:pPr>
                                  <w:r>
                                    <w:rPr>
                                      <w:rFonts w:ascii="Zizou Slab" w:hAnsi="Zizou Slab"/>
                                      <w:sz w:val="21"/>
                                    </w:rPr>
                                    <w:t>Escudero u201712673</w:t>
                                  </w:r>
                                </w:p>
                                <w:p w14:paraId="31F01B2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34F88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217576" w14:textId="77777777" w:rsidR="00CD4489" w:rsidRDefault="00CD4489"/>
                                <w:p w14:paraId="07A42DA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078F86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DF385F" w14:textId="77777777" w:rsidR="00CD4489" w:rsidRDefault="00CD4489" w:rsidP="00C87D5E">
                                  <w:pPr>
                                    <w:rPr>
                                      <w:rFonts w:ascii="Zizou Slab" w:hAnsi="Zizou Slab"/>
                                      <w:sz w:val="21"/>
                                    </w:rPr>
                                  </w:pPr>
                                  <w:r>
                                    <w:rPr>
                                      <w:rFonts w:ascii="Zizou Slab" w:hAnsi="Zizou Slab"/>
                                      <w:sz w:val="21"/>
                                    </w:rPr>
                                    <w:t>Escudero u201712673</w:t>
                                  </w:r>
                                </w:p>
                                <w:p w14:paraId="3D829F5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7282F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BC107E7" w14:textId="77777777" w:rsidR="00CD4489" w:rsidRDefault="00CD4489"/>
                                <w:p w14:paraId="775901D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CA91FB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F31FAA7" w14:textId="77777777" w:rsidR="00CD4489" w:rsidRDefault="00CD4489" w:rsidP="00C87D5E">
                                  <w:pPr>
                                    <w:rPr>
                                      <w:rFonts w:ascii="Zizou Slab" w:hAnsi="Zizou Slab"/>
                                      <w:sz w:val="21"/>
                                    </w:rPr>
                                  </w:pPr>
                                  <w:r>
                                    <w:rPr>
                                      <w:rFonts w:ascii="Zizou Slab" w:hAnsi="Zizou Slab"/>
                                      <w:sz w:val="21"/>
                                    </w:rPr>
                                    <w:t>Escudero u201712673</w:t>
                                  </w:r>
                                </w:p>
                                <w:p w14:paraId="6B69D6B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65E589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7937F3" w14:textId="77777777" w:rsidR="00CD4489" w:rsidRDefault="00CD4489"/>
                                <w:p w14:paraId="51644DB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006BA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D2DA9D9" w14:textId="77777777" w:rsidR="00CD4489" w:rsidRDefault="00CD4489" w:rsidP="00C87D5E">
                                  <w:pPr>
                                    <w:rPr>
                                      <w:rFonts w:ascii="Zizou Slab" w:hAnsi="Zizou Slab"/>
                                      <w:sz w:val="21"/>
                                    </w:rPr>
                                  </w:pPr>
                                  <w:r>
                                    <w:rPr>
                                      <w:rFonts w:ascii="Zizou Slab" w:hAnsi="Zizou Slab"/>
                                      <w:sz w:val="21"/>
                                    </w:rPr>
                                    <w:t>Escudero u201712673</w:t>
                                  </w:r>
                                </w:p>
                                <w:p w14:paraId="0BD9D28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6D95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11F125" w14:textId="77777777" w:rsidR="00CD4489" w:rsidRDefault="00CD4489"/>
                                <w:p w14:paraId="045CE0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A0A256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490215" w14:textId="77777777" w:rsidR="00CD4489" w:rsidRDefault="00CD4489" w:rsidP="00C87D5E">
                                  <w:pPr>
                                    <w:rPr>
                                      <w:rFonts w:ascii="Zizou Slab" w:hAnsi="Zizou Slab"/>
                                      <w:sz w:val="21"/>
                                    </w:rPr>
                                  </w:pPr>
                                  <w:r>
                                    <w:rPr>
                                      <w:rFonts w:ascii="Zizou Slab" w:hAnsi="Zizou Slab"/>
                                      <w:sz w:val="21"/>
                                    </w:rPr>
                                    <w:t>Escudero u201712673</w:t>
                                  </w:r>
                                </w:p>
                                <w:p w14:paraId="75E1C5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166AD6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B16A654" w14:textId="77777777" w:rsidR="00CD4489" w:rsidRDefault="00CD4489"/>
                                <w:p w14:paraId="7EF7A5A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D99E56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02B168" w14:textId="77777777" w:rsidR="00CD4489" w:rsidRDefault="00CD4489" w:rsidP="00C87D5E">
                                  <w:pPr>
                                    <w:rPr>
                                      <w:rFonts w:ascii="Zizou Slab" w:hAnsi="Zizou Slab"/>
                                      <w:sz w:val="21"/>
                                    </w:rPr>
                                  </w:pPr>
                                  <w:r>
                                    <w:rPr>
                                      <w:rFonts w:ascii="Zizou Slab" w:hAnsi="Zizou Slab"/>
                                      <w:sz w:val="21"/>
                                    </w:rPr>
                                    <w:t>Escudero u201712673</w:t>
                                  </w:r>
                                </w:p>
                                <w:p w14:paraId="465CA8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BA941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D02E03" w14:textId="77777777" w:rsidR="00CD4489" w:rsidRDefault="00CD4489"/>
                                <w:p w14:paraId="20822C7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EFAE9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208970A" w14:textId="77777777" w:rsidR="00CD4489" w:rsidRDefault="00CD4489" w:rsidP="00C87D5E">
                                  <w:pPr>
                                    <w:rPr>
                                      <w:rFonts w:ascii="Zizou Slab" w:hAnsi="Zizou Slab"/>
                                      <w:sz w:val="21"/>
                                    </w:rPr>
                                  </w:pPr>
                                  <w:r>
                                    <w:rPr>
                                      <w:rFonts w:ascii="Zizou Slab" w:hAnsi="Zizou Slab"/>
                                      <w:sz w:val="21"/>
                                    </w:rPr>
                                    <w:t>Escudero u201712673</w:t>
                                  </w:r>
                                </w:p>
                                <w:p w14:paraId="2E97347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C4D7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F9114E2" w14:textId="77777777" w:rsidR="00CD4489" w:rsidRDefault="00CD4489"/>
                                <w:p w14:paraId="4BDACA0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85B45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64CEEA" w14:textId="77777777" w:rsidR="00CD4489" w:rsidRDefault="00CD4489" w:rsidP="00C87D5E">
                                  <w:pPr>
                                    <w:rPr>
                                      <w:rFonts w:ascii="Zizou Slab" w:hAnsi="Zizou Slab"/>
                                      <w:sz w:val="21"/>
                                    </w:rPr>
                                  </w:pPr>
                                  <w:r>
                                    <w:rPr>
                                      <w:rFonts w:ascii="Zizou Slab" w:hAnsi="Zizou Slab"/>
                                      <w:sz w:val="21"/>
                                    </w:rPr>
                                    <w:t>Escudero u201712673</w:t>
                                  </w:r>
                                </w:p>
                                <w:p w14:paraId="4562C84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A9A9B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E01F6D" w14:textId="77777777" w:rsidR="00CD4489" w:rsidRDefault="00CD4489"/>
                                <w:p w14:paraId="3D228BE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15E587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B749982" w14:textId="77777777" w:rsidR="00CD4489" w:rsidRDefault="00CD4489" w:rsidP="00C87D5E">
                                  <w:pPr>
                                    <w:rPr>
                                      <w:rFonts w:ascii="Zizou Slab" w:hAnsi="Zizou Slab"/>
                                      <w:sz w:val="21"/>
                                    </w:rPr>
                                  </w:pPr>
                                  <w:r>
                                    <w:rPr>
                                      <w:rFonts w:ascii="Zizou Slab" w:hAnsi="Zizou Slab"/>
                                      <w:sz w:val="21"/>
                                    </w:rPr>
                                    <w:t>Escudero u201712673</w:t>
                                  </w:r>
                                </w:p>
                                <w:p w14:paraId="5331E6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C6EE58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568AE09" w14:textId="77777777" w:rsidR="00CD4489" w:rsidRDefault="00CD4489"/>
                                <w:p w14:paraId="1BE94D0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3C395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70A2DD" w14:textId="77777777" w:rsidR="00CD4489" w:rsidRDefault="00CD4489" w:rsidP="00C87D5E">
                                  <w:pPr>
                                    <w:rPr>
                                      <w:rFonts w:ascii="Zizou Slab" w:hAnsi="Zizou Slab"/>
                                      <w:sz w:val="21"/>
                                    </w:rPr>
                                  </w:pPr>
                                  <w:r>
                                    <w:rPr>
                                      <w:rFonts w:ascii="Zizou Slab" w:hAnsi="Zizou Slab"/>
                                      <w:sz w:val="21"/>
                                    </w:rPr>
                                    <w:t>Escudero u201712673</w:t>
                                  </w:r>
                                </w:p>
                                <w:p w14:paraId="5924AD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11E72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CDEDD7A" w14:textId="77777777" w:rsidR="00CD4489" w:rsidRDefault="00CD4489"/>
                                <w:p w14:paraId="2CE35E4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9A46BD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3C8CFE0" w14:textId="77777777" w:rsidR="00CD4489" w:rsidRDefault="00CD4489" w:rsidP="00C87D5E">
                                  <w:pPr>
                                    <w:rPr>
                                      <w:rFonts w:ascii="Zizou Slab" w:hAnsi="Zizou Slab"/>
                                      <w:sz w:val="21"/>
                                    </w:rPr>
                                  </w:pPr>
                                  <w:r>
                                    <w:rPr>
                                      <w:rFonts w:ascii="Zizou Slab" w:hAnsi="Zizou Slab"/>
                                      <w:sz w:val="21"/>
                                    </w:rPr>
                                    <w:t>Escudero u201712673</w:t>
                                  </w:r>
                                </w:p>
                                <w:p w14:paraId="69DB788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AB96B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8C1520F" w14:textId="77777777" w:rsidR="00CD4489" w:rsidRDefault="00CD4489"/>
                                <w:p w14:paraId="7B75B4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A16FF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525BFB" w14:textId="77777777" w:rsidR="00CD4489" w:rsidRDefault="00CD4489" w:rsidP="00C87D5E">
                                  <w:pPr>
                                    <w:rPr>
                                      <w:rFonts w:ascii="Zizou Slab" w:hAnsi="Zizou Slab"/>
                                      <w:sz w:val="21"/>
                                    </w:rPr>
                                  </w:pPr>
                                  <w:r>
                                    <w:rPr>
                                      <w:rFonts w:ascii="Zizou Slab" w:hAnsi="Zizou Slab"/>
                                      <w:sz w:val="21"/>
                                    </w:rPr>
                                    <w:t>Escudero u201712673</w:t>
                                  </w:r>
                                </w:p>
                                <w:p w14:paraId="239F9E0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D7D3C7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885929A" w14:textId="77777777" w:rsidR="00CD4489" w:rsidRDefault="00CD4489"/>
                                <w:p w14:paraId="0755CA9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14A59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C5F129F" w14:textId="77777777" w:rsidR="00CD4489" w:rsidRDefault="00CD4489" w:rsidP="00C87D5E">
                                  <w:pPr>
                                    <w:rPr>
                                      <w:rFonts w:ascii="Zizou Slab" w:hAnsi="Zizou Slab"/>
                                      <w:sz w:val="21"/>
                                    </w:rPr>
                                  </w:pPr>
                                  <w:r>
                                    <w:rPr>
                                      <w:rFonts w:ascii="Zizou Slab" w:hAnsi="Zizou Slab"/>
                                      <w:sz w:val="21"/>
                                    </w:rPr>
                                    <w:t>Escudero u201712673</w:t>
                                  </w:r>
                                </w:p>
                                <w:p w14:paraId="065A304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CFA38C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6199A7" w14:textId="77777777" w:rsidR="00CD4489" w:rsidRDefault="00CD4489"/>
                                <w:p w14:paraId="59506BF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D4BBE5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DD141D4" w14:textId="77777777" w:rsidR="00CD4489" w:rsidRDefault="00CD4489" w:rsidP="00C87D5E">
                                  <w:pPr>
                                    <w:rPr>
                                      <w:rFonts w:ascii="Zizou Slab" w:hAnsi="Zizou Slab"/>
                                      <w:sz w:val="21"/>
                                    </w:rPr>
                                  </w:pPr>
                                  <w:r>
                                    <w:rPr>
                                      <w:rFonts w:ascii="Zizou Slab" w:hAnsi="Zizou Slab"/>
                                      <w:sz w:val="21"/>
                                    </w:rPr>
                                    <w:t>Escudero u201712673</w:t>
                                  </w:r>
                                </w:p>
                                <w:p w14:paraId="3FD74D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C673B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51D904" w14:textId="77777777" w:rsidR="00CD4489" w:rsidRDefault="00CD4489"/>
                                <w:p w14:paraId="5FFF6EB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547D4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B2E0AD" w14:textId="77777777" w:rsidR="00CD4489" w:rsidRDefault="00CD4489" w:rsidP="00C87D5E">
                                  <w:pPr>
                                    <w:rPr>
                                      <w:rFonts w:ascii="Zizou Slab" w:hAnsi="Zizou Slab"/>
                                      <w:sz w:val="21"/>
                                    </w:rPr>
                                  </w:pPr>
                                  <w:r>
                                    <w:rPr>
                                      <w:rFonts w:ascii="Zizou Slab" w:hAnsi="Zizou Slab"/>
                                      <w:sz w:val="21"/>
                                    </w:rPr>
                                    <w:t>Escudero u201712673</w:t>
                                  </w:r>
                                </w:p>
                                <w:p w14:paraId="5C61F51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04153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AF0970" w14:textId="77777777" w:rsidR="00CD4489" w:rsidRDefault="00CD4489"/>
                                <w:p w14:paraId="6E0A16C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19C64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D7C1B2" w14:textId="77777777" w:rsidR="00CD4489" w:rsidRDefault="00CD4489" w:rsidP="00C87D5E">
                                  <w:pPr>
                                    <w:rPr>
                                      <w:rFonts w:ascii="Zizou Slab" w:hAnsi="Zizou Slab"/>
                                      <w:sz w:val="21"/>
                                    </w:rPr>
                                  </w:pPr>
                                  <w:r>
                                    <w:rPr>
                                      <w:rFonts w:ascii="Zizou Slab" w:hAnsi="Zizou Slab"/>
                                      <w:sz w:val="21"/>
                                    </w:rPr>
                                    <w:t>Escudero u201712673</w:t>
                                  </w:r>
                                </w:p>
                                <w:p w14:paraId="5F2E9CD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43890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BED59E4" w14:textId="77777777" w:rsidR="00CD4489" w:rsidRDefault="00CD4489"/>
                                <w:p w14:paraId="4B9E531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3E5D22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BCCCC1" w14:textId="77777777" w:rsidR="00CD4489" w:rsidRDefault="00CD4489" w:rsidP="00C87D5E">
                                  <w:pPr>
                                    <w:rPr>
                                      <w:rFonts w:ascii="Zizou Slab" w:hAnsi="Zizou Slab"/>
                                      <w:sz w:val="21"/>
                                    </w:rPr>
                                  </w:pPr>
                                  <w:r>
                                    <w:rPr>
                                      <w:rFonts w:ascii="Zizou Slab" w:hAnsi="Zizou Slab"/>
                                      <w:sz w:val="21"/>
                                    </w:rPr>
                                    <w:t>Escudero u201712673</w:t>
                                  </w:r>
                                </w:p>
                                <w:p w14:paraId="5008021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4547D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2E18C8C" w14:textId="77777777" w:rsidR="00CD4489" w:rsidRDefault="00CD4489"/>
                                <w:p w14:paraId="41D9AC5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B5DC3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9CD72C3" w14:textId="77777777" w:rsidR="00CD4489" w:rsidRDefault="00CD4489" w:rsidP="00C87D5E">
                                  <w:pPr>
                                    <w:rPr>
                                      <w:rFonts w:ascii="Zizou Slab" w:hAnsi="Zizou Slab"/>
                                      <w:sz w:val="21"/>
                                    </w:rPr>
                                  </w:pPr>
                                  <w:r>
                                    <w:rPr>
                                      <w:rFonts w:ascii="Zizou Slab" w:hAnsi="Zizou Slab"/>
                                      <w:sz w:val="21"/>
                                    </w:rPr>
                                    <w:t>Escudero u201712673</w:t>
                                  </w:r>
                                </w:p>
                                <w:p w14:paraId="79B85B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094CA6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726D638" w14:textId="77777777" w:rsidR="00CD4489" w:rsidRDefault="00CD4489"/>
                                <w:p w14:paraId="07F510A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F8C257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E852CEE" w14:textId="77777777" w:rsidR="00CD4489" w:rsidRDefault="00CD4489" w:rsidP="00C87D5E">
                                  <w:pPr>
                                    <w:rPr>
                                      <w:rFonts w:ascii="Zizou Slab" w:hAnsi="Zizou Slab"/>
                                      <w:sz w:val="21"/>
                                    </w:rPr>
                                  </w:pPr>
                                  <w:r>
                                    <w:rPr>
                                      <w:rFonts w:ascii="Zizou Slab" w:hAnsi="Zizou Slab"/>
                                      <w:sz w:val="21"/>
                                    </w:rPr>
                                    <w:t>Escudero u201712673</w:t>
                                  </w:r>
                                </w:p>
                                <w:p w14:paraId="761967D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B2C5C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5B49FA" w14:textId="77777777" w:rsidR="00CD4489" w:rsidRDefault="00CD4489"/>
                                <w:p w14:paraId="3931C30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512C6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C4D14C9" w14:textId="77777777" w:rsidR="00CD4489" w:rsidRDefault="00CD4489" w:rsidP="00C87D5E">
                                  <w:pPr>
                                    <w:rPr>
                                      <w:rFonts w:ascii="Zizou Slab" w:hAnsi="Zizou Slab"/>
                                      <w:sz w:val="21"/>
                                    </w:rPr>
                                  </w:pPr>
                                  <w:r>
                                    <w:rPr>
                                      <w:rFonts w:ascii="Zizou Slab" w:hAnsi="Zizou Slab"/>
                                      <w:sz w:val="21"/>
                                    </w:rPr>
                                    <w:t>Escudero u201712673</w:t>
                                  </w:r>
                                </w:p>
                                <w:p w14:paraId="34236D6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2941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D0AAA2" w14:textId="77777777" w:rsidR="00CD4489" w:rsidRDefault="00CD4489"/>
                                <w:p w14:paraId="232EB92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282F9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5AF0F6C" w14:textId="77777777" w:rsidR="00CD4489" w:rsidRDefault="00CD4489" w:rsidP="00C87D5E">
                                  <w:pPr>
                                    <w:rPr>
                                      <w:rFonts w:ascii="Zizou Slab" w:hAnsi="Zizou Slab"/>
                                      <w:sz w:val="21"/>
                                    </w:rPr>
                                  </w:pPr>
                                  <w:r>
                                    <w:rPr>
                                      <w:rFonts w:ascii="Zizou Slab" w:hAnsi="Zizou Slab"/>
                                      <w:sz w:val="21"/>
                                    </w:rPr>
                                    <w:t>Escudero u201712673</w:t>
                                  </w:r>
                                </w:p>
                                <w:p w14:paraId="27EF60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55E85C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3F04B3" w14:textId="77777777" w:rsidR="00CD4489" w:rsidRDefault="00CD4489"/>
                                <w:p w14:paraId="2AA425F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512D8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34C61BF" w14:textId="77777777" w:rsidR="00CD4489" w:rsidRDefault="00CD4489" w:rsidP="00C87D5E">
                                  <w:pPr>
                                    <w:rPr>
                                      <w:rFonts w:ascii="Zizou Slab" w:hAnsi="Zizou Slab"/>
                                      <w:sz w:val="21"/>
                                    </w:rPr>
                                  </w:pPr>
                                  <w:r>
                                    <w:rPr>
                                      <w:rFonts w:ascii="Zizou Slab" w:hAnsi="Zizou Slab"/>
                                      <w:sz w:val="21"/>
                                    </w:rPr>
                                    <w:t>Escudero u201712673</w:t>
                                  </w:r>
                                </w:p>
                                <w:p w14:paraId="444E9DC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088AE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DC59A0F" w14:textId="77777777" w:rsidR="00CD4489" w:rsidRDefault="00CD4489"/>
                                <w:p w14:paraId="60B3F8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5627C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B400D33" w14:textId="77777777" w:rsidR="00CD4489" w:rsidRDefault="00CD4489" w:rsidP="00C87D5E">
                                  <w:pPr>
                                    <w:rPr>
                                      <w:rFonts w:ascii="Zizou Slab" w:hAnsi="Zizou Slab"/>
                                      <w:sz w:val="21"/>
                                    </w:rPr>
                                  </w:pPr>
                                  <w:r>
                                    <w:rPr>
                                      <w:rFonts w:ascii="Zizou Slab" w:hAnsi="Zizou Slab"/>
                                      <w:sz w:val="21"/>
                                    </w:rPr>
                                    <w:t>Escudero u201712673</w:t>
                                  </w:r>
                                </w:p>
                                <w:p w14:paraId="7347418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AAD13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729ACF6" w14:textId="77777777" w:rsidR="00CD4489" w:rsidRDefault="00CD4489"/>
                                <w:p w14:paraId="04DD1BC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7E926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FC36AB5" w14:textId="77777777" w:rsidR="00CD4489" w:rsidRDefault="00CD4489" w:rsidP="00C87D5E">
                                  <w:pPr>
                                    <w:rPr>
                                      <w:rFonts w:ascii="Zizou Slab" w:hAnsi="Zizou Slab"/>
                                      <w:sz w:val="21"/>
                                    </w:rPr>
                                  </w:pPr>
                                  <w:r>
                                    <w:rPr>
                                      <w:rFonts w:ascii="Zizou Slab" w:hAnsi="Zizou Slab"/>
                                      <w:sz w:val="21"/>
                                    </w:rPr>
                                    <w:t>Escudero u201712673</w:t>
                                  </w:r>
                                </w:p>
                                <w:p w14:paraId="66E1942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FE1D7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BD7B5C" w14:textId="77777777" w:rsidR="00CD4489" w:rsidRDefault="00CD4489"/>
                                <w:p w14:paraId="3932282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3B2EB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D7B23EC" w14:textId="77777777" w:rsidR="00CD4489" w:rsidRDefault="00CD4489" w:rsidP="00C87D5E">
                                  <w:pPr>
                                    <w:rPr>
                                      <w:rFonts w:ascii="Zizou Slab" w:hAnsi="Zizou Slab"/>
                                      <w:sz w:val="21"/>
                                    </w:rPr>
                                  </w:pPr>
                                  <w:r>
                                    <w:rPr>
                                      <w:rFonts w:ascii="Zizou Slab" w:hAnsi="Zizou Slab"/>
                                      <w:sz w:val="21"/>
                                    </w:rPr>
                                    <w:t>Escudero u201712673</w:t>
                                  </w:r>
                                </w:p>
                                <w:p w14:paraId="781E1CF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499F2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16C2F6E" w14:textId="77777777" w:rsidR="00CD4489" w:rsidRDefault="00CD4489"/>
                                <w:p w14:paraId="6E645D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6905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7018D33" w14:textId="77777777" w:rsidR="00CD4489" w:rsidRDefault="00CD4489" w:rsidP="00C87D5E">
                                  <w:pPr>
                                    <w:rPr>
                                      <w:rFonts w:ascii="Zizou Slab" w:hAnsi="Zizou Slab"/>
                                      <w:sz w:val="21"/>
                                    </w:rPr>
                                  </w:pPr>
                                  <w:r>
                                    <w:rPr>
                                      <w:rFonts w:ascii="Zizou Slab" w:hAnsi="Zizou Slab"/>
                                      <w:sz w:val="21"/>
                                    </w:rPr>
                                    <w:t>Escudero u201712673</w:t>
                                  </w:r>
                                </w:p>
                                <w:p w14:paraId="0192A14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14168F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64E5EE" w14:textId="77777777" w:rsidR="00CD4489" w:rsidRDefault="00CD4489"/>
                                <w:p w14:paraId="3AD5E02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0552B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4438A8" w14:textId="77777777" w:rsidR="00CD4489" w:rsidRDefault="00CD4489" w:rsidP="00C87D5E">
                                  <w:pPr>
                                    <w:rPr>
                                      <w:rFonts w:ascii="Zizou Slab" w:hAnsi="Zizou Slab"/>
                                      <w:sz w:val="21"/>
                                    </w:rPr>
                                  </w:pPr>
                                  <w:r>
                                    <w:rPr>
                                      <w:rFonts w:ascii="Zizou Slab" w:hAnsi="Zizou Slab"/>
                                      <w:sz w:val="21"/>
                                    </w:rPr>
                                    <w:t>Escudero u201712673</w:t>
                                  </w:r>
                                </w:p>
                                <w:p w14:paraId="493E8BF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F8CD4E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D08F03" w14:textId="77777777" w:rsidR="00CD4489" w:rsidRDefault="00CD4489"/>
                                <w:p w14:paraId="540B51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152401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71BA80" w14:textId="77777777" w:rsidR="00CD4489" w:rsidRDefault="00CD4489" w:rsidP="00C87D5E">
                                  <w:pPr>
                                    <w:rPr>
                                      <w:rFonts w:ascii="Zizou Slab" w:hAnsi="Zizou Slab"/>
                                      <w:sz w:val="21"/>
                                    </w:rPr>
                                  </w:pPr>
                                  <w:r>
                                    <w:rPr>
                                      <w:rFonts w:ascii="Zizou Slab" w:hAnsi="Zizou Slab"/>
                                      <w:sz w:val="21"/>
                                    </w:rPr>
                                    <w:t>Escudero u201712673</w:t>
                                  </w:r>
                                </w:p>
                                <w:p w14:paraId="350C9BE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FC62A9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5BA5E3" w14:textId="77777777" w:rsidR="00CD4489" w:rsidRDefault="00CD4489"/>
                                <w:p w14:paraId="46F7CB8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48FB7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E43896" w14:textId="77777777" w:rsidR="00CD4489" w:rsidRDefault="00CD4489" w:rsidP="00C87D5E">
                                  <w:pPr>
                                    <w:rPr>
                                      <w:rFonts w:ascii="Zizou Slab" w:hAnsi="Zizou Slab"/>
                                      <w:sz w:val="21"/>
                                    </w:rPr>
                                  </w:pPr>
                                  <w:r>
                                    <w:rPr>
                                      <w:rFonts w:ascii="Zizou Slab" w:hAnsi="Zizou Slab"/>
                                      <w:sz w:val="21"/>
                                    </w:rPr>
                                    <w:t>Escudero u201712673</w:t>
                                  </w:r>
                                </w:p>
                                <w:p w14:paraId="335B8DF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62DE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0F16E5" w14:textId="77777777" w:rsidR="00CD4489" w:rsidRDefault="00CD4489"/>
                                <w:p w14:paraId="43EE1F2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2D7AA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8C71296" w14:textId="77777777" w:rsidR="00CD4489" w:rsidRDefault="00CD4489" w:rsidP="00C87D5E">
                                  <w:pPr>
                                    <w:rPr>
                                      <w:rFonts w:ascii="Zizou Slab" w:hAnsi="Zizou Slab"/>
                                      <w:sz w:val="21"/>
                                    </w:rPr>
                                  </w:pPr>
                                  <w:r>
                                    <w:rPr>
                                      <w:rFonts w:ascii="Zizou Slab" w:hAnsi="Zizou Slab"/>
                                      <w:sz w:val="21"/>
                                    </w:rPr>
                                    <w:t>Escudero u201712673</w:t>
                                  </w:r>
                                </w:p>
                                <w:p w14:paraId="3820EDF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256F98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DAF51C3" w14:textId="77777777" w:rsidR="00CD4489" w:rsidRDefault="00CD4489"/>
                                <w:p w14:paraId="09E075A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30DD93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552D524" w14:textId="77777777" w:rsidR="00CD4489" w:rsidRDefault="00CD4489" w:rsidP="00C87D5E">
                                  <w:pPr>
                                    <w:rPr>
                                      <w:rFonts w:ascii="Zizou Slab" w:hAnsi="Zizou Slab"/>
                                      <w:sz w:val="21"/>
                                    </w:rPr>
                                  </w:pPr>
                                  <w:r>
                                    <w:rPr>
                                      <w:rFonts w:ascii="Zizou Slab" w:hAnsi="Zizou Slab"/>
                                      <w:sz w:val="21"/>
                                    </w:rPr>
                                    <w:t>Escudero u201712673</w:t>
                                  </w:r>
                                </w:p>
                                <w:p w14:paraId="15C7AED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8AE95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42563EC" w14:textId="77777777" w:rsidR="00CD4489" w:rsidRDefault="00CD4489"/>
                                <w:p w14:paraId="597747F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11036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7BB9DF8" w14:textId="77777777" w:rsidR="00CD4489" w:rsidRDefault="00CD4489" w:rsidP="00C87D5E">
                                  <w:pPr>
                                    <w:rPr>
                                      <w:rFonts w:ascii="Zizou Slab" w:hAnsi="Zizou Slab"/>
                                      <w:sz w:val="21"/>
                                    </w:rPr>
                                  </w:pPr>
                                  <w:r>
                                    <w:rPr>
                                      <w:rFonts w:ascii="Zizou Slab" w:hAnsi="Zizou Slab"/>
                                      <w:sz w:val="21"/>
                                    </w:rPr>
                                    <w:t>Escudero u201712673</w:t>
                                  </w:r>
                                </w:p>
                                <w:p w14:paraId="33A804F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D44C3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7C4F1E" w14:textId="77777777" w:rsidR="00CD4489" w:rsidRDefault="00CD4489"/>
                                <w:p w14:paraId="21F3FEC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81D9B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889BE30" w14:textId="77777777" w:rsidR="00CD4489" w:rsidRDefault="00CD4489" w:rsidP="00C87D5E">
                                  <w:pPr>
                                    <w:rPr>
                                      <w:rFonts w:ascii="Zizou Slab" w:hAnsi="Zizou Slab"/>
                                      <w:sz w:val="21"/>
                                    </w:rPr>
                                  </w:pPr>
                                  <w:r>
                                    <w:rPr>
                                      <w:rFonts w:ascii="Zizou Slab" w:hAnsi="Zizou Slab"/>
                                      <w:sz w:val="21"/>
                                    </w:rPr>
                                    <w:t>Escudero u201712673</w:t>
                                  </w:r>
                                </w:p>
                                <w:p w14:paraId="7751EB3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B9642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F446851" w14:textId="77777777" w:rsidR="00CD4489" w:rsidRDefault="00CD4489"/>
                                <w:p w14:paraId="4E62A2B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9096EF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9F3F3AB" w14:textId="77777777" w:rsidR="00CD4489" w:rsidRDefault="00CD4489" w:rsidP="00C87D5E">
                                  <w:pPr>
                                    <w:rPr>
                                      <w:rFonts w:ascii="Zizou Slab" w:hAnsi="Zizou Slab"/>
                                      <w:sz w:val="21"/>
                                    </w:rPr>
                                  </w:pPr>
                                  <w:r>
                                    <w:rPr>
                                      <w:rFonts w:ascii="Zizou Slab" w:hAnsi="Zizou Slab"/>
                                      <w:sz w:val="21"/>
                                    </w:rPr>
                                    <w:t>Escudero u201712673</w:t>
                                  </w:r>
                                </w:p>
                                <w:p w14:paraId="5ED7C87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31E21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BC0916" w14:textId="77777777" w:rsidR="00CD4489" w:rsidRDefault="00CD4489"/>
                                <w:p w14:paraId="1BB584A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AFF27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F46365" w14:textId="77777777" w:rsidR="00CD4489" w:rsidRDefault="00CD4489" w:rsidP="00C87D5E">
                                  <w:pPr>
                                    <w:rPr>
                                      <w:rFonts w:ascii="Zizou Slab" w:hAnsi="Zizou Slab"/>
                                      <w:sz w:val="21"/>
                                    </w:rPr>
                                  </w:pPr>
                                  <w:r>
                                    <w:rPr>
                                      <w:rFonts w:ascii="Zizou Slab" w:hAnsi="Zizou Slab"/>
                                      <w:sz w:val="21"/>
                                    </w:rPr>
                                    <w:t>Escudero u201712673</w:t>
                                  </w:r>
                                </w:p>
                                <w:p w14:paraId="1795CFB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94E77E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25A89ED" w14:textId="77777777" w:rsidR="00CD4489" w:rsidRDefault="00CD4489"/>
                                <w:p w14:paraId="6669F4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DAB2C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609A1E3" w14:textId="77777777" w:rsidR="00CD4489" w:rsidRDefault="00CD4489" w:rsidP="00C87D5E">
                                  <w:pPr>
                                    <w:rPr>
                                      <w:rFonts w:ascii="Zizou Slab" w:hAnsi="Zizou Slab"/>
                                      <w:sz w:val="21"/>
                                    </w:rPr>
                                  </w:pPr>
                                  <w:r>
                                    <w:rPr>
                                      <w:rFonts w:ascii="Zizou Slab" w:hAnsi="Zizou Slab"/>
                                      <w:sz w:val="21"/>
                                    </w:rPr>
                                    <w:t>Escudero u201712673</w:t>
                                  </w:r>
                                </w:p>
                                <w:p w14:paraId="5A94454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532770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0D3742" w14:textId="77777777" w:rsidR="00CD4489" w:rsidRDefault="00CD4489"/>
                                <w:p w14:paraId="220DD88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37E50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35AAD76" w14:textId="77777777" w:rsidR="00CD4489" w:rsidRDefault="00CD4489" w:rsidP="00C87D5E">
                                  <w:pPr>
                                    <w:rPr>
                                      <w:rFonts w:ascii="Zizou Slab" w:hAnsi="Zizou Slab"/>
                                      <w:sz w:val="21"/>
                                    </w:rPr>
                                  </w:pPr>
                                  <w:r>
                                    <w:rPr>
                                      <w:rFonts w:ascii="Zizou Slab" w:hAnsi="Zizou Slab"/>
                                      <w:sz w:val="21"/>
                                    </w:rPr>
                                    <w:t>Escudero u201712673</w:t>
                                  </w:r>
                                </w:p>
                                <w:p w14:paraId="28BD793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7E0C5D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11C6A8" w14:textId="77777777" w:rsidR="00CD4489" w:rsidRDefault="00CD4489"/>
                                <w:p w14:paraId="25FEEBC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FA9105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E46631" w14:textId="77777777" w:rsidR="00CD4489" w:rsidRDefault="00CD4489" w:rsidP="00C87D5E">
                                  <w:pPr>
                                    <w:rPr>
                                      <w:rFonts w:ascii="Zizou Slab" w:hAnsi="Zizou Slab"/>
                                      <w:sz w:val="21"/>
                                    </w:rPr>
                                  </w:pPr>
                                  <w:r>
                                    <w:rPr>
                                      <w:rFonts w:ascii="Zizou Slab" w:hAnsi="Zizou Slab"/>
                                      <w:sz w:val="21"/>
                                    </w:rPr>
                                    <w:t>Escudero u201712673</w:t>
                                  </w:r>
                                </w:p>
                                <w:p w14:paraId="7C3153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B5A261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C74CBED" w14:textId="77777777" w:rsidR="00CD4489" w:rsidRDefault="00CD4489"/>
                                <w:p w14:paraId="47C00F1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E0F2CC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35EF8B" w14:textId="77777777" w:rsidR="00CD4489" w:rsidRDefault="00CD4489" w:rsidP="00C87D5E">
                                  <w:pPr>
                                    <w:rPr>
                                      <w:rFonts w:ascii="Zizou Slab" w:hAnsi="Zizou Slab"/>
                                      <w:sz w:val="21"/>
                                    </w:rPr>
                                  </w:pPr>
                                  <w:r>
                                    <w:rPr>
                                      <w:rFonts w:ascii="Zizou Slab" w:hAnsi="Zizou Slab"/>
                                      <w:sz w:val="21"/>
                                    </w:rPr>
                                    <w:t>Escudero u201712673</w:t>
                                  </w:r>
                                </w:p>
                                <w:p w14:paraId="0B3356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B94DB5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8B0A581" w14:textId="77777777" w:rsidR="00CD4489" w:rsidRDefault="00CD4489"/>
                                <w:p w14:paraId="1BC9FF1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F4CA65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A9566C4" w14:textId="77777777" w:rsidR="00CD4489" w:rsidRDefault="00CD4489" w:rsidP="00C87D5E">
                                  <w:pPr>
                                    <w:rPr>
                                      <w:rFonts w:ascii="Zizou Slab" w:hAnsi="Zizou Slab"/>
                                      <w:sz w:val="21"/>
                                    </w:rPr>
                                  </w:pPr>
                                  <w:r>
                                    <w:rPr>
                                      <w:rFonts w:ascii="Zizou Slab" w:hAnsi="Zizou Slab"/>
                                      <w:sz w:val="21"/>
                                    </w:rPr>
                                    <w:t>Escudero u201712673</w:t>
                                  </w:r>
                                </w:p>
                                <w:p w14:paraId="409431E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4BA72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157CE58" w14:textId="77777777" w:rsidR="00CD4489" w:rsidRDefault="00CD4489"/>
                                <w:p w14:paraId="6093DD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AA7DA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A21A92" w14:textId="77777777" w:rsidR="00CD4489" w:rsidRDefault="00CD4489" w:rsidP="00C87D5E">
                                  <w:pPr>
                                    <w:rPr>
                                      <w:rFonts w:ascii="Zizou Slab" w:hAnsi="Zizou Slab"/>
                                      <w:sz w:val="21"/>
                                    </w:rPr>
                                  </w:pPr>
                                  <w:r>
                                    <w:rPr>
                                      <w:rFonts w:ascii="Zizou Slab" w:hAnsi="Zizou Slab"/>
                                      <w:sz w:val="21"/>
                                    </w:rPr>
                                    <w:t>Escudero u201712673</w:t>
                                  </w:r>
                                </w:p>
                                <w:p w14:paraId="0BE23CC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41E9F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BA975A" w14:textId="77777777" w:rsidR="00CD4489" w:rsidRDefault="00CD4489"/>
                                <w:p w14:paraId="094D4E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5DBDF1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09F1B0" w14:textId="77777777" w:rsidR="00CD4489" w:rsidRDefault="00CD4489" w:rsidP="00C87D5E">
                                  <w:pPr>
                                    <w:rPr>
                                      <w:rFonts w:ascii="Zizou Slab" w:hAnsi="Zizou Slab"/>
                                      <w:sz w:val="21"/>
                                    </w:rPr>
                                  </w:pPr>
                                  <w:r>
                                    <w:rPr>
                                      <w:rFonts w:ascii="Zizou Slab" w:hAnsi="Zizou Slab"/>
                                      <w:sz w:val="21"/>
                                    </w:rPr>
                                    <w:t>Escudero u201712673</w:t>
                                  </w:r>
                                </w:p>
                                <w:p w14:paraId="0B89A45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714D7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7B5446B" w14:textId="77777777" w:rsidR="00CD4489" w:rsidRDefault="00CD4489"/>
                                <w:p w14:paraId="700E783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26AA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64E659" w14:textId="77777777" w:rsidR="00CD4489" w:rsidRDefault="00CD4489" w:rsidP="00C87D5E">
                                  <w:pPr>
                                    <w:rPr>
                                      <w:rFonts w:ascii="Zizou Slab" w:hAnsi="Zizou Slab"/>
                                      <w:sz w:val="21"/>
                                    </w:rPr>
                                  </w:pPr>
                                  <w:r>
                                    <w:rPr>
                                      <w:rFonts w:ascii="Zizou Slab" w:hAnsi="Zizou Slab"/>
                                      <w:sz w:val="21"/>
                                    </w:rPr>
                                    <w:t>Escudero u201712673</w:t>
                                  </w:r>
                                </w:p>
                                <w:p w14:paraId="6DE5BA9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3375D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3D7ED1" w14:textId="77777777" w:rsidR="00CD4489" w:rsidRDefault="00CD4489"/>
                                <w:p w14:paraId="2837087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4CB6B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0968A3" w14:textId="77777777" w:rsidR="00CD4489" w:rsidRDefault="00CD4489" w:rsidP="00C87D5E">
                                  <w:pPr>
                                    <w:rPr>
                                      <w:rFonts w:ascii="Zizou Slab" w:hAnsi="Zizou Slab"/>
                                      <w:sz w:val="21"/>
                                    </w:rPr>
                                  </w:pPr>
                                  <w:r>
                                    <w:rPr>
                                      <w:rFonts w:ascii="Zizou Slab" w:hAnsi="Zizou Slab"/>
                                      <w:sz w:val="21"/>
                                    </w:rPr>
                                    <w:t>Escudero u201712673</w:t>
                                  </w:r>
                                </w:p>
                                <w:p w14:paraId="680001D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354748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A06E81C" w14:textId="77777777" w:rsidR="00CD4489" w:rsidRDefault="00CD4489"/>
                                <w:p w14:paraId="3603533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9B2A2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AE2D6F" w14:textId="77777777" w:rsidR="00CD4489" w:rsidRDefault="00CD4489" w:rsidP="00C87D5E">
                                  <w:pPr>
                                    <w:rPr>
                                      <w:rFonts w:ascii="Zizou Slab" w:hAnsi="Zizou Slab"/>
                                      <w:sz w:val="21"/>
                                    </w:rPr>
                                  </w:pPr>
                                  <w:r>
                                    <w:rPr>
                                      <w:rFonts w:ascii="Zizou Slab" w:hAnsi="Zizou Slab"/>
                                      <w:sz w:val="21"/>
                                    </w:rPr>
                                    <w:t>Escudero u201712673</w:t>
                                  </w:r>
                                </w:p>
                                <w:p w14:paraId="3C11C56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CFD91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0C80FD0" w14:textId="77777777" w:rsidR="00CD4489" w:rsidRDefault="00CD4489"/>
                                <w:p w14:paraId="66136AD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1F6908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124289" w14:textId="77777777" w:rsidR="00CD4489" w:rsidRDefault="00CD4489" w:rsidP="00C87D5E">
                                  <w:pPr>
                                    <w:rPr>
                                      <w:rFonts w:ascii="Zizou Slab" w:hAnsi="Zizou Slab"/>
                                      <w:sz w:val="21"/>
                                    </w:rPr>
                                  </w:pPr>
                                  <w:r>
                                    <w:rPr>
                                      <w:rFonts w:ascii="Zizou Slab" w:hAnsi="Zizou Slab"/>
                                      <w:sz w:val="21"/>
                                    </w:rPr>
                                    <w:t>Escudero u201712673</w:t>
                                  </w:r>
                                </w:p>
                                <w:p w14:paraId="468F58E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52C6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682C24B" w14:textId="77777777" w:rsidR="00CD4489" w:rsidRDefault="00CD4489"/>
                                <w:p w14:paraId="11649E5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C1B93C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00EBCC" w14:textId="77777777" w:rsidR="00CD4489" w:rsidRDefault="00CD4489" w:rsidP="00C87D5E">
                                  <w:pPr>
                                    <w:rPr>
                                      <w:rFonts w:ascii="Zizou Slab" w:hAnsi="Zizou Slab"/>
                                      <w:sz w:val="21"/>
                                    </w:rPr>
                                  </w:pPr>
                                  <w:r>
                                    <w:rPr>
                                      <w:rFonts w:ascii="Zizou Slab" w:hAnsi="Zizou Slab"/>
                                      <w:sz w:val="21"/>
                                    </w:rPr>
                                    <w:t>Escudero u201712673</w:t>
                                  </w:r>
                                </w:p>
                                <w:p w14:paraId="2362B4E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C383F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3AAB0D1" w14:textId="77777777" w:rsidR="00CD4489" w:rsidRDefault="00CD4489"/>
                                <w:p w14:paraId="164DEEB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CC6D9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95757A" w14:textId="77777777" w:rsidR="00CD4489" w:rsidRDefault="00CD4489" w:rsidP="00C87D5E">
                                  <w:pPr>
                                    <w:rPr>
                                      <w:rFonts w:ascii="Zizou Slab" w:hAnsi="Zizou Slab"/>
                                      <w:sz w:val="21"/>
                                    </w:rPr>
                                  </w:pPr>
                                  <w:r>
                                    <w:rPr>
                                      <w:rFonts w:ascii="Zizou Slab" w:hAnsi="Zizou Slab"/>
                                      <w:sz w:val="21"/>
                                    </w:rPr>
                                    <w:t>Escudero u201712673</w:t>
                                  </w:r>
                                </w:p>
                                <w:p w14:paraId="1FC89C9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2B38F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B3486B1" w14:textId="77777777" w:rsidR="00CD4489" w:rsidRDefault="00CD4489"/>
                                <w:p w14:paraId="791FE1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1FD9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EA8815" w14:textId="77777777" w:rsidR="00CD4489" w:rsidRDefault="00CD4489" w:rsidP="00C87D5E">
                                  <w:pPr>
                                    <w:rPr>
                                      <w:rFonts w:ascii="Zizou Slab" w:hAnsi="Zizou Slab"/>
                                      <w:sz w:val="21"/>
                                    </w:rPr>
                                  </w:pPr>
                                  <w:r>
                                    <w:rPr>
                                      <w:rFonts w:ascii="Zizou Slab" w:hAnsi="Zizou Slab"/>
                                      <w:sz w:val="21"/>
                                    </w:rPr>
                                    <w:t>Escudero u201712673</w:t>
                                  </w:r>
                                </w:p>
                                <w:p w14:paraId="6F7389D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7C9D0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A1FDB9" w14:textId="77777777" w:rsidR="00CD4489" w:rsidRDefault="00CD4489"/>
                                <w:p w14:paraId="5A8F81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E6E405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6A6D418" w14:textId="77777777" w:rsidR="00CD4489" w:rsidRDefault="00CD4489" w:rsidP="00C87D5E">
                                  <w:pPr>
                                    <w:rPr>
                                      <w:rFonts w:ascii="Zizou Slab" w:hAnsi="Zizou Slab"/>
                                      <w:sz w:val="21"/>
                                    </w:rPr>
                                  </w:pPr>
                                  <w:r>
                                    <w:rPr>
                                      <w:rFonts w:ascii="Zizou Slab" w:hAnsi="Zizou Slab"/>
                                      <w:sz w:val="21"/>
                                    </w:rPr>
                                    <w:t>Escudero u201712673</w:t>
                                  </w:r>
                                </w:p>
                                <w:p w14:paraId="7923870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30081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56B160B" w14:textId="77777777" w:rsidR="00CD4489" w:rsidRDefault="00CD4489"/>
                                <w:p w14:paraId="18397A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2771B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426262" w14:textId="77777777" w:rsidR="00CD4489" w:rsidRDefault="00CD4489" w:rsidP="00C87D5E">
                                  <w:pPr>
                                    <w:rPr>
                                      <w:rFonts w:ascii="Zizou Slab" w:hAnsi="Zizou Slab"/>
                                      <w:sz w:val="21"/>
                                    </w:rPr>
                                  </w:pPr>
                                  <w:r>
                                    <w:rPr>
                                      <w:rFonts w:ascii="Zizou Slab" w:hAnsi="Zizou Slab"/>
                                      <w:sz w:val="21"/>
                                    </w:rPr>
                                    <w:t>Escudero u201712673</w:t>
                                  </w:r>
                                </w:p>
                                <w:p w14:paraId="71C5087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EE2A64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811E51C" w14:textId="77777777" w:rsidR="00CD4489" w:rsidRDefault="00CD4489"/>
                                <w:p w14:paraId="718F2B8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86ABE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7D4AC7" w14:textId="77777777" w:rsidR="00CD4489" w:rsidRDefault="00CD4489" w:rsidP="00C87D5E">
                                  <w:pPr>
                                    <w:rPr>
                                      <w:rFonts w:ascii="Zizou Slab" w:hAnsi="Zizou Slab"/>
                                      <w:sz w:val="21"/>
                                    </w:rPr>
                                  </w:pPr>
                                  <w:r>
                                    <w:rPr>
                                      <w:rFonts w:ascii="Zizou Slab" w:hAnsi="Zizou Slab"/>
                                      <w:sz w:val="21"/>
                                    </w:rPr>
                                    <w:t>Escudero u201712673</w:t>
                                  </w:r>
                                </w:p>
                                <w:p w14:paraId="62AAA54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93B81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9090FCA" w14:textId="77777777" w:rsidR="00CD4489" w:rsidRDefault="00CD4489"/>
                                <w:p w14:paraId="3BAF60E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225FB79"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162D4493" w14:textId="77777777" w:rsidR="00CD4489" w:rsidRDefault="00CD4489" w:rsidP="00C87D5E">
                                  <w:pPr>
                                    <w:rPr>
                                      <w:rFonts w:ascii="Zizou Slab" w:hAnsi="Zizou Slab"/>
                                      <w:sz w:val="21"/>
                                    </w:rPr>
                                  </w:pPr>
                                  <w:r>
                                    <w:rPr>
                                      <w:rFonts w:ascii="Zizou Slab" w:hAnsi="Zizou Slab"/>
                                      <w:sz w:val="21"/>
                                    </w:rPr>
                                    <w:t>Escudero u201712673</w:t>
                                  </w:r>
                                </w:p>
                                <w:p w14:paraId="61AC794B"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30B60D6F"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532E3756" w14:textId="77777777" w:rsidR="00CD4489" w:rsidRDefault="00CD4489"/>
                                <w:p w14:paraId="2F0DBA2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AC4B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8E02B4D" w14:textId="77777777" w:rsidR="00CD4489" w:rsidRDefault="00CD4489" w:rsidP="00C87D5E">
                                  <w:pPr>
                                    <w:rPr>
                                      <w:rFonts w:ascii="Zizou Slab" w:hAnsi="Zizou Slab"/>
                                      <w:sz w:val="21"/>
                                    </w:rPr>
                                  </w:pPr>
                                  <w:r>
                                    <w:rPr>
                                      <w:rFonts w:ascii="Zizou Slab" w:hAnsi="Zizou Slab"/>
                                      <w:sz w:val="21"/>
                                    </w:rPr>
                                    <w:t>Escudero u201712673</w:t>
                                  </w:r>
                                </w:p>
                                <w:p w14:paraId="0AEA01B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4F992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B41DD3" w14:textId="77777777" w:rsidR="00CD4489" w:rsidRDefault="00CD4489"/>
                                <w:p w14:paraId="3EE9169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F15ABF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7363F8" w14:textId="77777777" w:rsidR="00CD4489" w:rsidRDefault="00CD4489" w:rsidP="00C87D5E">
                                  <w:pPr>
                                    <w:rPr>
                                      <w:rFonts w:ascii="Zizou Slab" w:hAnsi="Zizou Slab"/>
                                      <w:sz w:val="21"/>
                                    </w:rPr>
                                  </w:pPr>
                                  <w:r>
                                    <w:rPr>
                                      <w:rFonts w:ascii="Zizou Slab" w:hAnsi="Zizou Slab"/>
                                      <w:sz w:val="21"/>
                                    </w:rPr>
                                    <w:t>Escudero u201712673</w:t>
                                  </w:r>
                                </w:p>
                                <w:p w14:paraId="5ECF0C3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815769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A749244" w14:textId="77777777" w:rsidR="00CD4489" w:rsidRDefault="00CD4489"/>
                                <w:p w14:paraId="651C391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6C7AB2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FD0787" w14:textId="77777777" w:rsidR="00CD4489" w:rsidRDefault="00CD4489" w:rsidP="00C87D5E">
                                  <w:pPr>
                                    <w:rPr>
                                      <w:rFonts w:ascii="Zizou Slab" w:hAnsi="Zizou Slab"/>
                                      <w:sz w:val="21"/>
                                    </w:rPr>
                                  </w:pPr>
                                  <w:r>
                                    <w:rPr>
                                      <w:rFonts w:ascii="Zizou Slab" w:hAnsi="Zizou Slab"/>
                                      <w:sz w:val="21"/>
                                    </w:rPr>
                                    <w:t>Escudero u201712673</w:t>
                                  </w:r>
                                </w:p>
                                <w:p w14:paraId="6A16872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D4BDD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7B6F66" w14:textId="77777777" w:rsidR="00CD4489" w:rsidRDefault="00CD4489"/>
                                <w:p w14:paraId="346D882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90E044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9C81BFF" w14:textId="77777777" w:rsidR="00CD4489" w:rsidRDefault="00CD4489" w:rsidP="00C87D5E">
                                  <w:pPr>
                                    <w:rPr>
                                      <w:rFonts w:ascii="Zizou Slab" w:hAnsi="Zizou Slab"/>
                                      <w:sz w:val="21"/>
                                    </w:rPr>
                                  </w:pPr>
                                  <w:r>
                                    <w:rPr>
                                      <w:rFonts w:ascii="Zizou Slab" w:hAnsi="Zizou Slab"/>
                                      <w:sz w:val="21"/>
                                    </w:rPr>
                                    <w:t>Escudero u201712673</w:t>
                                  </w:r>
                                </w:p>
                                <w:p w14:paraId="6CE6E28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08DF7B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1640B42" w14:textId="77777777" w:rsidR="00CD4489" w:rsidRDefault="00CD4489"/>
                                <w:p w14:paraId="4610A13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7069F3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15E236" w14:textId="77777777" w:rsidR="00CD4489" w:rsidRDefault="00CD4489" w:rsidP="00C87D5E">
                                  <w:pPr>
                                    <w:rPr>
                                      <w:rFonts w:ascii="Zizou Slab" w:hAnsi="Zizou Slab"/>
                                      <w:sz w:val="21"/>
                                    </w:rPr>
                                  </w:pPr>
                                  <w:r>
                                    <w:rPr>
                                      <w:rFonts w:ascii="Zizou Slab" w:hAnsi="Zizou Slab"/>
                                      <w:sz w:val="21"/>
                                    </w:rPr>
                                    <w:t>Escudero u201712673</w:t>
                                  </w:r>
                                </w:p>
                                <w:p w14:paraId="7693E91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60F48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99210FF" w14:textId="77777777" w:rsidR="00CD4489" w:rsidRDefault="00CD4489"/>
                                <w:p w14:paraId="53A2EFA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CD1FF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4CD679" w14:textId="77777777" w:rsidR="00CD4489" w:rsidRDefault="00CD4489" w:rsidP="00C87D5E">
                                  <w:pPr>
                                    <w:rPr>
                                      <w:rFonts w:ascii="Zizou Slab" w:hAnsi="Zizou Slab"/>
                                      <w:sz w:val="21"/>
                                    </w:rPr>
                                  </w:pPr>
                                  <w:r>
                                    <w:rPr>
                                      <w:rFonts w:ascii="Zizou Slab" w:hAnsi="Zizou Slab"/>
                                      <w:sz w:val="21"/>
                                    </w:rPr>
                                    <w:t>Escudero u201712673</w:t>
                                  </w:r>
                                </w:p>
                                <w:p w14:paraId="11CC872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69703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026BF5" w14:textId="77777777" w:rsidR="00CD4489" w:rsidRDefault="00CD4489"/>
                                <w:p w14:paraId="1DF4739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033CA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53B8401" w14:textId="77777777" w:rsidR="00CD4489" w:rsidRDefault="00CD4489" w:rsidP="00C87D5E">
                                  <w:pPr>
                                    <w:rPr>
                                      <w:rFonts w:ascii="Zizou Slab" w:hAnsi="Zizou Slab"/>
                                      <w:sz w:val="21"/>
                                    </w:rPr>
                                  </w:pPr>
                                  <w:r>
                                    <w:rPr>
                                      <w:rFonts w:ascii="Zizou Slab" w:hAnsi="Zizou Slab"/>
                                      <w:sz w:val="21"/>
                                    </w:rPr>
                                    <w:t>Escudero u201712673</w:t>
                                  </w:r>
                                </w:p>
                                <w:p w14:paraId="5743D4F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04D967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B93314C" w14:textId="77777777" w:rsidR="00CD4489" w:rsidRDefault="00CD4489"/>
                                <w:p w14:paraId="78D6FC0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90C84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603D4F" w14:textId="77777777" w:rsidR="00CD4489" w:rsidRDefault="00CD4489" w:rsidP="00C87D5E">
                                  <w:pPr>
                                    <w:rPr>
                                      <w:rFonts w:ascii="Zizou Slab" w:hAnsi="Zizou Slab"/>
                                      <w:sz w:val="21"/>
                                    </w:rPr>
                                  </w:pPr>
                                  <w:r>
                                    <w:rPr>
                                      <w:rFonts w:ascii="Zizou Slab" w:hAnsi="Zizou Slab"/>
                                      <w:sz w:val="21"/>
                                    </w:rPr>
                                    <w:t>Escudero u201712673</w:t>
                                  </w:r>
                                </w:p>
                                <w:p w14:paraId="3A1CE0A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E3688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F2D87D7" w14:textId="77777777" w:rsidR="00CD4489" w:rsidRDefault="00CD4489"/>
                                <w:p w14:paraId="00C10E9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5865E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F4AC207" w14:textId="77777777" w:rsidR="00CD4489" w:rsidRDefault="00CD4489" w:rsidP="00C87D5E">
                                  <w:pPr>
                                    <w:rPr>
                                      <w:rFonts w:ascii="Zizou Slab" w:hAnsi="Zizou Slab"/>
                                      <w:sz w:val="21"/>
                                    </w:rPr>
                                  </w:pPr>
                                  <w:r>
                                    <w:rPr>
                                      <w:rFonts w:ascii="Zizou Slab" w:hAnsi="Zizou Slab"/>
                                      <w:sz w:val="21"/>
                                    </w:rPr>
                                    <w:t>Escudero u201712673</w:t>
                                  </w:r>
                                </w:p>
                                <w:p w14:paraId="12023F1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B3C1AB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D8EC5D" w14:textId="77777777" w:rsidR="00CD4489" w:rsidRDefault="00CD4489"/>
                                <w:p w14:paraId="5BF0938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759C4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DD872A" w14:textId="77777777" w:rsidR="00CD4489" w:rsidRDefault="00CD4489" w:rsidP="00C87D5E">
                                  <w:pPr>
                                    <w:rPr>
                                      <w:rFonts w:ascii="Zizou Slab" w:hAnsi="Zizou Slab"/>
                                      <w:sz w:val="21"/>
                                    </w:rPr>
                                  </w:pPr>
                                  <w:r>
                                    <w:rPr>
                                      <w:rFonts w:ascii="Zizou Slab" w:hAnsi="Zizou Slab"/>
                                      <w:sz w:val="21"/>
                                    </w:rPr>
                                    <w:t>Escudero u201712673</w:t>
                                  </w:r>
                                </w:p>
                                <w:p w14:paraId="12971D7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A5140F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A35C6BB" w14:textId="77777777" w:rsidR="00CD4489" w:rsidRDefault="00CD4489"/>
                                <w:p w14:paraId="6C15B19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4B273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92CC499" w14:textId="77777777" w:rsidR="00CD4489" w:rsidRDefault="00CD4489" w:rsidP="00C87D5E">
                                  <w:pPr>
                                    <w:rPr>
                                      <w:rFonts w:ascii="Zizou Slab" w:hAnsi="Zizou Slab"/>
                                      <w:sz w:val="21"/>
                                    </w:rPr>
                                  </w:pPr>
                                  <w:r>
                                    <w:rPr>
                                      <w:rFonts w:ascii="Zizou Slab" w:hAnsi="Zizou Slab"/>
                                      <w:sz w:val="21"/>
                                    </w:rPr>
                                    <w:t>Escudero u201712673</w:t>
                                  </w:r>
                                </w:p>
                                <w:p w14:paraId="057EE3F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FC786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3A338E5" w14:textId="77777777" w:rsidR="00CD4489" w:rsidRDefault="00CD4489"/>
                                <w:p w14:paraId="67CA753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00B35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EE3A45" w14:textId="77777777" w:rsidR="00CD4489" w:rsidRDefault="00CD4489" w:rsidP="00C87D5E">
                                  <w:pPr>
                                    <w:rPr>
                                      <w:rFonts w:ascii="Zizou Slab" w:hAnsi="Zizou Slab"/>
                                      <w:sz w:val="21"/>
                                    </w:rPr>
                                  </w:pPr>
                                  <w:r>
                                    <w:rPr>
                                      <w:rFonts w:ascii="Zizou Slab" w:hAnsi="Zizou Slab"/>
                                      <w:sz w:val="21"/>
                                    </w:rPr>
                                    <w:t>Escudero u201712673</w:t>
                                  </w:r>
                                </w:p>
                                <w:p w14:paraId="143E657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C6B45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A010CA0" w14:textId="77777777" w:rsidR="00CD4489" w:rsidRDefault="00CD4489"/>
                                <w:p w14:paraId="554E379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4B81B3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5F8C1A8" w14:textId="77777777" w:rsidR="00CD4489" w:rsidRDefault="00CD4489" w:rsidP="00C87D5E">
                                  <w:pPr>
                                    <w:rPr>
                                      <w:rFonts w:ascii="Zizou Slab" w:hAnsi="Zizou Slab"/>
                                      <w:sz w:val="21"/>
                                    </w:rPr>
                                  </w:pPr>
                                  <w:r>
                                    <w:rPr>
                                      <w:rFonts w:ascii="Zizou Slab" w:hAnsi="Zizou Slab"/>
                                      <w:sz w:val="21"/>
                                    </w:rPr>
                                    <w:t>Escudero u201712673</w:t>
                                  </w:r>
                                </w:p>
                                <w:p w14:paraId="032A18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EBA7F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986921" w14:textId="77777777" w:rsidR="00CD4489" w:rsidRDefault="00CD4489"/>
                                <w:p w14:paraId="51060E1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587AB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6905A5" w14:textId="77777777" w:rsidR="00CD4489" w:rsidRDefault="00CD4489" w:rsidP="00C87D5E">
                                  <w:pPr>
                                    <w:rPr>
                                      <w:rFonts w:ascii="Zizou Slab" w:hAnsi="Zizou Slab"/>
                                      <w:sz w:val="21"/>
                                    </w:rPr>
                                  </w:pPr>
                                  <w:r>
                                    <w:rPr>
                                      <w:rFonts w:ascii="Zizou Slab" w:hAnsi="Zizou Slab"/>
                                      <w:sz w:val="21"/>
                                    </w:rPr>
                                    <w:t>Escudero u201712673</w:t>
                                  </w:r>
                                </w:p>
                                <w:p w14:paraId="110A36E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E9ED7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C4830D1" w14:textId="77777777" w:rsidR="00CD4489" w:rsidRDefault="00CD4489"/>
                                <w:p w14:paraId="5885B76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DA302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762F6A" w14:textId="77777777" w:rsidR="00CD4489" w:rsidRDefault="00CD4489" w:rsidP="00C87D5E">
                                  <w:pPr>
                                    <w:rPr>
                                      <w:rFonts w:ascii="Zizou Slab" w:hAnsi="Zizou Slab"/>
                                      <w:sz w:val="21"/>
                                    </w:rPr>
                                  </w:pPr>
                                  <w:r>
                                    <w:rPr>
                                      <w:rFonts w:ascii="Zizou Slab" w:hAnsi="Zizou Slab"/>
                                      <w:sz w:val="21"/>
                                    </w:rPr>
                                    <w:t>Escudero u201712673</w:t>
                                  </w:r>
                                </w:p>
                                <w:p w14:paraId="4606014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6AC4F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1269CD" w14:textId="77777777" w:rsidR="00CD4489" w:rsidRDefault="00CD4489"/>
                                <w:p w14:paraId="5371E14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2DC016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D2E0D54" w14:textId="77777777" w:rsidR="00CD4489" w:rsidRDefault="00CD4489" w:rsidP="00C87D5E">
                                  <w:pPr>
                                    <w:rPr>
                                      <w:rFonts w:ascii="Zizou Slab" w:hAnsi="Zizou Slab"/>
                                      <w:sz w:val="21"/>
                                    </w:rPr>
                                  </w:pPr>
                                  <w:r>
                                    <w:rPr>
                                      <w:rFonts w:ascii="Zizou Slab" w:hAnsi="Zizou Slab"/>
                                      <w:sz w:val="21"/>
                                    </w:rPr>
                                    <w:t>Escudero u201712673</w:t>
                                  </w:r>
                                </w:p>
                                <w:p w14:paraId="4AC22B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0F95D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F49D0A" w14:textId="77777777" w:rsidR="00CD4489" w:rsidRDefault="00CD4489"/>
                                <w:p w14:paraId="3939887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34EC3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56A92F" w14:textId="77777777" w:rsidR="00CD4489" w:rsidRDefault="00CD4489" w:rsidP="00C87D5E">
                                  <w:pPr>
                                    <w:rPr>
                                      <w:rFonts w:ascii="Zizou Slab" w:hAnsi="Zizou Slab"/>
                                      <w:sz w:val="21"/>
                                    </w:rPr>
                                  </w:pPr>
                                  <w:r>
                                    <w:rPr>
                                      <w:rFonts w:ascii="Zizou Slab" w:hAnsi="Zizou Slab"/>
                                      <w:sz w:val="21"/>
                                    </w:rPr>
                                    <w:t>Escudero u201712673</w:t>
                                  </w:r>
                                </w:p>
                                <w:p w14:paraId="03A55AB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954AB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5FFF1B" w14:textId="77777777" w:rsidR="00CD4489" w:rsidRDefault="00CD4489"/>
                                <w:p w14:paraId="50CAAA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A021F5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790F72" w14:textId="77777777" w:rsidR="00CD4489" w:rsidRDefault="00CD4489" w:rsidP="00C87D5E">
                                  <w:pPr>
                                    <w:rPr>
                                      <w:rFonts w:ascii="Zizou Slab" w:hAnsi="Zizou Slab"/>
                                      <w:sz w:val="21"/>
                                    </w:rPr>
                                  </w:pPr>
                                  <w:r>
                                    <w:rPr>
                                      <w:rFonts w:ascii="Zizou Slab" w:hAnsi="Zizou Slab"/>
                                      <w:sz w:val="21"/>
                                    </w:rPr>
                                    <w:t>Escudero u201712673</w:t>
                                  </w:r>
                                </w:p>
                                <w:p w14:paraId="55523CC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F2E9F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05DD94" w14:textId="77777777" w:rsidR="00CD4489" w:rsidRDefault="00CD4489"/>
                                <w:p w14:paraId="7412497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9A084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3BFA09" w14:textId="77777777" w:rsidR="00CD4489" w:rsidRDefault="00CD4489" w:rsidP="00C87D5E">
                                  <w:pPr>
                                    <w:rPr>
                                      <w:rFonts w:ascii="Zizou Slab" w:hAnsi="Zizou Slab"/>
                                      <w:sz w:val="21"/>
                                    </w:rPr>
                                  </w:pPr>
                                  <w:r>
                                    <w:rPr>
                                      <w:rFonts w:ascii="Zizou Slab" w:hAnsi="Zizou Slab"/>
                                      <w:sz w:val="21"/>
                                    </w:rPr>
                                    <w:t>Escudero u201712673</w:t>
                                  </w:r>
                                </w:p>
                                <w:p w14:paraId="63F4034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2FD7F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7C4E7B" w14:textId="77777777" w:rsidR="00CD4489" w:rsidRDefault="00CD4489"/>
                                <w:p w14:paraId="24DBB04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068DB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76FA2C" w14:textId="77777777" w:rsidR="00CD4489" w:rsidRDefault="00CD4489" w:rsidP="00C87D5E">
                                  <w:pPr>
                                    <w:rPr>
                                      <w:rFonts w:ascii="Zizou Slab" w:hAnsi="Zizou Slab"/>
                                      <w:sz w:val="21"/>
                                    </w:rPr>
                                  </w:pPr>
                                  <w:r>
                                    <w:rPr>
                                      <w:rFonts w:ascii="Zizou Slab" w:hAnsi="Zizou Slab"/>
                                      <w:sz w:val="21"/>
                                    </w:rPr>
                                    <w:t>Escudero u201712673</w:t>
                                  </w:r>
                                </w:p>
                                <w:p w14:paraId="2068444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10068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0D80FE4" w14:textId="77777777" w:rsidR="00CD4489" w:rsidRDefault="00CD4489"/>
                                <w:p w14:paraId="4BE647F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C629F2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E8144C8" w14:textId="77777777" w:rsidR="00CD4489" w:rsidRDefault="00CD4489" w:rsidP="00C87D5E">
                                  <w:pPr>
                                    <w:rPr>
                                      <w:rFonts w:ascii="Zizou Slab" w:hAnsi="Zizou Slab"/>
                                      <w:sz w:val="21"/>
                                    </w:rPr>
                                  </w:pPr>
                                  <w:r>
                                    <w:rPr>
                                      <w:rFonts w:ascii="Zizou Slab" w:hAnsi="Zizou Slab"/>
                                      <w:sz w:val="21"/>
                                    </w:rPr>
                                    <w:t>Escudero u201712673</w:t>
                                  </w:r>
                                </w:p>
                                <w:p w14:paraId="503898C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649E84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5FD6E8" w14:textId="77777777" w:rsidR="00CD4489" w:rsidRDefault="00CD4489"/>
                                <w:p w14:paraId="03C4858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5447B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3F81C0" w14:textId="77777777" w:rsidR="00CD4489" w:rsidRDefault="00CD4489" w:rsidP="00C87D5E">
                                  <w:pPr>
                                    <w:rPr>
                                      <w:rFonts w:ascii="Zizou Slab" w:hAnsi="Zizou Slab"/>
                                      <w:sz w:val="21"/>
                                    </w:rPr>
                                  </w:pPr>
                                  <w:r>
                                    <w:rPr>
                                      <w:rFonts w:ascii="Zizou Slab" w:hAnsi="Zizou Slab"/>
                                      <w:sz w:val="21"/>
                                    </w:rPr>
                                    <w:t>Escudero u201712673</w:t>
                                  </w:r>
                                </w:p>
                                <w:p w14:paraId="5261805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85381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C488F7" w14:textId="77777777" w:rsidR="00CD4489" w:rsidRDefault="00CD4489"/>
                                <w:p w14:paraId="04C74C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D5E2F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470EE34" w14:textId="77777777" w:rsidR="00CD4489" w:rsidRDefault="00CD4489" w:rsidP="00C87D5E">
                                  <w:pPr>
                                    <w:rPr>
                                      <w:rFonts w:ascii="Zizou Slab" w:hAnsi="Zizou Slab"/>
                                      <w:sz w:val="21"/>
                                    </w:rPr>
                                  </w:pPr>
                                  <w:r>
                                    <w:rPr>
                                      <w:rFonts w:ascii="Zizou Slab" w:hAnsi="Zizou Slab"/>
                                      <w:sz w:val="21"/>
                                    </w:rPr>
                                    <w:t>Escudero u201712673</w:t>
                                  </w:r>
                                </w:p>
                                <w:p w14:paraId="5B6F1E0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0DFC3E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36BCBE3" w14:textId="77777777" w:rsidR="00CD4489" w:rsidRDefault="00CD4489"/>
                                <w:p w14:paraId="4979A22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4F629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2868803" w14:textId="77777777" w:rsidR="00CD4489" w:rsidRDefault="00CD4489" w:rsidP="00C87D5E">
                                  <w:pPr>
                                    <w:rPr>
                                      <w:rFonts w:ascii="Zizou Slab" w:hAnsi="Zizou Slab"/>
                                      <w:sz w:val="21"/>
                                    </w:rPr>
                                  </w:pPr>
                                  <w:r>
                                    <w:rPr>
                                      <w:rFonts w:ascii="Zizou Slab" w:hAnsi="Zizou Slab"/>
                                      <w:sz w:val="21"/>
                                    </w:rPr>
                                    <w:t>Escudero u201712673</w:t>
                                  </w:r>
                                </w:p>
                                <w:p w14:paraId="6E1C9B4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7ECC5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72DB22" w14:textId="77777777" w:rsidR="00CD4489" w:rsidRDefault="00CD4489"/>
                                <w:p w14:paraId="4A4D8E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700EC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F4DB57" w14:textId="77777777" w:rsidR="00CD4489" w:rsidRDefault="00CD4489" w:rsidP="00C87D5E">
                                  <w:pPr>
                                    <w:rPr>
                                      <w:rFonts w:ascii="Zizou Slab" w:hAnsi="Zizou Slab"/>
                                      <w:sz w:val="21"/>
                                    </w:rPr>
                                  </w:pPr>
                                  <w:r>
                                    <w:rPr>
                                      <w:rFonts w:ascii="Zizou Slab" w:hAnsi="Zizou Slab"/>
                                      <w:sz w:val="21"/>
                                    </w:rPr>
                                    <w:t>Escudero u201712673</w:t>
                                  </w:r>
                                </w:p>
                                <w:p w14:paraId="798F5E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C2F733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3645F66" w14:textId="77777777" w:rsidR="00CD4489" w:rsidRDefault="00CD4489"/>
                                <w:p w14:paraId="0CAC920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6B562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D441A6" w14:textId="77777777" w:rsidR="00CD4489" w:rsidRDefault="00CD4489" w:rsidP="00C87D5E">
                                  <w:pPr>
                                    <w:rPr>
                                      <w:rFonts w:ascii="Zizou Slab" w:hAnsi="Zizou Slab"/>
                                      <w:sz w:val="21"/>
                                    </w:rPr>
                                  </w:pPr>
                                  <w:r>
                                    <w:rPr>
                                      <w:rFonts w:ascii="Zizou Slab" w:hAnsi="Zizou Slab"/>
                                      <w:sz w:val="21"/>
                                    </w:rPr>
                                    <w:t>Escudero u201712673</w:t>
                                  </w:r>
                                </w:p>
                                <w:p w14:paraId="04E75B5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A7F0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7D073CD" w14:textId="77777777" w:rsidR="00CD4489" w:rsidRDefault="00CD4489"/>
                                <w:p w14:paraId="72F762A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9173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0B7118" w14:textId="77777777" w:rsidR="00CD4489" w:rsidRDefault="00CD4489" w:rsidP="00C87D5E">
                                  <w:pPr>
                                    <w:rPr>
                                      <w:rFonts w:ascii="Zizou Slab" w:hAnsi="Zizou Slab"/>
                                      <w:sz w:val="21"/>
                                    </w:rPr>
                                  </w:pPr>
                                  <w:r>
                                    <w:rPr>
                                      <w:rFonts w:ascii="Zizou Slab" w:hAnsi="Zizou Slab"/>
                                      <w:sz w:val="21"/>
                                    </w:rPr>
                                    <w:t>Escudero u201712673</w:t>
                                  </w:r>
                                </w:p>
                                <w:p w14:paraId="4BFE836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02FC0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38B5F93" w14:textId="77777777" w:rsidR="00CD4489" w:rsidRDefault="00CD4489"/>
                                <w:p w14:paraId="24DE6BB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3D7E34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C3664A0" w14:textId="77777777" w:rsidR="00CD4489" w:rsidRDefault="00CD4489" w:rsidP="00C87D5E">
                                  <w:pPr>
                                    <w:rPr>
                                      <w:rFonts w:ascii="Zizou Slab" w:hAnsi="Zizou Slab"/>
                                      <w:sz w:val="21"/>
                                    </w:rPr>
                                  </w:pPr>
                                  <w:r>
                                    <w:rPr>
                                      <w:rFonts w:ascii="Zizou Slab" w:hAnsi="Zizou Slab"/>
                                      <w:sz w:val="21"/>
                                    </w:rPr>
                                    <w:t>Escudero u201712673</w:t>
                                  </w:r>
                                </w:p>
                                <w:p w14:paraId="1DBEF51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CD383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F26D0B" w14:textId="77777777" w:rsidR="00CD4489" w:rsidRDefault="00CD4489"/>
                                <w:p w14:paraId="074E41C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3D14E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256C312" w14:textId="77777777" w:rsidR="00CD4489" w:rsidRDefault="00CD4489" w:rsidP="00C87D5E">
                                  <w:pPr>
                                    <w:rPr>
                                      <w:rFonts w:ascii="Zizou Slab" w:hAnsi="Zizou Slab"/>
                                      <w:sz w:val="21"/>
                                    </w:rPr>
                                  </w:pPr>
                                  <w:r>
                                    <w:rPr>
                                      <w:rFonts w:ascii="Zizou Slab" w:hAnsi="Zizou Slab"/>
                                      <w:sz w:val="21"/>
                                    </w:rPr>
                                    <w:t>Escudero u201712673</w:t>
                                  </w:r>
                                </w:p>
                                <w:p w14:paraId="7586606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F2C571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315A58F" w14:textId="77777777" w:rsidR="00CD4489" w:rsidRDefault="00CD4489"/>
                                <w:p w14:paraId="107D2C2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D12A4E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F4D5DF4" w14:textId="77777777" w:rsidR="00CD4489" w:rsidRDefault="00CD4489" w:rsidP="00C87D5E">
                                  <w:pPr>
                                    <w:rPr>
                                      <w:rFonts w:ascii="Zizou Slab" w:hAnsi="Zizou Slab"/>
                                      <w:sz w:val="21"/>
                                    </w:rPr>
                                  </w:pPr>
                                  <w:r>
                                    <w:rPr>
                                      <w:rFonts w:ascii="Zizou Slab" w:hAnsi="Zizou Slab"/>
                                      <w:sz w:val="21"/>
                                    </w:rPr>
                                    <w:t>Escudero u201712673</w:t>
                                  </w:r>
                                </w:p>
                                <w:p w14:paraId="161A354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67AC44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C7B4D3" w14:textId="77777777" w:rsidR="00CD4489" w:rsidRDefault="00CD4489"/>
                                <w:p w14:paraId="3E70D9D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A6303F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39C37A2" w14:textId="77777777" w:rsidR="00CD4489" w:rsidRDefault="00CD4489" w:rsidP="00C87D5E">
                                  <w:pPr>
                                    <w:rPr>
                                      <w:rFonts w:ascii="Zizou Slab" w:hAnsi="Zizou Slab"/>
                                      <w:sz w:val="21"/>
                                    </w:rPr>
                                  </w:pPr>
                                  <w:r>
                                    <w:rPr>
                                      <w:rFonts w:ascii="Zizou Slab" w:hAnsi="Zizou Slab"/>
                                      <w:sz w:val="21"/>
                                    </w:rPr>
                                    <w:t>Escudero u201712673</w:t>
                                  </w:r>
                                </w:p>
                                <w:p w14:paraId="6B0F02F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9F191A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6D77EF" w14:textId="77777777" w:rsidR="00CD4489" w:rsidRDefault="00CD4489"/>
                                <w:p w14:paraId="199EAB2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718816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22A54BF" w14:textId="77777777" w:rsidR="00CD4489" w:rsidRDefault="00CD4489" w:rsidP="00C87D5E">
                                  <w:pPr>
                                    <w:rPr>
                                      <w:rFonts w:ascii="Zizou Slab" w:hAnsi="Zizou Slab"/>
                                      <w:sz w:val="21"/>
                                    </w:rPr>
                                  </w:pPr>
                                  <w:r>
                                    <w:rPr>
                                      <w:rFonts w:ascii="Zizou Slab" w:hAnsi="Zizou Slab"/>
                                      <w:sz w:val="21"/>
                                    </w:rPr>
                                    <w:t>Escudero u201712673</w:t>
                                  </w:r>
                                </w:p>
                                <w:p w14:paraId="2D01D9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04294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B16476" w14:textId="77777777" w:rsidR="00CD4489" w:rsidRDefault="00CD4489"/>
                                <w:p w14:paraId="1567D58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B76E9D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F5C27C" w14:textId="77777777" w:rsidR="00CD4489" w:rsidRDefault="00CD4489" w:rsidP="00C87D5E">
                                  <w:pPr>
                                    <w:rPr>
                                      <w:rFonts w:ascii="Zizou Slab" w:hAnsi="Zizou Slab"/>
                                      <w:sz w:val="21"/>
                                    </w:rPr>
                                  </w:pPr>
                                  <w:r>
                                    <w:rPr>
                                      <w:rFonts w:ascii="Zizou Slab" w:hAnsi="Zizou Slab"/>
                                      <w:sz w:val="21"/>
                                    </w:rPr>
                                    <w:t>Escudero u201712673</w:t>
                                  </w:r>
                                </w:p>
                                <w:p w14:paraId="0E32DF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0BB8E0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6451D8D" w14:textId="77777777" w:rsidR="00CD4489" w:rsidRDefault="00CD4489"/>
                                <w:p w14:paraId="648B971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304AA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AC1DAB" w14:textId="77777777" w:rsidR="00CD4489" w:rsidRDefault="00CD4489" w:rsidP="00C87D5E">
                                  <w:pPr>
                                    <w:rPr>
                                      <w:rFonts w:ascii="Zizou Slab" w:hAnsi="Zizou Slab"/>
                                      <w:sz w:val="21"/>
                                    </w:rPr>
                                  </w:pPr>
                                  <w:r>
                                    <w:rPr>
                                      <w:rFonts w:ascii="Zizou Slab" w:hAnsi="Zizou Slab"/>
                                      <w:sz w:val="21"/>
                                    </w:rPr>
                                    <w:t>Escudero u201712673</w:t>
                                  </w:r>
                                </w:p>
                                <w:p w14:paraId="2AFAE3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F33F7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FD75A0E" w14:textId="77777777" w:rsidR="00CD4489" w:rsidRDefault="00CD4489"/>
                                <w:p w14:paraId="53A6950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B0853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6F25322" w14:textId="77777777" w:rsidR="00CD4489" w:rsidRDefault="00CD4489" w:rsidP="00C87D5E">
                                  <w:pPr>
                                    <w:rPr>
                                      <w:rFonts w:ascii="Zizou Slab" w:hAnsi="Zizou Slab"/>
                                      <w:sz w:val="21"/>
                                    </w:rPr>
                                  </w:pPr>
                                  <w:r>
                                    <w:rPr>
                                      <w:rFonts w:ascii="Zizou Slab" w:hAnsi="Zizou Slab"/>
                                      <w:sz w:val="21"/>
                                    </w:rPr>
                                    <w:t>Escudero u201712673</w:t>
                                  </w:r>
                                </w:p>
                                <w:p w14:paraId="796C313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A9F4F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274854" w14:textId="77777777" w:rsidR="00CD4489" w:rsidRDefault="00CD4489"/>
                                <w:p w14:paraId="5B0E728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4C0E0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4C38402" w14:textId="77777777" w:rsidR="00CD4489" w:rsidRDefault="00CD4489" w:rsidP="00C87D5E">
                                  <w:pPr>
                                    <w:rPr>
                                      <w:rFonts w:ascii="Zizou Slab" w:hAnsi="Zizou Slab"/>
                                      <w:sz w:val="21"/>
                                    </w:rPr>
                                  </w:pPr>
                                  <w:r>
                                    <w:rPr>
                                      <w:rFonts w:ascii="Zizou Slab" w:hAnsi="Zizou Slab"/>
                                      <w:sz w:val="21"/>
                                    </w:rPr>
                                    <w:t>Escudero u201712673</w:t>
                                  </w:r>
                                </w:p>
                                <w:p w14:paraId="5BABE33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C37BDE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7DC886" w14:textId="77777777" w:rsidR="00CD4489" w:rsidRDefault="00CD4489"/>
                                <w:p w14:paraId="418282B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DE602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1AB92A" w14:textId="77777777" w:rsidR="00CD4489" w:rsidRDefault="00CD4489" w:rsidP="00C87D5E">
                                  <w:pPr>
                                    <w:rPr>
                                      <w:rFonts w:ascii="Zizou Slab" w:hAnsi="Zizou Slab"/>
                                      <w:sz w:val="21"/>
                                    </w:rPr>
                                  </w:pPr>
                                  <w:r>
                                    <w:rPr>
                                      <w:rFonts w:ascii="Zizou Slab" w:hAnsi="Zizou Slab"/>
                                      <w:sz w:val="21"/>
                                    </w:rPr>
                                    <w:t>Escudero u201712673</w:t>
                                  </w:r>
                                </w:p>
                                <w:p w14:paraId="083E5E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C29A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3BBFAD5" w14:textId="77777777" w:rsidR="00CD4489" w:rsidRDefault="00CD4489"/>
                                <w:p w14:paraId="6D92A27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D6F3D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F9BAB72" w14:textId="77777777" w:rsidR="00CD4489" w:rsidRDefault="00CD4489" w:rsidP="00C87D5E">
                                  <w:pPr>
                                    <w:rPr>
                                      <w:rFonts w:ascii="Zizou Slab" w:hAnsi="Zizou Slab"/>
                                      <w:sz w:val="21"/>
                                    </w:rPr>
                                  </w:pPr>
                                  <w:r>
                                    <w:rPr>
                                      <w:rFonts w:ascii="Zizou Slab" w:hAnsi="Zizou Slab"/>
                                      <w:sz w:val="21"/>
                                    </w:rPr>
                                    <w:t>Escudero u201712673</w:t>
                                  </w:r>
                                </w:p>
                                <w:p w14:paraId="320CEE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177C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1A47D0" w14:textId="77777777" w:rsidR="00CD4489" w:rsidRDefault="00CD4489"/>
                                <w:p w14:paraId="4841E3E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D02F7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7B9C452" w14:textId="77777777" w:rsidR="00CD4489" w:rsidRDefault="00CD4489" w:rsidP="00C87D5E">
                                  <w:pPr>
                                    <w:rPr>
                                      <w:rFonts w:ascii="Zizou Slab" w:hAnsi="Zizou Slab"/>
                                      <w:sz w:val="21"/>
                                    </w:rPr>
                                  </w:pPr>
                                  <w:r>
                                    <w:rPr>
                                      <w:rFonts w:ascii="Zizou Slab" w:hAnsi="Zizou Slab"/>
                                      <w:sz w:val="21"/>
                                    </w:rPr>
                                    <w:t>Escudero u201712673</w:t>
                                  </w:r>
                                </w:p>
                                <w:p w14:paraId="1CAD3A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CA39FB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C337C08" w14:textId="77777777" w:rsidR="00CD4489" w:rsidRDefault="00CD4489"/>
                                <w:p w14:paraId="0E2A3A7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511AEF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710083" w14:textId="77777777" w:rsidR="00CD4489" w:rsidRDefault="00CD4489" w:rsidP="00C87D5E">
                                  <w:pPr>
                                    <w:rPr>
                                      <w:rFonts w:ascii="Zizou Slab" w:hAnsi="Zizou Slab"/>
                                      <w:sz w:val="21"/>
                                    </w:rPr>
                                  </w:pPr>
                                  <w:r>
                                    <w:rPr>
                                      <w:rFonts w:ascii="Zizou Slab" w:hAnsi="Zizou Slab"/>
                                      <w:sz w:val="21"/>
                                    </w:rPr>
                                    <w:t>Escudero u201712673</w:t>
                                  </w:r>
                                </w:p>
                                <w:p w14:paraId="142D547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A0E3FE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B59518" w14:textId="77777777" w:rsidR="00CD4489" w:rsidRDefault="00CD4489"/>
                                <w:p w14:paraId="7425AB4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429DD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5281A91" w14:textId="77777777" w:rsidR="00CD4489" w:rsidRDefault="00CD4489" w:rsidP="00C87D5E">
                                  <w:pPr>
                                    <w:rPr>
                                      <w:rFonts w:ascii="Zizou Slab" w:hAnsi="Zizou Slab"/>
                                      <w:sz w:val="21"/>
                                    </w:rPr>
                                  </w:pPr>
                                  <w:r>
                                    <w:rPr>
                                      <w:rFonts w:ascii="Zizou Slab" w:hAnsi="Zizou Slab"/>
                                      <w:sz w:val="21"/>
                                    </w:rPr>
                                    <w:t>Escudero u201712673</w:t>
                                  </w:r>
                                </w:p>
                                <w:p w14:paraId="5E9005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631694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0A1BDF0" w14:textId="77777777" w:rsidR="00CD4489" w:rsidRDefault="00CD4489"/>
                                <w:p w14:paraId="1800698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DDCCA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01876C" w14:textId="77777777" w:rsidR="00CD4489" w:rsidRDefault="00CD4489" w:rsidP="00C87D5E">
                                  <w:pPr>
                                    <w:rPr>
                                      <w:rFonts w:ascii="Zizou Slab" w:hAnsi="Zizou Slab"/>
                                      <w:sz w:val="21"/>
                                    </w:rPr>
                                  </w:pPr>
                                  <w:r>
                                    <w:rPr>
                                      <w:rFonts w:ascii="Zizou Slab" w:hAnsi="Zizou Slab"/>
                                      <w:sz w:val="21"/>
                                    </w:rPr>
                                    <w:t>Escudero u201712673</w:t>
                                  </w:r>
                                </w:p>
                                <w:p w14:paraId="3FB5292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F7AA3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4A9211" w14:textId="77777777" w:rsidR="00CD4489" w:rsidRDefault="00CD4489"/>
                                <w:p w14:paraId="1AD280F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A9BDF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E9CF2D" w14:textId="77777777" w:rsidR="00CD4489" w:rsidRDefault="00CD4489" w:rsidP="00C87D5E">
                                  <w:pPr>
                                    <w:rPr>
                                      <w:rFonts w:ascii="Zizou Slab" w:hAnsi="Zizou Slab"/>
                                      <w:sz w:val="21"/>
                                    </w:rPr>
                                  </w:pPr>
                                  <w:r>
                                    <w:rPr>
                                      <w:rFonts w:ascii="Zizou Slab" w:hAnsi="Zizou Slab"/>
                                      <w:sz w:val="21"/>
                                    </w:rPr>
                                    <w:t>Escudero u201712673</w:t>
                                  </w:r>
                                </w:p>
                                <w:p w14:paraId="1EBDC36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0FDCF8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1080EE" w14:textId="77777777" w:rsidR="00CD4489" w:rsidRDefault="00CD4489"/>
                                <w:p w14:paraId="182F1E8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B2E26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A38C11" w14:textId="77777777" w:rsidR="00CD4489" w:rsidRDefault="00CD4489" w:rsidP="00C87D5E">
                                  <w:pPr>
                                    <w:rPr>
                                      <w:rFonts w:ascii="Zizou Slab" w:hAnsi="Zizou Slab"/>
                                      <w:sz w:val="21"/>
                                    </w:rPr>
                                  </w:pPr>
                                  <w:r>
                                    <w:rPr>
                                      <w:rFonts w:ascii="Zizou Slab" w:hAnsi="Zizou Slab"/>
                                      <w:sz w:val="21"/>
                                    </w:rPr>
                                    <w:t>Escudero u201712673</w:t>
                                  </w:r>
                                </w:p>
                                <w:p w14:paraId="3441201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783FB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D30F58B" w14:textId="77777777" w:rsidR="00CD4489" w:rsidRDefault="00CD4489"/>
                                <w:p w14:paraId="1A48B9D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0DB5C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049E16" w14:textId="77777777" w:rsidR="00CD4489" w:rsidRDefault="00CD4489" w:rsidP="00C87D5E">
                                  <w:pPr>
                                    <w:rPr>
                                      <w:rFonts w:ascii="Zizou Slab" w:hAnsi="Zizou Slab"/>
                                      <w:sz w:val="21"/>
                                    </w:rPr>
                                  </w:pPr>
                                  <w:r>
                                    <w:rPr>
                                      <w:rFonts w:ascii="Zizou Slab" w:hAnsi="Zizou Slab"/>
                                      <w:sz w:val="21"/>
                                    </w:rPr>
                                    <w:t>Escudero u201712673</w:t>
                                  </w:r>
                                </w:p>
                                <w:p w14:paraId="7C31B4B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9EFB58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C13505D" w14:textId="77777777" w:rsidR="00CD4489" w:rsidRDefault="00CD4489"/>
                                <w:p w14:paraId="2BFEB73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5C83C2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B8AFAF" w14:textId="77777777" w:rsidR="00CD4489" w:rsidRDefault="00CD4489" w:rsidP="00C87D5E">
                                  <w:pPr>
                                    <w:rPr>
                                      <w:rFonts w:ascii="Zizou Slab" w:hAnsi="Zizou Slab"/>
                                      <w:sz w:val="21"/>
                                    </w:rPr>
                                  </w:pPr>
                                  <w:r>
                                    <w:rPr>
                                      <w:rFonts w:ascii="Zizou Slab" w:hAnsi="Zizou Slab"/>
                                      <w:sz w:val="21"/>
                                    </w:rPr>
                                    <w:t>Escudero u201712673</w:t>
                                  </w:r>
                                </w:p>
                                <w:p w14:paraId="4138AEA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9133F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B82F812" w14:textId="77777777" w:rsidR="00CD4489" w:rsidRDefault="00CD4489"/>
                                <w:p w14:paraId="6A73C1F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5E55BF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065C96" w14:textId="77777777" w:rsidR="00CD4489" w:rsidRDefault="00CD4489" w:rsidP="00C87D5E">
                                  <w:pPr>
                                    <w:rPr>
                                      <w:rFonts w:ascii="Zizou Slab" w:hAnsi="Zizou Slab"/>
                                      <w:sz w:val="21"/>
                                    </w:rPr>
                                  </w:pPr>
                                  <w:r>
                                    <w:rPr>
                                      <w:rFonts w:ascii="Zizou Slab" w:hAnsi="Zizou Slab"/>
                                      <w:sz w:val="21"/>
                                    </w:rPr>
                                    <w:t>Escudero u201712673</w:t>
                                  </w:r>
                                </w:p>
                                <w:p w14:paraId="3E1ACD8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54B37D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1AAFD3D" w14:textId="77777777" w:rsidR="00CD4489" w:rsidRDefault="00CD4489"/>
                                <w:p w14:paraId="27C1F2D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8DE83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D13469A" w14:textId="77777777" w:rsidR="00CD4489" w:rsidRDefault="00CD4489" w:rsidP="00C87D5E">
                                  <w:pPr>
                                    <w:rPr>
                                      <w:rFonts w:ascii="Zizou Slab" w:hAnsi="Zizou Slab"/>
                                      <w:sz w:val="21"/>
                                    </w:rPr>
                                  </w:pPr>
                                  <w:r>
                                    <w:rPr>
                                      <w:rFonts w:ascii="Zizou Slab" w:hAnsi="Zizou Slab"/>
                                      <w:sz w:val="21"/>
                                    </w:rPr>
                                    <w:t>Escudero u201712673</w:t>
                                  </w:r>
                                </w:p>
                                <w:p w14:paraId="07883EA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D7D2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2A01B39" w14:textId="77777777" w:rsidR="00CD4489" w:rsidRDefault="00CD4489"/>
                                <w:p w14:paraId="13412FA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CDDA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23ADF7B" w14:textId="77777777" w:rsidR="00CD4489" w:rsidRDefault="00CD4489" w:rsidP="00C87D5E">
                                  <w:pPr>
                                    <w:rPr>
                                      <w:rFonts w:ascii="Zizou Slab" w:hAnsi="Zizou Slab"/>
                                      <w:sz w:val="21"/>
                                    </w:rPr>
                                  </w:pPr>
                                  <w:r>
                                    <w:rPr>
                                      <w:rFonts w:ascii="Zizou Slab" w:hAnsi="Zizou Slab"/>
                                      <w:sz w:val="21"/>
                                    </w:rPr>
                                    <w:t>Escudero u201712673</w:t>
                                  </w:r>
                                </w:p>
                                <w:p w14:paraId="079C52C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320F8C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2F5E67A" w14:textId="77777777" w:rsidR="00CD4489" w:rsidRDefault="00CD4489"/>
                                <w:p w14:paraId="5E97C8E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0027BF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A5A81DA" w14:textId="77777777" w:rsidR="00CD4489" w:rsidRDefault="00CD4489" w:rsidP="00C87D5E">
                                  <w:pPr>
                                    <w:rPr>
                                      <w:rFonts w:ascii="Zizou Slab" w:hAnsi="Zizou Slab"/>
                                      <w:sz w:val="21"/>
                                    </w:rPr>
                                  </w:pPr>
                                  <w:r>
                                    <w:rPr>
                                      <w:rFonts w:ascii="Zizou Slab" w:hAnsi="Zizou Slab"/>
                                      <w:sz w:val="21"/>
                                    </w:rPr>
                                    <w:t>Escudero u201712673</w:t>
                                  </w:r>
                                </w:p>
                                <w:p w14:paraId="7D34813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24D9D0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8D059B" w14:textId="77777777" w:rsidR="00CD4489" w:rsidRDefault="00CD4489"/>
                                <w:p w14:paraId="7B1CE7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EF44FF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DABFFF6" w14:textId="77777777" w:rsidR="00CD4489" w:rsidRDefault="00CD4489" w:rsidP="00C87D5E">
                                  <w:pPr>
                                    <w:rPr>
                                      <w:rFonts w:ascii="Zizou Slab" w:hAnsi="Zizou Slab"/>
                                      <w:sz w:val="21"/>
                                    </w:rPr>
                                  </w:pPr>
                                  <w:r>
                                    <w:rPr>
                                      <w:rFonts w:ascii="Zizou Slab" w:hAnsi="Zizou Slab"/>
                                      <w:sz w:val="21"/>
                                    </w:rPr>
                                    <w:t>Escudero u201712673</w:t>
                                  </w:r>
                                </w:p>
                                <w:p w14:paraId="6A873C4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121888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7F771C" w14:textId="77777777" w:rsidR="00CD4489" w:rsidRDefault="00CD4489"/>
                                <w:p w14:paraId="5B0965B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909A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8D1C67" w14:textId="77777777" w:rsidR="00CD4489" w:rsidRDefault="00CD4489" w:rsidP="00C87D5E">
                                  <w:pPr>
                                    <w:rPr>
                                      <w:rFonts w:ascii="Zizou Slab" w:hAnsi="Zizou Slab"/>
                                      <w:sz w:val="21"/>
                                    </w:rPr>
                                  </w:pPr>
                                  <w:r>
                                    <w:rPr>
                                      <w:rFonts w:ascii="Zizou Slab" w:hAnsi="Zizou Slab"/>
                                      <w:sz w:val="21"/>
                                    </w:rPr>
                                    <w:t>Escudero u201712673</w:t>
                                  </w:r>
                                </w:p>
                                <w:p w14:paraId="508769C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F26A6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EA0E6C" w14:textId="77777777" w:rsidR="00CD4489" w:rsidRDefault="00CD4489"/>
                                <w:p w14:paraId="013826D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37E03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A0DE4C" w14:textId="77777777" w:rsidR="00CD4489" w:rsidRDefault="00CD4489" w:rsidP="00C87D5E">
                                  <w:pPr>
                                    <w:rPr>
                                      <w:rFonts w:ascii="Zizou Slab" w:hAnsi="Zizou Slab"/>
                                      <w:sz w:val="21"/>
                                    </w:rPr>
                                  </w:pPr>
                                  <w:r>
                                    <w:rPr>
                                      <w:rFonts w:ascii="Zizou Slab" w:hAnsi="Zizou Slab"/>
                                      <w:sz w:val="21"/>
                                    </w:rPr>
                                    <w:t>Escudero u201712673</w:t>
                                  </w:r>
                                </w:p>
                                <w:p w14:paraId="7A7CB9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DE1ED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4DFC93" w14:textId="77777777" w:rsidR="00CD4489" w:rsidRDefault="00CD4489"/>
                                <w:p w14:paraId="6DDFA2F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77BB87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60AC3C" w14:textId="77777777" w:rsidR="00CD4489" w:rsidRDefault="00CD4489" w:rsidP="00C87D5E">
                                  <w:pPr>
                                    <w:rPr>
                                      <w:rFonts w:ascii="Zizou Slab" w:hAnsi="Zizou Slab"/>
                                      <w:sz w:val="21"/>
                                    </w:rPr>
                                  </w:pPr>
                                  <w:r>
                                    <w:rPr>
                                      <w:rFonts w:ascii="Zizou Slab" w:hAnsi="Zizou Slab"/>
                                      <w:sz w:val="21"/>
                                    </w:rPr>
                                    <w:t>Escudero u201712673</w:t>
                                  </w:r>
                                </w:p>
                                <w:p w14:paraId="37BC4F1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320DC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475385" w14:textId="77777777" w:rsidR="00CD4489" w:rsidRDefault="00CD4489"/>
                                <w:p w14:paraId="585C196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47DA5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F90057C" w14:textId="77777777" w:rsidR="00CD4489" w:rsidRDefault="00CD4489" w:rsidP="00C87D5E">
                                  <w:pPr>
                                    <w:rPr>
                                      <w:rFonts w:ascii="Zizou Slab" w:hAnsi="Zizou Slab"/>
                                      <w:sz w:val="21"/>
                                    </w:rPr>
                                  </w:pPr>
                                  <w:r>
                                    <w:rPr>
                                      <w:rFonts w:ascii="Zizou Slab" w:hAnsi="Zizou Slab"/>
                                      <w:sz w:val="21"/>
                                    </w:rPr>
                                    <w:t>Escudero u201712673</w:t>
                                  </w:r>
                                </w:p>
                                <w:p w14:paraId="132F43A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4272A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35FBA3" w14:textId="77777777" w:rsidR="00CD4489" w:rsidRDefault="00CD4489"/>
                                <w:p w14:paraId="11037D2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DE5DC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4D9F39" w14:textId="77777777" w:rsidR="00CD4489" w:rsidRDefault="00CD4489" w:rsidP="00C87D5E">
                                  <w:pPr>
                                    <w:rPr>
                                      <w:rFonts w:ascii="Zizou Slab" w:hAnsi="Zizou Slab"/>
                                      <w:sz w:val="21"/>
                                    </w:rPr>
                                  </w:pPr>
                                  <w:r>
                                    <w:rPr>
                                      <w:rFonts w:ascii="Zizou Slab" w:hAnsi="Zizou Slab"/>
                                      <w:sz w:val="21"/>
                                    </w:rPr>
                                    <w:t>Escudero u201712673</w:t>
                                  </w:r>
                                </w:p>
                                <w:p w14:paraId="6AE210E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DAFDE9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FB0AD0" w14:textId="77777777" w:rsidR="00CD4489" w:rsidRDefault="00CD4489"/>
                                <w:p w14:paraId="5FDAC42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6A4BA6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890DDC2" w14:textId="77777777" w:rsidR="00CD4489" w:rsidRDefault="00CD4489" w:rsidP="00C87D5E">
                                  <w:pPr>
                                    <w:rPr>
                                      <w:rFonts w:ascii="Zizou Slab" w:hAnsi="Zizou Slab"/>
                                      <w:sz w:val="21"/>
                                    </w:rPr>
                                  </w:pPr>
                                  <w:r>
                                    <w:rPr>
                                      <w:rFonts w:ascii="Zizou Slab" w:hAnsi="Zizou Slab"/>
                                      <w:sz w:val="21"/>
                                    </w:rPr>
                                    <w:t>Escudero u201712673</w:t>
                                  </w:r>
                                </w:p>
                                <w:p w14:paraId="4898467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4D4787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1EEF6F" w14:textId="77777777" w:rsidR="00CD4489" w:rsidRDefault="00CD4489"/>
                                <w:p w14:paraId="5BD44C9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A8C145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F4A691" w14:textId="77777777" w:rsidR="00CD4489" w:rsidRDefault="00CD4489" w:rsidP="00C87D5E">
                                  <w:pPr>
                                    <w:rPr>
                                      <w:rFonts w:ascii="Zizou Slab" w:hAnsi="Zizou Slab"/>
                                      <w:sz w:val="21"/>
                                    </w:rPr>
                                  </w:pPr>
                                  <w:r>
                                    <w:rPr>
                                      <w:rFonts w:ascii="Zizou Slab" w:hAnsi="Zizou Slab"/>
                                      <w:sz w:val="21"/>
                                    </w:rPr>
                                    <w:t>Escudero u201712673</w:t>
                                  </w:r>
                                </w:p>
                                <w:p w14:paraId="46A6F0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D691B6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4C7DD5" w14:textId="77777777" w:rsidR="00CD4489" w:rsidRDefault="00CD4489"/>
                                <w:p w14:paraId="5584183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7A0D20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FA692FC" w14:textId="77777777" w:rsidR="00CD4489" w:rsidRDefault="00CD4489" w:rsidP="00C87D5E">
                                  <w:pPr>
                                    <w:rPr>
                                      <w:rFonts w:ascii="Zizou Slab" w:hAnsi="Zizou Slab"/>
                                      <w:sz w:val="21"/>
                                    </w:rPr>
                                  </w:pPr>
                                  <w:r>
                                    <w:rPr>
                                      <w:rFonts w:ascii="Zizou Slab" w:hAnsi="Zizou Slab"/>
                                      <w:sz w:val="21"/>
                                    </w:rPr>
                                    <w:t>Escudero u201712673</w:t>
                                  </w:r>
                                </w:p>
                                <w:p w14:paraId="3461C71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61F3C1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750C819" w14:textId="77777777" w:rsidR="00CD4489" w:rsidRDefault="00CD4489"/>
                                <w:p w14:paraId="1119321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A3490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34DBD2" w14:textId="77777777" w:rsidR="00CD4489" w:rsidRDefault="00CD4489" w:rsidP="00C87D5E">
                                  <w:pPr>
                                    <w:rPr>
                                      <w:rFonts w:ascii="Zizou Slab" w:hAnsi="Zizou Slab"/>
                                      <w:sz w:val="21"/>
                                    </w:rPr>
                                  </w:pPr>
                                  <w:r>
                                    <w:rPr>
                                      <w:rFonts w:ascii="Zizou Slab" w:hAnsi="Zizou Slab"/>
                                      <w:sz w:val="21"/>
                                    </w:rPr>
                                    <w:t>Escudero u201712673</w:t>
                                  </w:r>
                                </w:p>
                                <w:p w14:paraId="6BE1D80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22AB04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ABAA017" w14:textId="77777777" w:rsidR="00CD4489" w:rsidRDefault="00CD4489"/>
                                <w:p w14:paraId="749C609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E31FFE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324D27" w14:textId="77777777" w:rsidR="00CD4489" w:rsidRDefault="00CD4489" w:rsidP="00C87D5E">
                                  <w:pPr>
                                    <w:rPr>
                                      <w:rFonts w:ascii="Zizou Slab" w:hAnsi="Zizou Slab"/>
                                      <w:sz w:val="21"/>
                                    </w:rPr>
                                  </w:pPr>
                                  <w:r>
                                    <w:rPr>
                                      <w:rFonts w:ascii="Zizou Slab" w:hAnsi="Zizou Slab"/>
                                      <w:sz w:val="21"/>
                                    </w:rPr>
                                    <w:t>Escudero u201712673</w:t>
                                  </w:r>
                                </w:p>
                                <w:p w14:paraId="57C6B90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DB4C53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FEA500" w14:textId="77777777" w:rsidR="00CD4489" w:rsidRDefault="00CD4489"/>
                                <w:p w14:paraId="360CB88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110B5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5EC9D5D" w14:textId="77777777" w:rsidR="00CD4489" w:rsidRDefault="00CD4489" w:rsidP="00C87D5E">
                                  <w:pPr>
                                    <w:rPr>
                                      <w:rFonts w:ascii="Zizou Slab" w:hAnsi="Zizou Slab"/>
                                      <w:sz w:val="21"/>
                                    </w:rPr>
                                  </w:pPr>
                                  <w:r>
                                    <w:rPr>
                                      <w:rFonts w:ascii="Zizou Slab" w:hAnsi="Zizou Slab"/>
                                      <w:sz w:val="21"/>
                                    </w:rPr>
                                    <w:t>Escudero u201712673</w:t>
                                  </w:r>
                                </w:p>
                                <w:p w14:paraId="015DB85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375233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FD3DCE1" w14:textId="77777777" w:rsidR="00CD4489" w:rsidRDefault="00CD4489"/>
                                <w:p w14:paraId="3DCD6D0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CDD66F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C4B487" w14:textId="77777777" w:rsidR="00CD4489" w:rsidRDefault="00CD4489" w:rsidP="00C87D5E">
                                  <w:pPr>
                                    <w:rPr>
                                      <w:rFonts w:ascii="Zizou Slab" w:hAnsi="Zizou Slab"/>
                                      <w:sz w:val="21"/>
                                    </w:rPr>
                                  </w:pPr>
                                  <w:r>
                                    <w:rPr>
                                      <w:rFonts w:ascii="Zizou Slab" w:hAnsi="Zizou Slab"/>
                                      <w:sz w:val="21"/>
                                    </w:rPr>
                                    <w:t>Escudero u201712673</w:t>
                                  </w:r>
                                </w:p>
                                <w:p w14:paraId="294E76D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232AB4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CE12546" w14:textId="77777777" w:rsidR="00CD4489" w:rsidRDefault="00CD4489"/>
                                <w:p w14:paraId="64B55FC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283AAC"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2B5FA91C" w14:textId="77777777" w:rsidR="00CD4489" w:rsidRDefault="00CD4489" w:rsidP="00C87D5E">
                                  <w:pPr>
                                    <w:rPr>
                                      <w:rFonts w:ascii="Zizou Slab" w:hAnsi="Zizou Slab"/>
                                      <w:sz w:val="21"/>
                                    </w:rPr>
                                  </w:pPr>
                                  <w:r>
                                    <w:rPr>
                                      <w:rFonts w:ascii="Zizou Slab" w:hAnsi="Zizou Slab"/>
                                      <w:sz w:val="21"/>
                                    </w:rPr>
                                    <w:t>Escudero u201712673</w:t>
                                  </w:r>
                                </w:p>
                                <w:p w14:paraId="0FE75BBC"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39B6F67E"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3B1B0648" w14:textId="77777777" w:rsidR="00CD4489" w:rsidRDefault="00CD4489"/>
                                <w:p w14:paraId="16CCCF1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30DA5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358F5A" w14:textId="77777777" w:rsidR="00CD4489" w:rsidRDefault="00CD4489" w:rsidP="00C87D5E">
                                  <w:pPr>
                                    <w:rPr>
                                      <w:rFonts w:ascii="Zizou Slab" w:hAnsi="Zizou Slab"/>
                                      <w:sz w:val="21"/>
                                    </w:rPr>
                                  </w:pPr>
                                  <w:r>
                                    <w:rPr>
                                      <w:rFonts w:ascii="Zizou Slab" w:hAnsi="Zizou Slab"/>
                                      <w:sz w:val="21"/>
                                    </w:rPr>
                                    <w:t>Escudero u201712673</w:t>
                                  </w:r>
                                </w:p>
                                <w:p w14:paraId="54C955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AE8897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EF70BA" w14:textId="77777777" w:rsidR="00CD4489" w:rsidRDefault="00CD4489"/>
                                <w:p w14:paraId="5DC4741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A7C05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89FBAE" w14:textId="77777777" w:rsidR="00CD4489" w:rsidRDefault="00CD4489" w:rsidP="00C87D5E">
                                  <w:pPr>
                                    <w:rPr>
                                      <w:rFonts w:ascii="Zizou Slab" w:hAnsi="Zizou Slab"/>
                                      <w:sz w:val="21"/>
                                    </w:rPr>
                                  </w:pPr>
                                  <w:r>
                                    <w:rPr>
                                      <w:rFonts w:ascii="Zizou Slab" w:hAnsi="Zizou Slab"/>
                                      <w:sz w:val="21"/>
                                    </w:rPr>
                                    <w:t>Escudero u201712673</w:t>
                                  </w:r>
                                </w:p>
                                <w:p w14:paraId="42891FA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8FEA3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1806D6" w14:textId="77777777" w:rsidR="00CD4489" w:rsidRDefault="00CD4489"/>
                                <w:p w14:paraId="19CAF99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AD5D20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E7048D" w14:textId="77777777" w:rsidR="00CD4489" w:rsidRDefault="00CD4489" w:rsidP="00C87D5E">
                                  <w:pPr>
                                    <w:rPr>
                                      <w:rFonts w:ascii="Zizou Slab" w:hAnsi="Zizou Slab"/>
                                      <w:sz w:val="21"/>
                                    </w:rPr>
                                  </w:pPr>
                                  <w:r>
                                    <w:rPr>
                                      <w:rFonts w:ascii="Zizou Slab" w:hAnsi="Zizou Slab"/>
                                      <w:sz w:val="21"/>
                                    </w:rPr>
                                    <w:t>Escudero u201712673</w:t>
                                  </w:r>
                                </w:p>
                                <w:p w14:paraId="14A65CE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D47E9C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E076E5" w14:textId="77777777" w:rsidR="00CD4489" w:rsidRDefault="00CD4489"/>
                                <w:p w14:paraId="703E15D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D8D37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354788" w14:textId="77777777" w:rsidR="00CD4489" w:rsidRDefault="00CD4489" w:rsidP="00C87D5E">
                                  <w:pPr>
                                    <w:rPr>
                                      <w:rFonts w:ascii="Zizou Slab" w:hAnsi="Zizou Slab"/>
                                      <w:sz w:val="21"/>
                                    </w:rPr>
                                  </w:pPr>
                                  <w:r>
                                    <w:rPr>
                                      <w:rFonts w:ascii="Zizou Slab" w:hAnsi="Zizou Slab"/>
                                      <w:sz w:val="21"/>
                                    </w:rPr>
                                    <w:t>Escudero u201712673</w:t>
                                  </w:r>
                                </w:p>
                                <w:p w14:paraId="04061B4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522C3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077329D" w14:textId="77777777" w:rsidR="00CD4489" w:rsidRDefault="00CD4489"/>
                                <w:p w14:paraId="57DD9BF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B4E78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62445D3" w14:textId="77777777" w:rsidR="00CD4489" w:rsidRDefault="00CD4489" w:rsidP="00C87D5E">
                                  <w:pPr>
                                    <w:rPr>
                                      <w:rFonts w:ascii="Zizou Slab" w:hAnsi="Zizou Slab"/>
                                      <w:sz w:val="21"/>
                                    </w:rPr>
                                  </w:pPr>
                                  <w:r>
                                    <w:rPr>
                                      <w:rFonts w:ascii="Zizou Slab" w:hAnsi="Zizou Slab"/>
                                      <w:sz w:val="21"/>
                                    </w:rPr>
                                    <w:t>Escudero u201712673</w:t>
                                  </w:r>
                                </w:p>
                                <w:p w14:paraId="0897604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2557F9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50C06F1" w14:textId="77777777" w:rsidR="00CD4489" w:rsidRDefault="00CD4489"/>
                                <w:p w14:paraId="09730B8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8E8B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08F081D" w14:textId="77777777" w:rsidR="00CD4489" w:rsidRDefault="00CD4489" w:rsidP="00C87D5E">
                                  <w:pPr>
                                    <w:rPr>
                                      <w:rFonts w:ascii="Zizou Slab" w:hAnsi="Zizou Slab"/>
                                      <w:sz w:val="21"/>
                                    </w:rPr>
                                  </w:pPr>
                                  <w:r>
                                    <w:rPr>
                                      <w:rFonts w:ascii="Zizou Slab" w:hAnsi="Zizou Slab"/>
                                      <w:sz w:val="21"/>
                                    </w:rPr>
                                    <w:t>Escudero u201712673</w:t>
                                  </w:r>
                                </w:p>
                                <w:p w14:paraId="0A3700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B1ED30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892E35C" w14:textId="77777777" w:rsidR="00CD4489" w:rsidRDefault="00CD4489"/>
                                <w:p w14:paraId="662935F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08DE2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D3FAE07" w14:textId="77777777" w:rsidR="00CD4489" w:rsidRDefault="00CD4489" w:rsidP="00C87D5E">
                                  <w:pPr>
                                    <w:rPr>
                                      <w:rFonts w:ascii="Zizou Slab" w:hAnsi="Zizou Slab"/>
                                      <w:sz w:val="21"/>
                                    </w:rPr>
                                  </w:pPr>
                                  <w:r>
                                    <w:rPr>
                                      <w:rFonts w:ascii="Zizou Slab" w:hAnsi="Zizou Slab"/>
                                      <w:sz w:val="21"/>
                                    </w:rPr>
                                    <w:t>Escudero u201712673</w:t>
                                  </w:r>
                                </w:p>
                                <w:p w14:paraId="7F0401E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7CAFA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092C7E" w14:textId="77777777" w:rsidR="00CD4489" w:rsidRDefault="00CD4489"/>
                                <w:p w14:paraId="77FCA1C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D8595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E84209" w14:textId="77777777" w:rsidR="00CD4489" w:rsidRDefault="00CD4489" w:rsidP="00C87D5E">
                                  <w:pPr>
                                    <w:rPr>
                                      <w:rFonts w:ascii="Zizou Slab" w:hAnsi="Zizou Slab"/>
                                      <w:sz w:val="21"/>
                                    </w:rPr>
                                  </w:pPr>
                                  <w:r>
                                    <w:rPr>
                                      <w:rFonts w:ascii="Zizou Slab" w:hAnsi="Zizou Slab"/>
                                      <w:sz w:val="21"/>
                                    </w:rPr>
                                    <w:t>Escudero u201712673</w:t>
                                  </w:r>
                                </w:p>
                                <w:p w14:paraId="103A2E8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17FA6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9ED7FC7" w14:textId="77777777" w:rsidR="00CD4489" w:rsidRDefault="00CD4489"/>
                                <w:p w14:paraId="574BF1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6962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0F73F26" w14:textId="77777777" w:rsidR="00CD4489" w:rsidRDefault="00CD4489" w:rsidP="00C87D5E">
                                  <w:pPr>
                                    <w:rPr>
                                      <w:rFonts w:ascii="Zizou Slab" w:hAnsi="Zizou Slab"/>
                                      <w:sz w:val="21"/>
                                    </w:rPr>
                                  </w:pPr>
                                  <w:r>
                                    <w:rPr>
                                      <w:rFonts w:ascii="Zizou Slab" w:hAnsi="Zizou Slab"/>
                                      <w:sz w:val="21"/>
                                    </w:rPr>
                                    <w:t>Escudero u201712673</w:t>
                                  </w:r>
                                </w:p>
                                <w:p w14:paraId="683E72E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CB5A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51D132" w14:textId="77777777" w:rsidR="00CD4489" w:rsidRDefault="00CD4489"/>
                                <w:p w14:paraId="4FD328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C0FA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54756C" w14:textId="77777777" w:rsidR="00CD4489" w:rsidRDefault="00CD4489" w:rsidP="00C87D5E">
                                  <w:pPr>
                                    <w:rPr>
                                      <w:rFonts w:ascii="Zizou Slab" w:hAnsi="Zizou Slab"/>
                                      <w:sz w:val="21"/>
                                    </w:rPr>
                                  </w:pPr>
                                  <w:r>
                                    <w:rPr>
                                      <w:rFonts w:ascii="Zizou Slab" w:hAnsi="Zizou Slab"/>
                                      <w:sz w:val="21"/>
                                    </w:rPr>
                                    <w:t>Escudero u201712673</w:t>
                                  </w:r>
                                </w:p>
                                <w:p w14:paraId="7329AF3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348C8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FF0681" w14:textId="77777777" w:rsidR="00CD4489" w:rsidRDefault="00CD4489"/>
                                <w:p w14:paraId="0DA9744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DFAE7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8354580" w14:textId="77777777" w:rsidR="00CD4489" w:rsidRDefault="00CD4489" w:rsidP="00C87D5E">
                                  <w:pPr>
                                    <w:rPr>
                                      <w:rFonts w:ascii="Zizou Slab" w:hAnsi="Zizou Slab"/>
                                      <w:sz w:val="21"/>
                                    </w:rPr>
                                  </w:pPr>
                                  <w:r>
                                    <w:rPr>
                                      <w:rFonts w:ascii="Zizou Slab" w:hAnsi="Zizou Slab"/>
                                      <w:sz w:val="21"/>
                                    </w:rPr>
                                    <w:t>Escudero u201712673</w:t>
                                  </w:r>
                                </w:p>
                                <w:p w14:paraId="2EB82E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AE70B5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ABD9C9" w14:textId="77777777" w:rsidR="00CD4489" w:rsidRDefault="00CD4489"/>
                                <w:p w14:paraId="27CEB62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02FEB7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68E52A" w14:textId="77777777" w:rsidR="00CD4489" w:rsidRDefault="00CD4489" w:rsidP="00C87D5E">
                                  <w:pPr>
                                    <w:rPr>
                                      <w:rFonts w:ascii="Zizou Slab" w:hAnsi="Zizou Slab"/>
                                      <w:sz w:val="21"/>
                                    </w:rPr>
                                  </w:pPr>
                                  <w:r>
                                    <w:rPr>
                                      <w:rFonts w:ascii="Zizou Slab" w:hAnsi="Zizou Slab"/>
                                      <w:sz w:val="21"/>
                                    </w:rPr>
                                    <w:t>Escudero u201712673</w:t>
                                  </w:r>
                                </w:p>
                                <w:p w14:paraId="182C20D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F40AB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04B833F" w14:textId="77777777" w:rsidR="00CD4489" w:rsidRDefault="00CD4489"/>
                                <w:p w14:paraId="6BF6B21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1A407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2915D6" w14:textId="77777777" w:rsidR="00CD4489" w:rsidRDefault="00CD4489" w:rsidP="00C87D5E">
                                  <w:pPr>
                                    <w:rPr>
                                      <w:rFonts w:ascii="Zizou Slab" w:hAnsi="Zizou Slab"/>
                                      <w:sz w:val="21"/>
                                    </w:rPr>
                                  </w:pPr>
                                  <w:r>
                                    <w:rPr>
                                      <w:rFonts w:ascii="Zizou Slab" w:hAnsi="Zizou Slab"/>
                                      <w:sz w:val="21"/>
                                    </w:rPr>
                                    <w:t>Escudero u201712673</w:t>
                                  </w:r>
                                </w:p>
                                <w:p w14:paraId="67379A8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2FA9D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92BE65" w14:textId="77777777" w:rsidR="00CD4489" w:rsidRDefault="00CD4489"/>
                                <w:p w14:paraId="6E9F121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786D22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A39FB10" w14:textId="77777777" w:rsidR="00CD4489" w:rsidRDefault="00CD4489" w:rsidP="00C87D5E">
                                  <w:pPr>
                                    <w:rPr>
                                      <w:rFonts w:ascii="Zizou Slab" w:hAnsi="Zizou Slab"/>
                                      <w:sz w:val="21"/>
                                    </w:rPr>
                                  </w:pPr>
                                  <w:r>
                                    <w:rPr>
                                      <w:rFonts w:ascii="Zizou Slab" w:hAnsi="Zizou Slab"/>
                                      <w:sz w:val="21"/>
                                    </w:rPr>
                                    <w:t>Escudero u201712673</w:t>
                                  </w:r>
                                </w:p>
                                <w:p w14:paraId="5D6172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65E84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68C29DC" w14:textId="77777777" w:rsidR="00CD4489" w:rsidRDefault="00CD4489"/>
                                <w:p w14:paraId="6A2E966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4C606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51A5236" w14:textId="77777777" w:rsidR="00CD4489" w:rsidRDefault="00CD4489" w:rsidP="00C87D5E">
                                  <w:pPr>
                                    <w:rPr>
                                      <w:rFonts w:ascii="Zizou Slab" w:hAnsi="Zizou Slab"/>
                                      <w:sz w:val="21"/>
                                    </w:rPr>
                                  </w:pPr>
                                  <w:r>
                                    <w:rPr>
                                      <w:rFonts w:ascii="Zizou Slab" w:hAnsi="Zizou Slab"/>
                                      <w:sz w:val="21"/>
                                    </w:rPr>
                                    <w:t>Escudero u201712673</w:t>
                                  </w:r>
                                </w:p>
                                <w:p w14:paraId="1DD0CDD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74897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CB73F4" w14:textId="77777777" w:rsidR="00CD4489" w:rsidRDefault="00CD4489"/>
                                <w:p w14:paraId="232C0EB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3D495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34482F" w14:textId="77777777" w:rsidR="00CD4489" w:rsidRDefault="00CD4489" w:rsidP="00C87D5E">
                                  <w:pPr>
                                    <w:rPr>
                                      <w:rFonts w:ascii="Zizou Slab" w:hAnsi="Zizou Slab"/>
                                      <w:sz w:val="21"/>
                                    </w:rPr>
                                  </w:pPr>
                                  <w:r>
                                    <w:rPr>
                                      <w:rFonts w:ascii="Zizou Slab" w:hAnsi="Zizou Slab"/>
                                      <w:sz w:val="21"/>
                                    </w:rPr>
                                    <w:t>Escudero u201712673</w:t>
                                  </w:r>
                                </w:p>
                                <w:p w14:paraId="1EC1ECF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ADB5C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233D2D" w14:textId="77777777" w:rsidR="00CD4489" w:rsidRDefault="00CD4489"/>
                                <w:p w14:paraId="29EED5C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8C9CB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642B3D" w14:textId="77777777" w:rsidR="00CD4489" w:rsidRDefault="00CD4489" w:rsidP="00C87D5E">
                                  <w:pPr>
                                    <w:rPr>
                                      <w:rFonts w:ascii="Zizou Slab" w:hAnsi="Zizou Slab"/>
                                      <w:sz w:val="21"/>
                                    </w:rPr>
                                  </w:pPr>
                                  <w:r>
                                    <w:rPr>
                                      <w:rFonts w:ascii="Zizou Slab" w:hAnsi="Zizou Slab"/>
                                      <w:sz w:val="21"/>
                                    </w:rPr>
                                    <w:t>Escudero u201712673</w:t>
                                  </w:r>
                                </w:p>
                                <w:p w14:paraId="10DB7D1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5A51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FF9C73" w14:textId="77777777" w:rsidR="00CD4489" w:rsidRDefault="00CD4489"/>
                                <w:p w14:paraId="2721D6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82418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CCF7DC" w14:textId="77777777" w:rsidR="00CD4489" w:rsidRDefault="00CD4489" w:rsidP="00C87D5E">
                                  <w:pPr>
                                    <w:rPr>
                                      <w:rFonts w:ascii="Zizou Slab" w:hAnsi="Zizou Slab"/>
                                      <w:sz w:val="21"/>
                                    </w:rPr>
                                  </w:pPr>
                                  <w:r>
                                    <w:rPr>
                                      <w:rFonts w:ascii="Zizou Slab" w:hAnsi="Zizou Slab"/>
                                      <w:sz w:val="21"/>
                                    </w:rPr>
                                    <w:t>Escudero u201712673</w:t>
                                  </w:r>
                                </w:p>
                                <w:p w14:paraId="014D9B7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9514D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F0CFB6B" w14:textId="77777777" w:rsidR="00CD4489" w:rsidRDefault="00CD4489"/>
                                <w:p w14:paraId="1016308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511F9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93678B7" w14:textId="77777777" w:rsidR="00CD4489" w:rsidRDefault="00CD4489" w:rsidP="00C87D5E">
                                  <w:pPr>
                                    <w:rPr>
                                      <w:rFonts w:ascii="Zizou Slab" w:hAnsi="Zizou Slab"/>
                                      <w:sz w:val="21"/>
                                    </w:rPr>
                                  </w:pPr>
                                  <w:r>
                                    <w:rPr>
                                      <w:rFonts w:ascii="Zizou Slab" w:hAnsi="Zizou Slab"/>
                                      <w:sz w:val="21"/>
                                    </w:rPr>
                                    <w:t>Escudero u201712673</w:t>
                                  </w:r>
                                </w:p>
                                <w:p w14:paraId="49C1E4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E6956B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30FA2F" w14:textId="77777777" w:rsidR="00CD4489" w:rsidRDefault="00CD4489"/>
                                <w:p w14:paraId="63FAA4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73A14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FEB027" w14:textId="77777777" w:rsidR="00CD4489" w:rsidRDefault="00CD4489" w:rsidP="00C87D5E">
                                  <w:pPr>
                                    <w:rPr>
                                      <w:rFonts w:ascii="Zizou Slab" w:hAnsi="Zizou Slab"/>
                                      <w:sz w:val="21"/>
                                    </w:rPr>
                                  </w:pPr>
                                  <w:r>
                                    <w:rPr>
                                      <w:rFonts w:ascii="Zizou Slab" w:hAnsi="Zizou Slab"/>
                                      <w:sz w:val="21"/>
                                    </w:rPr>
                                    <w:t>Escudero u201712673</w:t>
                                  </w:r>
                                </w:p>
                                <w:p w14:paraId="24B8AB1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87C8C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2D4738" w14:textId="77777777" w:rsidR="00CD4489" w:rsidRDefault="00CD4489"/>
                                <w:p w14:paraId="7B11DE2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7852BF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AF51F9D" w14:textId="77777777" w:rsidR="00CD4489" w:rsidRDefault="00CD4489" w:rsidP="00C87D5E">
                                  <w:pPr>
                                    <w:rPr>
                                      <w:rFonts w:ascii="Zizou Slab" w:hAnsi="Zizou Slab"/>
                                      <w:sz w:val="21"/>
                                    </w:rPr>
                                  </w:pPr>
                                  <w:r>
                                    <w:rPr>
                                      <w:rFonts w:ascii="Zizou Slab" w:hAnsi="Zizou Slab"/>
                                      <w:sz w:val="21"/>
                                    </w:rPr>
                                    <w:t>Escudero u201712673</w:t>
                                  </w:r>
                                </w:p>
                                <w:p w14:paraId="38CAA56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13717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98BDD90" w14:textId="77777777" w:rsidR="00CD4489" w:rsidRDefault="00CD4489"/>
                                <w:p w14:paraId="15BFB30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440BF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8B6583" w14:textId="77777777" w:rsidR="00CD4489" w:rsidRDefault="00CD4489" w:rsidP="00C87D5E">
                                  <w:pPr>
                                    <w:rPr>
                                      <w:rFonts w:ascii="Zizou Slab" w:hAnsi="Zizou Slab"/>
                                      <w:sz w:val="21"/>
                                    </w:rPr>
                                  </w:pPr>
                                  <w:r>
                                    <w:rPr>
                                      <w:rFonts w:ascii="Zizou Slab" w:hAnsi="Zizou Slab"/>
                                      <w:sz w:val="21"/>
                                    </w:rPr>
                                    <w:t>Escudero u201712673</w:t>
                                  </w:r>
                                </w:p>
                                <w:p w14:paraId="1DC20C5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6100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6F9C09" w14:textId="77777777" w:rsidR="00CD4489" w:rsidRDefault="00CD4489"/>
                                <w:p w14:paraId="60C1F2F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B92C49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88C02E3" w14:textId="77777777" w:rsidR="00CD4489" w:rsidRDefault="00CD4489" w:rsidP="00C87D5E">
                                  <w:pPr>
                                    <w:rPr>
                                      <w:rFonts w:ascii="Zizou Slab" w:hAnsi="Zizou Slab"/>
                                      <w:sz w:val="21"/>
                                    </w:rPr>
                                  </w:pPr>
                                  <w:r>
                                    <w:rPr>
                                      <w:rFonts w:ascii="Zizou Slab" w:hAnsi="Zizou Slab"/>
                                      <w:sz w:val="21"/>
                                    </w:rPr>
                                    <w:t>Escudero u201712673</w:t>
                                  </w:r>
                                </w:p>
                                <w:p w14:paraId="4E577CE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D5EA95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935423" w14:textId="77777777" w:rsidR="00CD4489" w:rsidRDefault="00CD4489"/>
                                <w:p w14:paraId="460F7A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EB1F5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1D9576" w14:textId="77777777" w:rsidR="00CD4489" w:rsidRDefault="00CD4489" w:rsidP="00C87D5E">
                                  <w:pPr>
                                    <w:rPr>
                                      <w:rFonts w:ascii="Zizou Slab" w:hAnsi="Zizou Slab"/>
                                      <w:sz w:val="21"/>
                                    </w:rPr>
                                  </w:pPr>
                                  <w:r>
                                    <w:rPr>
                                      <w:rFonts w:ascii="Zizou Slab" w:hAnsi="Zizou Slab"/>
                                      <w:sz w:val="21"/>
                                    </w:rPr>
                                    <w:t>Escudero u201712673</w:t>
                                  </w:r>
                                </w:p>
                                <w:p w14:paraId="4EFB8F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B683F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BF0D37A" w14:textId="77777777" w:rsidR="00CD4489" w:rsidRDefault="00CD4489"/>
                                <w:p w14:paraId="50EDACC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9098C9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62FE82" w14:textId="77777777" w:rsidR="00CD4489" w:rsidRDefault="00CD4489" w:rsidP="00C87D5E">
                                  <w:pPr>
                                    <w:rPr>
                                      <w:rFonts w:ascii="Zizou Slab" w:hAnsi="Zizou Slab"/>
                                      <w:sz w:val="21"/>
                                    </w:rPr>
                                  </w:pPr>
                                  <w:r>
                                    <w:rPr>
                                      <w:rFonts w:ascii="Zizou Slab" w:hAnsi="Zizou Slab"/>
                                      <w:sz w:val="21"/>
                                    </w:rPr>
                                    <w:t>Escudero u201712673</w:t>
                                  </w:r>
                                </w:p>
                                <w:p w14:paraId="06CA748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E62F5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CB23E6B" w14:textId="77777777" w:rsidR="00CD4489" w:rsidRDefault="00CD4489"/>
                                <w:p w14:paraId="3D1182B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D052E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A09A9D5" w14:textId="77777777" w:rsidR="00CD4489" w:rsidRDefault="00CD4489" w:rsidP="00C87D5E">
                                  <w:pPr>
                                    <w:rPr>
                                      <w:rFonts w:ascii="Zizou Slab" w:hAnsi="Zizou Slab"/>
                                      <w:sz w:val="21"/>
                                    </w:rPr>
                                  </w:pPr>
                                  <w:r>
                                    <w:rPr>
                                      <w:rFonts w:ascii="Zizou Slab" w:hAnsi="Zizou Slab"/>
                                      <w:sz w:val="21"/>
                                    </w:rPr>
                                    <w:t>Escudero u201712673</w:t>
                                  </w:r>
                                </w:p>
                                <w:p w14:paraId="6FC52D8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A6FF25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3B03E2F" w14:textId="77777777" w:rsidR="00CD4489" w:rsidRDefault="00CD4489"/>
                                <w:p w14:paraId="0B4E576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7D064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67B506" w14:textId="77777777" w:rsidR="00CD4489" w:rsidRDefault="00CD4489" w:rsidP="00C87D5E">
                                  <w:pPr>
                                    <w:rPr>
                                      <w:rFonts w:ascii="Zizou Slab" w:hAnsi="Zizou Slab"/>
                                      <w:sz w:val="21"/>
                                    </w:rPr>
                                  </w:pPr>
                                  <w:r>
                                    <w:rPr>
                                      <w:rFonts w:ascii="Zizou Slab" w:hAnsi="Zizou Slab"/>
                                      <w:sz w:val="21"/>
                                    </w:rPr>
                                    <w:t>Escudero u201712673</w:t>
                                  </w:r>
                                </w:p>
                                <w:p w14:paraId="0F98AD7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4301C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A8D3F6" w14:textId="77777777" w:rsidR="00CD4489" w:rsidRDefault="00CD4489"/>
                                <w:p w14:paraId="7FD8711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D7748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421C1E1" w14:textId="77777777" w:rsidR="00CD4489" w:rsidRDefault="00CD4489" w:rsidP="00C87D5E">
                                  <w:pPr>
                                    <w:rPr>
                                      <w:rFonts w:ascii="Zizou Slab" w:hAnsi="Zizou Slab"/>
                                      <w:sz w:val="21"/>
                                    </w:rPr>
                                  </w:pPr>
                                  <w:r>
                                    <w:rPr>
                                      <w:rFonts w:ascii="Zizou Slab" w:hAnsi="Zizou Slab"/>
                                      <w:sz w:val="21"/>
                                    </w:rPr>
                                    <w:t>Escudero u201712673</w:t>
                                  </w:r>
                                </w:p>
                                <w:p w14:paraId="2E17B77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E7460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9771C10" w14:textId="77777777" w:rsidR="00CD4489" w:rsidRDefault="00CD4489"/>
                                <w:p w14:paraId="197C8C9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2B7E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9E5DE3" w14:textId="77777777" w:rsidR="00CD4489" w:rsidRDefault="00CD4489" w:rsidP="00C87D5E">
                                  <w:pPr>
                                    <w:rPr>
                                      <w:rFonts w:ascii="Zizou Slab" w:hAnsi="Zizou Slab"/>
                                      <w:sz w:val="21"/>
                                    </w:rPr>
                                  </w:pPr>
                                  <w:r>
                                    <w:rPr>
                                      <w:rFonts w:ascii="Zizou Slab" w:hAnsi="Zizou Slab"/>
                                      <w:sz w:val="21"/>
                                    </w:rPr>
                                    <w:t>Escudero u201712673</w:t>
                                  </w:r>
                                </w:p>
                                <w:p w14:paraId="4384A71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30A8D6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DF4171" w14:textId="77777777" w:rsidR="00CD4489" w:rsidRDefault="00CD4489"/>
                                <w:p w14:paraId="4DDE7F8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CEC1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D9577E" w14:textId="77777777" w:rsidR="00CD4489" w:rsidRDefault="00CD4489" w:rsidP="00C87D5E">
                                  <w:pPr>
                                    <w:rPr>
                                      <w:rFonts w:ascii="Zizou Slab" w:hAnsi="Zizou Slab"/>
                                      <w:sz w:val="21"/>
                                    </w:rPr>
                                  </w:pPr>
                                  <w:r>
                                    <w:rPr>
                                      <w:rFonts w:ascii="Zizou Slab" w:hAnsi="Zizou Slab"/>
                                      <w:sz w:val="21"/>
                                    </w:rPr>
                                    <w:t>Escudero u201712673</w:t>
                                  </w:r>
                                </w:p>
                                <w:p w14:paraId="2DFE7E7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46D1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2F264DA" w14:textId="77777777" w:rsidR="00CD4489" w:rsidRDefault="00CD4489"/>
                                <w:p w14:paraId="7813AA6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57E106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4751F2" w14:textId="77777777" w:rsidR="00CD4489" w:rsidRDefault="00CD4489" w:rsidP="00C87D5E">
                                  <w:pPr>
                                    <w:rPr>
                                      <w:rFonts w:ascii="Zizou Slab" w:hAnsi="Zizou Slab"/>
                                      <w:sz w:val="21"/>
                                    </w:rPr>
                                  </w:pPr>
                                  <w:r>
                                    <w:rPr>
                                      <w:rFonts w:ascii="Zizou Slab" w:hAnsi="Zizou Slab"/>
                                      <w:sz w:val="21"/>
                                    </w:rPr>
                                    <w:t>Escudero u201712673</w:t>
                                  </w:r>
                                </w:p>
                                <w:p w14:paraId="7B1FA2A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7AFD6A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CBAE58" w14:textId="77777777" w:rsidR="00CD4489" w:rsidRDefault="00CD4489"/>
                                <w:p w14:paraId="43EC5DB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D3A6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BA44385" w14:textId="77777777" w:rsidR="00CD4489" w:rsidRDefault="00CD4489" w:rsidP="00C87D5E">
                                  <w:pPr>
                                    <w:rPr>
                                      <w:rFonts w:ascii="Zizou Slab" w:hAnsi="Zizou Slab"/>
                                      <w:sz w:val="21"/>
                                    </w:rPr>
                                  </w:pPr>
                                  <w:r>
                                    <w:rPr>
                                      <w:rFonts w:ascii="Zizou Slab" w:hAnsi="Zizou Slab"/>
                                      <w:sz w:val="21"/>
                                    </w:rPr>
                                    <w:t>Escudero u201712673</w:t>
                                  </w:r>
                                </w:p>
                                <w:p w14:paraId="07BF07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88FC5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045020D" w14:textId="77777777" w:rsidR="00CD4489" w:rsidRDefault="00CD4489"/>
                                <w:p w14:paraId="426C76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1A4F0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A5610CA" w14:textId="77777777" w:rsidR="00CD4489" w:rsidRDefault="00CD4489" w:rsidP="00C87D5E">
                                  <w:pPr>
                                    <w:rPr>
                                      <w:rFonts w:ascii="Zizou Slab" w:hAnsi="Zizou Slab"/>
                                      <w:sz w:val="21"/>
                                    </w:rPr>
                                  </w:pPr>
                                  <w:r>
                                    <w:rPr>
                                      <w:rFonts w:ascii="Zizou Slab" w:hAnsi="Zizou Slab"/>
                                      <w:sz w:val="21"/>
                                    </w:rPr>
                                    <w:t>Escudero u201712673</w:t>
                                  </w:r>
                                </w:p>
                                <w:p w14:paraId="62CEE20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C2462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909A8DE" w14:textId="77777777" w:rsidR="00CD4489" w:rsidRDefault="00CD4489"/>
                                <w:p w14:paraId="02A04C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917A4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A0D493F" w14:textId="77777777" w:rsidR="00CD4489" w:rsidRDefault="00CD4489" w:rsidP="00C87D5E">
                                  <w:pPr>
                                    <w:rPr>
                                      <w:rFonts w:ascii="Zizou Slab" w:hAnsi="Zizou Slab"/>
                                      <w:sz w:val="21"/>
                                    </w:rPr>
                                  </w:pPr>
                                  <w:r>
                                    <w:rPr>
                                      <w:rFonts w:ascii="Zizou Slab" w:hAnsi="Zizou Slab"/>
                                      <w:sz w:val="21"/>
                                    </w:rPr>
                                    <w:t>Escudero u201712673</w:t>
                                  </w:r>
                                </w:p>
                                <w:p w14:paraId="0ABFB0A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E7F9E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6B4F4A" w14:textId="77777777" w:rsidR="00CD4489" w:rsidRDefault="00CD4489"/>
                                <w:p w14:paraId="7BCD963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909592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6AE39F6" w14:textId="77777777" w:rsidR="00CD4489" w:rsidRDefault="00CD4489" w:rsidP="00C87D5E">
                                  <w:pPr>
                                    <w:rPr>
                                      <w:rFonts w:ascii="Zizou Slab" w:hAnsi="Zizou Slab"/>
                                      <w:sz w:val="21"/>
                                    </w:rPr>
                                  </w:pPr>
                                  <w:r>
                                    <w:rPr>
                                      <w:rFonts w:ascii="Zizou Slab" w:hAnsi="Zizou Slab"/>
                                      <w:sz w:val="21"/>
                                    </w:rPr>
                                    <w:t>Escudero u201712673</w:t>
                                  </w:r>
                                </w:p>
                                <w:p w14:paraId="34F2517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2BCD1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67F885" w14:textId="77777777" w:rsidR="00CD4489" w:rsidRDefault="00CD4489"/>
                                <w:p w14:paraId="55B5E83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9BA23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3ABC078" w14:textId="77777777" w:rsidR="00CD4489" w:rsidRDefault="00CD4489" w:rsidP="00C87D5E">
                                  <w:pPr>
                                    <w:rPr>
                                      <w:rFonts w:ascii="Zizou Slab" w:hAnsi="Zizou Slab"/>
                                      <w:sz w:val="21"/>
                                    </w:rPr>
                                  </w:pPr>
                                  <w:r>
                                    <w:rPr>
                                      <w:rFonts w:ascii="Zizou Slab" w:hAnsi="Zizou Slab"/>
                                      <w:sz w:val="21"/>
                                    </w:rPr>
                                    <w:t>Escudero u201712673</w:t>
                                  </w:r>
                                </w:p>
                                <w:p w14:paraId="1F03B24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DB433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AE13EE" w14:textId="77777777" w:rsidR="00CD4489" w:rsidRDefault="00CD4489"/>
                                <w:p w14:paraId="123F7C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AA9C2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344387" w14:textId="77777777" w:rsidR="00CD4489" w:rsidRDefault="00CD4489" w:rsidP="00C87D5E">
                                  <w:pPr>
                                    <w:rPr>
                                      <w:rFonts w:ascii="Zizou Slab" w:hAnsi="Zizou Slab"/>
                                      <w:sz w:val="21"/>
                                    </w:rPr>
                                  </w:pPr>
                                  <w:r>
                                    <w:rPr>
                                      <w:rFonts w:ascii="Zizou Slab" w:hAnsi="Zizou Slab"/>
                                      <w:sz w:val="21"/>
                                    </w:rPr>
                                    <w:t>Escudero u201712673</w:t>
                                  </w:r>
                                </w:p>
                                <w:p w14:paraId="540F6BF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AD6EA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7A8537" w14:textId="77777777" w:rsidR="00CD4489" w:rsidRDefault="00CD4489"/>
                                <w:p w14:paraId="0D55375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939E75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D6BE3EB" w14:textId="77777777" w:rsidR="00CD4489" w:rsidRDefault="00CD4489" w:rsidP="00C87D5E">
                                  <w:pPr>
                                    <w:rPr>
                                      <w:rFonts w:ascii="Zizou Slab" w:hAnsi="Zizou Slab"/>
                                      <w:sz w:val="21"/>
                                    </w:rPr>
                                  </w:pPr>
                                  <w:r>
                                    <w:rPr>
                                      <w:rFonts w:ascii="Zizou Slab" w:hAnsi="Zizou Slab"/>
                                      <w:sz w:val="21"/>
                                    </w:rPr>
                                    <w:t>Escudero u201712673</w:t>
                                  </w:r>
                                </w:p>
                                <w:p w14:paraId="0F1391E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D0209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77FB92B" w14:textId="77777777" w:rsidR="00CD4489" w:rsidRDefault="00CD4489"/>
                                <w:p w14:paraId="59EF7EF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E6832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4141B5" w14:textId="77777777" w:rsidR="00CD4489" w:rsidRDefault="00CD4489" w:rsidP="00C87D5E">
                                  <w:pPr>
                                    <w:rPr>
                                      <w:rFonts w:ascii="Zizou Slab" w:hAnsi="Zizou Slab"/>
                                      <w:sz w:val="21"/>
                                    </w:rPr>
                                  </w:pPr>
                                  <w:r>
                                    <w:rPr>
                                      <w:rFonts w:ascii="Zizou Slab" w:hAnsi="Zizou Slab"/>
                                      <w:sz w:val="21"/>
                                    </w:rPr>
                                    <w:t>Escudero u201712673</w:t>
                                  </w:r>
                                </w:p>
                                <w:p w14:paraId="5B82A9D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BAD5A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0A3501F" w14:textId="77777777" w:rsidR="00CD4489" w:rsidRDefault="00CD4489"/>
                                <w:p w14:paraId="344570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7009E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DD22AAE" w14:textId="77777777" w:rsidR="00CD4489" w:rsidRDefault="00CD4489" w:rsidP="00C87D5E">
                                  <w:pPr>
                                    <w:rPr>
                                      <w:rFonts w:ascii="Zizou Slab" w:hAnsi="Zizou Slab"/>
                                      <w:sz w:val="21"/>
                                    </w:rPr>
                                  </w:pPr>
                                  <w:r>
                                    <w:rPr>
                                      <w:rFonts w:ascii="Zizou Slab" w:hAnsi="Zizou Slab"/>
                                      <w:sz w:val="21"/>
                                    </w:rPr>
                                    <w:t>Escudero u201712673</w:t>
                                  </w:r>
                                </w:p>
                                <w:p w14:paraId="22BC24C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6DC091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566C0F" w14:textId="77777777" w:rsidR="00CD4489" w:rsidRDefault="00CD4489"/>
                                <w:p w14:paraId="287C631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F1B1C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3D41DC" w14:textId="77777777" w:rsidR="00CD4489" w:rsidRDefault="00CD4489" w:rsidP="00C87D5E">
                                  <w:pPr>
                                    <w:rPr>
                                      <w:rFonts w:ascii="Zizou Slab" w:hAnsi="Zizou Slab"/>
                                      <w:sz w:val="21"/>
                                    </w:rPr>
                                  </w:pPr>
                                  <w:r>
                                    <w:rPr>
                                      <w:rFonts w:ascii="Zizou Slab" w:hAnsi="Zizou Slab"/>
                                      <w:sz w:val="21"/>
                                    </w:rPr>
                                    <w:t>Escudero u201712673</w:t>
                                  </w:r>
                                </w:p>
                                <w:p w14:paraId="66145B5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01820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2E5594B" w14:textId="77777777" w:rsidR="00CD4489" w:rsidRDefault="00CD4489"/>
                                <w:p w14:paraId="639F98E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B94C6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B4E2A2" w14:textId="77777777" w:rsidR="00CD4489" w:rsidRDefault="00CD4489" w:rsidP="00C87D5E">
                                  <w:pPr>
                                    <w:rPr>
                                      <w:rFonts w:ascii="Zizou Slab" w:hAnsi="Zizou Slab"/>
                                      <w:sz w:val="21"/>
                                    </w:rPr>
                                  </w:pPr>
                                  <w:r>
                                    <w:rPr>
                                      <w:rFonts w:ascii="Zizou Slab" w:hAnsi="Zizou Slab"/>
                                      <w:sz w:val="21"/>
                                    </w:rPr>
                                    <w:t>Escudero u201712673</w:t>
                                  </w:r>
                                </w:p>
                                <w:p w14:paraId="15674B2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BBCD9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DCB2EA9" w14:textId="77777777" w:rsidR="00CD4489" w:rsidRDefault="00CD4489"/>
                                <w:p w14:paraId="56C9FF8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E5DD59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0D79DA8" w14:textId="77777777" w:rsidR="00CD4489" w:rsidRDefault="00CD4489" w:rsidP="00C87D5E">
                                  <w:pPr>
                                    <w:rPr>
                                      <w:rFonts w:ascii="Zizou Slab" w:hAnsi="Zizou Slab"/>
                                      <w:sz w:val="21"/>
                                    </w:rPr>
                                  </w:pPr>
                                  <w:r>
                                    <w:rPr>
                                      <w:rFonts w:ascii="Zizou Slab" w:hAnsi="Zizou Slab"/>
                                      <w:sz w:val="21"/>
                                    </w:rPr>
                                    <w:t>Escudero u201712673</w:t>
                                  </w:r>
                                </w:p>
                                <w:p w14:paraId="3AC7F8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491F82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EA2E30" w14:textId="77777777" w:rsidR="00CD4489" w:rsidRDefault="00CD4489"/>
                                <w:p w14:paraId="48FAB37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C4AA4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C49CBE" w14:textId="77777777" w:rsidR="00CD4489" w:rsidRDefault="00CD4489" w:rsidP="00C87D5E">
                                  <w:pPr>
                                    <w:rPr>
                                      <w:rFonts w:ascii="Zizou Slab" w:hAnsi="Zizou Slab"/>
                                      <w:sz w:val="21"/>
                                    </w:rPr>
                                  </w:pPr>
                                  <w:r>
                                    <w:rPr>
                                      <w:rFonts w:ascii="Zizou Slab" w:hAnsi="Zizou Slab"/>
                                      <w:sz w:val="21"/>
                                    </w:rPr>
                                    <w:t>Escudero u201712673</w:t>
                                  </w:r>
                                </w:p>
                                <w:p w14:paraId="6CBDD4A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994DE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32F106" w14:textId="77777777" w:rsidR="00CD4489" w:rsidRDefault="00CD4489"/>
                                <w:p w14:paraId="10555B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A911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20E1F39" w14:textId="77777777" w:rsidR="00CD4489" w:rsidRDefault="00CD4489" w:rsidP="00C87D5E">
                                  <w:pPr>
                                    <w:rPr>
                                      <w:rFonts w:ascii="Zizou Slab" w:hAnsi="Zizou Slab"/>
                                      <w:sz w:val="21"/>
                                    </w:rPr>
                                  </w:pPr>
                                  <w:r>
                                    <w:rPr>
                                      <w:rFonts w:ascii="Zizou Slab" w:hAnsi="Zizou Slab"/>
                                      <w:sz w:val="21"/>
                                    </w:rPr>
                                    <w:t>Escudero u201712673</w:t>
                                  </w:r>
                                </w:p>
                                <w:p w14:paraId="62D0900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31E0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2709420" w14:textId="77777777" w:rsidR="00CD4489" w:rsidRDefault="00CD4489"/>
                                <w:p w14:paraId="63EF81B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51221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951AC1" w14:textId="77777777" w:rsidR="00CD4489" w:rsidRDefault="00CD4489" w:rsidP="00C87D5E">
                                  <w:pPr>
                                    <w:rPr>
                                      <w:rFonts w:ascii="Zizou Slab" w:hAnsi="Zizou Slab"/>
                                      <w:sz w:val="21"/>
                                    </w:rPr>
                                  </w:pPr>
                                  <w:r>
                                    <w:rPr>
                                      <w:rFonts w:ascii="Zizou Slab" w:hAnsi="Zizou Slab"/>
                                      <w:sz w:val="21"/>
                                    </w:rPr>
                                    <w:t>Escudero u201712673</w:t>
                                  </w:r>
                                </w:p>
                                <w:p w14:paraId="70302E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37AED5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DF05529" w14:textId="77777777" w:rsidR="00CD4489" w:rsidRDefault="00CD4489"/>
                                <w:p w14:paraId="27FFD9F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59AAE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3FF29E8" w14:textId="77777777" w:rsidR="00CD4489" w:rsidRDefault="00CD4489" w:rsidP="00C87D5E">
                                  <w:pPr>
                                    <w:rPr>
                                      <w:rFonts w:ascii="Zizou Slab" w:hAnsi="Zizou Slab"/>
                                      <w:sz w:val="21"/>
                                    </w:rPr>
                                  </w:pPr>
                                  <w:r>
                                    <w:rPr>
                                      <w:rFonts w:ascii="Zizou Slab" w:hAnsi="Zizou Slab"/>
                                      <w:sz w:val="21"/>
                                    </w:rPr>
                                    <w:t>Escudero u201712673</w:t>
                                  </w:r>
                                </w:p>
                                <w:p w14:paraId="3EF75A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25DD3C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920641" w14:textId="77777777" w:rsidR="00CD4489" w:rsidRDefault="00CD4489"/>
                                <w:p w14:paraId="0106D5B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E4188B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27FB3A" w14:textId="77777777" w:rsidR="00CD4489" w:rsidRDefault="00CD4489" w:rsidP="00C87D5E">
                                  <w:pPr>
                                    <w:rPr>
                                      <w:rFonts w:ascii="Zizou Slab" w:hAnsi="Zizou Slab"/>
                                      <w:sz w:val="21"/>
                                    </w:rPr>
                                  </w:pPr>
                                  <w:r>
                                    <w:rPr>
                                      <w:rFonts w:ascii="Zizou Slab" w:hAnsi="Zizou Slab"/>
                                      <w:sz w:val="21"/>
                                    </w:rPr>
                                    <w:t>Escudero u201712673</w:t>
                                  </w:r>
                                </w:p>
                                <w:p w14:paraId="1FDDBE6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8DE698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7845B42" w14:textId="77777777" w:rsidR="00CD4489" w:rsidRDefault="00CD4489"/>
                                <w:p w14:paraId="1BADB15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1784F0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F7DDC19" w14:textId="77777777" w:rsidR="00CD4489" w:rsidRDefault="00CD4489" w:rsidP="00C87D5E">
                                  <w:pPr>
                                    <w:rPr>
                                      <w:rFonts w:ascii="Zizou Slab" w:hAnsi="Zizou Slab"/>
                                      <w:sz w:val="21"/>
                                    </w:rPr>
                                  </w:pPr>
                                  <w:r>
                                    <w:rPr>
                                      <w:rFonts w:ascii="Zizou Slab" w:hAnsi="Zizou Slab"/>
                                      <w:sz w:val="21"/>
                                    </w:rPr>
                                    <w:t>Escudero u201712673</w:t>
                                  </w:r>
                                </w:p>
                                <w:p w14:paraId="0A71896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0B19BA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ACF79B" w14:textId="77777777" w:rsidR="00CD4489" w:rsidRDefault="00CD4489"/>
                                <w:p w14:paraId="1EA400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AF418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27101E1" w14:textId="77777777" w:rsidR="00CD4489" w:rsidRDefault="00CD4489" w:rsidP="00C87D5E">
                                  <w:pPr>
                                    <w:rPr>
                                      <w:rFonts w:ascii="Zizou Slab" w:hAnsi="Zizou Slab"/>
                                      <w:sz w:val="21"/>
                                    </w:rPr>
                                  </w:pPr>
                                  <w:r>
                                    <w:rPr>
                                      <w:rFonts w:ascii="Zizou Slab" w:hAnsi="Zizou Slab"/>
                                      <w:sz w:val="21"/>
                                    </w:rPr>
                                    <w:t>Escudero u201712673</w:t>
                                  </w:r>
                                </w:p>
                                <w:p w14:paraId="6461CC8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F1702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76858B7" w14:textId="77777777" w:rsidR="00CD4489" w:rsidRDefault="00CD4489"/>
                                <w:p w14:paraId="0920487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687B00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77DC80" w14:textId="77777777" w:rsidR="00CD4489" w:rsidRDefault="00CD4489" w:rsidP="00C87D5E">
                                  <w:pPr>
                                    <w:rPr>
                                      <w:rFonts w:ascii="Zizou Slab" w:hAnsi="Zizou Slab"/>
                                      <w:sz w:val="21"/>
                                    </w:rPr>
                                  </w:pPr>
                                  <w:r>
                                    <w:rPr>
                                      <w:rFonts w:ascii="Zizou Slab" w:hAnsi="Zizou Slab"/>
                                      <w:sz w:val="21"/>
                                    </w:rPr>
                                    <w:t>Escudero u201712673</w:t>
                                  </w:r>
                                </w:p>
                                <w:p w14:paraId="2752CE9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ECBC07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9A32749" w14:textId="77777777" w:rsidR="00CD4489" w:rsidRDefault="00CD4489"/>
                                <w:p w14:paraId="6327131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14C8C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6654B3" w14:textId="77777777" w:rsidR="00CD4489" w:rsidRDefault="00CD4489" w:rsidP="00C87D5E">
                                  <w:pPr>
                                    <w:rPr>
                                      <w:rFonts w:ascii="Zizou Slab" w:hAnsi="Zizou Slab"/>
                                      <w:sz w:val="21"/>
                                    </w:rPr>
                                  </w:pPr>
                                  <w:r>
                                    <w:rPr>
                                      <w:rFonts w:ascii="Zizou Slab" w:hAnsi="Zizou Slab"/>
                                      <w:sz w:val="21"/>
                                    </w:rPr>
                                    <w:t>Escudero u201712673</w:t>
                                  </w:r>
                                </w:p>
                                <w:p w14:paraId="5DCC47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CE600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84740D2" w14:textId="77777777" w:rsidR="00CD4489" w:rsidRDefault="00CD4489"/>
                                <w:p w14:paraId="308E5BF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6A96A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22D2FB" w14:textId="77777777" w:rsidR="00CD4489" w:rsidRDefault="00CD4489" w:rsidP="00C87D5E">
                                  <w:pPr>
                                    <w:rPr>
                                      <w:rFonts w:ascii="Zizou Slab" w:hAnsi="Zizou Slab"/>
                                      <w:sz w:val="21"/>
                                    </w:rPr>
                                  </w:pPr>
                                  <w:r>
                                    <w:rPr>
                                      <w:rFonts w:ascii="Zizou Slab" w:hAnsi="Zizou Slab"/>
                                      <w:sz w:val="21"/>
                                    </w:rPr>
                                    <w:t>Escudero u201712673</w:t>
                                  </w:r>
                                </w:p>
                                <w:p w14:paraId="7704D9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254A3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9C3237" w14:textId="77777777" w:rsidR="00CD4489" w:rsidRDefault="00CD4489"/>
                                <w:p w14:paraId="603F177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74D00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F5D9BFE" w14:textId="77777777" w:rsidR="00CD4489" w:rsidRDefault="00CD4489" w:rsidP="00C87D5E">
                                  <w:pPr>
                                    <w:rPr>
                                      <w:rFonts w:ascii="Zizou Slab" w:hAnsi="Zizou Slab"/>
                                      <w:sz w:val="21"/>
                                    </w:rPr>
                                  </w:pPr>
                                  <w:r>
                                    <w:rPr>
                                      <w:rFonts w:ascii="Zizou Slab" w:hAnsi="Zizou Slab"/>
                                      <w:sz w:val="21"/>
                                    </w:rPr>
                                    <w:t>Escudero u201712673</w:t>
                                  </w:r>
                                </w:p>
                                <w:p w14:paraId="75365E6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D15EE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31AB24" w14:textId="77777777" w:rsidR="00CD4489" w:rsidRDefault="00CD4489"/>
                                <w:p w14:paraId="447F4FE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294A3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116FD5" w14:textId="77777777" w:rsidR="00CD4489" w:rsidRDefault="00CD4489" w:rsidP="00C87D5E">
                                  <w:pPr>
                                    <w:rPr>
                                      <w:rFonts w:ascii="Zizou Slab" w:hAnsi="Zizou Slab"/>
                                      <w:sz w:val="21"/>
                                    </w:rPr>
                                  </w:pPr>
                                  <w:r>
                                    <w:rPr>
                                      <w:rFonts w:ascii="Zizou Slab" w:hAnsi="Zizou Slab"/>
                                      <w:sz w:val="21"/>
                                    </w:rPr>
                                    <w:t>Escudero u201712673</w:t>
                                  </w:r>
                                </w:p>
                                <w:p w14:paraId="31FC134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E7C368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459C0E" w14:textId="77777777" w:rsidR="00CD4489" w:rsidRDefault="00CD4489"/>
                                <w:p w14:paraId="7F80C74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A6B163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94000D7" w14:textId="77777777" w:rsidR="00CD4489" w:rsidRDefault="00CD4489" w:rsidP="00C87D5E">
                                  <w:pPr>
                                    <w:rPr>
                                      <w:rFonts w:ascii="Zizou Slab" w:hAnsi="Zizou Slab"/>
                                      <w:sz w:val="21"/>
                                    </w:rPr>
                                  </w:pPr>
                                  <w:r>
                                    <w:rPr>
                                      <w:rFonts w:ascii="Zizou Slab" w:hAnsi="Zizou Slab"/>
                                      <w:sz w:val="21"/>
                                    </w:rPr>
                                    <w:t>Escudero u201712673</w:t>
                                  </w:r>
                                </w:p>
                                <w:p w14:paraId="376D0F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DEBE75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17FFEE" w14:textId="77777777" w:rsidR="00CD4489" w:rsidRDefault="00CD4489"/>
                                <w:p w14:paraId="49C20DD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49932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379E81" w14:textId="77777777" w:rsidR="00CD4489" w:rsidRDefault="00CD4489" w:rsidP="00C87D5E">
                                  <w:pPr>
                                    <w:rPr>
                                      <w:rFonts w:ascii="Zizou Slab" w:hAnsi="Zizou Slab"/>
                                      <w:sz w:val="21"/>
                                    </w:rPr>
                                  </w:pPr>
                                  <w:r>
                                    <w:rPr>
                                      <w:rFonts w:ascii="Zizou Slab" w:hAnsi="Zizou Slab"/>
                                      <w:sz w:val="21"/>
                                    </w:rPr>
                                    <w:t>Escudero u201712673</w:t>
                                  </w:r>
                                </w:p>
                                <w:p w14:paraId="14C8A32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028561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7C0719" w14:textId="77777777" w:rsidR="00CD4489" w:rsidRDefault="00CD4489"/>
                                <w:p w14:paraId="6F293A6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B23F9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3F1486" w14:textId="77777777" w:rsidR="00CD4489" w:rsidRDefault="00CD4489" w:rsidP="00C87D5E">
                                  <w:pPr>
                                    <w:rPr>
                                      <w:rFonts w:ascii="Zizou Slab" w:hAnsi="Zizou Slab"/>
                                      <w:sz w:val="21"/>
                                    </w:rPr>
                                  </w:pPr>
                                  <w:r>
                                    <w:rPr>
                                      <w:rFonts w:ascii="Zizou Slab" w:hAnsi="Zizou Slab"/>
                                      <w:sz w:val="21"/>
                                    </w:rPr>
                                    <w:t>Escudero u201712673</w:t>
                                  </w:r>
                                </w:p>
                                <w:p w14:paraId="2F030B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2E7CCD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AA8ED4" w14:textId="77777777" w:rsidR="00CD4489" w:rsidRDefault="00CD4489"/>
                                <w:p w14:paraId="7736275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911E8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4C47A8" w14:textId="77777777" w:rsidR="00CD4489" w:rsidRDefault="00CD4489" w:rsidP="00C87D5E">
                                  <w:pPr>
                                    <w:rPr>
                                      <w:rFonts w:ascii="Zizou Slab" w:hAnsi="Zizou Slab"/>
                                      <w:sz w:val="21"/>
                                    </w:rPr>
                                  </w:pPr>
                                  <w:r>
                                    <w:rPr>
                                      <w:rFonts w:ascii="Zizou Slab" w:hAnsi="Zizou Slab"/>
                                      <w:sz w:val="21"/>
                                    </w:rPr>
                                    <w:t>Escudero u201712673</w:t>
                                  </w:r>
                                </w:p>
                                <w:p w14:paraId="0665B73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731D7B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2DB6E4" w14:textId="77777777" w:rsidR="00CD4489" w:rsidRDefault="00CD4489"/>
                                <w:p w14:paraId="5ACE04C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C99DF6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61BF9C3" w14:textId="77777777" w:rsidR="00CD4489" w:rsidRDefault="00CD4489" w:rsidP="00C87D5E">
                                  <w:pPr>
                                    <w:rPr>
                                      <w:rFonts w:ascii="Zizou Slab" w:hAnsi="Zizou Slab"/>
                                      <w:sz w:val="21"/>
                                    </w:rPr>
                                  </w:pPr>
                                  <w:r>
                                    <w:rPr>
                                      <w:rFonts w:ascii="Zizou Slab" w:hAnsi="Zizou Slab"/>
                                      <w:sz w:val="21"/>
                                    </w:rPr>
                                    <w:t>Escudero u201712673</w:t>
                                  </w:r>
                                </w:p>
                                <w:p w14:paraId="1A49800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C1BD1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7F59A4" w14:textId="77777777" w:rsidR="00CD4489" w:rsidRDefault="00CD4489"/>
                                <w:p w14:paraId="779EDD5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49D464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09D7073" w14:textId="77777777" w:rsidR="00CD4489" w:rsidRDefault="00CD4489" w:rsidP="00C87D5E">
                                  <w:pPr>
                                    <w:rPr>
                                      <w:rFonts w:ascii="Zizou Slab" w:hAnsi="Zizou Slab"/>
                                      <w:sz w:val="21"/>
                                    </w:rPr>
                                  </w:pPr>
                                  <w:r>
                                    <w:rPr>
                                      <w:rFonts w:ascii="Zizou Slab" w:hAnsi="Zizou Slab"/>
                                      <w:sz w:val="21"/>
                                    </w:rPr>
                                    <w:t>Escudero u201712673</w:t>
                                  </w:r>
                                </w:p>
                                <w:p w14:paraId="72EFCC2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47724D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9CC587E" w14:textId="77777777" w:rsidR="00CD4489" w:rsidRDefault="00CD4489"/>
                                <w:p w14:paraId="4F6BA94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49B18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62D673B" w14:textId="77777777" w:rsidR="00CD4489" w:rsidRDefault="00CD4489" w:rsidP="00C87D5E">
                                  <w:pPr>
                                    <w:rPr>
                                      <w:rFonts w:ascii="Zizou Slab" w:hAnsi="Zizou Slab"/>
                                      <w:sz w:val="21"/>
                                    </w:rPr>
                                  </w:pPr>
                                  <w:r>
                                    <w:rPr>
                                      <w:rFonts w:ascii="Zizou Slab" w:hAnsi="Zizou Slab"/>
                                      <w:sz w:val="21"/>
                                    </w:rPr>
                                    <w:t>Escudero u201712673</w:t>
                                  </w:r>
                                </w:p>
                                <w:p w14:paraId="26DE29C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3F4E3D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D4E227" w14:textId="77777777" w:rsidR="00CD4489" w:rsidRDefault="00CD4489"/>
                                <w:p w14:paraId="05F4DD7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E0FC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3A94F8" w14:textId="77777777" w:rsidR="00CD4489" w:rsidRDefault="00CD4489" w:rsidP="00C87D5E">
                                  <w:pPr>
                                    <w:rPr>
                                      <w:rFonts w:ascii="Zizou Slab" w:hAnsi="Zizou Slab"/>
                                      <w:sz w:val="21"/>
                                    </w:rPr>
                                  </w:pPr>
                                  <w:r>
                                    <w:rPr>
                                      <w:rFonts w:ascii="Zizou Slab" w:hAnsi="Zizou Slab"/>
                                      <w:sz w:val="21"/>
                                    </w:rPr>
                                    <w:t>Escudero u201712673</w:t>
                                  </w:r>
                                </w:p>
                                <w:p w14:paraId="7171C6E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4E7AF4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73D300F" w14:textId="77777777" w:rsidR="00CD4489" w:rsidRDefault="00CD4489"/>
                                <w:p w14:paraId="19E7CE2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DCD5DB" w14:textId="40B66386"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6F052007" w14:textId="77777777" w:rsidR="00CD4489" w:rsidRDefault="00CD4489" w:rsidP="00C87D5E">
                                  <w:pPr>
                                    <w:rPr>
                                      <w:rFonts w:ascii="Zizou Slab" w:hAnsi="Zizou Slab"/>
                                      <w:sz w:val="21"/>
                                    </w:rPr>
                                  </w:pPr>
                                  <w:r>
                                    <w:rPr>
                                      <w:rFonts w:ascii="Zizou Slab" w:hAnsi="Zizou Slab"/>
                                      <w:sz w:val="21"/>
                                    </w:rPr>
                                    <w:t>Escudero u201712673</w:t>
                                  </w:r>
                                </w:p>
                                <w:p w14:paraId="32AA94EB" w14:textId="2D87BED1"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551FD642" w14:textId="38E147A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416B887B" w14:textId="77777777" w:rsidR="00CD4489" w:rsidRDefault="00CD4489"/>
                                <w:p w14:paraId="555F9CB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0CF87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CA5E0F4" w14:textId="77777777" w:rsidR="00CD4489" w:rsidRDefault="00CD4489" w:rsidP="00C87D5E">
                                  <w:pPr>
                                    <w:rPr>
                                      <w:rFonts w:ascii="Zizou Slab" w:hAnsi="Zizou Slab"/>
                                      <w:sz w:val="21"/>
                                    </w:rPr>
                                  </w:pPr>
                                  <w:r>
                                    <w:rPr>
                                      <w:rFonts w:ascii="Zizou Slab" w:hAnsi="Zizou Slab"/>
                                      <w:sz w:val="21"/>
                                    </w:rPr>
                                    <w:t>Escudero u201712673</w:t>
                                  </w:r>
                                </w:p>
                                <w:p w14:paraId="22B3A8B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15B3CA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433C9C3" w14:textId="77777777" w:rsidR="00CD4489" w:rsidRDefault="00CD4489"/>
                                <w:p w14:paraId="51CFFC8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318AEB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4F2DE12" w14:textId="77777777" w:rsidR="00CD4489" w:rsidRDefault="00CD4489" w:rsidP="00C87D5E">
                                  <w:pPr>
                                    <w:rPr>
                                      <w:rFonts w:ascii="Zizou Slab" w:hAnsi="Zizou Slab"/>
                                      <w:sz w:val="21"/>
                                    </w:rPr>
                                  </w:pPr>
                                  <w:r>
                                    <w:rPr>
                                      <w:rFonts w:ascii="Zizou Slab" w:hAnsi="Zizou Slab"/>
                                      <w:sz w:val="21"/>
                                    </w:rPr>
                                    <w:t>Escudero u201712673</w:t>
                                  </w:r>
                                </w:p>
                                <w:p w14:paraId="043E38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20E1A2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20F0CF5" w14:textId="77777777" w:rsidR="00CD4489" w:rsidRDefault="00CD4489"/>
                                <w:p w14:paraId="2671005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8264A8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05860A" w14:textId="77777777" w:rsidR="00CD4489" w:rsidRDefault="00CD4489" w:rsidP="00C87D5E">
                                  <w:pPr>
                                    <w:rPr>
                                      <w:rFonts w:ascii="Zizou Slab" w:hAnsi="Zizou Slab"/>
                                      <w:sz w:val="21"/>
                                    </w:rPr>
                                  </w:pPr>
                                  <w:r>
                                    <w:rPr>
                                      <w:rFonts w:ascii="Zizou Slab" w:hAnsi="Zizou Slab"/>
                                      <w:sz w:val="21"/>
                                    </w:rPr>
                                    <w:t>Escudero u201712673</w:t>
                                  </w:r>
                                </w:p>
                                <w:p w14:paraId="7EF4108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42B4EF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81CCB9" w14:textId="77777777" w:rsidR="00CD4489" w:rsidRDefault="00CD4489"/>
                                <w:p w14:paraId="5A97B17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7F2CE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EA15CD" w14:textId="77777777" w:rsidR="00CD4489" w:rsidRDefault="00CD4489" w:rsidP="00C87D5E">
                                  <w:pPr>
                                    <w:rPr>
                                      <w:rFonts w:ascii="Zizou Slab" w:hAnsi="Zizou Slab"/>
                                      <w:sz w:val="21"/>
                                    </w:rPr>
                                  </w:pPr>
                                  <w:r>
                                    <w:rPr>
                                      <w:rFonts w:ascii="Zizou Slab" w:hAnsi="Zizou Slab"/>
                                      <w:sz w:val="21"/>
                                    </w:rPr>
                                    <w:t>Escudero u201712673</w:t>
                                  </w:r>
                                </w:p>
                                <w:p w14:paraId="5C530D5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32F74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346301F" w14:textId="77777777" w:rsidR="00CD4489" w:rsidRDefault="00CD4489"/>
                                <w:p w14:paraId="26B0E58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619AA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A778849" w14:textId="77777777" w:rsidR="00CD4489" w:rsidRDefault="00CD4489" w:rsidP="00C87D5E">
                                  <w:pPr>
                                    <w:rPr>
                                      <w:rFonts w:ascii="Zizou Slab" w:hAnsi="Zizou Slab"/>
                                      <w:sz w:val="21"/>
                                    </w:rPr>
                                  </w:pPr>
                                  <w:r>
                                    <w:rPr>
                                      <w:rFonts w:ascii="Zizou Slab" w:hAnsi="Zizou Slab"/>
                                      <w:sz w:val="21"/>
                                    </w:rPr>
                                    <w:t>Escudero u201712673</w:t>
                                  </w:r>
                                </w:p>
                                <w:p w14:paraId="76B41D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D2299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915DF0" w14:textId="77777777" w:rsidR="00CD4489" w:rsidRDefault="00CD4489"/>
                                <w:p w14:paraId="1ECDBE4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0A11B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55BA52" w14:textId="77777777" w:rsidR="00CD4489" w:rsidRDefault="00CD4489" w:rsidP="00C87D5E">
                                  <w:pPr>
                                    <w:rPr>
                                      <w:rFonts w:ascii="Zizou Slab" w:hAnsi="Zizou Slab"/>
                                      <w:sz w:val="21"/>
                                    </w:rPr>
                                  </w:pPr>
                                  <w:r>
                                    <w:rPr>
                                      <w:rFonts w:ascii="Zizou Slab" w:hAnsi="Zizou Slab"/>
                                      <w:sz w:val="21"/>
                                    </w:rPr>
                                    <w:t>Escudero u201712673</w:t>
                                  </w:r>
                                </w:p>
                                <w:p w14:paraId="02D9C1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EB5E3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E8A0793" w14:textId="77777777" w:rsidR="00CD4489" w:rsidRDefault="00CD4489"/>
                                <w:p w14:paraId="5051679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00203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5E0AA55" w14:textId="77777777" w:rsidR="00CD4489" w:rsidRDefault="00CD4489" w:rsidP="00C87D5E">
                                  <w:pPr>
                                    <w:rPr>
                                      <w:rFonts w:ascii="Zizou Slab" w:hAnsi="Zizou Slab"/>
                                      <w:sz w:val="21"/>
                                    </w:rPr>
                                  </w:pPr>
                                  <w:r>
                                    <w:rPr>
                                      <w:rFonts w:ascii="Zizou Slab" w:hAnsi="Zizou Slab"/>
                                      <w:sz w:val="21"/>
                                    </w:rPr>
                                    <w:t>Escudero u201712673</w:t>
                                  </w:r>
                                </w:p>
                                <w:p w14:paraId="56F35C3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126767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9A7E34" w14:textId="77777777" w:rsidR="00CD4489" w:rsidRDefault="00CD4489"/>
                                <w:p w14:paraId="00E870B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394F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1A27FF3" w14:textId="77777777" w:rsidR="00CD4489" w:rsidRDefault="00CD4489" w:rsidP="00C87D5E">
                                  <w:pPr>
                                    <w:rPr>
                                      <w:rFonts w:ascii="Zizou Slab" w:hAnsi="Zizou Slab"/>
                                      <w:sz w:val="21"/>
                                    </w:rPr>
                                  </w:pPr>
                                  <w:r>
                                    <w:rPr>
                                      <w:rFonts w:ascii="Zizou Slab" w:hAnsi="Zizou Slab"/>
                                      <w:sz w:val="21"/>
                                    </w:rPr>
                                    <w:t>Escudero u201712673</w:t>
                                  </w:r>
                                </w:p>
                                <w:p w14:paraId="3213851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E587D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991DB1" w14:textId="77777777" w:rsidR="00CD4489" w:rsidRDefault="00CD4489"/>
                                <w:p w14:paraId="0615004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EB913C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38FE5B" w14:textId="77777777" w:rsidR="00CD4489" w:rsidRDefault="00CD4489" w:rsidP="00C87D5E">
                                  <w:pPr>
                                    <w:rPr>
                                      <w:rFonts w:ascii="Zizou Slab" w:hAnsi="Zizou Slab"/>
                                      <w:sz w:val="21"/>
                                    </w:rPr>
                                  </w:pPr>
                                  <w:r>
                                    <w:rPr>
                                      <w:rFonts w:ascii="Zizou Slab" w:hAnsi="Zizou Slab"/>
                                      <w:sz w:val="21"/>
                                    </w:rPr>
                                    <w:t>Escudero u201712673</w:t>
                                  </w:r>
                                </w:p>
                                <w:p w14:paraId="1E82B8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DDD5D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461D135" w14:textId="77777777" w:rsidR="00CD4489" w:rsidRDefault="00CD4489"/>
                                <w:p w14:paraId="27A39CE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C6D15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859A968" w14:textId="77777777" w:rsidR="00CD4489" w:rsidRDefault="00CD4489" w:rsidP="00C87D5E">
                                  <w:pPr>
                                    <w:rPr>
                                      <w:rFonts w:ascii="Zizou Slab" w:hAnsi="Zizou Slab"/>
                                      <w:sz w:val="21"/>
                                    </w:rPr>
                                  </w:pPr>
                                  <w:r>
                                    <w:rPr>
                                      <w:rFonts w:ascii="Zizou Slab" w:hAnsi="Zizou Slab"/>
                                      <w:sz w:val="21"/>
                                    </w:rPr>
                                    <w:t>Escudero u201712673</w:t>
                                  </w:r>
                                </w:p>
                                <w:p w14:paraId="32C4DA7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4FDDF5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6E242F" w14:textId="77777777" w:rsidR="00CD4489" w:rsidRDefault="00CD4489"/>
                                <w:p w14:paraId="4E6F0A8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F37C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F3F2E8" w14:textId="77777777" w:rsidR="00CD4489" w:rsidRDefault="00CD4489" w:rsidP="00C87D5E">
                                  <w:pPr>
                                    <w:rPr>
                                      <w:rFonts w:ascii="Zizou Slab" w:hAnsi="Zizou Slab"/>
                                      <w:sz w:val="21"/>
                                    </w:rPr>
                                  </w:pPr>
                                  <w:r>
                                    <w:rPr>
                                      <w:rFonts w:ascii="Zizou Slab" w:hAnsi="Zizou Slab"/>
                                      <w:sz w:val="21"/>
                                    </w:rPr>
                                    <w:t>Escudero u201712673</w:t>
                                  </w:r>
                                </w:p>
                                <w:p w14:paraId="38BA87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6F95F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CFA8A8" w14:textId="77777777" w:rsidR="00CD4489" w:rsidRDefault="00CD4489"/>
                                <w:p w14:paraId="4485DB6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3E8B8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7BB215" w14:textId="77777777" w:rsidR="00CD4489" w:rsidRDefault="00CD4489" w:rsidP="00C87D5E">
                                  <w:pPr>
                                    <w:rPr>
                                      <w:rFonts w:ascii="Zizou Slab" w:hAnsi="Zizou Slab"/>
                                      <w:sz w:val="21"/>
                                    </w:rPr>
                                  </w:pPr>
                                  <w:r>
                                    <w:rPr>
                                      <w:rFonts w:ascii="Zizou Slab" w:hAnsi="Zizou Slab"/>
                                      <w:sz w:val="21"/>
                                    </w:rPr>
                                    <w:t>Escudero u201712673</w:t>
                                  </w:r>
                                </w:p>
                                <w:p w14:paraId="446B82A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80354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87F0BB" w14:textId="77777777" w:rsidR="00CD4489" w:rsidRDefault="00CD4489"/>
                                <w:p w14:paraId="6A2B01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F8086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670174" w14:textId="77777777" w:rsidR="00CD4489" w:rsidRDefault="00CD4489" w:rsidP="00C87D5E">
                                  <w:pPr>
                                    <w:rPr>
                                      <w:rFonts w:ascii="Zizou Slab" w:hAnsi="Zizou Slab"/>
                                      <w:sz w:val="21"/>
                                    </w:rPr>
                                  </w:pPr>
                                  <w:r>
                                    <w:rPr>
                                      <w:rFonts w:ascii="Zizou Slab" w:hAnsi="Zizou Slab"/>
                                      <w:sz w:val="21"/>
                                    </w:rPr>
                                    <w:t>Escudero u201712673</w:t>
                                  </w:r>
                                </w:p>
                                <w:p w14:paraId="76AF952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8FA0D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BE2E09A" w14:textId="77777777" w:rsidR="00CD4489" w:rsidRDefault="00CD4489"/>
                                <w:p w14:paraId="09CF360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58B2A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CBE559" w14:textId="77777777" w:rsidR="00CD4489" w:rsidRDefault="00CD4489" w:rsidP="00C87D5E">
                                  <w:pPr>
                                    <w:rPr>
                                      <w:rFonts w:ascii="Zizou Slab" w:hAnsi="Zizou Slab"/>
                                      <w:sz w:val="21"/>
                                    </w:rPr>
                                  </w:pPr>
                                  <w:r>
                                    <w:rPr>
                                      <w:rFonts w:ascii="Zizou Slab" w:hAnsi="Zizou Slab"/>
                                      <w:sz w:val="21"/>
                                    </w:rPr>
                                    <w:t>Escudero u201712673</w:t>
                                  </w:r>
                                </w:p>
                                <w:p w14:paraId="6F2A783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B53FEE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0669AB0" w14:textId="77777777" w:rsidR="00CD4489" w:rsidRDefault="00CD4489"/>
                                <w:p w14:paraId="2B4949A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9C2F8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3D7A13C" w14:textId="77777777" w:rsidR="00CD4489" w:rsidRDefault="00CD4489" w:rsidP="00C87D5E">
                                  <w:pPr>
                                    <w:rPr>
                                      <w:rFonts w:ascii="Zizou Slab" w:hAnsi="Zizou Slab"/>
                                      <w:sz w:val="21"/>
                                    </w:rPr>
                                  </w:pPr>
                                  <w:r>
                                    <w:rPr>
                                      <w:rFonts w:ascii="Zizou Slab" w:hAnsi="Zizou Slab"/>
                                      <w:sz w:val="21"/>
                                    </w:rPr>
                                    <w:t>Escudero u201712673</w:t>
                                  </w:r>
                                </w:p>
                                <w:p w14:paraId="425163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5669C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92596A4" w14:textId="77777777" w:rsidR="00CD4489" w:rsidRDefault="00CD4489"/>
                                <w:p w14:paraId="1211022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8B325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17B7C2" w14:textId="77777777" w:rsidR="00CD4489" w:rsidRDefault="00CD4489" w:rsidP="00C87D5E">
                                  <w:pPr>
                                    <w:rPr>
                                      <w:rFonts w:ascii="Zizou Slab" w:hAnsi="Zizou Slab"/>
                                      <w:sz w:val="21"/>
                                    </w:rPr>
                                  </w:pPr>
                                  <w:r>
                                    <w:rPr>
                                      <w:rFonts w:ascii="Zizou Slab" w:hAnsi="Zizou Slab"/>
                                      <w:sz w:val="21"/>
                                    </w:rPr>
                                    <w:t>Escudero u201712673</w:t>
                                  </w:r>
                                </w:p>
                                <w:p w14:paraId="5CF15A2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21B76D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ABABB7" w14:textId="77777777" w:rsidR="00CD4489" w:rsidRDefault="00CD4489"/>
                                <w:p w14:paraId="6EE7647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072DE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781789" w14:textId="77777777" w:rsidR="00CD4489" w:rsidRDefault="00CD4489" w:rsidP="00C87D5E">
                                  <w:pPr>
                                    <w:rPr>
                                      <w:rFonts w:ascii="Zizou Slab" w:hAnsi="Zizou Slab"/>
                                      <w:sz w:val="21"/>
                                    </w:rPr>
                                  </w:pPr>
                                  <w:r>
                                    <w:rPr>
                                      <w:rFonts w:ascii="Zizou Slab" w:hAnsi="Zizou Slab"/>
                                      <w:sz w:val="21"/>
                                    </w:rPr>
                                    <w:t>Escudero u201712673</w:t>
                                  </w:r>
                                </w:p>
                                <w:p w14:paraId="7E2BB3D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D9F2D7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A06A3B" w14:textId="77777777" w:rsidR="00CD4489" w:rsidRDefault="00CD4489"/>
                                <w:p w14:paraId="3B1802D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32E9A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33A4777" w14:textId="77777777" w:rsidR="00CD4489" w:rsidRDefault="00CD4489" w:rsidP="00C87D5E">
                                  <w:pPr>
                                    <w:rPr>
                                      <w:rFonts w:ascii="Zizou Slab" w:hAnsi="Zizou Slab"/>
                                      <w:sz w:val="21"/>
                                    </w:rPr>
                                  </w:pPr>
                                  <w:r>
                                    <w:rPr>
                                      <w:rFonts w:ascii="Zizou Slab" w:hAnsi="Zizou Slab"/>
                                      <w:sz w:val="21"/>
                                    </w:rPr>
                                    <w:t>Escudero u201712673</w:t>
                                  </w:r>
                                </w:p>
                                <w:p w14:paraId="1DD488F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D97DC9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F7BEFD" w14:textId="77777777" w:rsidR="00CD4489" w:rsidRDefault="00CD4489"/>
                                <w:p w14:paraId="4C66DA3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CEFFF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03EB492" w14:textId="77777777" w:rsidR="00CD4489" w:rsidRDefault="00CD4489" w:rsidP="00C87D5E">
                                  <w:pPr>
                                    <w:rPr>
                                      <w:rFonts w:ascii="Zizou Slab" w:hAnsi="Zizou Slab"/>
                                      <w:sz w:val="21"/>
                                    </w:rPr>
                                  </w:pPr>
                                  <w:r>
                                    <w:rPr>
                                      <w:rFonts w:ascii="Zizou Slab" w:hAnsi="Zizou Slab"/>
                                      <w:sz w:val="21"/>
                                    </w:rPr>
                                    <w:t>Escudero u201712673</w:t>
                                  </w:r>
                                </w:p>
                                <w:p w14:paraId="40A218F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5A459A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D0F3B2C" w14:textId="77777777" w:rsidR="00CD4489" w:rsidRDefault="00CD4489"/>
                                <w:p w14:paraId="3C5DDDF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819953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7F21B3" w14:textId="77777777" w:rsidR="00CD4489" w:rsidRDefault="00CD4489" w:rsidP="00C87D5E">
                                  <w:pPr>
                                    <w:rPr>
                                      <w:rFonts w:ascii="Zizou Slab" w:hAnsi="Zizou Slab"/>
                                      <w:sz w:val="21"/>
                                    </w:rPr>
                                  </w:pPr>
                                  <w:r>
                                    <w:rPr>
                                      <w:rFonts w:ascii="Zizou Slab" w:hAnsi="Zizou Slab"/>
                                      <w:sz w:val="21"/>
                                    </w:rPr>
                                    <w:t>Escudero u201712673</w:t>
                                  </w:r>
                                </w:p>
                                <w:p w14:paraId="103C901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70A7C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2E287CA" w14:textId="77777777" w:rsidR="00CD4489" w:rsidRDefault="00CD4489"/>
                                <w:p w14:paraId="0780374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CD4C7E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04C19A" w14:textId="77777777" w:rsidR="00CD4489" w:rsidRDefault="00CD4489" w:rsidP="00C87D5E">
                                  <w:pPr>
                                    <w:rPr>
                                      <w:rFonts w:ascii="Zizou Slab" w:hAnsi="Zizou Slab"/>
                                      <w:sz w:val="21"/>
                                    </w:rPr>
                                  </w:pPr>
                                  <w:r>
                                    <w:rPr>
                                      <w:rFonts w:ascii="Zizou Slab" w:hAnsi="Zizou Slab"/>
                                      <w:sz w:val="21"/>
                                    </w:rPr>
                                    <w:t>Escudero u201712673</w:t>
                                  </w:r>
                                </w:p>
                                <w:p w14:paraId="538419F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DE6187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44617F" w14:textId="77777777" w:rsidR="00CD4489" w:rsidRDefault="00CD4489"/>
                                <w:p w14:paraId="0D5D12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A2C3B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D3A9B17" w14:textId="77777777" w:rsidR="00CD4489" w:rsidRDefault="00CD4489" w:rsidP="00C87D5E">
                                  <w:pPr>
                                    <w:rPr>
                                      <w:rFonts w:ascii="Zizou Slab" w:hAnsi="Zizou Slab"/>
                                      <w:sz w:val="21"/>
                                    </w:rPr>
                                  </w:pPr>
                                  <w:r>
                                    <w:rPr>
                                      <w:rFonts w:ascii="Zizou Slab" w:hAnsi="Zizou Slab"/>
                                      <w:sz w:val="21"/>
                                    </w:rPr>
                                    <w:t>Escudero u201712673</w:t>
                                  </w:r>
                                </w:p>
                                <w:p w14:paraId="7C5CC5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E07364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BA5DDE" w14:textId="77777777" w:rsidR="00CD4489" w:rsidRDefault="00CD4489"/>
                                <w:p w14:paraId="19AFF53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5E80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714902" w14:textId="77777777" w:rsidR="00CD4489" w:rsidRDefault="00CD4489" w:rsidP="00C87D5E">
                                  <w:pPr>
                                    <w:rPr>
                                      <w:rFonts w:ascii="Zizou Slab" w:hAnsi="Zizou Slab"/>
                                      <w:sz w:val="21"/>
                                    </w:rPr>
                                  </w:pPr>
                                  <w:r>
                                    <w:rPr>
                                      <w:rFonts w:ascii="Zizou Slab" w:hAnsi="Zizou Slab"/>
                                      <w:sz w:val="21"/>
                                    </w:rPr>
                                    <w:t>Escudero u201712673</w:t>
                                  </w:r>
                                </w:p>
                                <w:p w14:paraId="470ABE2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22D8B4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844E39C" w14:textId="77777777" w:rsidR="00CD4489" w:rsidRDefault="00CD4489"/>
                                <w:p w14:paraId="75DC8FB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982719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C4C8F7E" w14:textId="77777777" w:rsidR="00CD4489" w:rsidRDefault="00CD4489" w:rsidP="00C87D5E">
                                  <w:pPr>
                                    <w:rPr>
                                      <w:rFonts w:ascii="Zizou Slab" w:hAnsi="Zizou Slab"/>
                                      <w:sz w:val="21"/>
                                    </w:rPr>
                                  </w:pPr>
                                  <w:r>
                                    <w:rPr>
                                      <w:rFonts w:ascii="Zizou Slab" w:hAnsi="Zizou Slab"/>
                                      <w:sz w:val="21"/>
                                    </w:rPr>
                                    <w:t>Escudero u201712673</w:t>
                                  </w:r>
                                </w:p>
                                <w:p w14:paraId="70297BE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282864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465873D" w14:textId="77777777" w:rsidR="00CD4489" w:rsidRDefault="00CD4489"/>
                                <w:p w14:paraId="2602134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A9FBF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C33C130" w14:textId="77777777" w:rsidR="00CD4489" w:rsidRDefault="00CD4489" w:rsidP="00C87D5E">
                                  <w:pPr>
                                    <w:rPr>
                                      <w:rFonts w:ascii="Zizou Slab" w:hAnsi="Zizou Slab"/>
                                      <w:sz w:val="21"/>
                                    </w:rPr>
                                  </w:pPr>
                                  <w:r>
                                    <w:rPr>
                                      <w:rFonts w:ascii="Zizou Slab" w:hAnsi="Zizou Slab"/>
                                      <w:sz w:val="21"/>
                                    </w:rPr>
                                    <w:t>Escudero u201712673</w:t>
                                  </w:r>
                                </w:p>
                                <w:p w14:paraId="188750D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34178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B765E78" w14:textId="77777777" w:rsidR="00CD4489" w:rsidRDefault="00CD4489"/>
                                <w:p w14:paraId="6712FA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27E44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6DC71F" w14:textId="77777777" w:rsidR="00CD4489" w:rsidRDefault="00CD4489" w:rsidP="00C87D5E">
                                  <w:pPr>
                                    <w:rPr>
                                      <w:rFonts w:ascii="Zizou Slab" w:hAnsi="Zizou Slab"/>
                                      <w:sz w:val="21"/>
                                    </w:rPr>
                                  </w:pPr>
                                  <w:r>
                                    <w:rPr>
                                      <w:rFonts w:ascii="Zizou Slab" w:hAnsi="Zizou Slab"/>
                                      <w:sz w:val="21"/>
                                    </w:rPr>
                                    <w:t>Escudero u201712673</w:t>
                                  </w:r>
                                </w:p>
                                <w:p w14:paraId="7D7CBAB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14D3A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B07A1C6" w14:textId="77777777" w:rsidR="00CD4489" w:rsidRDefault="00CD4489"/>
                                <w:p w14:paraId="6ED6246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3FB72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F62E389" w14:textId="77777777" w:rsidR="00CD4489" w:rsidRDefault="00CD4489" w:rsidP="00C87D5E">
                                  <w:pPr>
                                    <w:rPr>
                                      <w:rFonts w:ascii="Zizou Slab" w:hAnsi="Zizou Slab"/>
                                      <w:sz w:val="21"/>
                                    </w:rPr>
                                  </w:pPr>
                                  <w:r>
                                    <w:rPr>
                                      <w:rFonts w:ascii="Zizou Slab" w:hAnsi="Zizou Slab"/>
                                      <w:sz w:val="21"/>
                                    </w:rPr>
                                    <w:t>Escudero u201712673</w:t>
                                  </w:r>
                                </w:p>
                                <w:p w14:paraId="7FBFBC5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A9FB1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912DAA8" w14:textId="77777777" w:rsidR="00CD4489" w:rsidRDefault="00CD4489"/>
                                <w:p w14:paraId="335B1A2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90709B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E0C3FCB" w14:textId="77777777" w:rsidR="00CD4489" w:rsidRDefault="00CD4489" w:rsidP="00C87D5E">
                                  <w:pPr>
                                    <w:rPr>
                                      <w:rFonts w:ascii="Zizou Slab" w:hAnsi="Zizou Slab"/>
                                      <w:sz w:val="21"/>
                                    </w:rPr>
                                  </w:pPr>
                                  <w:r>
                                    <w:rPr>
                                      <w:rFonts w:ascii="Zizou Slab" w:hAnsi="Zizou Slab"/>
                                      <w:sz w:val="21"/>
                                    </w:rPr>
                                    <w:t>Escudero u201712673</w:t>
                                  </w:r>
                                </w:p>
                                <w:p w14:paraId="26F81CD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76887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95E37D0" w14:textId="77777777" w:rsidR="00CD4489" w:rsidRDefault="00CD4489"/>
                                <w:p w14:paraId="6E9006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65DB63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24A7B5" w14:textId="77777777" w:rsidR="00CD4489" w:rsidRDefault="00CD4489" w:rsidP="00C87D5E">
                                  <w:pPr>
                                    <w:rPr>
                                      <w:rFonts w:ascii="Zizou Slab" w:hAnsi="Zizou Slab"/>
                                      <w:sz w:val="21"/>
                                    </w:rPr>
                                  </w:pPr>
                                  <w:r>
                                    <w:rPr>
                                      <w:rFonts w:ascii="Zizou Slab" w:hAnsi="Zizou Slab"/>
                                      <w:sz w:val="21"/>
                                    </w:rPr>
                                    <w:t>Escudero u201712673</w:t>
                                  </w:r>
                                </w:p>
                                <w:p w14:paraId="3D42C66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C192B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264CA6" w14:textId="77777777" w:rsidR="00CD4489" w:rsidRDefault="00CD4489"/>
                                <w:p w14:paraId="0E5751C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E9E29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5A78345" w14:textId="77777777" w:rsidR="00CD4489" w:rsidRDefault="00CD4489" w:rsidP="00C87D5E">
                                  <w:pPr>
                                    <w:rPr>
                                      <w:rFonts w:ascii="Zizou Slab" w:hAnsi="Zizou Slab"/>
                                      <w:sz w:val="21"/>
                                    </w:rPr>
                                  </w:pPr>
                                  <w:r>
                                    <w:rPr>
                                      <w:rFonts w:ascii="Zizou Slab" w:hAnsi="Zizou Slab"/>
                                      <w:sz w:val="21"/>
                                    </w:rPr>
                                    <w:t>Escudero u201712673</w:t>
                                  </w:r>
                                </w:p>
                                <w:p w14:paraId="5663A6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F9BA8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274B8AF" w14:textId="77777777" w:rsidR="00CD4489" w:rsidRDefault="00CD4489"/>
                                <w:p w14:paraId="62DDF8E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8A27BE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C78196C" w14:textId="77777777" w:rsidR="00CD4489" w:rsidRDefault="00CD4489" w:rsidP="00C87D5E">
                                  <w:pPr>
                                    <w:rPr>
                                      <w:rFonts w:ascii="Zizou Slab" w:hAnsi="Zizou Slab"/>
                                      <w:sz w:val="21"/>
                                    </w:rPr>
                                  </w:pPr>
                                  <w:r>
                                    <w:rPr>
                                      <w:rFonts w:ascii="Zizou Slab" w:hAnsi="Zizou Slab"/>
                                      <w:sz w:val="21"/>
                                    </w:rPr>
                                    <w:t>Escudero u201712673</w:t>
                                  </w:r>
                                </w:p>
                                <w:p w14:paraId="7674093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C93748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EA3331" w14:textId="77777777" w:rsidR="00CD4489" w:rsidRDefault="00CD4489"/>
                                <w:p w14:paraId="0BD1C6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C8804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EE275D" w14:textId="77777777" w:rsidR="00CD4489" w:rsidRDefault="00CD4489" w:rsidP="00C87D5E">
                                  <w:pPr>
                                    <w:rPr>
                                      <w:rFonts w:ascii="Zizou Slab" w:hAnsi="Zizou Slab"/>
                                      <w:sz w:val="21"/>
                                    </w:rPr>
                                  </w:pPr>
                                  <w:r>
                                    <w:rPr>
                                      <w:rFonts w:ascii="Zizou Slab" w:hAnsi="Zizou Slab"/>
                                      <w:sz w:val="21"/>
                                    </w:rPr>
                                    <w:t>Escudero u201712673</w:t>
                                  </w:r>
                                </w:p>
                                <w:p w14:paraId="2A69197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D03B03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8D2094" w14:textId="77777777" w:rsidR="00CD4489" w:rsidRDefault="00CD4489"/>
                                <w:p w14:paraId="0E2790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EDA9F1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155A78" w14:textId="77777777" w:rsidR="00CD4489" w:rsidRDefault="00CD4489" w:rsidP="00C87D5E">
                                  <w:pPr>
                                    <w:rPr>
                                      <w:rFonts w:ascii="Zizou Slab" w:hAnsi="Zizou Slab"/>
                                      <w:sz w:val="21"/>
                                    </w:rPr>
                                  </w:pPr>
                                  <w:r>
                                    <w:rPr>
                                      <w:rFonts w:ascii="Zizou Slab" w:hAnsi="Zizou Slab"/>
                                      <w:sz w:val="21"/>
                                    </w:rPr>
                                    <w:t>Escudero u201712673</w:t>
                                  </w:r>
                                </w:p>
                                <w:p w14:paraId="023C7AC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3EB4D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ACEE82" w14:textId="77777777" w:rsidR="00CD4489" w:rsidRDefault="00CD4489"/>
                                <w:p w14:paraId="5246BD8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EE0D44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3BAC04" w14:textId="77777777" w:rsidR="00CD4489" w:rsidRDefault="00CD4489" w:rsidP="00C87D5E">
                                  <w:pPr>
                                    <w:rPr>
                                      <w:rFonts w:ascii="Zizou Slab" w:hAnsi="Zizou Slab"/>
                                      <w:sz w:val="21"/>
                                    </w:rPr>
                                  </w:pPr>
                                  <w:r>
                                    <w:rPr>
                                      <w:rFonts w:ascii="Zizou Slab" w:hAnsi="Zizou Slab"/>
                                      <w:sz w:val="21"/>
                                    </w:rPr>
                                    <w:t>Escudero u201712673</w:t>
                                  </w:r>
                                </w:p>
                                <w:p w14:paraId="1642C63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BBA8C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C4721AE" w14:textId="77777777" w:rsidR="00CD4489" w:rsidRDefault="00CD4489"/>
                                <w:p w14:paraId="3FE3D0F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D3D1B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62158B5" w14:textId="77777777" w:rsidR="00CD4489" w:rsidRDefault="00CD4489" w:rsidP="00C87D5E">
                                  <w:pPr>
                                    <w:rPr>
                                      <w:rFonts w:ascii="Zizou Slab" w:hAnsi="Zizou Slab"/>
                                      <w:sz w:val="21"/>
                                    </w:rPr>
                                  </w:pPr>
                                  <w:r>
                                    <w:rPr>
                                      <w:rFonts w:ascii="Zizou Slab" w:hAnsi="Zizou Slab"/>
                                      <w:sz w:val="21"/>
                                    </w:rPr>
                                    <w:t>Escudero u201712673</w:t>
                                  </w:r>
                                </w:p>
                                <w:p w14:paraId="585501E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037C9B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41A163" w14:textId="77777777" w:rsidR="00CD4489" w:rsidRDefault="00CD4489"/>
                                <w:p w14:paraId="7BD8FFC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ED91A3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D03866" w14:textId="77777777" w:rsidR="00CD4489" w:rsidRDefault="00CD4489" w:rsidP="00C87D5E">
                                  <w:pPr>
                                    <w:rPr>
                                      <w:rFonts w:ascii="Zizou Slab" w:hAnsi="Zizou Slab"/>
                                      <w:sz w:val="21"/>
                                    </w:rPr>
                                  </w:pPr>
                                  <w:r>
                                    <w:rPr>
                                      <w:rFonts w:ascii="Zizou Slab" w:hAnsi="Zizou Slab"/>
                                      <w:sz w:val="21"/>
                                    </w:rPr>
                                    <w:t>Escudero u201712673</w:t>
                                  </w:r>
                                </w:p>
                                <w:p w14:paraId="4410A1A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D15920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8EF526" w14:textId="77777777" w:rsidR="00CD4489" w:rsidRDefault="00CD4489"/>
                                <w:p w14:paraId="3A5F82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D2DB8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0905A3" w14:textId="77777777" w:rsidR="00CD4489" w:rsidRDefault="00CD4489" w:rsidP="00C87D5E">
                                  <w:pPr>
                                    <w:rPr>
                                      <w:rFonts w:ascii="Zizou Slab" w:hAnsi="Zizou Slab"/>
                                      <w:sz w:val="21"/>
                                    </w:rPr>
                                  </w:pPr>
                                  <w:r>
                                    <w:rPr>
                                      <w:rFonts w:ascii="Zizou Slab" w:hAnsi="Zizou Slab"/>
                                      <w:sz w:val="21"/>
                                    </w:rPr>
                                    <w:t>Escudero u201712673</w:t>
                                  </w:r>
                                </w:p>
                                <w:p w14:paraId="1B2A28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62064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A98C5D0" w14:textId="77777777" w:rsidR="00CD4489" w:rsidRDefault="00CD4489"/>
                                <w:p w14:paraId="11E9907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858A94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C640163" w14:textId="77777777" w:rsidR="00CD4489" w:rsidRDefault="00CD4489" w:rsidP="00C87D5E">
                                  <w:pPr>
                                    <w:rPr>
                                      <w:rFonts w:ascii="Zizou Slab" w:hAnsi="Zizou Slab"/>
                                      <w:sz w:val="21"/>
                                    </w:rPr>
                                  </w:pPr>
                                  <w:r>
                                    <w:rPr>
                                      <w:rFonts w:ascii="Zizou Slab" w:hAnsi="Zizou Slab"/>
                                      <w:sz w:val="21"/>
                                    </w:rPr>
                                    <w:t>Escudero u201712673</w:t>
                                  </w:r>
                                </w:p>
                                <w:p w14:paraId="7395E39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4913A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68330C1" w14:textId="77777777" w:rsidR="00CD4489" w:rsidRDefault="00CD4489"/>
                                <w:p w14:paraId="71F21C1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2CEFE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FD5940" w14:textId="77777777" w:rsidR="00CD4489" w:rsidRDefault="00CD4489" w:rsidP="00C87D5E">
                                  <w:pPr>
                                    <w:rPr>
                                      <w:rFonts w:ascii="Zizou Slab" w:hAnsi="Zizou Slab"/>
                                      <w:sz w:val="21"/>
                                    </w:rPr>
                                  </w:pPr>
                                  <w:r>
                                    <w:rPr>
                                      <w:rFonts w:ascii="Zizou Slab" w:hAnsi="Zizou Slab"/>
                                      <w:sz w:val="21"/>
                                    </w:rPr>
                                    <w:t>Escudero u201712673</w:t>
                                  </w:r>
                                </w:p>
                                <w:p w14:paraId="4055B35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2CE925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9D1A744" w14:textId="77777777" w:rsidR="00CD4489" w:rsidRDefault="00CD4489"/>
                                <w:p w14:paraId="3B0ABF5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65BF63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01E5B0" w14:textId="77777777" w:rsidR="00CD4489" w:rsidRDefault="00CD4489" w:rsidP="00C87D5E">
                                  <w:pPr>
                                    <w:rPr>
                                      <w:rFonts w:ascii="Zizou Slab" w:hAnsi="Zizou Slab"/>
                                      <w:sz w:val="21"/>
                                    </w:rPr>
                                  </w:pPr>
                                  <w:r>
                                    <w:rPr>
                                      <w:rFonts w:ascii="Zizou Slab" w:hAnsi="Zizou Slab"/>
                                      <w:sz w:val="21"/>
                                    </w:rPr>
                                    <w:t>Escudero u201712673</w:t>
                                  </w:r>
                                </w:p>
                                <w:p w14:paraId="30D569E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64BA78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66576F" w14:textId="77777777" w:rsidR="00CD4489" w:rsidRDefault="00CD4489"/>
                                <w:p w14:paraId="3435070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15C73B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2D0D05D" w14:textId="77777777" w:rsidR="00CD4489" w:rsidRDefault="00CD4489" w:rsidP="00C87D5E">
                                  <w:pPr>
                                    <w:rPr>
                                      <w:rFonts w:ascii="Zizou Slab" w:hAnsi="Zizou Slab"/>
                                      <w:sz w:val="21"/>
                                    </w:rPr>
                                  </w:pPr>
                                  <w:r>
                                    <w:rPr>
                                      <w:rFonts w:ascii="Zizou Slab" w:hAnsi="Zizou Slab"/>
                                      <w:sz w:val="21"/>
                                    </w:rPr>
                                    <w:t>Escudero u201712673</w:t>
                                  </w:r>
                                </w:p>
                                <w:p w14:paraId="1FD623F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2EFD6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6BBF8CA" w14:textId="77777777" w:rsidR="00CD4489" w:rsidRDefault="00CD4489"/>
                                <w:p w14:paraId="144422D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F97A8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DF7B5E" w14:textId="77777777" w:rsidR="00CD4489" w:rsidRDefault="00CD4489" w:rsidP="00C87D5E">
                                  <w:pPr>
                                    <w:rPr>
                                      <w:rFonts w:ascii="Zizou Slab" w:hAnsi="Zizou Slab"/>
                                      <w:sz w:val="21"/>
                                    </w:rPr>
                                  </w:pPr>
                                  <w:r>
                                    <w:rPr>
                                      <w:rFonts w:ascii="Zizou Slab" w:hAnsi="Zizou Slab"/>
                                      <w:sz w:val="21"/>
                                    </w:rPr>
                                    <w:t>Escudero u201712673</w:t>
                                  </w:r>
                                </w:p>
                                <w:p w14:paraId="358CA0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F87E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27DA39" w14:textId="77777777" w:rsidR="00CD4489" w:rsidRDefault="00CD4489"/>
                                <w:p w14:paraId="69EB92F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7150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33420B" w14:textId="77777777" w:rsidR="00CD4489" w:rsidRDefault="00CD4489" w:rsidP="00C87D5E">
                                  <w:pPr>
                                    <w:rPr>
                                      <w:rFonts w:ascii="Zizou Slab" w:hAnsi="Zizou Slab"/>
                                      <w:sz w:val="21"/>
                                    </w:rPr>
                                  </w:pPr>
                                  <w:r>
                                    <w:rPr>
                                      <w:rFonts w:ascii="Zizou Slab" w:hAnsi="Zizou Slab"/>
                                      <w:sz w:val="21"/>
                                    </w:rPr>
                                    <w:t>Escudero u201712673</w:t>
                                  </w:r>
                                </w:p>
                                <w:p w14:paraId="7C79829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C94294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B00992E" w14:textId="77777777" w:rsidR="00CD4489" w:rsidRDefault="00CD4489"/>
                                <w:p w14:paraId="2101546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B0EB87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C7CC62" w14:textId="77777777" w:rsidR="00CD4489" w:rsidRDefault="00CD4489" w:rsidP="00C87D5E">
                                  <w:pPr>
                                    <w:rPr>
                                      <w:rFonts w:ascii="Zizou Slab" w:hAnsi="Zizou Slab"/>
                                      <w:sz w:val="21"/>
                                    </w:rPr>
                                  </w:pPr>
                                  <w:r>
                                    <w:rPr>
                                      <w:rFonts w:ascii="Zizou Slab" w:hAnsi="Zizou Slab"/>
                                      <w:sz w:val="21"/>
                                    </w:rPr>
                                    <w:t>Escudero u201712673</w:t>
                                  </w:r>
                                </w:p>
                                <w:p w14:paraId="21F8779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41080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2CBA83" w14:textId="77777777" w:rsidR="00CD4489" w:rsidRDefault="00CD4489"/>
                                <w:p w14:paraId="06FC02B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00F92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6227DF" w14:textId="77777777" w:rsidR="00CD4489" w:rsidRDefault="00CD4489" w:rsidP="00C87D5E">
                                  <w:pPr>
                                    <w:rPr>
                                      <w:rFonts w:ascii="Zizou Slab" w:hAnsi="Zizou Slab"/>
                                      <w:sz w:val="21"/>
                                    </w:rPr>
                                  </w:pPr>
                                  <w:r>
                                    <w:rPr>
                                      <w:rFonts w:ascii="Zizou Slab" w:hAnsi="Zizou Slab"/>
                                      <w:sz w:val="21"/>
                                    </w:rPr>
                                    <w:t>Escudero u201712673</w:t>
                                  </w:r>
                                </w:p>
                                <w:p w14:paraId="45A0A1C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6A39D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C38AC18" w14:textId="77777777" w:rsidR="00CD4489" w:rsidRDefault="00CD4489"/>
                                <w:p w14:paraId="752ECBC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F4CF1A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DE8108" w14:textId="77777777" w:rsidR="00CD4489" w:rsidRDefault="00CD4489" w:rsidP="00C87D5E">
                                  <w:pPr>
                                    <w:rPr>
                                      <w:rFonts w:ascii="Zizou Slab" w:hAnsi="Zizou Slab"/>
                                      <w:sz w:val="21"/>
                                    </w:rPr>
                                  </w:pPr>
                                  <w:r>
                                    <w:rPr>
                                      <w:rFonts w:ascii="Zizou Slab" w:hAnsi="Zizou Slab"/>
                                      <w:sz w:val="21"/>
                                    </w:rPr>
                                    <w:t>Escudero u201712673</w:t>
                                  </w:r>
                                </w:p>
                                <w:p w14:paraId="2408FE0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807130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2712F36" w14:textId="77777777" w:rsidR="00CD4489" w:rsidRDefault="00CD4489"/>
                                <w:p w14:paraId="1B2CEB4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54AF9A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8577279" w14:textId="77777777" w:rsidR="00CD4489" w:rsidRDefault="00CD4489" w:rsidP="00C87D5E">
                                  <w:pPr>
                                    <w:rPr>
                                      <w:rFonts w:ascii="Zizou Slab" w:hAnsi="Zizou Slab"/>
                                      <w:sz w:val="21"/>
                                    </w:rPr>
                                  </w:pPr>
                                  <w:r>
                                    <w:rPr>
                                      <w:rFonts w:ascii="Zizou Slab" w:hAnsi="Zizou Slab"/>
                                      <w:sz w:val="21"/>
                                    </w:rPr>
                                    <w:t>Escudero u201712673</w:t>
                                  </w:r>
                                </w:p>
                                <w:p w14:paraId="5DCF75C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AE5593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9D30C2" w14:textId="77777777" w:rsidR="00CD4489" w:rsidRDefault="00CD4489"/>
                                <w:p w14:paraId="41EED3D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40DF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C84506" w14:textId="77777777" w:rsidR="00CD4489" w:rsidRDefault="00CD4489" w:rsidP="00C87D5E">
                                  <w:pPr>
                                    <w:rPr>
                                      <w:rFonts w:ascii="Zizou Slab" w:hAnsi="Zizou Slab"/>
                                      <w:sz w:val="21"/>
                                    </w:rPr>
                                  </w:pPr>
                                  <w:r>
                                    <w:rPr>
                                      <w:rFonts w:ascii="Zizou Slab" w:hAnsi="Zizou Slab"/>
                                      <w:sz w:val="21"/>
                                    </w:rPr>
                                    <w:t>Escudero u201712673</w:t>
                                  </w:r>
                                </w:p>
                                <w:p w14:paraId="570CA44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B0782B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A2DE260" w14:textId="77777777" w:rsidR="00CD4489" w:rsidRDefault="00CD4489"/>
                                <w:p w14:paraId="1D522C1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471E5B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8761C5" w14:textId="77777777" w:rsidR="00CD4489" w:rsidRDefault="00CD4489" w:rsidP="00C87D5E">
                                  <w:pPr>
                                    <w:rPr>
                                      <w:rFonts w:ascii="Zizou Slab" w:hAnsi="Zizou Slab"/>
                                      <w:sz w:val="21"/>
                                    </w:rPr>
                                  </w:pPr>
                                  <w:r>
                                    <w:rPr>
                                      <w:rFonts w:ascii="Zizou Slab" w:hAnsi="Zizou Slab"/>
                                      <w:sz w:val="21"/>
                                    </w:rPr>
                                    <w:t>Escudero u201712673</w:t>
                                  </w:r>
                                </w:p>
                                <w:p w14:paraId="74BEA1C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0520A2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65BEACE" w14:textId="77777777" w:rsidR="00CD4489" w:rsidRDefault="00CD4489"/>
                                <w:p w14:paraId="3F4BD7F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BA93E1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C052B3" w14:textId="77777777" w:rsidR="00CD4489" w:rsidRDefault="00CD4489" w:rsidP="00C87D5E">
                                  <w:pPr>
                                    <w:rPr>
                                      <w:rFonts w:ascii="Zizou Slab" w:hAnsi="Zizou Slab"/>
                                      <w:sz w:val="21"/>
                                    </w:rPr>
                                  </w:pPr>
                                  <w:r>
                                    <w:rPr>
                                      <w:rFonts w:ascii="Zizou Slab" w:hAnsi="Zizou Slab"/>
                                      <w:sz w:val="21"/>
                                    </w:rPr>
                                    <w:t>Escudero u201712673</w:t>
                                  </w:r>
                                </w:p>
                                <w:p w14:paraId="1B315C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A4E29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96B253" w14:textId="77777777" w:rsidR="00CD4489" w:rsidRDefault="00CD4489"/>
                                <w:p w14:paraId="4743D55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05C7DD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7547806" w14:textId="77777777" w:rsidR="00CD4489" w:rsidRDefault="00CD4489" w:rsidP="00C87D5E">
                                  <w:pPr>
                                    <w:rPr>
                                      <w:rFonts w:ascii="Zizou Slab" w:hAnsi="Zizou Slab"/>
                                      <w:sz w:val="21"/>
                                    </w:rPr>
                                  </w:pPr>
                                  <w:r>
                                    <w:rPr>
                                      <w:rFonts w:ascii="Zizou Slab" w:hAnsi="Zizou Slab"/>
                                      <w:sz w:val="21"/>
                                    </w:rPr>
                                    <w:t>Escudero u201712673</w:t>
                                  </w:r>
                                </w:p>
                                <w:p w14:paraId="0E8D4CA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C19D2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B67A6B" w14:textId="77777777" w:rsidR="00CD4489" w:rsidRDefault="00CD4489"/>
                                <w:p w14:paraId="5E833CE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C34DB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E8863DB" w14:textId="77777777" w:rsidR="00CD4489" w:rsidRDefault="00CD4489" w:rsidP="00C87D5E">
                                  <w:pPr>
                                    <w:rPr>
                                      <w:rFonts w:ascii="Zizou Slab" w:hAnsi="Zizou Slab"/>
                                      <w:sz w:val="21"/>
                                    </w:rPr>
                                  </w:pPr>
                                  <w:r>
                                    <w:rPr>
                                      <w:rFonts w:ascii="Zizou Slab" w:hAnsi="Zizou Slab"/>
                                      <w:sz w:val="21"/>
                                    </w:rPr>
                                    <w:t>Escudero u201712673</w:t>
                                  </w:r>
                                </w:p>
                                <w:p w14:paraId="116B99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7E904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54BA14" w14:textId="77777777" w:rsidR="00CD4489" w:rsidRDefault="00CD4489"/>
                                <w:p w14:paraId="5A737F4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E5F9B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0A8D8A9" w14:textId="77777777" w:rsidR="00CD4489" w:rsidRDefault="00CD4489" w:rsidP="00C87D5E">
                                  <w:pPr>
                                    <w:rPr>
                                      <w:rFonts w:ascii="Zizou Slab" w:hAnsi="Zizou Slab"/>
                                      <w:sz w:val="21"/>
                                    </w:rPr>
                                  </w:pPr>
                                  <w:r>
                                    <w:rPr>
                                      <w:rFonts w:ascii="Zizou Slab" w:hAnsi="Zizou Slab"/>
                                      <w:sz w:val="21"/>
                                    </w:rPr>
                                    <w:t>Escudero u201712673</w:t>
                                  </w:r>
                                </w:p>
                                <w:p w14:paraId="488CB1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88EB0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7AC3ED6" w14:textId="77777777" w:rsidR="00CD4489" w:rsidRDefault="00CD4489"/>
                                <w:p w14:paraId="45F3576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6DFFF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E006005" w14:textId="77777777" w:rsidR="00CD4489" w:rsidRDefault="00CD4489" w:rsidP="00C87D5E">
                                  <w:pPr>
                                    <w:rPr>
                                      <w:rFonts w:ascii="Zizou Slab" w:hAnsi="Zizou Slab"/>
                                      <w:sz w:val="21"/>
                                    </w:rPr>
                                  </w:pPr>
                                  <w:r>
                                    <w:rPr>
                                      <w:rFonts w:ascii="Zizou Slab" w:hAnsi="Zizou Slab"/>
                                      <w:sz w:val="21"/>
                                    </w:rPr>
                                    <w:t>Escudero u201712673</w:t>
                                  </w:r>
                                </w:p>
                                <w:p w14:paraId="7F7084B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A1609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0251C0" w14:textId="77777777" w:rsidR="00CD4489" w:rsidRDefault="00CD4489"/>
                                <w:p w14:paraId="4006F9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6A38F3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BB4419" w14:textId="77777777" w:rsidR="00CD4489" w:rsidRDefault="00CD4489" w:rsidP="00C87D5E">
                                  <w:pPr>
                                    <w:rPr>
                                      <w:rFonts w:ascii="Zizou Slab" w:hAnsi="Zizou Slab"/>
                                      <w:sz w:val="21"/>
                                    </w:rPr>
                                  </w:pPr>
                                  <w:r>
                                    <w:rPr>
                                      <w:rFonts w:ascii="Zizou Slab" w:hAnsi="Zizou Slab"/>
                                      <w:sz w:val="21"/>
                                    </w:rPr>
                                    <w:t>Escudero u201712673</w:t>
                                  </w:r>
                                </w:p>
                                <w:p w14:paraId="4A302F4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917E9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B36178" w14:textId="77777777" w:rsidR="00CD4489" w:rsidRDefault="00CD4489"/>
                                <w:p w14:paraId="3D84D15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6008B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E3B35F7" w14:textId="77777777" w:rsidR="00CD4489" w:rsidRDefault="00CD4489" w:rsidP="00C87D5E">
                                  <w:pPr>
                                    <w:rPr>
                                      <w:rFonts w:ascii="Zizou Slab" w:hAnsi="Zizou Slab"/>
                                      <w:sz w:val="21"/>
                                    </w:rPr>
                                  </w:pPr>
                                  <w:r>
                                    <w:rPr>
                                      <w:rFonts w:ascii="Zizou Slab" w:hAnsi="Zizou Slab"/>
                                      <w:sz w:val="21"/>
                                    </w:rPr>
                                    <w:t>Escudero u201712673</w:t>
                                  </w:r>
                                </w:p>
                                <w:p w14:paraId="6092044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CBAA61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8327E1" w14:textId="77777777" w:rsidR="00CD4489" w:rsidRDefault="00CD4489"/>
                                <w:p w14:paraId="659DED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A4B77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81E9DE1" w14:textId="77777777" w:rsidR="00CD4489" w:rsidRDefault="00CD4489" w:rsidP="00C87D5E">
                                  <w:pPr>
                                    <w:rPr>
                                      <w:rFonts w:ascii="Zizou Slab" w:hAnsi="Zizou Slab"/>
                                      <w:sz w:val="21"/>
                                    </w:rPr>
                                  </w:pPr>
                                  <w:r>
                                    <w:rPr>
                                      <w:rFonts w:ascii="Zizou Slab" w:hAnsi="Zizou Slab"/>
                                      <w:sz w:val="21"/>
                                    </w:rPr>
                                    <w:t>Escudero u201712673</w:t>
                                  </w:r>
                                </w:p>
                                <w:p w14:paraId="399B982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29F59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BEF293" w14:textId="77777777" w:rsidR="00CD4489" w:rsidRDefault="00CD4489"/>
                                <w:p w14:paraId="756CDA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F421B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BE6318" w14:textId="77777777" w:rsidR="00CD4489" w:rsidRDefault="00CD4489" w:rsidP="00C87D5E">
                                  <w:pPr>
                                    <w:rPr>
                                      <w:rFonts w:ascii="Zizou Slab" w:hAnsi="Zizou Slab"/>
                                      <w:sz w:val="21"/>
                                    </w:rPr>
                                  </w:pPr>
                                  <w:r>
                                    <w:rPr>
                                      <w:rFonts w:ascii="Zizou Slab" w:hAnsi="Zizou Slab"/>
                                      <w:sz w:val="21"/>
                                    </w:rPr>
                                    <w:t>Escudero u201712673</w:t>
                                  </w:r>
                                </w:p>
                                <w:p w14:paraId="15EC3BB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2BB33C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2BDDC12" w14:textId="77777777" w:rsidR="00CD4489" w:rsidRDefault="00CD4489"/>
                                <w:p w14:paraId="48B0474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DAC27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078D6A7" w14:textId="77777777" w:rsidR="00CD4489" w:rsidRDefault="00CD4489" w:rsidP="00C87D5E">
                                  <w:pPr>
                                    <w:rPr>
                                      <w:rFonts w:ascii="Zizou Slab" w:hAnsi="Zizou Slab"/>
                                      <w:sz w:val="21"/>
                                    </w:rPr>
                                  </w:pPr>
                                  <w:r>
                                    <w:rPr>
                                      <w:rFonts w:ascii="Zizou Slab" w:hAnsi="Zizou Slab"/>
                                      <w:sz w:val="21"/>
                                    </w:rPr>
                                    <w:t>Escudero u201712673</w:t>
                                  </w:r>
                                </w:p>
                                <w:p w14:paraId="76CFA0F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5F8EA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EFA169" w14:textId="77777777" w:rsidR="00CD4489" w:rsidRDefault="00CD4489"/>
                                <w:p w14:paraId="38CA29F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B991D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1C06FE" w14:textId="77777777" w:rsidR="00CD4489" w:rsidRDefault="00CD4489" w:rsidP="00C87D5E">
                                  <w:pPr>
                                    <w:rPr>
                                      <w:rFonts w:ascii="Zizou Slab" w:hAnsi="Zizou Slab"/>
                                      <w:sz w:val="21"/>
                                    </w:rPr>
                                  </w:pPr>
                                  <w:r>
                                    <w:rPr>
                                      <w:rFonts w:ascii="Zizou Slab" w:hAnsi="Zizou Slab"/>
                                      <w:sz w:val="21"/>
                                    </w:rPr>
                                    <w:t>Escudero u201712673</w:t>
                                  </w:r>
                                </w:p>
                                <w:p w14:paraId="7E45391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0ABA96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8DC47C" w14:textId="77777777" w:rsidR="00CD4489" w:rsidRDefault="00CD4489"/>
                                <w:p w14:paraId="1DB77F2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958DD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6EBA42" w14:textId="77777777" w:rsidR="00CD4489" w:rsidRDefault="00CD4489" w:rsidP="00C87D5E">
                                  <w:pPr>
                                    <w:rPr>
                                      <w:rFonts w:ascii="Zizou Slab" w:hAnsi="Zizou Slab"/>
                                      <w:sz w:val="21"/>
                                    </w:rPr>
                                  </w:pPr>
                                  <w:r>
                                    <w:rPr>
                                      <w:rFonts w:ascii="Zizou Slab" w:hAnsi="Zizou Slab"/>
                                      <w:sz w:val="21"/>
                                    </w:rPr>
                                    <w:t>Escudero u201712673</w:t>
                                  </w:r>
                                </w:p>
                                <w:p w14:paraId="21EC515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F8540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BBCAC9" w14:textId="77777777" w:rsidR="00CD4489" w:rsidRDefault="00CD4489"/>
                                <w:p w14:paraId="72131F6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A963C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649DC9" w14:textId="77777777" w:rsidR="00CD4489" w:rsidRDefault="00CD4489" w:rsidP="00C87D5E">
                                  <w:pPr>
                                    <w:rPr>
                                      <w:rFonts w:ascii="Zizou Slab" w:hAnsi="Zizou Slab"/>
                                      <w:sz w:val="21"/>
                                    </w:rPr>
                                  </w:pPr>
                                  <w:r>
                                    <w:rPr>
                                      <w:rFonts w:ascii="Zizou Slab" w:hAnsi="Zizou Slab"/>
                                      <w:sz w:val="21"/>
                                    </w:rPr>
                                    <w:t>Escudero u201712673</w:t>
                                  </w:r>
                                </w:p>
                                <w:p w14:paraId="0A05E41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0CF9F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DD3804" w14:textId="77777777" w:rsidR="00CD4489" w:rsidRDefault="00CD4489"/>
                                <w:p w14:paraId="52754BF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CC7F9AD" w14:textId="63D833DD"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FED68B" w14:textId="77777777" w:rsidR="00CD4489" w:rsidRDefault="00CD4489" w:rsidP="00C87D5E">
                                  <w:pPr>
                                    <w:rPr>
                                      <w:rFonts w:ascii="Zizou Slab" w:hAnsi="Zizou Slab"/>
                                      <w:sz w:val="21"/>
                                    </w:rPr>
                                  </w:pPr>
                                  <w:r>
                                    <w:rPr>
                                      <w:rFonts w:ascii="Zizou Slab" w:hAnsi="Zizou Slab"/>
                                      <w:sz w:val="21"/>
                                    </w:rPr>
                                    <w:t>Escudero u201712673</w:t>
                                  </w:r>
                                </w:p>
                                <w:p w14:paraId="2EC24461" w14:textId="4628FAE3"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3E3DA2" w14:textId="58587C6C"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B3397" id="Text Box 7" o:spid="_x0000_s1028" type="#_x0000_t202" style="position:absolute;margin-left:1pt;margin-top:69.4pt;width:444.75pt;height:167.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" filled="f" stroked="f" strokeweight=".5pt">
                      <v:textbox>
                        <w:txbxContent>
                          <w:p w14:paraId="1FF98E6C" w14:textId="3E58BDC1"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7743CD" w14:textId="3A8BCCD5" w:rsidR="00CD4489" w:rsidRDefault="00763C01" w:rsidP="00C87D5E">
                            <w:pPr>
                              <w:rPr>
                                <w:rFonts w:ascii="Zizou Slab" w:hAnsi="Zizou Slab"/>
                                <w:sz w:val="21"/>
                                <w:lang w:val="es-ES"/>
                              </w:rPr>
                            </w:pPr>
                            <w:proofErr w:type="spellStart"/>
                            <w:r w:rsidRPr="00CD4489">
                              <w:rPr>
                                <w:rFonts w:ascii="Zizou Slab" w:hAnsi="Zizou Slab"/>
                                <w:sz w:val="21"/>
                                <w:lang w:val="es-ES"/>
                              </w:rPr>
                              <w:t>Beltran</w:t>
                            </w:r>
                            <w:proofErr w:type="spellEnd"/>
                            <w:r w:rsidRPr="00CD4489">
                              <w:rPr>
                                <w:rFonts w:ascii="Zizou Slab" w:hAnsi="Zizou Slab"/>
                                <w:sz w:val="21"/>
                                <w:lang w:val="es-ES"/>
                              </w:rPr>
                              <w:t xml:space="preserve"> Gago </w:t>
                            </w:r>
                            <w:proofErr w:type="spellStart"/>
                            <w:r w:rsidRPr="00CD4489">
                              <w:rPr>
                                <w:rFonts w:ascii="Zizou Slab" w:hAnsi="Zizou Slab"/>
                                <w:sz w:val="21"/>
                                <w:lang w:val="es-ES"/>
                              </w:rPr>
                              <w:t>Jhonatan</w:t>
                            </w:r>
                            <w:proofErr w:type="spellEnd"/>
                            <w:r>
                              <w:rPr>
                                <w:rFonts w:ascii="Zizou Slab" w:hAnsi="Zizou Slab"/>
                                <w:sz w:val="21"/>
                                <w:lang w:val="es-ES"/>
                              </w:rPr>
                              <w:t xml:space="preserve"> u</w:t>
                            </w:r>
                            <w:r w:rsidR="00CD4489" w:rsidRPr="00CD4489">
                              <w:rPr>
                                <w:rFonts w:ascii="Zizou Slab" w:hAnsi="Zizou Slab"/>
                                <w:sz w:val="21"/>
                                <w:lang w:val="es-ES"/>
                              </w:rPr>
                              <w:t xml:space="preserve">201710269 </w:t>
                            </w:r>
                          </w:p>
                          <w:p w14:paraId="0C2BEAEF" w14:textId="5436696C" w:rsidR="00CD4489" w:rsidRDefault="00CD4489" w:rsidP="00C87D5E">
                            <w:pPr>
                              <w:rPr>
                                <w:rFonts w:ascii="Zizou Slab" w:hAnsi="Zizou Slab"/>
                                <w:sz w:val="21"/>
                              </w:rPr>
                            </w:pPr>
                            <w:r>
                              <w:rPr>
                                <w:rFonts w:ascii="Zizou Slab" w:hAnsi="Zizou Slab"/>
                                <w:sz w:val="21"/>
                              </w:rPr>
                              <w:t>Escudero Perla Gonzalo u201712673</w:t>
                            </w:r>
                          </w:p>
                          <w:p w14:paraId="473FAAA4" w14:textId="4EA6F7FD" w:rsidR="00CD4489" w:rsidRDefault="00CD4489" w:rsidP="00C87D5E">
                            <w:pPr>
                              <w:rPr>
                                <w:rFonts w:ascii="Zizou Slab" w:hAnsi="Zizou Slab"/>
                                <w:sz w:val="21"/>
                              </w:rPr>
                            </w:pPr>
                            <w:r>
                              <w:rPr>
                                <w:rFonts w:ascii="Zizou Slab" w:hAnsi="Zizou Slab"/>
                                <w:sz w:val="21"/>
                              </w:rPr>
                              <w:t>S</w:t>
                            </w:r>
                            <w:r w:rsidRPr="00CD4489">
                              <w:rPr>
                                <w:rFonts w:ascii="Zizou Slab" w:hAnsi="Zizou Slab"/>
                                <w:sz w:val="21"/>
                              </w:rPr>
                              <w:t xml:space="preserve">anchez </w:t>
                            </w:r>
                            <w:r>
                              <w:rPr>
                                <w:rFonts w:ascii="Zizou Slab" w:hAnsi="Zizou Slab"/>
                                <w:sz w:val="21"/>
                              </w:rPr>
                              <w:t>M</w:t>
                            </w:r>
                            <w:r w:rsidRPr="00CD4489">
                              <w:rPr>
                                <w:rFonts w:ascii="Zizou Slab" w:hAnsi="Zizou Slab"/>
                                <w:sz w:val="21"/>
                              </w:rPr>
                              <w:t xml:space="preserve">atos </w:t>
                            </w:r>
                            <w:r>
                              <w:rPr>
                                <w:rFonts w:ascii="Zizou Slab" w:hAnsi="Zizou Slab"/>
                                <w:sz w:val="21"/>
                              </w:rPr>
                              <w:t>E</w:t>
                            </w:r>
                            <w:r w:rsidRPr="00CD4489">
                              <w:rPr>
                                <w:rFonts w:ascii="Zizou Slab" w:hAnsi="Zizou Slab"/>
                                <w:sz w:val="21"/>
                              </w:rPr>
                              <w:t>rnesto</w:t>
                            </w:r>
                            <w:r>
                              <w:rPr>
                                <w:rFonts w:ascii="Zizou Slab" w:hAnsi="Zizou Slab"/>
                                <w:sz w:val="21"/>
                              </w:rPr>
                              <w:t xml:space="preserve"> </w:t>
                            </w:r>
                            <w:r w:rsidRPr="00CD4489">
                              <w:rPr>
                                <w:rFonts w:ascii="Zizou Slab" w:hAnsi="Zizou Slab"/>
                                <w:sz w:val="21"/>
                              </w:rPr>
                              <w:t>u201713827</w:t>
                            </w:r>
                          </w:p>
                          <w:p w14:paraId="0BE0949D" w14:textId="2EC223A1" w:rsidR="00CD4489" w:rsidRPr="00334641" w:rsidRDefault="00CD4489" w:rsidP="00C87D5E">
                            <w:pPr>
                              <w:rPr>
                                <w:rFonts w:ascii="Zizou Slab" w:hAnsi="Zizou Slab"/>
                                <w:sz w:val="21"/>
                              </w:rPr>
                            </w:pPr>
                            <w:proofErr w:type="spellStart"/>
                            <w:r w:rsidRPr="00CD4489">
                              <w:rPr>
                                <w:rFonts w:ascii="Zizou Slab" w:hAnsi="Zizou Slab"/>
                                <w:sz w:val="21"/>
                              </w:rPr>
                              <w:t>Valdiva</w:t>
                            </w:r>
                            <w:proofErr w:type="spellEnd"/>
                            <w:r w:rsidRPr="00CD4489">
                              <w:rPr>
                                <w:rFonts w:ascii="Zizou Slab" w:hAnsi="Zizou Slab"/>
                                <w:sz w:val="21"/>
                              </w:rPr>
                              <w:t xml:space="preserve"> </w:t>
                            </w:r>
                            <w:proofErr w:type="spellStart"/>
                            <w:r w:rsidRPr="00CD4489">
                              <w:rPr>
                                <w:rFonts w:ascii="Zizou Slab" w:hAnsi="Zizou Slab"/>
                                <w:sz w:val="21"/>
                              </w:rPr>
                              <w:t>Teran</w:t>
                            </w:r>
                            <w:proofErr w:type="spellEnd"/>
                            <w:r>
                              <w:rPr>
                                <w:rFonts w:ascii="Zizou Slab" w:hAnsi="Zizou Slab"/>
                                <w:sz w:val="21"/>
                              </w:rPr>
                              <w:t xml:space="preserve"> </w:t>
                            </w:r>
                            <w:r w:rsidRPr="00CD4489">
                              <w:rPr>
                                <w:rFonts w:ascii="Zizou Slab" w:hAnsi="Zizou Slab"/>
                                <w:sz w:val="21"/>
                              </w:rPr>
                              <w:t xml:space="preserve">Giordano </w:t>
                            </w:r>
                            <w:r>
                              <w:rPr>
                                <w:rFonts w:ascii="Zizou Slab" w:hAnsi="Zizou Slab"/>
                                <w:sz w:val="21"/>
                              </w:rPr>
                              <w:t>u</w:t>
                            </w:r>
                            <w:r w:rsidRPr="00CD4489">
                              <w:rPr>
                                <w:rFonts w:ascii="Zizou Slab" w:hAnsi="Zizou Slab"/>
                                <w:sz w:val="21"/>
                              </w:rPr>
                              <w:t>201711481</w:t>
                            </w:r>
                            <w:r>
                              <w:rPr>
                                <w:rFonts w:ascii="Zizou Slab" w:hAnsi="Zizou Slab"/>
                                <w:sz w:val="21"/>
                                <w:lang w:val="es-ES"/>
                              </w:rPr>
                              <w:tab/>
                            </w:r>
                          </w:p>
                          <w:p w14:paraId="6740D972" w14:textId="4AF51BCE" w:rsidR="00CD4489" w:rsidRDefault="00CD4489">
                            <w:proofErr w:type="spellStart"/>
                            <w:r w:rsidRPr="00CD4489">
                              <w:rPr>
                                <w:rFonts w:ascii="Zizou Slab" w:hAnsi="Zizou Slab"/>
                                <w:sz w:val="21"/>
                                <w:lang w:val="es-ES"/>
                              </w:rPr>
                              <w:t>Obregon</w:t>
                            </w:r>
                            <w:proofErr w:type="spellEnd"/>
                            <w:r w:rsidRPr="00CD4489">
                              <w:rPr>
                                <w:rFonts w:ascii="Zizou Slab" w:hAnsi="Zizou Slab"/>
                                <w:sz w:val="21"/>
                                <w:lang w:val="es-ES"/>
                              </w:rPr>
                              <w:t xml:space="preserve"> Ramos Diego</w:t>
                            </w:r>
                            <w:r>
                              <w:rPr>
                                <w:rFonts w:ascii="Zizou Slab" w:hAnsi="Zizou Slab"/>
                                <w:sz w:val="21"/>
                                <w:lang w:val="es-ES"/>
                              </w:rPr>
                              <w:t xml:space="preserve"> u</w:t>
                            </w:r>
                            <w:r w:rsidRPr="00CD4489">
                              <w:rPr>
                                <w:rFonts w:ascii="Zizou Slab" w:hAnsi="Zizou Slab"/>
                                <w:sz w:val="21"/>
                                <w:lang w:val="es-ES"/>
                              </w:rPr>
                              <w:t>201619619</w:t>
                            </w:r>
                          </w:p>
                          <w:p w14:paraId="3DE2D9D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CB9E0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87AC16C" w14:textId="77777777" w:rsidR="00CD4489" w:rsidRDefault="00CD4489" w:rsidP="00C87D5E">
                            <w:pPr>
                              <w:rPr>
                                <w:rFonts w:ascii="Zizou Slab" w:hAnsi="Zizou Slab"/>
                                <w:sz w:val="21"/>
                              </w:rPr>
                            </w:pPr>
                            <w:r>
                              <w:rPr>
                                <w:rFonts w:ascii="Zizou Slab" w:hAnsi="Zizou Slab"/>
                                <w:sz w:val="21"/>
                              </w:rPr>
                              <w:t>Escudero u201712673</w:t>
                            </w:r>
                          </w:p>
                          <w:p w14:paraId="385B134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8FEF90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8A4A63D" w14:textId="77777777" w:rsidR="00CD4489" w:rsidRDefault="00CD4489"/>
                          <w:p w14:paraId="2F8A2F1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3CDF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5A8F14" w14:textId="77777777" w:rsidR="00CD4489" w:rsidRDefault="00CD4489" w:rsidP="00C87D5E">
                            <w:pPr>
                              <w:rPr>
                                <w:rFonts w:ascii="Zizou Slab" w:hAnsi="Zizou Slab"/>
                                <w:sz w:val="21"/>
                              </w:rPr>
                            </w:pPr>
                            <w:r>
                              <w:rPr>
                                <w:rFonts w:ascii="Zizou Slab" w:hAnsi="Zizou Slab"/>
                                <w:sz w:val="21"/>
                              </w:rPr>
                              <w:t>Escudero u201712673</w:t>
                            </w:r>
                          </w:p>
                          <w:p w14:paraId="7A2FC95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4B9E4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036F31" w14:textId="77777777" w:rsidR="00CD4489" w:rsidRDefault="00CD4489"/>
                          <w:p w14:paraId="14CD988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E6016F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75E62AB" w14:textId="77777777" w:rsidR="00CD4489" w:rsidRDefault="00CD4489" w:rsidP="00C87D5E">
                            <w:pPr>
                              <w:rPr>
                                <w:rFonts w:ascii="Zizou Slab" w:hAnsi="Zizou Slab"/>
                                <w:sz w:val="21"/>
                              </w:rPr>
                            </w:pPr>
                            <w:r>
                              <w:rPr>
                                <w:rFonts w:ascii="Zizou Slab" w:hAnsi="Zizou Slab"/>
                                <w:sz w:val="21"/>
                              </w:rPr>
                              <w:t>Escudero u201712673</w:t>
                            </w:r>
                          </w:p>
                          <w:p w14:paraId="3AFBF88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7A855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A5B730A" w14:textId="77777777" w:rsidR="00CD4489" w:rsidRDefault="00CD4489"/>
                          <w:p w14:paraId="3159254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3F78B5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AA9D9E2" w14:textId="77777777" w:rsidR="00CD4489" w:rsidRDefault="00CD4489" w:rsidP="00C87D5E">
                            <w:pPr>
                              <w:rPr>
                                <w:rFonts w:ascii="Zizou Slab" w:hAnsi="Zizou Slab"/>
                                <w:sz w:val="21"/>
                              </w:rPr>
                            </w:pPr>
                            <w:r>
                              <w:rPr>
                                <w:rFonts w:ascii="Zizou Slab" w:hAnsi="Zizou Slab"/>
                                <w:sz w:val="21"/>
                              </w:rPr>
                              <w:t>Escudero u201712673</w:t>
                            </w:r>
                          </w:p>
                          <w:p w14:paraId="311872F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1FE581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5869B09" w14:textId="77777777" w:rsidR="00CD4489" w:rsidRDefault="00CD4489"/>
                          <w:p w14:paraId="77F68DF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8B069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2C8BB96" w14:textId="77777777" w:rsidR="00CD4489" w:rsidRDefault="00CD4489" w:rsidP="00C87D5E">
                            <w:pPr>
                              <w:rPr>
                                <w:rFonts w:ascii="Zizou Slab" w:hAnsi="Zizou Slab"/>
                                <w:sz w:val="21"/>
                              </w:rPr>
                            </w:pPr>
                            <w:r>
                              <w:rPr>
                                <w:rFonts w:ascii="Zizou Slab" w:hAnsi="Zizou Slab"/>
                                <w:sz w:val="21"/>
                              </w:rPr>
                              <w:t>Escudero u201712673</w:t>
                            </w:r>
                          </w:p>
                          <w:p w14:paraId="59D1262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B2B7D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444425" w14:textId="77777777" w:rsidR="00CD4489" w:rsidRDefault="00CD4489"/>
                          <w:p w14:paraId="0BF7156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FC378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EC0C18" w14:textId="77777777" w:rsidR="00CD4489" w:rsidRDefault="00CD4489" w:rsidP="00C87D5E">
                            <w:pPr>
                              <w:rPr>
                                <w:rFonts w:ascii="Zizou Slab" w:hAnsi="Zizou Slab"/>
                                <w:sz w:val="21"/>
                              </w:rPr>
                            </w:pPr>
                            <w:r>
                              <w:rPr>
                                <w:rFonts w:ascii="Zizou Slab" w:hAnsi="Zizou Slab"/>
                                <w:sz w:val="21"/>
                              </w:rPr>
                              <w:t>Escudero u201712673</w:t>
                            </w:r>
                          </w:p>
                          <w:p w14:paraId="2898AF7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902B4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D9A587" w14:textId="77777777" w:rsidR="00CD4489" w:rsidRDefault="00CD4489"/>
                          <w:p w14:paraId="1DAFF83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D3585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0EFBD39" w14:textId="77777777" w:rsidR="00CD4489" w:rsidRDefault="00CD4489" w:rsidP="00C87D5E">
                            <w:pPr>
                              <w:rPr>
                                <w:rFonts w:ascii="Zizou Slab" w:hAnsi="Zizou Slab"/>
                                <w:sz w:val="21"/>
                              </w:rPr>
                            </w:pPr>
                            <w:r>
                              <w:rPr>
                                <w:rFonts w:ascii="Zizou Slab" w:hAnsi="Zizou Slab"/>
                                <w:sz w:val="21"/>
                              </w:rPr>
                              <w:t>Escudero u201712673</w:t>
                            </w:r>
                          </w:p>
                          <w:p w14:paraId="083AE41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64E040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9FE0D12" w14:textId="77777777" w:rsidR="00CD4489" w:rsidRDefault="00CD4489"/>
                          <w:p w14:paraId="724826E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508808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38499C" w14:textId="77777777" w:rsidR="00CD4489" w:rsidRDefault="00CD4489" w:rsidP="00C87D5E">
                            <w:pPr>
                              <w:rPr>
                                <w:rFonts w:ascii="Zizou Slab" w:hAnsi="Zizou Slab"/>
                                <w:sz w:val="21"/>
                              </w:rPr>
                            </w:pPr>
                            <w:r>
                              <w:rPr>
                                <w:rFonts w:ascii="Zizou Slab" w:hAnsi="Zizou Slab"/>
                                <w:sz w:val="21"/>
                              </w:rPr>
                              <w:t>Escudero u201712673</w:t>
                            </w:r>
                          </w:p>
                          <w:p w14:paraId="046CBBD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6EFC9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DD5D16" w14:textId="77777777" w:rsidR="00CD4489" w:rsidRDefault="00CD4489"/>
                          <w:p w14:paraId="3D48F7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34124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2786BC" w14:textId="77777777" w:rsidR="00CD4489" w:rsidRDefault="00CD4489" w:rsidP="00C87D5E">
                            <w:pPr>
                              <w:rPr>
                                <w:rFonts w:ascii="Zizou Slab" w:hAnsi="Zizou Slab"/>
                                <w:sz w:val="21"/>
                              </w:rPr>
                            </w:pPr>
                            <w:r>
                              <w:rPr>
                                <w:rFonts w:ascii="Zizou Slab" w:hAnsi="Zizou Slab"/>
                                <w:sz w:val="21"/>
                              </w:rPr>
                              <w:t>Escudero u201712673</w:t>
                            </w:r>
                          </w:p>
                          <w:p w14:paraId="3868CE5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7C1872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6699916" w14:textId="77777777" w:rsidR="00CD4489" w:rsidRDefault="00CD4489"/>
                          <w:p w14:paraId="5C22BF4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0FE7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92DE6A9" w14:textId="77777777" w:rsidR="00CD4489" w:rsidRDefault="00CD4489" w:rsidP="00C87D5E">
                            <w:pPr>
                              <w:rPr>
                                <w:rFonts w:ascii="Zizou Slab" w:hAnsi="Zizou Slab"/>
                                <w:sz w:val="21"/>
                              </w:rPr>
                            </w:pPr>
                            <w:r>
                              <w:rPr>
                                <w:rFonts w:ascii="Zizou Slab" w:hAnsi="Zizou Slab"/>
                                <w:sz w:val="21"/>
                              </w:rPr>
                              <w:t>Escudero u201712673</w:t>
                            </w:r>
                          </w:p>
                          <w:p w14:paraId="00F6C5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0C2C5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C0EC3AD" w14:textId="77777777" w:rsidR="00CD4489" w:rsidRDefault="00CD4489"/>
                          <w:p w14:paraId="0D75AB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47528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35E09B" w14:textId="77777777" w:rsidR="00CD4489" w:rsidRDefault="00CD4489" w:rsidP="00C87D5E">
                            <w:pPr>
                              <w:rPr>
                                <w:rFonts w:ascii="Zizou Slab" w:hAnsi="Zizou Slab"/>
                                <w:sz w:val="21"/>
                              </w:rPr>
                            </w:pPr>
                            <w:r>
                              <w:rPr>
                                <w:rFonts w:ascii="Zizou Slab" w:hAnsi="Zizou Slab"/>
                                <w:sz w:val="21"/>
                              </w:rPr>
                              <w:t>Escudero u201712673</w:t>
                            </w:r>
                          </w:p>
                          <w:p w14:paraId="12F672F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3A4A98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F092E76" w14:textId="77777777" w:rsidR="00CD4489" w:rsidRDefault="00CD4489"/>
                          <w:p w14:paraId="0E482D1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1F6F5D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A4135AE" w14:textId="77777777" w:rsidR="00CD4489" w:rsidRDefault="00CD4489" w:rsidP="00C87D5E">
                            <w:pPr>
                              <w:rPr>
                                <w:rFonts w:ascii="Zizou Slab" w:hAnsi="Zizou Slab"/>
                                <w:sz w:val="21"/>
                              </w:rPr>
                            </w:pPr>
                            <w:r>
                              <w:rPr>
                                <w:rFonts w:ascii="Zizou Slab" w:hAnsi="Zizou Slab"/>
                                <w:sz w:val="21"/>
                              </w:rPr>
                              <w:t>Escudero u201712673</w:t>
                            </w:r>
                          </w:p>
                          <w:p w14:paraId="32B53D7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04B6C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E3FBDB" w14:textId="77777777" w:rsidR="00CD4489" w:rsidRDefault="00CD4489"/>
                          <w:p w14:paraId="5641D03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DD5E5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7813D5" w14:textId="77777777" w:rsidR="00CD4489" w:rsidRDefault="00CD4489" w:rsidP="00C87D5E">
                            <w:pPr>
                              <w:rPr>
                                <w:rFonts w:ascii="Zizou Slab" w:hAnsi="Zizou Slab"/>
                                <w:sz w:val="21"/>
                              </w:rPr>
                            </w:pPr>
                            <w:r>
                              <w:rPr>
                                <w:rFonts w:ascii="Zizou Slab" w:hAnsi="Zizou Slab"/>
                                <w:sz w:val="21"/>
                              </w:rPr>
                              <w:t>Escudero u201712673</w:t>
                            </w:r>
                          </w:p>
                          <w:p w14:paraId="019D940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5443BC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B68228" w14:textId="77777777" w:rsidR="00CD4489" w:rsidRDefault="00CD4489"/>
                          <w:p w14:paraId="75AC32B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21F07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13E82B" w14:textId="77777777" w:rsidR="00CD4489" w:rsidRDefault="00CD4489" w:rsidP="00C87D5E">
                            <w:pPr>
                              <w:rPr>
                                <w:rFonts w:ascii="Zizou Slab" w:hAnsi="Zizou Slab"/>
                                <w:sz w:val="21"/>
                              </w:rPr>
                            </w:pPr>
                            <w:r>
                              <w:rPr>
                                <w:rFonts w:ascii="Zizou Slab" w:hAnsi="Zizou Slab"/>
                                <w:sz w:val="21"/>
                              </w:rPr>
                              <w:t>Escudero u201712673</w:t>
                            </w:r>
                          </w:p>
                          <w:p w14:paraId="1DBE7D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FE76D2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C541456" w14:textId="77777777" w:rsidR="00CD4489" w:rsidRDefault="00CD4489"/>
                          <w:p w14:paraId="209D21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72A5BA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F0B1379" w14:textId="77777777" w:rsidR="00CD4489" w:rsidRDefault="00CD4489" w:rsidP="00C87D5E">
                            <w:pPr>
                              <w:rPr>
                                <w:rFonts w:ascii="Zizou Slab" w:hAnsi="Zizou Slab"/>
                                <w:sz w:val="21"/>
                              </w:rPr>
                            </w:pPr>
                            <w:r>
                              <w:rPr>
                                <w:rFonts w:ascii="Zizou Slab" w:hAnsi="Zizou Slab"/>
                                <w:sz w:val="21"/>
                              </w:rPr>
                              <w:t>Escudero u201712673</w:t>
                            </w:r>
                          </w:p>
                          <w:p w14:paraId="26F6E1D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8421F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BDDA77" w14:textId="77777777" w:rsidR="00CD4489" w:rsidRDefault="00CD4489"/>
                          <w:p w14:paraId="4D72F6F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E789B7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F05616" w14:textId="77777777" w:rsidR="00CD4489" w:rsidRDefault="00CD4489" w:rsidP="00C87D5E">
                            <w:pPr>
                              <w:rPr>
                                <w:rFonts w:ascii="Zizou Slab" w:hAnsi="Zizou Slab"/>
                                <w:sz w:val="21"/>
                              </w:rPr>
                            </w:pPr>
                            <w:r>
                              <w:rPr>
                                <w:rFonts w:ascii="Zizou Slab" w:hAnsi="Zizou Slab"/>
                                <w:sz w:val="21"/>
                              </w:rPr>
                              <w:t>Escudero u201712673</w:t>
                            </w:r>
                          </w:p>
                          <w:p w14:paraId="36232C2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61F4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DFDB5A" w14:textId="77777777" w:rsidR="00CD4489" w:rsidRDefault="00CD4489"/>
                          <w:p w14:paraId="3CEED04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0B82F2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F6717E" w14:textId="77777777" w:rsidR="00CD4489" w:rsidRDefault="00CD4489" w:rsidP="00C87D5E">
                            <w:pPr>
                              <w:rPr>
                                <w:rFonts w:ascii="Zizou Slab" w:hAnsi="Zizou Slab"/>
                                <w:sz w:val="21"/>
                              </w:rPr>
                            </w:pPr>
                            <w:r>
                              <w:rPr>
                                <w:rFonts w:ascii="Zizou Slab" w:hAnsi="Zizou Slab"/>
                                <w:sz w:val="21"/>
                              </w:rPr>
                              <w:t>Escudero u201712673</w:t>
                            </w:r>
                          </w:p>
                          <w:p w14:paraId="1D6CC5B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0E8E5B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C2D769" w14:textId="77777777" w:rsidR="00CD4489" w:rsidRDefault="00CD4489"/>
                          <w:p w14:paraId="1ACE96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80323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B139CC9" w14:textId="77777777" w:rsidR="00CD4489" w:rsidRDefault="00CD4489" w:rsidP="00C87D5E">
                            <w:pPr>
                              <w:rPr>
                                <w:rFonts w:ascii="Zizou Slab" w:hAnsi="Zizou Slab"/>
                                <w:sz w:val="21"/>
                              </w:rPr>
                            </w:pPr>
                            <w:r>
                              <w:rPr>
                                <w:rFonts w:ascii="Zizou Slab" w:hAnsi="Zizou Slab"/>
                                <w:sz w:val="21"/>
                              </w:rPr>
                              <w:t>Escudero u201712673</w:t>
                            </w:r>
                          </w:p>
                          <w:p w14:paraId="0A7289F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723830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66072C" w14:textId="77777777" w:rsidR="00CD4489" w:rsidRDefault="00CD4489"/>
                          <w:p w14:paraId="5D2E0A4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4E650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8749DD" w14:textId="77777777" w:rsidR="00CD4489" w:rsidRDefault="00CD4489" w:rsidP="00C87D5E">
                            <w:pPr>
                              <w:rPr>
                                <w:rFonts w:ascii="Zizou Slab" w:hAnsi="Zizou Slab"/>
                                <w:sz w:val="21"/>
                              </w:rPr>
                            </w:pPr>
                            <w:r>
                              <w:rPr>
                                <w:rFonts w:ascii="Zizou Slab" w:hAnsi="Zizou Slab"/>
                                <w:sz w:val="21"/>
                              </w:rPr>
                              <w:t>Escudero u201712673</w:t>
                            </w:r>
                          </w:p>
                          <w:p w14:paraId="2D29683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900A6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8EB0381" w14:textId="77777777" w:rsidR="00CD4489" w:rsidRDefault="00CD4489"/>
                          <w:p w14:paraId="2AF244A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409DE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8F560BB" w14:textId="77777777" w:rsidR="00CD4489" w:rsidRDefault="00CD4489" w:rsidP="00C87D5E">
                            <w:pPr>
                              <w:rPr>
                                <w:rFonts w:ascii="Zizou Slab" w:hAnsi="Zizou Slab"/>
                                <w:sz w:val="21"/>
                              </w:rPr>
                            </w:pPr>
                            <w:r>
                              <w:rPr>
                                <w:rFonts w:ascii="Zizou Slab" w:hAnsi="Zizou Slab"/>
                                <w:sz w:val="21"/>
                              </w:rPr>
                              <w:t>Escudero u201712673</w:t>
                            </w:r>
                          </w:p>
                          <w:p w14:paraId="288CD54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DDEDB7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9703F5" w14:textId="77777777" w:rsidR="00CD4489" w:rsidRDefault="00CD4489"/>
                          <w:p w14:paraId="217F94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676FC4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B7E976" w14:textId="77777777" w:rsidR="00CD4489" w:rsidRDefault="00CD4489" w:rsidP="00C87D5E">
                            <w:pPr>
                              <w:rPr>
                                <w:rFonts w:ascii="Zizou Slab" w:hAnsi="Zizou Slab"/>
                                <w:sz w:val="21"/>
                              </w:rPr>
                            </w:pPr>
                            <w:r>
                              <w:rPr>
                                <w:rFonts w:ascii="Zizou Slab" w:hAnsi="Zizou Slab"/>
                                <w:sz w:val="21"/>
                              </w:rPr>
                              <w:t>Escudero u201712673</w:t>
                            </w:r>
                          </w:p>
                          <w:p w14:paraId="63840EE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C3CDF9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65A0FED" w14:textId="77777777" w:rsidR="00CD4489" w:rsidRDefault="00CD4489"/>
                          <w:p w14:paraId="6821C4C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87ADC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23C706" w14:textId="77777777" w:rsidR="00CD4489" w:rsidRDefault="00CD4489" w:rsidP="00C87D5E">
                            <w:pPr>
                              <w:rPr>
                                <w:rFonts w:ascii="Zizou Slab" w:hAnsi="Zizou Slab"/>
                                <w:sz w:val="21"/>
                              </w:rPr>
                            </w:pPr>
                            <w:r>
                              <w:rPr>
                                <w:rFonts w:ascii="Zizou Slab" w:hAnsi="Zizou Slab"/>
                                <w:sz w:val="21"/>
                              </w:rPr>
                              <w:t>Escudero u201712673</w:t>
                            </w:r>
                          </w:p>
                          <w:p w14:paraId="29970F8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3B08B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ACAB63E" w14:textId="77777777" w:rsidR="00CD4489" w:rsidRDefault="00CD4489"/>
                          <w:p w14:paraId="3DBE26D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E5CAE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4A68306" w14:textId="77777777" w:rsidR="00CD4489" w:rsidRDefault="00CD4489" w:rsidP="00C87D5E">
                            <w:pPr>
                              <w:rPr>
                                <w:rFonts w:ascii="Zizou Slab" w:hAnsi="Zizou Slab"/>
                                <w:sz w:val="21"/>
                              </w:rPr>
                            </w:pPr>
                            <w:r>
                              <w:rPr>
                                <w:rFonts w:ascii="Zizou Slab" w:hAnsi="Zizou Slab"/>
                                <w:sz w:val="21"/>
                              </w:rPr>
                              <w:t>Escudero u201712673</w:t>
                            </w:r>
                          </w:p>
                          <w:p w14:paraId="02FD350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E7273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CD7C671" w14:textId="77777777" w:rsidR="00CD4489" w:rsidRDefault="00CD4489"/>
                          <w:p w14:paraId="6CE4B1A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7FE38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149858A" w14:textId="77777777" w:rsidR="00CD4489" w:rsidRDefault="00CD4489" w:rsidP="00C87D5E">
                            <w:pPr>
                              <w:rPr>
                                <w:rFonts w:ascii="Zizou Slab" w:hAnsi="Zizou Slab"/>
                                <w:sz w:val="21"/>
                              </w:rPr>
                            </w:pPr>
                            <w:r>
                              <w:rPr>
                                <w:rFonts w:ascii="Zizou Slab" w:hAnsi="Zizou Slab"/>
                                <w:sz w:val="21"/>
                              </w:rPr>
                              <w:t>Escudero u201712673</w:t>
                            </w:r>
                          </w:p>
                          <w:p w14:paraId="2C94FFD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28772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A702A60" w14:textId="77777777" w:rsidR="00CD4489" w:rsidRDefault="00CD4489"/>
                          <w:p w14:paraId="0C166D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78A1A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5DDD67C" w14:textId="77777777" w:rsidR="00CD4489" w:rsidRDefault="00CD4489" w:rsidP="00C87D5E">
                            <w:pPr>
                              <w:rPr>
                                <w:rFonts w:ascii="Zizou Slab" w:hAnsi="Zizou Slab"/>
                                <w:sz w:val="21"/>
                              </w:rPr>
                            </w:pPr>
                            <w:r>
                              <w:rPr>
                                <w:rFonts w:ascii="Zizou Slab" w:hAnsi="Zizou Slab"/>
                                <w:sz w:val="21"/>
                              </w:rPr>
                              <w:t>Escudero u201712673</w:t>
                            </w:r>
                          </w:p>
                          <w:p w14:paraId="3A7A3EF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CD92F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F8C11C1" w14:textId="77777777" w:rsidR="00CD4489" w:rsidRDefault="00CD4489"/>
                          <w:p w14:paraId="2B91F50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972C8B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38A0764" w14:textId="77777777" w:rsidR="00CD4489" w:rsidRDefault="00CD4489" w:rsidP="00C87D5E">
                            <w:pPr>
                              <w:rPr>
                                <w:rFonts w:ascii="Zizou Slab" w:hAnsi="Zizou Slab"/>
                                <w:sz w:val="21"/>
                              </w:rPr>
                            </w:pPr>
                            <w:r>
                              <w:rPr>
                                <w:rFonts w:ascii="Zizou Slab" w:hAnsi="Zizou Slab"/>
                                <w:sz w:val="21"/>
                              </w:rPr>
                              <w:t>Escudero u201712673</w:t>
                            </w:r>
                          </w:p>
                          <w:p w14:paraId="414A60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53623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EC6246" w14:textId="77777777" w:rsidR="00CD4489" w:rsidRDefault="00CD4489"/>
                          <w:p w14:paraId="2183066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9951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6CF9238" w14:textId="77777777" w:rsidR="00CD4489" w:rsidRDefault="00CD4489" w:rsidP="00C87D5E">
                            <w:pPr>
                              <w:rPr>
                                <w:rFonts w:ascii="Zizou Slab" w:hAnsi="Zizou Slab"/>
                                <w:sz w:val="21"/>
                              </w:rPr>
                            </w:pPr>
                            <w:r>
                              <w:rPr>
                                <w:rFonts w:ascii="Zizou Slab" w:hAnsi="Zizou Slab"/>
                                <w:sz w:val="21"/>
                              </w:rPr>
                              <w:t>Escudero u201712673</w:t>
                            </w:r>
                          </w:p>
                          <w:p w14:paraId="0429332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9B491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4FB180" w14:textId="77777777" w:rsidR="00CD4489" w:rsidRDefault="00CD4489"/>
                          <w:p w14:paraId="3F59538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E6BF6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48DBCF" w14:textId="77777777" w:rsidR="00CD4489" w:rsidRDefault="00CD4489" w:rsidP="00C87D5E">
                            <w:pPr>
                              <w:rPr>
                                <w:rFonts w:ascii="Zizou Slab" w:hAnsi="Zizou Slab"/>
                                <w:sz w:val="21"/>
                              </w:rPr>
                            </w:pPr>
                            <w:r>
                              <w:rPr>
                                <w:rFonts w:ascii="Zizou Slab" w:hAnsi="Zizou Slab"/>
                                <w:sz w:val="21"/>
                              </w:rPr>
                              <w:t>Escudero u201712673</w:t>
                            </w:r>
                          </w:p>
                          <w:p w14:paraId="7925596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E4CA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C4794DE" w14:textId="77777777" w:rsidR="00CD4489" w:rsidRDefault="00CD4489"/>
                          <w:p w14:paraId="1126E9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E83A6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165CF0" w14:textId="77777777" w:rsidR="00CD4489" w:rsidRDefault="00CD4489" w:rsidP="00C87D5E">
                            <w:pPr>
                              <w:rPr>
                                <w:rFonts w:ascii="Zizou Slab" w:hAnsi="Zizou Slab"/>
                                <w:sz w:val="21"/>
                              </w:rPr>
                            </w:pPr>
                            <w:r>
                              <w:rPr>
                                <w:rFonts w:ascii="Zizou Slab" w:hAnsi="Zizou Slab"/>
                                <w:sz w:val="21"/>
                              </w:rPr>
                              <w:t>Escudero u201712673</w:t>
                            </w:r>
                          </w:p>
                          <w:p w14:paraId="38F827E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1F6BB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72FD35" w14:textId="77777777" w:rsidR="00CD4489" w:rsidRDefault="00CD4489"/>
                          <w:p w14:paraId="61688B8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BEB45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919E4DE" w14:textId="77777777" w:rsidR="00CD4489" w:rsidRDefault="00CD4489" w:rsidP="00C87D5E">
                            <w:pPr>
                              <w:rPr>
                                <w:rFonts w:ascii="Zizou Slab" w:hAnsi="Zizou Slab"/>
                                <w:sz w:val="21"/>
                              </w:rPr>
                            </w:pPr>
                            <w:r>
                              <w:rPr>
                                <w:rFonts w:ascii="Zizou Slab" w:hAnsi="Zizou Slab"/>
                                <w:sz w:val="21"/>
                              </w:rPr>
                              <w:t>Escudero u201712673</w:t>
                            </w:r>
                          </w:p>
                          <w:p w14:paraId="216E026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45DF2A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336322" w14:textId="77777777" w:rsidR="00CD4489" w:rsidRDefault="00CD4489"/>
                          <w:p w14:paraId="156F077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F7E1A4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C3CD0D" w14:textId="77777777" w:rsidR="00CD4489" w:rsidRDefault="00CD4489" w:rsidP="00C87D5E">
                            <w:pPr>
                              <w:rPr>
                                <w:rFonts w:ascii="Zizou Slab" w:hAnsi="Zizou Slab"/>
                                <w:sz w:val="21"/>
                              </w:rPr>
                            </w:pPr>
                            <w:r>
                              <w:rPr>
                                <w:rFonts w:ascii="Zizou Slab" w:hAnsi="Zizou Slab"/>
                                <w:sz w:val="21"/>
                              </w:rPr>
                              <w:t>Escudero u201712673</w:t>
                            </w:r>
                          </w:p>
                          <w:p w14:paraId="099E0D5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7397F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09A40F0" w14:textId="77777777" w:rsidR="00CD4489" w:rsidRDefault="00CD4489"/>
                          <w:p w14:paraId="18BA1F5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751128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40177D" w14:textId="77777777" w:rsidR="00CD4489" w:rsidRDefault="00CD4489" w:rsidP="00C87D5E">
                            <w:pPr>
                              <w:rPr>
                                <w:rFonts w:ascii="Zizou Slab" w:hAnsi="Zizou Slab"/>
                                <w:sz w:val="21"/>
                              </w:rPr>
                            </w:pPr>
                            <w:r>
                              <w:rPr>
                                <w:rFonts w:ascii="Zizou Slab" w:hAnsi="Zizou Slab"/>
                                <w:sz w:val="21"/>
                              </w:rPr>
                              <w:t>Escudero u201712673</w:t>
                            </w:r>
                          </w:p>
                          <w:p w14:paraId="01D1DF7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76B5E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42CC79E" w14:textId="77777777" w:rsidR="00CD4489" w:rsidRDefault="00CD4489"/>
                          <w:p w14:paraId="04F2D67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19389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9CD1A6" w14:textId="77777777" w:rsidR="00CD4489" w:rsidRDefault="00CD4489" w:rsidP="00C87D5E">
                            <w:pPr>
                              <w:rPr>
                                <w:rFonts w:ascii="Zizou Slab" w:hAnsi="Zizou Slab"/>
                                <w:sz w:val="21"/>
                              </w:rPr>
                            </w:pPr>
                            <w:r>
                              <w:rPr>
                                <w:rFonts w:ascii="Zizou Slab" w:hAnsi="Zizou Slab"/>
                                <w:sz w:val="21"/>
                              </w:rPr>
                              <w:t>Escudero u201712673</w:t>
                            </w:r>
                          </w:p>
                          <w:p w14:paraId="00238A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7A7A0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A87021" w14:textId="77777777" w:rsidR="00CD4489" w:rsidRDefault="00CD4489"/>
                          <w:p w14:paraId="37E2878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75B1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62AB125" w14:textId="77777777" w:rsidR="00CD4489" w:rsidRDefault="00CD4489" w:rsidP="00C87D5E">
                            <w:pPr>
                              <w:rPr>
                                <w:rFonts w:ascii="Zizou Slab" w:hAnsi="Zizou Slab"/>
                                <w:sz w:val="21"/>
                              </w:rPr>
                            </w:pPr>
                            <w:r>
                              <w:rPr>
                                <w:rFonts w:ascii="Zizou Slab" w:hAnsi="Zizou Slab"/>
                                <w:sz w:val="21"/>
                              </w:rPr>
                              <w:t>Escudero u201712673</w:t>
                            </w:r>
                          </w:p>
                          <w:p w14:paraId="4EDA904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DD408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001E50C" w14:textId="77777777" w:rsidR="00CD4489" w:rsidRDefault="00CD4489"/>
                          <w:p w14:paraId="33BCBAF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5CE1F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553A24" w14:textId="77777777" w:rsidR="00CD4489" w:rsidRDefault="00CD4489" w:rsidP="00C87D5E">
                            <w:pPr>
                              <w:rPr>
                                <w:rFonts w:ascii="Zizou Slab" w:hAnsi="Zizou Slab"/>
                                <w:sz w:val="21"/>
                              </w:rPr>
                            </w:pPr>
                            <w:r>
                              <w:rPr>
                                <w:rFonts w:ascii="Zizou Slab" w:hAnsi="Zizou Slab"/>
                                <w:sz w:val="21"/>
                              </w:rPr>
                              <w:t>Escudero u201712673</w:t>
                            </w:r>
                          </w:p>
                          <w:p w14:paraId="48A42B2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185A3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A4A1B7F" w14:textId="77777777" w:rsidR="00CD4489" w:rsidRDefault="00CD4489"/>
                          <w:p w14:paraId="580D81F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940E99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4DB9B7" w14:textId="77777777" w:rsidR="00CD4489" w:rsidRDefault="00CD4489" w:rsidP="00C87D5E">
                            <w:pPr>
                              <w:rPr>
                                <w:rFonts w:ascii="Zizou Slab" w:hAnsi="Zizou Slab"/>
                                <w:sz w:val="21"/>
                              </w:rPr>
                            </w:pPr>
                            <w:r>
                              <w:rPr>
                                <w:rFonts w:ascii="Zizou Slab" w:hAnsi="Zizou Slab"/>
                                <w:sz w:val="21"/>
                              </w:rPr>
                              <w:t>Escudero u201712673</w:t>
                            </w:r>
                          </w:p>
                          <w:p w14:paraId="42DA915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606E47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76861C" w14:textId="77777777" w:rsidR="00CD4489" w:rsidRDefault="00CD4489"/>
                          <w:p w14:paraId="1B03CFD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48512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D5D2E69" w14:textId="77777777" w:rsidR="00CD4489" w:rsidRDefault="00CD4489" w:rsidP="00C87D5E">
                            <w:pPr>
                              <w:rPr>
                                <w:rFonts w:ascii="Zizou Slab" w:hAnsi="Zizou Slab"/>
                                <w:sz w:val="21"/>
                              </w:rPr>
                            </w:pPr>
                            <w:r>
                              <w:rPr>
                                <w:rFonts w:ascii="Zizou Slab" w:hAnsi="Zizou Slab"/>
                                <w:sz w:val="21"/>
                              </w:rPr>
                              <w:t>Escudero u201712673</w:t>
                            </w:r>
                          </w:p>
                          <w:p w14:paraId="7ACA60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0EB309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9B44B81" w14:textId="77777777" w:rsidR="00CD4489" w:rsidRDefault="00CD4489"/>
                          <w:p w14:paraId="34C1593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889A75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E6A70D" w14:textId="77777777" w:rsidR="00CD4489" w:rsidRDefault="00CD4489" w:rsidP="00C87D5E">
                            <w:pPr>
                              <w:rPr>
                                <w:rFonts w:ascii="Zizou Slab" w:hAnsi="Zizou Slab"/>
                                <w:sz w:val="21"/>
                              </w:rPr>
                            </w:pPr>
                            <w:r>
                              <w:rPr>
                                <w:rFonts w:ascii="Zizou Slab" w:hAnsi="Zizou Slab"/>
                                <w:sz w:val="21"/>
                              </w:rPr>
                              <w:t>Escudero u201712673</w:t>
                            </w:r>
                          </w:p>
                          <w:p w14:paraId="52A378C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45C9EE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0495B30" w14:textId="77777777" w:rsidR="00CD4489" w:rsidRDefault="00CD4489"/>
                          <w:p w14:paraId="293C14A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0F1512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C393D2" w14:textId="77777777" w:rsidR="00CD4489" w:rsidRDefault="00CD4489" w:rsidP="00C87D5E">
                            <w:pPr>
                              <w:rPr>
                                <w:rFonts w:ascii="Zizou Slab" w:hAnsi="Zizou Slab"/>
                                <w:sz w:val="21"/>
                              </w:rPr>
                            </w:pPr>
                            <w:r>
                              <w:rPr>
                                <w:rFonts w:ascii="Zizou Slab" w:hAnsi="Zizou Slab"/>
                                <w:sz w:val="21"/>
                              </w:rPr>
                              <w:t>Escudero u201712673</w:t>
                            </w:r>
                          </w:p>
                          <w:p w14:paraId="1E0AB7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39467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C509EF7" w14:textId="77777777" w:rsidR="00CD4489" w:rsidRDefault="00CD4489"/>
                          <w:p w14:paraId="1BEF46D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57E840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9B97B3" w14:textId="77777777" w:rsidR="00CD4489" w:rsidRDefault="00CD4489" w:rsidP="00C87D5E">
                            <w:pPr>
                              <w:rPr>
                                <w:rFonts w:ascii="Zizou Slab" w:hAnsi="Zizou Slab"/>
                                <w:sz w:val="21"/>
                              </w:rPr>
                            </w:pPr>
                            <w:r>
                              <w:rPr>
                                <w:rFonts w:ascii="Zizou Slab" w:hAnsi="Zizou Slab"/>
                                <w:sz w:val="21"/>
                              </w:rPr>
                              <w:t>Escudero u201712673</w:t>
                            </w:r>
                          </w:p>
                          <w:p w14:paraId="6917665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BF3B2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04C3B0D" w14:textId="77777777" w:rsidR="00CD4489" w:rsidRDefault="00CD4489"/>
                          <w:p w14:paraId="6782484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C1C7F0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40F25A" w14:textId="77777777" w:rsidR="00CD4489" w:rsidRDefault="00CD4489" w:rsidP="00C87D5E">
                            <w:pPr>
                              <w:rPr>
                                <w:rFonts w:ascii="Zizou Slab" w:hAnsi="Zizou Slab"/>
                                <w:sz w:val="21"/>
                              </w:rPr>
                            </w:pPr>
                            <w:r>
                              <w:rPr>
                                <w:rFonts w:ascii="Zizou Slab" w:hAnsi="Zizou Slab"/>
                                <w:sz w:val="21"/>
                              </w:rPr>
                              <w:t>Escudero u201712673</w:t>
                            </w:r>
                          </w:p>
                          <w:p w14:paraId="229E27E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6CE3F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4734769" w14:textId="77777777" w:rsidR="00CD4489" w:rsidRDefault="00CD4489"/>
                          <w:p w14:paraId="0587739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69553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F7337D" w14:textId="77777777" w:rsidR="00CD4489" w:rsidRDefault="00CD4489" w:rsidP="00C87D5E">
                            <w:pPr>
                              <w:rPr>
                                <w:rFonts w:ascii="Zizou Slab" w:hAnsi="Zizou Slab"/>
                                <w:sz w:val="21"/>
                              </w:rPr>
                            </w:pPr>
                            <w:r>
                              <w:rPr>
                                <w:rFonts w:ascii="Zizou Slab" w:hAnsi="Zizou Slab"/>
                                <w:sz w:val="21"/>
                              </w:rPr>
                              <w:t>Escudero u201712673</w:t>
                            </w:r>
                          </w:p>
                          <w:p w14:paraId="157F1CB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87CD42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E37677" w14:textId="77777777" w:rsidR="00CD4489" w:rsidRDefault="00CD4489"/>
                          <w:p w14:paraId="6C44AA1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3D2B5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B36D82" w14:textId="77777777" w:rsidR="00CD4489" w:rsidRDefault="00CD4489" w:rsidP="00C87D5E">
                            <w:pPr>
                              <w:rPr>
                                <w:rFonts w:ascii="Zizou Slab" w:hAnsi="Zizou Slab"/>
                                <w:sz w:val="21"/>
                              </w:rPr>
                            </w:pPr>
                            <w:r>
                              <w:rPr>
                                <w:rFonts w:ascii="Zizou Slab" w:hAnsi="Zizou Slab"/>
                                <w:sz w:val="21"/>
                              </w:rPr>
                              <w:t>Escudero u201712673</w:t>
                            </w:r>
                          </w:p>
                          <w:p w14:paraId="787CFF1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52567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CCEA7A" w14:textId="77777777" w:rsidR="00CD4489" w:rsidRDefault="00CD4489"/>
                          <w:p w14:paraId="3B4C27E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A3C41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CA6E499" w14:textId="77777777" w:rsidR="00CD4489" w:rsidRDefault="00CD4489" w:rsidP="00C87D5E">
                            <w:pPr>
                              <w:rPr>
                                <w:rFonts w:ascii="Zizou Slab" w:hAnsi="Zizou Slab"/>
                                <w:sz w:val="21"/>
                              </w:rPr>
                            </w:pPr>
                            <w:r>
                              <w:rPr>
                                <w:rFonts w:ascii="Zizou Slab" w:hAnsi="Zizou Slab"/>
                                <w:sz w:val="21"/>
                              </w:rPr>
                              <w:t>Escudero u201712673</w:t>
                            </w:r>
                          </w:p>
                          <w:p w14:paraId="599CA29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917439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87E60C" w14:textId="77777777" w:rsidR="00CD4489" w:rsidRDefault="00CD4489"/>
                          <w:p w14:paraId="4491221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D4B98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DD1661" w14:textId="77777777" w:rsidR="00CD4489" w:rsidRDefault="00CD4489" w:rsidP="00C87D5E">
                            <w:pPr>
                              <w:rPr>
                                <w:rFonts w:ascii="Zizou Slab" w:hAnsi="Zizou Slab"/>
                                <w:sz w:val="21"/>
                              </w:rPr>
                            </w:pPr>
                            <w:r>
                              <w:rPr>
                                <w:rFonts w:ascii="Zizou Slab" w:hAnsi="Zizou Slab"/>
                                <w:sz w:val="21"/>
                              </w:rPr>
                              <w:t>Escudero u201712673</w:t>
                            </w:r>
                          </w:p>
                          <w:p w14:paraId="69B0478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AB4DA0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1D7CDC" w14:textId="77777777" w:rsidR="00CD4489" w:rsidRDefault="00CD4489"/>
                          <w:p w14:paraId="414BEBD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A3BB4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54454B" w14:textId="77777777" w:rsidR="00CD4489" w:rsidRDefault="00CD4489" w:rsidP="00C87D5E">
                            <w:pPr>
                              <w:rPr>
                                <w:rFonts w:ascii="Zizou Slab" w:hAnsi="Zizou Slab"/>
                                <w:sz w:val="21"/>
                              </w:rPr>
                            </w:pPr>
                            <w:r>
                              <w:rPr>
                                <w:rFonts w:ascii="Zizou Slab" w:hAnsi="Zizou Slab"/>
                                <w:sz w:val="21"/>
                              </w:rPr>
                              <w:t>Escudero u201712673</w:t>
                            </w:r>
                          </w:p>
                          <w:p w14:paraId="27F3386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C8497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6B7704F" w14:textId="77777777" w:rsidR="00CD4489" w:rsidRDefault="00CD4489"/>
                          <w:p w14:paraId="765C803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5B0494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6F6F2CA" w14:textId="77777777" w:rsidR="00CD4489" w:rsidRDefault="00CD4489" w:rsidP="00C87D5E">
                            <w:pPr>
                              <w:rPr>
                                <w:rFonts w:ascii="Zizou Slab" w:hAnsi="Zizou Slab"/>
                                <w:sz w:val="21"/>
                              </w:rPr>
                            </w:pPr>
                            <w:r>
                              <w:rPr>
                                <w:rFonts w:ascii="Zizou Slab" w:hAnsi="Zizou Slab"/>
                                <w:sz w:val="21"/>
                              </w:rPr>
                              <w:t>Escudero u201712673</w:t>
                            </w:r>
                          </w:p>
                          <w:p w14:paraId="2ACD27B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B798CB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193921" w14:textId="77777777" w:rsidR="00CD4489" w:rsidRDefault="00CD4489"/>
                          <w:p w14:paraId="5FB1743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C52C6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845B9B2" w14:textId="77777777" w:rsidR="00CD4489" w:rsidRDefault="00CD4489" w:rsidP="00C87D5E">
                            <w:pPr>
                              <w:rPr>
                                <w:rFonts w:ascii="Zizou Slab" w:hAnsi="Zizou Slab"/>
                                <w:sz w:val="21"/>
                              </w:rPr>
                            </w:pPr>
                            <w:r>
                              <w:rPr>
                                <w:rFonts w:ascii="Zizou Slab" w:hAnsi="Zizou Slab"/>
                                <w:sz w:val="21"/>
                              </w:rPr>
                              <w:t>Escudero u201712673</w:t>
                            </w:r>
                          </w:p>
                          <w:p w14:paraId="55F1BDA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0671C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4800FD" w14:textId="77777777" w:rsidR="00CD4489" w:rsidRDefault="00CD4489"/>
                          <w:p w14:paraId="555AC3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5F7AFB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1CDBB7" w14:textId="77777777" w:rsidR="00CD4489" w:rsidRDefault="00CD4489" w:rsidP="00C87D5E">
                            <w:pPr>
                              <w:rPr>
                                <w:rFonts w:ascii="Zizou Slab" w:hAnsi="Zizou Slab"/>
                                <w:sz w:val="21"/>
                              </w:rPr>
                            </w:pPr>
                            <w:r>
                              <w:rPr>
                                <w:rFonts w:ascii="Zizou Slab" w:hAnsi="Zizou Slab"/>
                                <w:sz w:val="21"/>
                              </w:rPr>
                              <w:t>Escudero u201712673</w:t>
                            </w:r>
                          </w:p>
                          <w:p w14:paraId="2025EC5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9E7F4C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2A590B2" w14:textId="77777777" w:rsidR="00CD4489" w:rsidRDefault="00CD4489"/>
                          <w:p w14:paraId="24ACA47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2DBAE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B68FD34" w14:textId="77777777" w:rsidR="00CD4489" w:rsidRDefault="00CD4489" w:rsidP="00C87D5E">
                            <w:pPr>
                              <w:rPr>
                                <w:rFonts w:ascii="Zizou Slab" w:hAnsi="Zizou Slab"/>
                                <w:sz w:val="21"/>
                              </w:rPr>
                            </w:pPr>
                            <w:r>
                              <w:rPr>
                                <w:rFonts w:ascii="Zizou Slab" w:hAnsi="Zizou Slab"/>
                                <w:sz w:val="21"/>
                              </w:rPr>
                              <w:t>Escudero u201712673</w:t>
                            </w:r>
                          </w:p>
                          <w:p w14:paraId="55C664F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71C56F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40DF2D" w14:textId="77777777" w:rsidR="00CD4489" w:rsidRDefault="00CD4489"/>
                          <w:p w14:paraId="34BEA9F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18A98A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0E5207" w14:textId="77777777" w:rsidR="00CD4489" w:rsidRDefault="00CD4489" w:rsidP="00C87D5E">
                            <w:pPr>
                              <w:rPr>
                                <w:rFonts w:ascii="Zizou Slab" w:hAnsi="Zizou Slab"/>
                                <w:sz w:val="21"/>
                              </w:rPr>
                            </w:pPr>
                            <w:r>
                              <w:rPr>
                                <w:rFonts w:ascii="Zizou Slab" w:hAnsi="Zizou Slab"/>
                                <w:sz w:val="21"/>
                              </w:rPr>
                              <w:t>Escudero u201712673</w:t>
                            </w:r>
                          </w:p>
                          <w:p w14:paraId="796D7B7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8270C9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1A5D04" w14:textId="77777777" w:rsidR="00CD4489" w:rsidRDefault="00CD4489"/>
                          <w:p w14:paraId="476F0E7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A89AA1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4E1DAC" w14:textId="77777777" w:rsidR="00CD4489" w:rsidRDefault="00CD4489" w:rsidP="00C87D5E">
                            <w:pPr>
                              <w:rPr>
                                <w:rFonts w:ascii="Zizou Slab" w:hAnsi="Zizou Slab"/>
                                <w:sz w:val="21"/>
                              </w:rPr>
                            </w:pPr>
                            <w:r>
                              <w:rPr>
                                <w:rFonts w:ascii="Zizou Slab" w:hAnsi="Zizou Slab"/>
                                <w:sz w:val="21"/>
                              </w:rPr>
                              <w:t>Escudero u201712673</w:t>
                            </w:r>
                          </w:p>
                          <w:p w14:paraId="75D544F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1C3D71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1FE7C6" w14:textId="77777777" w:rsidR="00CD4489" w:rsidRDefault="00CD4489"/>
                          <w:p w14:paraId="600B5C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EF8498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28EB87" w14:textId="77777777" w:rsidR="00CD4489" w:rsidRDefault="00CD4489" w:rsidP="00C87D5E">
                            <w:pPr>
                              <w:rPr>
                                <w:rFonts w:ascii="Zizou Slab" w:hAnsi="Zizou Slab"/>
                                <w:sz w:val="21"/>
                              </w:rPr>
                            </w:pPr>
                            <w:r>
                              <w:rPr>
                                <w:rFonts w:ascii="Zizou Slab" w:hAnsi="Zizou Slab"/>
                                <w:sz w:val="21"/>
                              </w:rPr>
                              <w:t>Escudero u201712673</w:t>
                            </w:r>
                          </w:p>
                          <w:p w14:paraId="6AE051B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ABB1B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CEC553" w14:textId="77777777" w:rsidR="00CD4489" w:rsidRDefault="00CD4489"/>
                          <w:p w14:paraId="0274F24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B800BB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4EA84D" w14:textId="77777777" w:rsidR="00CD4489" w:rsidRDefault="00CD4489" w:rsidP="00C87D5E">
                            <w:pPr>
                              <w:rPr>
                                <w:rFonts w:ascii="Zizou Slab" w:hAnsi="Zizou Slab"/>
                                <w:sz w:val="21"/>
                              </w:rPr>
                            </w:pPr>
                            <w:r>
                              <w:rPr>
                                <w:rFonts w:ascii="Zizou Slab" w:hAnsi="Zizou Slab"/>
                                <w:sz w:val="21"/>
                              </w:rPr>
                              <w:t>Escudero u201712673</w:t>
                            </w:r>
                          </w:p>
                          <w:p w14:paraId="169B78A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6F661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AD7E7C" w14:textId="77777777" w:rsidR="00CD4489" w:rsidRDefault="00CD4489"/>
                          <w:p w14:paraId="03DA695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07DF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21D1570" w14:textId="77777777" w:rsidR="00CD4489" w:rsidRDefault="00CD4489" w:rsidP="00C87D5E">
                            <w:pPr>
                              <w:rPr>
                                <w:rFonts w:ascii="Zizou Slab" w:hAnsi="Zizou Slab"/>
                                <w:sz w:val="21"/>
                              </w:rPr>
                            </w:pPr>
                            <w:r>
                              <w:rPr>
                                <w:rFonts w:ascii="Zizou Slab" w:hAnsi="Zizou Slab"/>
                                <w:sz w:val="21"/>
                              </w:rPr>
                              <w:t>Escudero u201712673</w:t>
                            </w:r>
                          </w:p>
                          <w:p w14:paraId="10CC540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9BFC74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D4C3CD1" w14:textId="77777777" w:rsidR="00CD4489" w:rsidRDefault="00CD4489"/>
                          <w:p w14:paraId="10C5F1D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DBD61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B11C67" w14:textId="77777777" w:rsidR="00CD4489" w:rsidRDefault="00CD4489" w:rsidP="00C87D5E">
                            <w:pPr>
                              <w:rPr>
                                <w:rFonts w:ascii="Zizou Slab" w:hAnsi="Zizou Slab"/>
                                <w:sz w:val="21"/>
                              </w:rPr>
                            </w:pPr>
                            <w:r>
                              <w:rPr>
                                <w:rFonts w:ascii="Zizou Slab" w:hAnsi="Zizou Slab"/>
                                <w:sz w:val="21"/>
                              </w:rPr>
                              <w:t>Escudero u201712673</w:t>
                            </w:r>
                          </w:p>
                          <w:p w14:paraId="359B72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780FB9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3F9FDA" w14:textId="77777777" w:rsidR="00CD4489" w:rsidRDefault="00CD4489"/>
                          <w:p w14:paraId="15E42E3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CC9F8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120CA9" w14:textId="77777777" w:rsidR="00CD4489" w:rsidRDefault="00CD4489" w:rsidP="00C87D5E">
                            <w:pPr>
                              <w:rPr>
                                <w:rFonts w:ascii="Zizou Slab" w:hAnsi="Zizou Slab"/>
                                <w:sz w:val="21"/>
                              </w:rPr>
                            </w:pPr>
                            <w:r>
                              <w:rPr>
                                <w:rFonts w:ascii="Zizou Slab" w:hAnsi="Zizou Slab"/>
                                <w:sz w:val="21"/>
                              </w:rPr>
                              <w:t>Escudero u201712673</w:t>
                            </w:r>
                          </w:p>
                          <w:p w14:paraId="757C95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8C7EB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E716C3" w14:textId="77777777" w:rsidR="00CD4489" w:rsidRDefault="00CD4489"/>
                          <w:p w14:paraId="03612B9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1D1A69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2F159FC" w14:textId="77777777" w:rsidR="00CD4489" w:rsidRDefault="00CD4489" w:rsidP="00C87D5E">
                            <w:pPr>
                              <w:rPr>
                                <w:rFonts w:ascii="Zizou Slab" w:hAnsi="Zizou Slab"/>
                                <w:sz w:val="21"/>
                              </w:rPr>
                            </w:pPr>
                            <w:r>
                              <w:rPr>
                                <w:rFonts w:ascii="Zizou Slab" w:hAnsi="Zizou Slab"/>
                                <w:sz w:val="21"/>
                              </w:rPr>
                              <w:t>Escudero u201712673</w:t>
                            </w:r>
                          </w:p>
                          <w:p w14:paraId="2015CB9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F2F94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F65B03D" w14:textId="77777777" w:rsidR="00CD4489" w:rsidRDefault="00CD4489"/>
                          <w:p w14:paraId="5B27069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3341D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531704" w14:textId="77777777" w:rsidR="00CD4489" w:rsidRDefault="00CD4489" w:rsidP="00C87D5E">
                            <w:pPr>
                              <w:rPr>
                                <w:rFonts w:ascii="Zizou Slab" w:hAnsi="Zizou Slab"/>
                                <w:sz w:val="21"/>
                              </w:rPr>
                            </w:pPr>
                            <w:r>
                              <w:rPr>
                                <w:rFonts w:ascii="Zizou Slab" w:hAnsi="Zizou Slab"/>
                                <w:sz w:val="21"/>
                              </w:rPr>
                              <w:t>Escudero u201712673</w:t>
                            </w:r>
                          </w:p>
                          <w:p w14:paraId="6BA6A4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2F2A4B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A64338" w14:textId="77777777" w:rsidR="00CD4489" w:rsidRDefault="00CD4489"/>
                          <w:p w14:paraId="426D987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17F780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2D94F8" w14:textId="77777777" w:rsidR="00CD4489" w:rsidRDefault="00CD4489" w:rsidP="00C87D5E">
                            <w:pPr>
                              <w:rPr>
                                <w:rFonts w:ascii="Zizou Slab" w:hAnsi="Zizou Slab"/>
                                <w:sz w:val="21"/>
                              </w:rPr>
                            </w:pPr>
                            <w:r>
                              <w:rPr>
                                <w:rFonts w:ascii="Zizou Slab" w:hAnsi="Zizou Slab"/>
                                <w:sz w:val="21"/>
                              </w:rPr>
                              <w:t>Escudero u201712673</w:t>
                            </w:r>
                          </w:p>
                          <w:p w14:paraId="79B8A6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D612C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9C51AA" w14:textId="77777777" w:rsidR="00CD4489" w:rsidRDefault="00CD4489"/>
                          <w:p w14:paraId="6DF59EA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D459D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787599C" w14:textId="77777777" w:rsidR="00CD4489" w:rsidRDefault="00CD4489" w:rsidP="00C87D5E">
                            <w:pPr>
                              <w:rPr>
                                <w:rFonts w:ascii="Zizou Slab" w:hAnsi="Zizou Slab"/>
                                <w:sz w:val="21"/>
                              </w:rPr>
                            </w:pPr>
                            <w:r>
                              <w:rPr>
                                <w:rFonts w:ascii="Zizou Slab" w:hAnsi="Zizou Slab"/>
                                <w:sz w:val="21"/>
                              </w:rPr>
                              <w:t>Escudero u201712673</w:t>
                            </w:r>
                          </w:p>
                          <w:p w14:paraId="0E857A9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BD815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180288" w14:textId="77777777" w:rsidR="00CD4489" w:rsidRDefault="00CD4489"/>
                          <w:p w14:paraId="0A25F50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35A3F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DDF60AB" w14:textId="77777777" w:rsidR="00CD4489" w:rsidRDefault="00CD4489" w:rsidP="00C87D5E">
                            <w:pPr>
                              <w:rPr>
                                <w:rFonts w:ascii="Zizou Slab" w:hAnsi="Zizou Slab"/>
                                <w:sz w:val="21"/>
                              </w:rPr>
                            </w:pPr>
                            <w:r>
                              <w:rPr>
                                <w:rFonts w:ascii="Zizou Slab" w:hAnsi="Zizou Slab"/>
                                <w:sz w:val="21"/>
                              </w:rPr>
                              <w:t>Escudero u201712673</w:t>
                            </w:r>
                          </w:p>
                          <w:p w14:paraId="3D8C4D5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A8119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C64F64" w14:textId="77777777" w:rsidR="00CD4489" w:rsidRDefault="00CD4489"/>
                          <w:p w14:paraId="33E08B5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84E648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273FD78" w14:textId="77777777" w:rsidR="00CD4489" w:rsidRDefault="00CD4489" w:rsidP="00C87D5E">
                            <w:pPr>
                              <w:rPr>
                                <w:rFonts w:ascii="Zizou Slab" w:hAnsi="Zizou Slab"/>
                                <w:sz w:val="21"/>
                              </w:rPr>
                            </w:pPr>
                            <w:r>
                              <w:rPr>
                                <w:rFonts w:ascii="Zizou Slab" w:hAnsi="Zizou Slab"/>
                                <w:sz w:val="21"/>
                              </w:rPr>
                              <w:t>Escudero u201712673</w:t>
                            </w:r>
                          </w:p>
                          <w:p w14:paraId="36CF975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4ECFD8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2C6311B" w14:textId="77777777" w:rsidR="00CD4489" w:rsidRDefault="00CD4489"/>
                          <w:p w14:paraId="28569A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674624"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1DFA86DB" w14:textId="77777777" w:rsidR="00CD4489" w:rsidRDefault="00CD4489" w:rsidP="00C87D5E">
                            <w:pPr>
                              <w:rPr>
                                <w:rFonts w:ascii="Zizou Slab" w:hAnsi="Zizou Slab"/>
                                <w:sz w:val="21"/>
                              </w:rPr>
                            </w:pPr>
                            <w:r>
                              <w:rPr>
                                <w:rFonts w:ascii="Zizou Slab" w:hAnsi="Zizou Slab"/>
                                <w:sz w:val="21"/>
                              </w:rPr>
                              <w:t>Escudero u201712673</w:t>
                            </w:r>
                          </w:p>
                          <w:p w14:paraId="2F1446BE"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37EAAFEE"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416C0D2F" w14:textId="77777777" w:rsidR="00CD4489" w:rsidRDefault="00CD4489"/>
                          <w:p w14:paraId="6942A81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D37DA1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2B68CBC" w14:textId="77777777" w:rsidR="00CD4489" w:rsidRDefault="00CD4489" w:rsidP="00C87D5E">
                            <w:pPr>
                              <w:rPr>
                                <w:rFonts w:ascii="Zizou Slab" w:hAnsi="Zizou Slab"/>
                                <w:sz w:val="21"/>
                              </w:rPr>
                            </w:pPr>
                            <w:r>
                              <w:rPr>
                                <w:rFonts w:ascii="Zizou Slab" w:hAnsi="Zizou Slab"/>
                                <w:sz w:val="21"/>
                              </w:rPr>
                              <w:t>Escudero u201712673</w:t>
                            </w:r>
                          </w:p>
                          <w:p w14:paraId="5041BCB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F2CA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5F89E9" w14:textId="77777777" w:rsidR="00CD4489" w:rsidRDefault="00CD4489"/>
                          <w:p w14:paraId="793AA91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76353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E4790B" w14:textId="77777777" w:rsidR="00CD4489" w:rsidRDefault="00CD4489" w:rsidP="00C87D5E">
                            <w:pPr>
                              <w:rPr>
                                <w:rFonts w:ascii="Zizou Slab" w:hAnsi="Zizou Slab"/>
                                <w:sz w:val="21"/>
                              </w:rPr>
                            </w:pPr>
                            <w:r>
                              <w:rPr>
                                <w:rFonts w:ascii="Zizou Slab" w:hAnsi="Zizou Slab"/>
                                <w:sz w:val="21"/>
                              </w:rPr>
                              <w:t>Escudero u201712673</w:t>
                            </w:r>
                          </w:p>
                          <w:p w14:paraId="6F044A5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2A530B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64BBEF7" w14:textId="77777777" w:rsidR="00CD4489" w:rsidRDefault="00CD4489"/>
                          <w:p w14:paraId="02E9F0B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C3331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28B6760" w14:textId="77777777" w:rsidR="00CD4489" w:rsidRDefault="00CD4489" w:rsidP="00C87D5E">
                            <w:pPr>
                              <w:rPr>
                                <w:rFonts w:ascii="Zizou Slab" w:hAnsi="Zizou Slab"/>
                                <w:sz w:val="21"/>
                              </w:rPr>
                            </w:pPr>
                            <w:r>
                              <w:rPr>
                                <w:rFonts w:ascii="Zizou Slab" w:hAnsi="Zizou Slab"/>
                                <w:sz w:val="21"/>
                              </w:rPr>
                              <w:t>Escudero u201712673</w:t>
                            </w:r>
                          </w:p>
                          <w:p w14:paraId="4909A7F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27C88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97943B" w14:textId="77777777" w:rsidR="00CD4489" w:rsidRDefault="00CD4489"/>
                          <w:p w14:paraId="281E6AC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F3623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10B6624" w14:textId="77777777" w:rsidR="00CD4489" w:rsidRDefault="00CD4489" w:rsidP="00C87D5E">
                            <w:pPr>
                              <w:rPr>
                                <w:rFonts w:ascii="Zizou Slab" w:hAnsi="Zizou Slab"/>
                                <w:sz w:val="21"/>
                              </w:rPr>
                            </w:pPr>
                            <w:r>
                              <w:rPr>
                                <w:rFonts w:ascii="Zizou Slab" w:hAnsi="Zizou Slab"/>
                                <w:sz w:val="21"/>
                              </w:rPr>
                              <w:t>Escudero u201712673</w:t>
                            </w:r>
                          </w:p>
                          <w:p w14:paraId="0D5A599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2B6F2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35557E8" w14:textId="77777777" w:rsidR="00CD4489" w:rsidRDefault="00CD4489"/>
                          <w:p w14:paraId="3C1A467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0DD4E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8ADE9C0" w14:textId="77777777" w:rsidR="00CD4489" w:rsidRDefault="00CD4489" w:rsidP="00C87D5E">
                            <w:pPr>
                              <w:rPr>
                                <w:rFonts w:ascii="Zizou Slab" w:hAnsi="Zizou Slab"/>
                                <w:sz w:val="21"/>
                              </w:rPr>
                            </w:pPr>
                            <w:r>
                              <w:rPr>
                                <w:rFonts w:ascii="Zizou Slab" w:hAnsi="Zizou Slab"/>
                                <w:sz w:val="21"/>
                              </w:rPr>
                              <w:t>Escudero u201712673</w:t>
                            </w:r>
                          </w:p>
                          <w:p w14:paraId="52ED554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EE29A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CC2200D" w14:textId="77777777" w:rsidR="00CD4489" w:rsidRDefault="00CD4489"/>
                          <w:p w14:paraId="4E5467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1DAA4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819A0EF" w14:textId="77777777" w:rsidR="00CD4489" w:rsidRDefault="00CD4489" w:rsidP="00C87D5E">
                            <w:pPr>
                              <w:rPr>
                                <w:rFonts w:ascii="Zizou Slab" w:hAnsi="Zizou Slab"/>
                                <w:sz w:val="21"/>
                              </w:rPr>
                            </w:pPr>
                            <w:r>
                              <w:rPr>
                                <w:rFonts w:ascii="Zizou Slab" w:hAnsi="Zizou Slab"/>
                                <w:sz w:val="21"/>
                              </w:rPr>
                              <w:t>Escudero u201712673</w:t>
                            </w:r>
                          </w:p>
                          <w:p w14:paraId="3A3FCD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CB908A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8D7C4F" w14:textId="77777777" w:rsidR="00CD4489" w:rsidRDefault="00CD4489"/>
                          <w:p w14:paraId="4BE6986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8724A2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9317EE" w14:textId="77777777" w:rsidR="00CD4489" w:rsidRDefault="00CD4489" w:rsidP="00C87D5E">
                            <w:pPr>
                              <w:rPr>
                                <w:rFonts w:ascii="Zizou Slab" w:hAnsi="Zizou Slab"/>
                                <w:sz w:val="21"/>
                              </w:rPr>
                            </w:pPr>
                            <w:r>
                              <w:rPr>
                                <w:rFonts w:ascii="Zizou Slab" w:hAnsi="Zizou Slab"/>
                                <w:sz w:val="21"/>
                              </w:rPr>
                              <w:t>Escudero u201712673</w:t>
                            </w:r>
                          </w:p>
                          <w:p w14:paraId="3D09B8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FA418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AFDFDB" w14:textId="77777777" w:rsidR="00CD4489" w:rsidRDefault="00CD4489"/>
                          <w:p w14:paraId="3D2BC74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88A5D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4FFC88" w14:textId="77777777" w:rsidR="00CD4489" w:rsidRDefault="00CD4489" w:rsidP="00C87D5E">
                            <w:pPr>
                              <w:rPr>
                                <w:rFonts w:ascii="Zizou Slab" w:hAnsi="Zizou Slab"/>
                                <w:sz w:val="21"/>
                              </w:rPr>
                            </w:pPr>
                            <w:r>
                              <w:rPr>
                                <w:rFonts w:ascii="Zizou Slab" w:hAnsi="Zizou Slab"/>
                                <w:sz w:val="21"/>
                              </w:rPr>
                              <w:t>Escudero u201712673</w:t>
                            </w:r>
                          </w:p>
                          <w:p w14:paraId="6397C0C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CC58A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D72EDBD" w14:textId="77777777" w:rsidR="00CD4489" w:rsidRDefault="00CD4489"/>
                          <w:p w14:paraId="6D17666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BFF88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AEF432" w14:textId="77777777" w:rsidR="00CD4489" w:rsidRDefault="00CD4489" w:rsidP="00C87D5E">
                            <w:pPr>
                              <w:rPr>
                                <w:rFonts w:ascii="Zizou Slab" w:hAnsi="Zizou Slab"/>
                                <w:sz w:val="21"/>
                              </w:rPr>
                            </w:pPr>
                            <w:r>
                              <w:rPr>
                                <w:rFonts w:ascii="Zizou Slab" w:hAnsi="Zizou Slab"/>
                                <w:sz w:val="21"/>
                              </w:rPr>
                              <w:t>Escudero u201712673</w:t>
                            </w:r>
                          </w:p>
                          <w:p w14:paraId="72DAD3C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FAE97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DC0772" w14:textId="77777777" w:rsidR="00CD4489" w:rsidRDefault="00CD4489"/>
                          <w:p w14:paraId="7F16929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0317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9FF573" w14:textId="77777777" w:rsidR="00CD4489" w:rsidRDefault="00CD4489" w:rsidP="00C87D5E">
                            <w:pPr>
                              <w:rPr>
                                <w:rFonts w:ascii="Zizou Slab" w:hAnsi="Zizou Slab"/>
                                <w:sz w:val="21"/>
                              </w:rPr>
                            </w:pPr>
                            <w:r>
                              <w:rPr>
                                <w:rFonts w:ascii="Zizou Slab" w:hAnsi="Zizou Slab"/>
                                <w:sz w:val="21"/>
                              </w:rPr>
                              <w:t>Escudero u201712673</w:t>
                            </w:r>
                          </w:p>
                          <w:p w14:paraId="609818A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F6199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401FFB" w14:textId="77777777" w:rsidR="00CD4489" w:rsidRDefault="00CD4489"/>
                          <w:p w14:paraId="7017922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4F0EA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AF1FBE8" w14:textId="77777777" w:rsidR="00CD4489" w:rsidRDefault="00CD4489" w:rsidP="00C87D5E">
                            <w:pPr>
                              <w:rPr>
                                <w:rFonts w:ascii="Zizou Slab" w:hAnsi="Zizou Slab"/>
                                <w:sz w:val="21"/>
                              </w:rPr>
                            </w:pPr>
                            <w:r>
                              <w:rPr>
                                <w:rFonts w:ascii="Zizou Slab" w:hAnsi="Zizou Slab"/>
                                <w:sz w:val="21"/>
                              </w:rPr>
                              <w:t>Escudero u201712673</w:t>
                            </w:r>
                          </w:p>
                          <w:p w14:paraId="5059A19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998DB1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192ABE" w14:textId="77777777" w:rsidR="00CD4489" w:rsidRDefault="00CD4489"/>
                          <w:p w14:paraId="18896F6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8374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D1DC610" w14:textId="77777777" w:rsidR="00CD4489" w:rsidRDefault="00CD4489" w:rsidP="00C87D5E">
                            <w:pPr>
                              <w:rPr>
                                <w:rFonts w:ascii="Zizou Slab" w:hAnsi="Zizou Slab"/>
                                <w:sz w:val="21"/>
                              </w:rPr>
                            </w:pPr>
                            <w:r>
                              <w:rPr>
                                <w:rFonts w:ascii="Zizou Slab" w:hAnsi="Zizou Slab"/>
                                <w:sz w:val="21"/>
                              </w:rPr>
                              <w:t>Escudero u201712673</w:t>
                            </w:r>
                          </w:p>
                          <w:p w14:paraId="6A44269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389FD7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CECE45" w14:textId="77777777" w:rsidR="00CD4489" w:rsidRDefault="00CD4489"/>
                          <w:p w14:paraId="6BCC24C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1ACB0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8FC0B39" w14:textId="77777777" w:rsidR="00CD4489" w:rsidRDefault="00CD4489" w:rsidP="00C87D5E">
                            <w:pPr>
                              <w:rPr>
                                <w:rFonts w:ascii="Zizou Slab" w:hAnsi="Zizou Slab"/>
                                <w:sz w:val="21"/>
                              </w:rPr>
                            </w:pPr>
                            <w:r>
                              <w:rPr>
                                <w:rFonts w:ascii="Zizou Slab" w:hAnsi="Zizou Slab"/>
                                <w:sz w:val="21"/>
                              </w:rPr>
                              <w:t>Escudero u201712673</w:t>
                            </w:r>
                          </w:p>
                          <w:p w14:paraId="684752A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33C00A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F10065" w14:textId="77777777" w:rsidR="00CD4489" w:rsidRDefault="00CD4489"/>
                          <w:p w14:paraId="5BA90FB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FCC9E0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7D7FF89" w14:textId="77777777" w:rsidR="00CD4489" w:rsidRDefault="00CD4489" w:rsidP="00C87D5E">
                            <w:pPr>
                              <w:rPr>
                                <w:rFonts w:ascii="Zizou Slab" w:hAnsi="Zizou Slab"/>
                                <w:sz w:val="21"/>
                              </w:rPr>
                            </w:pPr>
                            <w:r>
                              <w:rPr>
                                <w:rFonts w:ascii="Zizou Slab" w:hAnsi="Zizou Slab"/>
                                <w:sz w:val="21"/>
                              </w:rPr>
                              <w:t>Escudero u201712673</w:t>
                            </w:r>
                          </w:p>
                          <w:p w14:paraId="6473083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C0EA0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822321C" w14:textId="77777777" w:rsidR="00CD4489" w:rsidRDefault="00CD4489"/>
                          <w:p w14:paraId="62E93C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BE37C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6E54F0" w14:textId="77777777" w:rsidR="00CD4489" w:rsidRDefault="00CD4489" w:rsidP="00C87D5E">
                            <w:pPr>
                              <w:rPr>
                                <w:rFonts w:ascii="Zizou Slab" w:hAnsi="Zizou Slab"/>
                                <w:sz w:val="21"/>
                              </w:rPr>
                            </w:pPr>
                            <w:r>
                              <w:rPr>
                                <w:rFonts w:ascii="Zizou Slab" w:hAnsi="Zizou Slab"/>
                                <w:sz w:val="21"/>
                              </w:rPr>
                              <w:t>Escudero u201712673</w:t>
                            </w:r>
                          </w:p>
                          <w:p w14:paraId="37BD42E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2BC1E8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5EB60D5" w14:textId="77777777" w:rsidR="00CD4489" w:rsidRDefault="00CD4489"/>
                          <w:p w14:paraId="21EE8BB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73D2F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71FB05" w14:textId="77777777" w:rsidR="00CD4489" w:rsidRDefault="00CD4489" w:rsidP="00C87D5E">
                            <w:pPr>
                              <w:rPr>
                                <w:rFonts w:ascii="Zizou Slab" w:hAnsi="Zizou Slab"/>
                                <w:sz w:val="21"/>
                              </w:rPr>
                            </w:pPr>
                            <w:r>
                              <w:rPr>
                                <w:rFonts w:ascii="Zizou Slab" w:hAnsi="Zizou Slab"/>
                                <w:sz w:val="21"/>
                              </w:rPr>
                              <w:t>Escudero u201712673</w:t>
                            </w:r>
                          </w:p>
                          <w:p w14:paraId="5CB7B0C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E04AFF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4DF2DA8" w14:textId="77777777" w:rsidR="00CD4489" w:rsidRDefault="00CD4489"/>
                          <w:p w14:paraId="60E7763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AAE592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D9EB961" w14:textId="77777777" w:rsidR="00CD4489" w:rsidRDefault="00CD4489" w:rsidP="00C87D5E">
                            <w:pPr>
                              <w:rPr>
                                <w:rFonts w:ascii="Zizou Slab" w:hAnsi="Zizou Slab"/>
                                <w:sz w:val="21"/>
                              </w:rPr>
                            </w:pPr>
                            <w:r>
                              <w:rPr>
                                <w:rFonts w:ascii="Zizou Slab" w:hAnsi="Zizou Slab"/>
                                <w:sz w:val="21"/>
                              </w:rPr>
                              <w:t>Escudero u201712673</w:t>
                            </w:r>
                          </w:p>
                          <w:p w14:paraId="4D3AAF6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F6700D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991C51" w14:textId="77777777" w:rsidR="00CD4489" w:rsidRDefault="00CD4489"/>
                          <w:p w14:paraId="45E016D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0D8C73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5E6629" w14:textId="77777777" w:rsidR="00CD4489" w:rsidRDefault="00CD4489" w:rsidP="00C87D5E">
                            <w:pPr>
                              <w:rPr>
                                <w:rFonts w:ascii="Zizou Slab" w:hAnsi="Zizou Slab"/>
                                <w:sz w:val="21"/>
                              </w:rPr>
                            </w:pPr>
                            <w:r>
                              <w:rPr>
                                <w:rFonts w:ascii="Zizou Slab" w:hAnsi="Zizou Slab"/>
                                <w:sz w:val="21"/>
                              </w:rPr>
                              <w:t>Escudero u201712673</w:t>
                            </w:r>
                          </w:p>
                          <w:p w14:paraId="5B82180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E1667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23CDF9" w14:textId="77777777" w:rsidR="00CD4489" w:rsidRDefault="00CD4489"/>
                          <w:p w14:paraId="7AA1A9E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6FF60E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E354613" w14:textId="77777777" w:rsidR="00CD4489" w:rsidRDefault="00CD4489" w:rsidP="00C87D5E">
                            <w:pPr>
                              <w:rPr>
                                <w:rFonts w:ascii="Zizou Slab" w:hAnsi="Zizou Slab"/>
                                <w:sz w:val="21"/>
                              </w:rPr>
                            </w:pPr>
                            <w:r>
                              <w:rPr>
                                <w:rFonts w:ascii="Zizou Slab" w:hAnsi="Zizou Slab"/>
                                <w:sz w:val="21"/>
                              </w:rPr>
                              <w:t>Escudero u201712673</w:t>
                            </w:r>
                          </w:p>
                          <w:p w14:paraId="4CCE1DA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55100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C539289" w14:textId="77777777" w:rsidR="00CD4489" w:rsidRDefault="00CD4489"/>
                          <w:p w14:paraId="3D2977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AC6FDA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EFF15BD" w14:textId="77777777" w:rsidR="00CD4489" w:rsidRDefault="00CD4489" w:rsidP="00C87D5E">
                            <w:pPr>
                              <w:rPr>
                                <w:rFonts w:ascii="Zizou Slab" w:hAnsi="Zizou Slab"/>
                                <w:sz w:val="21"/>
                              </w:rPr>
                            </w:pPr>
                            <w:r>
                              <w:rPr>
                                <w:rFonts w:ascii="Zizou Slab" w:hAnsi="Zizou Slab"/>
                                <w:sz w:val="21"/>
                              </w:rPr>
                              <w:t>Escudero u201712673</w:t>
                            </w:r>
                          </w:p>
                          <w:p w14:paraId="5AF1D48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A73AD0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2C14819" w14:textId="77777777" w:rsidR="00CD4489" w:rsidRDefault="00CD4489"/>
                          <w:p w14:paraId="1BF7B22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7AA8E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4ADC5B5" w14:textId="77777777" w:rsidR="00CD4489" w:rsidRDefault="00CD4489" w:rsidP="00C87D5E">
                            <w:pPr>
                              <w:rPr>
                                <w:rFonts w:ascii="Zizou Slab" w:hAnsi="Zizou Slab"/>
                                <w:sz w:val="21"/>
                              </w:rPr>
                            </w:pPr>
                            <w:r>
                              <w:rPr>
                                <w:rFonts w:ascii="Zizou Slab" w:hAnsi="Zizou Slab"/>
                                <w:sz w:val="21"/>
                              </w:rPr>
                              <w:t>Escudero u201712673</w:t>
                            </w:r>
                          </w:p>
                          <w:p w14:paraId="7986A84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DF207A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91D6313" w14:textId="77777777" w:rsidR="00CD4489" w:rsidRDefault="00CD4489"/>
                          <w:p w14:paraId="476E809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54896B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CCA0313" w14:textId="77777777" w:rsidR="00CD4489" w:rsidRDefault="00CD4489" w:rsidP="00C87D5E">
                            <w:pPr>
                              <w:rPr>
                                <w:rFonts w:ascii="Zizou Slab" w:hAnsi="Zizou Slab"/>
                                <w:sz w:val="21"/>
                              </w:rPr>
                            </w:pPr>
                            <w:r>
                              <w:rPr>
                                <w:rFonts w:ascii="Zizou Slab" w:hAnsi="Zizou Slab"/>
                                <w:sz w:val="21"/>
                              </w:rPr>
                              <w:t>Escudero u201712673</w:t>
                            </w:r>
                          </w:p>
                          <w:p w14:paraId="6CE4FCF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7CA775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D500637" w14:textId="77777777" w:rsidR="00CD4489" w:rsidRDefault="00CD4489"/>
                          <w:p w14:paraId="220B30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5A9F4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9E2D7C" w14:textId="77777777" w:rsidR="00CD4489" w:rsidRDefault="00CD4489" w:rsidP="00C87D5E">
                            <w:pPr>
                              <w:rPr>
                                <w:rFonts w:ascii="Zizou Slab" w:hAnsi="Zizou Slab"/>
                                <w:sz w:val="21"/>
                              </w:rPr>
                            </w:pPr>
                            <w:r>
                              <w:rPr>
                                <w:rFonts w:ascii="Zizou Slab" w:hAnsi="Zizou Slab"/>
                                <w:sz w:val="21"/>
                              </w:rPr>
                              <w:t>Escudero u201712673</w:t>
                            </w:r>
                          </w:p>
                          <w:p w14:paraId="14439F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5366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8E5FB5" w14:textId="77777777" w:rsidR="00CD4489" w:rsidRDefault="00CD4489"/>
                          <w:p w14:paraId="2BFA8E5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33F1C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CF4C63" w14:textId="77777777" w:rsidR="00CD4489" w:rsidRDefault="00CD4489" w:rsidP="00C87D5E">
                            <w:pPr>
                              <w:rPr>
                                <w:rFonts w:ascii="Zizou Slab" w:hAnsi="Zizou Slab"/>
                                <w:sz w:val="21"/>
                              </w:rPr>
                            </w:pPr>
                            <w:r>
                              <w:rPr>
                                <w:rFonts w:ascii="Zizou Slab" w:hAnsi="Zizou Slab"/>
                                <w:sz w:val="21"/>
                              </w:rPr>
                              <w:t>Escudero u201712673</w:t>
                            </w:r>
                          </w:p>
                          <w:p w14:paraId="18B25DC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DC4D07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27E6D60" w14:textId="77777777" w:rsidR="00CD4489" w:rsidRDefault="00CD4489"/>
                          <w:p w14:paraId="5736D74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EDFC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DFA2443" w14:textId="77777777" w:rsidR="00CD4489" w:rsidRDefault="00CD4489" w:rsidP="00C87D5E">
                            <w:pPr>
                              <w:rPr>
                                <w:rFonts w:ascii="Zizou Slab" w:hAnsi="Zizou Slab"/>
                                <w:sz w:val="21"/>
                              </w:rPr>
                            </w:pPr>
                            <w:r>
                              <w:rPr>
                                <w:rFonts w:ascii="Zizou Slab" w:hAnsi="Zizou Slab"/>
                                <w:sz w:val="21"/>
                              </w:rPr>
                              <w:t>Escudero u201712673</w:t>
                            </w:r>
                          </w:p>
                          <w:p w14:paraId="604DF49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9ACD49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664843D" w14:textId="77777777" w:rsidR="00CD4489" w:rsidRDefault="00CD4489"/>
                          <w:p w14:paraId="3931FA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D6E0C8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E3F416" w14:textId="77777777" w:rsidR="00CD4489" w:rsidRDefault="00CD4489" w:rsidP="00C87D5E">
                            <w:pPr>
                              <w:rPr>
                                <w:rFonts w:ascii="Zizou Slab" w:hAnsi="Zizou Slab"/>
                                <w:sz w:val="21"/>
                              </w:rPr>
                            </w:pPr>
                            <w:r>
                              <w:rPr>
                                <w:rFonts w:ascii="Zizou Slab" w:hAnsi="Zizou Slab"/>
                                <w:sz w:val="21"/>
                              </w:rPr>
                              <w:t>Escudero u201712673</w:t>
                            </w:r>
                          </w:p>
                          <w:p w14:paraId="71179D5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FB4E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10D9310" w14:textId="77777777" w:rsidR="00CD4489" w:rsidRDefault="00CD4489"/>
                          <w:p w14:paraId="50CF7C5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E10F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18FCC5" w14:textId="77777777" w:rsidR="00CD4489" w:rsidRDefault="00CD4489" w:rsidP="00C87D5E">
                            <w:pPr>
                              <w:rPr>
                                <w:rFonts w:ascii="Zizou Slab" w:hAnsi="Zizou Slab"/>
                                <w:sz w:val="21"/>
                              </w:rPr>
                            </w:pPr>
                            <w:r>
                              <w:rPr>
                                <w:rFonts w:ascii="Zizou Slab" w:hAnsi="Zizou Slab"/>
                                <w:sz w:val="21"/>
                              </w:rPr>
                              <w:t>Escudero u201712673</w:t>
                            </w:r>
                          </w:p>
                          <w:p w14:paraId="0CA5F24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54D3A8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CC3779" w14:textId="77777777" w:rsidR="00CD4489" w:rsidRDefault="00CD4489"/>
                          <w:p w14:paraId="4B78E74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84DBC8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9474FAD" w14:textId="77777777" w:rsidR="00CD4489" w:rsidRDefault="00CD4489" w:rsidP="00C87D5E">
                            <w:pPr>
                              <w:rPr>
                                <w:rFonts w:ascii="Zizou Slab" w:hAnsi="Zizou Slab"/>
                                <w:sz w:val="21"/>
                              </w:rPr>
                            </w:pPr>
                            <w:r>
                              <w:rPr>
                                <w:rFonts w:ascii="Zizou Slab" w:hAnsi="Zizou Slab"/>
                                <w:sz w:val="21"/>
                              </w:rPr>
                              <w:t>Escudero u201712673</w:t>
                            </w:r>
                          </w:p>
                          <w:p w14:paraId="1FC893C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CD9799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1AFA02" w14:textId="77777777" w:rsidR="00CD4489" w:rsidRDefault="00CD4489"/>
                          <w:p w14:paraId="1BF622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C9D1B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3E1A25" w14:textId="77777777" w:rsidR="00CD4489" w:rsidRDefault="00CD4489" w:rsidP="00C87D5E">
                            <w:pPr>
                              <w:rPr>
                                <w:rFonts w:ascii="Zizou Slab" w:hAnsi="Zizou Slab"/>
                                <w:sz w:val="21"/>
                              </w:rPr>
                            </w:pPr>
                            <w:r>
                              <w:rPr>
                                <w:rFonts w:ascii="Zizou Slab" w:hAnsi="Zizou Slab"/>
                                <w:sz w:val="21"/>
                              </w:rPr>
                              <w:t>Escudero u201712673</w:t>
                            </w:r>
                          </w:p>
                          <w:p w14:paraId="637DDA4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2BB1A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D4B4809" w14:textId="77777777" w:rsidR="00CD4489" w:rsidRDefault="00CD4489"/>
                          <w:p w14:paraId="6C17383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1D38F1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2600CF" w14:textId="77777777" w:rsidR="00CD4489" w:rsidRDefault="00CD4489" w:rsidP="00C87D5E">
                            <w:pPr>
                              <w:rPr>
                                <w:rFonts w:ascii="Zizou Slab" w:hAnsi="Zizou Slab"/>
                                <w:sz w:val="21"/>
                              </w:rPr>
                            </w:pPr>
                            <w:r>
                              <w:rPr>
                                <w:rFonts w:ascii="Zizou Slab" w:hAnsi="Zizou Slab"/>
                                <w:sz w:val="21"/>
                              </w:rPr>
                              <w:t>Escudero u201712673</w:t>
                            </w:r>
                          </w:p>
                          <w:p w14:paraId="18F9E4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C5EA9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C61386" w14:textId="77777777" w:rsidR="00CD4489" w:rsidRDefault="00CD4489"/>
                          <w:p w14:paraId="4DE7E60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6F848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53C633F" w14:textId="77777777" w:rsidR="00CD4489" w:rsidRDefault="00CD4489" w:rsidP="00C87D5E">
                            <w:pPr>
                              <w:rPr>
                                <w:rFonts w:ascii="Zizou Slab" w:hAnsi="Zizou Slab"/>
                                <w:sz w:val="21"/>
                              </w:rPr>
                            </w:pPr>
                            <w:r>
                              <w:rPr>
                                <w:rFonts w:ascii="Zizou Slab" w:hAnsi="Zizou Slab"/>
                                <w:sz w:val="21"/>
                              </w:rPr>
                              <w:t>Escudero u201712673</w:t>
                            </w:r>
                          </w:p>
                          <w:p w14:paraId="08B83BC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DB38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B11CC8D" w14:textId="77777777" w:rsidR="00CD4489" w:rsidRDefault="00CD4489"/>
                          <w:p w14:paraId="54E1143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9D1576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12C097" w14:textId="77777777" w:rsidR="00CD4489" w:rsidRDefault="00CD4489" w:rsidP="00C87D5E">
                            <w:pPr>
                              <w:rPr>
                                <w:rFonts w:ascii="Zizou Slab" w:hAnsi="Zizou Slab"/>
                                <w:sz w:val="21"/>
                              </w:rPr>
                            </w:pPr>
                            <w:r>
                              <w:rPr>
                                <w:rFonts w:ascii="Zizou Slab" w:hAnsi="Zizou Slab"/>
                                <w:sz w:val="21"/>
                              </w:rPr>
                              <w:t>Escudero u201712673</w:t>
                            </w:r>
                          </w:p>
                          <w:p w14:paraId="1D73473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A7F9AB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60205F" w14:textId="77777777" w:rsidR="00CD4489" w:rsidRDefault="00CD4489"/>
                          <w:p w14:paraId="4EC6C2F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3156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D5A92C" w14:textId="77777777" w:rsidR="00CD4489" w:rsidRDefault="00CD4489" w:rsidP="00C87D5E">
                            <w:pPr>
                              <w:rPr>
                                <w:rFonts w:ascii="Zizou Slab" w:hAnsi="Zizou Slab"/>
                                <w:sz w:val="21"/>
                              </w:rPr>
                            </w:pPr>
                            <w:r>
                              <w:rPr>
                                <w:rFonts w:ascii="Zizou Slab" w:hAnsi="Zizou Slab"/>
                                <w:sz w:val="21"/>
                              </w:rPr>
                              <w:t>Escudero u201712673</w:t>
                            </w:r>
                          </w:p>
                          <w:p w14:paraId="4CC7BD6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5BABA2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84C69C" w14:textId="77777777" w:rsidR="00CD4489" w:rsidRDefault="00CD4489"/>
                          <w:p w14:paraId="0BC410F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BCC63D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20310F" w14:textId="77777777" w:rsidR="00CD4489" w:rsidRDefault="00CD4489" w:rsidP="00C87D5E">
                            <w:pPr>
                              <w:rPr>
                                <w:rFonts w:ascii="Zizou Slab" w:hAnsi="Zizou Slab"/>
                                <w:sz w:val="21"/>
                              </w:rPr>
                            </w:pPr>
                            <w:r>
                              <w:rPr>
                                <w:rFonts w:ascii="Zizou Slab" w:hAnsi="Zizou Slab"/>
                                <w:sz w:val="21"/>
                              </w:rPr>
                              <w:t>Escudero u201712673</w:t>
                            </w:r>
                          </w:p>
                          <w:p w14:paraId="4D06FE9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060CCB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9AE36C" w14:textId="77777777" w:rsidR="00CD4489" w:rsidRDefault="00CD4489"/>
                          <w:p w14:paraId="1D1376A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BAFAD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6370492" w14:textId="77777777" w:rsidR="00CD4489" w:rsidRDefault="00CD4489" w:rsidP="00C87D5E">
                            <w:pPr>
                              <w:rPr>
                                <w:rFonts w:ascii="Zizou Slab" w:hAnsi="Zizou Slab"/>
                                <w:sz w:val="21"/>
                              </w:rPr>
                            </w:pPr>
                            <w:r>
                              <w:rPr>
                                <w:rFonts w:ascii="Zizou Slab" w:hAnsi="Zizou Slab"/>
                                <w:sz w:val="21"/>
                              </w:rPr>
                              <w:t>Escudero u201712673</w:t>
                            </w:r>
                          </w:p>
                          <w:p w14:paraId="77B71A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7D82B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0C8C75" w14:textId="77777777" w:rsidR="00CD4489" w:rsidRDefault="00CD4489"/>
                          <w:p w14:paraId="7475468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21ED98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48C8E21" w14:textId="77777777" w:rsidR="00CD4489" w:rsidRDefault="00CD4489" w:rsidP="00C87D5E">
                            <w:pPr>
                              <w:rPr>
                                <w:rFonts w:ascii="Zizou Slab" w:hAnsi="Zizou Slab"/>
                                <w:sz w:val="21"/>
                              </w:rPr>
                            </w:pPr>
                            <w:r>
                              <w:rPr>
                                <w:rFonts w:ascii="Zizou Slab" w:hAnsi="Zizou Slab"/>
                                <w:sz w:val="21"/>
                              </w:rPr>
                              <w:t>Escudero u201712673</w:t>
                            </w:r>
                          </w:p>
                          <w:p w14:paraId="1F35394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7E3B9A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56197A" w14:textId="77777777" w:rsidR="00CD4489" w:rsidRDefault="00CD4489"/>
                          <w:p w14:paraId="401C470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DE562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79BD1E3" w14:textId="77777777" w:rsidR="00CD4489" w:rsidRDefault="00CD4489" w:rsidP="00C87D5E">
                            <w:pPr>
                              <w:rPr>
                                <w:rFonts w:ascii="Zizou Slab" w:hAnsi="Zizou Slab"/>
                                <w:sz w:val="21"/>
                              </w:rPr>
                            </w:pPr>
                            <w:r>
                              <w:rPr>
                                <w:rFonts w:ascii="Zizou Slab" w:hAnsi="Zizou Slab"/>
                                <w:sz w:val="21"/>
                              </w:rPr>
                              <w:t>Escudero u201712673</w:t>
                            </w:r>
                          </w:p>
                          <w:p w14:paraId="3FCFC26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061306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8A8A20" w14:textId="77777777" w:rsidR="00CD4489" w:rsidRDefault="00CD4489"/>
                          <w:p w14:paraId="1CE1DBF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FC18E7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F835A59" w14:textId="77777777" w:rsidR="00CD4489" w:rsidRDefault="00CD4489" w:rsidP="00C87D5E">
                            <w:pPr>
                              <w:rPr>
                                <w:rFonts w:ascii="Zizou Slab" w:hAnsi="Zizou Slab"/>
                                <w:sz w:val="21"/>
                              </w:rPr>
                            </w:pPr>
                            <w:r>
                              <w:rPr>
                                <w:rFonts w:ascii="Zizou Slab" w:hAnsi="Zizou Slab"/>
                                <w:sz w:val="21"/>
                              </w:rPr>
                              <w:t>Escudero u201712673</w:t>
                            </w:r>
                          </w:p>
                          <w:p w14:paraId="4D2DF07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6F8AF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329E8A" w14:textId="77777777" w:rsidR="00CD4489" w:rsidRDefault="00CD4489"/>
                          <w:p w14:paraId="20F8DD3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64A581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D2292DE" w14:textId="77777777" w:rsidR="00CD4489" w:rsidRDefault="00CD4489" w:rsidP="00C87D5E">
                            <w:pPr>
                              <w:rPr>
                                <w:rFonts w:ascii="Zizou Slab" w:hAnsi="Zizou Slab"/>
                                <w:sz w:val="21"/>
                              </w:rPr>
                            </w:pPr>
                            <w:r>
                              <w:rPr>
                                <w:rFonts w:ascii="Zizou Slab" w:hAnsi="Zizou Slab"/>
                                <w:sz w:val="21"/>
                              </w:rPr>
                              <w:t>Escudero u201712673</w:t>
                            </w:r>
                          </w:p>
                          <w:p w14:paraId="62693C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A31535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156957B" w14:textId="77777777" w:rsidR="00CD4489" w:rsidRDefault="00CD4489"/>
                          <w:p w14:paraId="01B1731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F99FAC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374718" w14:textId="77777777" w:rsidR="00CD4489" w:rsidRDefault="00CD4489" w:rsidP="00C87D5E">
                            <w:pPr>
                              <w:rPr>
                                <w:rFonts w:ascii="Zizou Slab" w:hAnsi="Zizou Slab"/>
                                <w:sz w:val="21"/>
                              </w:rPr>
                            </w:pPr>
                            <w:r>
                              <w:rPr>
                                <w:rFonts w:ascii="Zizou Slab" w:hAnsi="Zizou Slab"/>
                                <w:sz w:val="21"/>
                              </w:rPr>
                              <w:t>Escudero u201712673</w:t>
                            </w:r>
                          </w:p>
                          <w:p w14:paraId="60AF2C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3E86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8BF7E84" w14:textId="77777777" w:rsidR="00CD4489" w:rsidRDefault="00CD4489"/>
                          <w:p w14:paraId="1565785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C6EBD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A52541A" w14:textId="77777777" w:rsidR="00CD4489" w:rsidRDefault="00CD4489" w:rsidP="00C87D5E">
                            <w:pPr>
                              <w:rPr>
                                <w:rFonts w:ascii="Zizou Slab" w:hAnsi="Zizou Slab"/>
                                <w:sz w:val="21"/>
                              </w:rPr>
                            </w:pPr>
                            <w:r>
                              <w:rPr>
                                <w:rFonts w:ascii="Zizou Slab" w:hAnsi="Zizou Slab"/>
                                <w:sz w:val="21"/>
                              </w:rPr>
                              <w:t>Escudero u201712673</w:t>
                            </w:r>
                          </w:p>
                          <w:p w14:paraId="6371178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A064B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44B60C" w14:textId="77777777" w:rsidR="00CD4489" w:rsidRDefault="00CD4489"/>
                          <w:p w14:paraId="1F089D9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934CC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5F63A3A" w14:textId="77777777" w:rsidR="00CD4489" w:rsidRDefault="00CD4489" w:rsidP="00C87D5E">
                            <w:pPr>
                              <w:rPr>
                                <w:rFonts w:ascii="Zizou Slab" w:hAnsi="Zizou Slab"/>
                                <w:sz w:val="21"/>
                              </w:rPr>
                            </w:pPr>
                            <w:r>
                              <w:rPr>
                                <w:rFonts w:ascii="Zizou Slab" w:hAnsi="Zizou Slab"/>
                                <w:sz w:val="21"/>
                              </w:rPr>
                              <w:t>Escudero u201712673</w:t>
                            </w:r>
                          </w:p>
                          <w:p w14:paraId="422490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BBBE4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807367" w14:textId="77777777" w:rsidR="00CD4489" w:rsidRDefault="00CD4489"/>
                          <w:p w14:paraId="4AD811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2B233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7F1E69E" w14:textId="77777777" w:rsidR="00CD4489" w:rsidRDefault="00CD4489" w:rsidP="00C87D5E">
                            <w:pPr>
                              <w:rPr>
                                <w:rFonts w:ascii="Zizou Slab" w:hAnsi="Zizou Slab"/>
                                <w:sz w:val="21"/>
                              </w:rPr>
                            </w:pPr>
                            <w:r>
                              <w:rPr>
                                <w:rFonts w:ascii="Zizou Slab" w:hAnsi="Zizou Slab"/>
                                <w:sz w:val="21"/>
                              </w:rPr>
                              <w:t>Escudero u201712673</w:t>
                            </w:r>
                          </w:p>
                          <w:p w14:paraId="562910B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741E9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C67155" w14:textId="77777777" w:rsidR="00CD4489" w:rsidRDefault="00CD4489"/>
                          <w:p w14:paraId="34F681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D7C1D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334E13D" w14:textId="77777777" w:rsidR="00CD4489" w:rsidRDefault="00CD4489" w:rsidP="00C87D5E">
                            <w:pPr>
                              <w:rPr>
                                <w:rFonts w:ascii="Zizou Slab" w:hAnsi="Zizou Slab"/>
                                <w:sz w:val="21"/>
                              </w:rPr>
                            </w:pPr>
                            <w:r>
                              <w:rPr>
                                <w:rFonts w:ascii="Zizou Slab" w:hAnsi="Zizou Slab"/>
                                <w:sz w:val="21"/>
                              </w:rPr>
                              <w:t>Escudero u201712673</w:t>
                            </w:r>
                          </w:p>
                          <w:p w14:paraId="5EB1A7F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085A18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924FA6" w14:textId="77777777" w:rsidR="00CD4489" w:rsidRDefault="00CD4489"/>
                          <w:p w14:paraId="65064F1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1549F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C3BD3B" w14:textId="77777777" w:rsidR="00CD4489" w:rsidRDefault="00CD4489" w:rsidP="00C87D5E">
                            <w:pPr>
                              <w:rPr>
                                <w:rFonts w:ascii="Zizou Slab" w:hAnsi="Zizou Slab"/>
                                <w:sz w:val="21"/>
                              </w:rPr>
                            </w:pPr>
                            <w:r>
                              <w:rPr>
                                <w:rFonts w:ascii="Zizou Slab" w:hAnsi="Zizou Slab"/>
                                <w:sz w:val="21"/>
                              </w:rPr>
                              <w:t>Escudero u201712673</w:t>
                            </w:r>
                          </w:p>
                          <w:p w14:paraId="5D3F70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C13B3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1094DCD" w14:textId="77777777" w:rsidR="00CD4489" w:rsidRDefault="00CD4489"/>
                          <w:p w14:paraId="1CFA7A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35AAF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5EC8366" w14:textId="77777777" w:rsidR="00CD4489" w:rsidRDefault="00CD4489" w:rsidP="00C87D5E">
                            <w:pPr>
                              <w:rPr>
                                <w:rFonts w:ascii="Zizou Slab" w:hAnsi="Zizou Slab"/>
                                <w:sz w:val="21"/>
                              </w:rPr>
                            </w:pPr>
                            <w:r>
                              <w:rPr>
                                <w:rFonts w:ascii="Zizou Slab" w:hAnsi="Zizou Slab"/>
                                <w:sz w:val="21"/>
                              </w:rPr>
                              <w:t>Escudero u201712673</w:t>
                            </w:r>
                          </w:p>
                          <w:p w14:paraId="4D79A65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EF199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B69D36" w14:textId="77777777" w:rsidR="00CD4489" w:rsidRDefault="00CD4489"/>
                          <w:p w14:paraId="09BA002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FA4A25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F5036E" w14:textId="77777777" w:rsidR="00CD4489" w:rsidRDefault="00CD4489" w:rsidP="00C87D5E">
                            <w:pPr>
                              <w:rPr>
                                <w:rFonts w:ascii="Zizou Slab" w:hAnsi="Zizou Slab"/>
                                <w:sz w:val="21"/>
                              </w:rPr>
                            </w:pPr>
                            <w:r>
                              <w:rPr>
                                <w:rFonts w:ascii="Zizou Slab" w:hAnsi="Zizou Slab"/>
                                <w:sz w:val="21"/>
                              </w:rPr>
                              <w:t>Escudero u201712673</w:t>
                            </w:r>
                          </w:p>
                          <w:p w14:paraId="3791574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CECB4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589C35" w14:textId="77777777" w:rsidR="00CD4489" w:rsidRDefault="00CD4489"/>
                          <w:p w14:paraId="1F6D996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A32A2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9538A3" w14:textId="77777777" w:rsidR="00CD4489" w:rsidRDefault="00CD4489" w:rsidP="00C87D5E">
                            <w:pPr>
                              <w:rPr>
                                <w:rFonts w:ascii="Zizou Slab" w:hAnsi="Zizou Slab"/>
                                <w:sz w:val="21"/>
                              </w:rPr>
                            </w:pPr>
                            <w:r>
                              <w:rPr>
                                <w:rFonts w:ascii="Zizou Slab" w:hAnsi="Zizou Slab"/>
                                <w:sz w:val="21"/>
                              </w:rPr>
                              <w:t>Escudero u201712673</w:t>
                            </w:r>
                          </w:p>
                          <w:p w14:paraId="27AACBF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5E807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72491D" w14:textId="77777777" w:rsidR="00CD4489" w:rsidRDefault="00CD4489"/>
                          <w:p w14:paraId="3D6BC41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4F598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2BB8AA" w14:textId="77777777" w:rsidR="00CD4489" w:rsidRDefault="00CD4489" w:rsidP="00C87D5E">
                            <w:pPr>
                              <w:rPr>
                                <w:rFonts w:ascii="Zizou Slab" w:hAnsi="Zizou Slab"/>
                                <w:sz w:val="21"/>
                              </w:rPr>
                            </w:pPr>
                            <w:r>
                              <w:rPr>
                                <w:rFonts w:ascii="Zizou Slab" w:hAnsi="Zizou Slab"/>
                                <w:sz w:val="21"/>
                              </w:rPr>
                              <w:t>Escudero u201712673</w:t>
                            </w:r>
                          </w:p>
                          <w:p w14:paraId="055812F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DBA8C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E7B278" w14:textId="77777777" w:rsidR="00CD4489" w:rsidRDefault="00CD4489"/>
                          <w:p w14:paraId="32B6990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193AF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F71F7F" w14:textId="77777777" w:rsidR="00CD4489" w:rsidRDefault="00CD4489" w:rsidP="00C87D5E">
                            <w:pPr>
                              <w:rPr>
                                <w:rFonts w:ascii="Zizou Slab" w:hAnsi="Zizou Slab"/>
                                <w:sz w:val="21"/>
                              </w:rPr>
                            </w:pPr>
                            <w:r>
                              <w:rPr>
                                <w:rFonts w:ascii="Zizou Slab" w:hAnsi="Zizou Slab"/>
                                <w:sz w:val="21"/>
                              </w:rPr>
                              <w:t>Escudero u201712673</w:t>
                            </w:r>
                          </w:p>
                          <w:p w14:paraId="6F800CD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79C6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0B2F65F" w14:textId="77777777" w:rsidR="00CD4489" w:rsidRDefault="00CD4489"/>
                          <w:p w14:paraId="2CA2633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C42FF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D71A094" w14:textId="77777777" w:rsidR="00CD4489" w:rsidRDefault="00CD4489" w:rsidP="00C87D5E">
                            <w:pPr>
                              <w:rPr>
                                <w:rFonts w:ascii="Zizou Slab" w:hAnsi="Zizou Slab"/>
                                <w:sz w:val="21"/>
                              </w:rPr>
                            </w:pPr>
                            <w:r>
                              <w:rPr>
                                <w:rFonts w:ascii="Zizou Slab" w:hAnsi="Zizou Slab"/>
                                <w:sz w:val="21"/>
                              </w:rPr>
                              <w:t>Escudero u201712673</w:t>
                            </w:r>
                          </w:p>
                          <w:p w14:paraId="4B2A12E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24DAA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8E5EAC0" w14:textId="77777777" w:rsidR="00CD4489" w:rsidRDefault="00CD4489"/>
                          <w:p w14:paraId="176BA1A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25CF6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925153" w14:textId="77777777" w:rsidR="00CD4489" w:rsidRDefault="00CD4489" w:rsidP="00C87D5E">
                            <w:pPr>
                              <w:rPr>
                                <w:rFonts w:ascii="Zizou Slab" w:hAnsi="Zizou Slab"/>
                                <w:sz w:val="21"/>
                              </w:rPr>
                            </w:pPr>
                            <w:r>
                              <w:rPr>
                                <w:rFonts w:ascii="Zizou Slab" w:hAnsi="Zizou Slab"/>
                                <w:sz w:val="21"/>
                              </w:rPr>
                              <w:t>Escudero u201712673</w:t>
                            </w:r>
                          </w:p>
                          <w:p w14:paraId="2846ABC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37D35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AB3B4B5" w14:textId="77777777" w:rsidR="00CD4489" w:rsidRDefault="00CD4489"/>
                          <w:p w14:paraId="2B28402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31B4B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7EEB231" w14:textId="77777777" w:rsidR="00CD4489" w:rsidRDefault="00CD4489" w:rsidP="00C87D5E">
                            <w:pPr>
                              <w:rPr>
                                <w:rFonts w:ascii="Zizou Slab" w:hAnsi="Zizou Slab"/>
                                <w:sz w:val="21"/>
                              </w:rPr>
                            </w:pPr>
                            <w:r>
                              <w:rPr>
                                <w:rFonts w:ascii="Zizou Slab" w:hAnsi="Zizou Slab"/>
                                <w:sz w:val="21"/>
                              </w:rPr>
                              <w:t>Escudero u201712673</w:t>
                            </w:r>
                          </w:p>
                          <w:p w14:paraId="6B36AFE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C063FC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6C984A5" w14:textId="77777777" w:rsidR="00CD4489" w:rsidRDefault="00CD4489"/>
                          <w:p w14:paraId="7BF26F2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E9E1FE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39BAF4" w14:textId="77777777" w:rsidR="00CD4489" w:rsidRDefault="00CD4489" w:rsidP="00C87D5E">
                            <w:pPr>
                              <w:rPr>
                                <w:rFonts w:ascii="Zizou Slab" w:hAnsi="Zizou Slab"/>
                                <w:sz w:val="21"/>
                              </w:rPr>
                            </w:pPr>
                            <w:r>
                              <w:rPr>
                                <w:rFonts w:ascii="Zizou Slab" w:hAnsi="Zizou Slab"/>
                                <w:sz w:val="21"/>
                              </w:rPr>
                              <w:t>Escudero u201712673</w:t>
                            </w:r>
                          </w:p>
                          <w:p w14:paraId="48C5EFA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C88427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26ADD25" w14:textId="77777777" w:rsidR="00CD4489" w:rsidRDefault="00CD4489"/>
                          <w:p w14:paraId="18B2AF7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A02CFC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8E929A7" w14:textId="77777777" w:rsidR="00CD4489" w:rsidRDefault="00CD4489" w:rsidP="00C87D5E">
                            <w:pPr>
                              <w:rPr>
                                <w:rFonts w:ascii="Zizou Slab" w:hAnsi="Zizou Slab"/>
                                <w:sz w:val="21"/>
                              </w:rPr>
                            </w:pPr>
                            <w:r>
                              <w:rPr>
                                <w:rFonts w:ascii="Zizou Slab" w:hAnsi="Zizou Slab"/>
                                <w:sz w:val="21"/>
                              </w:rPr>
                              <w:t>Escudero u201712673</w:t>
                            </w:r>
                          </w:p>
                          <w:p w14:paraId="23EFE64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61056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185C2A" w14:textId="77777777" w:rsidR="00CD4489" w:rsidRDefault="00CD4489"/>
                          <w:p w14:paraId="5F948FB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15B801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4D7C79" w14:textId="77777777" w:rsidR="00CD4489" w:rsidRDefault="00CD4489" w:rsidP="00C87D5E">
                            <w:pPr>
                              <w:rPr>
                                <w:rFonts w:ascii="Zizou Slab" w:hAnsi="Zizou Slab"/>
                                <w:sz w:val="21"/>
                              </w:rPr>
                            </w:pPr>
                            <w:r>
                              <w:rPr>
                                <w:rFonts w:ascii="Zizou Slab" w:hAnsi="Zizou Slab"/>
                                <w:sz w:val="21"/>
                              </w:rPr>
                              <w:t>Escudero u201712673</w:t>
                            </w:r>
                          </w:p>
                          <w:p w14:paraId="4DACF5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F50AE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41F0D5" w14:textId="77777777" w:rsidR="00CD4489" w:rsidRDefault="00CD4489"/>
                          <w:p w14:paraId="5DC100E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4CA2D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70FF4CA" w14:textId="77777777" w:rsidR="00CD4489" w:rsidRDefault="00CD4489" w:rsidP="00C87D5E">
                            <w:pPr>
                              <w:rPr>
                                <w:rFonts w:ascii="Zizou Slab" w:hAnsi="Zizou Slab"/>
                                <w:sz w:val="21"/>
                              </w:rPr>
                            </w:pPr>
                            <w:r>
                              <w:rPr>
                                <w:rFonts w:ascii="Zizou Slab" w:hAnsi="Zizou Slab"/>
                                <w:sz w:val="21"/>
                              </w:rPr>
                              <w:t>Escudero u201712673</w:t>
                            </w:r>
                          </w:p>
                          <w:p w14:paraId="2A2EA55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8946F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F74DF40" w14:textId="77777777" w:rsidR="00CD4489" w:rsidRDefault="00CD4489"/>
                          <w:p w14:paraId="21A592D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7FDF30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60451B" w14:textId="77777777" w:rsidR="00CD4489" w:rsidRDefault="00CD4489" w:rsidP="00C87D5E">
                            <w:pPr>
                              <w:rPr>
                                <w:rFonts w:ascii="Zizou Slab" w:hAnsi="Zizou Slab"/>
                                <w:sz w:val="21"/>
                              </w:rPr>
                            </w:pPr>
                            <w:r>
                              <w:rPr>
                                <w:rFonts w:ascii="Zizou Slab" w:hAnsi="Zizou Slab"/>
                                <w:sz w:val="21"/>
                              </w:rPr>
                              <w:t>Escudero u201712673</w:t>
                            </w:r>
                          </w:p>
                          <w:p w14:paraId="4C47EB2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1643C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73279F0" w14:textId="77777777" w:rsidR="00CD4489" w:rsidRDefault="00CD4489"/>
                          <w:p w14:paraId="267CCDD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F0BEC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D337FF" w14:textId="77777777" w:rsidR="00CD4489" w:rsidRDefault="00CD4489" w:rsidP="00C87D5E">
                            <w:pPr>
                              <w:rPr>
                                <w:rFonts w:ascii="Zizou Slab" w:hAnsi="Zizou Slab"/>
                                <w:sz w:val="21"/>
                              </w:rPr>
                            </w:pPr>
                            <w:r>
                              <w:rPr>
                                <w:rFonts w:ascii="Zizou Slab" w:hAnsi="Zizou Slab"/>
                                <w:sz w:val="21"/>
                              </w:rPr>
                              <w:t>Escudero u201712673</w:t>
                            </w:r>
                          </w:p>
                          <w:p w14:paraId="741826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9649C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9999BD4" w14:textId="77777777" w:rsidR="00CD4489" w:rsidRDefault="00CD4489"/>
                          <w:p w14:paraId="44FBFED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6D3EE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411E202" w14:textId="77777777" w:rsidR="00CD4489" w:rsidRDefault="00CD4489" w:rsidP="00C87D5E">
                            <w:pPr>
                              <w:rPr>
                                <w:rFonts w:ascii="Zizou Slab" w:hAnsi="Zizou Slab"/>
                                <w:sz w:val="21"/>
                              </w:rPr>
                            </w:pPr>
                            <w:r>
                              <w:rPr>
                                <w:rFonts w:ascii="Zizou Slab" w:hAnsi="Zizou Slab"/>
                                <w:sz w:val="21"/>
                              </w:rPr>
                              <w:t>Escudero u201712673</w:t>
                            </w:r>
                          </w:p>
                          <w:p w14:paraId="3D1816E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033944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5CB5084" w14:textId="77777777" w:rsidR="00CD4489" w:rsidRDefault="00CD4489"/>
                          <w:p w14:paraId="53DC95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679AE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AEE743" w14:textId="77777777" w:rsidR="00CD4489" w:rsidRDefault="00CD4489" w:rsidP="00C87D5E">
                            <w:pPr>
                              <w:rPr>
                                <w:rFonts w:ascii="Zizou Slab" w:hAnsi="Zizou Slab"/>
                                <w:sz w:val="21"/>
                              </w:rPr>
                            </w:pPr>
                            <w:r>
                              <w:rPr>
                                <w:rFonts w:ascii="Zizou Slab" w:hAnsi="Zizou Slab"/>
                                <w:sz w:val="21"/>
                              </w:rPr>
                              <w:t>Escudero u201712673</w:t>
                            </w:r>
                          </w:p>
                          <w:p w14:paraId="1DEAD08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44EA70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86BA005" w14:textId="77777777" w:rsidR="00CD4489" w:rsidRDefault="00CD4489"/>
                          <w:p w14:paraId="03E6DB2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7219E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6583EE9" w14:textId="77777777" w:rsidR="00CD4489" w:rsidRDefault="00CD4489" w:rsidP="00C87D5E">
                            <w:pPr>
                              <w:rPr>
                                <w:rFonts w:ascii="Zizou Slab" w:hAnsi="Zizou Slab"/>
                                <w:sz w:val="21"/>
                              </w:rPr>
                            </w:pPr>
                            <w:r>
                              <w:rPr>
                                <w:rFonts w:ascii="Zizou Slab" w:hAnsi="Zizou Slab"/>
                                <w:sz w:val="21"/>
                              </w:rPr>
                              <w:t>Escudero u201712673</w:t>
                            </w:r>
                          </w:p>
                          <w:p w14:paraId="5272268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3C86C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D0C08B7" w14:textId="77777777" w:rsidR="00CD4489" w:rsidRDefault="00CD4489"/>
                          <w:p w14:paraId="41B72EB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873F3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906DE0" w14:textId="77777777" w:rsidR="00CD4489" w:rsidRDefault="00CD4489" w:rsidP="00C87D5E">
                            <w:pPr>
                              <w:rPr>
                                <w:rFonts w:ascii="Zizou Slab" w:hAnsi="Zizou Slab"/>
                                <w:sz w:val="21"/>
                              </w:rPr>
                            </w:pPr>
                            <w:r>
                              <w:rPr>
                                <w:rFonts w:ascii="Zizou Slab" w:hAnsi="Zizou Slab"/>
                                <w:sz w:val="21"/>
                              </w:rPr>
                              <w:t>Escudero u201712673</w:t>
                            </w:r>
                          </w:p>
                          <w:p w14:paraId="05D42F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24797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55C42B" w14:textId="77777777" w:rsidR="00CD4489" w:rsidRDefault="00CD4489"/>
                          <w:p w14:paraId="775386F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6D169B"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26091BBE" w14:textId="77777777" w:rsidR="00CD4489" w:rsidRDefault="00CD4489" w:rsidP="00C87D5E">
                            <w:pPr>
                              <w:rPr>
                                <w:rFonts w:ascii="Zizou Slab" w:hAnsi="Zizou Slab"/>
                                <w:sz w:val="21"/>
                              </w:rPr>
                            </w:pPr>
                            <w:r>
                              <w:rPr>
                                <w:rFonts w:ascii="Zizou Slab" w:hAnsi="Zizou Slab"/>
                                <w:sz w:val="21"/>
                              </w:rPr>
                              <w:t>Escudero u201712673</w:t>
                            </w:r>
                          </w:p>
                          <w:p w14:paraId="4679FCEC"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50E8CCB7"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0E02604D" w14:textId="77777777" w:rsidR="00CD4489" w:rsidRDefault="00CD4489"/>
                          <w:p w14:paraId="0C3518F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0B1E3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92C1BB" w14:textId="77777777" w:rsidR="00CD4489" w:rsidRDefault="00CD4489" w:rsidP="00C87D5E">
                            <w:pPr>
                              <w:rPr>
                                <w:rFonts w:ascii="Zizou Slab" w:hAnsi="Zizou Slab"/>
                                <w:sz w:val="21"/>
                              </w:rPr>
                            </w:pPr>
                            <w:r>
                              <w:rPr>
                                <w:rFonts w:ascii="Zizou Slab" w:hAnsi="Zizou Slab"/>
                                <w:sz w:val="21"/>
                              </w:rPr>
                              <w:t>Escudero u201712673</w:t>
                            </w:r>
                          </w:p>
                          <w:p w14:paraId="761EDAC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8BB045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9A17383" w14:textId="77777777" w:rsidR="00CD4489" w:rsidRDefault="00CD4489"/>
                          <w:p w14:paraId="21D94B7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3217F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CEF803" w14:textId="77777777" w:rsidR="00CD4489" w:rsidRDefault="00CD4489" w:rsidP="00C87D5E">
                            <w:pPr>
                              <w:rPr>
                                <w:rFonts w:ascii="Zizou Slab" w:hAnsi="Zizou Slab"/>
                                <w:sz w:val="21"/>
                              </w:rPr>
                            </w:pPr>
                            <w:r>
                              <w:rPr>
                                <w:rFonts w:ascii="Zizou Slab" w:hAnsi="Zizou Slab"/>
                                <w:sz w:val="21"/>
                              </w:rPr>
                              <w:t>Escudero u201712673</w:t>
                            </w:r>
                          </w:p>
                          <w:p w14:paraId="330D604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33982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60DC86" w14:textId="77777777" w:rsidR="00CD4489" w:rsidRDefault="00CD4489"/>
                          <w:p w14:paraId="57F8B7A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BAB4E1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E0F923" w14:textId="77777777" w:rsidR="00CD4489" w:rsidRDefault="00CD4489" w:rsidP="00C87D5E">
                            <w:pPr>
                              <w:rPr>
                                <w:rFonts w:ascii="Zizou Slab" w:hAnsi="Zizou Slab"/>
                                <w:sz w:val="21"/>
                              </w:rPr>
                            </w:pPr>
                            <w:r>
                              <w:rPr>
                                <w:rFonts w:ascii="Zizou Slab" w:hAnsi="Zizou Slab"/>
                                <w:sz w:val="21"/>
                              </w:rPr>
                              <w:t>Escudero u201712673</w:t>
                            </w:r>
                          </w:p>
                          <w:p w14:paraId="52C2B9E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36305C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E14682" w14:textId="77777777" w:rsidR="00CD4489" w:rsidRDefault="00CD4489"/>
                          <w:p w14:paraId="555AD14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1C5C4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30CD973" w14:textId="77777777" w:rsidR="00CD4489" w:rsidRDefault="00CD4489" w:rsidP="00C87D5E">
                            <w:pPr>
                              <w:rPr>
                                <w:rFonts w:ascii="Zizou Slab" w:hAnsi="Zizou Slab"/>
                                <w:sz w:val="21"/>
                              </w:rPr>
                            </w:pPr>
                            <w:r>
                              <w:rPr>
                                <w:rFonts w:ascii="Zizou Slab" w:hAnsi="Zizou Slab"/>
                                <w:sz w:val="21"/>
                              </w:rPr>
                              <w:t>Escudero u201712673</w:t>
                            </w:r>
                          </w:p>
                          <w:p w14:paraId="6EFED97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E93EB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C16B00B" w14:textId="77777777" w:rsidR="00CD4489" w:rsidRDefault="00CD4489"/>
                          <w:p w14:paraId="7D6C621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1FD2E1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8DDA7FC" w14:textId="77777777" w:rsidR="00CD4489" w:rsidRDefault="00CD4489" w:rsidP="00C87D5E">
                            <w:pPr>
                              <w:rPr>
                                <w:rFonts w:ascii="Zizou Slab" w:hAnsi="Zizou Slab"/>
                                <w:sz w:val="21"/>
                              </w:rPr>
                            </w:pPr>
                            <w:r>
                              <w:rPr>
                                <w:rFonts w:ascii="Zizou Slab" w:hAnsi="Zizou Slab"/>
                                <w:sz w:val="21"/>
                              </w:rPr>
                              <w:t>Escudero u201712673</w:t>
                            </w:r>
                          </w:p>
                          <w:p w14:paraId="5A82258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DE72BC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8872272" w14:textId="77777777" w:rsidR="00CD4489" w:rsidRDefault="00CD4489"/>
                          <w:p w14:paraId="33414F4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8A09F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AC252A" w14:textId="77777777" w:rsidR="00CD4489" w:rsidRDefault="00CD4489" w:rsidP="00C87D5E">
                            <w:pPr>
                              <w:rPr>
                                <w:rFonts w:ascii="Zizou Slab" w:hAnsi="Zizou Slab"/>
                                <w:sz w:val="21"/>
                              </w:rPr>
                            </w:pPr>
                            <w:r>
                              <w:rPr>
                                <w:rFonts w:ascii="Zizou Slab" w:hAnsi="Zizou Slab"/>
                                <w:sz w:val="21"/>
                              </w:rPr>
                              <w:t>Escudero u201712673</w:t>
                            </w:r>
                          </w:p>
                          <w:p w14:paraId="4C1A822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000712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C01D497" w14:textId="77777777" w:rsidR="00CD4489" w:rsidRDefault="00CD4489"/>
                          <w:p w14:paraId="0D455C2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ED1FF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EFC108" w14:textId="77777777" w:rsidR="00CD4489" w:rsidRDefault="00CD4489" w:rsidP="00C87D5E">
                            <w:pPr>
                              <w:rPr>
                                <w:rFonts w:ascii="Zizou Slab" w:hAnsi="Zizou Slab"/>
                                <w:sz w:val="21"/>
                              </w:rPr>
                            </w:pPr>
                            <w:r>
                              <w:rPr>
                                <w:rFonts w:ascii="Zizou Slab" w:hAnsi="Zizou Slab"/>
                                <w:sz w:val="21"/>
                              </w:rPr>
                              <w:t>Escudero u201712673</w:t>
                            </w:r>
                          </w:p>
                          <w:p w14:paraId="37CD57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A686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955BCC" w14:textId="77777777" w:rsidR="00CD4489" w:rsidRDefault="00CD4489"/>
                          <w:p w14:paraId="62EF6A5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5CE6AA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ADEA8F1" w14:textId="77777777" w:rsidR="00CD4489" w:rsidRDefault="00CD4489" w:rsidP="00C87D5E">
                            <w:pPr>
                              <w:rPr>
                                <w:rFonts w:ascii="Zizou Slab" w:hAnsi="Zizou Slab"/>
                                <w:sz w:val="21"/>
                              </w:rPr>
                            </w:pPr>
                            <w:r>
                              <w:rPr>
                                <w:rFonts w:ascii="Zizou Slab" w:hAnsi="Zizou Slab"/>
                                <w:sz w:val="21"/>
                              </w:rPr>
                              <w:t>Escudero u201712673</w:t>
                            </w:r>
                          </w:p>
                          <w:p w14:paraId="3B03ED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0B4B02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D736BD" w14:textId="77777777" w:rsidR="00CD4489" w:rsidRDefault="00CD4489"/>
                          <w:p w14:paraId="315BD7B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6E4B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4FD821" w14:textId="77777777" w:rsidR="00CD4489" w:rsidRDefault="00CD4489" w:rsidP="00C87D5E">
                            <w:pPr>
                              <w:rPr>
                                <w:rFonts w:ascii="Zizou Slab" w:hAnsi="Zizou Slab"/>
                                <w:sz w:val="21"/>
                              </w:rPr>
                            </w:pPr>
                            <w:r>
                              <w:rPr>
                                <w:rFonts w:ascii="Zizou Slab" w:hAnsi="Zizou Slab"/>
                                <w:sz w:val="21"/>
                              </w:rPr>
                              <w:t>Escudero u201712673</w:t>
                            </w:r>
                          </w:p>
                          <w:p w14:paraId="2F2353C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5232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5A6D09" w14:textId="77777777" w:rsidR="00CD4489" w:rsidRDefault="00CD4489"/>
                          <w:p w14:paraId="6515EA1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C1EC1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E8BEF1F" w14:textId="77777777" w:rsidR="00CD4489" w:rsidRDefault="00CD4489" w:rsidP="00C87D5E">
                            <w:pPr>
                              <w:rPr>
                                <w:rFonts w:ascii="Zizou Slab" w:hAnsi="Zizou Slab"/>
                                <w:sz w:val="21"/>
                              </w:rPr>
                            </w:pPr>
                            <w:r>
                              <w:rPr>
                                <w:rFonts w:ascii="Zizou Slab" w:hAnsi="Zizou Slab"/>
                                <w:sz w:val="21"/>
                              </w:rPr>
                              <w:t>Escudero u201712673</w:t>
                            </w:r>
                          </w:p>
                          <w:p w14:paraId="0961694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0FB92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3F0580" w14:textId="77777777" w:rsidR="00CD4489" w:rsidRDefault="00CD4489"/>
                          <w:p w14:paraId="6BC2F4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3A80C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C6A84E5" w14:textId="77777777" w:rsidR="00CD4489" w:rsidRDefault="00CD4489" w:rsidP="00C87D5E">
                            <w:pPr>
                              <w:rPr>
                                <w:rFonts w:ascii="Zizou Slab" w:hAnsi="Zizou Slab"/>
                                <w:sz w:val="21"/>
                              </w:rPr>
                            </w:pPr>
                            <w:r>
                              <w:rPr>
                                <w:rFonts w:ascii="Zizou Slab" w:hAnsi="Zizou Slab"/>
                                <w:sz w:val="21"/>
                              </w:rPr>
                              <w:t>Escudero u201712673</w:t>
                            </w:r>
                          </w:p>
                          <w:p w14:paraId="0D7906A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702119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56A63B1" w14:textId="77777777" w:rsidR="00CD4489" w:rsidRDefault="00CD4489"/>
                          <w:p w14:paraId="7D7F44D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681714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E49EF7" w14:textId="77777777" w:rsidR="00CD4489" w:rsidRDefault="00CD4489" w:rsidP="00C87D5E">
                            <w:pPr>
                              <w:rPr>
                                <w:rFonts w:ascii="Zizou Slab" w:hAnsi="Zizou Slab"/>
                                <w:sz w:val="21"/>
                              </w:rPr>
                            </w:pPr>
                            <w:r>
                              <w:rPr>
                                <w:rFonts w:ascii="Zizou Slab" w:hAnsi="Zizou Slab"/>
                                <w:sz w:val="21"/>
                              </w:rPr>
                              <w:t>Escudero u201712673</w:t>
                            </w:r>
                          </w:p>
                          <w:p w14:paraId="23B35D9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3197C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DCAC4E" w14:textId="77777777" w:rsidR="00CD4489" w:rsidRDefault="00CD4489"/>
                          <w:p w14:paraId="73CB279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BAC46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F0DFA63" w14:textId="77777777" w:rsidR="00CD4489" w:rsidRDefault="00CD4489" w:rsidP="00C87D5E">
                            <w:pPr>
                              <w:rPr>
                                <w:rFonts w:ascii="Zizou Slab" w:hAnsi="Zizou Slab"/>
                                <w:sz w:val="21"/>
                              </w:rPr>
                            </w:pPr>
                            <w:r>
                              <w:rPr>
                                <w:rFonts w:ascii="Zizou Slab" w:hAnsi="Zizou Slab"/>
                                <w:sz w:val="21"/>
                              </w:rPr>
                              <w:t>Escudero u201712673</w:t>
                            </w:r>
                          </w:p>
                          <w:p w14:paraId="164B86A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A7A651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4857082" w14:textId="77777777" w:rsidR="00CD4489" w:rsidRDefault="00CD4489"/>
                          <w:p w14:paraId="3E3A11C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C9D8F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944581" w14:textId="77777777" w:rsidR="00CD4489" w:rsidRDefault="00CD4489" w:rsidP="00C87D5E">
                            <w:pPr>
                              <w:rPr>
                                <w:rFonts w:ascii="Zizou Slab" w:hAnsi="Zizou Slab"/>
                                <w:sz w:val="21"/>
                              </w:rPr>
                            </w:pPr>
                            <w:r>
                              <w:rPr>
                                <w:rFonts w:ascii="Zizou Slab" w:hAnsi="Zizou Slab"/>
                                <w:sz w:val="21"/>
                              </w:rPr>
                              <w:t>Escudero u201712673</w:t>
                            </w:r>
                          </w:p>
                          <w:p w14:paraId="793B494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2779D8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E2675B" w14:textId="77777777" w:rsidR="00CD4489" w:rsidRDefault="00CD4489"/>
                          <w:p w14:paraId="15A3F3E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DD01F9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597CD6" w14:textId="77777777" w:rsidR="00CD4489" w:rsidRDefault="00CD4489" w:rsidP="00C87D5E">
                            <w:pPr>
                              <w:rPr>
                                <w:rFonts w:ascii="Zizou Slab" w:hAnsi="Zizou Slab"/>
                                <w:sz w:val="21"/>
                              </w:rPr>
                            </w:pPr>
                            <w:r>
                              <w:rPr>
                                <w:rFonts w:ascii="Zizou Slab" w:hAnsi="Zizou Slab"/>
                                <w:sz w:val="21"/>
                              </w:rPr>
                              <w:t>Escudero u201712673</w:t>
                            </w:r>
                          </w:p>
                          <w:p w14:paraId="3816FD6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0516B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F453556" w14:textId="77777777" w:rsidR="00CD4489" w:rsidRDefault="00CD4489"/>
                          <w:p w14:paraId="6D1BE95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D3011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DEF8B9" w14:textId="77777777" w:rsidR="00CD4489" w:rsidRDefault="00CD4489" w:rsidP="00C87D5E">
                            <w:pPr>
                              <w:rPr>
                                <w:rFonts w:ascii="Zizou Slab" w:hAnsi="Zizou Slab"/>
                                <w:sz w:val="21"/>
                              </w:rPr>
                            </w:pPr>
                            <w:r>
                              <w:rPr>
                                <w:rFonts w:ascii="Zizou Slab" w:hAnsi="Zizou Slab"/>
                                <w:sz w:val="21"/>
                              </w:rPr>
                              <w:t>Escudero u201712673</w:t>
                            </w:r>
                          </w:p>
                          <w:p w14:paraId="2BF8B1B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C6918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2C98591" w14:textId="77777777" w:rsidR="00CD4489" w:rsidRDefault="00CD4489"/>
                          <w:p w14:paraId="2815D5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89A671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713593" w14:textId="77777777" w:rsidR="00CD4489" w:rsidRDefault="00CD4489" w:rsidP="00C87D5E">
                            <w:pPr>
                              <w:rPr>
                                <w:rFonts w:ascii="Zizou Slab" w:hAnsi="Zizou Slab"/>
                                <w:sz w:val="21"/>
                              </w:rPr>
                            </w:pPr>
                            <w:r>
                              <w:rPr>
                                <w:rFonts w:ascii="Zizou Slab" w:hAnsi="Zizou Slab"/>
                                <w:sz w:val="21"/>
                              </w:rPr>
                              <w:t>Escudero u201712673</w:t>
                            </w:r>
                          </w:p>
                          <w:p w14:paraId="4020EA9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9D3B64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04E0CA" w14:textId="77777777" w:rsidR="00CD4489" w:rsidRDefault="00CD4489"/>
                          <w:p w14:paraId="0830902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17222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8600EA" w14:textId="77777777" w:rsidR="00CD4489" w:rsidRDefault="00CD4489" w:rsidP="00C87D5E">
                            <w:pPr>
                              <w:rPr>
                                <w:rFonts w:ascii="Zizou Slab" w:hAnsi="Zizou Slab"/>
                                <w:sz w:val="21"/>
                              </w:rPr>
                            </w:pPr>
                            <w:r>
                              <w:rPr>
                                <w:rFonts w:ascii="Zizou Slab" w:hAnsi="Zizou Slab"/>
                                <w:sz w:val="21"/>
                              </w:rPr>
                              <w:t>Escudero u201712673</w:t>
                            </w:r>
                          </w:p>
                          <w:p w14:paraId="53DE0D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8BA3CC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BA695E" w14:textId="77777777" w:rsidR="00CD4489" w:rsidRDefault="00CD4489"/>
                          <w:p w14:paraId="69693B8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51C7D3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0FB4C31" w14:textId="77777777" w:rsidR="00CD4489" w:rsidRDefault="00CD4489" w:rsidP="00C87D5E">
                            <w:pPr>
                              <w:rPr>
                                <w:rFonts w:ascii="Zizou Slab" w:hAnsi="Zizou Slab"/>
                                <w:sz w:val="21"/>
                              </w:rPr>
                            </w:pPr>
                            <w:r>
                              <w:rPr>
                                <w:rFonts w:ascii="Zizou Slab" w:hAnsi="Zizou Slab"/>
                                <w:sz w:val="21"/>
                              </w:rPr>
                              <w:t>Escudero u201712673</w:t>
                            </w:r>
                          </w:p>
                          <w:p w14:paraId="33A6BEA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ECF81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F75C83" w14:textId="77777777" w:rsidR="00CD4489" w:rsidRDefault="00CD4489"/>
                          <w:p w14:paraId="43A4B74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16EBC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760808C" w14:textId="77777777" w:rsidR="00CD4489" w:rsidRDefault="00CD4489" w:rsidP="00C87D5E">
                            <w:pPr>
                              <w:rPr>
                                <w:rFonts w:ascii="Zizou Slab" w:hAnsi="Zizou Slab"/>
                                <w:sz w:val="21"/>
                              </w:rPr>
                            </w:pPr>
                            <w:r>
                              <w:rPr>
                                <w:rFonts w:ascii="Zizou Slab" w:hAnsi="Zizou Slab"/>
                                <w:sz w:val="21"/>
                              </w:rPr>
                              <w:t>Escudero u201712673</w:t>
                            </w:r>
                          </w:p>
                          <w:p w14:paraId="1C303E5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D58F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E4F0FF" w14:textId="77777777" w:rsidR="00CD4489" w:rsidRDefault="00CD4489"/>
                          <w:p w14:paraId="01FE5E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682DCF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56348C5" w14:textId="77777777" w:rsidR="00CD4489" w:rsidRDefault="00CD4489" w:rsidP="00C87D5E">
                            <w:pPr>
                              <w:rPr>
                                <w:rFonts w:ascii="Zizou Slab" w:hAnsi="Zizou Slab"/>
                                <w:sz w:val="21"/>
                              </w:rPr>
                            </w:pPr>
                            <w:r>
                              <w:rPr>
                                <w:rFonts w:ascii="Zizou Slab" w:hAnsi="Zizou Slab"/>
                                <w:sz w:val="21"/>
                              </w:rPr>
                              <w:t>Escudero u201712673</w:t>
                            </w:r>
                          </w:p>
                          <w:p w14:paraId="3CEB8D0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38E08C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F2AB54" w14:textId="77777777" w:rsidR="00CD4489" w:rsidRDefault="00CD4489"/>
                          <w:p w14:paraId="7AA39FD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37CB5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1812A36" w14:textId="77777777" w:rsidR="00CD4489" w:rsidRDefault="00CD4489" w:rsidP="00C87D5E">
                            <w:pPr>
                              <w:rPr>
                                <w:rFonts w:ascii="Zizou Slab" w:hAnsi="Zizou Slab"/>
                                <w:sz w:val="21"/>
                              </w:rPr>
                            </w:pPr>
                            <w:r>
                              <w:rPr>
                                <w:rFonts w:ascii="Zizou Slab" w:hAnsi="Zizou Slab"/>
                                <w:sz w:val="21"/>
                              </w:rPr>
                              <w:t>Escudero u201712673</w:t>
                            </w:r>
                          </w:p>
                          <w:p w14:paraId="333D56D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338A42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EFD9121" w14:textId="77777777" w:rsidR="00CD4489" w:rsidRDefault="00CD4489"/>
                          <w:p w14:paraId="20B5849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EAC7A6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9DFE029" w14:textId="77777777" w:rsidR="00CD4489" w:rsidRDefault="00CD4489" w:rsidP="00C87D5E">
                            <w:pPr>
                              <w:rPr>
                                <w:rFonts w:ascii="Zizou Slab" w:hAnsi="Zizou Slab"/>
                                <w:sz w:val="21"/>
                              </w:rPr>
                            </w:pPr>
                            <w:r>
                              <w:rPr>
                                <w:rFonts w:ascii="Zizou Slab" w:hAnsi="Zizou Slab"/>
                                <w:sz w:val="21"/>
                              </w:rPr>
                              <w:t>Escudero u201712673</w:t>
                            </w:r>
                          </w:p>
                          <w:p w14:paraId="4CA767B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D4314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745D5D" w14:textId="77777777" w:rsidR="00CD4489" w:rsidRDefault="00CD4489"/>
                          <w:p w14:paraId="082E8D9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FB3E7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9815D3" w14:textId="77777777" w:rsidR="00CD4489" w:rsidRDefault="00CD4489" w:rsidP="00C87D5E">
                            <w:pPr>
                              <w:rPr>
                                <w:rFonts w:ascii="Zizou Slab" w:hAnsi="Zizou Slab"/>
                                <w:sz w:val="21"/>
                              </w:rPr>
                            </w:pPr>
                            <w:r>
                              <w:rPr>
                                <w:rFonts w:ascii="Zizou Slab" w:hAnsi="Zizou Slab"/>
                                <w:sz w:val="21"/>
                              </w:rPr>
                              <w:t>Escudero u201712673</w:t>
                            </w:r>
                          </w:p>
                          <w:p w14:paraId="5E8A1B4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345C55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B0842E" w14:textId="77777777" w:rsidR="00CD4489" w:rsidRDefault="00CD4489"/>
                          <w:p w14:paraId="4CCBB0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D2BE1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6EC64C" w14:textId="77777777" w:rsidR="00CD4489" w:rsidRDefault="00CD4489" w:rsidP="00C87D5E">
                            <w:pPr>
                              <w:rPr>
                                <w:rFonts w:ascii="Zizou Slab" w:hAnsi="Zizou Slab"/>
                                <w:sz w:val="21"/>
                              </w:rPr>
                            </w:pPr>
                            <w:r>
                              <w:rPr>
                                <w:rFonts w:ascii="Zizou Slab" w:hAnsi="Zizou Slab"/>
                                <w:sz w:val="21"/>
                              </w:rPr>
                              <w:t>Escudero u201712673</w:t>
                            </w:r>
                          </w:p>
                          <w:p w14:paraId="4FBA397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3B344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50EAB9" w14:textId="77777777" w:rsidR="00CD4489" w:rsidRDefault="00CD4489"/>
                          <w:p w14:paraId="734982C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62A5E9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27B8221" w14:textId="77777777" w:rsidR="00CD4489" w:rsidRDefault="00CD4489" w:rsidP="00C87D5E">
                            <w:pPr>
                              <w:rPr>
                                <w:rFonts w:ascii="Zizou Slab" w:hAnsi="Zizou Slab"/>
                                <w:sz w:val="21"/>
                              </w:rPr>
                            </w:pPr>
                            <w:r>
                              <w:rPr>
                                <w:rFonts w:ascii="Zizou Slab" w:hAnsi="Zizou Slab"/>
                                <w:sz w:val="21"/>
                              </w:rPr>
                              <w:t>Escudero u201712673</w:t>
                            </w:r>
                          </w:p>
                          <w:p w14:paraId="573BD31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D1E5F3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38B35B" w14:textId="77777777" w:rsidR="00CD4489" w:rsidRDefault="00CD4489"/>
                          <w:p w14:paraId="774557C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44CC6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C625478" w14:textId="77777777" w:rsidR="00CD4489" w:rsidRDefault="00CD4489" w:rsidP="00C87D5E">
                            <w:pPr>
                              <w:rPr>
                                <w:rFonts w:ascii="Zizou Slab" w:hAnsi="Zizou Slab"/>
                                <w:sz w:val="21"/>
                              </w:rPr>
                            </w:pPr>
                            <w:r>
                              <w:rPr>
                                <w:rFonts w:ascii="Zizou Slab" w:hAnsi="Zizou Slab"/>
                                <w:sz w:val="21"/>
                              </w:rPr>
                              <w:t>Escudero u201712673</w:t>
                            </w:r>
                          </w:p>
                          <w:p w14:paraId="634F839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79205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DA5836" w14:textId="77777777" w:rsidR="00CD4489" w:rsidRDefault="00CD4489"/>
                          <w:p w14:paraId="4C76E8D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D0003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EA4EB9D" w14:textId="77777777" w:rsidR="00CD4489" w:rsidRDefault="00CD4489" w:rsidP="00C87D5E">
                            <w:pPr>
                              <w:rPr>
                                <w:rFonts w:ascii="Zizou Slab" w:hAnsi="Zizou Slab"/>
                                <w:sz w:val="21"/>
                              </w:rPr>
                            </w:pPr>
                            <w:r>
                              <w:rPr>
                                <w:rFonts w:ascii="Zizou Slab" w:hAnsi="Zizou Slab"/>
                                <w:sz w:val="21"/>
                              </w:rPr>
                              <w:t>Escudero u201712673</w:t>
                            </w:r>
                          </w:p>
                          <w:p w14:paraId="07EFB14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1703F4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37EB12" w14:textId="77777777" w:rsidR="00CD4489" w:rsidRDefault="00CD4489"/>
                          <w:p w14:paraId="6E41E36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BF07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94209F" w14:textId="77777777" w:rsidR="00CD4489" w:rsidRDefault="00CD4489" w:rsidP="00C87D5E">
                            <w:pPr>
                              <w:rPr>
                                <w:rFonts w:ascii="Zizou Slab" w:hAnsi="Zizou Slab"/>
                                <w:sz w:val="21"/>
                              </w:rPr>
                            </w:pPr>
                            <w:r>
                              <w:rPr>
                                <w:rFonts w:ascii="Zizou Slab" w:hAnsi="Zizou Slab"/>
                                <w:sz w:val="21"/>
                              </w:rPr>
                              <w:t>Escudero u201712673</w:t>
                            </w:r>
                          </w:p>
                          <w:p w14:paraId="2CB4671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E332B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1DAF7B" w14:textId="77777777" w:rsidR="00CD4489" w:rsidRDefault="00CD4489"/>
                          <w:p w14:paraId="0FE1FE7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EAF91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0629823" w14:textId="77777777" w:rsidR="00CD4489" w:rsidRDefault="00CD4489" w:rsidP="00C87D5E">
                            <w:pPr>
                              <w:rPr>
                                <w:rFonts w:ascii="Zizou Slab" w:hAnsi="Zizou Slab"/>
                                <w:sz w:val="21"/>
                              </w:rPr>
                            </w:pPr>
                            <w:r>
                              <w:rPr>
                                <w:rFonts w:ascii="Zizou Slab" w:hAnsi="Zizou Slab"/>
                                <w:sz w:val="21"/>
                              </w:rPr>
                              <w:t>Escudero u201712673</w:t>
                            </w:r>
                          </w:p>
                          <w:p w14:paraId="517333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B965AE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2ACC59" w14:textId="77777777" w:rsidR="00CD4489" w:rsidRDefault="00CD4489"/>
                          <w:p w14:paraId="1EEE708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5F26E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657465" w14:textId="77777777" w:rsidR="00CD4489" w:rsidRDefault="00CD4489" w:rsidP="00C87D5E">
                            <w:pPr>
                              <w:rPr>
                                <w:rFonts w:ascii="Zizou Slab" w:hAnsi="Zizou Slab"/>
                                <w:sz w:val="21"/>
                              </w:rPr>
                            </w:pPr>
                            <w:r>
                              <w:rPr>
                                <w:rFonts w:ascii="Zizou Slab" w:hAnsi="Zizou Slab"/>
                                <w:sz w:val="21"/>
                              </w:rPr>
                              <w:t>Escudero u201712673</w:t>
                            </w:r>
                          </w:p>
                          <w:p w14:paraId="342F0AC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BBE389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B8D8B5E" w14:textId="77777777" w:rsidR="00CD4489" w:rsidRDefault="00CD4489"/>
                          <w:p w14:paraId="2028437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3B09CB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979280A" w14:textId="77777777" w:rsidR="00CD4489" w:rsidRDefault="00CD4489" w:rsidP="00C87D5E">
                            <w:pPr>
                              <w:rPr>
                                <w:rFonts w:ascii="Zizou Slab" w:hAnsi="Zizou Slab"/>
                                <w:sz w:val="21"/>
                              </w:rPr>
                            </w:pPr>
                            <w:r>
                              <w:rPr>
                                <w:rFonts w:ascii="Zizou Slab" w:hAnsi="Zizou Slab"/>
                                <w:sz w:val="21"/>
                              </w:rPr>
                              <w:t>Escudero u201712673</w:t>
                            </w:r>
                          </w:p>
                          <w:p w14:paraId="680208B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15EC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2CA896" w14:textId="77777777" w:rsidR="00CD4489" w:rsidRDefault="00CD4489"/>
                          <w:p w14:paraId="194C553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6DE6D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3D8100" w14:textId="77777777" w:rsidR="00CD4489" w:rsidRDefault="00CD4489" w:rsidP="00C87D5E">
                            <w:pPr>
                              <w:rPr>
                                <w:rFonts w:ascii="Zizou Slab" w:hAnsi="Zizou Slab"/>
                                <w:sz w:val="21"/>
                              </w:rPr>
                            </w:pPr>
                            <w:r>
                              <w:rPr>
                                <w:rFonts w:ascii="Zizou Slab" w:hAnsi="Zizou Slab"/>
                                <w:sz w:val="21"/>
                              </w:rPr>
                              <w:t>Escudero u201712673</w:t>
                            </w:r>
                          </w:p>
                          <w:p w14:paraId="598AADF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41F70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AF0795" w14:textId="77777777" w:rsidR="00CD4489" w:rsidRDefault="00CD4489"/>
                          <w:p w14:paraId="36C2CDE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60CF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F0C4717" w14:textId="77777777" w:rsidR="00CD4489" w:rsidRDefault="00CD4489" w:rsidP="00C87D5E">
                            <w:pPr>
                              <w:rPr>
                                <w:rFonts w:ascii="Zizou Slab" w:hAnsi="Zizou Slab"/>
                                <w:sz w:val="21"/>
                              </w:rPr>
                            </w:pPr>
                            <w:r>
                              <w:rPr>
                                <w:rFonts w:ascii="Zizou Slab" w:hAnsi="Zizou Slab"/>
                                <w:sz w:val="21"/>
                              </w:rPr>
                              <w:t>Escudero u201712673</w:t>
                            </w:r>
                          </w:p>
                          <w:p w14:paraId="3510010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203D11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77A3D7F" w14:textId="77777777" w:rsidR="00CD4489" w:rsidRDefault="00CD4489"/>
                          <w:p w14:paraId="1796039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11357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08C9FE" w14:textId="77777777" w:rsidR="00CD4489" w:rsidRDefault="00CD4489" w:rsidP="00C87D5E">
                            <w:pPr>
                              <w:rPr>
                                <w:rFonts w:ascii="Zizou Slab" w:hAnsi="Zizou Slab"/>
                                <w:sz w:val="21"/>
                              </w:rPr>
                            </w:pPr>
                            <w:r>
                              <w:rPr>
                                <w:rFonts w:ascii="Zizou Slab" w:hAnsi="Zizou Slab"/>
                                <w:sz w:val="21"/>
                              </w:rPr>
                              <w:t>Escudero u201712673</w:t>
                            </w:r>
                          </w:p>
                          <w:p w14:paraId="0239BE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50510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40AA7F" w14:textId="77777777" w:rsidR="00CD4489" w:rsidRDefault="00CD4489"/>
                          <w:p w14:paraId="3BD9A2C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746819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6E53FE9" w14:textId="77777777" w:rsidR="00CD4489" w:rsidRDefault="00CD4489" w:rsidP="00C87D5E">
                            <w:pPr>
                              <w:rPr>
                                <w:rFonts w:ascii="Zizou Slab" w:hAnsi="Zizou Slab"/>
                                <w:sz w:val="21"/>
                              </w:rPr>
                            </w:pPr>
                            <w:r>
                              <w:rPr>
                                <w:rFonts w:ascii="Zizou Slab" w:hAnsi="Zizou Slab"/>
                                <w:sz w:val="21"/>
                              </w:rPr>
                              <w:t>Escudero u201712673</w:t>
                            </w:r>
                          </w:p>
                          <w:p w14:paraId="33D1BC3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2F4DE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CC2CF3" w14:textId="77777777" w:rsidR="00CD4489" w:rsidRDefault="00CD4489"/>
                          <w:p w14:paraId="10E5293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269F82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6618EE3" w14:textId="77777777" w:rsidR="00CD4489" w:rsidRDefault="00CD4489" w:rsidP="00C87D5E">
                            <w:pPr>
                              <w:rPr>
                                <w:rFonts w:ascii="Zizou Slab" w:hAnsi="Zizou Slab"/>
                                <w:sz w:val="21"/>
                              </w:rPr>
                            </w:pPr>
                            <w:r>
                              <w:rPr>
                                <w:rFonts w:ascii="Zizou Slab" w:hAnsi="Zizou Slab"/>
                                <w:sz w:val="21"/>
                              </w:rPr>
                              <w:t>Escudero u201712673</w:t>
                            </w:r>
                          </w:p>
                          <w:p w14:paraId="17B386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3946C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95D6D86" w14:textId="77777777" w:rsidR="00CD4489" w:rsidRDefault="00CD4489"/>
                          <w:p w14:paraId="103FAC1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5B98BF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3ADFD0" w14:textId="77777777" w:rsidR="00CD4489" w:rsidRDefault="00CD4489" w:rsidP="00C87D5E">
                            <w:pPr>
                              <w:rPr>
                                <w:rFonts w:ascii="Zizou Slab" w:hAnsi="Zizou Slab"/>
                                <w:sz w:val="21"/>
                              </w:rPr>
                            </w:pPr>
                            <w:r>
                              <w:rPr>
                                <w:rFonts w:ascii="Zizou Slab" w:hAnsi="Zizou Slab"/>
                                <w:sz w:val="21"/>
                              </w:rPr>
                              <w:t>Escudero u201712673</w:t>
                            </w:r>
                          </w:p>
                          <w:p w14:paraId="6FA9163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4C5114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7354CC7" w14:textId="77777777" w:rsidR="00CD4489" w:rsidRDefault="00CD4489"/>
                          <w:p w14:paraId="32CF42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3D3B7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C1F178D" w14:textId="77777777" w:rsidR="00CD4489" w:rsidRDefault="00CD4489" w:rsidP="00C87D5E">
                            <w:pPr>
                              <w:rPr>
                                <w:rFonts w:ascii="Zizou Slab" w:hAnsi="Zizou Slab"/>
                                <w:sz w:val="21"/>
                              </w:rPr>
                            </w:pPr>
                            <w:r>
                              <w:rPr>
                                <w:rFonts w:ascii="Zizou Slab" w:hAnsi="Zizou Slab"/>
                                <w:sz w:val="21"/>
                              </w:rPr>
                              <w:t>Escudero u201712673</w:t>
                            </w:r>
                          </w:p>
                          <w:p w14:paraId="5FD7557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2F6768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42DA050" w14:textId="77777777" w:rsidR="00CD4489" w:rsidRDefault="00CD4489"/>
                          <w:p w14:paraId="056BE84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BB46D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984A92" w14:textId="77777777" w:rsidR="00CD4489" w:rsidRDefault="00CD4489" w:rsidP="00C87D5E">
                            <w:pPr>
                              <w:rPr>
                                <w:rFonts w:ascii="Zizou Slab" w:hAnsi="Zizou Slab"/>
                                <w:sz w:val="21"/>
                              </w:rPr>
                            </w:pPr>
                            <w:r>
                              <w:rPr>
                                <w:rFonts w:ascii="Zizou Slab" w:hAnsi="Zizou Slab"/>
                                <w:sz w:val="21"/>
                              </w:rPr>
                              <w:t>Escudero u201712673</w:t>
                            </w:r>
                          </w:p>
                          <w:p w14:paraId="1B716E9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9ABC55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BE361A" w14:textId="77777777" w:rsidR="00CD4489" w:rsidRDefault="00CD4489"/>
                          <w:p w14:paraId="052E76B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8BFF7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FD5A8DE" w14:textId="77777777" w:rsidR="00CD4489" w:rsidRDefault="00CD4489" w:rsidP="00C87D5E">
                            <w:pPr>
                              <w:rPr>
                                <w:rFonts w:ascii="Zizou Slab" w:hAnsi="Zizou Slab"/>
                                <w:sz w:val="21"/>
                              </w:rPr>
                            </w:pPr>
                            <w:r>
                              <w:rPr>
                                <w:rFonts w:ascii="Zizou Slab" w:hAnsi="Zizou Slab"/>
                                <w:sz w:val="21"/>
                              </w:rPr>
                              <w:t>Escudero u201712673</w:t>
                            </w:r>
                          </w:p>
                          <w:p w14:paraId="32BC1E8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ECA8C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314359C" w14:textId="77777777" w:rsidR="00CD4489" w:rsidRDefault="00CD4489"/>
                          <w:p w14:paraId="09596EA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F5B8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B41889" w14:textId="77777777" w:rsidR="00CD4489" w:rsidRDefault="00CD4489" w:rsidP="00C87D5E">
                            <w:pPr>
                              <w:rPr>
                                <w:rFonts w:ascii="Zizou Slab" w:hAnsi="Zizou Slab"/>
                                <w:sz w:val="21"/>
                              </w:rPr>
                            </w:pPr>
                            <w:r>
                              <w:rPr>
                                <w:rFonts w:ascii="Zizou Slab" w:hAnsi="Zizou Slab"/>
                                <w:sz w:val="21"/>
                              </w:rPr>
                              <w:t>Escudero u201712673</w:t>
                            </w:r>
                          </w:p>
                          <w:p w14:paraId="271E1A4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8E3262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3C8D60" w14:textId="77777777" w:rsidR="00CD4489" w:rsidRDefault="00CD4489"/>
                          <w:p w14:paraId="27086D7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5C8D6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EA89496" w14:textId="77777777" w:rsidR="00CD4489" w:rsidRDefault="00CD4489" w:rsidP="00C87D5E">
                            <w:pPr>
                              <w:rPr>
                                <w:rFonts w:ascii="Zizou Slab" w:hAnsi="Zizou Slab"/>
                                <w:sz w:val="21"/>
                              </w:rPr>
                            </w:pPr>
                            <w:r>
                              <w:rPr>
                                <w:rFonts w:ascii="Zizou Slab" w:hAnsi="Zizou Slab"/>
                                <w:sz w:val="21"/>
                              </w:rPr>
                              <w:t>Escudero u201712673</w:t>
                            </w:r>
                          </w:p>
                          <w:p w14:paraId="645909D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DC7F8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1493B8" w14:textId="77777777" w:rsidR="00CD4489" w:rsidRDefault="00CD4489"/>
                          <w:p w14:paraId="7473A62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3B900E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6376E7" w14:textId="77777777" w:rsidR="00CD4489" w:rsidRDefault="00CD4489" w:rsidP="00C87D5E">
                            <w:pPr>
                              <w:rPr>
                                <w:rFonts w:ascii="Zizou Slab" w:hAnsi="Zizou Slab"/>
                                <w:sz w:val="21"/>
                              </w:rPr>
                            </w:pPr>
                            <w:r>
                              <w:rPr>
                                <w:rFonts w:ascii="Zizou Slab" w:hAnsi="Zizou Slab"/>
                                <w:sz w:val="21"/>
                              </w:rPr>
                              <w:t>Escudero u201712673</w:t>
                            </w:r>
                          </w:p>
                          <w:p w14:paraId="71D55A7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0FCDD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B72B62" w14:textId="77777777" w:rsidR="00CD4489" w:rsidRDefault="00CD4489"/>
                          <w:p w14:paraId="5108150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1BCA3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B2998EA" w14:textId="77777777" w:rsidR="00CD4489" w:rsidRDefault="00CD4489" w:rsidP="00C87D5E">
                            <w:pPr>
                              <w:rPr>
                                <w:rFonts w:ascii="Zizou Slab" w:hAnsi="Zizou Slab"/>
                                <w:sz w:val="21"/>
                              </w:rPr>
                            </w:pPr>
                            <w:r>
                              <w:rPr>
                                <w:rFonts w:ascii="Zizou Slab" w:hAnsi="Zizou Slab"/>
                                <w:sz w:val="21"/>
                              </w:rPr>
                              <w:t>Escudero u201712673</w:t>
                            </w:r>
                          </w:p>
                          <w:p w14:paraId="15DC294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28E56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F4B0D9" w14:textId="77777777" w:rsidR="00CD4489" w:rsidRDefault="00CD4489"/>
                          <w:p w14:paraId="3F3163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4BA6A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980DDA" w14:textId="77777777" w:rsidR="00CD4489" w:rsidRDefault="00CD4489" w:rsidP="00C87D5E">
                            <w:pPr>
                              <w:rPr>
                                <w:rFonts w:ascii="Zizou Slab" w:hAnsi="Zizou Slab"/>
                                <w:sz w:val="21"/>
                              </w:rPr>
                            </w:pPr>
                            <w:r>
                              <w:rPr>
                                <w:rFonts w:ascii="Zizou Slab" w:hAnsi="Zizou Slab"/>
                                <w:sz w:val="21"/>
                              </w:rPr>
                              <w:t>Escudero u201712673</w:t>
                            </w:r>
                          </w:p>
                          <w:p w14:paraId="0A584CB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884179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E89F982" w14:textId="77777777" w:rsidR="00CD4489" w:rsidRDefault="00CD4489"/>
                          <w:p w14:paraId="0E35E19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41C575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4E82C4" w14:textId="77777777" w:rsidR="00CD4489" w:rsidRDefault="00CD4489" w:rsidP="00C87D5E">
                            <w:pPr>
                              <w:rPr>
                                <w:rFonts w:ascii="Zizou Slab" w:hAnsi="Zizou Slab"/>
                                <w:sz w:val="21"/>
                              </w:rPr>
                            </w:pPr>
                            <w:r>
                              <w:rPr>
                                <w:rFonts w:ascii="Zizou Slab" w:hAnsi="Zizou Slab"/>
                                <w:sz w:val="21"/>
                              </w:rPr>
                              <w:t>Escudero u201712673</w:t>
                            </w:r>
                          </w:p>
                          <w:p w14:paraId="74FB3F7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BF97A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2296AE3" w14:textId="77777777" w:rsidR="00CD4489" w:rsidRDefault="00CD4489"/>
                          <w:p w14:paraId="09F6470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810AD9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E071F5" w14:textId="77777777" w:rsidR="00CD4489" w:rsidRDefault="00CD4489" w:rsidP="00C87D5E">
                            <w:pPr>
                              <w:rPr>
                                <w:rFonts w:ascii="Zizou Slab" w:hAnsi="Zizou Slab"/>
                                <w:sz w:val="21"/>
                              </w:rPr>
                            </w:pPr>
                            <w:r>
                              <w:rPr>
                                <w:rFonts w:ascii="Zizou Slab" w:hAnsi="Zizou Slab"/>
                                <w:sz w:val="21"/>
                              </w:rPr>
                              <w:t>Escudero u201712673</w:t>
                            </w:r>
                          </w:p>
                          <w:p w14:paraId="3780951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E3E84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4528E42" w14:textId="77777777" w:rsidR="00CD4489" w:rsidRDefault="00CD4489"/>
                          <w:p w14:paraId="1E28691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F54A5F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D6F01CA" w14:textId="77777777" w:rsidR="00CD4489" w:rsidRDefault="00CD4489" w:rsidP="00C87D5E">
                            <w:pPr>
                              <w:rPr>
                                <w:rFonts w:ascii="Zizou Slab" w:hAnsi="Zizou Slab"/>
                                <w:sz w:val="21"/>
                              </w:rPr>
                            </w:pPr>
                            <w:r>
                              <w:rPr>
                                <w:rFonts w:ascii="Zizou Slab" w:hAnsi="Zizou Slab"/>
                                <w:sz w:val="21"/>
                              </w:rPr>
                              <w:t>Escudero u201712673</w:t>
                            </w:r>
                          </w:p>
                          <w:p w14:paraId="66A48A2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155105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7601A4A" w14:textId="77777777" w:rsidR="00CD4489" w:rsidRDefault="00CD4489"/>
                          <w:p w14:paraId="4CDD766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71522D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0E76E60" w14:textId="77777777" w:rsidR="00CD4489" w:rsidRDefault="00CD4489" w:rsidP="00C87D5E">
                            <w:pPr>
                              <w:rPr>
                                <w:rFonts w:ascii="Zizou Slab" w:hAnsi="Zizou Slab"/>
                                <w:sz w:val="21"/>
                              </w:rPr>
                            </w:pPr>
                            <w:r>
                              <w:rPr>
                                <w:rFonts w:ascii="Zizou Slab" w:hAnsi="Zizou Slab"/>
                                <w:sz w:val="21"/>
                              </w:rPr>
                              <w:t>Escudero u201712673</w:t>
                            </w:r>
                          </w:p>
                          <w:p w14:paraId="3982168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A798C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9CF2AC" w14:textId="77777777" w:rsidR="00CD4489" w:rsidRDefault="00CD4489"/>
                          <w:p w14:paraId="361664E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2B045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53079A" w14:textId="77777777" w:rsidR="00CD4489" w:rsidRDefault="00CD4489" w:rsidP="00C87D5E">
                            <w:pPr>
                              <w:rPr>
                                <w:rFonts w:ascii="Zizou Slab" w:hAnsi="Zizou Slab"/>
                                <w:sz w:val="21"/>
                              </w:rPr>
                            </w:pPr>
                            <w:r>
                              <w:rPr>
                                <w:rFonts w:ascii="Zizou Slab" w:hAnsi="Zizou Slab"/>
                                <w:sz w:val="21"/>
                              </w:rPr>
                              <w:t>Escudero u201712673</w:t>
                            </w:r>
                          </w:p>
                          <w:p w14:paraId="7957720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ABED45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E48D87" w14:textId="77777777" w:rsidR="00CD4489" w:rsidRDefault="00CD4489"/>
                          <w:p w14:paraId="5C166D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6B12B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DBA9D40" w14:textId="77777777" w:rsidR="00CD4489" w:rsidRDefault="00CD4489" w:rsidP="00C87D5E">
                            <w:pPr>
                              <w:rPr>
                                <w:rFonts w:ascii="Zizou Slab" w:hAnsi="Zizou Slab"/>
                                <w:sz w:val="21"/>
                              </w:rPr>
                            </w:pPr>
                            <w:r>
                              <w:rPr>
                                <w:rFonts w:ascii="Zizou Slab" w:hAnsi="Zizou Slab"/>
                                <w:sz w:val="21"/>
                              </w:rPr>
                              <w:t>Escudero u201712673</w:t>
                            </w:r>
                          </w:p>
                          <w:p w14:paraId="1B2F69C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F8F23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D7137C4" w14:textId="77777777" w:rsidR="00CD4489" w:rsidRDefault="00CD4489"/>
                          <w:p w14:paraId="5B7549D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D9ED60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85E6B2" w14:textId="77777777" w:rsidR="00CD4489" w:rsidRDefault="00CD4489" w:rsidP="00C87D5E">
                            <w:pPr>
                              <w:rPr>
                                <w:rFonts w:ascii="Zizou Slab" w:hAnsi="Zizou Slab"/>
                                <w:sz w:val="21"/>
                              </w:rPr>
                            </w:pPr>
                            <w:r>
                              <w:rPr>
                                <w:rFonts w:ascii="Zizou Slab" w:hAnsi="Zizou Slab"/>
                                <w:sz w:val="21"/>
                              </w:rPr>
                              <w:t>Escudero u201712673</w:t>
                            </w:r>
                          </w:p>
                          <w:p w14:paraId="58F002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AA9090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1CD44F7" w14:textId="77777777" w:rsidR="00CD4489" w:rsidRDefault="00CD4489"/>
                          <w:p w14:paraId="0ADB7A4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EE67E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15FE82" w14:textId="77777777" w:rsidR="00CD4489" w:rsidRDefault="00CD4489" w:rsidP="00C87D5E">
                            <w:pPr>
                              <w:rPr>
                                <w:rFonts w:ascii="Zizou Slab" w:hAnsi="Zizou Slab"/>
                                <w:sz w:val="21"/>
                              </w:rPr>
                            </w:pPr>
                            <w:r>
                              <w:rPr>
                                <w:rFonts w:ascii="Zizou Slab" w:hAnsi="Zizou Slab"/>
                                <w:sz w:val="21"/>
                              </w:rPr>
                              <w:t>Escudero u201712673</w:t>
                            </w:r>
                          </w:p>
                          <w:p w14:paraId="67D1B46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302413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88C8923" w14:textId="77777777" w:rsidR="00CD4489" w:rsidRDefault="00CD4489"/>
                          <w:p w14:paraId="0275D95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E20697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7C2D7E" w14:textId="77777777" w:rsidR="00CD4489" w:rsidRDefault="00CD4489" w:rsidP="00C87D5E">
                            <w:pPr>
                              <w:rPr>
                                <w:rFonts w:ascii="Zizou Slab" w:hAnsi="Zizou Slab"/>
                                <w:sz w:val="21"/>
                              </w:rPr>
                            </w:pPr>
                            <w:r>
                              <w:rPr>
                                <w:rFonts w:ascii="Zizou Slab" w:hAnsi="Zizou Slab"/>
                                <w:sz w:val="21"/>
                              </w:rPr>
                              <w:t>Escudero u201712673</w:t>
                            </w:r>
                          </w:p>
                          <w:p w14:paraId="02EA0B0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7B5AD4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FC4B324" w14:textId="77777777" w:rsidR="00CD4489" w:rsidRDefault="00CD4489"/>
                          <w:p w14:paraId="781947B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E116F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239DEE9" w14:textId="77777777" w:rsidR="00CD4489" w:rsidRDefault="00CD4489" w:rsidP="00C87D5E">
                            <w:pPr>
                              <w:rPr>
                                <w:rFonts w:ascii="Zizou Slab" w:hAnsi="Zizou Slab"/>
                                <w:sz w:val="21"/>
                              </w:rPr>
                            </w:pPr>
                            <w:r>
                              <w:rPr>
                                <w:rFonts w:ascii="Zizou Slab" w:hAnsi="Zizou Slab"/>
                                <w:sz w:val="21"/>
                              </w:rPr>
                              <w:t>Escudero u201712673</w:t>
                            </w:r>
                          </w:p>
                          <w:p w14:paraId="612975D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E9BD51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B49939E" w14:textId="77777777" w:rsidR="00CD4489" w:rsidRDefault="00CD4489"/>
                          <w:p w14:paraId="20B0CED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9FC020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3E65395" w14:textId="77777777" w:rsidR="00CD4489" w:rsidRDefault="00CD4489" w:rsidP="00C87D5E">
                            <w:pPr>
                              <w:rPr>
                                <w:rFonts w:ascii="Zizou Slab" w:hAnsi="Zizou Slab"/>
                                <w:sz w:val="21"/>
                              </w:rPr>
                            </w:pPr>
                            <w:r>
                              <w:rPr>
                                <w:rFonts w:ascii="Zizou Slab" w:hAnsi="Zizou Slab"/>
                                <w:sz w:val="21"/>
                              </w:rPr>
                              <w:t>Escudero u201712673</w:t>
                            </w:r>
                          </w:p>
                          <w:p w14:paraId="062145D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80D9E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B33CDAD" w14:textId="77777777" w:rsidR="00CD4489" w:rsidRDefault="00CD4489"/>
                          <w:p w14:paraId="0D665B7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AD084C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C82B33E" w14:textId="77777777" w:rsidR="00CD4489" w:rsidRDefault="00CD4489" w:rsidP="00C87D5E">
                            <w:pPr>
                              <w:rPr>
                                <w:rFonts w:ascii="Zizou Slab" w:hAnsi="Zizou Slab"/>
                                <w:sz w:val="21"/>
                              </w:rPr>
                            </w:pPr>
                            <w:r>
                              <w:rPr>
                                <w:rFonts w:ascii="Zizou Slab" w:hAnsi="Zizou Slab"/>
                                <w:sz w:val="21"/>
                              </w:rPr>
                              <w:t>Escudero u201712673</w:t>
                            </w:r>
                          </w:p>
                          <w:p w14:paraId="5D2309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41EDBB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DECFF8" w14:textId="77777777" w:rsidR="00CD4489" w:rsidRDefault="00CD4489"/>
                          <w:p w14:paraId="54DD3F8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DBD1A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A05B2F3" w14:textId="77777777" w:rsidR="00CD4489" w:rsidRDefault="00CD4489" w:rsidP="00C87D5E">
                            <w:pPr>
                              <w:rPr>
                                <w:rFonts w:ascii="Zizou Slab" w:hAnsi="Zizou Slab"/>
                                <w:sz w:val="21"/>
                              </w:rPr>
                            </w:pPr>
                            <w:r>
                              <w:rPr>
                                <w:rFonts w:ascii="Zizou Slab" w:hAnsi="Zizou Slab"/>
                                <w:sz w:val="21"/>
                              </w:rPr>
                              <w:t>Escudero u201712673</w:t>
                            </w:r>
                          </w:p>
                          <w:p w14:paraId="47AF0D9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A9105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DE44260" w14:textId="77777777" w:rsidR="00CD4489" w:rsidRDefault="00CD4489"/>
                          <w:p w14:paraId="68D3513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E06E7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F9EAB8" w14:textId="77777777" w:rsidR="00CD4489" w:rsidRDefault="00CD4489" w:rsidP="00C87D5E">
                            <w:pPr>
                              <w:rPr>
                                <w:rFonts w:ascii="Zizou Slab" w:hAnsi="Zizou Slab"/>
                                <w:sz w:val="21"/>
                              </w:rPr>
                            </w:pPr>
                            <w:r>
                              <w:rPr>
                                <w:rFonts w:ascii="Zizou Slab" w:hAnsi="Zizou Slab"/>
                                <w:sz w:val="21"/>
                              </w:rPr>
                              <w:t>Escudero u201712673</w:t>
                            </w:r>
                          </w:p>
                          <w:p w14:paraId="0FAE96D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7DDBC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0823C8B" w14:textId="77777777" w:rsidR="00CD4489" w:rsidRDefault="00CD4489"/>
                          <w:p w14:paraId="2F59739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5B4528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CFDE3D" w14:textId="77777777" w:rsidR="00CD4489" w:rsidRDefault="00CD4489" w:rsidP="00C87D5E">
                            <w:pPr>
                              <w:rPr>
                                <w:rFonts w:ascii="Zizou Slab" w:hAnsi="Zizou Slab"/>
                                <w:sz w:val="21"/>
                              </w:rPr>
                            </w:pPr>
                            <w:r>
                              <w:rPr>
                                <w:rFonts w:ascii="Zizou Slab" w:hAnsi="Zizou Slab"/>
                                <w:sz w:val="21"/>
                              </w:rPr>
                              <w:t>Escudero u201712673</w:t>
                            </w:r>
                          </w:p>
                          <w:p w14:paraId="5E8D9D0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CE11B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89D90A" w14:textId="77777777" w:rsidR="00CD4489" w:rsidRDefault="00CD4489"/>
                          <w:p w14:paraId="50584CB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684F57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5C95A94" w14:textId="77777777" w:rsidR="00CD4489" w:rsidRDefault="00CD4489" w:rsidP="00C87D5E">
                            <w:pPr>
                              <w:rPr>
                                <w:rFonts w:ascii="Zizou Slab" w:hAnsi="Zizou Slab"/>
                                <w:sz w:val="21"/>
                              </w:rPr>
                            </w:pPr>
                            <w:r>
                              <w:rPr>
                                <w:rFonts w:ascii="Zizou Slab" w:hAnsi="Zizou Slab"/>
                                <w:sz w:val="21"/>
                              </w:rPr>
                              <w:t>Escudero u201712673</w:t>
                            </w:r>
                          </w:p>
                          <w:p w14:paraId="68A4A7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C51FC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604499" w14:textId="77777777" w:rsidR="00CD4489" w:rsidRDefault="00CD4489"/>
                          <w:p w14:paraId="4034635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4D4F9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97169C4" w14:textId="77777777" w:rsidR="00CD4489" w:rsidRDefault="00CD4489" w:rsidP="00C87D5E">
                            <w:pPr>
                              <w:rPr>
                                <w:rFonts w:ascii="Zizou Slab" w:hAnsi="Zizou Slab"/>
                                <w:sz w:val="21"/>
                              </w:rPr>
                            </w:pPr>
                            <w:r>
                              <w:rPr>
                                <w:rFonts w:ascii="Zizou Slab" w:hAnsi="Zizou Slab"/>
                                <w:sz w:val="21"/>
                              </w:rPr>
                              <w:t>Escudero u201712673</w:t>
                            </w:r>
                          </w:p>
                          <w:p w14:paraId="3EF3739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A7786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FC3A305" w14:textId="77777777" w:rsidR="00CD4489" w:rsidRDefault="00CD4489"/>
                          <w:p w14:paraId="6F51E43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3ACCCF3"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073F5E52" w14:textId="77777777" w:rsidR="00CD4489" w:rsidRDefault="00CD4489" w:rsidP="00C87D5E">
                            <w:pPr>
                              <w:rPr>
                                <w:rFonts w:ascii="Zizou Slab" w:hAnsi="Zizou Slab"/>
                                <w:sz w:val="21"/>
                              </w:rPr>
                            </w:pPr>
                            <w:r>
                              <w:rPr>
                                <w:rFonts w:ascii="Zizou Slab" w:hAnsi="Zizou Slab"/>
                                <w:sz w:val="21"/>
                              </w:rPr>
                              <w:t>Escudero u201712673</w:t>
                            </w:r>
                          </w:p>
                          <w:p w14:paraId="251233AD"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46553D0D"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4F140752" w14:textId="77777777" w:rsidR="00CD4489" w:rsidRDefault="00CD4489"/>
                          <w:p w14:paraId="4E69A85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6BB30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CBFC778" w14:textId="77777777" w:rsidR="00CD4489" w:rsidRDefault="00CD4489" w:rsidP="00C87D5E">
                            <w:pPr>
                              <w:rPr>
                                <w:rFonts w:ascii="Zizou Slab" w:hAnsi="Zizou Slab"/>
                                <w:sz w:val="21"/>
                              </w:rPr>
                            </w:pPr>
                            <w:r>
                              <w:rPr>
                                <w:rFonts w:ascii="Zizou Slab" w:hAnsi="Zizou Slab"/>
                                <w:sz w:val="21"/>
                              </w:rPr>
                              <w:t>Escudero u201712673</w:t>
                            </w:r>
                          </w:p>
                          <w:p w14:paraId="54541BB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9B7FC2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50E7EA" w14:textId="77777777" w:rsidR="00CD4489" w:rsidRDefault="00CD4489"/>
                          <w:p w14:paraId="54DDD8F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DA721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5708AA" w14:textId="77777777" w:rsidR="00CD4489" w:rsidRDefault="00CD4489" w:rsidP="00C87D5E">
                            <w:pPr>
                              <w:rPr>
                                <w:rFonts w:ascii="Zizou Slab" w:hAnsi="Zizou Slab"/>
                                <w:sz w:val="21"/>
                              </w:rPr>
                            </w:pPr>
                            <w:r>
                              <w:rPr>
                                <w:rFonts w:ascii="Zizou Slab" w:hAnsi="Zizou Slab"/>
                                <w:sz w:val="21"/>
                              </w:rPr>
                              <w:t>Escudero u201712673</w:t>
                            </w:r>
                          </w:p>
                          <w:p w14:paraId="45F4195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07D895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B0B44F9" w14:textId="77777777" w:rsidR="00CD4489" w:rsidRDefault="00CD4489"/>
                          <w:p w14:paraId="6A61C0E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3330DF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8AC0D69" w14:textId="77777777" w:rsidR="00CD4489" w:rsidRDefault="00CD4489" w:rsidP="00C87D5E">
                            <w:pPr>
                              <w:rPr>
                                <w:rFonts w:ascii="Zizou Slab" w:hAnsi="Zizou Slab"/>
                                <w:sz w:val="21"/>
                              </w:rPr>
                            </w:pPr>
                            <w:r>
                              <w:rPr>
                                <w:rFonts w:ascii="Zizou Slab" w:hAnsi="Zizou Slab"/>
                                <w:sz w:val="21"/>
                              </w:rPr>
                              <w:t>Escudero u201712673</w:t>
                            </w:r>
                          </w:p>
                          <w:p w14:paraId="1B8B23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3E1961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0481E0A" w14:textId="77777777" w:rsidR="00CD4489" w:rsidRDefault="00CD4489"/>
                          <w:p w14:paraId="29B5411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99013C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53D17A" w14:textId="77777777" w:rsidR="00CD4489" w:rsidRDefault="00CD4489" w:rsidP="00C87D5E">
                            <w:pPr>
                              <w:rPr>
                                <w:rFonts w:ascii="Zizou Slab" w:hAnsi="Zizou Slab"/>
                                <w:sz w:val="21"/>
                              </w:rPr>
                            </w:pPr>
                            <w:r>
                              <w:rPr>
                                <w:rFonts w:ascii="Zizou Slab" w:hAnsi="Zizou Slab"/>
                                <w:sz w:val="21"/>
                              </w:rPr>
                              <w:t>Escudero u201712673</w:t>
                            </w:r>
                          </w:p>
                          <w:p w14:paraId="0597E56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F49519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ACC53F8" w14:textId="77777777" w:rsidR="00CD4489" w:rsidRDefault="00CD4489"/>
                          <w:p w14:paraId="7BBE0E7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53D95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6A28739" w14:textId="77777777" w:rsidR="00CD4489" w:rsidRDefault="00CD4489" w:rsidP="00C87D5E">
                            <w:pPr>
                              <w:rPr>
                                <w:rFonts w:ascii="Zizou Slab" w:hAnsi="Zizou Slab"/>
                                <w:sz w:val="21"/>
                              </w:rPr>
                            </w:pPr>
                            <w:r>
                              <w:rPr>
                                <w:rFonts w:ascii="Zizou Slab" w:hAnsi="Zizou Slab"/>
                                <w:sz w:val="21"/>
                              </w:rPr>
                              <w:t>Escudero u201712673</w:t>
                            </w:r>
                          </w:p>
                          <w:p w14:paraId="042A7CF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D08A86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030883B" w14:textId="77777777" w:rsidR="00CD4489" w:rsidRDefault="00CD4489"/>
                          <w:p w14:paraId="60E6DD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3D14B0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F38E040" w14:textId="77777777" w:rsidR="00CD4489" w:rsidRDefault="00CD4489" w:rsidP="00C87D5E">
                            <w:pPr>
                              <w:rPr>
                                <w:rFonts w:ascii="Zizou Slab" w:hAnsi="Zizou Slab"/>
                                <w:sz w:val="21"/>
                              </w:rPr>
                            </w:pPr>
                            <w:r>
                              <w:rPr>
                                <w:rFonts w:ascii="Zizou Slab" w:hAnsi="Zizou Slab"/>
                                <w:sz w:val="21"/>
                              </w:rPr>
                              <w:t>Escudero u201712673</w:t>
                            </w:r>
                          </w:p>
                          <w:p w14:paraId="23FFEFB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C9CDC2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B5E037" w14:textId="77777777" w:rsidR="00CD4489" w:rsidRDefault="00CD4489"/>
                          <w:p w14:paraId="14676B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A6596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EC05009" w14:textId="77777777" w:rsidR="00CD4489" w:rsidRDefault="00CD4489" w:rsidP="00C87D5E">
                            <w:pPr>
                              <w:rPr>
                                <w:rFonts w:ascii="Zizou Slab" w:hAnsi="Zizou Slab"/>
                                <w:sz w:val="21"/>
                              </w:rPr>
                            </w:pPr>
                            <w:r>
                              <w:rPr>
                                <w:rFonts w:ascii="Zizou Slab" w:hAnsi="Zizou Slab"/>
                                <w:sz w:val="21"/>
                              </w:rPr>
                              <w:t>Escudero u201712673</w:t>
                            </w:r>
                          </w:p>
                          <w:p w14:paraId="22CB22A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FDB2D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0C2CF33" w14:textId="77777777" w:rsidR="00CD4489" w:rsidRDefault="00CD4489"/>
                          <w:p w14:paraId="5C93C35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BA15C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CE27B71" w14:textId="77777777" w:rsidR="00CD4489" w:rsidRDefault="00CD4489" w:rsidP="00C87D5E">
                            <w:pPr>
                              <w:rPr>
                                <w:rFonts w:ascii="Zizou Slab" w:hAnsi="Zizou Slab"/>
                                <w:sz w:val="21"/>
                              </w:rPr>
                            </w:pPr>
                            <w:r>
                              <w:rPr>
                                <w:rFonts w:ascii="Zizou Slab" w:hAnsi="Zizou Slab"/>
                                <w:sz w:val="21"/>
                              </w:rPr>
                              <w:t>Escudero u201712673</w:t>
                            </w:r>
                          </w:p>
                          <w:p w14:paraId="37A6531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2CED7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1AEA93" w14:textId="77777777" w:rsidR="00CD4489" w:rsidRDefault="00CD4489"/>
                          <w:p w14:paraId="27A5DF8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7BF0A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ACC8852" w14:textId="77777777" w:rsidR="00CD4489" w:rsidRDefault="00CD4489" w:rsidP="00C87D5E">
                            <w:pPr>
                              <w:rPr>
                                <w:rFonts w:ascii="Zizou Slab" w:hAnsi="Zizou Slab"/>
                                <w:sz w:val="21"/>
                              </w:rPr>
                            </w:pPr>
                            <w:r>
                              <w:rPr>
                                <w:rFonts w:ascii="Zizou Slab" w:hAnsi="Zizou Slab"/>
                                <w:sz w:val="21"/>
                              </w:rPr>
                              <w:t>Escudero u201712673</w:t>
                            </w:r>
                          </w:p>
                          <w:p w14:paraId="03966E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D0AE41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5DE125C" w14:textId="77777777" w:rsidR="00CD4489" w:rsidRDefault="00CD4489"/>
                          <w:p w14:paraId="13734DD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97E9CC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9507BEC" w14:textId="77777777" w:rsidR="00CD4489" w:rsidRDefault="00CD4489" w:rsidP="00C87D5E">
                            <w:pPr>
                              <w:rPr>
                                <w:rFonts w:ascii="Zizou Slab" w:hAnsi="Zizou Slab"/>
                                <w:sz w:val="21"/>
                              </w:rPr>
                            </w:pPr>
                            <w:r>
                              <w:rPr>
                                <w:rFonts w:ascii="Zizou Slab" w:hAnsi="Zizou Slab"/>
                                <w:sz w:val="21"/>
                              </w:rPr>
                              <w:t>Escudero u201712673</w:t>
                            </w:r>
                          </w:p>
                          <w:p w14:paraId="3FAEBE1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DC02CE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087C056" w14:textId="77777777" w:rsidR="00CD4489" w:rsidRDefault="00CD4489"/>
                          <w:p w14:paraId="32EA66F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57D667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6D03D9F" w14:textId="77777777" w:rsidR="00CD4489" w:rsidRDefault="00CD4489" w:rsidP="00C87D5E">
                            <w:pPr>
                              <w:rPr>
                                <w:rFonts w:ascii="Zizou Slab" w:hAnsi="Zizou Slab"/>
                                <w:sz w:val="21"/>
                              </w:rPr>
                            </w:pPr>
                            <w:r>
                              <w:rPr>
                                <w:rFonts w:ascii="Zizou Slab" w:hAnsi="Zizou Slab"/>
                                <w:sz w:val="21"/>
                              </w:rPr>
                              <w:t>Escudero u201712673</w:t>
                            </w:r>
                          </w:p>
                          <w:p w14:paraId="4DD8A93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BDFB1F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BC140C" w14:textId="77777777" w:rsidR="00CD4489" w:rsidRDefault="00CD4489"/>
                          <w:p w14:paraId="0D59E1B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C35A6D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4D5846" w14:textId="77777777" w:rsidR="00CD4489" w:rsidRDefault="00CD4489" w:rsidP="00C87D5E">
                            <w:pPr>
                              <w:rPr>
                                <w:rFonts w:ascii="Zizou Slab" w:hAnsi="Zizou Slab"/>
                                <w:sz w:val="21"/>
                              </w:rPr>
                            </w:pPr>
                            <w:r>
                              <w:rPr>
                                <w:rFonts w:ascii="Zizou Slab" w:hAnsi="Zizou Slab"/>
                                <w:sz w:val="21"/>
                              </w:rPr>
                              <w:t>Escudero u201712673</w:t>
                            </w:r>
                          </w:p>
                          <w:p w14:paraId="4F403FA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D7F6A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1DB1CA" w14:textId="77777777" w:rsidR="00CD4489" w:rsidRDefault="00CD4489"/>
                          <w:p w14:paraId="043A85D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2DAC3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734F11A" w14:textId="77777777" w:rsidR="00CD4489" w:rsidRDefault="00CD4489" w:rsidP="00C87D5E">
                            <w:pPr>
                              <w:rPr>
                                <w:rFonts w:ascii="Zizou Slab" w:hAnsi="Zizou Slab"/>
                                <w:sz w:val="21"/>
                              </w:rPr>
                            </w:pPr>
                            <w:r>
                              <w:rPr>
                                <w:rFonts w:ascii="Zizou Slab" w:hAnsi="Zizou Slab"/>
                                <w:sz w:val="21"/>
                              </w:rPr>
                              <w:t>Escudero u201712673</w:t>
                            </w:r>
                          </w:p>
                          <w:p w14:paraId="45126FF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5DA0B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EB1B03" w14:textId="77777777" w:rsidR="00CD4489" w:rsidRDefault="00CD4489"/>
                          <w:p w14:paraId="57784B9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F878F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3452313" w14:textId="77777777" w:rsidR="00CD4489" w:rsidRDefault="00CD4489" w:rsidP="00C87D5E">
                            <w:pPr>
                              <w:rPr>
                                <w:rFonts w:ascii="Zizou Slab" w:hAnsi="Zizou Slab"/>
                                <w:sz w:val="21"/>
                              </w:rPr>
                            </w:pPr>
                            <w:r>
                              <w:rPr>
                                <w:rFonts w:ascii="Zizou Slab" w:hAnsi="Zizou Slab"/>
                                <w:sz w:val="21"/>
                              </w:rPr>
                              <w:t>Escudero u201712673</w:t>
                            </w:r>
                          </w:p>
                          <w:p w14:paraId="2E5F621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433CE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83A834" w14:textId="77777777" w:rsidR="00CD4489" w:rsidRDefault="00CD4489"/>
                          <w:p w14:paraId="07D8C7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6F452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BDB973" w14:textId="77777777" w:rsidR="00CD4489" w:rsidRDefault="00CD4489" w:rsidP="00C87D5E">
                            <w:pPr>
                              <w:rPr>
                                <w:rFonts w:ascii="Zizou Slab" w:hAnsi="Zizou Slab"/>
                                <w:sz w:val="21"/>
                              </w:rPr>
                            </w:pPr>
                            <w:r>
                              <w:rPr>
                                <w:rFonts w:ascii="Zizou Slab" w:hAnsi="Zizou Slab"/>
                                <w:sz w:val="21"/>
                              </w:rPr>
                              <w:t>Escudero u201712673</w:t>
                            </w:r>
                          </w:p>
                          <w:p w14:paraId="06802C0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2695D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4F058A" w14:textId="77777777" w:rsidR="00CD4489" w:rsidRDefault="00CD4489"/>
                          <w:p w14:paraId="57944E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826D0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9CD956" w14:textId="77777777" w:rsidR="00CD4489" w:rsidRDefault="00CD4489" w:rsidP="00C87D5E">
                            <w:pPr>
                              <w:rPr>
                                <w:rFonts w:ascii="Zizou Slab" w:hAnsi="Zizou Slab"/>
                                <w:sz w:val="21"/>
                              </w:rPr>
                            </w:pPr>
                            <w:r>
                              <w:rPr>
                                <w:rFonts w:ascii="Zizou Slab" w:hAnsi="Zizou Slab"/>
                                <w:sz w:val="21"/>
                              </w:rPr>
                              <w:t>Escudero u201712673</w:t>
                            </w:r>
                          </w:p>
                          <w:p w14:paraId="114AC2F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252D0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93E50F2" w14:textId="77777777" w:rsidR="00CD4489" w:rsidRDefault="00CD4489"/>
                          <w:p w14:paraId="26B42C4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912995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92B099" w14:textId="77777777" w:rsidR="00CD4489" w:rsidRDefault="00CD4489" w:rsidP="00C87D5E">
                            <w:pPr>
                              <w:rPr>
                                <w:rFonts w:ascii="Zizou Slab" w:hAnsi="Zizou Slab"/>
                                <w:sz w:val="21"/>
                              </w:rPr>
                            </w:pPr>
                            <w:r>
                              <w:rPr>
                                <w:rFonts w:ascii="Zizou Slab" w:hAnsi="Zizou Slab"/>
                                <w:sz w:val="21"/>
                              </w:rPr>
                              <w:t>Escudero u201712673</w:t>
                            </w:r>
                          </w:p>
                          <w:p w14:paraId="5B8DA45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3E57CE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F4D28C" w14:textId="77777777" w:rsidR="00CD4489" w:rsidRDefault="00CD4489"/>
                          <w:p w14:paraId="4C3E4D0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1CFAD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D04EB8" w14:textId="77777777" w:rsidR="00CD4489" w:rsidRDefault="00CD4489" w:rsidP="00C87D5E">
                            <w:pPr>
                              <w:rPr>
                                <w:rFonts w:ascii="Zizou Slab" w:hAnsi="Zizou Slab"/>
                                <w:sz w:val="21"/>
                              </w:rPr>
                            </w:pPr>
                            <w:r>
                              <w:rPr>
                                <w:rFonts w:ascii="Zizou Slab" w:hAnsi="Zizou Slab"/>
                                <w:sz w:val="21"/>
                              </w:rPr>
                              <w:t>Escudero u201712673</w:t>
                            </w:r>
                          </w:p>
                          <w:p w14:paraId="7168B44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D99E1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F92306C" w14:textId="77777777" w:rsidR="00CD4489" w:rsidRDefault="00CD4489"/>
                          <w:p w14:paraId="165859D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7AF5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6292763" w14:textId="77777777" w:rsidR="00CD4489" w:rsidRDefault="00CD4489" w:rsidP="00C87D5E">
                            <w:pPr>
                              <w:rPr>
                                <w:rFonts w:ascii="Zizou Slab" w:hAnsi="Zizou Slab"/>
                                <w:sz w:val="21"/>
                              </w:rPr>
                            </w:pPr>
                            <w:r>
                              <w:rPr>
                                <w:rFonts w:ascii="Zizou Slab" w:hAnsi="Zizou Slab"/>
                                <w:sz w:val="21"/>
                              </w:rPr>
                              <w:t>Escudero u201712673</w:t>
                            </w:r>
                          </w:p>
                          <w:p w14:paraId="33D8CC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26FB5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585039C" w14:textId="77777777" w:rsidR="00CD4489" w:rsidRDefault="00CD4489"/>
                          <w:p w14:paraId="4AE84A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C864C0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1F9FAE" w14:textId="77777777" w:rsidR="00CD4489" w:rsidRDefault="00CD4489" w:rsidP="00C87D5E">
                            <w:pPr>
                              <w:rPr>
                                <w:rFonts w:ascii="Zizou Slab" w:hAnsi="Zizou Slab"/>
                                <w:sz w:val="21"/>
                              </w:rPr>
                            </w:pPr>
                            <w:r>
                              <w:rPr>
                                <w:rFonts w:ascii="Zizou Slab" w:hAnsi="Zizou Slab"/>
                                <w:sz w:val="21"/>
                              </w:rPr>
                              <w:t>Escudero u201712673</w:t>
                            </w:r>
                          </w:p>
                          <w:p w14:paraId="733DA8B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7E011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FFBD6CC" w14:textId="77777777" w:rsidR="00CD4489" w:rsidRDefault="00CD4489"/>
                          <w:p w14:paraId="3B6C1F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13D22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971E036" w14:textId="77777777" w:rsidR="00CD4489" w:rsidRDefault="00CD4489" w:rsidP="00C87D5E">
                            <w:pPr>
                              <w:rPr>
                                <w:rFonts w:ascii="Zizou Slab" w:hAnsi="Zizou Slab"/>
                                <w:sz w:val="21"/>
                              </w:rPr>
                            </w:pPr>
                            <w:r>
                              <w:rPr>
                                <w:rFonts w:ascii="Zizou Slab" w:hAnsi="Zizou Slab"/>
                                <w:sz w:val="21"/>
                              </w:rPr>
                              <w:t>Escudero u201712673</w:t>
                            </w:r>
                          </w:p>
                          <w:p w14:paraId="40B33A6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D36F0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8567C69" w14:textId="77777777" w:rsidR="00CD4489" w:rsidRDefault="00CD4489"/>
                          <w:p w14:paraId="58EFBC6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01CC4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ADCB23" w14:textId="77777777" w:rsidR="00CD4489" w:rsidRDefault="00CD4489" w:rsidP="00C87D5E">
                            <w:pPr>
                              <w:rPr>
                                <w:rFonts w:ascii="Zizou Slab" w:hAnsi="Zizou Slab"/>
                                <w:sz w:val="21"/>
                              </w:rPr>
                            </w:pPr>
                            <w:r>
                              <w:rPr>
                                <w:rFonts w:ascii="Zizou Slab" w:hAnsi="Zizou Slab"/>
                                <w:sz w:val="21"/>
                              </w:rPr>
                              <w:t>Escudero u201712673</w:t>
                            </w:r>
                          </w:p>
                          <w:p w14:paraId="2856DD1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76CF91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9C2472" w14:textId="77777777" w:rsidR="00CD4489" w:rsidRDefault="00CD4489"/>
                          <w:p w14:paraId="732EFB6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6ED3D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C2A976" w14:textId="77777777" w:rsidR="00CD4489" w:rsidRDefault="00CD4489" w:rsidP="00C87D5E">
                            <w:pPr>
                              <w:rPr>
                                <w:rFonts w:ascii="Zizou Slab" w:hAnsi="Zizou Slab"/>
                                <w:sz w:val="21"/>
                              </w:rPr>
                            </w:pPr>
                            <w:r>
                              <w:rPr>
                                <w:rFonts w:ascii="Zizou Slab" w:hAnsi="Zizou Slab"/>
                                <w:sz w:val="21"/>
                              </w:rPr>
                              <w:t>Escudero u201712673</w:t>
                            </w:r>
                          </w:p>
                          <w:p w14:paraId="30EC0E8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AF611D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17DCF7" w14:textId="77777777" w:rsidR="00CD4489" w:rsidRDefault="00CD4489"/>
                          <w:p w14:paraId="1784EAD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131FE5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5F821D5" w14:textId="77777777" w:rsidR="00CD4489" w:rsidRDefault="00CD4489" w:rsidP="00C87D5E">
                            <w:pPr>
                              <w:rPr>
                                <w:rFonts w:ascii="Zizou Slab" w:hAnsi="Zizou Slab"/>
                                <w:sz w:val="21"/>
                              </w:rPr>
                            </w:pPr>
                            <w:r>
                              <w:rPr>
                                <w:rFonts w:ascii="Zizou Slab" w:hAnsi="Zizou Slab"/>
                                <w:sz w:val="21"/>
                              </w:rPr>
                              <w:t>Escudero u201712673</w:t>
                            </w:r>
                          </w:p>
                          <w:p w14:paraId="2B36BF5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5874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28AAAFF" w14:textId="77777777" w:rsidR="00CD4489" w:rsidRDefault="00CD4489"/>
                          <w:p w14:paraId="2CCEDF1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504E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D75E4A" w14:textId="77777777" w:rsidR="00CD4489" w:rsidRDefault="00CD4489" w:rsidP="00C87D5E">
                            <w:pPr>
                              <w:rPr>
                                <w:rFonts w:ascii="Zizou Slab" w:hAnsi="Zizou Slab"/>
                                <w:sz w:val="21"/>
                              </w:rPr>
                            </w:pPr>
                            <w:r>
                              <w:rPr>
                                <w:rFonts w:ascii="Zizou Slab" w:hAnsi="Zizou Slab"/>
                                <w:sz w:val="21"/>
                              </w:rPr>
                              <w:t>Escudero u201712673</w:t>
                            </w:r>
                          </w:p>
                          <w:p w14:paraId="27494A0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AA904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76E503B" w14:textId="77777777" w:rsidR="00CD4489" w:rsidRDefault="00CD4489"/>
                          <w:p w14:paraId="6E08D01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24927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14E131" w14:textId="77777777" w:rsidR="00CD4489" w:rsidRDefault="00CD4489" w:rsidP="00C87D5E">
                            <w:pPr>
                              <w:rPr>
                                <w:rFonts w:ascii="Zizou Slab" w:hAnsi="Zizou Slab"/>
                                <w:sz w:val="21"/>
                              </w:rPr>
                            </w:pPr>
                            <w:r>
                              <w:rPr>
                                <w:rFonts w:ascii="Zizou Slab" w:hAnsi="Zizou Slab"/>
                                <w:sz w:val="21"/>
                              </w:rPr>
                              <w:t>Escudero u201712673</w:t>
                            </w:r>
                          </w:p>
                          <w:p w14:paraId="750FBA1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763D5E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C120A5C" w14:textId="77777777" w:rsidR="00CD4489" w:rsidRDefault="00CD4489"/>
                          <w:p w14:paraId="6B24469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9B5AA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61D782" w14:textId="77777777" w:rsidR="00CD4489" w:rsidRDefault="00CD4489" w:rsidP="00C87D5E">
                            <w:pPr>
                              <w:rPr>
                                <w:rFonts w:ascii="Zizou Slab" w:hAnsi="Zizou Slab"/>
                                <w:sz w:val="21"/>
                              </w:rPr>
                            </w:pPr>
                            <w:r>
                              <w:rPr>
                                <w:rFonts w:ascii="Zizou Slab" w:hAnsi="Zizou Slab"/>
                                <w:sz w:val="21"/>
                              </w:rPr>
                              <w:t>Escudero u201712673</w:t>
                            </w:r>
                          </w:p>
                          <w:p w14:paraId="3995918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9FDF43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8DBC16" w14:textId="77777777" w:rsidR="00CD4489" w:rsidRDefault="00CD4489"/>
                          <w:p w14:paraId="7E75925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F7C51E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F5FB2A9" w14:textId="77777777" w:rsidR="00CD4489" w:rsidRDefault="00CD4489" w:rsidP="00C87D5E">
                            <w:pPr>
                              <w:rPr>
                                <w:rFonts w:ascii="Zizou Slab" w:hAnsi="Zizou Slab"/>
                                <w:sz w:val="21"/>
                              </w:rPr>
                            </w:pPr>
                            <w:r>
                              <w:rPr>
                                <w:rFonts w:ascii="Zizou Slab" w:hAnsi="Zizou Slab"/>
                                <w:sz w:val="21"/>
                              </w:rPr>
                              <w:t>Escudero u201712673</w:t>
                            </w:r>
                          </w:p>
                          <w:p w14:paraId="7555D4D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8D2EE9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189AA2" w14:textId="77777777" w:rsidR="00CD4489" w:rsidRDefault="00CD4489"/>
                          <w:p w14:paraId="7DF1091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F6F28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6C2F4FD" w14:textId="77777777" w:rsidR="00CD4489" w:rsidRDefault="00CD4489" w:rsidP="00C87D5E">
                            <w:pPr>
                              <w:rPr>
                                <w:rFonts w:ascii="Zizou Slab" w:hAnsi="Zizou Slab"/>
                                <w:sz w:val="21"/>
                              </w:rPr>
                            </w:pPr>
                            <w:r>
                              <w:rPr>
                                <w:rFonts w:ascii="Zizou Slab" w:hAnsi="Zizou Slab"/>
                                <w:sz w:val="21"/>
                              </w:rPr>
                              <w:t>Escudero u201712673</w:t>
                            </w:r>
                          </w:p>
                          <w:p w14:paraId="303D86D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36AECE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0F2AFD" w14:textId="77777777" w:rsidR="00CD4489" w:rsidRDefault="00CD4489"/>
                          <w:p w14:paraId="78F11A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8A051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F1069C" w14:textId="77777777" w:rsidR="00CD4489" w:rsidRDefault="00CD4489" w:rsidP="00C87D5E">
                            <w:pPr>
                              <w:rPr>
                                <w:rFonts w:ascii="Zizou Slab" w:hAnsi="Zizou Slab"/>
                                <w:sz w:val="21"/>
                              </w:rPr>
                            </w:pPr>
                            <w:r>
                              <w:rPr>
                                <w:rFonts w:ascii="Zizou Slab" w:hAnsi="Zizou Slab"/>
                                <w:sz w:val="21"/>
                              </w:rPr>
                              <w:t>Escudero u201712673</w:t>
                            </w:r>
                          </w:p>
                          <w:p w14:paraId="329779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8237DA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4980BB2" w14:textId="77777777" w:rsidR="00CD4489" w:rsidRDefault="00CD4489"/>
                          <w:p w14:paraId="58055CB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C3BDE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5897A3" w14:textId="77777777" w:rsidR="00CD4489" w:rsidRDefault="00CD4489" w:rsidP="00C87D5E">
                            <w:pPr>
                              <w:rPr>
                                <w:rFonts w:ascii="Zizou Slab" w:hAnsi="Zizou Slab"/>
                                <w:sz w:val="21"/>
                              </w:rPr>
                            </w:pPr>
                            <w:r>
                              <w:rPr>
                                <w:rFonts w:ascii="Zizou Slab" w:hAnsi="Zizou Slab"/>
                                <w:sz w:val="21"/>
                              </w:rPr>
                              <w:t>Escudero u201712673</w:t>
                            </w:r>
                          </w:p>
                          <w:p w14:paraId="71BE30D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638B4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E31C68" w14:textId="77777777" w:rsidR="00CD4489" w:rsidRDefault="00CD4489"/>
                          <w:p w14:paraId="5CC56DB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0DE3B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8E590BD" w14:textId="77777777" w:rsidR="00CD4489" w:rsidRDefault="00CD4489" w:rsidP="00C87D5E">
                            <w:pPr>
                              <w:rPr>
                                <w:rFonts w:ascii="Zizou Slab" w:hAnsi="Zizou Slab"/>
                                <w:sz w:val="21"/>
                              </w:rPr>
                            </w:pPr>
                            <w:r>
                              <w:rPr>
                                <w:rFonts w:ascii="Zizou Slab" w:hAnsi="Zizou Slab"/>
                                <w:sz w:val="21"/>
                              </w:rPr>
                              <w:t>Escudero u201712673</w:t>
                            </w:r>
                          </w:p>
                          <w:p w14:paraId="59EE71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B819F5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6C9958F" w14:textId="77777777" w:rsidR="00CD4489" w:rsidRDefault="00CD4489"/>
                          <w:p w14:paraId="1E7B4C1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B22F09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74895B" w14:textId="77777777" w:rsidR="00CD4489" w:rsidRDefault="00CD4489" w:rsidP="00C87D5E">
                            <w:pPr>
                              <w:rPr>
                                <w:rFonts w:ascii="Zizou Slab" w:hAnsi="Zizou Slab"/>
                                <w:sz w:val="21"/>
                              </w:rPr>
                            </w:pPr>
                            <w:r>
                              <w:rPr>
                                <w:rFonts w:ascii="Zizou Slab" w:hAnsi="Zizou Slab"/>
                                <w:sz w:val="21"/>
                              </w:rPr>
                              <w:t>Escudero u201712673</w:t>
                            </w:r>
                          </w:p>
                          <w:p w14:paraId="3FC61A0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DE1AB0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6B0AA1" w14:textId="77777777" w:rsidR="00CD4489" w:rsidRDefault="00CD4489"/>
                          <w:p w14:paraId="368389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34152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1CD4B5" w14:textId="77777777" w:rsidR="00CD4489" w:rsidRDefault="00CD4489" w:rsidP="00C87D5E">
                            <w:pPr>
                              <w:rPr>
                                <w:rFonts w:ascii="Zizou Slab" w:hAnsi="Zizou Slab"/>
                                <w:sz w:val="21"/>
                              </w:rPr>
                            </w:pPr>
                            <w:r>
                              <w:rPr>
                                <w:rFonts w:ascii="Zizou Slab" w:hAnsi="Zizou Slab"/>
                                <w:sz w:val="21"/>
                              </w:rPr>
                              <w:t>Escudero u201712673</w:t>
                            </w:r>
                          </w:p>
                          <w:p w14:paraId="391905B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FBF3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C98D69" w14:textId="77777777" w:rsidR="00CD4489" w:rsidRDefault="00CD4489"/>
                          <w:p w14:paraId="0242C57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9E5B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2E94A0" w14:textId="77777777" w:rsidR="00CD4489" w:rsidRDefault="00CD4489" w:rsidP="00C87D5E">
                            <w:pPr>
                              <w:rPr>
                                <w:rFonts w:ascii="Zizou Slab" w:hAnsi="Zizou Slab"/>
                                <w:sz w:val="21"/>
                              </w:rPr>
                            </w:pPr>
                            <w:r>
                              <w:rPr>
                                <w:rFonts w:ascii="Zizou Slab" w:hAnsi="Zizou Slab"/>
                                <w:sz w:val="21"/>
                              </w:rPr>
                              <w:t>Escudero u201712673</w:t>
                            </w:r>
                          </w:p>
                          <w:p w14:paraId="5A0873C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14E4E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4346F9F" w14:textId="77777777" w:rsidR="00CD4489" w:rsidRDefault="00CD4489"/>
                          <w:p w14:paraId="6AAAD97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766692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EDBCCDC" w14:textId="77777777" w:rsidR="00CD4489" w:rsidRDefault="00CD4489" w:rsidP="00C87D5E">
                            <w:pPr>
                              <w:rPr>
                                <w:rFonts w:ascii="Zizou Slab" w:hAnsi="Zizou Slab"/>
                                <w:sz w:val="21"/>
                              </w:rPr>
                            </w:pPr>
                            <w:r>
                              <w:rPr>
                                <w:rFonts w:ascii="Zizou Slab" w:hAnsi="Zizou Slab"/>
                                <w:sz w:val="21"/>
                              </w:rPr>
                              <w:t>Escudero u201712673</w:t>
                            </w:r>
                          </w:p>
                          <w:p w14:paraId="014F04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769BF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49EE29" w14:textId="77777777" w:rsidR="00CD4489" w:rsidRDefault="00CD4489"/>
                          <w:p w14:paraId="734245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8092C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F8C7AE4" w14:textId="77777777" w:rsidR="00CD4489" w:rsidRDefault="00CD4489" w:rsidP="00C87D5E">
                            <w:pPr>
                              <w:rPr>
                                <w:rFonts w:ascii="Zizou Slab" w:hAnsi="Zizou Slab"/>
                                <w:sz w:val="21"/>
                              </w:rPr>
                            </w:pPr>
                            <w:r>
                              <w:rPr>
                                <w:rFonts w:ascii="Zizou Slab" w:hAnsi="Zizou Slab"/>
                                <w:sz w:val="21"/>
                              </w:rPr>
                              <w:t>Escudero u201712673</w:t>
                            </w:r>
                          </w:p>
                          <w:p w14:paraId="7B5374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BA5DC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5070ECE" w14:textId="77777777" w:rsidR="00CD4489" w:rsidRDefault="00CD4489"/>
                          <w:p w14:paraId="6ACFC54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FD144B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44D772" w14:textId="77777777" w:rsidR="00CD4489" w:rsidRDefault="00CD4489" w:rsidP="00C87D5E">
                            <w:pPr>
                              <w:rPr>
                                <w:rFonts w:ascii="Zizou Slab" w:hAnsi="Zizou Slab"/>
                                <w:sz w:val="21"/>
                              </w:rPr>
                            </w:pPr>
                            <w:r>
                              <w:rPr>
                                <w:rFonts w:ascii="Zizou Slab" w:hAnsi="Zizou Slab"/>
                                <w:sz w:val="21"/>
                              </w:rPr>
                              <w:t>Escudero u201712673</w:t>
                            </w:r>
                          </w:p>
                          <w:p w14:paraId="1E0A238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600E5B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78FC0F" w14:textId="77777777" w:rsidR="00CD4489" w:rsidRDefault="00CD4489"/>
                          <w:p w14:paraId="1B6ACB3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02583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FE2285" w14:textId="77777777" w:rsidR="00CD4489" w:rsidRDefault="00CD4489" w:rsidP="00C87D5E">
                            <w:pPr>
                              <w:rPr>
                                <w:rFonts w:ascii="Zizou Slab" w:hAnsi="Zizou Slab"/>
                                <w:sz w:val="21"/>
                              </w:rPr>
                            </w:pPr>
                            <w:r>
                              <w:rPr>
                                <w:rFonts w:ascii="Zizou Slab" w:hAnsi="Zizou Slab"/>
                                <w:sz w:val="21"/>
                              </w:rPr>
                              <w:t>Escudero u201712673</w:t>
                            </w:r>
                          </w:p>
                          <w:p w14:paraId="577F368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5C070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386688A" w14:textId="77777777" w:rsidR="00CD4489" w:rsidRDefault="00CD4489"/>
                          <w:p w14:paraId="66655D8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9C21DB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FB0A97" w14:textId="77777777" w:rsidR="00CD4489" w:rsidRDefault="00CD4489" w:rsidP="00C87D5E">
                            <w:pPr>
                              <w:rPr>
                                <w:rFonts w:ascii="Zizou Slab" w:hAnsi="Zizou Slab"/>
                                <w:sz w:val="21"/>
                              </w:rPr>
                            </w:pPr>
                            <w:r>
                              <w:rPr>
                                <w:rFonts w:ascii="Zizou Slab" w:hAnsi="Zizou Slab"/>
                                <w:sz w:val="21"/>
                              </w:rPr>
                              <w:t>Escudero u201712673</w:t>
                            </w:r>
                          </w:p>
                          <w:p w14:paraId="67D2082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F900DC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6D2897" w14:textId="77777777" w:rsidR="00CD4489" w:rsidRDefault="00CD4489"/>
                          <w:p w14:paraId="7ABB039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85B6C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C20B78" w14:textId="77777777" w:rsidR="00CD4489" w:rsidRDefault="00CD4489" w:rsidP="00C87D5E">
                            <w:pPr>
                              <w:rPr>
                                <w:rFonts w:ascii="Zizou Slab" w:hAnsi="Zizou Slab"/>
                                <w:sz w:val="21"/>
                              </w:rPr>
                            </w:pPr>
                            <w:r>
                              <w:rPr>
                                <w:rFonts w:ascii="Zizou Slab" w:hAnsi="Zizou Slab"/>
                                <w:sz w:val="21"/>
                              </w:rPr>
                              <w:t>Escudero u201712673</w:t>
                            </w:r>
                          </w:p>
                          <w:p w14:paraId="0E3EDB5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70EC2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32138D7" w14:textId="77777777" w:rsidR="00CD4489" w:rsidRDefault="00CD4489"/>
                          <w:p w14:paraId="1C8E565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921C7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5B0687" w14:textId="77777777" w:rsidR="00CD4489" w:rsidRDefault="00CD4489" w:rsidP="00C87D5E">
                            <w:pPr>
                              <w:rPr>
                                <w:rFonts w:ascii="Zizou Slab" w:hAnsi="Zizou Slab"/>
                                <w:sz w:val="21"/>
                              </w:rPr>
                            </w:pPr>
                            <w:r>
                              <w:rPr>
                                <w:rFonts w:ascii="Zizou Slab" w:hAnsi="Zizou Slab"/>
                                <w:sz w:val="21"/>
                              </w:rPr>
                              <w:t>Escudero u201712673</w:t>
                            </w:r>
                          </w:p>
                          <w:p w14:paraId="7216483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DCC09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ED548A2" w14:textId="77777777" w:rsidR="00CD4489" w:rsidRDefault="00CD4489"/>
                          <w:p w14:paraId="1750384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B8BFC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5AB6CB" w14:textId="77777777" w:rsidR="00CD4489" w:rsidRDefault="00CD4489" w:rsidP="00C87D5E">
                            <w:pPr>
                              <w:rPr>
                                <w:rFonts w:ascii="Zizou Slab" w:hAnsi="Zizou Slab"/>
                                <w:sz w:val="21"/>
                              </w:rPr>
                            </w:pPr>
                            <w:r>
                              <w:rPr>
                                <w:rFonts w:ascii="Zizou Slab" w:hAnsi="Zizou Slab"/>
                                <w:sz w:val="21"/>
                              </w:rPr>
                              <w:t>Escudero u201712673</w:t>
                            </w:r>
                          </w:p>
                          <w:p w14:paraId="672352C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12C602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70D424" w14:textId="77777777" w:rsidR="00CD4489" w:rsidRDefault="00CD4489"/>
                          <w:p w14:paraId="3987301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4D838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BAC3D4" w14:textId="77777777" w:rsidR="00CD4489" w:rsidRDefault="00CD4489" w:rsidP="00C87D5E">
                            <w:pPr>
                              <w:rPr>
                                <w:rFonts w:ascii="Zizou Slab" w:hAnsi="Zizou Slab"/>
                                <w:sz w:val="21"/>
                              </w:rPr>
                            </w:pPr>
                            <w:r>
                              <w:rPr>
                                <w:rFonts w:ascii="Zizou Slab" w:hAnsi="Zizou Slab"/>
                                <w:sz w:val="21"/>
                              </w:rPr>
                              <w:t>Escudero u201712673</w:t>
                            </w:r>
                          </w:p>
                          <w:p w14:paraId="11F77F4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DB53E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2FE30D" w14:textId="77777777" w:rsidR="00CD4489" w:rsidRDefault="00CD4489"/>
                          <w:p w14:paraId="0B261A6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FD0A3F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2FD2F7" w14:textId="77777777" w:rsidR="00CD4489" w:rsidRDefault="00CD4489" w:rsidP="00C87D5E">
                            <w:pPr>
                              <w:rPr>
                                <w:rFonts w:ascii="Zizou Slab" w:hAnsi="Zizou Slab"/>
                                <w:sz w:val="21"/>
                              </w:rPr>
                            </w:pPr>
                            <w:r>
                              <w:rPr>
                                <w:rFonts w:ascii="Zizou Slab" w:hAnsi="Zizou Slab"/>
                                <w:sz w:val="21"/>
                              </w:rPr>
                              <w:t>Escudero u201712673</w:t>
                            </w:r>
                          </w:p>
                          <w:p w14:paraId="4FBD0E1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2D289A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F8C5AF" w14:textId="77777777" w:rsidR="00CD4489" w:rsidRDefault="00CD4489"/>
                          <w:p w14:paraId="3FC48C8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4F51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7F409FB" w14:textId="77777777" w:rsidR="00CD4489" w:rsidRDefault="00CD4489" w:rsidP="00C87D5E">
                            <w:pPr>
                              <w:rPr>
                                <w:rFonts w:ascii="Zizou Slab" w:hAnsi="Zizou Slab"/>
                                <w:sz w:val="21"/>
                              </w:rPr>
                            </w:pPr>
                            <w:r>
                              <w:rPr>
                                <w:rFonts w:ascii="Zizou Slab" w:hAnsi="Zizou Slab"/>
                                <w:sz w:val="21"/>
                              </w:rPr>
                              <w:t>Escudero u201712673</w:t>
                            </w:r>
                          </w:p>
                          <w:p w14:paraId="182FC95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4CACD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48F3C20" w14:textId="77777777" w:rsidR="00CD4489" w:rsidRDefault="00CD4489"/>
                          <w:p w14:paraId="26025BE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38BD92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7165DCB" w14:textId="77777777" w:rsidR="00CD4489" w:rsidRDefault="00CD4489" w:rsidP="00C87D5E">
                            <w:pPr>
                              <w:rPr>
                                <w:rFonts w:ascii="Zizou Slab" w:hAnsi="Zizou Slab"/>
                                <w:sz w:val="21"/>
                              </w:rPr>
                            </w:pPr>
                            <w:r>
                              <w:rPr>
                                <w:rFonts w:ascii="Zizou Slab" w:hAnsi="Zizou Slab"/>
                                <w:sz w:val="21"/>
                              </w:rPr>
                              <w:t>Escudero u201712673</w:t>
                            </w:r>
                          </w:p>
                          <w:p w14:paraId="6019308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67879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BC91F1E" w14:textId="77777777" w:rsidR="00CD4489" w:rsidRDefault="00CD4489"/>
                          <w:p w14:paraId="2DBBA06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04AB5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82D027D" w14:textId="77777777" w:rsidR="00CD4489" w:rsidRDefault="00CD4489" w:rsidP="00C87D5E">
                            <w:pPr>
                              <w:rPr>
                                <w:rFonts w:ascii="Zizou Slab" w:hAnsi="Zizou Slab"/>
                                <w:sz w:val="21"/>
                              </w:rPr>
                            </w:pPr>
                            <w:r>
                              <w:rPr>
                                <w:rFonts w:ascii="Zizou Slab" w:hAnsi="Zizou Slab"/>
                                <w:sz w:val="21"/>
                              </w:rPr>
                              <w:t>Escudero u201712673</w:t>
                            </w:r>
                          </w:p>
                          <w:p w14:paraId="51C55AD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B3BA7E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A4232D" w14:textId="77777777" w:rsidR="00CD4489" w:rsidRDefault="00CD4489"/>
                          <w:p w14:paraId="65E657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AF282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A3D5C0" w14:textId="77777777" w:rsidR="00CD4489" w:rsidRDefault="00CD4489" w:rsidP="00C87D5E">
                            <w:pPr>
                              <w:rPr>
                                <w:rFonts w:ascii="Zizou Slab" w:hAnsi="Zizou Slab"/>
                                <w:sz w:val="21"/>
                              </w:rPr>
                            </w:pPr>
                            <w:r>
                              <w:rPr>
                                <w:rFonts w:ascii="Zizou Slab" w:hAnsi="Zizou Slab"/>
                                <w:sz w:val="21"/>
                              </w:rPr>
                              <w:t>Escudero u201712673</w:t>
                            </w:r>
                          </w:p>
                          <w:p w14:paraId="2A4C1D7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1220B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37EBE56" w14:textId="77777777" w:rsidR="00CD4489" w:rsidRDefault="00CD4489"/>
                          <w:p w14:paraId="1058D49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E1700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9403C6" w14:textId="77777777" w:rsidR="00CD4489" w:rsidRDefault="00CD4489" w:rsidP="00C87D5E">
                            <w:pPr>
                              <w:rPr>
                                <w:rFonts w:ascii="Zizou Slab" w:hAnsi="Zizou Slab"/>
                                <w:sz w:val="21"/>
                              </w:rPr>
                            </w:pPr>
                            <w:r>
                              <w:rPr>
                                <w:rFonts w:ascii="Zizou Slab" w:hAnsi="Zizou Slab"/>
                                <w:sz w:val="21"/>
                              </w:rPr>
                              <w:t>Escudero u201712673</w:t>
                            </w:r>
                          </w:p>
                          <w:p w14:paraId="4A61C27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6DE25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990E34B" w14:textId="77777777" w:rsidR="00CD4489" w:rsidRDefault="00CD4489"/>
                          <w:p w14:paraId="566C9D3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FD8598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9EFE810" w14:textId="77777777" w:rsidR="00CD4489" w:rsidRDefault="00CD4489" w:rsidP="00C87D5E">
                            <w:pPr>
                              <w:rPr>
                                <w:rFonts w:ascii="Zizou Slab" w:hAnsi="Zizou Slab"/>
                                <w:sz w:val="21"/>
                              </w:rPr>
                            </w:pPr>
                            <w:r>
                              <w:rPr>
                                <w:rFonts w:ascii="Zizou Slab" w:hAnsi="Zizou Slab"/>
                                <w:sz w:val="21"/>
                              </w:rPr>
                              <w:t>Escudero u201712673</w:t>
                            </w:r>
                          </w:p>
                          <w:p w14:paraId="13A67AF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4C9193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D87279" w14:textId="77777777" w:rsidR="00CD4489" w:rsidRDefault="00CD4489"/>
                          <w:p w14:paraId="47AC679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0F11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26036C" w14:textId="77777777" w:rsidR="00CD4489" w:rsidRDefault="00CD4489" w:rsidP="00C87D5E">
                            <w:pPr>
                              <w:rPr>
                                <w:rFonts w:ascii="Zizou Slab" w:hAnsi="Zizou Slab"/>
                                <w:sz w:val="21"/>
                              </w:rPr>
                            </w:pPr>
                            <w:r>
                              <w:rPr>
                                <w:rFonts w:ascii="Zizou Slab" w:hAnsi="Zizou Slab"/>
                                <w:sz w:val="21"/>
                              </w:rPr>
                              <w:t>Escudero u201712673</w:t>
                            </w:r>
                          </w:p>
                          <w:p w14:paraId="325E1D7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F9CAF1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F6489F" w14:textId="77777777" w:rsidR="00CD4489" w:rsidRDefault="00CD4489"/>
                          <w:p w14:paraId="3B4CBCE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F6B14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FC74DE" w14:textId="77777777" w:rsidR="00CD4489" w:rsidRDefault="00CD4489" w:rsidP="00C87D5E">
                            <w:pPr>
                              <w:rPr>
                                <w:rFonts w:ascii="Zizou Slab" w:hAnsi="Zizou Slab"/>
                                <w:sz w:val="21"/>
                              </w:rPr>
                            </w:pPr>
                            <w:r>
                              <w:rPr>
                                <w:rFonts w:ascii="Zizou Slab" w:hAnsi="Zizou Slab"/>
                                <w:sz w:val="21"/>
                              </w:rPr>
                              <w:t>Escudero u201712673</w:t>
                            </w:r>
                          </w:p>
                          <w:p w14:paraId="0B1C54B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EA07A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5348D74" w14:textId="77777777" w:rsidR="00CD4489" w:rsidRDefault="00CD4489"/>
                          <w:p w14:paraId="6C23515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F350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60D125" w14:textId="77777777" w:rsidR="00CD4489" w:rsidRDefault="00CD4489" w:rsidP="00C87D5E">
                            <w:pPr>
                              <w:rPr>
                                <w:rFonts w:ascii="Zizou Slab" w:hAnsi="Zizou Slab"/>
                                <w:sz w:val="21"/>
                              </w:rPr>
                            </w:pPr>
                            <w:r>
                              <w:rPr>
                                <w:rFonts w:ascii="Zizou Slab" w:hAnsi="Zizou Slab"/>
                                <w:sz w:val="21"/>
                              </w:rPr>
                              <w:t>Escudero u201712673</w:t>
                            </w:r>
                          </w:p>
                          <w:p w14:paraId="33443B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B42CC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A25CE51" w14:textId="77777777" w:rsidR="00CD4489" w:rsidRDefault="00CD4489"/>
                          <w:p w14:paraId="0768C9F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1939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BC56D3" w14:textId="77777777" w:rsidR="00CD4489" w:rsidRDefault="00CD4489" w:rsidP="00C87D5E">
                            <w:pPr>
                              <w:rPr>
                                <w:rFonts w:ascii="Zizou Slab" w:hAnsi="Zizou Slab"/>
                                <w:sz w:val="21"/>
                              </w:rPr>
                            </w:pPr>
                            <w:r>
                              <w:rPr>
                                <w:rFonts w:ascii="Zizou Slab" w:hAnsi="Zizou Slab"/>
                                <w:sz w:val="21"/>
                              </w:rPr>
                              <w:t>Escudero u201712673</w:t>
                            </w:r>
                          </w:p>
                          <w:p w14:paraId="185BA2C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E80D3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3D128E" w14:textId="77777777" w:rsidR="00CD4489" w:rsidRDefault="00CD4489"/>
                          <w:p w14:paraId="64FDD6B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923BB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E09321" w14:textId="77777777" w:rsidR="00CD4489" w:rsidRDefault="00CD4489" w:rsidP="00C87D5E">
                            <w:pPr>
                              <w:rPr>
                                <w:rFonts w:ascii="Zizou Slab" w:hAnsi="Zizou Slab"/>
                                <w:sz w:val="21"/>
                              </w:rPr>
                            </w:pPr>
                            <w:r>
                              <w:rPr>
                                <w:rFonts w:ascii="Zizou Slab" w:hAnsi="Zizou Slab"/>
                                <w:sz w:val="21"/>
                              </w:rPr>
                              <w:t>Escudero u201712673</w:t>
                            </w:r>
                          </w:p>
                          <w:p w14:paraId="44793B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F8B13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B47C14" w14:textId="77777777" w:rsidR="00CD4489" w:rsidRDefault="00CD4489"/>
                          <w:p w14:paraId="2B08DC1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F11E0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618BB31" w14:textId="77777777" w:rsidR="00CD4489" w:rsidRDefault="00CD4489" w:rsidP="00C87D5E">
                            <w:pPr>
                              <w:rPr>
                                <w:rFonts w:ascii="Zizou Slab" w:hAnsi="Zizou Slab"/>
                                <w:sz w:val="21"/>
                              </w:rPr>
                            </w:pPr>
                            <w:r>
                              <w:rPr>
                                <w:rFonts w:ascii="Zizou Slab" w:hAnsi="Zizou Slab"/>
                                <w:sz w:val="21"/>
                              </w:rPr>
                              <w:t>Escudero u201712673</w:t>
                            </w:r>
                          </w:p>
                          <w:p w14:paraId="2DD234C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440427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042863A" w14:textId="77777777" w:rsidR="00CD4489" w:rsidRDefault="00CD4489"/>
                          <w:p w14:paraId="7324457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18AFE9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55BE98" w14:textId="77777777" w:rsidR="00CD4489" w:rsidRDefault="00CD4489" w:rsidP="00C87D5E">
                            <w:pPr>
                              <w:rPr>
                                <w:rFonts w:ascii="Zizou Slab" w:hAnsi="Zizou Slab"/>
                                <w:sz w:val="21"/>
                              </w:rPr>
                            </w:pPr>
                            <w:r>
                              <w:rPr>
                                <w:rFonts w:ascii="Zizou Slab" w:hAnsi="Zizou Slab"/>
                                <w:sz w:val="21"/>
                              </w:rPr>
                              <w:t>Escudero u201712673</w:t>
                            </w:r>
                          </w:p>
                          <w:p w14:paraId="607DC1F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386ADB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0C24966" w14:textId="77777777" w:rsidR="00CD4489" w:rsidRDefault="00CD4489"/>
                          <w:p w14:paraId="6886AFA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0EC07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FB552C" w14:textId="77777777" w:rsidR="00CD4489" w:rsidRDefault="00CD4489" w:rsidP="00C87D5E">
                            <w:pPr>
                              <w:rPr>
                                <w:rFonts w:ascii="Zizou Slab" w:hAnsi="Zizou Slab"/>
                                <w:sz w:val="21"/>
                              </w:rPr>
                            </w:pPr>
                            <w:r>
                              <w:rPr>
                                <w:rFonts w:ascii="Zizou Slab" w:hAnsi="Zizou Slab"/>
                                <w:sz w:val="21"/>
                              </w:rPr>
                              <w:t>Escudero u201712673</w:t>
                            </w:r>
                          </w:p>
                          <w:p w14:paraId="76FF6A0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F94523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82395A6" w14:textId="77777777" w:rsidR="00CD4489" w:rsidRDefault="00CD4489"/>
                          <w:p w14:paraId="4830D09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3BE9E5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CD9B58" w14:textId="77777777" w:rsidR="00CD4489" w:rsidRDefault="00CD4489" w:rsidP="00C87D5E">
                            <w:pPr>
                              <w:rPr>
                                <w:rFonts w:ascii="Zizou Slab" w:hAnsi="Zizou Slab"/>
                                <w:sz w:val="21"/>
                              </w:rPr>
                            </w:pPr>
                            <w:r>
                              <w:rPr>
                                <w:rFonts w:ascii="Zizou Slab" w:hAnsi="Zizou Slab"/>
                                <w:sz w:val="21"/>
                              </w:rPr>
                              <w:t>Escudero u201712673</w:t>
                            </w:r>
                          </w:p>
                          <w:p w14:paraId="74CD3EB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EC7BE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B59289B" w14:textId="77777777" w:rsidR="00CD4489" w:rsidRDefault="00CD4489"/>
                          <w:p w14:paraId="767768D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FD339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5B019DE" w14:textId="77777777" w:rsidR="00CD4489" w:rsidRDefault="00CD4489" w:rsidP="00C87D5E">
                            <w:pPr>
                              <w:rPr>
                                <w:rFonts w:ascii="Zizou Slab" w:hAnsi="Zizou Slab"/>
                                <w:sz w:val="21"/>
                              </w:rPr>
                            </w:pPr>
                            <w:r>
                              <w:rPr>
                                <w:rFonts w:ascii="Zizou Slab" w:hAnsi="Zizou Slab"/>
                                <w:sz w:val="21"/>
                              </w:rPr>
                              <w:t>Escudero u201712673</w:t>
                            </w:r>
                          </w:p>
                          <w:p w14:paraId="5FDD2B7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2D981E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D5A00B8" w14:textId="77777777" w:rsidR="00CD4489" w:rsidRDefault="00CD4489"/>
                          <w:p w14:paraId="70DA5F5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4889E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2C74BE" w14:textId="77777777" w:rsidR="00CD4489" w:rsidRDefault="00CD4489" w:rsidP="00C87D5E">
                            <w:pPr>
                              <w:rPr>
                                <w:rFonts w:ascii="Zizou Slab" w:hAnsi="Zizou Slab"/>
                                <w:sz w:val="21"/>
                              </w:rPr>
                            </w:pPr>
                            <w:r>
                              <w:rPr>
                                <w:rFonts w:ascii="Zizou Slab" w:hAnsi="Zizou Slab"/>
                                <w:sz w:val="21"/>
                              </w:rPr>
                              <w:t>Escudero u201712673</w:t>
                            </w:r>
                          </w:p>
                          <w:p w14:paraId="2C874EE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EBB2E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3A91AC" w14:textId="77777777" w:rsidR="00CD4489" w:rsidRDefault="00CD4489"/>
                          <w:p w14:paraId="7FF339D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0FEDC7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5BFE9F" w14:textId="77777777" w:rsidR="00CD4489" w:rsidRDefault="00CD4489" w:rsidP="00C87D5E">
                            <w:pPr>
                              <w:rPr>
                                <w:rFonts w:ascii="Zizou Slab" w:hAnsi="Zizou Slab"/>
                                <w:sz w:val="21"/>
                              </w:rPr>
                            </w:pPr>
                            <w:r>
                              <w:rPr>
                                <w:rFonts w:ascii="Zizou Slab" w:hAnsi="Zizou Slab"/>
                                <w:sz w:val="21"/>
                              </w:rPr>
                              <w:t>Escudero u201712673</w:t>
                            </w:r>
                          </w:p>
                          <w:p w14:paraId="3043E13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724EC4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8A2B94" w14:textId="77777777" w:rsidR="00CD4489" w:rsidRDefault="00CD4489"/>
                          <w:p w14:paraId="516F08D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B3852A"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21085A4D" w14:textId="77777777" w:rsidR="00CD4489" w:rsidRDefault="00CD4489" w:rsidP="00C87D5E">
                            <w:pPr>
                              <w:rPr>
                                <w:rFonts w:ascii="Zizou Slab" w:hAnsi="Zizou Slab"/>
                                <w:sz w:val="21"/>
                              </w:rPr>
                            </w:pPr>
                            <w:r>
                              <w:rPr>
                                <w:rFonts w:ascii="Zizou Slab" w:hAnsi="Zizou Slab"/>
                                <w:sz w:val="21"/>
                              </w:rPr>
                              <w:t>Escudero u201712673</w:t>
                            </w:r>
                          </w:p>
                          <w:p w14:paraId="587CFEBC"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4E454611"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529DD6DC" w14:textId="77777777" w:rsidR="00CD4489" w:rsidRDefault="00CD4489"/>
                          <w:p w14:paraId="0C48AA3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B6AFD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D856763" w14:textId="77777777" w:rsidR="00CD4489" w:rsidRDefault="00CD4489" w:rsidP="00C87D5E">
                            <w:pPr>
                              <w:rPr>
                                <w:rFonts w:ascii="Zizou Slab" w:hAnsi="Zizou Slab"/>
                                <w:sz w:val="21"/>
                              </w:rPr>
                            </w:pPr>
                            <w:r>
                              <w:rPr>
                                <w:rFonts w:ascii="Zizou Slab" w:hAnsi="Zizou Slab"/>
                                <w:sz w:val="21"/>
                              </w:rPr>
                              <w:t>Escudero u201712673</w:t>
                            </w:r>
                          </w:p>
                          <w:p w14:paraId="71DBF9F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121B2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A88282" w14:textId="77777777" w:rsidR="00CD4489" w:rsidRDefault="00CD4489"/>
                          <w:p w14:paraId="1FA378D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5E97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0DD94B3" w14:textId="77777777" w:rsidR="00CD4489" w:rsidRDefault="00CD4489" w:rsidP="00C87D5E">
                            <w:pPr>
                              <w:rPr>
                                <w:rFonts w:ascii="Zizou Slab" w:hAnsi="Zizou Slab"/>
                                <w:sz w:val="21"/>
                              </w:rPr>
                            </w:pPr>
                            <w:r>
                              <w:rPr>
                                <w:rFonts w:ascii="Zizou Slab" w:hAnsi="Zizou Slab"/>
                                <w:sz w:val="21"/>
                              </w:rPr>
                              <w:t>Escudero u201712673</w:t>
                            </w:r>
                          </w:p>
                          <w:p w14:paraId="1F9E42B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57215F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C24487" w14:textId="77777777" w:rsidR="00CD4489" w:rsidRDefault="00CD4489"/>
                          <w:p w14:paraId="3BCBE3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D18AA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C07C29" w14:textId="77777777" w:rsidR="00CD4489" w:rsidRDefault="00CD4489" w:rsidP="00C87D5E">
                            <w:pPr>
                              <w:rPr>
                                <w:rFonts w:ascii="Zizou Slab" w:hAnsi="Zizou Slab"/>
                                <w:sz w:val="21"/>
                              </w:rPr>
                            </w:pPr>
                            <w:r>
                              <w:rPr>
                                <w:rFonts w:ascii="Zizou Slab" w:hAnsi="Zizou Slab"/>
                                <w:sz w:val="21"/>
                              </w:rPr>
                              <w:t>Escudero u201712673</w:t>
                            </w:r>
                          </w:p>
                          <w:p w14:paraId="5F680EC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0BD8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901C93" w14:textId="77777777" w:rsidR="00CD4489" w:rsidRDefault="00CD4489"/>
                          <w:p w14:paraId="56A53C3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04244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EFD1BD" w14:textId="77777777" w:rsidR="00CD4489" w:rsidRDefault="00CD4489" w:rsidP="00C87D5E">
                            <w:pPr>
                              <w:rPr>
                                <w:rFonts w:ascii="Zizou Slab" w:hAnsi="Zizou Slab"/>
                                <w:sz w:val="21"/>
                              </w:rPr>
                            </w:pPr>
                            <w:r>
                              <w:rPr>
                                <w:rFonts w:ascii="Zizou Slab" w:hAnsi="Zizou Slab"/>
                                <w:sz w:val="21"/>
                              </w:rPr>
                              <w:t>Escudero u201712673</w:t>
                            </w:r>
                          </w:p>
                          <w:p w14:paraId="3C4E30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EB02D1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BE4C7A" w14:textId="77777777" w:rsidR="00CD4489" w:rsidRDefault="00CD4489"/>
                          <w:p w14:paraId="0A88D9F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F1E6C9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389581" w14:textId="77777777" w:rsidR="00CD4489" w:rsidRDefault="00CD4489" w:rsidP="00C87D5E">
                            <w:pPr>
                              <w:rPr>
                                <w:rFonts w:ascii="Zizou Slab" w:hAnsi="Zizou Slab"/>
                                <w:sz w:val="21"/>
                              </w:rPr>
                            </w:pPr>
                            <w:r>
                              <w:rPr>
                                <w:rFonts w:ascii="Zizou Slab" w:hAnsi="Zizou Slab"/>
                                <w:sz w:val="21"/>
                              </w:rPr>
                              <w:t>Escudero u201712673</w:t>
                            </w:r>
                          </w:p>
                          <w:p w14:paraId="4ECC35A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B322B1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AB1341" w14:textId="77777777" w:rsidR="00CD4489" w:rsidRDefault="00CD4489"/>
                          <w:p w14:paraId="240E638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0E083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5EFB34" w14:textId="77777777" w:rsidR="00CD4489" w:rsidRDefault="00CD4489" w:rsidP="00C87D5E">
                            <w:pPr>
                              <w:rPr>
                                <w:rFonts w:ascii="Zizou Slab" w:hAnsi="Zizou Slab"/>
                                <w:sz w:val="21"/>
                              </w:rPr>
                            </w:pPr>
                            <w:r>
                              <w:rPr>
                                <w:rFonts w:ascii="Zizou Slab" w:hAnsi="Zizou Slab"/>
                                <w:sz w:val="21"/>
                              </w:rPr>
                              <w:t>Escudero u201712673</w:t>
                            </w:r>
                          </w:p>
                          <w:p w14:paraId="66D7DB1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FC31F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31462FC" w14:textId="77777777" w:rsidR="00CD4489" w:rsidRDefault="00CD4489"/>
                          <w:p w14:paraId="00262A2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2AF08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5A6242" w14:textId="77777777" w:rsidR="00CD4489" w:rsidRDefault="00CD4489" w:rsidP="00C87D5E">
                            <w:pPr>
                              <w:rPr>
                                <w:rFonts w:ascii="Zizou Slab" w:hAnsi="Zizou Slab"/>
                                <w:sz w:val="21"/>
                              </w:rPr>
                            </w:pPr>
                            <w:r>
                              <w:rPr>
                                <w:rFonts w:ascii="Zizou Slab" w:hAnsi="Zizou Slab"/>
                                <w:sz w:val="21"/>
                              </w:rPr>
                              <w:t>Escudero u201712673</w:t>
                            </w:r>
                          </w:p>
                          <w:p w14:paraId="73783F7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72788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2B15E94" w14:textId="77777777" w:rsidR="00CD4489" w:rsidRDefault="00CD4489"/>
                          <w:p w14:paraId="198648A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F9E16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CA1D19" w14:textId="77777777" w:rsidR="00CD4489" w:rsidRDefault="00CD4489" w:rsidP="00C87D5E">
                            <w:pPr>
                              <w:rPr>
                                <w:rFonts w:ascii="Zizou Slab" w:hAnsi="Zizou Slab"/>
                                <w:sz w:val="21"/>
                              </w:rPr>
                            </w:pPr>
                            <w:r>
                              <w:rPr>
                                <w:rFonts w:ascii="Zizou Slab" w:hAnsi="Zizou Slab"/>
                                <w:sz w:val="21"/>
                              </w:rPr>
                              <w:t>Escudero u201712673</w:t>
                            </w:r>
                          </w:p>
                          <w:p w14:paraId="2ACB50D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4E89B8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AA33A98" w14:textId="77777777" w:rsidR="00CD4489" w:rsidRDefault="00CD4489"/>
                          <w:p w14:paraId="630BCE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EBE9A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6EFF29" w14:textId="77777777" w:rsidR="00CD4489" w:rsidRDefault="00CD4489" w:rsidP="00C87D5E">
                            <w:pPr>
                              <w:rPr>
                                <w:rFonts w:ascii="Zizou Slab" w:hAnsi="Zizou Slab"/>
                                <w:sz w:val="21"/>
                              </w:rPr>
                            </w:pPr>
                            <w:r>
                              <w:rPr>
                                <w:rFonts w:ascii="Zizou Slab" w:hAnsi="Zizou Slab"/>
                                <w:sz w:val="21"/>
                              </w:rPr>
                              <w:t>Escudero u201712673</w:t>
                            </w:r>
                          </w:p>
                          <w:p w14:paraId="443FA5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C7B3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050AB95" w14:textId="77777777" w:rsidR="00CD4489" w:rsidRDefault="00CD4489"/>
                          <w:p w14:paraId="31D32F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C76B1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664EB63" w14:textId="77777777" w:rsidR="00CD4489" w:rsidRDefault="00CD4489" w:rsidP="00C87D5E">
                            <w:pPr>
                              <w:rPr>
                                <w:rFonts w:ascii="Zizou Slab" w:hAnsi="Zizou Slab"/>
                                <w:sz w:val="21"/>
                              </w:rPr>
                            </w:pPr>
                            <w:r>
                              <w:rPr>
                                <w:rFonts w:ascii="Zizou Slab" w:hAnsi="Zizou Slab"/>
                                <w:sz w:val="21"/>
                              </w:rPr>
                              <w:t>Escudero u201712673</w:t>
                            </w:r>
                          </w:p>
                          <w:p w14:paraId="58A7031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2F5AA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5B6BBAD" w14:textId="77777777" w:rsidR="00CD4489" w:rsidRDefault="00CD4489"/>
                          <w:p w14:paraId="6E4A95F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69095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972C62" w14:textId="77777777" w:rsidR="00CD4489" w:rsidRDefault="00CD4489" w:rsidP="00C87D5E">
                            <w:pPr>
                              <w:rPr>
                                <w:rFonts w:ascii="Zizou Slab" w:hAnsi="Zizou Slab"/>
                                <w:sz w:val="21"/>
                              </w:rPr>
                            </w:pPr>
                            <w:r>
                              <w:rPr>
                                <w:rFonts w:ascii="Zizou Slab" w:hAnsi="Zizou Slab"/>
                                <w:sz w:val="21"/>
                              </w:rPr>
                              <w:t>Escudero u201712673</w:t>
                            </w:r>
                          </w:p>
                          <w:p w14:paraId="688EA22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2EF003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5E72BB8" w14:textId="77777777" w:rsidR="00CD4489" w:rsidRDefault="00CD4489"/>
                          <w:p w14:paraId="70851C7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DA1ED4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1893F0" w14:textId="77777777" w:rsidR="00CD4489" w:rsidRDefault="00CD4489" w:rsidP="00C87D5E">
                            <w:pPr>
                              <w:rPr>
                                <w:rFonts w:ascii="Zizou Slab" w:hAnsi="Zizou Slab"/>
                                <w:sz w:val="21"/>
                              </w:rPr>
                            </w:pPr>
                            <w:r>
                              <w:rPr>
                                <w:rFonts w:ascii="Zizou Slab" w:hAnsi="Zizou Slab"/>
                                <w:sz w:val="21"/>
                              </w:rPr>
                              <w:t>Escudero u201712673</w:t>
                            </w:r>
                          </w:p>
                          <w:p w14:paraId="31F01B2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34F88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217576" w14:textId="77777777" w:rsidR="00CD4489" w:rsidRDefault="00CD4489"/>
                          <w:p w14:paraId="07A42DA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078F86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DF385F" w14:textId="77777777" w:rsidR="00CD4489" w:rsidRDefault="00CD4489" w:rsidP="00C87D5E">
                            <w:pPr>
                              <w:rPr>
                                <w:rFonts w:ascii="Zizou Slab" w:hAnsi="Zizou Slab"/>
                                <w:sz w:val="21"/>
                              </w:rPr>
                            </w:pPr>
                            <w:r>
                              <w:rPr>
                                <w:rFonts w:ascii="Zizou Slab" w:hAnsi="Zizou Slab"/>
                                <w:sz w:val="21"/>
                              </w:rPr>
                              <w:t>Escudero u201712673</w:t>
                            </w:r>
                          </w:p>
                          <w:p w14:paraId="3D829F5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7282F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BC107E7" w14:textId="77777777" w:rsidR="00CD4489" w:rsidRDefault="00CD4489"/>
                          <w:p w14:paraId="775901D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CA91FB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F31FAA7" w14:textId="77777777" w:rsidR="00CD4489" w:rsidRDefault="00CD4489" w:rsidP="00C87D5E">
                            <w:pPr>
                              <w:rPr>
                                <w:rFonts w:ascii="Zizou Slab" w:hAnsi="Zizou Slab"/>
                                <w:sz w:val="21"/>
                              </w:rPr>
                            </w:pPr>
                            <w:r>
                              <w:rPr>
                                <w:rFonts w:ascii="Zizou Slab" w:hAnsi="Zizou Slab"/>
                                <w:sz w:val="21"/>
                              </w:rPr>
                              <w:t>Escudero u201712673</w:t>
                            </w:r>
                          </w:p>
                          <w:p w14:paraId="6B69D6B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65E589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7937F3" w14:textId="77777777" w:rsidR="00CD4489" w:rsidRDefault="00CD4489"/>
                          <w:p w14:paraId="51644DB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006BA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D2DA9D9" w14:textId="77777777" w:rsidR="00CD4489" w:rsidRDefault="00CD4489" w:rsidP="00C87D5E">
                            <w:pPr>
                              <w:rPr>
                                <w:rFonts w:ascii="Zizou Slab" w:hAnsi="Zizou Slab"/>
                                <w:sz w:val="21"/>
                              </w:rPr>
                            </w:pPr>
                            <w:r>
                              <w:rPr>
                                <w:rFonts w:ascii="Zizou Slab" w:hAnsi="Zizou Slab"/>
                                <w:sz w:val="21"/>
                              </w:rPr>
                              <w:t>Escudero u201712673</w:t>
                            </w:r>
                          </w:p>
                          <w:p w14:paraId="0BD9D28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6D95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11F125" w14:textId="77777777" w:rsidR="00CD4489" w:rsidRDefault="00CD4489"/>
                          <w:p w14:paraId="045CE0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A0A256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490215" w14:textId="77777777" w:rsidR="00CD4489" w:rsidRDefault="00CD4489" w:rsidP="00C87D5E">
                            <w:pPr>
                              <w:rPr>
                                <w:rFonts w:ascii="Zizou Slab" w:hAnsi="Zizou Slab"/>
                                <w:sz w:val="21"/>
                              </w:rPr>
                            </w:pPr>
                            <w:r>
                              <w:rPr>
                                <w:rFonts w:ascii="Zizou Slab" w:hAnsi="Zizou Slab"/>
                                <w:sz w:val="21"/>
                              </w:rPr>
                              <w:t>Escudero u201712673</w:t>
                            </w:r>
                          </w:p>
                          <w:p w14:paraId="75E1C5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166AD6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B16A654" w14:textId="77777777" w:rsidR="00CD4489" w:rsidRDefault="00CD4489"/>
                          <w:p w14:paraId="7EF7A5A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D99E56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02B168" w14:textId="77777777" w:rsidR="00CD4489" w:rsidRDefault="00CD4489" w:rsidP="00C87D5E">
                            <w:pPr>
                              <w:rPr>
                                <w:rFonts w:ascii="Zizou Slab" w:hAnsi="Zizou Slab"/>
                                <w:sz w:val="21"/>
                              </w:rPr>
                            </w:pPr>
                            <w:r>
                              <w:rPr>
                                <w:rFonts w:ascii="Zizou Slab" w:hAnsi="Zizou Slab"/>
                                <w:sz w:val="21"/>
                              </w:rPr>
                              <w:t>Escudero u201712673</w:t>
                            </w:r>
                          </w:p>
                          <w:p w14:paraId="465CA8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BA941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D02E03" w14:textId="77777777" w:rsidR="00CD4489" w:rsidRDefault="00CD4489"/>
                          <w:p w14:paraId="20822C7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EFAE9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208970A" w14:textId="77777777" w:rsidR="00CD4489" w:rsidRDefault="00CD4489" w:rsidP="00C87D5E">
                            <w:pPr>
                              <w:rPr>
                                <w:rFonts w:ascii="Zizou Slab" w:hAnsi="Zizou Slab"/>
                                <w:sz w:val="21"/>
                              </w:rPr>
                            </w:pPr>
                            <w:r>
                              <w:rPr>
                                <w:rFonts w:ascii="Zizou Slab" w:hAnsi="Zizou Slab"/>
                                <w:sz w:val="21"/>
                              </w:rPr>
                              <w:t>Escudero u201712673</w:t>
                            </w:r>
                          </w:p>
                          <w:p w14:paraId="2E97347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C4D7A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F9114E2" w14:textId="77777777" w:rsidR="00CD4489" w:rsidRDefault="00CD4489"/>
                          <w:p w14:paraId="4BDACA0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85B45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64CEEA" w14:textId="77777777" w:rsidR="00CD4489" w:rsidRDefault="00CD4489" w:rsidP="00C87D5E">
                            <w:pPr>
                              <w:rPr>
                                <w:rFonts w:ascii="Zizou Slab" w:hAnsi="Zizou Slab"/>
                                <w:sz w:val="21"/>
                              </w:rPr>
                            </w:pPr>
                            <w:r>
                              <w:rPr>
                                <w:rFonts w:ascii="Zizou Slab" w:hAnsi="Zizou Slab"/>
                                <w:sz w:val="21"/>
                              </w:rPr>
                              <w:t>Escudero u201712673</w:t>
                            </w:r>
                          </w:p>
                          <w:p w14:paraId="4562C84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A9A9B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E01F6D" w14:textId="77777777" w:rsidR="00CD4489" w:rsidRDefault="00CD4489"/>
                          <w:p w14:paraId="3D228BE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15E587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B749982" w14:textId="77777777" w:rsidR="00CD4489" w:rsidRDefault="00CD4489" w:rsidP="00C87D5E">
                            <w:pPr>
                              <w:rPr>
                                <w:rFonts w:ascii="Zizou Slab" w:hAnsi="Zizou Slab"/>
                                <w:sz w:val="21"/>
                              </w:rPr>
                            </w:pPr>
                            <w:r>
                              <w:rPr>
                                <w:rFonts w:ascii="Zizou Slab" w:hAnsi="Zizou Slab"/>
                                <w:sz w:val="21"/>
                              </w:rPr>
                              <w:t>Escudero u201712673</w:t>
                            </w:r>
                          </w:p>
                          <w:p w14:paraId="5331E6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C6EE58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568AE09" w14:textId="77777777" w:rsidR="00CD4489" w:rsidRDefault="00CD4489"/>
                          <w:p w14:paraId="1BE94D0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3C395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70A2DD" w14:textId="77777777" w:rsidR="00CD4489" w:rsidRDefault="00CD4489" w:rsidP="00C87D5E">
                            <w:pPr>
                              <w:rPr>
                                <w:rFonts w:ascii="Zizou Slab" w:hAnsi="Zizou Slab"/>
                                <w:sz w:val="21"/>
                              </w:rPr>
                            </w:pPr>
                            <w:r>
                              <w:rPr>
                                <w:rFonts w:ascii="Zizou Slab" w:hAnsi="Zizou Slab"/>
                                <w:sz w:val="21"/>
                              </w:rPr>
                              <w:t>Escudero u201712673</w:t>
                            </w:r>
                          </w:p>
                          <w:p w14:paraId="5924AD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11E72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CDEDD7A" w14:textId="77777777" w:rsidR="00CD4489" w:rsidRDefault="00CD4489"/>
                          <w:p w14:paraId="2CE35E4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9A46BD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3C8CFE0" w14:textId="77777777" w:rsidR="00CD4489" w:rsidRDefault="00CD4489" w:rsidP="00C87D5E">
                            <w:pPr>
                              <w:rPr>
                                <w:rFonts w:ascii="Zizou Slab" w:hAnsi="Zizou Slab"/>
                                <w:sz w:val="21"/>
                              </w:rPr>
                            </w:pPr>
                            <w:r>
                              <w:rPr>
                                <w:rFonts w:ascii="Zizou Slab" w:hAnsi="Zizou Slab"/>
                                <w:sz w:val="21"/>
                              </w:rPr>
                              <w:t>Escudero u201712673</w:t>
                            </w:r>
                          </w:p>
                          <w:p w14:paraId="69DB788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AB96B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8C1520F" w14:textId="77777777" w:rsidR="00CD4489" w:rsidRDefault="00CD4489"/>
                          <w:p w14:paraId="7B75B4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A16FF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525BFB" w14:textId="77777777" w:rsidR="00CD4489" w:rsidRDefault="00CD4489" w:rsidP="00C87D5E">
                            <w:pPr>
                              <w:rPr>
                                <w:rFonts w:ascii="Zizou Slab" w:hAnsi="Zizou Slab"/>
                                <w:sz w:val="21"/>
                              </w:rPr>
                            </w:pPr>
                            <w:r>
                              <w:rPr>
                                <w:rFonts w:ascii="Zizou Slab" w:hAnsi="Zizou Slab"/>
                                <w:sz w:val="21"/>
                              </w:rPr>
                              <w:t>Escudero u201712673</w:t>
                            </w:r>
                          </w:p>
                          <w:p w14:paraId="239F9E0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D7D3C7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885929A" w14:textId="77777777" w:rsidR="00CD4489" w:rsidRDefault="00CD4489"/>
                          <w:p w14:paraId="0755CA9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14A59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C5F129F" w14:textId="77777777" w:rsidR="00CD4489" w:rsidRDefault="00CD4489" w:rsidP="00C87D5E">
                            <w:pPr>
                              <w:rPr>
                                <w:rFonts w:ascii="Zizou Slab" w:hAnsi="Zizou Slab"/>
                                <w:sz w:val="21"/>
                              </w:rPr>
                            </w:pPr>
                            <w:r>
                              <w:rPr>
                                <w:rFonts w:ascii="Zizou Slab" w:hAnsi="Zizou Slab"/>
                                <w:sz w:val="21"/>
                              </w:rPr>
                              <w:t>Escudero u201712673</w:t>
                            </w:r>
                          </w:p>
                          <w:p w14:paraId="065A304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CFA38C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6199A7" w14:textId="77777777" w:rsidR="00CD4489" w:rsidRDefault="00CD4489"/>
                          <w:p w14:paraId="59506BF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D4BBE5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DD141D4" w14:textId="77777777" w:rsidR="00CD4489" w:rsidRDefault="00CD4489" w:rsidP="00C87D5E">
                            <w:pPr>
                              <w:rPr>
                                <w:rFonts w:ascii="Zizou Slab" w:hAnsi="Zizou Slab"/>
                                <w:sz w:val="21"/>
                              </w:rPr>
                            </w:pPr>
                            <w:r>
                              <w:rPr>
                                <w:rFonts w:ascii="Zizou Slab" w:hAnsi="Zizou Slab"/>
                                <w:sz w:val="21"/>
                              </w:rPr>
                              <w:t>Escudero u201712673</w:t>
                            </w:r>
                          </w:p>
                          <w:p w14:paraId="3FD74D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C673B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51D904" w14:textId="77777777" w:rsidR="00CD4489" w:rsidRDefault="00CD4489"/>
                          <w:p w14:paraId="5FFF6EB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547D4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B2E0AD" w14:textId="77777777" w:rsidR="00CD4489" w:rsidRDefault="00CD4489" w:rsidP="00C87D5E">
                            <w:pPr>
                              <w:rPr>
                                <w:rFonts w:ascii="Zizou Slab" w:hAnsi="Zizou Slab"/>
                                <w:sz w:val="21"/>
                              </w:rPr>
                            </w:pPr>
                            <w:r>
                              <w:rPr>
                                <w:rFonts w:ascii="Zizou Slab" w:hAnsi="Zizou Slab"/>
                                <w:sz w:val="21"/>
                              </w:rPr>
                              <w:t>Escudero u201712673</w:t>
                            </w:r>
                          </w:p>
                          <w:p w14:paraId="5C61F51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04153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AF0970" w14:textId="77777777" w:rsidR="00CD4489" w:rsidRDefault="00CD4489"/>
                          <w:p w14:paraId="6E0A16C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19C64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D7C1B2" w14:textId="77777777" w:rsidR="00CD4489" w:rsidRDefault="00CD4489" w:rsidP="00C87D5E">
                            <w:pPr>
                              <w:rPr>
                                <w:rFonts w:ascii="Zizou Slab" w:hAnsi="Zizou Slab"/>
                                <w:sz w:val="21"/>
                              </w:rPr>
                            </w:pPr>
                            <w:r>
                              <w:rPr>
                                <w:rFonts w:ascii="Zizou Slab" w:hAnsi="Zizou Slab"/>
                                <w:sz w:val="21"/>
                              </w:rPr>
                              <w:t>Escudero u201712673</w:t>
                            </w:r>
                          </w:p>
                          <w:p w14:paraId="5F2E9CD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43890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BED59E4" w14:textId="77777777" w:rsidR="00CD4489" w:rsidRDefault="00CD4489"/>
                          <w:p w14:paraId="4B9E531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3E5D22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BCCCC1" w14:textId="77777777" w:rsidR="00CD4489" w:rsidRDefault="00CD4489" w:rsidP="00C87D5E">
                            <w:pPr>
                              <w:rPr>
                                <w:rFonts w:ascii="Zizou Slab" w:hAnsi="Zizou Slab"/>
                                <w:sz w:val="21"/>
                              </w:rPr>
                            </w:pPr>
                            <w:r>
                              <w:rPr>
                                <w:rFonts w:ascii="Zizou Slab" w:hAnsi="Zizou Slab"/>
                                <w:sz w:val="21"/>
                              </w:rPr>
                              <w:t>Escudero u201712673</w:t>
                            </w:r>
                          </w:p>
                          <w:p w14:paraId="5008021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4547D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2E18C8C" w14:textId="77777777" w:rsidR="00CD4489" w:rsidRDefault="00CD4489"/>
                          <w:p w14:paraId="41D9AC5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B5DC3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9CD72C3" w14:textId="77777777" w:rsidR="00CD4489" w:rsidRDefault="00CD4489" w:rsidP="00C87D5E">
                            <w:pPr>
                              <w:rPr>
                                <w:rFonts w:ascii="Zizou Slab" w:hAnsi="Zizou Slab"/>
                                <w:sz w:val="21"/>
                              </w:rPr>
                            </w:pPr>
                            <w:r>
                              <w:rPr>
                                <w:rFonts w:ascii="Zizou Slab" w:hAnsi="Zizou Slab"/>
                                <w:sz w:val="21"/>
                              </w:rPr>
                              <w:t>Escudero u201712673</w:t>
                            </w:r>
                          </w:p>
                          <w:p w14:paraId="79B85B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094CA6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726D638" w14:textId="77777777" w:rsidR="00CD4489" w:rsidRDefault="00CD4489"/>
                          <w:p w14:paraId="07F510A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F8C257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E852CEE" w14:textId="77777777" w:rsidR="00CD4489" w:rsidRDefault="00CD4489" w:rsidP="00C87D5E">
                            <w:pPr>
                              <w:rPr>
                                <w:rFonts w:ascii="Zizou Slab" w:hAnsi="Zizou Slab"/>
                                <w:sz w:val="21"/>
                              </w:rPr>
                            </w:pPr>
                            <w:r>
                              <w:rPr>
                                <w:rFonts w:ascii="Zizou Slab" w:hAnsi="Zizou Slab"/>
                                <w:sz w:val="21"/>
                              </w:rPr>
                              <w:t>Escudero u201712673</w:t>
                            </w:r>
                          </w:p>
                          <w:p w14:paraId="761967D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B2C5C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5B49FA" w14:textId="77777777" w:rsidR="00CD4489" w:rsidRDefault="00CD4489"/>
                          <w:p w14:paraId="3931C30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512C6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C4D14C9" w14:textId="77777777" w:rsidR="00CD4489" w:rsidRDefault="00CD4489" w:rsidP="00C87D5E">
                            <w:pPr>
                              <w:rPr>
                                <w:rFonts w:ascii="Zizou Slab" w:hAnsi="Zizou Slab"/>
                                <w:sz w:val="21"/>
                              </w:rPr>
                            </w:pPr>
                            <w:r>
                              <w:rPr>
                                <w:rFonts w:ascii="Zizou Slab" w:hAnsi="Zizou Slab"/>
                                <w:sz w:val="21"/>
                              </w:rPr>
                              <w:t>Escudero u201712673</w:t>
                            </w:r>
                          </w:p>
                          <w:p w14:paraId="34236D6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2941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D0AAA2" w14:textId="77777777" w:rsidR="00CD4489" w:rsidRDefault="00CD4489"/>
                          <w:p w14:paraId="232EB92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282F9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5AF0F6C" w14:textId="77777777" w:rsidR="00CD4489" w:rsidRDefault="00CD4489" w:rsidP="00C87D5E">
                            <w:pPr>
                              <w:rPr>
                                <w:rFonts w:ascii="Zizou Slab" w:hAnsi="Zizou Slab"/>
                                <w:sz w:val="21"/>
                              </w:rPr>
                            </w:pPr>
                            <w:r>
                              <w:rPr>
                                <w:rFonts w:ascii="Zizou Slab" w:hAnsi="Zizou Slab"/>
                                <w:sz w:val="21"/>
                              </w:rPr>
                              <w:t>Escudero u201712673</w:t>
                            </w:r>
                          </w:p>
                          <w:p w14:paraId="27EF60B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55E85C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3F04B3" w14:textId="77777777" w:rsidR="00CD4489" w:rsidRDefault="00CD4489"/>
                          <w:p w14:paraId="2AA425F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512D8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34C61BF" w14:textId="77777777" w:rsidR="00CD4489" w:rsidRDefault="00CD4489" w:rsidP="00C87D5E">
                            <w:pPr>
                              <w:rPr>
                                <w:rFonts w:ascii="Zizou Slab" w:hAnsi="Zizou Slab"/>
                                <w:sz w:val="21"/>
                              </w:rPr>
                            </w:pPr>
                            <w:r>
                              <w:rPr>
                                <w:rFonts w:ascii="Zizou Slab" w:hAnsi="Zizou Slab"/>
                                <w:sz w:val="21"/>
                              </w:rPr>
                              <w:t>Escudero u201712673</w:t>
                            </w:r>
                          </w:p>
                          <w:p w14:paraId="444E9DC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088AE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DC59A0F" w14:textId="77777777" w:rsidR="00CD4489" w:rsidRDefault="00CD4489"/>
                          <w:p w14:paraId="60B3F8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5627C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B400D33" w14:textId="77777777" w:rsidR="00CD4489" w:rsidRDefault="00CD4489" w:rsidP="00C87D5E">
                            <w:pPr>
                              <w:rPr>
                                <w:rFonts w:ascii="Zizou Slab" w:hAnsi="Zizou Slab"/>
                                <w:sz w:val="21"/>
                              </w:rPr>
                            </w:pPr>
                            <w:r>
                              <w:rPr>
                                <w:rFonts w:ascii="Zizou Slab" w:hAnsi="Zizou Slab"/>
                                <w:sz w:val="21"/>
                              </w:rPr>
                              <w:t>Escudero u201712673</w:t>
                            </w:r>
                          </w:p>
                          <w:p w14:paraId="7347418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FAAD13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729ACF6" w14:textId="77777777" w:rsidR="00CD4489" w:rsidRDefault="00CD4489"/>
                          <w:p w14:paraId="04DD1BC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7E926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FC36AB5" w14:textId="77777777" w:rsidR="00CD4489" w:rsidRDefault="00CD4489" w:rsidP="00C87D5E">
                            <w:pPr>
                              <w:rPr>
                                <w:rFonts w:ascii="Zizou Slab" w:hAnsi="Zizou Slab"/>
                                <w:sz w:val="21"/>
                              </w:rPr>
                            </w:pPr>
                            <w:r>
                              <w:rPr>
                                <w:rFonts w:ascii="Zizou Slab" w:hAnsi="Zizou Slab"/>
                                <w:sz w:val="21"/>
                              </w:rPr>
                              <w:t>Escudero u201712673</w:t>
                            </w:r>
                          </w:p>
                          <w:p w14:paraId="66E1942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FE1D7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DBD7B5C" w14:textId="77777777" w:rsidR="00CD4489" w:rsidRDefault="00CD4489"/>
                          <w:p w14:paraId="3932282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3B2EB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D7B23EC" w14:textId="77777777" w:rsidR="00CD4489" w:rsidRDefault="00CD4489" w:rsidP="00C87D5E">
                            <w:pPr>
                              <w:rPr>
                                <w:rFonts w:ascii="Zizou Slab" w:hAnsi="Zizou Slab"/>
                                <w:sz w:val="21"/>
                              </w:rPr>
                            </w:pPr>
                            <w:r>
                              <w:rPr>
                                <w:rFonts w:ascii="Zizou Slab" w:hAnsi="Zizou Slab"/>
                                <w:sz w:val="21"/>
                              </w:rPr>
                              <w:t>Escudero u201712673</w:t>
                            </w:r>
                          </w:p>
                          <w:p w14:paraId="781E1CF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499F2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16C2F6E" w14:textId="77777777" w:rsidR="00CD4489" w:rsidRDefault="00CD4489"/>
                          <w:p w14:paraId="6E645D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6905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7018D33" w14:textId="77777777" w:rsidR="00CD4489" w:rsidRDefault="00CD4489" w:rsidP="00C87D5E">
                            <w:pPr>
                              <w:rPr>
                                <w:rFonts w:ascii="Zizou Slab" w:hAnsi="Zizou Slab"/>
                                <w:sz w:val="21"/>
                              </w:rPr>
                            </w:pPr>
                            <w:r>
                              <w:rPr>
                                <w:rFonts w:ascii="Zizou Slab" w:hAnsi="Zizou Slab"/>
                                <w:sz w:val="21"/>
                              </w:rPr>
                              <w:t>Escudero u201712673</w:t>
                            </w:r>
                          </w:p>
                          <w:p w14:paraId="0192A14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14168F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564E5EE" w14:textId="77777777" w:rsidR="00CD4489" w:rsidRDefault="00CD4489"/>
                          <w:p w14:paraId="3AD5E02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A0552B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4438A8" w14:textId="77777777" w:rsidR="00CD4489" w:rsidRDefault="00CD4489" w:rsidP="00C87D5E">
                            <w:pPr>
                              <w:rPr>
                                <w:rFonts w:ascii="Zizou Slab" w:hAnsi="Zizou Slab"/>
                                <w:sz w:val="21"/>
                              </w:rPr>
                            </w:pPr>
                            <w:r>
                              <w:rPr>
                                <w:rFonts w:ascii="Zizou Slab" w:hAnsi="Zizou Slab"/>
                                <w:sz w:val="21"/>
                              </w:rPr>
                              <w:t>Escudero u201712673</w:t>
                            </w:r>
                          </w:p>
                          <w:p w14:paraId="493E8BF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F8CD4E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D08F03" w14:textId="77777777" w:rsidR="00CD4489" w:rsidRDefault="00CD4489"/>
                          <w:p w14:paraId="540B51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152401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71BA80" w14:textId="77777777" w:rsidR="00CD4489" w:rsidRDefault="00CD4489" w:rsidP="00C87D5E">
                            <w:pPr>
                              <w:rPr>
                                <w:rFonts w:ascii="Zizou Slab" w:hAnsi="Zizou Slab"/>
                                <w:sz w:val="21"/>
                              </w:rPr>
                            </w:pPr>
                            <w:r>
                              <w:rPr>
                                <w:rFonts w:ascii="Zizou Slab" w:hAnsi="Zizou Slab"/>
                                <w:sz w:val="21"/>
                              </w:rPr>
                              <w:t>Escudero u201712673</w:t>
                            </w:r>
                          </w:p>
                          <w:p w14:paraId="350C9BE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FC62A9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5BA5E3" w14:textId="77777777" w:rsidR="00CD4489" w:rsidRDefault="00CD4489"/>
                          <w:p w14:paraId="46F7CB8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48FB7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E43896" w14:textId="77777777" w:rsidR="00CD4489" w:rsidRDefault="00CD4489" w:rsidP="00C87D5E">
                            <w:pPr>
                              <w:rPr>
                                <w:rFonts w:ascii="Zizou Slab" w:hAnsi="Zizou Slab"/>
                                <w:sz w:val="21"/>
                              </w:rPr>
                            </w:pPr>
                            <w:r>
                              <w:rPr>
                                <w:rFonts w:ascii="Zizou Slab" w:hAnsi="Zizou Slab"/>
                                <w:sz w:val="21"/>
                              </w:rPr>
                              <w:t>Escudero u201712673</w:t>
                            </w:r>
                          </w:p>
                          <w:p w14:paraId="335B8DF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62DE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0F16E5" w14:textId="77777777" w:rsidR="00CD4489" w:rsidRDefault="00CD4489"/>
                          <w:p w14:paraId="43EE1F2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2D7AA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8C71296" w14:textId="77777777" w:rsidR="00CD4489" w:rsidRDefault="00CD4489" w:rsidP="00C87D5E">
                            <w:pPr>
                              <w:rPr>
                                <w:rFonts w:ascii="Zizou Slab" w:hAnsi="Zizou Slab"/>
                                <w:sz w:val="21"/>
                              </w:rPr>
                            </w:pPr>
                            <w:r>
                              <w:rPr>
                                <w:rFonts w:ascii="Zizou Slab" w:hAnsi="Zizou Slab"/>
                                <w:sz w:val="21"/>
                              </w:rPr>
                              <w:t>Escudero u201712673</w:t>
                            </w:r>
                          </w:p>
                          <w:p w14:paraId="3820EDF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256F98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DAF51C3" w14:textId="77777777" w:rsidR="00CD4489" w:rsidRDefault="00CD4489"/>
                          <w:p w14:paraId="09E075A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30DD93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552D524" w14:textId="77777777" w:rsidR="00CD4489" w:rsidRDefault="00CD4489" w:rsidP="00C87D5E">
                            <w:pPr>
                              <w:rPr>
                                <w:rFonts w:ascii="Zizou Slab" w:hAnsi="Zizou Slab"/>
                                <w:sz w:val="21"/>
                              </w:rPr>
                            </w:pPr>
                            <w:r>
                              <w:rPr>
                                <w:rFonts w:ascii="Zizou Slab" w:hAnsi="Zizou Slab"/>
                                <w:sz w:val="21"/>
                              </w:rPr>
                              <w:t>Escudero u201712673</w:t>
                            </w:r>
                          </w:p>
                          <w:p w14:paraId="15C7AED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88AE95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42563EC" w14:textId="77777777" w:rsidR="00CD4489" w:rsidRDefault="00CD4489"/>
                          <w:p w14:paraId="597747F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11036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7BB9DF8" w14:textId="77777777" w:rsidR="00CD4489" w:rsidRDefault="00CD4489" w:rsidP="00C87D5E">
                            <w:pPr>
                              <w:rPr>
                                <w:rFonts w:ascii="Zizou Slab" w:hAnsi="Zizou Slab"/>
                                <w:sz w:val="21"/>
                              </w:rPr>
                            </w:pPr>
                            <w:r>
                              <w:rPr>
                                <w:rFonts w:ascii="Zizou Slab" w:hAnsi="Zizou Slab"/>
                                <w:sz w:val="21"/>
                              </w:rPr>
                              <w:t>Escudero u201712673</w:t>
                            </w:r>
                          </w:p>
                          <w:p w14:paraId="33A804F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D44C3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7C4F1E" w14:textId="77777777" w:rsidR="00CD4489" w:rsidRDefault="00CD4489"/>
                          <w:p w14:paraId="21F3FEC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81D9B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889BE30" w14:textId="77777777" w:rsidR="00CD4489" w:rsidRDefault="00CD4489" w:rsidP="00C87D5E">
                            <w:pPr>
                              <w:rPr>
                                <w:rFonts w:ascii="Zizou Slab" w:hAnsi="Zizou Slab"/>
                                <w:sz w:val="21"/>
                              </w:rPr>
                            </w:pPr>
                            <w:r>
                              <w:rPr>
                                <w:rFonts w:ascii="Zizou Slab" w:hAnsi="Zizou Slab"/>
                                <w:sz w:val="21"/>
                              </w:rPr>
                              <w:t>Escudero u201712673</w:t>
                            </w:r>
                          </w:p>
                          <w:p w14:paraId="7751EB3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B9642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F446851" w14:textId="77777777" w:rsidR="00CD4489" w:rsidRDefault="00CD4489"/>
                          <w:p w14:paraId="4E62A2B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9096EF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9F3F3AB" w14:textId="77777777" w:rsidR="00CD4489" w:rsidRDefault="00CD4489" w:rsidP="00C87D5E">
                            <w:pPr>
                              <w:rPr>
                                <w:rFonts w:ascii="Zizou Slab" w:hAnsi="Zizou Slab"/>
                                <w:sz w:val="21"/>
                              </w:rPr>
                            </w:pPr>
                            <w:r>
                              <w:rPr>
                                <w:rFonts w:ascii="Zizou Slab" w:hAnsi="Zizou Slab"/>
                                <w:sz w:val="21"/>
                              </w:rPr>
                              <w:t>Escudero u201712673</w:t>
                            </w:r>
                          </w:p>
                          <w:p w14:paraId="5ED7C87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31E21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BC0916" w14:textId="77777777" w:rsidR="00CD4489" w:rsidRDefault="00CD4489"/>
                          <w:p w14:paraId="1BB584A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AFF27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1F46365" w14:textId="77777777" w:rsidR="00CD4489" w:rsidRDefault="00CD4489" w:rsidP="00C87D5E">
                            <w:pPr>
                              <w:rPr>
                                <w:rFonts w:ascii="Zizou Slab" w:hAnsi="Zizou Slab"/>
                                <w:sz w:val="21"/>
                              </w:rPr>
                            </w:pPr>
                            <w:r>
                              <w:rPr>
                                <w:rFonts w:ascii="Zizou Slab" w:hAnsi="Zizou Slab"/>
                                <w:sz w:val="21"/>
                              </w:rPr>
                              <w:t>Escudero u201712673</w:t>
                            </w:r>
                          </w:p>
                          <w:p w14:paraId="1795CFB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94E77E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25A89ED" w14:textId="77777777" w:rsidR="00CD4489" w:rsidRDefault="00CD4489"/>
                          <w:p w14:paraId="6669F4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DAB2C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609A1E3" w14:textId="77777777" w:rsidR="00CD4489" w:rsidRDefault="00CD4489" w:rsidP="00C87D5E">
                            <w:pPr>
                              <w:rPr>
                                <w:rFonts w:ascii="Zizou Slab" w:hAnsi="Zizou Slab"/>
                                <w:sz w:val="21"/>
                              </w:rPr>
                            </w:pPr>
                            <w:r>
                              <w:rPr>
                                <w:rFonts w:ascii="Zizou Slab" w:hAnsi="Zizou Slab"/>
                                <w:sz w:val="21"/>
                              </w:rPr>
                              <w:t>Escudero u201712673</w:t>
                            </w:r>
                          </w:p>
                          <w:p w14:paraId="5A94454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532770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0D3742" w14:textId="77777777" w:rsidR="00CD4489" w:rsidRDefault="00CD4489"/>
                          <w:p w14:paraId="220DD88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37E50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35AAD76" w14:textId="77777777" w:rsidR="00CD4489" w:rsidRDefault="00CD4489" w:rsidP="00C87D5E">
                            <w:pPr>
                              <w:rPr>
                                <w:rFonts w:ascii="Zizou Slab" w:hAnsi="Zizou Slab"/>
                                <w:sz w:val="21"/>
                              </w:rPr>
                            </w:pPr>
                            <w:r>
                              <w:rPr>
                                <w:rFonts w:ascii="Zizou Slab" w:hAnsi="Zizou Slab"/>
                                <w:sz w:val="21"/>
                              </w:rPr>
                              <w:t>Escudero u201712673</w:t>
                            </w:r>
                          </w:p>
                          <w:p w14:paraId="28BD793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7E0C5D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11C6A8" w14:textId="77777777" w:rsidR="00CD4489" w:rsidRDefault="00CD4489"/>
                          <w:p w14:paraId="25FEEBC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FA9105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E46631" w14:textId="77777777" w:rsidR="00CD4489" w:rsidRDefault="00CD4489" w:rsidP="00C87D5E">
                            <w:pPr>
                              <w:rPr>
                                <w:rFonts w:ascii="Zizou Slab" w:hAnsi="Zizou Slab"/>
                                <w:sz w:val="21"/>
                              </w:rPr>
                            </w:pPr>
                            <w:r>
                              <w:rPr>
                                <w:rFonts w:ascii="Zizou Slab" w:hAnsi="Zizou Slab"/>
                                <w:sz w:val="21"/>
                              </w:rPr>
                              <w:t>Escudero u201712673</w:t>
                            </w:r>
                          </w:p>
                          <w:p w14:paraId="7C3153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B5A261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C74CBED" w14:textId="77777777" w:rsidR="00CD4489" w:rsidRDefault="00CD4489"/>
                          <w:p w14:paraId="47C00F1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E0F2CC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35EF8B" w14:textId="77777777" w:rsidR="00CD4489" w:rsidRDefault="00CD4489" w:rsidP="00C87D5E">
                            <w:pPr>
                              <w:rPr>
                                <w:rFonts w:ascii="Zizou Slab" w:hAnsi="Zizou Slab"/>
                                <w:sz w:val="21"/>
                              </w:rPr>
                            </w:pPr>
                            <w:r>
                              <w:rPr>
                                <w:rFonts w:ascii="Zizou Slab" w:hAnsi="Zizou Slab"/>
                                <w:sz w:val="21"/>
                              </w:rPr>
                              <w:t>Escudero u201712673</w:t>
                            </w:r>
                          </w:p>
                          <w:p w14:paraId="0B3356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B94DB5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8B0A581" w14:textId="77777777" w:rsidR="00CD4489" w:rsidRDefault="00CD4489"/>
                          <w:p w14:paraId="1BC9FF1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F4CA65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A9566C4" w14:textId="77777777" w:rsidR="00CD4489" w:rsidRDefault="00CD4489" w:rsidP="00C87D5E">
                            <w:pPr>
                              <w:rPr>
                                <w:rFonts w:ascii="Zizou Slab" w:hAnsi="Zizou Slab"/>
                                <w:sz w:val="21"/>
                              </w:rPr>
                            </w:pPr>
                            <w:r>
                              <w:rPr>
                                <w:rFonts w:ascii="Zizou Slab" w:hAnsi="Zizou Slab"/>
                                <w:sz w:val="21"/>
                              </w:rPr>
                              <w:t>Escudero u201712673</w:t>
                            </w:r>
                          </w:p>
                          <w:p w14:paraId="409431E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4BA72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157CE58" w14:textId="77777777" w:rsidR="00CD4489" w:rsidRDefault="00CD4489"/>
                          <w:p w14:paraId="6093DD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AA7DA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A21A92" w14:textId="77777777" w:rsidR="00CD4489" w:rsidRDefault="00CD4489" w:rsidP="00C87D5E">
                            <w:pPr>
                              <w:rPr>
                                <w:rFonts w:ascii="Zizou Slab" w:hAnsi="Zizou Slab"/>
                                <w:sz w:val="21"/>
                              </w:rPr>
                            </w:pPr>
                            <w:r>
                              <w:rPr>
                                <w:rFonts w:ascii="Zizou Slab" w:hAnsi="Zizou Slab"/>
                                <w:sz w:val="21"/>
                              </w:rPr>
                              <w:t>Escudero u201712673</w:t>
                            </w:r>
                          </w:p>
                          <w:p w14:paraId="0BE23CC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41E9F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BA975A" w14:textId="77777777" w:rsidR="00CD4489" w:rsidRDefault="00CD4489"/>
                          <w:p w14:paraId="094D4E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5DBDF1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09F1B0" w14:textId="77777777" w:rsidR="00CD4489" w:rsidRDefault="00CD4489" w:rsidP="00C87D5E">
                            <w:pPr>
                              <w:rPr>
                                <w:rFonts w:ascii="Zizou Slab" w:hAnsi="Zizou Slab"/>
                                <w:sz w:val="21"/>
                              </w:rPr>
                            </w:pPr>
                            <w:r>
                              <w:rPr>
                                <w:rFonts w:ascii="Zizou Slab" w:hAnsi="Zizou Slab"/>
                                <w:sz w:val="21"/>
                              </w:rPr>
                              <w:t>Escudero u201712673</w:t>
                            </w:r>
                          </w:p>
                          <w:p w14:paraId="0B89A45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714D7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7B5446B" w14:textId="77777777" w:rsidR="00CD4489" w:rsidRDefault="00CD4489"/>
                          <w:p w14:paraId="700E783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26AA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64E659" w14:textId="77777777" w:rsidR="00CD4489" w:rsidRDefault="00CD4489" w:rsidP="00C87D5E">
                            <w:pPr>
                              <w:rPr>
                                <w:rFonts w:ascii="Zizou Slab" w:hAnsi="Zizou Slab"/>
                                <w:sz w:val="21"/>
                              </w:rPr>
                            </w:pPr>
                            <w:r>
                              <w:rPr>
                                <w:rFonts w:ascii="Zizou Slab" w:hAnsi="Zizou Slab"/>
                                <w:sz w:val="21"/>
                              </w:rPr>
                              <w:t>Escudero u201712673</w:t>
                            </w:r>
                          </w:p>
                          <w:p w14:paraId="6DE5BA9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3375D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3D7ED1" w14:textId="77777777" w:rsidR="00CD4489" w:rsidRDefault="00CD4489"/>
                          <w:p w14:paraId="2837087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4CB6B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0968A3" w14:textId="77777777" w:rsidR="00CD4489" w:rsidRDefault="00CD4489" w:rsidP="00C87D5E">
                            <w:pPr>
                              <w:rPr>
                                <w:rFonts w:ascii="Zizou Slab" w:hAnsi="Zizou Slab"/>
                                <w:sz w:val="21"/>
                              </w:rPr>
                            </w:pPr>
                            <w:r>
                              <w:rPr>
                                <w:rFonts w:ascii="Zizou Slab" w:hAnsi="Zizou Slab"/>
                                <w:sz w:val="21"/>
                              </w:rPr>
                              <w:t>Escudero u201712673</w:t>
                            </w:r>
                          </w:p>
                          <w:p w14:paraId="680001D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354748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A06E81C" w14:textId="77777777" w:rsidR="00CD4489" w:rsidRDefault="00CD4489"/>
                          <w:p w14:paraId="3603533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9B2A2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AE2D6F" w14:textId="77777777" w:rsidR="00CD4489" w:rsidRDefault="00CD4489" w:rsidP="00C87D5E">
                            <w:pPr>
                              <w:rPr>
                                <w:rFonts w:ascii="Zizou Slab" w:hAnsi="Zizou Slab"/>
                                <w:sz w:val="21"/>
                              </w:rPr>
                            </w:pPr>
                            <w:r>
                              <w:rPr>
                                <w:rFonts w:ascii="Zizou Slab" w:hAnsi="Zizou Slab"/>
                                <w:sz w:val="21"/>
                              </w:rPr>
                              <w:t>Escudero u201712673</w:t>
                            </w:r>
                          </w:p>
                          <w:p w14:paraId="3C11C56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CFD91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0C80FD0" w14:textId="77777777" w:rsidR="00CD4489" w:rsidRDefault="00CD4489"/>
                          <w:p w14:paraId="66136AD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1F6908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124289" w14:textId="77777777" w:rsidR="00CD4489" w:rsidRDefault="00CD4489" w:rsidP="00C87D5E">
                            <w:pPr>
                              <w:rPr>
                                <w:rFonts w:ascii="Zizou Slab" w:hAnsi="Zizou Slab"/>
                                <w:sz w:val="21"/>
                              </w:rPr>
                            </w:pPr>
                            <w:r>
                              <w:rPr>
                                <w:rFonts w:ascii="Zizou Slab" w:hAnsi="Zizou Slab"/>
                                <w:sz w:val="21"/>
                              </w:rPr>
                              <w:t>Escudero u201712673</w:t>
                            </w:r>
                          </w:p>
                          <w:p w14:paraId="468F58E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452C6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682C24B" w14:textId="77777777" w:rsidR="00CD4489" w:rsidRDefault="00CD4489"/>
                          <w:p w14:paraId="11649E5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C1B93C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00EBCC" w14:textId="77777777" w:rsidR="00CD4489" w:rsidRDefault="00CD4489" w:rsidP="00C87D5E">
                            <w:pPr>
                              <w:rPr>
                                <w:rFonts w:ascii="Zizou Slab" w:hAnsi="Zizou Slab"/>
                                <w:sz w:val="21"/>
                              </w:rPr>
                            </w:pPr>
                            <w:r>
                              <w:rPr>
                                <w:rFonts w:ascii="Zizou Slab" w:hAnsi="Zizou Slab"/>
                                <w:sz w:val="21"/>
                              </w:rPr>
                              <w:t>Escudero u201712673</w:t>
                            </w:r>
                          </w:p>
                          <w:p w14:paraId="2362B4E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CC383F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3AAB0D1" w14:textId="77777777" w:rsidR="00CD4489" w:rsidRDefault="00CD4489"/>
                          <w:p w14:paraId="164DEEB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CC6D9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95757A" w14:textId="77777777" w:rsidR="00CD4489" w:rsidRDefault="00CD4489" w:rsidP="00C87D5E">
                            <w:pPr>
                              <w:rPr>
                                <w:rFonts w:ascii="Zizou Slab" w:hAnsi="Zizou Slab"/>
                                <w:sz w:val="21"/>
                              </w:rPr>
                            </w:pPr>
                            <w:r>
                              <w:rPr>
                                <w:rFonts w:ascii="Zizou Slab" w:hAnsi="Zizou Slab"/>
                                <w:sz w:val="21"/>
                              </w:rPr>
                              <w:t>Escudero u201712673</w:t>
                            </w:r>
                          </w:p>
                          <w:p w14:paraId="1FC89C9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2B38F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B3486B1" w14:textId="77777777" w:rsidR="00CD4489" w:rsidRDefault="00CD4489"/>
                          <w:p w14:paraId="791FE1A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1FD9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EA8815" w14:textId="77777777" w:rsidR="00CD4489" w:rsidRDefault="00CD4489" w:rsidP="00C87D5E">
                            <w:pPr>
                              <w:rPr>
                                <w:rFonts w:ascii="Zizou Slab" w:hAnsi="Zizou Slab"/>
                                <w:sz w:val="21"/>
                              </w:rPr>
                            </w:pPr>
                            <w:r>
                              <w:rPr>
                                <w:rFonts w:ascii="Zizou Slab" w:hAnsi="Zizou Slab"/>
                                <w:sz w:val="21"/>
                              </w:rPr>
                              <w:t>Escudero u201712673</w:t>
                            </w:r>
                          </w:p>
                          <w:p w14:paraId="6F7389D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7C9D0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A1FDB9" w14:textId="77777777" w:rsidR="00CD4489" w:rsidRDefault="00CD4489"/>
                          <w:p w14:paraId="5A8F81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E6E405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6A6D418" w14:textId="77777777" w:rsidR="00CD4489" w:rsidRDefault="00CD4489" w:rsidP="00C87D5E">
                            <w:pPr>
                              <w:rPr>
                                <w:rFonts w:ascii="Zizou Slab" w:hAnsi="Zizou Slab"/>
                                <w:sz w:val="21"/>
                              </w:rPr>
                            </w:pPr>
                            <w:r>
                              <w:rPr>
                                <w:rFonts w:ascii="Zizou Slab" w:hAnsi="Zizou Slab"/>
                                <w:sz w:val="21"/>
                              </w:rPr>
                              <w:t>Escudero u201712673</w:t>
                            </w:r>
                          </w:p>
                          <w:p w14:paraId="7923870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30081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56B160B" w14:textId="77777777" w:rsidR="00CD4489" w:rsidRDefault="00CD4489"/>
                          <w:p w14:paraId="18397A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2771B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426262" w14:textId="77777777" w:rsidR="00CD4489" w:rsidRDefault="00CD4489" w:rsidP="00C87D5E">
                            <w:pPr>
                              <w:rPr>
                                <w:rFonts w:ascii="Zizou Slab" w:hAnsi="Zizou Slab"/>
                                <w:sz w:val="21"/>
                              </w:rPr>
                            </w:pPr>
                            <w:r>
                              <w:rPr>
                                <w:rFonts w:ascii="Zizou Slab" w:hAnsi="Zizou Slab"/>
                                <w:sz w:val="21"/>
                              </w:rPr>
                              <w:t>Escudero u201712673</w:t>
                            </w:r>
                          </w:p>
                          <w:p w14:paraId="71C5087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EE2A64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811E51C" w14:textId="77777777" w:rsidR="00CD4489" w:rsidRDefault="00CD4489"/>
                          <w:p w14:paraId="718F2B8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86ABE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7D4AC7" w14:textId="77777777" w:rsidR="00CD4489" w:rsidRDefault="00CD4489" w:rsidP="00C87D5E">
                            <w:pPr>
                              <w:rPr>
                                <w:rFonts w:ascii="Zizou Slab" w:hAnsi="Zizou Slab"/>
                                <w:sz w:val="21"/>
                              </w:rPr>
                            </w:pPr>
                            <w:r>
                              <w:rPr>
                                <w:rFonts w:ascii="Zizou Slab" w:hAnsi="Zizou Slab"/>
                                <w:sz w:val="21"/>
                              </w:rPr>
                              <w:t>Escudero u201712673</w:t>
                            </w:r>
                          </w:p>
                          <w:p w14:paraId="62AAA54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93B81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9090FCA" w14:textId="77777777" w:rsidR="00CD4489" w:rsidRDefault="00CD4489"/>
                          <w:p w14:paraId="3BAF60E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225FB79"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162D4493" w14:textId="77777777" w:rsidR="00CD4489" w:rsidRDefault="00CD4489" w:rsidP="00C87D5E">
                            <w:pPr>
                              <w:rPr>
                                <w:rFonts w:ascii="Zizou Slab" w:hAnsi="Zizou Slab"/>
                                <w:sz w:val="21"/>
                              </w:rPr>
                            </w:pPr>
                            <w:r>
                              <w:rPr>
                                <w:rFonts w:ascii="Zizou Slab" w:hAnsi="Zizou Slab"/>
                                <w:sz w:val="21"/>
                              </w:rPr>
                              <w:t>Escudero u201712673</w:t>
                            </w:r>
                          </w:p>
                          <w:p w14:paraId="61AC794B"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30B60D6F"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532E3756" w14:textId="77777777" w:rsidR="00CD4489" w:rsidRDefault="00CD4489"/>
                          <w:p w14:paraId="2F0DBA2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CAC4BA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8E02B4D" w14:textId="77777777" w:rsidR="00CD4489" w:rsidRDefault="00CD4489" w:rsidP="00C87D5E">
                            <w:pPr>
                              <w:rPr>
                                <w:rFonts w:ascii="Zizou Slab" w:hAnsi="Zizou Slab"/>
                                <w:sz w:val="21"/>
                              </w:rPr>
                            </w:pPr>
                            <w:r>
                              <w:rPr>
                                <w:rFonts w:ascii="Zizou Slab" w:hAnsi="Zizou Slab"/>
                                <w:sz w:val="21"/>
                              </w:rPr>
                              <w:t>Escudero u201712673</w:t>
                            </w:r>
                          </w:p>
                          <w:p w14:paraId="0AEA01B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4F992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B41DD3" w14:textId="77777777" w:rsidR="00CD4489" w:rsidRDefault="00CD4489"/>
                          <w:p w14:paraId="3EE9169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F15ABF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7363F8" w14:textId="77777777" w:rsidR="00CD4489" w:rsidRDefault="00CD4489" w:rsidP="00C87D5E">
                            <w:pPr>
                              <w:rPr>
                                <w:rFonts w:ascii="Zizou Slab" w:hAnsi="Zizou Slab"/>
                                <w:sz w:val="21"/>
                              </w:rPr>
                            </w:pPr>
                            <w:r>
                              <w:rPr>
                                <w:rFonts w:ascii="Zizou Slab" w:hAnsi="Zizou Slab"/>
                                <w:sz w:val="21"/>
                              </w:rPr>
                              <w:t>Escudero u201712673</w:t>
                            </w:r>
                          </w:p>
                          <w:p w14:paraId="5ECF0C3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815769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A749244" w14:textId="77777777" w:rsidR="00CD4489" w:rsidRDefault="00CD4489"/>
                          <w:p w14:paraId="651C391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6C7AB2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FD0787" w14:textId="77777777" w:rsidR="00CD4489" w:rsidRDefault="00CD4489" w:rsidP="00C87D5E">
                            <w:pPr>
                              <w:rPr>
                                <w:rFonts w:ascii="Zizou Slab" w:hAnsi="Zizou Slab"/>
                                <w:sz w:val="21"/>
                              </w:rPr>
                            </w:pPr>
                            <w:r>
                              <w:rPr>
                                <w:rFonts w:ascii="Zizou Slab" w:hAnsi="Zizou Slab"/>
                                <w:sz w:val="21"/>
                              </w:rPr>
                              <w:t>Escudero u201712673</w:t>
                            </w:r>
                          </w:p>
                          <w:p w14:paraId="6A16872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D4BDD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7B6F66" w14:textId="77777777" w:rsidR="00CD4489" w:rsidRDefault="00CD4489"/>
                          <w:p w14:paraId="346D882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90E044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9C81BFF" w14:textId="77777777" w:rsidR="00CD4489" w:rsidRDefault="00CD4489" w:rsidP="00C87D5E">
                            <w:pPr>
                              <w:rPr>
                                <w:rFonts w:ascii="Zizou Slab" w:hAnsi="Zizou Slab"/>
                                <w:sz w:val="21"/>
                              </w:rPr>
                            </w:pPr>
                            <w:r>
                              <w:rPr>
                                <w:rFonts w:ascii="Zizou Slab" w:hAnsi="Zizou Slab"/>
                                <w:sz w:val="21"/>
                              </w:rPr>
                              <w:t>Escudero u201712673</w:t>
                            </w:r>
                          </w:p>
                          <w:p w14:paraId="6CE6E28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08DF7B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1640B42" w14:textId="77777777" w:rsidR="00CD4489" w:rsidRDefault="00CD4489"/>
                          <w:p w14:paraId="4610A13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7069F3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15E236" w14:textId="77777777" w:rsidR="00CD4489" w:rsidRDefault="00CD4489" w:rsidP="00C87D5E">
                            <w:pPr>
                              <w:rPr>
                                <w:rFonts w:ascii="Zizou Slab" w:hAnsi="Zizou Slab"/>
                                <w:sz w:val="21"/>
                              </w:rPr>
                            </w:pPr>
                            <w:r>
                              <w:rPr>
                                <w:rFonts w:ascii="Zizou Slab" w:hAnsi="Zizou Slab"/>
                                <w:sz w:val="21"/>
                              </w:rPr>
                              <w:t>Escudero u201712673</w:t>
                            </w:r>
                          </w:p>
                          <w:p w14:paraId="7693E91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60F48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99210FF" w14:textId="77777777" w:rsidR="00CD4489" w:rsidRDefault="00CD4489"/>
                          <w:p w14:paraId="53A2EFA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CD1FF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4CD679" w14:textId="77777777" w:rsidR="00CD4489" w:rsidRDefault="00CD4489" w:rsidP="00C87D5E">
                            <w:pPr>
                              <w:rPr>
                                <w:rFonts w:ascii="Zizou Slab" w:hAnsi="Zizou Slab"/>
                                <w:sz w:val="21"/>
                              </w:rPr>
                            </w:pPr>
                            <w:r>
                              <w:rPr>
                                <w:rFonts w:ascii="Zizou Slab" w:hAnsi="Zizou Slab"/>
                                <w:sz w:val="21"/>
                              </w:rPr>
                              <w:t>Escudero u201712673</w:t>
                            </w:r>
                          </w:p>
                          <w:p w14:paraId="11CC872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69703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026BF5" w14:textId="77777777" w:rsidR="00CD4489" w:rsidRDefault="00CD4489"/>
                          <w:p w14:paraId="1DF4739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033CA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53B8401" w14:textId="77777777" w:rsidR="00CD4489" w:rsidRDefault="00CD4489" w:rsidP="00C87D5E">
                            <w:pPr>
                              <w:rPr>
                                <w:rFonts w:ascii="Zizou Slab" w:hAnsi="Zizou Slab"/>
                                <w:sz w:val="21"/>
                              </w:rPr>
                            </w:pPr>
                            <w:r>
                              <w:rPr>
                                <w:rFonts w:ascii="Zizou Slab" w:hAnsi="Zizou Slab"/>
                                <w:sz w:val="21"/>
                              </w:rPr>
                              <w:t>Escudero u201712673</w:t>
                            </w:r>
                          </w:p>
                          <w:p w14:paraId="5743D4F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04D967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B93314C" w14:textId="77777777" w:rsidR="00CD4489" w:rsidRDefault="00CD4489"/>
                          <w:p w14:paraId="78D6FC0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A90C84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603D4F" w14:textId="77777777" w:rsidR="00CD4489" w:rsidRDefault="00CD4489" w:rsidP="00C87D5E">
                            <w:pPr>
                              <w:rPr>
                                <w:rFonts w:ascii="Zizou Slab" w:hAnsi="Zizou Slab"/>
                                <w:sz w:val="21"/>
                              </w:rPr>
                            </w:pPr>
                            <w:r>
                              <w:rPr>
                                <w:rFonts w:ascii="Zizou Slab" w:hAnsi="Zizou Slab"/>
                                <w:sz w:val="21"/>
                              </w:rPr>
                              <w:t>Escudero u201712673</w:t>
                            </w:r>
                          </w:p>
                          <w:p w14:paraId="3A1CE0A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E3688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F2D87D7" w14:textId="77777777" w:rsidR="00CD4489" w:rsidRDefault="00CD4489"/>
                          <w:p w14:paraId="00C10E9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5865E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F4AC207" w14:textId="77777777" w:rsidR="00CD4489" w:rsidRDefault="00CD4489" w:rsidP="00C87D5E">
                            <w:pPr>
                              <w:rPr>
                                <w:rFonts w:ascii="Zizou Slab" w:hAnsi="Zizou Slab"/>
                                <w:sz w:val="21"/>
                              </w:rPr>
                            </w:pPr>
                            <w:r>
                              <w:rPr>
                                <w:rFonts w:ascii="Zizou Slab" w:hAnsi="Zizou Slab"/>
                                <w:sz w:val="21"/>
                              </w:rPr>
                              <w:t>Escudero u201712673</w:t>
                            </w:r>
                          </w:p>
                          <w:p w14:paraId="12023F1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B3C1AB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D8EC5D" w14:textId="77777777" w:rsidR="00CD4489" w:rsidRDefault="00CD4489"/>
                          <w:p w14:paraId="5BF0938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759C4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DD872A" w14:textId="77777777" w:rsidR="00CD4489" w:rsidRDefault="00CD4489" w:rsidP="00C87D5E">
                            <w:pPr>
                              <w:rPr>
                                <w:rFonts w:ascii="Zizou Slab" w:hAnsi="Zizou Slab"/>
                                <w:sz w:val="21"/>
                              </w:rPr>
                            </w:pPr>
                            <w:r>
                              <w:rPr>
                                <w:rFonts w:ascii="Zizou Slab" w:hAnsi="Zizou Slab"/>
                                <w:sz w:val="21"/>
                              </w:rPr>
                              <w:t>Escudero u201712673</w:t>
                            </w:r>
                          </w:p>
                          <w:p w14:paraId="12971D7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A5140F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A35C6BB" w14:textId="77777777" w:rsidR="00CD4489" w:rsidRDefault="00CD4489"/>
                          <w:p w14:paraId="6C15B19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4B273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92CC499" w14:textId="77777777" w:rsidR="00CD4489" w:rsidRDefault="00CD4489" w:rsidP="00C87D5E">
                            <w:pPr>
                              <w:rPr>
                                <w:rFonts w:ascii="Zizou Slab" w:hAnsi="Zizou Slab"/>
                                <w:sz w:val="21"/>
                              </w:rPr>
                            </w:pPr>
                            <w:r>
                              <w:rPr>
                                <w:rFonts w:ascii="Zizou Slab" w:hAnsi="Zizou Slab"/>
                                <w:sz w:val="21"/>
                              </w:rPr>
                              <w:t>Escudero u201712673</w:t>
                            </w:r>
                          </w:p>
                          <w:p w14:paraId="057EE3F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FC786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3A338E5" w14:textId="77777777" w:rsidR="00CD4489" w:rsidRDefault="00CD4489"/>
                          <w:p w14:paraId="67CA753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00B35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EE3A45" w14:textId="77777777" w:rsidR="00CD4489" w:rsidRDefault="00CD4489" w:rsidP="00C87D5E">
                            <w:pPr>
                              <w:rPr>
                                <w:rFonts w:ascii="Zizou Slab" w:hAnsi="Zizou Slab"/>
                                <w:sz w:val="21"/>
                              </w:rPr>
                            </w:pPr>
                            <w:r>
                              <w:rPr>
                                <w:rFonts w:ascii="Zizou Slab" w:hAnsi="Zizou Slab"/>
                                <w:sz w:val="21"/>
                              </w:rPr>
                              <w:t>Escudero u201712673</w:t>
                            </w:r>
                          </w:p>
                          <w:p w14:paraId="143E657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C6B45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A010CA0" w14:textId="77777777" w:rsidR="00CD4489" w:rsidRDefault="00CD4489"/>
                          <w:p w14:paraId="554E379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4B81B3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5F8C1A8" w14:textId="77777777" w:rsidR="00CD4489" w:rsidRDefault="00CD4489" w:rsidP="00C87D5E">
                            <w:pPr>
                              <w:rPr>
                                <w:rFonts w:ascii="Zizou Slab" w:hAnsi="Zizou Slab"/>
                                <w:sz w:val="21"/>
                              </w:rPr>
                            </w:pPr>
                            <w:r>
                              <w:rPr>
                                <w:rFonts w:ascii="Zizou Slab" w:hAnsi="Zizou Slab"/>
                                <w:sz w:val="21"/>
                              </w:rPr>
                              <w:t>Escudero u201712673</w:t>
                            </w:r>
                          </w:p>
                          <w:p w14:paraId="032A18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EBA7F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986921" w14:textId="77777777" w:rsidR="00CD4489" w:rsidRDefault="00CD4489"/>
                          <w:p w14:paraId="51060E1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587AB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6905A5" w14:textId="77777777" w:rsidR="00CD4489" w:rsidRDefault="00CD4489" w:rsidP="00C87D5E">
                            <w:pPr>
                              <w:rPr>
                                <w:rFonts w:ascii="Zizou Slab" w:hAnsi="Zizou Slab"/>
                                <w:sz w:val="21"/>
                              </w:rPr>
                            </w:pPr>
                            <w:r>
                              <w:rPr>
                                <w:rFonts w:ascii="Zizou Slab" w:hAnsi="Zizou Slab"/>
                                <w:sz w:val="21"/>
                              </w:rPr>
                              <w:t>Escudero u201712673</w:t>
                            </w:r>
                          </w:p>
                          <w:p w14:paraId="110A36E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E9ED7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C4830D1" w14:textId="77777777" w:rsidR="00CD4489" w:rsidRDefault="00CD4489"/>
                          <w:p w14:paraId="5885B76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DA302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762F6A" w14:textId="77777777" w:rsidR="00CD4489" w:rsidRDefault="00CD4489" w:rsidP="00C87D5E">
                            <w:pPr>
                              <w:rPr>
                                <w:rFonts w:ascii="Zizou Slab" w:hAnsi="Zizou Slab"/>
                                <w:sz w:val="21"/>
                              </w:rPr>
                            </w:pPr>
                            <w:r>
                              <w:rPr>
                                <w:rFonts w:ascii="Zizou Slab" w:hAnsi="Zizou Slab"/>
                                <w:sz w:val="21"/>
                              </w:rPr>
                              <w:t>Escudero u201712673</w:t>
                            </w:r>
                          </w:p>
                          <w:p w14:paraId="4606014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6AC4F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1269CD" w14:textId="77777777" w:rsidR="00CD4489" w:rsidRDefault="00CD4489"/>
                          <w:p w14:paraId="5371E14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2DC016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D2E0D54" w14:textId="77777777" w:rsidR="00CD4489" w:rsidRDefault="00CD4489" w:rsidP="00C87D5E">
                            <w:pPr>
                              <w:rPr>
                                <w:rFonts w:ascii="Zizou Slab" w:hAnsi="Zizou Slab"/>
                                <w:sz w:val="21"/>
                              </w:rPr>
                            </w:pPr>
                            <w:r>
                              <w:rPr>
                                <w:rFonts w:ascii="Zizou Slab" w:hAnsi="Zizou Slab"/>
                                <w:sz w:val="21"/>
                              </w:rPr>
                              <w:t>Escudero u201712673</w:t>
                            </w:r>
                          </w:p>
                          <w:p w14:paraId="4AC22B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0F95D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F49D0A" w14:textId="77777777" w:rsidR="00CD4489" w:rsidRDefault="00CD4489"/>
                          <w:p w14:paraId="3939887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34EC3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56A92F" w14:textId="77777777" w:rsidR="00CD4489" w:rsidRDefault="00CD4489" w:rsidP="00C87D5E">
                            <w:pPr>
                              <w:rPr>
                                <w:rFonts w:ascii="Zizou Slab" w:hAnsi="Zizou Slab"/>
                                <w:sz w:val="21"/>
                              </w:rPr>
                            </w:pPr>
                            <w:r>
                              <w:rPr>
                                <w:rFonts w:ascii="Zizou Slab" w:hAnsi="Zizou Slab"/>
                                <w:sz w:val="21"/>
                              </w:rPr>
                              <w:t>Escudero u201712673</w:t>
                            </w:r>
                          </w:p>
                          <w:p w14:paraId="03A55AB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954AB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5FFF1B" w14:textId="77777777" w:rsidR="00CD4489" w:rsidRDefault="00CD4489"/>
                          <w:p w14:paraId="50CAAAA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A021F5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790F72" w14:textId="77777777" w:rsidR="00CD4489" w:rsidRDefault="00CD4489" w:rsidP="00C87D5E">
                            <w:pPr>
                              <w:rPr>
                                <w:rFonts w:ascii="Zizou Slab" w:hAnsi="Zizou Slab"/>
                                <w:sz w:val="21"/>
                              </w:rPr>
                            </w:pPr>
                            <w:r>
                              <w:rPr>
                                <w:rFonts w:ascii="Zizou Slab" w:hAnsi="Zizou Slab"/>
                                <w:sz w:val="21"/>
                              </w:rPr>
                              <w:t>Escudero u201712673</w:t>
                            </w:r>
                          </w:p>
                          <w:p w14:paraId="55523CC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F2E9F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805DD94" w14:textId="77777777" w:rsidR="00CD4489" w:rsidRDefault="00CD4489"/>
                          <w:p w14:paraId="7412497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9A084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C3BFA09" w14:textId="77777777" w:rsidR="00CD4489" w:rsidRDefault="00CD4489" w:rsidP="00C87D5E">
                            <w:pPr>
                              <w:rPr>
                                <w:rFonts w:ascii="Zizou Slab" w:hAnsi="Zizou Slab"/>
                                <w:sz w:val="21"/>
                              </w:rPr>
                            </w:pPr>
                            <w:r>
                              <w:rPr>
                                <w:rFonts w:ascii="Zizou Slab" w:hAnsi="Zizou Slab"/>
                                <w:sz w:val="21"/>
                              </w:rPr>
                              <w:t>Escudero u201712673</w:t>
                            </w:r>
                          </w:p>
                          <w:p w14:paraId="63F4034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2FD7F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D7C4E7B" w14:textId="77777777" w:rsidR="00CD4489" w:rsidRDefault="00CD4489"/>
                          <w:p w14:paraId="24DBB04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068DB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76FA2C" w14:textId="77777777" w:rsidR="00CD4489" w:rsidRDefault="00CD4489" w:rsidP="00C87D5E">
                            <w:pPr>
                              <w:rPr>
                                <w:rFonts w:ascii="Zizou Slab" w:hAnsi="Zizou Slab"/>
                                <w:sz w:val="21"/>
                              </w:rPr>
                            </w:pPr>
                            <w:r>
                              <w:rPr>
                                <w:rFonts w:ascii="Zizou Slab" w:hAnsi="Zizou Slab"/>
                                <w:sz w:val="21"/>
                              </w:rPr>
                              <w:t>Escudero u201712673</w:t>
                            </w:r>
                          </w:p>
                          <w:p w14:paraId="2068444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10068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0D80FE4" w14:textId="77777777" w:rsidR="00CD4489" w:rsidRDefault="00CD4489"/>
                          <w:p w14:paraId="4BE647F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C629F2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E8144C8" w14:textId="77777777" w:rsidR="00CD4489" w:rsidRDefault="00CD4489" w:rsidP="00C87D5E">
                            <w:pPr>
                              <w:rPr>
                                <w:rFonts w:ascii="Zizou Slab" w:hAnsi="Zizou Slab"/>
                                <w:sz w:val="21"/>
                              </w:rPr>
                            </w:pPr>
                            <w:r>
                              <w:rPr>
                                <w:rFonts w:ascii="Zizou Slab" w:hAnsi="Zizou Slab"/>
                                <w:sz w:val="21"/>
                              </w:rPr>
                              <w:t>Escudero u201712673</w:t>
                            </w:r>
                          </w:p>
                          <w:p w14:paraId="503898C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649E84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5FD6E8" w14:textId="77777777" w:rsidR="00CD4489" w:rsidRDefault="00CD4489"/>
                          <w:p w14:paraId="03C4858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5447B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3F81C0" w14:textId="77777777" w:rsidR="00CD4489" w:rsidRDefault="00CD4489" w:rsidP="00C87D5E">
                            <w:pPr>
                              <w:rPr>
                                <w:rFonts w:ascii="Zizou Slab" w:hAnsi="Zizou Slab"/>
                                <w:sz w:val="21"/>
                              </w:rPr>
                            </w:pPr>
                            <w:r>
                              <w:rPr>
                                <w:rFonts w:ascii="Zizou Slab" w:hAnsi="Zizou Slab"/>
                                <w:sz w:val="21"/>
                              </w:rPr>
                              <w:t>Escudero u201712673</w:t>
                            </w:r>
                          </w:p>
                          <w:p w14:paraId="5261805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85381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C488F7" w14:textId="77777777" w:rsidR="00CD4489" w:rsidRDefault="00CD4489"/>
                          <w:p w14:paraId="04C74C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D5E2F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470EE34" w14:textId="77777777" w:rsidR="00CD4489" w:rsidRDefault="00CD4489" w:rsidP="00C87D5E">
                            <w:pPr>
                              <w:rPr>
                                <w:rFonts w:ascii="Zizou Slab" w:hAnsi="Zizou Slab"/>
                                <w:sz w:val="21"/>
                              </w:rPr>
                            </w:pPr>
                            <w:r>
                              <w:rPr>
                                <w:rFonts w:ascii="Zizou Slab" w:hAnsi="Zizou Slab"/>
                                <w:sz w:val="21"/>
                              </w:rPr>
                              <w:t>Escudero u201712673</w:t>
                            </w:r>
                          </w:p>
                          <w:p w14:paraId="5B6F1E0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0DFC3E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36BCBE3" w14:textId="77777777" w:rsidR="00CD4489" w:rsidRDefault="00CD4489"/>
                          <w:p w14:paraId="4979A22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4F629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2868803" w14:textId="77777777" w:rsidR="00CD4489" w:rsidRDefault="00CD4489" w:rsidP="00C87D5E">
                            <w:pPr>
                              <w:rPr>
                                <w:rFonts w:ascii="Zizou Slab" w:hAnsi="Zizou Slab"/>
                                <w:sz w:val="21"/>
                              </w:rPr>
                            </w:pPr>
                            <w:r>
                              <w:rPr>
                                <w:rFonts w:ascii="Zizou Slab" w:hAnsi="Zizou Slab"/>
                                <w:sz w:val="21"/>
                              </w:rPr>
                              <w:t>Escudero u201712673</w:t>
                            </w:r>
                          </w:p>
                          <w:p w14:paraId="6E1C9B4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A7ECC5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72DB22" w14:textId="77777777" w:rsidR="00CD4489" w:rsidRDefault="00CD4489"/>
                          <w:p w14:paraId="4A4D8E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C700EC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F4DB57" w14:textId="77777777" w:rsidR="00CD4489" w:rsidRDefault="00CD4489" w:rsidP="00C87D5E">
                            <w:pPr>
                              <w:rPr>
                                <w:rFonts w:ascii="Zizou Slab" w:hAnsi="Zizou Slab"/>
                                <w:sz w:val="21"/>
                              </w:rPr>
                            </w:pPr>
                            <w:r>
                              <w:rPr>
                                <w:rFonts w:ascii="Zizou Slab" w:hAnsi="Zizou Slab"/>
                                <w:sz w:val="21"/>
                              </w:rPr>
                              <w:t>Escudero u201712673</w:t>
                            </w:r>
                          </w:p>
                          <w:p w14:paraId="798F5E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C2F733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3645F66" w14:textId="77777777" w:rsidR="00CD4489" w:rsidRDefault="00CD4489"/>
                          <w:p w14:paraId="0CAC920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6B562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7D441A6" w14:textId="77777777" w:rsidR="00CD4489" w:rsidRDefault="00CD4489" w:rsidP="00C87D5E">
                            <w:pPr>
                              <w:rPr>
                                <w:rFonts w:ascii="Zizou Slab" w:hAnsi="Zizou Slab"/>
                                <w:sz w:val="21"/>
                              </w:rPr>
                            </w:pPr>
                            <w:r>
                              <w:rPr>
                                <w:rFonts w:ascii="Zizou Slab" w:hAnsi="Zizou Slab"/>
                                <w:sz w:val="21"/>
                              </w:rPr>
                              <w:t>Escudero u201712673</w:t>
                            </w:r>
                          </w:p>
                          <w:p w14:paraId="04E75B5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AA7F0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7D073CD" w14:textId="77777777" w:rsidR="00CD4489" w:rsidRDefault="00CD4489"/>
                          <w:p w14:paraId="72F762A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9173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0B7118" w14:textId="77777777" w:rsidR="00CD4489" w:rsidRDefault="00CD4489" w:rsidP="00C87D5E">
                            <w:pPr>
                              <w:rPr>
                                <w:rFonts w:ascii="Zizou Slab" w:hAnsi="Zizou Slab"/>
                                <w:sz w:val="21"/>
                              </w:rPr>
                            </w:pPr>
                            <w:r>
                              <w:rPr>
                                <w:rFonts w:ascii="Zizou Slab" w:hAnsi="Zizou Slab"/>
                                <w:sz w:val="21"/>
                              </w:rPr>
                              <w:t>Escudero u201712673</w:t>
                            </w:r>
                          </w:p>
                          <w:p w14:paraId="4BFE836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02FC0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38B5F93" w14:textId="77777777" w:rsidR="00CD4489" w:rsidRDefault="00CD4489"/>
                          <w:p w14:paraId="24DE6BB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3D7E34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C3664A0" w14:textId="77777777" w:rsidR="00CD4489" w:rsidRDefault="00CD4489" w:rsidP="00C87D5E">
                            <w:pPr>
                              <w:rPr>
                                <w:rFonts w:ascii="Zizou Slab" w:hAnsi="Zizou Slab"/>
                                <w:sz w:val="21"/>
                              </w:rPr>
                            </w:pPr>
                            <w:r>
                              <w:rPr>
                                <w:rFonts w:ascii="Zizou Slab" w:hAnsi="Zizou Slab"/>
                                <w:sz w:val="21"/>
                              </w:rPr>
                              <w:t>Escudero u201712673</w:t>
                            </w:r>
                          </w:p>
                          <w:p w14:paraId="1DBEF51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CD383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F26D0B" w14:textId="77777777" w:rsidR="00CD4489" w:rsidRDefault="00CD4489"/>
                          <w:p w14:paraId="074E41C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3D14E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256C312" w14:textId="77777777" w:rsidR="00CD4489" w:rsidRDefault="00CD4489" w:rsidP="00C87D5E">
                            <w:pPr>
                              <w:rPr>
                                <w:rFonts w:ascii="Zizou Slab" w:hAnsi="Zizou Slab"/>
                                <w:sz w:val="21"/>
                              </w:rPr>
                            </w:pPr>
                            <w:r>
                              <w:rPr>
                                <w:rFonts w:ascii="Zizou Slab" w:hAnsi="Zizou Slab"/>
                                <w:sz w:val="21"/>
                              </w:rPr>
                              <w:t>Escudero u201712673</w:t>
                            </w:r>
                          </w:p>
                          <w:p w14:paraId="7586606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F2C571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315A58F" w14:textId="77777777" w:rsidR="00CD4489" w:rsidRDefault="00CD4489"/>
                          <w:p w14:paraId="107D2C2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D12A4E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F4D5DF4" w14:textId="77777777" w:rsidR="00CD4489" w:rsidRDefault="00CD4489" w:rsidP="00C87D5E">
                            <w:pPr>
                              <w:rPr>
                                <w:rFonts w:ascii="Zizou Slab" w:hAnsi="Zizou Slab"/>
                                <w:sz w:val="21"/>
                              </w:rPr>
                            </w:pPr>
                            <w:r>
                              <w:rPr>
                                <w:rFonts w:ascii="Zizou Slab" w:hAnsi="Zizou Slab"/>
                                <w:sz w:val="21"/>
                              </w:rPr>
                              <w:t>Escudero u201712673</w:t>
                            </w:r>
                          </w:p>
                          <w:p w14:paraId="161A354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67AC44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C7B4D3" w14:textId="77777777" w:rsidR="00CD4489" w:rsidRDefault="00CD4489"/>
                          <w:p w14:paraId="3E70D9D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A6303F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39C37A2" w14:textId="77777777" w:rsidR="00CD4489" w:rsidRDefault="00CD4489" w:rsidP="00C87D5E">
                            <w:pPr>
                              <w:rPr>
                                <w:rFonts w:ascii="Zizou Slab" w:hAnsi="Zizou Slab"/>
                                <w:sz w:val="21"/>
                              </w:rPr>
                            </w:pPr>
                            <w:r>
                              <w:rPr>
                                <w:rFonts w:ascii="Zizou Slab" w:hAnsi="Zizou Slab"/>
                                <w:sz w:val="21"/>
                              </w:rPr>
                              <w:t>Escudero u201712673</w:t>
                            </w:r>
                          </w:p>
                          <w:p w14:paraId="6B0F02F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9F191A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6D77EF" w14:textId="77777777" w:rsidR="00CD4489" w:rsidRDefault="00CD4489"/>
                          <w:p w14:paraId="199EAB2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718816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22A54BF" w14:textId="77777777" w:rsidR="00CD4489" w:rsidRDefault="00CD4489" w:rsidP="00C87D5E">
                            <w:pPr>
                              <w:rPr>
                                <w:rFonts w:ascii="Zizou Slab" w:hAnsi="Zizou Slab"/>
                                <w:sz w:val="21"/>
                              </w:rPr>
                            </w:pPr>
                            <w:r>
                              <w:rPr>
                                <w:rFonts w:ascii="Zizou Slab" w:hAnsi="Zizou Slab"/>
                                <w:sz w:val="21"/>
                              </w:rPr>
                              <w:t>Escudero u201712673</w:t>
                            </w:r>
                          </w:p>
                          <w:p w14:paraId="2D01D9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04294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B16476" w14:textId="77777777" w:rsidR="00CD4489" w:rsidRDefault="00CD4489"/>
                          <w:p w14:paraId="1567D58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B76E9D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F5C27C" w14:textId="77777777" w:rsidR="00CD4489" w:rsidRDefault="00CD4489" w:rsidP="00C87D5E">
                            <w:pPr>
                              <w:rPr>
                                <w:rFonts w:ascii="Zizou Slab" w:hAnsi="Zizou Slab"/>
                                <w:sz w:val="21"/>
                              </w:rPr>
                            </w:pPr>
                            <w:r>
                              <w:rPr>
                                <w:rFonts w:ascii="Zizou Slab" w:hAnsi="Zizou Slab"/>
                                <w:sz w:val="21"/>
                              </w:rPr>
                              <w:t>Escudero u201712673</w:t>
                            </w:r>
                          </w:p>
                          <w:p w14:paraId="0E32DF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0BB8E0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6451D8D" w14:textId="77777777" w:rsidR="00CD4489" w:rsidRDefault="00CD4489"/>
                          <w:p w14:paraId="648B971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304AA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AC1DAB" w14:textId="77777777" w:rsidR="00CD4489" w:rsidRDefault="00CD4489" w:rsidP="00C87D5E">
                            <w:pPr>
                              <w:rPr>
                                <w:rFonts w:ascii="Zizou Slab" w:hAnsi="Zizou Slab"/>
                                <w:sz w:val="21"/>
                              </w:rPr>
                            </w:pPr>
                            <w:r>
                              <w:rPr>
                                <w:rFonts w:ascii="Zizou Slab" w:hAnsi="Zizou Slab"/>
                                <w:sz w:val="21"/>
                              </w:rPr>
                              <w:t>Escudero u201712673</w:t>
                            </w:r>
                          </w:p>
                          <w:p w14:paraId="2AFAE3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F33F7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FD75A0E" w14:textId="77777777" w:rsidR="00CD4489" w:rsidRDefault="00CD4489"/>
                          <w:p w14:paraId="53A6950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B0853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6F25322" w14:textId="77777777" w:rsidR="00CD4489" w:rsidRDefault="00CD4489" w:rsidP="00C87D5E">
                            <w:pPr>
                              <w:rPr>
                                <w:rFonts w:ascii="Zizou Slab" w:hAnsi="Zizou Slab"/>
                                <w:sz w:val="21"/>
                              </w:rPr>
                            </w:pPr>
                            <w:r>
                              <w:rPr>
                                <w:rFonts w:ascii="Zizou Slab" w:hAnsi="Zizou Slab"/>
                                <w:sz w:val="21"/>
                              </w:rPr>
                              <w:t>Escudero u201712673</w:t>
                            </w:r>
                          </w:p>
                          <w:p w14:paraId="796C313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A9F4F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274854" w14:textId="77777777" w:rsidR="00CD4489" w:rsidRDefault="00CD4489"/>
                          <w:p w14:paraId="5B0E728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4C0E0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4C38402" w14:textId="77777777" w:rsidR="00CD4489" w:rsidRDefault="00CD4489" w:rsidP="00C87D5E">
                            <w:pPr>
                              <w:rPr>
                                <w:rFonts w:ascii="Zizou Slab" w:hAnsi="Zizou Slab"/>
                                <w:sz w:val="21"/>
                              </w:rPr>
                            </w:pPr>
                            <w:r>
                              <w:rPr>
                                <w:rFonts w:ascii="Zizou Slab" w:hAnsi="Zizou Slab"/>
                                <w:sz w:val="21"/>
                              </w:rPr>
                              <w:t>Escudero u201712673</w:t>
                            </w:r>
                          </w:p>
                          <w:p w14:paraId="5BABE33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C37BDE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7DC886" w14:textId="77777777" w:rsidR="00CD4489" w:rsidRDefault="00CD4489"/>
                          <w:p w14:paraId="418282B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DE602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1AB92A" w14:textId="77777777" w:rsidR="00CD4489" w:rsidRDefault="00CD4489" w:rsidP="00C87D5E">
                            <w:pPr>
                              <w:rPr>
                                <w:rFonts w:ascii="Zizou Slab" w:hAnsi="Zizou Slab"/>
                                <w:sz w:val="21"/>
                              </w:rPr>
                            </w:pPr>
                            <w:r>
                              <w:rPr>
                                <w:rFonts w:ascii="Zizou Slab" w:hAnsi="Zizou Slab"/>
                                <w:sz w:val="21"/>
                              </w:rPr>
                              <w:t>Escudero u201712673</w:t>
                            </w:r>
                          </w:p>
                          <w:p w14:paraId="083E5E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C29A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3BBFAD5" w14:textId="77777777" w:rsidR="00CD4489" w:rsidRDefault="00CD4489"/>
                          <w:p w14:paraId="6D92A27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D6F3D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F9BAB72" w14:textId="77777777" w:rsidR="00CD4489" w:rsidRDefault="00CD4489" w:rsidP="00C87D5E">
                            <w:pPr>
                              <w:rPr>
                                <w:rFonts w:ascii="Zizou Slab" w:hAnsi="Zizou Slab"/>
                                <w:sz w:val="21"/>
                              </w:rPr>
                            </w:pPr>
                            <w:r>
                              <w:rPr>
                                <w:rFonts w:ascii="Zizou Slab" w:hAnsi="Zizou Slab"/>
                                <w:sz w:val="21"/>
                              </w:rPr>
                              <w:t>Escudero u201712673</w:t>
                            </w:r>
                          </w:p>
                          <w:p w14:paraId="320CEE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177C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1A47D0" w14:textId="77777777" w:rsidR="00CD4489" w:rsidRDefault="00CD4489"/>
                          <w:p w14:paraId="4841E3E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2D02F7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7B9C452" w14:textId="77777777" w:rsidR="00CD4489" w:rsidRDefault="00CD4489" w:rsidP="00C87D5E">
                            <w:pPr>
                              <w:rPr>
                                <w:rFonts w:ascii="Zizou Slab" w:hAnsi="Zizou Slab"/>
                                <w:sz w:val="21"/>
                              </w:rPr>
                            </w:pPr>
                            <w:r>
                              <w:rPr>
                                <w:rFonts w:ascii="Zizou Slab" w:hAnsi="Zizou Slab"/>
                                <w:sz w:val="21"/>
                              </w:rPr>
                              <w:t>Escudero u201712673</w:t>
                            </w:r>
                          </w:p>
                          <w:p w14:paraId="1CAD3A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CA39FB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C337C08" w14:textId="77777777" w:rsidR="00CD4489" w:rsidRDefault="00CD4489"/>
                          <w:p w14:paraId="0E2A3A7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511AEF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710083" w14:textId="77777777" w:rsidR="00CD4489" w:rsidRDefault="00CD4489" w:rsidP="00C87D5E">
                            <w:pPr>
                              <w:rPr>
                                <w:rFonts w:ascii="Zizou Slab" w:hAnsi="Zizou Slab"/>
                                <w:sz w:val="21"/>
                              </w:rPr>
                            </w:pPr>
                            <w:r>
                              <w:rPr>
                                <w:rFonts w:ascii="Zizou Slab" w:hAnsi="Zizou Slab"/>
                                <w:sz w:val="21"/>
                              </w:rPr>
                              <w:t>Escudero u201712673</w:t>
                            </w:r>
                          </w:p>
                          <w:p w14:paraId="142D547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A0E3FE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B59518" w14:textId="77777777" w:rsidR="00CD4489" w:rsidRDefault="00CD4489"/>
                          <w:p w14:paraId="7425AB4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429DD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5281A91" w14:textId="77777777" w:rsidR="00CD4489" w:rsidRDefault="00CD4489" w:rsidP="00C87D5E">
                            <w:pPr>
                              <w:rPr>
                                <w:rFonts w:ascii="Zizou Slab" w:hAnsi="Zizou Slab"/>
                                <w:sz w:val="21"/>
                              </w:rPr>
                            </w:pPr>
                            <w:r>
                              <w:rPr>
                                <w:rFonts w:ascii="Zizou Slab" w:hAnsi="Zizou Slab"/>
                                <w:sz w:val="21"/>
                              </w:rPr>
                              <w:t>Escudero u201712673</w:t>
                            </w:r>
                          </w:p>
                          <w:p w14:paraId="5E9005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631694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0A1BDF0" w14:textId="77777777" w:rsidR="00CD4489" w:rsidRDefault="00CD4489"/>
                          <w:p w14:paraId="1800698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DDCCA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01876C" w14:textId="77777777" w:rsidR="00CD4489" w:rsidRDefault="00CD4489" w:rsidP="00C87D5E">
                            <w:pPr>
                              <w:rPr>
                                <w:rFonts w:ascii="Zizou Slab" w:hAnsi="Zizou Slab"/>
                                <w:sz w:val="21"/>
                              </w:rPr>
                            </w:pPr>
                            <w:r>
                              <w:rPr>
                                <w:rFonts w:ascii="Zizou Slab" w:hAnsi="Zizou Slab"/>
                                <w:sz w:val="21"/>
                              </w:rPr>
                              <w:t>Escudero u201712673</w:t>
                            </w:r>
                          </w:p>
                          <w:p w14:paraId="3FB5292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F7AA3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4A9211" w14:textId="77777777" w:rsidR="00CD4489" w:rsidRDefault="00CD4489"/>
                          <w:p w14:paraId="1AD280F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A9BDF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E9CF2D" w14:textId="77777777" w:rsidR="00CD4489" w:rsidRDefault="00CD4489" w:rsidP="00C87D5E">
                            <w:pPr>
                              <w:rPr>
                                <w:rFonts w:ascii="Zizou Slab" w:hAnsi="Zizou Slab"/>
                                <w:sz w:val="21"/>
                              </w:rPr>
                            </w:pPr>
                            <w:r>
                              <w:rPr>
                                <w:rFonts w:ascii="Zizou Slab" w:hAnsi="Zizou Slab"/>
                                <w:sz w:val="21"/>
                              </w:rPr>
                              <w:t>Escudero u201712673</w:t>
                            </w:r>
                          </w:p>
                          <w:p w14:paraId="1EBDC36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0FDCF8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1080EE" w14:textId="77777777" w:rsidR="00CD4489" w:rsidRDefault="00CD4489"/>
                          <w:p w14:paraId="182F1E8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B2E26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3A38C11" w14:textId="77777777" w:rsidR="00CD4489" w:rsidRDefault="00CD4489" w:rsidP="00C87D5E">
                            <w:pPr>
                              <w:rPr>
                                <w:rFonts w:ascii="Zizou Slab" w:hAnsi="Zizou Slab"/>
                                <w:sz w:val="21"/>
                              </w:rPr>
                            </w:pPr>
                            <w:r>
                              <w:rPr>
                                <w:rFonts w:ascii="Zizou Slab" w:hAnsi="Zizou Slab"/>
                                <w:sz w:val="21"/>
                              </w:rPr>
                              <w:t>Escudero u201712673</w:t>
                            </w:r>
                          </w:p>
                          <w:p w14:paraId="3441201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783FB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D30F58B" w14:textId="77777777" w:rsidR="00CD4489" w:rsidRDefault="00CD4489"/>
                          <w:p w14:paraId="1A48B9D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0DB5C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049E16" w14:textId="77777777" w:rsidR="00CD4489" w:rsidRDefault="00CD4489" w:rsidP="00C87D5E">
                            <w:pPr>
                              <w:rPr>
                                <w:rFonts w:ascii="Zizou Slab" w:hAnsi="Zizou Slab"/>
                                <w:sz w:val="21"/>
                              </w:rPr>
                            </w:pPr>
                            <w:r>
                              <w:rPr>
                                <w:rFonts w:ascii="Zizou Slab" w:hAnsi="Zizou Slab"/>
                                <w:sz w:val="21"/>
                              </w:rPr>
                              <w:t>Escudero u201712673</w:t>
                            </w:r>
                          </w:p>
                          <w:p w14:paraId="7C31B4B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9EFB58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C13505D" w14:textId="77777777" w:rsidR="00CD4489" w:rsidRDefault="00CD4489"/>
                          <w:p w14:paraId="2BFEB73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5C83C2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B8AFAF" w14:textId="77777777" w:rsidR="00CD4489" w:rsidRDefault="00CD4489" w:rsidP="00C87D5E">
                            <w:pPr>
                              <w:rPr>
                                <w:rFonts w:ascii="Zizou Slab" w:hAnsi="Zizou Slab"/>
                                <w:sz w:val="21"/>
                              </w:rPr>
                            </w:pPr>
                            <w:r>
                              <w:rPr>
                                <w:rFonts w:ascii="Zizou Slab" w:hAnsi="Zizou Slab"/>
                                <w:sz w:val="21"/>
                              </w:rPr>
                              <w:t>Escudero u201712673</w:t>
                            </w:r>
                          </w:p>
                          <w:p w14:paraId="4138AEA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9133F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B82F812" w14:textId="77777777" w:rsidR="00CD4489" w:rsidRDefault="00CD4489"/>
                          <w:p w14:paraId="6A73C1F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5E55BF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065C96" w14:textId="77777777" w:rsidR="00CD4489" w:rsidRDefault="00CD4489" w:rsidP="00C87D5E">
                            <w:pPr>
                              <w:rPr>
                                <w:rFonts w:ascii="Zizou Slab" w:hAnsi="Zizou Slab"/>
                                <w:sz w:val="21"/>
                              </w:rPr>
                            </w:pPr>
                            <w:r>
                              <w:rPr>
                                <w:rFonts w:ascii="Zizou Slab" w:hAnsi="Zizou Slab"/>
                                <w:sz w:val="21"/>
                              </w:rPr>
                              <w:t>Escudero u201712673</w:t>
                            </w:r>
                          </w:p>
                          <w:p w14:paraId="3E1ACD8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54B37D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1AAFD3D" w14:textId="77777777" w:rsidR="00CD4489" w:rsidRDefault="00CD4489"/>
                          <w:p w14:paraId="27C1F2D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8DE83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D13469A" w14:textId="77777777" w:rsidR="00CD4489" w:rsidRDefault="00CD4489" w:rsidP="00C87D5E">
                            <w:pPr>
                              <w:rPr>
                                <w:rFonts w:ascii="Zizou Slab" w:hAnsi="Zizou Slab"/>
                                <w:sz w:val="21"/>
                              </w:rPr>
                            </w:pPr>
                            <w:r>
                              <w:rPr>
                                <w:rFonts w:ascii="Zizou Slab" w:hAnsi="Zizou Slab"/>
                                <w:sz w:val="21"/>
                              </w:rPr>
                              <w:t>Escudero u201712673</w:t>
                            </w:r>
                          </w:p>
                          <w:p w14:paraId="07883EA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D7D2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2A01B39" w14:textId="77777777" w:rsidR="00CD4489" w:rsidRDefault="00CD4489"/>
                          <w:p w14:paraId="13412FA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CDDA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23ADF7B" w14:textId="77777777" w:rsidR="00CD4489" w:rsidRDefault="00CD4489" w:rsidP="00C87D5E">
                            <w:pPr>
                              <w:rPr>
                                <w:rFonts w:ascii="Zizou Slab" w:hAnsi="Zizou Slab"/>
                                <w:sz w:val="21"/>
                              </w:rPr>
                            </w:pPr>
                            <w:r>
                              <w:rPr>
                                <w:rFonts w:ascii="Zizou Slab" w:hAnsi="Zizou Slab"/>
                                <w:sz w:val="21"/>
                              </w:rPr>
                              <w:t>Escudero u201712673</w:t>
                            </w:r>
                          </w:p>
                          <w:p w14:paraId="079C52C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320F8C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2F5E67A" w14:textId="77777777" w:rsidR="00CD4489" w:rsidRDefault="00CD4489"/>
                          <w:p w14:paraId="5E97C8E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0027BF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A5A81DA" w14:textId="77777777" w:rsidR="00CD4489" w:rsidRDefault="00CD4489" w:rsidP="00C87D5E">
                            <w:pPr>
                              <w:rPr>
                                <w:rFonts w:ascii="Zizou Slab" w:hAnsi="Zizou Slab"/>
                                <w:sz w:val="21"/>
                              </w:rPr>
                            </w:pPr>
                            <w:r>
                              <w:rPr>
                                <w:rFonts w:ascii="Zizou Slab" w:hAnsi="Zizou Slab"/>
                                <w:sz w:val="21"/>
                              </w:rPr>
                              <w:t>Escudero u201712673</w:t>
                            </w:r>
                          </w:p>
                          <w:p w14:paraId="7D34813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24D9D0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8D059B" w14:textId="77777777" w:rsidR="00CD4489" w:rsidRDefault="00CD4489"/>
                          <w:p w14:paraId="7B1CE7C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EF44FF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DABFFF6" w14:textId="77777777" w:rsidR="00CD4489" w:rsidRDefault="00CD4489" w:rsidP="00C87D5E">
                            <w:pPr>
                              <w:rPr>
                                <w:rFonts w:ascii="Zizou Slab" w:hAnsi="Zizou Slab"/>
                                <w:sz w:val="21"/>
                              </w:rPr>
                            </w:pPr>
                            <w:r>
                              <w:rPr>
                                <w:rFonts w:ascii="Zizou Slab" w:hAnsi="Zizou Slab"/>
                                <w:sz w:val="21"/>
                              </w:rPr>
                              <w:t>Escudero u201712673</w:t>
                            </w:r>
                          </w:p>
                          <w:p w14:paraId="6A873C4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121888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7F771C" w14:textId="77777777" w:rsidR="00CD4489" w:rsidRDefault="00CD4489"/>
                          <w:p w14:paraId="5B0965B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2909A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8D1C67" w14:textId="77777777" w:rsidR="00CD4489" w:rsidRDefault="00CD4489" w:rsidP="00C87D5E">
                            <w:pPr>
                              <w:rPr>
                                <w:rFonts w:ascii="Zizou Slab" w:hAnsi="Zizou Slab"/>
                                <w:sz w:val="21"/>
                              </w:rPr>
                            </w:pPr>
                            <w:r>
                              <w:rPr>
                                <w:rFonts w:ascii="Zizou Slab" w:hAnsi="Zizou Slab"/>
                                <w:sz w:val="21"/>
                              </w:rPr>
                              <w:t>Escudero u201712673</w:t>
                            </w:r>
                          </w:p>
                          <w:p w14:paraId="508769C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F26A6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EA0E6C" w14:textId="77777777" w:rsidR="00CD4489" w:rsidRDefault="00CD4489"/>
                          <w:p w14:paraId="013826D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37E03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4A0DE4C" w14:textId="77777777" w:rsidR="00CD4489" w:rsidRDefault="00CD4489" w:rsidP="00C87D5E">
                            <w:pPr>
                              <w:rPr>
                                <w:rFonts w:ascii="Zizou Slab" w:hAnsi="Zizou Slab"/>
                                <w:sz w:val="21"/>
                              </w:rPr>
                            </w:pPr>
                            <w:r>
                              <w:rPr>
                                <w:rFonts w:ascii="Zizou Slab" w:hAnsi="Zizou Slab"/>
                                <w:sz w:val="21"/>
                              </w:rPr>
                              <w:t>Escudero u201712673</w:t>
                            </w:r>
                          </w:p>
                          <w:p w14:paraId="7A7CB9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DE1ED0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4DFC93" w14:textId="77777777" w:rsidR="00CD4489" w:rsidRDefault="00CD4489"/>
                          <w:p w14:paraId="6DDFA2F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77BB87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60AC3C" w14:textId="77777777" w:rsidR="00CD4489" w:rsidRDefault="00CD4489" w:rsidP="00C87D5E">
                            <w:pPr>
                              <w:rPr>
                                <w:rFonts w:ascii="Zizou Slab" w:hAnsi="Zizou Slab"/>
                                <w:sz w:val="21"/>
                              </w:rPr>
                            </w:pPr>
                            <w:r>
                              <w:rPr>
                                <w:rFonts w:ascii="Zizou Slab" w:hAnsi="Zizou Slab"/>
                                <w:sz w:val="21"/>
                              </w:rPr>
                              <w:t>Escudero u201712673</w:t>
                            </w:r>
                          </w:p>
                          <w:p w14:paraId="37BC4F1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E320DC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475385" w14:textId="77777777" w:rsidR="00CD4489" w:rsidRDefault="00CD4489"/>
                          <w:p w14:paraId="585C196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47DA5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F90057C" w14:textId="77777777" w:rsidR="00CD4489" w:rsidRDefault="00CD4489" w:rsidP="00C87D5E">
                            <w:pPr>
                              <w:rPr>
                                <w:rFonts w:ascii="Zizou Slab" w:hAnsi="Zizou Slab"/>
                                <w:sz w:val="21"/>
                              </w:rPr>
                            </w:pPr>
                            <w:r>
                              <w:rPr>
                                <w:rFonts w:ascii="Zizou Slab" w:hAnsi="Zizou Slab"/>
                                <w:sz w:val="21"/>
                              </w:rPr>
                              <w:t>Escudero u201712673</w:t>
                            </w:r>
                          </w:p>
                          <w:p w14:paraId="132F43A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4272A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B35FBA3" w14:textId="77777777" w:rsidR="00CD4489" w:rsidRDefault="00CD4489"/>
                          <w:p w14:paraId="11037D2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DE5DC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4D9F39" w14:textId="77777777" w:rsidR="00CD4489" w:rsidRDefault="00CD4489" w:rsidP="00C87D5E">
                            <w:pPr>
                              <w:rPr>
                                <w:rFonts w:ascii="Zizou Slab" w:hAnsi="Zizou Slab"/>
                                <w:sz w:val="21"/>
                              </w:rPr>
                            </w:pPr>
                            <w:r>
                              <w:rPr>
                                <w:rFonts w:ascii="Zizou Slab" w:hAnsi="Zizou Slab"/>
                                <w:sz w:val="21"/>
                              </w:rPr>
                              <w:t>Escudero u201712673</w:t>
                            </w:r>
                          </w:p>
                          <w:p w14:paraId="6AE210E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DAFDE9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FB0AD0" w14:textId="77777777" w:rsidR="00CD4489" w:rsidRDefault="00CD4489"/>
                          <w:p w14:paraId="5FDAC42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6A4BA6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890DDC2" w14:textId="77777777" w:rsidR="00CD4489" w:rsidRDefault="00CD4489" w:rsidP="00C87D5E">
                            <w:pPr>
                              <w:rPr>
                                <w:rFonts w:ascii="Zizou Slab" w:hAnsi="Zizou Slab"/>
                                <w:sz w:val="21"/>
                              </w:rPr>
                            </w:pPr>
                            <w:r>
                              <w:rPr>
                                <w:rFonts w:ascii="Zizou Slab" w:hAnsi="Zizou Slab"/>
                                <w:sz w:val="21"/>
                              </w:rPr>
                              <w:t>Escudero u201712673</w:t>
                            </w:r>
                          </w:p>
                          <w:p w14:paraId="4898467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4D4787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61EEF6F" w14:textId="77777777" w:rsidR="00CD4489" w:rsidRDefault="00CD4489"/>
                          <w:p w14:paraId="5BD44C9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A8C145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F4A691" w14:textId="77777777" w:rsidR="00CD4489" w:rsidRDefault="00CD4489" w:rsidP="00C87D5E">
                            <w:pPr>
                              <w:rPr>
                                <w:rFonts w:ascii="Zizou Slab" w:hAnsi="Zizou Slab"/>
                                <w:sz w:val="21"/>
                              </w:rPr>
                            </w:pPr>
                            <w:r>
                              <w:rPr>
                                <w:rFonts w:ascii="Zizou Slab" w:hAnsi="Zizou Slab"/>
                                <w:sz w:val="21"/>
                              </w:rPr>
                              <w:t>Escudero u201712673</w:t>
                            </w:r>
                          </w:p>
                          <w:p w14:paraId="46A6F0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D691B6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4C7DD5" w14:textId="77777777" w:rsidR="00CD4489" w:rsidRDefault="00CD4489"/>
                          <w:p w14:paraId="5584183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7A0D20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FA692FC" w14:textId="77777777" w:rsidR="00CD4489" w:rsidRDefault="00CD4489" w:rsidP="00C87D5E">
                            <w:pPr>
                              <w:rPr>
                                <w:rFonts w:ascii="Zizou Slab" w:hAnsi="Zizou Slab"/>
                                <w:sz w:val="21"/>
                              </w:rPr>
                            </w:pPr>
                            <w:r>
                              <w:rPr>
                                <w:rFonts w:ascii="Zizou Slab" w:hAnsi="Zizou Slab"/>
                                <w:sz w:val="21"/>
                              </w:rPr>
                              <w:t>Escudero u201712673</w:t>
                            </w:r>
                          </w:p>
                          <w:p w14:paraId="3461C71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61F3C1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750C819" w14:textId="77777777" w:rsidR="00CD4489" w:rsidRDefault="00CD4489"/>
                          <w:p w14:paraId="1119321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A3490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934DBD2" w14:textId="77777777" w:rsidR="00CD4489" w:rsidRDefault="00CD4489" w:rsidP="00C87D5E">
                            <w:pPr>
                              <w:rPr>
                                <w:rFonts w:ascii="Zizou Slab" w:hAnsi="Zizou Slab"/>
                                <w:sz w:val="21"/>
                              </w:rPr>
                            </w:pPr>
                            <w:r>
                              <w:rPr>
                                <w:rFonts w:ascii="Zizou Slab" w:hAnsi="Zizou Slab"/>
                                <w:sz w:val="21"/>
                              </w:rPr>
                              <w:t>Escudero u201712673</w:t>
                            </w:r>
                          </w:p>
                          <w:p w14:paraId="6BE1D80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22AB04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ABAA017" w14:textId="77777777" w:rsidR="00CD4489" w:rsidRDefault="00CD4489"/>
                          <w:p w14:paraId="749C609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E31FFE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324D27" w14:textId="77777777" w:rsidR="00CD4489" w:rsidRDefault="00CD4489" w:rsidP="00C87D5E">
                            <w:pPr>
                              <w:rPr>
                                <w:rFonts w:ascii="Zizou Slab" w:hAnsi="Zizou Slab"/>
                                <w:sz w:val="21"/>
                              </w:rPr>
                            </w:pPr>
                            <w:r>
                              <w:rPr>
                                <w:rFonts w:ascii="Zizou Slab" w:hAnsi="Zizou Slab"/>
                                <w:sz w:val="21"/>
                              </w:rPr>
                              <w:t>Escudero u201712673</w:t>
                            </w:r>
                          </w:p>
                          <w:p w14:paraId="57C6B90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DB4C53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FEA500" w14:textId="77777777" w:rsidR="00CD4489" w:rsidRDefault="00CD4489"/>
                          <w:p w14:paraId="360CB88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110B5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5EC9D5D" w14:textId="77777777" w:rsidR="00CD4489" w:rsidRDefault="00CD4489" w:rsidP="00C87D5E">
                            <w:pPr>
                              <w:rPr>
                                <w:rFonts w:ascii="Zizou Slab" w:hAnsi="Zizou Slab"/>
                                <w:sz w:val="21"/>
                              </w:rPr>
                            </w:pPr>
                            <w:r>
                              <w:rPr>
                                <w:rFonts w:ascii="Zizou Slab" w:hAnsi="Zizou Slab"/>
                                <w:sz w:val="21"/>
                              </w:rPr>
                              <w:t>Escudero u201712673</w:t>
                            </w:r>
                          </w:p>
                          <w:p w14:paraId="015DB85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375233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FD3DCE1" w14:textId="77777777" w:rsidR="00CD4489" w:rsidRDefault="00CD4489"/>
                          <w:p w14:paraId="3DCD6D0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CDD66F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4C4B487" w14:textId="77777777" w:rsidR="00CD4489" w:rsidRDefault="00CD4489" w:rsidP="00C87D5E">
                            <w:pPr>
                              <w:rPr>
                                <w:rFonts w:ascii="Zizou Slab" w:hAnsi="Zizou Slab"/>
                                <w:sz w:val="21"/>
                              </w:rPr>
                            </w:pPr>
                            <w:r>
                              <w:rPr>
                                <w:rFonts w:ascii="Zizou Slab" w:hAnsi="Zizou Slab"/>
                                <w:sz w:val="21"/>
                              </w:rPr>
                              <w:t>Escudero u201712673</w:t>
                            </w:r>
                          </w:p>
                          <w:p w14:paraId="294E76D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232AB4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CE12546" w14:textId="77777777" w:rsidR="00CD4489" w:rsidRDefault="00CD4489"/>
                          <w:p w14:paraId="64B55FC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283AAC" w14:textId="77777777"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2B5FA91C" w14:textId="77777777" w:rsidR="00CD4489" w:rsidRDefault="00CD4489" w:rsidP="00C87D5E">
                            <w:pPr>
                              <w:rPr>
                                <w:rFonts w:ascii="Zizou Slab" w:hAnsi="Zizou Slab"/>
                                <w:sz w:val="21"/>
                              </w:rPr>
                            </w:pPr>
                            <w:r>
                              <w:rPr>
                                <w:rFonts w:ascii="Zizou Slab" w:hAnsi="Zizou Slab"/>
                                <w:sz w:val="21"/>
                              </w:rPr>
                              <w:t>Escudero u201712673</w:t>
                            </w:r>
                          </w:p>
                          <w:p w14:paraId="0FE75BBC" w14:textId="77777777"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39B6F67E" w14:textId="7777777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3B1B0648" w14:textId="77777777" w:rsidR="00CD4489" w:rsidRDefault="00CD4489"/>
                          <w:p w14:paraId="16CCCF1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30DA5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358F5A" w14:textId="77777777" w:rsidR="00CD4489" w:rsidRDefault="00CD4489" w:rsidP="00C87D5E">
                            <w:pPr>
                              <w:rPr>
                                <w:rFonts w:ascii="Zizou Slab" w:hAnsi="Zizou Slab"/>
                                <w:sz w:val="21"/>
                              </w:rPr>
                            </w:pPr>
                            <w:r>
                              <w:rPr>
                                <w:rFonts w:ascii="Zizou Slab" w:hAnsi="Zizou Slab"/>
                                <w:sz w:val="21"/>
                              </w:rPr>
                              <w:t>Escudero u201712673</w:t>
                            </w:r>
                          </w:p>
                          <w:p w14:paraId="54C955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AE8897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EF70BA" w14:textId="77777777" w:rsidR="00CD4489" w:rsidRDefault="00CD4489"/>
                          <w:p w14:paraId="5DC4741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A7C05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89FBAE" w14:textId="77777777" w:rsidR="00CD4489" w:rsidRDefault="00CD4489" w:rsidP="00C87D5E">
                            <w:pPr>
                              <w:rPr>
                                <w:rFonts w:ascii="Zizou Slab" w:hAnsi="Zizou Slab"/>
                                <w:sz w:val="21"/>
                              </w:rPr>
                            </w:pPr>
                            <w:r>
                              <w:rPr>
                                <w:rFonts w:ascii="Zizou Slab" w:hAnsi="Zizou Slab"/>
                                <w:sz w:val="21"/>
                              </w:rPr>
                              <w:t>Escudero u201712673</w:t>
                            </w:r>
                          </w:p>
                          <w:p w14:paraId="42891FA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8FEA3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1806D6" w14:textId="77777777" w:rsidR="00CD4489" w:rsidRDefault="00CD4489"/>
                          <w:p w14:paraId="19CAF99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AD5D20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E7048D" w14:textId="77777777" w:rsidR="00CD4489" w:rsidRDefault="00CD4489" w:rsidP="00C87D5E">
                            <w:pPr>
                              <w:rPr>
                                <w:rFonts w:ascii="Zizou Slab" w:hAnsi="Zizou Slab"/>
                                <w:sz w:val="21"/>
                              </w:rPr>
                            </w:pPr>
                            <w:r>
                              <w:rPr>
                                <w:rFonts w:ascii="Zizou Slab" w:hAnsi="Zizou Slab"/>
                                <w:sz w:val="21"/>
                              </w:rPr>
                              <w:t>Escudero u201712673</w:t>
                            </w:r>
                          </w:p>
                          <w:p w14:paraId="14A65CE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D47E9C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E076E5" w14:textId="77777777" w:rsidR="00CD4489" w:rsidRDefault="00CD4489"/>
                          <w:p w14:paraId="703E15D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D8D37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354788" w14:textId="77777777" w:rsidR="00CD4489" w:rsidRDefault="00CD4489" w:rsidP="00C87D5E">
                            <w:pPr>
                              <w:rPr>
                                <w:rFonts w:ascii="Zizou Slab" w:hAnsi="Zizou Slab"/>
                                <w:sz w:val="21"/>
                              </w:rPr>
                            </w:pPr>
                            <w:r>
                              <w:rPr>
                                <w:rFonts w:ascii="Zizou Slab" w:hAnsi="Zizou Slab"/>
                                <w:sz w:val="21"/>
                              </w:rPr>
                              <w:t>Escudero u201712673</w:t>
                            </w:r>
                          </w:p>
                          <w:p w14:paraId="04061B4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522C3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077329D" w14:textId="77777777" w:rsidR="00CD4489" w:rsidRDefault="00CD4489"/>
                          <w:p w14:paraId="57DD9BF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B4E78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62445D3" w14:textId="77777777" w:rsidR="00CD4489" w:rsidRDefault="00CD4489" w:rsidP="00C87D5E">
                            <w:pPr>
                              <w:rPr>
                                <w:rFonts w:ascii="Zizou Slab" w:hAnsi="Zizou Slab"/>
                                <w:sz w:val="21"/>
                              </w:rPr>
                            </w:pPr>
                            <w:r>
                              <w:rPr>
                                <w:rFonts w:ascii="Zizou Slab" w:hAnsi="Zizou Slab"/>
                                <w:sz w:val="21"/>
                              </w:rPr>
                              <w:t>Escudero u201712673</w:t>
                            </w:r>
                          </w:p>
                          <w:p w14:paraId="0897604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2557F9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50C06F1" w14:textId="77777777" w:rsidR="00CD4489" w:rsidRDefault="00CD4489"/>
                          <w:p w14:paraId="09730B8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8E8B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08F081D" w14:textId="77777777" w:rsidR="00CD4489" w:rsidRDefault="00CD4489" w:rsidP="00C87D5E">
                            <w:pPr>
                              <w:rPr>
                                <w:rFonts w:ascii="Zizou Slab" w:hAnsi="Zizou Slab"/>
                                <w:sz w:val="21"/>
                              </w:rPr>
                            </w:pPr>
                            <w:r>
                              <w:rPr>
                                <w:rFonts w:ascii="Zizou Slab" w:hAnsi="Zizou Slab"/>
                                <w:sz w:val="21"/>
                              </w:rPr>
                              <w:t>Escudero u201712673</w:t>
                            </w:r>
                          </w:p>
                          <w:p w14:paraId="0A3700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B1ED30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892E35C" w14:textId="77777777" w:rsidR="00CD4489" w:rsidRDefault="00CD4489"/>
                          <w:p w14:paraId="662935F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08DE2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D3FAE07" w14:textId="77777777" w:rsidR="00CD4489" w:rsidRDefault="00CD4489" w:rsidP="00C87D5E">
                            <w:pPr>
                              <w:rPr>
                                <w:rFonts w:ascii="Zizou Slab" w:hAnsi="Zizou Slab"/>
                                <w:sz w:val="21"/>
                              </w:rPr>
                            </w:pPr>
                            <w:r>
                              <w:rPr>
                                <w:rFonts w:ascii="Zizou Slab" w:hAnsi="Zizou Slab"/>
                                <w:sz w:val="21"/>
                              </w:rPr>
                              <w:t>Escudero u201712673</w:t>
                            </w:r>
                          </w:p>
                          <w:p w14:paraId="7F0401E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7CAFAE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1092C7E" w14:textId="77777777" w:rsidR="00CD4489" w:rsidRDefault="00CD4489"/>
                          <w:p w14:paraId="77FCA1C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D8595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3E84209" w14:textId="77777777" w:rsidR="00CD4489" w:rsidRDefault="00CD4489" w:rsidP="00C87D5E">
                            <w:pPr>
                              <w:rPr>
                                <w:rFonts w:ascii="Zizou Slab" w:hAnsi="Zizou Slab"/>
                                <w:sz w:val="21"/>
                              </w:rPr>
                            </w:pPr>
                            <w:r>
                              <w:rPr>
                                <w:rFonts w:ascii="Zizou Slab" w:hAnsi="Zizou Slab"/>
                                <w:sz w:val="21"/>
                              </w:rPr>
                              <w:t>Escudero u201712673</w:t>
                            </w:r>
                          </w:p>
                          <w:p w14:paraId="103A2E8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17FA6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9ED7FC7" w14:textId="77777777" w:rsidR="00CD4489" w:rsidRDefault="00CD4489"/>
                          <w:p w14:paraId="574BF1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769629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0F73F26" w14:textId="77777777" w:rsidR="00CD4489" w:rsidRDefault="00CD4489" w:rsidP="00C87D5E">
                            <w:pPr>
                              <w:rPr>
                                <w:rFonts w:ascii="Zizou Slab" w:hAnsi="Zizou Slab"/>
                                <w:sz w:val="21"/>
                              </w:rPr>
                            </w:pPr>
                            <w:r>
                              <w:rPr>
                                <w:rFonts w:ascii="Zizou Slab" w:hAnsi="Zizou Slab"/>
                                <w:sz w:val="21"/>
                              </w:rPr>
                              <w:t>Escudero u201712673</w:t>
                            </w:r>
                          </w:p>
                          <w:p w14:paraId="683E72E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CB5A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51D132" w14:textId="77777777" w:rsidR="00CD4489" w:rsidRDefault="00CD4489"/>
                          <w:p w14:paraId="4FD328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C0FA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54756C" w14:textId="77777777" w:rsidR="00CD4489" w:rsidRDefault="00CD4489" w:rsidP="00C87D5E">
                            <w:pPr>
                              <w:rPr>
                                <w:rFonts w:ascii="Zizou Slab" w:hAnsi="Zizou Slab"/>
                                <w:sz w:val="21"/>
                              </w:rPr>
                            </w:pPr>
                            <w:r>
                              <w:rPr>
                                <w:rFonts w:ascii="Zizou Slab" w:hAnsi="Zizou Slab"/>
                                <w:sz w:val="21"/>
                              </w:rPr>
                              <w:t>Escudero u201712673</w:t>
                            </w:r>
                          </w:p>
                          <w:p w14:paraId="7329AF3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348C8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FF0681" w14:textId="77777777" w:rsidR="00CD4489" w:rsidRDefault="00CD4489"/>
                          <w:p w14:paraId="0DA9744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DFAE7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8354580" w14:textId="77777777" w:rsidR="00CD4489" w:rsidRDefault="00CD4489" w:rsidP="00C87D5E">
                            <w:pPr>
                              <w:rPr>
                                <w:rFonts w:ascii="Zizou Slab" w:hAnsi="Zizou Slab"/>
                                <w:sz w:val="21"/>
                              </w:rPr>
                            </w:pPr>
                            <w:r>
                              <w:rPr>
                                <w:rFonts w:ascii="Zizou Slab" w:hAnsi="Zizou Slab"/>
                                <w:sz w:val="21"/>
                              </w:rPr>
                              <w:t>Escudero u201712673</w:t>
                            </w:r>
                          </w:p>
                          <w:p w14:paraId="2EB82E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AE70B5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ABD9C9" w14:textId="77777777" w:rsidR="00CD4489" w:rsidRDefault="00CD4489"/>
                          <w:p w14:paraId="27CEB62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02FEB7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68E52A" w14:textId="77777777" w:rsidR="00CD4489" w:rsidRDefault="00CD4489" w:rsidP="00C87D5E">
                            <w:pPr>
                              <w:rPr>
                                <w:rFonts w:ascii="Zizou Slab" w:hAnsi="Zizou Slab"/>
                                <w:sz w:val="21"/>
                              </w:rPr>
                            </w:pPr>
                            <w:r>
                              <w:rPr>
                                <w:rFonts w:ascii="Zizou Slab" w:hAnsi="Zizou Slab"/>
                                <w:sz w:val="21"/>
                              </w:rPr>
                              <w:t>Escudero u201712673</w:t>
                            </w:r>
                          </w:p>
                          <w:p w14:paraId="182C20D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F40AB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04B833F" w14:textId="77777777" w:rsidR="00CD4489" w:rsidRDefault="00CD4489"/>
                          <w:p w14:paraId="6BF6B21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21A407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2915D6" w14:textId="77777777" w:rsidR="00CD4489" w:rsidRDefault="00CD4489" w:rsidP="00C87D5E">
                            <w:pPr>
                              <w:rPr>
                                <w:rFonts w:ascii="Zizou Slab" w:hAnsi="Zizou Slab"/>
                                <w:sz w:val="21"/>
                              </w:rPr>
                            </w:pPr>
                            <w:r>
                              <w:rPr>
                                <w:rFonts w:ascii="Zizou Slab" w:hAnsi="Zizou Slab"/>
                                <w:sz w:val="21"/>
                              </w:rPr>
                              <w:t>Escudero u201712673</w:t>
                            </w:r>
                          </w:p>
                          <w:p w14:paraId="67379A8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2FA9D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92BE65" w14:textId="77777777" w:rsidR="00CD4489" w:rsidRDefault="00CD4489"/>
                          <w:p w14:paraId="6E9F121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786D22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A39FB10" w14:textId="77777777" w:rsidR="00CD4489" w:rsidRDefault="00CD4489" w:rsidP="00C87D5E">
                            <w:pPr>
                              <w:rPr>
                                <w:rFonts w:ascii="Zizou Slab" w:hAnsi="Zizou Slab"/>
                                <w:sz w:val="21"/>
                              </w:rPr>
                            </w:pPr>
                            <w:r>
                              <w:rPr>
                                <w:rFonts w:ascii="Zizou Slab" w:hAnsi="Zizou Slab"/>
                                <w:sz w:val="21"/>
                              </w:rPr>
                              <w:t>Escudero u201712673</w:t>
                            </w:r>
                          </w:p>
                          <w:p w14:paraId="5D6172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65E84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68C29DC" w14:textId="77777777" w:rsidR="00CD4489" w:rsidRDefault="00CD4489"/>
                          <w:p w14:paraId="6A2E966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84C606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51A5236" w14:textId="77777777" w:rsidR="00CD4489" w:rsidRDefault="00CD4489" w:rsidP="00C87D5E">
                            <w:pPr>
                              <w:rPr>
                                <w:rFonts w:ascii="Zizou Slab" w:hAnsi="Zizou Slab"/>
                                <w:sz w:val="21"/>
                              </w:rPr>
                            </w:pPr>
                            <w:r>
                              <w:rPr>
                                <w:rFonts w:ascii="Zizou Slab" w:hAnsi="Zizou Slab"/>
                                <w:sz w:val="21"/>
                              </w:rPr>
                              <w:t>Escudero u201712673</w:t>
                            </w:r>
                          </w:p>
                          <w:p w14:paraId="1DD0CDD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74897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CB73F4" w14:textId="77777777" w:rsidR="00CD4489" w:rsidRDefault="00CD4489"/>
                          <w:p w14:paraId="232C0EB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3D495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34482F" w14:textId="77777777" w:rsidR="00CD4489" w:rsidRDefault="00CD4489" w:rsidP="00C87D5E">
                            <w:pPr>
                              <w:rPr>
                                <w:rFonts w:ascii="Zizou Slab" w:hAnsi="Zizou Slab"/>
                                <w:sz w:val="21"/>
                              </w:rPr>
                            </w:pPr>
                            <w:r>
                              <w:rPr>
                                <w:rFonts w:ascii="Zizou Slab" w:hAnsi="Zizou Slab"/>
                                <w:sz w:val="21"/>
                              </w:rPr>
                              <w:t>Escudero u201712673</w:t>
                            </w:r>
                          </w:p>
                          <w:p w14:paraId="1EC1ECF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ADB5C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233D2D" w14:textId="77777777" w:rsidR="00CD4489" w:rsidRDefault="00CD4489"/>
                          <w:p w14:paraId="29EED5C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8C9CB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642B3D" w14:textId="77777777" w:rsidR="00CD4489" w:rsidRDefault="00CD4489" w:rsidP="00C87D5E">
                            <w:pPr>
                              <w:rPr>
                                <w:rFonts w:ascii="Zizou Slab" w:hAnsi="Zizou Slab"/>
                                <w:sz w:val="21"/>
                              </w:rPr>
                            </w:pPr>
                            <w:r>
                              <w:rPr>
                                <w:rFonts w:ascii="Zizou Slab" w:hAnsi="Zizou Slab"/>
                                <w:sz w:val="21"/>
                              </w:rPr>
                              <w:t>Escudero u201712673</w:t>
                            </w:r>
                          </w:p>
                          <w:p w14:paraId="10DB7D1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5A51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FF9C73" w14:textId="77777777" w:rsidR="00CD4489" w:rsidRDefault="00CD4489"/>
                          <w:p w14:paraId="2721D63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824188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BCCF7DC" w14:textId="77777777" w:rsidR="00CD4489" w:rsidRDefault="00CD4489" w:rsidP="00C87D5E">
                            <w:pPr>
                              <w:rPr>
                                <w:rFonts w:ascii="Zizou Slab" w:hAnsi="Zizou Slab"/>
                                <w:sz w:val="21"/>
                              </w:rPr>
                            </w:pPr>
                            <w:r>
                              <w:rPr>
                                <w:rFonts w:ascii="Zizou Slab" w:hAnsi="Zizou Slab"/>
                                <w:sz w:val="21"/>
                              </w:rPr>
                              <w:t>Escudero u201712673</w:t>
                            </w:r>
                          </w:p>
                          <w:p w14:paraId="014D9B7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9514D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F0CFB6B" w14:textId="77777777" w:rsidR="00CD4489" w:rsidRDefault="00CD4489"/>
                          <w:p w14:paraId="1016308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511F9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93678B7" w14:textId="77777777" w:rsidR="00CD4489" w:rsidRDefault="00CD4489" w:rsidP="00C87D5E">
                            <w:pPr>
                              <w:rPr>
                                <w:rFonts w:ascii="Zizou Slab" w:hAnsi="Zizou Slab"/>
                                <w:sz w:val="21"/>
                              </w:rPr>
                            </w:pPr>
                            <w:r>
                              <w:rPr>
                                <w:rFonts w:ascii="Zizou Slab" w:hAnsi="Zizou Slab"/>
                                <w:sz w:val="21"/>
                              </w:rPr>
                              <w:t>Escudero u201712673</w:t>
                            </w:r>
                          </w:p>
                          <w:p w14:paraId="49C1E4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E6956B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A30FA2F" w14:textId="77777777" w:rsidR="00CD4489" w:rsidRDefault="00CD4489"/>
                          <w:p w14:paraId="63FAA4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73A14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FEB027" w14:textId="77777777" w:rsidR="00CD4489" w:rsidRDefault="00CD4489" w:rsidP="00C87D5E">
                            <w:pPr>
                              <w:rPr>
                                <w:rFonts w:ascii="Zizou Slab" w:hAnsi="Zizou Slab"/>
                                <w:sz w:val="21"/>
                              </w:rPr>
                            </w:pPr>
                            <w:r>
                              <w:rPr>
                                <w:rFonts w:ascii="Zizou Slab" w:hAnsi="Zizou Slab"/>
                                <w:sz w:val="21"/>
                              </w:rPr>
                              <w:t>Escudero u201712673</w:t>
                            </w:r>
                          </w:p>
                          <w:p w14:paraId="24B8AB1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B87C8C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2D4738" w14:textId="77777777" w:rsidR="00CD4489" w:rsidRDefault="00CD4489"/>
                          <w:p w14:paraId="7B11DE2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7852BF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AF51F9D" w14:textId="77777777" w:rsidR="00CD4489" w:rsidRDefault="00CD4489" w:rsidP="00C87D5E">
                            <w:pPr>
                              <w:rPr>
                                <w:rFonts w:ascii="Zizou Slab" w:hAnsi="Zizou Slab"/>
                                <w:sz w:val="21"/>
                              </w:rPr>
                            </w:pPr>
                            <w:r>
                              <w:rPr>
                                <w:rFonts w:ascii="Zizou Slab" w:hAnsi="Zizou Slab"/>
                                <w:sz w:val="21"/>
                              </w:rPr>
                              <w:t>Escudero u201712673</w:t>
                            </w:r>
                          </w:p>
                          <w:p w14:paraId="38CAA56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137177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98BDD90" w14:textId="77777777" w:rsidR="00CD4489" w:rsidRDefault="00CD4489"/>
                          <w:p w14:paraId="15BFB30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440BF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8B6583" w14:textId="77777777" w:rsidR="00CD4489" w:rsidRDefault="00CD4489" w:rsidP="00C87D5E">
                            <w:pPr>
                              <w:rPr>
                                <w:rFonts w:ascii="Zizou Slab" w:hAnsi="Zizou Slab"/>
                                <w:sz w:val="21"/>
                              </w:rPr>
                            </w:pPr>
                            <w:r>
                              <w:rPr>
                                <w:rFonts w:ascii="Zizou Slab" w:hAnsi="Zizou Slab"/>
                                <w:sz w:val="21"/>
                              </w:rPr>
                              <w:t>Escudero u201712673</w:t>
                            </w:r>
                          </w:p>
                          <w:p w14:paraId="1DC20C5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86100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C6F9C09" w14:textId="77777777" w:rsidR="00CD4489" w:rsidRDefault="00CD4489"/>
                          <w:p w14:paraId="60C1F2F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B92C49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88C02E3" w14:textId="77777777" w:rsidR="00CD4489" w:rsidRDefault="00CD4489" w:rsidP="00C87D5E">
                            <w:pPr>
                              <w:rPr>
                                <w:rFonts w:ascii="Zizou Slab" w:hAnsi="Zizou Slab"/>
                                <w:sz w:val="21"/>
                              </w:rPr>
                            </w:pPr>
                            <w:r>
                              <w:rPr>
                                <w:rFonts w:ascii="Zizou Slab" w:hAnsi="Zizou Slab"/>
                                <w:sz w:val="21"/>
                              </w:rPr>
                              <w:t>Escudero u201712673</w:t>
                            </w:r>
                          </w:p>
                          <w:p w14:paraId="4E577CE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D5EA95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935423" w14:textId="77777777" w:rsidR="00CD4489" w:rsidRDefault="00CD4489"/>
                          <w:p w14:paraId="460F7A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EB1F5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91D9576" w14:textId="77777777" w:rsidR="00CD4489" w:rsidRDefault="00CD4489" w:rsidP="00C87D5E">
                            <w:pPr>
                              <w:rPr>
                                <w:rFonts w:ascii="Zizou Slab" w:hAnsi="Zizou Slab"/>
                                <w:sz w:val="21"/>
                              </w:rPr>
                            </w:pPr>
                            <w:r>
                              <w:rPr>
                                <w:rFonts w:ascii="Zizou Slab" w:hAnsi="Zizou Slab"/>
                                <w:sz w:val="21"/>
                              </w:rPr>
                              <w:t>Escudero u201712673</w:t>
                            </w:r>
                          </w:p>
                          <w:p w14:paraId="4EFB8F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3B683F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BF0D37A" w14:textId="77777777" w:rsidR="00CD4489" w:rsidRDefault="00CD4489"/>
                          <w:p w14:paraId="50EDACC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9098C9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62FE82" w14:textId="77777777" w:rsidR="00CD4489" w:rsidRDefault="00CD4489" w:rsidP="00C87D5E">
                            <w:pPr>
                              <w:rPr>
                                <w:rFonts w:ascii="Zizou Slab" w:hAnsi="Zizou Slab"/>
                                <w:sz w:val="21"/>
                              </w:rPr>
                            </w:pPr>
                            <w:r>
                              <w:rPr>
                                <w:rFonts w:ascii="Zizou Slab" w:hAnsi="Zizou Slab"/>
                                <w:sz w:val="21"/>
                              </w:rPr>
                              <w:t>Escudero u201712673</w:t>
                            </w:r>
                          </w:p>
                          <w:p w14:paraId="06CA748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E62F5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CB23E6B" w14:textId="77777777" w:rsidR="00CD4489" w:rsidRDefault="00CD4489"/>
                          <w:p w14:paraId="3D1182B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D052E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A09A9D5" w14:textId="77777777" w:rsidR="00CD4489" w:rsidRDefault="00CD4489" w:rsidP="00C87D5E">
                            <w:pPr>
                              <w:rPr>
                                <w:rFonts w:ascii="Zizou Slab" w:hAnsi="Zizou Slab"/>
                                <w:sz w:val="21"/>
                              </w:rPr>
                            </w:pPr>
                            <w:r>
                              <w:rPr>
                                <w:rFonts w:ascii="Zizou Slab" w:hAnsi="Zizou Slab"/>
                                <w:sz w:val="21"/>
                              </w:rPr>
                              <w:t>Escudero u201712673</w:t>
                            </w:r>
                          </w:p>
                          <w:p w14:paraId="6FC52D8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A6FF25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3B03E2F" w14:textId="77777777" w:rsidR="00CD4489" w:rsidRDefault="00CD4489"/>
                          <w:p w14:paraId="0B4E576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77D064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267B506" w14:textId="77777777" w:rsidR="00CD4489" w:rsidRDefault="00CD4489" w:rsidP="00C87D5E">
                            <w:pPr>
                              <w:rPr>
                                <w:rFonts w:ascii="Zizou Slab" w:hAnsi="Zizou Slab"/>
                                <w:sz w:val="21"/>
                              </w:rPr>
                            </w:pPr>
                            <w:r>
                              <w:rPr>
                                <w:rFonts w:ascii="Zizou Slab" w:hAnsi="Zizou Slab"/>
                                <w:sz w:val="21"/>
                              </w:rPr>
                              <w:t>Escudero u201712673</w:t>
                            </w:r>
                          </w:p>
                          <w:p w14:paraId="0F98AD7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4301C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A8D3F6" w14:textId="77777777" w:rsidR="00CD4489" w:rsidRDefault="00CD4489"/>
                          <w:p w14:paraId="7FD8711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D77486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421C1E1" w14:textId="77777777" w:rsidR="00CD4489" w:rsidRDefault="00CD4489" w:rsidP="00C87D5E">
                            <w:pPr>
                              <w:rPr>
                                <w:rFonts w:ascii="Zizou Slab" w:hAnsi="Zizou Slab"/>
                                <w:sz w:val="21"/>
                              </w:rPr>
                            </w:pPr>
                            <w:r>
                              <w:rPr>
                                <w:rFonts w:ascii="Zizou Slab" w:hAnsi="Zizou Slab"/>
                                <w:sz w:val="21"/>
                              </w:rPr>
                              <w:t>Escudero u201712673</w:t>
                            </w:r>
                          </w:p>
                          <w:p w14:paraId="2E17B77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EE7460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9771C10" w14:textId="77777777" w:rsidR="00CD4489" w:rsidRDefault="00CD4489"/>
                          <w:p w14:paraId="197C8C9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2B7E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9E5DE3" w14:textId="77777777" w:rsidR="00CD4489" w:rsidRDefault="00CD4489" w:rsidP="00C87D5E">
                            <w:pPr>
                              <w:rPr>
                                <w:rFonts w:ascii="Zizou Slab" w:hAnsi="Zizou Slab"/>
                                <w:sz w:val="21"/>
                              </w:rPr>
                            </w:pPr>
                            <w:r>
                              <w:rPr>
                                <w:rFonts w:ascii="Zizou Slab" w:hAnsi="Zizou Slab"/>
                                <w:sz w:val="21"/>
                              </w:rPr>
                              <w:t>Escudero u201712673</w:t>
                            </w:r>
                          </w:p>
                          <w:p w14:paraId="4384A71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30A8D6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DF4171" w14:textId="77777777" w:rsidR="00CD4489" w:rsidRDefault="00CD4489"/>
                          <w:p w14:paraId="4DDE7F8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CEC1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5D9577E" w14:textId="77777777" w:rsidR="00CD4489" w:rsidRDefault="00CD4489" w:rsidP="00C87D5E">
                            <w:pPr>
                              <w:rPr>
                                <w:rFonts w:ascii="Zizou Slab" w:hAnsi="Zizou Slab"/>
                                <w:sz w:val="21"/>
                              </w:rPr>
                            </w:pPr>
                            <w:r>
                              <w:rPr>
                                <w:rFonts w:ascii="Zizou Slab" w:hAnsi="Zizou Slab"/>
                                <w:sz w:val="21"/>
                              </w:rPr>
                              <w:t>Escudero u201712673</w:t>
                            </w:r>
                          </w:p>
                          <w:p w14:paraId="2DFE7E7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46D1F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2F264DA" w14:textId="77777777" w:rsidR="00CD4489" w:rsidRDefault="00CD4489"/>
                          <w:p w14:paraId="7813AA6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57E106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4751F2" w14:textId="77777777" w:rsidR="00CD4489" w:rsidRDefault="00CD4489" w:rsidP="00C87D5E">
                            <w:pPr>
                              <w:rPr>
                                <w:rFonts w:ascii="Zizou Slab" w:hAnsi="Zizou Slab"/>
                                <w:sz w:val="21"/>
                              </w:rPr>
                            </w:pPr>
                            <w:r>
                              <w:rPr>
                                <w:rFonts w:ascii="Zizou Slab" w:hAnsi="Zizou Slab"/>
                                <w:sz w:val="21"/>
                              </w:rPr>
                              <w:t>Escudero u201712673</w:t>
                            </w:r>
                          </w:p>
                          <w:p w14:paraId="7B1FA2A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7AFD6A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CBAE58" w14:textId="77777777" w:rsidR="00CD4489" w:rsidRDefault="00CD4489"/>
                          <w:p w14:paraId="43EC5DB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DD3A6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BA44385" w14:textId="77777777" w:rsidR="00CD4489" w:rsidRDefault="00CD4489" w:rsidP="00C87D5E">
                            <w:pPr>
                              <w:rPr>
                                <w:rFonts w:ascii="Zizou Slab" w:hAnsi="Zizou Slab"/>
                                <w:sz w:val="21"/>
                              </w:rPr>
                            </w:pPr>
                            <w:r>
                              <w:rPr>
                                <w:rFonts w:ascii="Zizou Slab" w:hAnsi="Zizou Slab"/>
                                <w:sz w:val="21"/>
                              </w:rPr>
                              <w:t>Escudero u201712673</w:t>
                            </w:r>
                          </w:p>
                          <w:p w14:paraId="07BF075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688FC5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045020D" w14:textId="77777777" w:rsidR="00CD4489" w:rsidRDefault="00CD4489"/>
                          <w:p w14:paraId="426C76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1A4F0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A5610CA" w14:textId="77777777" w:rsidR="00CD4489" w:rsidRDefault="00CD4489" w:rsidP="00C87D5E">
                            <w:pPr>
                              <w:rPr>
                                <w:rFonts w:ascii="Zizou Slab" w:hAnsi="Zizou Slab"/>
                                <w:sz w:val="21"/>
                              </w:rPr>
                            </w:pPr>
                            <w:r>
                              <w:rPr>
                                <w:rFonts w:ascii="Zizou Slab" w:hAnsi="Zizou Slab"/>
                                <w:sz w:val="21"/>
                              </w:rPr>
                              <w:t>Escudero u201712673</w:t>
                            </w:r>
                          </w:p>
                          <w:p w14:paraId="62CEE20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C2462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909A8DE" w14:textId="77777777" w:rsidR="00CD4489" w:rsidRDefault="00CD4489"/>
                          <w:p w14:paraId="02A04C0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A917A4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A0D493F" w14:textId="77777777" w:rsidR="00CD4489" w:rsidRDefault="00CD4489" w:rsidP="00C87D5E">
                            <w:pPr>
                              <w:rPr>
                                <w:rFonts w:ascii="Zizou Slab" w:hAnsi="Zizou Slab"/>
                                <w:sz w:val="21"/>
                              </w:rPr>
                            </w:pPr>
                            <w:r>
                              <w:rPr>
                                <w:rFonts w:ascii="Zizou Slab" w:hAnsi="Zizou Slab"/>
                                <w:sz w:val="21"/>
                              </w:rPr>
                              <w:t>Escudero u201712673</w:t>
                            </w:r>
                          </w:p>
                          <w:p w14:paraId="0ABFB0A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E7F9E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6B4F4A" w14:textId="77777777" w:rsidR="00CD4489" w:rsidRDefault="00CD4489"/>
                          <w:p w14:paraId="7BCD963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909592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6AE39F6" w14:textId="77777777" w:rsidR="00CD4489" w:rsidRDefault="00CD4489" w:rsidP="00C87D5E">
                            <w:pPr>
                              <w:rPr>
                                <w:rFonts w:ascii="Zizou Slab" w:hAnsi="Zizou Slab"/>
                                <w:sz w:val="21"/>
                              </w:rPr>
                            </w:pPr>
                            <w:r>
                              <w:rPr>
                                <w:rFonts w:ascii="Zizou Slab" w:hAnsi="Zizou Slab"/>
                                <w:sz w:val="21"/>
                              </w:rPr>
                              <w:t>Escudero u201712673</w:t>
                            </w:r>
                          </w:p>
                          <w:p w14:paraId="34F2517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2BCD1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E67F885" w14:textId="77777777" w:rsidR="00CD4489" w:rsidRDefault="00CD4489"/>
                          <w:p w14:paraId="55B5E83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9BA23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3ABC078" w14:textId="77777777" w:rsidR="00CD4489" w:rsidRDefault="00CD4489" w:rsidP="00C87D5E">
                            <w:pPr>
                              <w:rPr>
                                <w:rFonts w:ascii="Zizou Slab" w:hAnsi="Zizou Slab"/>
                                <w:sz w:val="21"/>
                              </w:rPr>
                            </w:pPr>
                            <w:r>
                              <w:rPr>
                                <w:rFonts w:ascii="Zizou Slab" w:hAnsi="Zizou Slab"/>
                                <w:sz w:val="21"/>
                              </w:rPr>
                              <w:t>Escudero u201712673</w:t>
                            </w:r>
                          </w:p>
                          <w:p w14:paraId="1F03B24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DB433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5AE13EE" w14:textId="77777777" w:rsidR="00CD4489" w:rsidRDefault="00CD4489"/>
                          <w:p w14:paraId="123F7C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AA9C2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344387" w14:textId="77777777" w:rsidR="00CD4489" w:rsidRDefault="00CD4489" w:rsidP="00C87D5E">
                            <w:pPr>
                              <w:rPr>
                                <w:rFonts w:ascii="Zizou Slab" w:hAnsi="Zizou Slab"/>
                                <w:sz w:val="21"/>
                              </w:rPr>
                            </w:pPr>
                            <w:r>
                              <w:rPr>
                                <w:rFonts w:ascii="Zizou Slab" w:hAnsi="Zizou Slab"/>
                                <w:sz w:val="21"/>
                              </w:rPr>
                              <w:t>Escudero u201712673</w:t>
                            </w:r>
                          </w:p>
                          <w:p w14:paraId="540F6BF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AD6EA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7A8537" w14:textId="77777777" w:rsidR="00CD4489" w:rsidRDefault="00CD4489"/>
                          <w:p w14:paraId="0D55375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939E75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D6BE3EB" w14:textId="77777777" w:rsidR="00CD4489" w:rsidRDefault="00CD4489" w:rsidP="00C87D5E">
                            <w:pPr>
                              <w:rPr>
                                <w:rFonts w:ascii="Zizou Slab" w:hAnsi="Zizou Slab"/>
                                <w:sz w:val="21"/>
                              </w:rPr>
                            </w:pPr>
                            <w:r>
                              <w:rPr>
                                <w:rFonts w:ascii="Zizou Slab" w:hAnsi="Zizou Slab"/>
                                <w:sz w:val="21"/>
                              </w:rPr>
                              <w:t>Escudero u201712673</w:t>
                            </w:r>
                          </w:p>
                          <w:p w14:paraId="0F1391E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CD0209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77FB92B" w14:textId="77777777" w:rsidR="00CD4489" w:rsidRDefault="00CD4489"/>
                          <w:p w14:paraId="59EF7EF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3E6832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4141B5" w14:textId="77777777" w:rsidR="00CD4489" w:rsidRDefault="00CD4489" w:rsidP="00C87D5E">
                            <w:pPr>
                              <w:rPr>
                                <w:rFonts w:ascii="Zizou Slab" w:hAnsi="Zizou Slab"/>
                                <w:sz w:val="21"/>
                              </w:rPr>
                            </w:pPr>
                            <w:r>
                              <w:rPr>
                                <w:rFonts w:ascii="Zizou Slab" w:hAnsi="Zizou Slab"/>
                                <w:sz w:val="21"/>
                              </w:rPr>
                              <w:t>Escudero u201712673</w:t>
                            </w:r>
                          </w:p>
                          <w:p w14:paraId="5B82A9D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BAD5A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0A3501F" w14:textId="77777777" w:rsidR="00CD4489" w:rsidRDefault="00CD4489"/>
                          <w:p w14:paraId="344570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7009E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DD22AAE" w14:textId="77777777" w:rsidR="00CD4489" w:rsidRDefault="00CD4489" w:rsidP="00C87D5E">
                            <w:pPr>
                              <w:rPr>
                                <w:rFonts w:ascii="Zizou Slab" w:hAnsi="Zizou Slab"/>
                                <w:sz w:val="21"/>
                              </w:rPr>
                            </w:pPr>
                            <w:r>
                              <w:rPr>
                                <w:rFonts w:ascii="Zizou Slab" w:hAnsi="Zizou Slab"/>
                                <w:sz w:val="21"/>
                              </w:rPr>
                              <w:t>Escudero u201712673</w:t>
                            </w:r>
                          </w:p>
                          <w:p w14:paraId="22BC24C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6DC091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566C0F" w14:textId="77777777" w:rsidR="00CD4489" w:rsidRDefault="00CD4489"/>
                          <w:p w14:paraId="287C631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F1B1C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3D41DC" w14:textId="77777777" w:rsidR="00CD4489" w:rsidRDefault="00CD4489" w:rsidP="00C87D5E">
                            <w:pPr>
                              <w:rPr>
                                <w:rFonts w:ascii="Zizou Slab" w:hAnsi="Zizou Slab"/>
                                <w:sz w:val="21"/>
                              </w:rPr>
                            </w:pPr>
                            <w:r>
                              <w:rPr>
                                <w:rFonts w:ascii="Zizou Slab" w:hAnsi="Zizou Slab"/>
                                <w:sz w:val="21"/>
                              </w:rPr>
                              <w:t>Escudero u201712673</w:t>
                            </w:r>
                          </w:p>
                          <w:p w14:paraId="66145B5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01820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2E5594B" w14:textId="77777777" w:rsidR="00CD4489" w:rsidRDefault="00CD4489"/>
                          <w:p w14:paraId="639F98E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CB94C6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B4E2A2" w14:textId="77777777" w:rsidR="00CD4489" w:rsidRDefault="00CD4489" w:rsidP="00C87D5E">
                            <w:pPr>
                              <w:rPr>
                                <w:rFonts w:ascii="Zizou Slab" w:hAnsi="Zizou Slab"/>
                                <w:sz w:val="21"/>
                              </w:rPr>
                            </w:pPr>
                            <w:r>
                              <w:rPr>
                                <w:rFonts w:ascii="Zizou Slab" w:hAnsi="Zizou Slab"/>
                                <w:sz w:val="21"/>
                              </w:rPr>
                              <w:t>Escudero u201712673</w:t>
                            </w:r>
                          </w:p>
                          <w:p w14:paraId="15674B2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6BBCD9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DCB2EA9" w14:textId="77777777" w:rsidR="00CD4489" w:rsidRDefault="00CD4489"/>
                          <w:p w14:paraId="56C9FF8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E5DD59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0D79DA8" w14:textId="77777777" w:rsidR="00CD4489" w:rsidRDefault="00CD4489" w:rsidP="00C87D5E">
                            <w:pPr>
                              <w:rPr>
                                <w:rFonts w:ascii="Zizou Slab" w:hAnsi="Zizou Slab"/>
                                <w:sz w:val="21"/>
                              </w:rPr>
                            </w:pPr>
                            <w:r>
                              <w:rPr>
                                <w:rFonts w:ascii="Zizou Slab" w:hAnsi="Zizou Slab"/>
                                <w:sz w:val="21"/>
                              </w:rPr>
                              <w:t>Escudero u201712673</w:t>
                            </w:r>
                          </w:p>
                          <w:p w14:paraId="3AC7F86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491F82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EA2E30" w14:textId="77777777" w:rsidR="00CD4489" w:rsidRDefault="00CD4489"/>
                          <w:p w14:paraId="48FAB37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4C4AA4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C49CBE" w14:textId="77777777" w:rsidR="00CD4489" w:rsidRDefault="00CD4489" w:rsidP="00C87D5E">
                            <w:pPr>
                              <w:rPr>
                                <w:rFonts w:ascii="Zizou Slab" w:hAnsi="Zizou Slab"/>
                                <w:sz w:val="21"/>
                              </w:rPr>
                            </w:pPr>
                            <w:r>
                              <w:rPr>
                                <w:rFonts w:ascii="Zizou Slab" w:hAnsi="Zizou Slab"/>
                                <w:sz w:val="21"/>
                              </w:rPr>
                              <w:t>Escudero u201712673</w:t>
                            </w:r>
                          </w:p>
                          <w:p w14:paraId="6CBDD4A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994DEC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F32F106" w14:textId="77777777" w:rsidR="00CD4489" w:rsidRDefault="00CD4489"/>
                          <w:p w14:paraId="10555B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A911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20E1F39" w14:textId="77777777" w:rsidR="00CD4489" w:rsidRDefault="00CD4489" w:rsidP="00C87D5E">
                            <w:pPr>
                              <w:rPr>
                                <w:rFonts w:ascii="Zizou Slab" w:hAnsi="Zizou Slab"/>
                                <w:sz w:val="21"/>
                              </w:rPr>
                            </w:pPr>
                            <w:r>
                              <w:rPr>
                                <w:rFonts w:ascii="Zizou Slab" w:hAnsi="Zizou Slab"/>
                                <w:sz w:val="21"/>
                              </w:rPr>
                              <w:t>Escudero u201712673</w:t>
                            </w:r>
                          </w:p>
                          <w:p w14:paraId="62D0900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31E02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2709420" w14:textId="77777777" w:rsidR="00CD4489" w:rsidRDefault="00CD4489"/>
                          <w:p w14:paraId="63EF81B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51221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951AC1" w14:textId="77777777" w:rsidR="00CD4489" w:rsidRDefault="00CD4489" w:rsidP="00C87D5E">
                            <w:pPr>
                              <w:rPr>
                                <w:rFonts w:ascii="Zizou Slab" w:hAnsi="Zizou Slab"/>
                                <w:sz w:val="21"/>
                              </w:rPr>
                            </w:pPr>
                            <w:r>
                              <w:rPr>
                                <w:rFonts w:ascii="Zizou Slab" w:hAnsi="Zizou Slab"/>
                                <w:sz w:val="21"/>
                              </w:rPr>
                              <w:t>Escudero u201712673</w:t>
                            </w:r>
                          </w:p>
                          <w:p w14:paraId="70302E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37AED5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DF05529" w14:textId="77777777" w:rsidR="00CD4489" w:rsidRDefault="00CD4489"/>
                          <w:p w14:paraId="27FFD9F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59AAE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3FF29E8" w14:textId="77777777" w:rsidR="00CD4489" w:rsidRDefault="00CD4489" w:rsidP="00C87D5E">
                            <w:pPr>
                              <w:rPr>
                                <w:rFonts w:ascii="Zizou Slab" w:hAnsi="Zizou Slab"/>
                                <w:sz w:val="21"/>
                              </w:rPr>
                            </w:pPr>
                            <w:r>
                              <w:rPr>
                                <w:rFonts w:ascii="Zizou Slab" w:hAnsi="Zizou Slab"/>
                                <w:sz w:val="21"/>
                              </w:rPr>
                              <w:t>Escudero u201712673</w:t>
                            </w:r>
                          </w:p>
                          <w:p w14:paraId="3EF75AA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25DD3C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920641" w14:textId="77777777" w:rsidR="00CD4489" w:rsidRDefault="00CD4489"/>
                          <w:p w14:paraId="0106D5B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E4188B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327FB3A" w14:textId="77777777" w:rsidR="00CD4489" w:rsidRDefault="00CD4489" w:rsidP="00C87D5E">
                            <w:pPr>
                              <w:rPr>
                                <w:rFonts w:ascii="Zizou Slab" w:hAnsi="Zizou Slab"/>
                                <w:sz w:val="21"/>
                              </w:rPr>
                            </w:pPr>
                            <w:r>
                              <w:rPr>
                                <w:rFonts w:ascii="Zizou Slab" w:hAnsi="Zizou Slab"/>
                                <w:sz w:val="21"/>
                              </w:rPr>
                              <w:t>Escudero u201712673</w:t>
                            </w:r>
                          </w:p>
                          <w:p w14:paraId="1FDDBE6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8DE698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7845B42" w14:textId="77777777" w:rsidR="00CD4489" w:rsidRDefault="00CD4489"/>
                          <w:p w14:paraId="1BADB15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1784F0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F7DDC19" w14:textId="77777777" w:rsidR="00CD4489" w:rsidRDefault="00CD4489" w:rsidP="00C87D5E">
                            <w:pPr>
                              <w:rPr>
                                <w:rFonts w:ascii="Zizou Slab" w:hAnsi="Zizou Slab"/>
                                <w:sz w:val="21"/>
                              </w:rPr>
                            </w:pPr>
                            <w:r>
                              <w:rPr>
                                <w:rFonts w:ascii="Zizou Slab" w:hAnsi="Zizou Slab"/>
                                <w:sz w:val="21"/>
                              </w:rPr>
                              <w:t>Escudero u201712673</w:t>
                            </w:r>
                          </w:p>
                          <w:p w14:paraId="0A71896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0B19BA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8ACF79B" w14:textId="77777777" w:rsidR="00CD4489" w:rsidRDefault="00CD4489"/>
                          <w:p w14:paraId="1EA400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AF418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27101E1" w14:textId="77777777" w:rsidR="00CD4489" w:rsidRDefault="00CD4489" w:rsidP="00C87D5E">
                            <w:pPr>
                              <w:rPr>
                                <w:rFonts w:ascii="Zizou Slab" w:hAnsi="Zizou Slab"/>
                                <w:sz w:val="21"/>
                              </w:rPr>
                            </w:pPr>
                            <w:r>
                              <w:rPr>
                                <w:rFonts w:ascii="Zizou Slab" w:hAnsi="Zizou Slab"/>
                                <w:sz w:val="21"/>
                              </w:rPr>
                              <w:t>Escudero u201712673</w:t>
                            </w:r>
                          </w:p>
                          <w:p w14:paraId="6461CC8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F1702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76858B7" w14:textId="77777777" w:rsidR="00CD4489" w:rsidRDefault="00CD4489"/>
                          <w:p w14:paraId="0920487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687B00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77DC80" w14:textId="77777777" w:rsidR="00CD4489" w:rsidRDefault="00CD4489" w:rsidP="00C87D5E">
                            <w:pPr>
                              <w:rPr>
                                <w:rFonts w:ascii="Zizou Slab" w:hAnsi="Zizou Slab"/>
                                <w:sz w:val="21"/>
                              </w:rPr>
                            </w:pPr>
                            <w:r>
                              <w:rPr>
                                <w:rFonts w:ascii="Zizou Slab" w:hAnsi="Zizou Slab"/>
                                <w:sz w:val="21"/>
                              </w:rPr>
                              <w:t>Escudero u201712673</w:t>
                            </w:r>
                          </w:p>
                          <w:p w14:paraId="2752CE9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ECBC07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9A32749" w14:textId="77777777" w:rsidR="00CD4489" w:rsidRDefault="00CD4489"/>
                          <w:p w14:paraId="6327131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14C8C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16654B3" w14:textId="77777777" w:rsidR="00CD4489" w:rsidRDefault="00CD4489" w:rsidP="00C87D5E">
                            <w:pPr>
                              <w:rPr>
                                <w:rFonts w:ascii="Zizou Slab" w:hAnsi="Zizou Slab"/>
                                <w:sz w:val="21"/>
                              </w:rPr>
                            </w:pPr>
                            <w:r>
                              <w:rPr>
                                <w:rFonts w:ascii="Zizou Slab" w:hAnsi="Zizou Slab"/>
                                <w:sz w:val="21"/>
                              </w:rPr>
                              <w:t>Escudero u201712673</w:t>
                            </w:r>
                          </w:p>
                          <w:p w14:paraId="5DCC47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0CE600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84740D2" w14:textId="77777777" w:rsidR="00CD4489" w:rsidRDefault="00CD4489"/>
                          <w:p w14:paraId="308E5BF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06A96A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22D2FB" w14:textId="77777777" w:rsidR="00CD4489" w:rsidRDefault="00CD4489" w:rsidP="00C87D5E">
                            <w:pPr>
                              <w:rPr>
                                <w:rFonts w:ascii="Zizou Slab" w:hAnsi="Zizou Slab"/>
                                <w:sz w:val="21"/>
                              </w:rPr>
                            </w:pPr>
                            <w:r>
                              <w:rPr>
                                <w:rFonts w:ascii="Zizou Slab" w:hAnsi="Zizou Slab"/>
                                <w:sz w:val="21"/>
                              </w:rPr>
                              <w:t>Escudero u201712673</w:t>
                            </w:r>
                          </w:p>
                          <w:p w14:paraId="7704D9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254A3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19C3237" w14:textId="77777777" w:rsidR="00CD4489" w:rsidRDefault="00CD4489"/>
                          <w:p w14:paraId="603F177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F74D00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F5D9BFE" w14:textId="77777777" w:rsidR="00CD4489" w:rsidRDefault="00CD4489" w:rsidP="00C87D5E">
                            <w:pPr>
                              <w:rPr>
                                <w:rFonts w:ascii="Zizou Slab" w:hAnsi="Zizou Slab"/>
                                <w:sz w:val="21"/>
                              </w:rPr>
                            </w:pPr>
                            <w:r>
                              <w:rPr>
                                <w:rFonts w:ascii="Zizou Slab" w:hAnsi="Zizou Slab"/>
                                <w:sz w:val="21"/>
                              </w:rPr>
                              <w:t>Escudero u201712673</w:t>
                            </w:r>
                          </w:p>
                          <w:p w14:paraId="75365E6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1D15EE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31AB24" w14:textId="77777777" w:rsidR="00CD4489" w:rsidRDefault="00CD4489"/>
                          <w:p w14:paraId="447F4FE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3294A3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2116FD5" w14:textId="77777777" w:rsidR="00CD4489" w:rsidRDefault="00CD4489" w:rsidP="00C87D5E">
                            <w:pPr>
                              <w:rPr>
                                <w:rFonts w:ascii="Zizou Slab" w:hAnsi="Zizou Slab"/>
                                <w:sz w:val="21"/>
                              </w:rPr>
                            </w:pPr>
                            <w:r>
                              <w:rPr>
                                <w:rFonts w:ascii="Zizou Slab" w:hAnsi="Zizou Slab"/>
                                <w:sz w:val="21"/>
                              </w:rPr>
                              <w:t>Escudero u201712673</w:t>
                            </w:r>
                          </w:p>
                          <w:p w14:paraId="31FC134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E7C368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E459C0E" w14:textId="77777777" w:rsidR="00CD4489" w:rsidRDefault="00CD4489"/>
                          <w:p w14:paraId="7F80C74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A6B163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94000D7" w14:textId="77777777" w:rsidR="00CD4489" w:rsidRDefault="00CD4489" w:rsidP="00C87D5E">
                            <w:pPr>
                              <w:rPr>
                                <w:rFonts w:ascii="Zizou Slab" w:hAnsi="Zizou Slab"/>
                                <w:sz w:val="21"/>
                              </w:rPr>
                            </w:pPr>
                            <w:r>
                              <w:rPr>
                                <w:rFonts w:ascii="Zizou Slab" w:hAnsi="Zizou Slab"/>
                                <w:sz w:val="21"/>
                              </w:rPr>
                              <w:t>Escudero u201712673</w:t>
                            </w:r>
                          </w:p>
                          <w:p w14:paraId="376D0F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DEBE75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17FFEE" w14:textId="77777777" w:rsidR="00CD4489" w:rsidRDefault="00CD4489"/>
                          <w:p w14:paraId="49C20DD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499329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379E81" w14:textId="77777777" w:rsidR="00CD4489" w:rsidRDefault="00CD4489" w:rsidP="00C87D5E">
                            <w:pPr>
                              <w:rPr>
                                <w:rFonts w:ascii="Zizou Slab" w:hAnsi="Zizou Slab"/>
                                <w:sz w:val="21"/>
                              </w:rPr>
                            </w:pPr>
                            <w:r>
                              <w:rPr>
                                <w:rFonts w:ascii="Zizou Slab" w:hAnsi="Zizou Slab"/>
                                <w:sz w:val="21"/>
                              </w:rPr>
                              <w:t>Escudero u201712673</w:t>
                            </w:r>
                          </w:p>
                          <w:p w14:paraId="14C8A32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028561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67C0719" w14:textId="77777777" w:rsidR="00CD4489" w:rsidRDefault="00CD4489"/>
                          <w:p w14:paraId="6F293A6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B23F9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3F1486" w14:textId="77777777" w:rsidR="00CD4489" w:rsidRDefault="00CD4489" w:rsidP="00C87D5E">
                            <w:pPr>
                              <w:rPr>
                                <w:rFonts w:ascii="Zizou Slab" w:hAnsi="Zizou Slab"/>
                                <w:sz w:val="21"/>
                              </w:rPr>
                            </w:pPr>
                            <w:r>
                              <w:rPr>
                                <w:rFonts w:ascii="Zizou Slab" w:hAnsi="Zizou Slab"/>
                                <w:sz w:val="21"/>
                              </w:rPr>
                              <w:t>Escudero u201712673</w:t>
                            </w:r>
                          </w:p>
                          <w:p w14:paraId="2F030BC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2E7CCD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AA8ED4" w14:textId="77777777" w:rsidR="00CD4489" w:rsidRDefault="00CD4489"/>
                          <w:p w14:paraId="7736275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3911E8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14C47A8" w14:textId="77777777" w:rsidR="00CD4489" w:rsidRDefault="00CD4489" w:rsidP="00C87D5E">
                            <w:pPr>
                              <w:rPr>
                                <w:rFonts w:ascii="Zizou Slab" w:hAnsi="Zizou Slab"/>
                                <w:sz w:val="21"/>
                              </w:rPr>
                            </w:pPr>
                            <w:r>
                              <w:rPr>
                                <w:rFonts w:ascii="Zizou Slab" w:hAnsi="Zizou Slab"/>
                                <w:sz w:val="21"/>
                              </w:rPr>
                              <w:t>Escudero u201712673</w:t>
                            </w:r>
                          </w:p>
                          <w:p w14:paraId="0665B73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731D7B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E2DB6E4" w14:textId="77777777" w:rsidR="00CD4489" w:rsidRDefault="00CD4489"/>
                          <w:p w14:paraId="5ACE04C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C99DF6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61BF9C3" w14:textId="77777777" w:rsidR="00CD4489" w:rsidRDefault="00CD4489" w:rsidP="00C87D5E">
                            <w:pPr>
                              <w:rPr>
                                <w:rFonts w:ascii="Zizou Slab" w:hAnsi="Zizou Slab"/>
                                <w:sz w:val="21"/>
                              </w:rPr>
                            </w:pPr>
                            <w:r>
                              <w:rPr>
                                <w:rFonts w:ascii="Zizou Slab" w:hAnsi="Zizou Slab"/>
                                <w:sz w:val="21"/>
                              </w:rPr>
                              <w:t>Escudero u201712673</w:t>
                            </w:r>
                          </w:p>
                          <w:p w14:paraId="1A49800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0C1BD1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37F59A4" w14:textId="77777777" w:rsidR="00CD4489" w:rsidRDefault="00CD4489"/>
                          <w:p w14:paraId="779EDD5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49D464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09D7073" w14:textId="77777777" w:rsidR="00CD4489" w:rsidRDefault="00CD4489" w:rsidP="00C87D5E">
                            <w:pPr>
                              <w:rPr>
                                <w:rFonts w:ascii="Zizou Slab" w:hAnsi="Zizou Slab"/>
                                <w:sz w:val="21"/>
                              </w:rPr>
                            </w:pPr>
                            <w:r>
                              <w:rPr>
                                <w:rFonts w:ascii="Zizou Slab" w:hAnsi="Zizou Slab"/>
                                <w:sz w:val="21"/>
                              </w:rPr>
                              <w:t>Escudero u201712673</w:t>
                            </w:r>
                          </w:p>
                          <w:p w14:paraId="72EFCC2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47724D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9CC587E" w14:textId="77777777" w:rsidR="00CD4489" w:rsidRDefault="00CD4489"/>
                          <w:p w14:paraId="4F6BA94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49B18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62D673B" w14:textId="77777777" w:rsidR="00CD4489" w:rsidRDefault="00CD4489" w:rsidP="00C87D5E">
                            <w:pPr>
                              <w:rPr>
                                <w:rFonts w:ascii="Zizou Slab" w:hAnsi="Zizou Slab"/>
                                <w:sz w:val="21"/>
                              </w:rPr>
                            </w:pPr>
                            <w:r>
                              <w:rPr>
                                <w:rFonts w:ascii="Zizou Slab" w:hAnsi="Zizou Slab"/>
                                <w:sz w:val="21"/>
                              </w:rPr>
                              <w:t>Escudero u201712673</w:t>
                            </w:r>
                          </w:p>
                          <w:p w14:paraId="26DE29C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3F4E3D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4D4E227" w14:textId="77777777" w:rsidR="00CD4489" w:rsidRDefault="00CD4489"/>
                          <w:p w14:paraId="05F4DD7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DE0FC4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3A94F8" w14:textId="77777777" w:rsidR="00CD4489" w:rsidRDefault="00CD4489" w:rsidP="00C87D5E">
                            <w:pPr>
                              <w:rPr>
                                <w:rFonts w:ascii="Zizou Slab" w:hAnsi="Zizou Slab"/>
                                <w:sz w:val="21"/>
                              </w:rPr>
                            </w:pPr>
                            <w:r>
                              <w:rPr>
                                <w:rFonts w:ascii="Zizou Slab" w:hAnsi="Zizou Slab"/>
                                <w:sz w:val="21"/>
                              </w:rPr>
                              <w:t>Escudero u201712673</w:t>
                            </w:r>
                          </w:p>
                          <w:p w14:paraId="7171C6E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4E7AF4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73D300F" w14:textId="77777777" w:rsidR="00CD4489" w:rsidRDefault="00CD4489"/>
                          <w:p w14:paraId="19E7CE2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CDCD5DB" w14:textId="40B66386" w:rsidR="00CD4489" w:rsidRDefault="00CD4489" w:rsidP="00C87D5E">
                            <w:pPr>
                              <w:rPr>
                                <w:rFonts w:ascii="Zizou Slab" w:hAnsi="Zizou Slab"/>
                                <w:sz w:val="21"/>
                                <w:lang w:val="es-ES"/>
                              </w:rPr>
                            </w:pPr>
                            <w:proofErr w:type="spellStart"/>
                            <w:proofErr w:type="gramStart"/>
                            <w:r>
                              <w:rPr>
                                <w:rFonts w:ascii="Zizou Slab" w:hAnsi="Zizou Slab"/>
                                <w:sz w:val="21"/>
                                <w:lang w:val="es-ES"/>
                              </w:rPr>
                              <w:t>Rodriguez</w:t>
                            </w:r>
                            <w:proofErr w:type="spellEnd"/>
                            <w:r>
                              <w:rPr>
                                <w:rFonts w:ascii="Zizou Slab" w:hAnsi="Zizou Slab"/>
                                <w:sz w:val="21"/>
                                <w:lang w:val="es-ES"/>
                              </w:rPr>
                              <w:t xml:space="preserve">  u</w:t>
                            </w:r>
                            <w:proofErr w:type="gramEnd"/>
                            <w:r>
                              <w:rPr>
                                <w:rFonts w:ascii="Zizou Slab" w:hAnsi="Zizou Slab"/>
                                <w:sz w:val="21"/>
                                <w:lang w:val="es-ES"/>
                              </w:rPr>
                              <w:t>201611357</w:t>
                            </w:r>
                          </w:p>
                          <w:p w14:paraId="6F052007" w14:textId="77777777" w:rsidR="00CD4489" w:rsidRDefault="00CD4489" w:rsidP="00C87D5E">
                            <w:pPr>
                              <w:rPr>
                                <w:rFonts w:ascii="Zizou Slab" w:hAnsi="Zizou Slab"/>
                                <w:sz w:val="21"/>
                              </w:rPr>
                            </w:pPr>
                            <w:r>
                              <w:rPr>
                                <w:rFonts w:ascii="Zizou Slab" w:hAnsi="Zizou Slab"/>
                                <w:sz w:val="21"/>
                              </w:rPr>
                              <w:t>Escudero u201712673</w:t>
                            </w:r>
                          </w:p>
                          <w:p w14:paraId="32AA94EB" w14:textId="2D87BED1" w:rsidR="00CD4489" w:rsidRPr="00334641" w:rsidRDefault="00CD4489" w:rsidP="00C87D5E">
                            <w:pPr>
                              <w:rPr>
                                <w:rFonts w:ascii="Zizou Slab" w:hAnsi="Zizou Slab"/>
                                <w:sz w:val="21"/>
                              </w:rPr>
                            </w:pPr>
                            <w:r>
                              <w:rPr>
                                <w:rFonts w:ascii="Zizou Slab" w:hAnsi="Zizou Slab"/>
                                <w:sz w:val="21"/>
                              </w:rPr>
                              <w:t>Valdivia u201711481</w:t>
                            </w:r>
                            <w:r>
                              <w:rPr>
                                <w:rFonts w:ascii="Zizou Slab" w:hAnsi="Zizou Slab"/>
                                <w:sz w:val="21"/>
                                <w:lang w:val="es-ES"/>
                              </w:rPr>
                              <w:tab/>
                            </w:r>
                          </w:p>
                          <w:p w14:paraId="551FD642" w14:textId="38E147A7" w:rsidR="00CD4489" w:rsidRPr="00334641" w:rsidRDefault="00CD4489" w:rsidP="00C87D5E">
                            <w:pPr>
                              <w:rPr>
                                <w:rFonts w:ascii="Zizou Slab" w:hAnsi="Zizou Slab"/>
                                <w:sz w:val="21"/>
                                <w:lang w:val="es-ES"/>
                              </w:rPr>
                            </w:pPr>
                            <w:r>
                              <w:rPr>
                                <w:rFonts w:ascii="Zizou Slab" w:hAnsi="Zizou Slab"/>
                                <w:sz w:val="21"/>
                                <w:lang w:val="es-ES"/>
                              </w:rPr>
                              <w:t>Rosas</w:t>
                            </w:r>
                            <w:r w:rsidRPr="004C0DC5">
                              <w:rPr>
                                <w:rFonts w:ascii="Zizou Slab" w:hAnsi="Zizou Slab"/>
                                <w:sz w:val="21"/>
                                <w:lang w:val="es-ES"/>
                              </w:rPr>
                              <w:tab/>
                            </w:r>
                            <w:r>
                              <w:rPr>
                                <w:rFonts w:ascii="Zizou Slab" w:hAnsi="Zizou Slab"/>
                                <w:sz w:val="21"/>
                                <w:lang w:val="es-ES"/>
                              </w:rPr>
                              <w:t xml:space="preserve"> u201521630</w:t>
                            </w:r>
                          </w:p>
                          <w:p w14:paraId="416B887B" w14:textId="77777777" w:rsidR="00CD4489" w:rsidRDefault="00CD4489"/>
                          <w:p w14:paraId="555F9CB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00CF87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CA5E0F4" w14:textId="77777777" w:rsidR="00CD4489" w:rsidRDefault="00CD4489" w:rsidP="00C87D5E">
                            <w:pPr>
                              <w:rPr>
                                <w:rFonts w:ascii="Zizou Slab" w:hAnsi="Zizou Slab"/>
                                <w:sz w:val="21"/>
                              </w:rPr>
                            </w:pPr>
                            <w:r>
                              <w:rPr>
                                <w:rFonts w:ascii="Zizou Slab" w:hAnsi="Zizou Slab"/>
                                <w:sz w:val="21"/>
                              </w:rPr>
                              <w:t>Escudero u201712673</w:t>
                            </w:r>
                          </w:p>
                          <w:p w14:paraId="22B3A8B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15B3CA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433C9C3" w14:textId="77777777" w:rsidR="00CD4489" w:rsidRDefault="00CD4489"/>
                          <w:p w14:paraId="51CFFC8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318AEB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4F2DE12" w14:textId="77777777" w:rsidR="00CD4489" w:rsidRDefault="00CD4489" w:rsidP="00C87D5E">
                            <w:pPr>
                              <w:rPr>
                                <w:rFonts w:ascii="Zizou Slab" w:hAnsi="Zizou Slab"/>
                                <w:sz w:val="21"/>
                              </w:rPr>
                            </w:pPr>
                            <w:r>
                              <w:rPr>
                                <w:rFonts w:ascii="Zizou Slab" w:hAnsi="Zizou Slab"/>
                                <w:sz w:val="21"/>
                              </w:rPr>
                              <w:t>Escudero u201712673</w:t>
                            </w:r>
                          </w:p>
                          <w:p w14:paraId="043E389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20E1A2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20F0CF5" w14:textId="77777777" w:rsidR="00CD4489" w:rsidRDefault="00CD4489"/>
                          <w:p w14:paraId="2671005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8264A8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05860A" w14:textId="77777777" w:rsidR="00CD4489" w:rsidRDefault="00CD4489" w:rsidP="00C87D5E">
                            <w:pPr>
                              <w:rPr>
                                <w:rFonts w:ascii="Zizou Slab" w:hAnsi="Zizou Slab"/>
                                <w:sz w:val="21"/>
                              </w:rPr>
                            </w:pPr>
                            <w:r>
                              <w:rPr>
                                <w:rFonts w:ascii="Zizou Slab" w:hAnsi="Zizou Slab"/>
                                <w:sz w:val="21"/>
                              </w:rPr>
                              <w:t>Escudero u201712673</w:t>
                            </w:r>
                          </w:p>
                          <w:p w14:paraId="7EF4108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42B4EF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81CCB9" w14:textId="77777777" w:rsidR="00CD4489" w:rsidRDefault="00CD4489"/>
                          <w:p w14:paraId="5A97B17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87F2CE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1EA15CD" w14:textId="77777777" w:rsidR="00CD4489" w:rsidRDefault="00CD4489" w:rsidP="00C87D5E">
                            <w:pPr>
                              <w:rPr>
                                <w:rFonts w:ascii="Zizou Slab" w:hAnsi="Zizou Slab"/>
                                <w:sz w:val="21"/>
                              </w:rPr>
                            </w:pPr>
                            <w:r>
                              <w:rPr>
                                <w:rFonts w:ascii="Zizou Slab" w:hAnsi="Zizou Slab"/>
                                <w:sz w:val="21"/>
                              </w:rPr>
                              <w:t>Escudero u201712673</w:t>
                            </w:r>
                          </w:p>
                          <w:p w14:paraId="5C530D5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32F74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346301F" w14:textId="77777777" w:rsidR="00CD4489" w:rsidRDefault="00CD4489"/>
                          <w:p w14:paraId="26B0E58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619AA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A778849" w14:textId="77777777" w:rsidR="00CD4489" w:rsidRDefault="00CD4489" w:rsidP="00C87D5E">
                            <w:pPr>
                              <w:rPr>
                                <w:rFonts w:ascii="Zizou Slab" w:hAnsi="Zizou Slab"/>
                                <w:sz w:val="21"/>
                              </w:rPr>
                            </w:pPr>
                            <w:r>
                              <w:rPr>
                                <w:rFonts w:ascii="Zizou Slab" w:hAnsi="Zizou Slab"/>
                                <w:sz w:val="21"/>
                              </w:rPr>
                              <w:t>Escudero u201712673</w:t>
                            </w:r>
                          </w:p>
                          <w:p w14:paraId="76B41D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D2299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7915DF0" w14:textId="77777777" w:rsidR="00CD4489" w:rsidRDefault="00CD4489"/>
                          <w:p w14:paraId="1ECDBE4B"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60A11B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55BA52" w14:textId="77777777" w:rsidR="00CD4489" w:rsidRDefault="00CD4489" w:rsidP="00C87D5E">
                            <w:pPr>
                              <w:rPr>
                                <w:rFonts w:ascii="Zizou Slab" w:hAnsi="Zizou Slab"/>
                                <w:sz w:val="21"/>
                              </w:rPr>
                            </w:pPr>
                            <w:r>
                              <w:rPr>
                                <w:rFonts w:ascii="Zizou Slab" w:hAnsi="Zizou Slab"/>
                                <w:sz w:val="21"/>
                              </w:rPr>
                              <w:t>Escudero u201712673</w:t>
                            </w:r>
                          </w:p>
                          <w:p w14:paraId="02D9C1C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6EB5E3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E8A0793" w14:textId="77777777" w:rsidR="00CD4489" w:rsidRDefault="00CD4489"/>
                          <w:p w14:paraId="5051679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00203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5E0AA55" w14:textId="77777777" w:rsidR="00CD4489" w:rsidRDefault="00CD4489" w:rsidP="00C87D5E">
                            <w:pPr>
                              <w:rPr>
                                <w:rFonts w:ascii="Zizou Slab" w:hAnsi="Zizou Slab"/>
                                <w:sz w:val="21"/>
                              </w:rPr>
                            </w:pPr>
                            <w:r>
                              <w:rPr>
                                <w:rFonts w:ascii="Zizou Slab" w:hAnsi="Zizou Slab"/>
                                <w:sz w:val="21"/>
                              </w:rPr>
                              <w:t>Escudero u201712673</w:t>
                            </w:r>
                          </w:p>
                          <w:p w14:paraId="56F35C3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126767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9A7E34" w14:textId="77777777" w:rsidR="00CD4489" w:rsidRDefault="00CD4489"/>
                          <w:p w14:paraId="00E870B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394F4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1A27FF3" w14:textId="77777777" w:rsidR="00CD4489" w:rsidRDefault="00CD4489" w:rsidP="00C87D5E">
                            <w:pPr>
                              <w:rPr>
                                <w:rFonts w:ascii="Zizou Slab" w:hAnsi="Zizou Slab"/>
                                <w:sz w:val="21"/>
                              </w:rPr>
                            </w:pPr>
                            <w:r>
                              <w:rPr>
                                <w:rFonts w:ascii="Zizou Slab" w:hAnsi="Zizou Slab"/>
                                <w:sz w:val="21"/>
                              </w:rPr>
                              <w:t>Escudero u201712673</w:t>
                            </w:r>
                          </w:p>
                          <w:p w14:paraId="3213851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1E587D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D991DB1" w14:textId="77777777" w:rsidR="00CD4489" w:rsidRDefault="00CD4489"/>
                          <w:p w14:paraId="0615004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EB913C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D38FE5B" w14:textId="77777777" w:rsidR="00CD4489" w:rsidRDefault="00CD4489" w:rsidP="00C87D5E">
                            <w:pPr>
                              <w:rPr>
                                <w:rFonts w:ascii="Zizou Slab" w:hAnsi="Zizou Slab"/>
                                <w:sz w:val="21"/>
                              </w:rPr>
                            </w:pPr>
                            <w:r>
                              <w:rPr>
                                <w:rFonts w:ascii="Zizou Slab" w:hAnsi="Zizou Slab"/>
                                <w:sz w:val="21"/>
                              </w:rPr>
                              <w:t>Escudero u201712673</w:t>
                            </w:r>
                          </w:p>
                          <w:p w14:paraId="1E82B81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DDD5D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461D135" w14:textId="77777777" w:rsidR="00CD4489" w:rsidRDefault="00CD4489"/>
                          <w:p w14:paraId="27A39CE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AC6D15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859A968" w14:textId="77777777" w:rsidR="00CD4489" w:rsidRDefault="00CD4489" w:rsidP="00C87D5E">
                            <w:pPr>
                              <w:rPr>
                                <w:rFonts w:ascii="Zizou Slab" w:hAnsi="Zizou Slab"/>
                                <w:sz w:val="21"/>
                              </w:rPr>
                            </w:pPr>
                            <w:r>
                              <w:rPr>
                                <w:rFonts w:ascii="Zizou Slab" w:hAnsi="Zizou Slab"/>
                                <w:sz w:val="21"/>
                              </w:rPr>
                              <w:t>Escudero u201712673</w:t>
                            </w:r>
                          </w:p>
                          <w:p w14:paraId="32C4DA7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4FDDF5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A6E242F" w14:textId="77777777" w:rsidR="00CD4489" w:rsidRDefault="00CD4489"/>
                          <w:p w14:paraId="4E6F0A8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F37C4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BF3F2E8" w14:textId="77777777" w:rsidR="00CD4489" w:rsidRDefault="00CD4489" w:rsidP="00C87D5E">
                            <w:pPr>
                              <w:rPr>
                                <w:rFonts w:ascii="Zizou Slab" w:hAnsi="Zizou Slab"/>
                                <w:sz w:val="21"/>
                              </w:rPr>
                            </w:pPr>
                            <w:r>
                              <w:rPr>
                                <w:rFonts w:ascii="Zizou Slab" w:hAnsi="Zizou Slab"/>
                                <w:sz w:val="21"/>
                              </w:rPr>
                              <w:t>Escudero u201712673</w:t>
                            </w:r>
                          </w:p>
                          <w:p w14:paraId="38BA87D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6F95F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CFA8A8" w14:textId="77777777" w:rsidR="00CD4489" w:rsidRDefault="00CD4489"/>
                          <w:p w14:paraId="4485DB6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3E8B8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07BB215" w14:textId="77777777" w:rsidR="00CD4489" w:rsidRDefault="00CD4489" w:rsidP="00C87D5E">
                            <w:pPr>
                              <w:rPr>
                                <w:rFonts w:ascii="Zizou Slab" w:hAnsi="Zizou Slab"/>
                                <w:sz w:val="21"/>
                              </w:rPr>
                            </w:pPr>
                            <w:r>
                              <w:rPr>
                                <w:rFonts w:ascii="Zizou Slab" w:hAnsi="Zizou Slab"/>
                                <w:sz w:val="21"/>
                              </w:rPr>
                              <w:t>Escudero u201712673</w:t>
                            </w:r>
                          </w:p>
                          <w:p w14:paraId="446B82A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B80354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087F0BB" w14:textId="77777777" w:rsidR="00CD4489" w:rsidRDefault="00CD4489"/>
                          <w:p w14:paraId="6A2B01F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F8086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C670174" w14:textId="77777777" w:rsidR="00CD4489" w:rsidRDefault="00CD4489" w:rsidP="00C87D5E">
                            <w:pPr>
                              <w:rPr>
                                <w:rFonts w:ascii="Zizou Slab" w:hAnsi="Zizou Slab"/>
                                <w:sz w:val="21"/>
                              </w:rPr>
                            </w:pPr>
                            <w:r>
                              <w:rPr>
                                <w:rFonts w:ascii="Zizou Slab" w:hAnsi="Zizou Slab"/>
                                <w:sz w:val="21"/>
                              </w:rPr>
                              <w:t>Escudero u201712673</w:t>
                            </w:r>
                          </w:p>
                          <w:p w14:paraId="76AF952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8FA0D7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BE2E09A" w14:textId="77777777" w:rsidR="00CD4489" w:rsidRDefault="00CD4489"/>
                          <w:p w14:paraId="09CF360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D58B2A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ECBE559" w14:textId="77777777" w:rsidR="00CD4489" w:rsidRDefault="00CD4489" w:rsidP="00C87D5E">
                            <w:pPr>
                              <w:rPr>
                                <w:rFonts w:ascii="Zizou Slab" w:hAnsi="Zizou Slab"/>
                                <w:sz w:val="21"/>
                              </w:rPr>
                            </w:pPr>
                            <w:r>
                              <w:rPr>
                                <w:rFonts w:ascii="Zizou Slab" w:hAnsi="Zizou Slab"/>
                                <w:sz w:val="21"/>
                              </w:rPr>
                              <w:t>Escudero u201712673</w:t>
                            </w:r>
                          </w:p>
                          <w:p w14:paraId="6F2A783F"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B53FEE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0669AB0" w14:textId="77777777" w:rsidR="00CD4489" w:rsidRDefault="00CD4489"/>
                          <w:p w14:paraId="2B4949A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59C2F8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3D7A13C" w14:textId="77777777" w:rsidR="00CD4489" w:rsidRDefault="00CD4489" w:rsidP="00C87D5E">
                            <w:pPr>
                              <w:rPr>
                                <w:rFonts w:ascii="Zizou Slab" w:hAnsi="Zizou Slab"/>
                                <w:sz w:val="21"/>
                              </w:rPr>
                            </w:pPr>
                            <w:r>
                              <w:rPr>
                                <w:rFonts w:ascii="Zizou Slab" w:hAnsi="Zizou Slab"/>
                                <w:sz w:val="21"/>
                              </w:rPr>
                              <w:t>Escudero u201712673</w:t>
                            </w:r>
                          </w:p>
                          <w:p w14:paraId="4251632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5669C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92596A4" w14:textId="77777777" w:rsidR="00CD4489" w:rsidRDefault="00CD4489"/>
                          <w:p w14:paraId="1211022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18B325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17B7C2" w14:textId="77777777" w:rsidR="00CD4489" w:rsidRDefault="00CD4489" w:rsidP="00C87D5E">
                            <w:pPr>
                              <w:rPr>
                                <w:rFonts w:ascii="Zizou Slab" w:hAnsi="Zizou Slab"/>
                                <w:sz w:val="21"/>
                              </w:rPr>
                            </w:pPr>
                            <w:r>
                              <w:rPr>
                                <w:rFonts w:ascii="Zizou Slab" w:hAnsi="Zizou Slab"/>
                                <w:sz w:val="21"/>
                              </w:rPr>
                              <w:t>Escudero u201712673</w:t>
                            </w:r>
                          </w:p>
                          <w:p w14:paraId="5CF15A2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21B76D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2ABABB7" w14:textId="77777777" w:rsidR="00CD4489" w:rsidRDefault="00CD4489"/>
                          <w:p w14:paraId="6EE7647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072DE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4781789" w14:textId="77777777" w:rsidR="00CD4489" w:rsidRDefault="00CD4489" w:rsidP="00C87D5E">
                            <w:pPr>
                              <w:rPr>
                                <w:rFonts w:ascii="Zizou Slab" w:hAnsi="Zizou Slab"/>
                                <w:sz w:val="21"/>
                              </w:rPr>
                            </w:pPr>
                            <w:r>
                              <w:rPr>
                                <w:rFonts w:ascii="Zizou Slab" w:hAnsi="Zizou Slab"/>
                                <w:sz w:val="21"/>
                              </w:rPr>
                              <w:t>Escudero u201712673</w:t>
                            </w:r>
                          </w:p>
                          <w:p w14:paraId="7E2BB3D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D9F2D7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EA06A3B" w14:textId="77777777" w:rsidR="00CD4489" w:rsidRDefault="00CD4489"/>
                          <w:p w14:paraId="3B1802DF"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32E9A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33A4777" w14:textId="77777777" w:rsidR="00CD4489" w:rsidRDefault="00CD4489" w:rsidP="00C87D5E">
                            <w:pPr>
                              <w:rPr>
                                <w:rFonts w:ascii="Zizou Slab" w:hAnsi="Zizou Slab"/>
                                <w:sz w:val="21"/>
                              </w:rPr>
                            </w:pPr>
                            <w:r>
                              <w:rPr>
                                <w:rFonts w:ascii="Zizou Slab" w:hAnsi="Zizou Slab"/>
                                <w:sz w:val="21"/>
                              </w:rPr>
                              <w:t>Escudero u201712673</w:t>
                            </w:r>
                          </w:p>
                          <w:p w14:paraId="1DD488F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D97DC9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F7BEFD" w14:textId="77777777" w:rsidR="00CD4489" w:rsidRDefault="00CD4489"/>
                          <w:p w14:paraId="4C66DA3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0CEFFF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03EB492" w14:textId="77777777" w:rsidR="00CD4489" w:rsidRDefault="00CD4489" w:rsidP="00C87D5E">
                            <w:pPr>
                              <w:rPr>
                                <w:rFonts w:ascii="Zizou Slab" w:hAnsi="Zizou Slab"/>
                                <w:sz w:val="21"/>
                              </w:rPr>
                            </w:pPr>
                            <w:r>
                              <w:rPr>
                                <w:rFonts w:ascii="Zizou Slab" w:hAnsi="Zizou Slab"/>
                                <w:sz w:val="21"/>
                              </w:rPr>
                              <w:t>Escudero u201712673</w:t>
                            </w:r>
                          </w:p>
                          <w:p w14:paraId="40A218F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5A459A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D0F3B2C" w14:textId="77777777" w:rsidR="00CD4489" w:rsidRDefault="00CD4489"/>
                          <w:p w14:paraId="3C5DDDF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819953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87F21B3" w14:textId="77777777" w:rsidR="00CD4489" w:rsidRDefault="00CD4489" w:rsidP="00C87D5E">
                            <w:pPr>
                              <w:rPr>
                                <w:rFonts w:ascii="Zizou Slab" w:hAnsi="Zizou Slab"/>
                                <w:sz w:val="21"/>
                              </w:rPr>
                            </w:pPr>
                            <w:r>
                              <w:rPr>
                                <w:rFonts w:ascii="Zizou Slab" w:hAnsi="Zizou Slab"/>
                                <w:sz w:val="21"/>
                              </w:rPr>
                              <w:t>Escudero u201712673</w:t>
                            </w:r>
                          </w:p>
                          <w:p w14:paraId="103C9018"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E70A7C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2E287CA" w14:textId="77777777" w:rsidR="00CD4489" w:rsidRDefault="00CD4489"/>
                          <w:p w14:paraId="0780374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CD4C7E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A04C19A" w14:textId="77777777" w:rsidR="00CD4489" w:rsidRDefault="00CD4489" w:rsidP="00C87D5E">
                            <w:pPr>
                              <w:rPr>
                                <w:rFonts w:ascii="Zizou Slab" w:hAnsi="Zizou Slab"/>
                                <w:sz w:val="21"/>
                              </w:rPr>
                            </w:pPr>
                            <w:r>
                              <w:rPr>
                                <w:rFonts w:ascii="Zizou Slab" w:hAnsi="Zizou Slab"/>
                                <w:sz w:val="21"/>
                              </w:rPr>
                              <w:t>Escudero u201712673</w:t>
                            </w:r>
                          </w:p>
                          <w:p w14:paraId="538419F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DE6187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44617F" w14:textId="77777777" w:rsidR="00CD4489" w:rsidRDefault="00CD4489"/>
                          <w:p w14:paraId="0D5D12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A2C3B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D3A9B17" w14:textId="77777777" w:rsidR="00CD4489" w:rsidRDefault="00CD4489" w:rsidP="00C87D5E">
                            <w:pPr>
                              <w:rPr>
                                <w:rFonts w:ascii="Zizou Slab" w:hAnsi="Zizou Slab"/>
                                <w:sz w:val="21"/>
                              </w:rPr>
                            </w:pPr>
                            <w:r>
                              <w:rPr>
                                <w:rFonts w:ascii="Zizou Slab" w:hAnsi="Zizou Slab"/>
                                <w:sz w:val="21"/>
                              </w:rPr>
                              <w:t>Escudero u201712673</w:t>
                            </w:r>
                          </w:p>
                          <w:p w14:paraId="7C5CC53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E07364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5BA5DDE" w14:textId="77777777" w:rsidR="00CD4489" w:rsidRDefault="00CD4489"/>
                          <w:p w14:paraId="19AFF534"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E5E806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A714902" w14:textId="77777777" w:rsidR="00CD4489" w:rsidRDefault="00CD4489" w:rsidP="00C87D5E">
                            <w:pPr>
                              <w:rPr>
                                <w:rFonts w:ascii="Zizou Slab" w:hAnsi="Zizou Slab"/>
                                <w:sz w:val="21"/>
                              </w:rPr>
                            </w:pPr>
                            <w:r>
                              <w:rPr>
                                <w:rFonts w:ascii="Zizou Slab" w:hAnsi="Zizou Slab"/>
                                <w:sz w:val="21"/>
                              </w:rPr>
                              <w:t>Escudero u201712673</w:t>
                            </w:r>
                          </w:p>
                          <w:p w14:paraId="470ABE2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22D8B4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844E39C" w14:textId="77777777" w:rsidR="00CD4489" w:rsidRDefault="00CD4489"/>
                          <w:p w14:paraId="75DC8FB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982719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C4C8F7E" w14:textId="77777777" w:rsidR="00CD4489" w:rsidRDefault="00CD4489" w:rsidP="00C87D5E">
                            <w:pPr>
                              <w:rPr>
                                <w:rFonts w:ascii="Zizou Slab" w:hAnsi="Zizou Slab"/>
                                <w:sz w:val="21"/>
                              </w:rPr>
                            </w:pPr>
                            <w:r>
                              <w:rPr>
                                <w:rFonts w:ascii="Zizou Slab" w:hAnsi="Zizou Slab"/>
                                <w:sz w:val="21"/>
                              </w:rPr>
                              <w:t>Escudero u201712673</w:t>
                            </w:r>
                          </w:p>
                          <w:p w14:paraId="70297BE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282864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465873D" w14:textId="77777777" w:rsidR="00CD4489" w:rsidRDefault="00CD4489"/>
                          <w:p w14:paraId="2602134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8A9FBF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C33C130" w14:textId="77777777" w:rsidR="00CD4489" w:rsidRDefault="00CD4489" w:rsidP="00C87D5E">
                            <w:pPr>
                              <w:rPr>
                                <w:rFonts w:ascii="Zizou Slab" w:hAnsi="Zizou Slab"/>
                                <w:sz w:val="21"/>
                              </w:rPr>
                            </w:pPr>
                            <w:r>
                              <w:rPr>
                                <w:rFonts w:ascii="Zizou Slab" w:hAnsi="Zizou Slab"/>
                                <w:sz w:val="21"/>
                              </w:rPr>
                              <w:t>Escudero u201712673</w:t>
                            </w:r>
                          </w:p>
                          <w:p w14:paraId="188750D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34178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B765E78" w14:textId="77777777" w:rsidR="00CD4489" w:rsidRDefault="00CD4489"/>
                          <w:p w14:paraId="6712FAA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E27E44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6DC71F" w14:textId="77777777" w:rsidR="00CD4489" w:rsidRDefault="00CD4489" w:rsidP="00C87D5E">
                            <w:pPr>
                              <w:rPr>
                                <w:rFonts w:ascii="Zizou Slab" w:hAnsi="Zizou Slab"/>
                                <w:sz w:val="21"/>
                              </w:rPr>
                            </w:pPr>
                            <w:r>
                              <w:rPr>
                                <w:rFonts w:ascii="Zizou Slab" w:hAnsi="Zizou Slab"/>
                                <w:sz w:val="21"/>
                              </w:rPr>
                              <w:t>Escudero u201712673</w:t>
                            </w:r>
                          </w:p>
                          <w:p w14:paraId="7D7CBAB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14D3A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B07A1C6" w14:textId="77777777" w:rsidR="00CD4489" w:rsidRDefault="00CD4489"/>
                          <w:p w14:paraId="6ED6246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83FB72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F62E389" w14:textId="77777777" w:rsidR="00CD4489" w:rsidRDefault="00CD4489" w:rsidP="00C87D5E">
                            <w:pPr>
                              <w:rPr>
                                <w:rFonts w:ascii="Zizou Slab" w:hAnsi="Zizou Slab"/>
                                <w:sz w:val="21"/>
                              </w:rPr>
                            </w:pPr>
                            <w:r>
                              <w:rPr>
                                <w:rFonts w:ascii="Zizou Slab" w:hAnsi="Zizou Slab"/>
                                <w:sz w:val="21"/>
                              </w:rPr>
                              <w:t>Escudero u201712673</w:t>
                            </w:r>
                          </w:p>
                          <w:p w14:paraId="7FBFBC5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9A9FB1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912DAA8" w14:textId="77777777" w:rsidR="00CD4489" w:rsidRDefault="00CD4489"/>
                          <w:p w14:paraId="335B1A2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90709B5"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E0C3FCB" w14:textId="77777777" w:rsidR="00CD4489" w:rsidRDefault="00CD4489" w:rsidP="00C87D5E">
                            <w:pPr>
                              <w:rPr>
                                <w:rFonts w:ascii="Zizou Slab" w:hAnsi="Zizou Slab"/>
                                <w:sz w:val="21"/>
                              </w:rPr>
                            </w:pPr>
                            <w:r>
                              <w:rPr>
                                <w:rFonts w:ascii="Zizou Slab" w:hAnsi="Zizou Slab"/>
                                <w:sz w:val="21"/>
                              </w:rPr>
                              <w:t>Escudero u201712673</w:t>
                            </w:r>
                          </w:p>
                          <w:p w14:paraId="26F81CD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7768879"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95E37D0" w14:textId="77777777" w:rsidR="00CD4489" w:rsidRDefault="00CD4489"/>
                          <w:p w14:paraId="6E9006B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65DB63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424A7B5" w14:textId="77777777" w:rsidR="00CD4489" w:rsidRDefault="00CD4489" w:rsidP="00C87D5E">
                            <w:pPr>
                              <w:rPr>
                                <w:rFonts w:ascii="Zizou Slab" w:hAnsi="Zizou Slab"/>
                                <w:sz w:val="21"/>
                              </w:rPr>
                            </w:pPr>
                            <w:r>
                              <w:rPr>
                                <w:rFonts w:ascii="Zizou Slab" w:hAnsi="Zizou Slab"/>
                                <w:sz w:val="21"/>
                              </w:rPr>
                              <w:t>Escudero u201712673</w:t>
                            </w:r>
                          </w:p>
                          <w:p w14:paraId="3D42C663"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5C192B7"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264CA6" w14:textId="77777777" w:rsidR="00CD4489" w:rsidRDefault="00CD4489"/>
                          <w:p w14:paraId="0E5751C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6E9E29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5A78345" w14:textId="77777777" w:rsidR="00CD4489" w:rsidRDefault="00CD4489" w:rsidP="00C87D5E">
                            <w:pPr>
                              <w:rPr>
                                <w:rFonts w:ascii="Zizou Slab" w:hAnsi="Zizou Slab"/>
                                <w:sz w:val="21"/>
                              </w:rPr>
                            </w:pPr>
                            <w:r>
                              <w:rPr>
                                <w:rFonts w:ascii="Zizou Slab" w:hAnsi="Zizou Slab"/>
                                <w:sz w:val="21"/>
                              </w:rPr>
                              <w:t>Escudero u201712673</w:t>
                            </w:r>
                          </w:p>
                          <w:p w14:paraId="5663A6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7F9BA8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5274B8AF" w14:textId="77777777" w:rsidR="00CD4489" w:rsidRDefault="00CD4489"/>
                          <w:p w14:paraId="62DDF8E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8A27BE6"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C78196C" w14:textId="77777777" w:rsidR="00CD4489" w:rsidRDefault="00CD4489" w:rsidP="00C87D5E">
                            <w:pPr>
                              <w:rPr>
                                <w:rFonts w:ascii="Zizou Slab" w:hAnsi="Zizou Slab"/>
                                <w:sz w:val="21"/>
                              </w:rPr>
                            </w:pPr>
                            <w:r>
                              <w:rPr>
                                <w:rFonts w:ascii="Zizou Slab" w:hAnsi="Zizou Slab"/>
                                <w:sz w:val="21"/>
                              </w:rPr>
                              <w:t>Escudero u201712673</w:t>
                            </w:r>
                          </w:p>
                          <w:p w14:paraId="7674093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C937486"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EA3331" w14:textId="77777777" w:rsidR="00CD4489" w:rsidRDefault="00CD4489"/>
                          <w:p w14:paraId="0BD1C6E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9C8804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BEE275D" w14:textId="77777777" w:rsidR="00CD4489" w:rsidRDefault="00CD4489" w:rsidP="00C87D5E">
                            <w:pPr>
                              <w:rPr>
                                <w:rFonts w:ascii="Zizou Slab" w:hAnsi="Zizou Slab"/>
                                <w:sz w:val="21"/>
                              </w:rPr>
                            </w:pPr>
                            <w:r>
                              <w:rPr>
                                <w:rFonts w:ascii="Zizou Slab" w:hAnsi="Zizou Slab"/>
                                <w:sz w:val="21"/>
                              </w:rPr>
                              <w:t>Escudero u201712673</w:t>
                            </w:r>
                          </w:p>
                          <w:p w14:paraId="2A69197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D03B03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8D2094" w14:textId="77777777" w:rsidR="00CD4489" w:rsidRDefault="00CD4489"/>
                          <w:p w14:paraId="0E27906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EDA9F1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4155A78" w14:textId="77777777" w:rsidR="00CD4489" w:rsidRDefault="00CD4489" w:rsidP="00C87D5E">
                            <w:pPr>
                              <w:rPr>
                                <w:rFonts w:ascii="Zizou Slab" w:hAnsi="Zizou Slab"/>
                                <w:sz w:val="21"/>
                              </w:rPr>
                            </w:pPr>
                            <w:r>
                              <w:rPr>
                                <w:rFonts w:ascii="Zizou Slab" w:hAnsi="Zizou Slab"/>
                                <w:sz w:val="21"/>
                              </w:rPr>
                              <w:t>Escudero u201712673</w:t>
                            </w:r>
                          </w:p>
                          <w:p w14:paraId="023C7AC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53EB4D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1ACEE82" w14:textId="77777777" w:rsidR="00CD4489" w:rsidRDefault="00CD4489"/>
                          <w:p w14:paraId="5246BD8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EE0D44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23BAC04" w14:textId="77777777" w:rsidR="00CD4489" w:rsidRDefault="00CD4489" w:rsidP="00C87D5E">
                            <w:pPr>
                              <w:rPr>
                                <w:rFonts w:ascii="Zizou Slab" w:hAnsi="Zizou Slab"/>
                                <w:sz w:val="21"/>
                              </w:rPr>
                            </w:pPr>
                            <w:r>
                              <w:rPr>
                                <w:rFonts w:ascii="Zizou Slab" w:hAnsi="Zizou Slab"/>
                                <w:sz w:val="21"/>
                              </w:rPr>
                              <w:t>Escudero u201712673</w:t>
                            </w:r>
                          </w:p>
                          <w:p w14:paraId="1642C63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BBA8C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C4721AE" w14:textId="77777777" w:rsidR="00CD4489" w:rsidRDefault="00CD4489"/>
                          <w:p w14:paraId="3FE3D0F3"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1D3D1B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62158B5" w14:textId="77777777" w:rsidR="00CD4489" w:rsidRDefault="00CD4489" w:rsidP="00C87D5E">
                            <w:pPr>
                              <w:rPr>
                                <w:rFonts w:ascii="Zizou Slab" w:hAnsi="Zizou Slab"/>
                                <w:sz w:val="21"/>
                              </w:rPr>
                            </w:pPr>
                            <w:r>
                              <w:rPr>
                                <w:rFonts w:ascii="Zizou Slab" w:hAnsi="Zizou Slab"/>
                                <w:sz w:val="21"/>
                              </w:rPr>
                              <w:t>Escudero u201712673</w:t>
                            </w:r>
                          </w:p>
                          <w:p w14:paraId="585501ED"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037C9B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741A163" w14:textId="77777777" w:rsidR="00CD4489" w:rsidRDefault="00CD4489"/>
                          <w:p w14:paraId="7BD8FFC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ED91A3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D03866" w14:textId="77777777" w:rsidR="00CD4489" w:rsidRDefault="00CD4489" w:rsidP="00C87D5E">
                            <w:pPr>
                              <w:rPr>
                                <w:rFonts w:ascii="Zizou Slab" w:hAnsi="Zizou Slab"/>
                                <w:sz w:val="21"/>
                              </w:rPr>
                            </w:pPr>
                            <w:r>
                              <w:rPr>
                                <w:rFonts w:ascii="Zizou Slab" w:hAnsi="Zizou Slab"/>
                                <w:sz w:val="21"/>
                              </w:rPr>
                              <w:t>Escudero u201712673</w:t>
                            </w:r>
                          </w:p>
                          <w:p w14:paraId="4410A1A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D15920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8EF526" w14:textId="77777777" w:rsidR="00CD4489" w:rsidRDefault="00CD4489"/>
                          <w:p w14:paraId="3A5F82E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D2DB86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E0905A3" w14:textId="77777777" w:rsidR="00CD4489" w:rsidRDefault="00CD4489" w:rsidP="00C87D5E">
                            <w:pPr>
                              <w:rPr>
                                <w:rFonts w:ascii="Zizou Slab" w:hAnsi="Zizou Slab"/>
                                <w:sz w:val="21"/>
                              </w:rPr>
                            </w:pPr>
                            <w:r>
                              <w:rPr>
                                <w:rFonts w:ascii="Zizou Slab" w:hAnsi="Zizou Slab"/>
                                <w:sz w:val="21"/>
                              </w:rPr>
                              <w:t>Escudero u201712673</w:t>
                            </w:r>
                          </w:p>
                          <w:p w14:paraId="1B2A288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B62064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A98C5D0" w14:textId="77777777" w:rsidR="00CD4489" w:rsidRDefault="00CD4489"/>
                          <w:p w14:paraId="11E9907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858A94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C640163" w14:textId="77777777" w:rsidR="00CD4489" w:rsidRDefault="00CD4489" w:rsidP="00C87D5E">
                            <w:pPr>
                              <w:rPr>
                                <w:rFonts w:ascii="Zizou Slab" w:hAnsi="Zizou Slab"/>
                                <w:sz w:val="21"/>
                              </w:rPr>
                            </w:pPr>
                            <w:r>
                              <w:rPr>
                                <w:rFonts w:ascii="Zizou Slab" w:hAnsi="Zizou Slab"/>
                                <w:sz w:val="21"/>
                              </w:rPr>
                              <w:t>Escudero u201712673</w:t>
                            </w:r>
                          </w:p>
                          <w:p w14:paraId="7395E397"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4913A3"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68330C1" w14:textId="77777777" w:rsidR="00CD4489" w:rsidRDefault="00CD4489"/>
                          <w:p w14:paraId="71F21C1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02CEFED"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FD5940" w14:textId="77777777" w:rsidR="00CD4489" w:rsidRDefault="00CD4489" w:rsidP="00C87D5E">
                            <w:pPr>
                              <w:rPr>
                                <w:rFonts w:ascii="Zizou Slab" w:hAnsi="Zizou Slab"/>
                                <w:sz w:val="21"/>
                              </w:rPr>
                            </w:pPr>
                            <w:r>
                              <w:rPr>
                                <w:rFonts w:ascii="Zizou Slab" w:hAnsi="Zizou Slab"/>
                                <w:sz w:val="21"/>
                              </w:rPr>
                              <w:t>Escudero u201712673</w:t>
                            </w:r>
                          </w:p>
                          <w:p w14:paraId="4055B35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2CE925C"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9D1A744" w14:textId="77777777" w:rsidR="00CD4489" w:rsidRDefault="00CD4489"/>
                          <w:p w14:paraId="3B0ABF5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65BF63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101E5B0" w14:textId="77777777" w:rsidR="00CD4489" w:rsidRDefault="00CD4489" w:rsidP="00C87D5E">
                            <w:pPr>
                              <w:rPr>
                                <w:rFonts w:ascii="Zizou Slab" w:hAnsi="Zizou Slab"/>
                                <w:sz w:val="21"/>
                              </w:rPr>
                            </w:pPr>
                            <w:r>
                              <w:rPr>
                                <w:rFonts w:ascii="Zizou Slab" w:hAnsi="Zizou Slab"/>
                                <w:sz w:val="21"/>
                              </w:rPr>
                              <w:t>Escudero u201712673</w:t>
                            </w:r>
                          </w:p>
                          <w:p w14:paraId="30D569E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64BA78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F66576F" w14:textId="77777777" w:rsidR="00CD4489" w:rsidRDefault="00CD4489"/>
                          <w:p w14:paraId="3435070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15C73BB"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2D0D05D" w14:textId="77777777" w:rsidR="00CD4489" w:rsidRDefault="00CD4489" w:rsidP="00C87D5E">
                            <w:pPr>
                              <w:rPr>
                                <w:rFonts w:ascii="Zizou Slab" w:hAnsi="Zizou Slab"/>
                                <w:sz w:val="21"/>
                              </w:rPr>
                            </w:pPr>
                            <w:r>
                              <w:rPr>
                                <w:rFonts w:ascii="Zizou Slab" w:hAnsi="Zizou Slab"/>
                                <w:sz w:val="21"/>
                              </w:rPr>
                              <w:t>Escudero u201712673</w:t>
                            </w:r>
                          </w:p>
                          <w:p w14:paraId="1FD623F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52EFD6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6BBF8CA" w14:textId="77777777" w:rsidR="00CD4489" w:rsidRDefault="00CD4489"/>
                          <w:p w14:paraId="144422D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4F97A8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1DF7B5E" w14:textId="77777777" w:rsidR="00CD4489" w:rsidRDefault="00CD4489" w:rsidP="00C87D5E">
                            <w:pPr>
                              <w:rPr>
                                <w:rFonts w:ascii="Zizou Slab" w:hAnsi="Zizou Slab"/>
                                <w:sz w:val="21"/>
                              </w:rPr>
                            </w:pPr>
                            <w:r>
                              <w:rPr>
                                <w:rFonts w:ascii="Zizou Slab" w:hAnsi="Zizou Slab"/>
                                <w:sz w:val="21"/>
                              </w:rPr>
                              <w:t>Escudero u201712673</w:t>
                            </w:r>
                          </w:p>
                          <w:p w14:paraId="358CA09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EF87EDD"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E27DA39" w14:textId="77777777" w:rsidR="00CD4489" w:rsidRDefault="00CD4489"/>
                          <w:p w14:paraId="69EB92F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7150BE"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F33420B" w14:textId="77777777" w:rsidR="00CD4489" w:rsidRDefault="00CD4489" w:rsidP="00C87D5E">
                            <w:pPr>
                              <w:rPr>
                                <w:rFonts w:ascii="Zizou Slab" w:hAnsi="Zizou Slab"/>
                                <w:sz w:val="21"/>
                              </w:rPr>
                            </w:pPr>
                            <w:r>
                              <w:rPr>
                                <w:rFonts w:ascii="Zizou Slab" w:hAnsi="Zizou Slab"/>
                                <w:sz w:val="21"/>
                              </w:rPr>
                              <w:t>Escudero u201712673</w:t>
                            </w:r>
                          </w:p>
                          <w:p w14:paraId="7C79829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C942948"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B00992E" w14:textId="77777777" w:rsidR="00CD4489" w:rsidRDefault="00CD4489"/>
                          <w:p w14:paraId="2101546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B0EB879"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EC7CC62" w14:textId="77777777" w:rsidR="00CD4489" w:rsidRDefault="00CD4489" w:rsidP="00C87D5E">
                            <w:pPr>
                              <w:rPr>
                                <w:rFonts w:ascii="Zizou Slab" w:hAnsi="Zizou Slab"/>
                                <w:sz w:val="21"/>
                              </w:rPr>
                            </w:pPr>
                            <w:r>
                              <w:rPr>
                                <w:rFonts w:ascii="Zizou Slab" w:hAnsi="Zizou Slab"/>
                                <w:sz w:val="21"/>
                              </w:rPr>
                              <w:t>Escudero u201712673</w:t>
                            </w:r>
                          </w:p>
                          <w:p w14:paraId="21F87796"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41080D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82CBA83" w14:textId="77777777" w:rsidR="00CD4489" w:rsidRDefault="00CD4489"/>
                          <w:p w14:paraId="06FC02B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D00F92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96227DF" w14:textId="77777777" w:rsidR="00CD4489" w:rsidRDefault="00CD4489" w:rsidP="00C87D5E">
                            <w:pPr>
                              <w:rPr>
                                <w:rFonts w:ascii="Zizou Slab" w:hAnsi="Zizou Slab"/>
                                <w:sz w:val="21"/>
                              </w:rPr>
                            </w:pPr>
                            <w:r>
                              <w:rPr>
                                <w:rFonts w:ascii="Zizou Slab" w:hAnsi="Zizou Slab"/>
                                <w:sz w:val="21"/>
                              </w:rPr>
                              <w:t>Escudero u201712673</w:t>
                            </w:r>
                          </w:p>
                          <w:p w14:paraId="45A0A1C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E6A39D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C38AC18" w14:textId="77777777" w:rsidR="00CD4489" w:rsidRDefault="00CD4489"/>
                          <w:p w14:paraId="752ECBCA"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F4CF1A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5DE8108" w14:textId="77777777" w:rsidR="00CD4489" w:rsidRDefault="00CD4489" w:rsidP="00C87D5E">
                            <w:pPr>
                              <w:rPr>
                                <w:rFonts w:ascii="Zizou Slab" w:hAnsi="Zizou Slab"/>
                                <w:sz w:val="21"/>
                              </w:rPr>
                            </w:pPr>
                            <w:r>
                              <w:rPr>
                                <w:rFonts w:ascii="Zizou Slab" w:hAnsi="Zizou Slab"/>
                                <w:sz w:val="21"/>
                              </w:rPr>
                              <w:t>Escudero u201712673</w:t>
                            </w:r>
                          </w:p>
                          <w:p w14:paraId="2408FE0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807130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2712F36" w14:textId="77777777" w:rsidR="00CD4489" w:rsidRDefault="00CD4489"/>
                          <w:p w14:paraId="1B2CEB4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54AF9A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8577279" w14:textId="77777777" w:rsidR="00CD4489" w:rsidRDefault="00CD4489" w:rsidP="00C87D5E">
                            <w:pPr>
                              <w:rPr>
                                <w:rFonts w:ascii="Zizou Slab" w:hAnsi="Zizou Slab"/>
                                <w:sz w:val="21"/>
                              </w:rPr>
                            </w:pPr>
                            <w:r>
                              <w:rPr>
                                <w:rFonts w:ascii="Zizou Slab" w:hAnsi="Zizou Slab"/>
                                <w:sz w:val="21"/>
                              </w:rPr>
                              <w:t>Escudero u201712673</w:t>
                            </w:r>
                          </w:p>
                          <w:p w14:paraId="5DCF75C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7AE5593B"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B9D30C2" w14:textId="77777777" w:rsidR="00CD4489" w:rsidRDefault="00CD4489"/>
                          <w:p w14:paraId="41EED3D1"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0240DF6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DC84506" w14:textId="77777777" w:rsidR="00CD4489" w:rsidRDefault="00CD4489" w:rsidP="00C87D5E">
                            <w:pPr>
                              <w:rPr>
                                <w:rFonts w:ascii="Zizou Slab" w:hAnsi="Zizou Slab"/>
                                <w:sz w:val="21"/>
                              </w:rPr>
                            </w:pPr>
                            <w:r>
                              <w:rPr>
                                <w:rFonts w:ascii="Zizou Slab" w:hAnsi="Zizou Slab"/>
                                <w:sz w:val="21"/>
                              </w:rPr>
                              <w:t>Escudero u201712673</w:t>
                            </w:r>
                          </w:p>
                          <w:p w14:paraId="570CA44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B0782B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A2DE260" w14:textId="77777777" w:rsidR="00CD4489" w:rsidRDefault="00CD4489"/>
                          <w:p w14:paraId="1D522C15"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471E5BC"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8761C5" w14:textId="77777777" w:rsidR="00CD4489" w:rsidRDefault="00CD4489" w:rsidP="00C87D5E">
                            <w:pPr>
                              <w:rPr>
                                <w:rFonts w:ascii="Zizou Slab" w:hAnsi="Zizou Slab"/>
                                <w:sz w:val="21"/>
                              </w:rPr>
                            </w:pPr>
                            <w:r>
                              <w:rPr>
                                <w:rFonts w:ascii="Zizou Slab" w:hAnsi="Zizou Slab"/>
                                <w:sz w:val="21"/>
                              </w:rPr>
                              <w:t>Escudero u201712673</w:t>
                            </w:r>
                          </w:p>
                          <w:p w14:paraId="74BEA1C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0520A2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65BEACE" w14:textId="77777777" w:rsidR="00CD4489" w:rsidRDefault="00CD4489"/>
                          <w:p w14:paraId="3F4BD7F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5BA93E1A"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6C052B3" w14:textId="77777777" w:rsidR="00CD4489" w:rsidRDefault="00CD4489" w:rsidP="00C87D5E">
                            <w:pPr>
                              <w:rPr>
                                <w:rFonts w:ascii="Zizou Slab" w:hAnsi="Zizou Slab"/>
                                <w:sz w:val="21"/>
                              </w:rPr>
                            </w:pPr>
                            <w:r>
                              <w:rPr>
                                <w:rFonts w:ascii="Zizou Slab" w:hAnsi="Zizou Slab"/>
                                <w:sz w:val="21"/>
                              </w:rPr>
                              <w:t>Escudero u201712673</w:t>
                            </w:r>
                          </w:p>
                          <w:p w14:paraId="1B315C0B"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FA4E29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396B253" w14:textId="77777777" w:rsidR="00CD4489" w:rsidRDefault="00CD4489"/>
                          <w:p w14:paraId="4743D55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05C7DD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7547806" w14:textId="77777777" w:rsidR="00CD4489" w:rsidRDefault="00CD4489" w:rsidP="00C87D5E">
                            <w:pPr>
                              <w:rPr>
                                <w:rFonts w:ascii="Zizou Slab" w:hAnsi="Zizou Slab"/>
                                <w:sz w:val="21"/>
                              </w:rPr>
                            </w:pPr>
                            <w:r>
                              <w:rPr>
                                <w:rFonts w:ascii="Zizou Slab" w:hAnsi="Zizou Slab"/>
                                <w:sz w:val="21"/>
                              </w:rPr>
                              <w:t>Escudero u201712673</w:t>
                            </w:r>
                          </w:p>
                          <w:p w14:paraId="0E8D4CA2"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DC19D2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7B67A6B" w14:textId="77777777" w:rsidR="00CD4489" w:rsidRDefault="00CD4489"/>
                          <w:p w14:paraId="5E833CE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C34DB1"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E8863DB" w14:textId="77777777" w:rsidR="00CD4489" w:rsidRDefault="00CD4489" w:rsidP="00C87D5E">
                            <w:pPr>
                              <w:rPr>
                                <w:rFonts w:ascii="Zizou Slab" w:hAnsi="Zizou Slab"/>
                                <w:sz w:val="21"/>
                              </w:rPr>
                            </w:pPr>
                            <w:r>
                              <w:rPr>
                                <w:rFonts w:ascii="Zizou Slab" w:hAnsi="Zizou Slab"/>
                                <w:sz w:val="21"/>
                              </w:rPr>
                              <w:t>Escudero u201712673</w:t>
                            </w:r>
                          </w:p>
                          <w:p w14:paraId="116B9969"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7E9043E"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154BA14" w14:textId="77777777" w:rsidR="00CD4489" w:rsidRDefault="00CD4489"/>
                          <w:p w14:paraId="5A737F4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1BE5F9B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60A8D8A9" w14:textId="77777777" w:rsidR="00CD4489" w:rsidRDefault="00CD4489" w:rsidP="00C87D5E">
                            <w:pPr>
                              <w:rPr>
                                <w:rFonts w:ascii="Zizou Slab" w:hAnsi="Zizou Slab"/>
                                <w:sz w:val="21"/>
                              </w:rPr>
                            </w:pPr>
                            <w:r>
                              <w:rPr>
                                <w:rFonts w:ascii="Zizou Slab" w:hAnsi="Zizou Slab"/>
                                <w:sz w:val="21"/>
                              </w:rPr>
                              <w:t>Escudero u201712673</w:t>
                            </w:r>
                          </w:p>
                          <w:p w14:paraId="488CB1AC"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888EB0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7AC3ED6" w14:textId="77777777" w:rsidR="00CD4489" w:rsidRDefault="00CD4489"/>
                          <w:p w14:paraId="45F3576E"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6DFFF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E006005" w14:textId="77777777" w:rsidR="00CD4489" w:rsidRDefault="00CD4489" w:rsidP="00C87D5E">
                            <w:pPr>
                              <w:rPr>
                                <w:rFonts w:ascii="Zizou Slab" w:hAnsi="Zizou Slab"/>
                                <w:sz w:val="21"/>
                              </w:rPr>
                            </w:pPr>
                            <w:r>
                              <w:rPr>
                                <w:rFonts w:ascii="Zizou Slab" w:hAnsi="Zizou Slab"/>
                                <w:sz w:val="21"/>
                              </w:rPr>
                              <w:t>Escudero u201712673</w:t>
                            </w:r>
                          </w:p>
                          <w:p w14:paraId="7F7084B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AA1609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3C0251C0" w14:textId="77777777" w:rsidR="00CD4489" w:rsidRDefault="00CD4489"/>
                          <w:p w14:paraId="4006F9A2"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6A38F3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BBB4419" w14:textId="77777777" w:rsidR="00CD4489" w:rsidRDefault="00CD4489" w:rsidP="00C87D5E">
                            <w:pPr>
                              <w:rPr>
                                <w:rFonts w:ascii="Zizou Slab" w:hAnsi="Zizou Slab"/>
                                <w:sz w:val="21"/>
                              </w:rPr>
                            </w:pPr>
                            <w:r>
                              <w:rPr>
                                <w:rFonts w:ascii="Zizou Slab" w:hAnsi="Zizou Slab"/>
                                <w:sz w:val="21"/>
                              </w:rPr>
                              <w:t>Escudero u201712673</w:t>
                            </w:r>
                          </w:p>
                          <w:p w14:paraId="4A302F40"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35917E9F"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9B36178" w14:textId="77777777" w:rsidR="00CD4489" w:rsidRDefault="00CD4489"/>
                          <w:p w14:paraId="3D84D159"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B6008B8"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E3B35F7" w14:textId="77777777" w:rsidR="00CD4489" w:rsidRDefault="00CD4489" w:rsidP="00C87D5E">
                            <w:pPr>
                              <w:rPr>
                                <w:rFonts w:ascii="Zizou Slab" w:hAnsi="Zizou Slab"/>
                                <w:sz w:val="21"/>
                              </w:rPr>
                            </w:pPr>
                            <w:r>
                              <w:rPr>
                                <w:rFonts w:ascii="Zizou Slab" w:hAnsi="Zizou Slab"/>
                                <w:sz w:val="21"/>
                              </w:rPr>
                              <w:t>Escudero u201712673</w:t>
                            </w:r>
                          </w:p>
                          <w:p w14:paraId="60920445"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5CBAA61A"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7F8327E1" w14:textId="77777777" w:rsidR="00CD4489" w:rsidRDefault="00CD4489"/>
                          <w:p w14:paraId="659DED47"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76A4B773"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281E9DE1" w14:textId="77777777" w:rsidR="00CD4489" w:rsidRDefault="00CD4489" w:rsidP="00C87D5E">
                            <w:pPr>
                              <w:rPr>
                                <w:rFonts w:ascii="Zizou Slab" w:hAnsi="Zizou Slab"/>
                                <w:sz w:val="21"/>
                              </w:rPr>
                            </w:pPr>
                            <w:r>
                              <w:rPr>
                                <w:rFonts w:ascii="Zizou Slab" w:hAnsi="Zizou Slab"/>
                                <w:sz w:val="21"/>
                              </w:rPr>
                              <w:t>Escudero u201712673</w:t>
                            </w:r>
                          </w:p>
                          <w:p w14:paraId="399B982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129F59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1BEF293" w14:textId="77777777" w:rsidR="00CD4489" w:rsidRDefault="00CD4489"/>
                          <w:p w14:paraId="756CDA00"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BF421B7"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0FBE6318" w14:textId="77777777" w:rsidR="00CD4489" w:rsidRDefault="00CD4489" w:rsidP="00C87D5E">
                            <w:pPr>
                              <w:rPr>
                                <w:rFonts w:ascii="Zizou Slab" w:hAnsi="Zizou Slab"/>
                                <w:sz w:val="21"/>
                              </w:rPr>
                            </w:pPr>
                            <w:r>
                              <w:rPr>
                                <w:rFonts w:ascii="Zizou Slab" w:hAnsi="Zizou Slab"/>
                                <w:sz w:val="21"/>
                              </w:rPr>
                              <w:t>Escudero u201712673</w:t>
                            </w:r>
                          </w:p>
                          <w:p w14:paraId="15EC3BB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22BB33C5"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02BDDC12" w14:textId="77777777" w:rsidR="00CD4489" w:rsidRDefault="00CD4489"/>
                          <w:p w14:paraId="48B0474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DAC279F"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4078D6A7" w14:textId="77777777" w:rsidR="00CD4489" w:rsidRDefault="00CD4489" w:rsidP="00C87D5E">
                            <w:pPr>
                              <w:rPr>
                                <w:rFonts w:ascii="Zizou Slab" w:hAnsi="Zizou Slab"/>
                                <w:sz w:val="21"/>
                              </w:rPr>
                            </w:pPr>
                            <w:r>
                              <w:rPr>
                                <w:rFonts w:ascii="Zizou Slab" w:hAnsi="Zizou Slab"/>
                                <w:sz w:val="21"/>
                              </w:rPr>
                              <w:t>Escudero u201712673</w:t>
                            </w:r>
                          </w:p>
                          <w:p w14:paraId="76CFA0FA"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65F8EA2"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6AEFA169" w14:textId="77777777" w:rsidR="00CD4489" w:rsidRDefault="00CD4489"/>
                          <w:p w14:paraId="38CA29FD"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3EB991D2"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701C06FE" w14:textId="77777777" w:rsidR="00CD4489" w:rsidRDefault="00CD4489" w:rsidP="00C87D5E">
                            <w:pPr>
                              <w:rPr>
                                <w:rFonts w:ascii="Zizou Slab" w:hAnsi="Zizou Slab"/>
                                <w:sz w:val="21"/>
                              </w:rPr>
                            </w:pPr>
                            <w:r>
                              <w:rPr>
                                <w:rFonts w:ascii="Zizou Slab" w:hAnsi="Zizou Slab"/>
                                <w:sz w:val="21"/>
                              </w:rPr>
                              <w:t>Escudero u201712673</w:t>
                            </w:r>
                          </w:p>
                          <w:p w14:paraId="7E453914"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40ABA961"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148DC47C" w14:textId="77777777" w:rsidR="00CD4489" w:rsidRDefault="00CD4489"/>
                          <w:p w14:paraId="1DB77F26"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23958DD4"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3B6EBA42" w14:textId="77777777" w:rsidR="00CD4489" w:rsidRDefault="00CD4489" w:rsidP="00C87D5E">
                            <w:pPr>
                              <w:rPr>
                                <w:rFonts w:ascii="Zizou Slab" w:hAnsi="Zizou Slab"/>
                                <w:sz w:val="21"/>
                              </w:rPr>
                            </w:pPr>
                            <w:r>
                              <w:rPr>
                                <w:rFonts w:ascii="Zizou Slab" w:hAnsi="Zizou Slab"/>
                                <w:sz w:val="21"/>
                              </w:rPr>
                              <w:t>Escudero u201712673</w:t>
                            </w:r>
                          </w:p>
                          <w:p w14:paraId="21EC5151"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01F85404"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2EBBCAC9" w14:textId="77777777" w:rsidR="00CD4489" w:rsidRDefault="00CD4489"/>
                          <w:p w14:paraId="72131F6C"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62A963C0" w14:textId="77777777"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17649DC9" w14:textId="77777777" w:rsidR="00CD4489" w:rsidRDefault="00CD4489" w:rsidP="00C87D5E">
                            <w:pPr>
                              <w:rPr>
                                <w:rFonts w:ascii="Zizou Slab" w:hAnsi="Zizou Slab"/>
                                <w:sz w:val="21"/>
                              </w:rPr>
                            </w:pPr>
                            <w:r>
                              <w:rPr>
                                <w:rFonts w:ascii="Zizou Slab" w:hAnsi="Zizou Slab"/>
                                <w:sz w:val="21"/>
                              </w:rPr>
                              <w:t>Escudero u201712673</w:t>
                            </w:r>
                          </w:p>
                          <w:p w14:paraId="0A05E41E" w14:textId="77777777"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1F0CF9F0" w14:textId="77777777"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p w14:paraId="4FDD3804" w14:textId="77777777" w:rsidR="00CD4489" w:rsidRDefault="00CD4489"/>
                          <w:p w14:paraId="52754BF8" w14:textId="77777777" w:rsidR="00CD4489" w:rsidRPr="001A08A4" w:rsidRDefault="00CD4489" w:rsidP="00C87D5E">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r>
                              <w:rPr>
                                <w:rFonts w:ascii="Zizou Slab" w:hAnsi="Zizou Slab"/>
                                <w:sz w:val="21"/>
                                <w:lang w:val="es-ES"/>
                              </w:rPr>
                              <w:tab/>
                            </w:r>
                          </w:p>
                          <w:p w14:paraId="4CC7F9AD" w14:textId="63D833DD" w:rsidR="00CD4489" w:rsidRDefault="00CD4489" w:rsidP="00C87D5E">
                            <w:pPr>
                              <w:rPr>
                                <w:rFonts w:ascii="Zizou Slab" w:hAnsi="Zizou Slab"/>
                                <w:sz w:val="21"/>
                                <w:lang w:val="es-ES"/>
                              </w:rPr>
                            </w:pPr>
                            <w:proofErr w:type="spellStart"/>
                            <w:r>
                              <w:rPr>
                                <w:rFonts w:ascii="Zizou Slab" w:hAnsi="Zizou Slab"/>
                                <w:sz w:val="21"/>
                                <w:lang w:val="es-ES"/>
                              </w:rPr>
                              <w:t>Beltran</w:t>
                            </w:r>
                            <w:proofErr w:type="spellEnd"/>
                            <w:r w:rsidRPr="004C0DC5">
                              <w:rPr>
                                <w:rFonts w:ascii="Zizou Slab" w:hAnsi="Zizou Slab"/>
                                <w:sz w:val="21"/>
                                <w:lang w:val="es-ES"/>
                              </w:rPr>
                              <w:tab/>
                            </w:r>
                            <w:r>
                              <w:rPr>
                                <w:rFonts w:ascii="Zizou Slab" w:hAnsi="Zizou Slab"/>
                                <w:sz w:val="21"/>
                                <w:lang w:val="es-ES"/>
                              </w:rPr>
                              <w:t xml:space="preserve"> u201710269</w:t>
                            </w:r>
                          </w:p>
                          <w:p w14:paraId="50FED68B" w14:textId="77777777" w:rsidR="00CD4489" w:rsidRDefault="00CD4489" w:rsidP="00C87D5E">
                            <w:pPr>
                              <w:rPr>
                                <w:rFonts w:ascii="Zizou Slab" w:hAnsi="Zizou Slab"/>
                                <w:sz w:val="21"/>
                              </w:rPr>
                            </w:pPr>
                            <w:r>
                              <w:rPr>
                                <w:rFonts w:ascii="Zizou Slab" w:hAnsi="Zizou Slab"/>
                                <w:sz w:val="21"/>
                              </w:rPr>
                              <w:t>Escudero u201712673</w:t>
                            </w:r>
                          </w:p>
                          <w:p w14:paraId="2EC24461" w14:textId="4628FAE3" w:rsidR="00CD4489" w:rsidRPr="00334641" w:rsidRDefault="00CD4489" w:rsidP="00C87D5E">
                            <w:pPr>
                              <w:rPr>
                                <w:rFonts w:ascii="Zizou Slab" w:hAnsi="Zizou Slab"/>
                                <w:sz w:val="21"/>
                              </w:rPr>
                            </w:pPr>
                            <w:r>
                              <w:rPr>
                                <w:rFonts w:ascii="Zizou Slab" w:hAnsi="Zizou Slab"/>
                                <w:sz w:val="21"/>
                              </w:rPr>
                              <w:t>Tarazona u201712780</w:t>
                            </w:r>
                            <w:r>
                              <w:rPr>
                                <w:rFonts w:ascii="Zizou Slab" w:hAnsi="Zizou Slab"/>
                                <w:sz w:val="21"/>
                                <w:lang w:val="es-ES"/>
                              </w:rPr>
                              <w:tab/>
                            </w:r>
                          </w:p>
                          <w:p w14:paraId="6F3E3DA2" w14:textId="58587C6C" w:rsidR="00CD4489" w:rsidRPr="00334641" w:rsidRDefault="00CD4489" w:rsidP="00C87D5E">
                            <w:pPr>
                              <w:rPr>
                                <w:rFonts w:ascii="Zizou Slab" w:hAnsi="Zizou Slab"/>
                                <w:sz w:val="21"/>
                                <w:lang w:val="es-ES"/>
                              </w:rPr>
                            </w:pPr>
                            <w:r>
                              <w:rPr>
                                <w:rFonts w:ascii="Zizou Slab" w:hAnsi="Zizou Slab"/>
                                <w:sz w:val="21"/>
                                <w:lang w:val="es-ES"/>
                              </w:rPr>
                              <w:t>Tataje</w:t>
                            </w:r>
                            <w:r w:rsidRPr="004C0DC5">
                              <w:rPr>
                                <w:rFonts w:ascii="Zizou Slab" w:hAnsi="Zizou Slab"/>
                                <w:sz w:val="21"/>
                                <w:lang w:val="es-ES"/>
                              </w:rPr>
                              <w:tab/>
                            </w:r>
                            <w:r>
                              <w:rPr>
                                <w:rFonts w:ascii="Zizou Slab" w:hAnsi="Zizou Slab"/>
                                <w:sz w:val="21"/>
                                <w:lang w:val="es-ES"/>
                              </w:rPr>
                              <w:t xml:space="preserve"> u201714522</w:t>
                            </w:r>
                          </w:p>
                        </w:txbxContent>
                      </v:textbox>
                    </v:shape>
                  </w:pict>
                </mc:Fallback>
              </mc:AlternateContent>
            </w:r>
          </w:p>
        </w:tc>
      </w:tr>
    </w:tbl>
    <w:p w14:paraId="3008A279" w14:textId="20F6E311" w:rsidR="004B7E44" w:rsidRDefault="00F958A5" w:rsidP="00F958A5">
      <w:r>
        <w:rPr>
          <w:noProof/>
          <w:lang w:eastAsia="es-PE"/>
        </w:rPr>
        <mc:AlternateContent>
          <mc:Choice Requires="wps">
            <w:drawing>
              <wp:inline distT="0" distB="0" distL="0" distR="0" wp14:anchorId="24AE50FA" wp14:editId="1E51D318">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7BD8E6F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B225CC3" w14:textId="3B99A2A1"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w:t>
                            </w:r>
                            <w:r>
                              <w:rPr>
                                <w:rFonts w:ascii="Zizou Slab" w:hAnsi="Zizou Slab"/>
                                <w:sz w:val="24"/>
                                <w:lang w:val="es-ES"/>
                              </w:rPr>
                              <w:t>Software</w:t>
                            </w:r>
                          </w:p>
                          <w:p w14:paraId="004D9191" w14:textId="77777777" w:rsidR="00CD4489" w:rsidRDefault="00CD4489" w:rsidP="00F958A5">
                            <w:pPr>
                              <w:rPr>
                                <w:rFonts w:ascii="Zizou Slab" w:hAnsi="Zizou Slab"/>
                                <w:lang w:val="es-ES"/>
                              </w:rPr>
                            </w:pPr>
                          </w:p>
                          <w:p w14:paraId="3AD60A4B"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55B5F1" w14:textId="77777777" w:rsidR="00CD4489" w:rsidRDefault="00CD4489" w:rsidP="00F958A5">
                            <w:pPr>
                              <w:rPr>
                                <w:rFonts w:ascii="Zizou Slab" w:hAnsi="Zizou Slab"/>
                                <w:lang w:val="es-ES"/>
                              </w:rPr>
                            </w:pPr>
                          </w:p>
                          <w:p w14:paraId="3331A67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2CCA4E9" w14:textId="77777777" w:rsidR="00CD4489" w:rsidRDefault="00CD4489"/>
                          <w:p w14:paraId="4FDF4B8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461151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B730326" w14:textId="77777777" w:rsidR="00CD4489" w:rsidRDefault="00CD4489" w:rsidP="00F958A5">
                            <w:pPr>
                              <w:rPr>
                                <w:rFonts w:ascii="Zizou Slab" w:hAnsi="Zizou Slab"/>
                                <w:lang w:val="es-ES"/>
                              </w:rPr>
                            </w:pPr>
                          </w:p>
                          <w:p w14:paraId="664CA2F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513E519" w14:textId="77777777" w:rsidR="00CD4489" w:rsidRDefault="00CD4489"/>
                          <w:p w14:paraId="0748B8F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ED91A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F8D7E2" w14:textId="77777777" w:rsidR="00CD4489" w:rsidRDefault="00CD4489" w:rsidP="00F958A5">
                            <w:pPr>
                              <w:rPr>
                                <w:rFonts w:ascii="Zizou Slab" w:hAnsi="Zizou Slab"/>
                                <w:lang w:val="es-ES"/>
                              </w:rPr>
                            </w:pPr>
                          </w:p>
                          <w:p w14:paraId="6C7EBF6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580FAFA" w14:textId="77777777" w:rsidR="00CD4489" w:rsidRDefault="00CD4489"/>
                          <w:p w14:paraId="502923B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54BBD4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A85309" w14:textId="77777777" w:rsidR="00CD4489" w:rsidRDefault="00CD4489" w:rsidP="00F958A5">
                            <w:pPr>
                              <w:rPr>
                                <w:rFonts w:ascii="Zizou Slab" w:hAnsi="Zizou Slab"/>
                                <w:lang w:val="es-ES"/>
                              </w:rPr>
                            </w:pPr>
                          </w:p>
                          <w:p w14:paraId="358653B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4760D5" w14:textId="77777777" w:rsidR="00CD4489" w:rsidRDefault="00CD4489" w:rsidP="00F958A5">
                            <w:pPr>
                              <w:rPr>
                                <w:rFonts w:ascii="Zizou Slab" w:hAnsi="Zizou Slab"/>
                                <w:lang w:val="es-ES"/>
                              </w:rPr>
                            </w:pPr>
                          </w:p>
                          <w:p w14:paraId="365AD02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F03CE9" w14:textId="77777777" w:rsidR="00CD4489" w:rsidRDefault="00CD4489"/>
                          <w:p w14:paraId="1F5DA13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5FDB9E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1D0C7DA" w14:textId="77777777" w:rsidR="00CD4489" w:rsidRDefault="00CD4489" w:rsidP="00F958A5">
                            <w:pPr>
                              <w:rPr>
                                <w:rFonts w:ascii="Zizou Slab" w:hAnsi="Zizou Slab"/>
                                <w:lang w:val="es-ES"/>
                              </w:rPr>
                            </w:pPr>
                          </w:p>
                          <w:p w14:paraId="518FCB3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474C339" w14:textId="77777777" w:rsidR="00CD4489" w:rsidRDefault="00CD4489"/>
                          <w:p w14:paraId="5E720FF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8DA46C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DAED6E" w14:textId="77777777" w:rsidR="00CD4489" w:rsidRDefault="00CD4489" w:rsidP="00F958A5">
                            <w:pPr>
                              <w:rPr>
                                <w:rFonts w:ascii="Zizou Slab" w:hAnsi="Zizou Slab"/>
                                <w:lang w:val="es-ES"/>
                              </w:rPr>
                            </w:pPr>
                          </w:p>
                          <w:p w14:paraId="11D36F5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7629F3C" w14:textId="77777777" w:rsidR="00CD4489" w:rsidRDefault="00CD4489"/>
                          <w:p w14:paraId="1D83CA1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3EBBF0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60C22A4" w14:textId="77777777" w:rsidR="00CD4489" w:rsidRDefault="00CD4489" w:rsidP="00F958A5">
                            <w:pPr>
                              <w:rPr>
                                <w:rFonts w:ascii="Zizou Slab" w:hAnsi="Zizou Slab"/>
                                <w:lang w:val="es-ES"/>
                              </w:rPr>
                            </w:pPr>
                          </w:p>
                          <w:p w14:paraId="7A99E92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91AB58" w14:textId="77777777" w:rsidR="00CD4489" w:rsidRDefault="00CD4489" w:rsidP="00F958A5">
                            <w:pPr>
                              <w:rPr>
                                <w:rFonts w:ascii="Zizou Slab" w:hAnsi="Zizou Slab"/>
                                <w:lang w:val="es-ES"/>
                              </w:rPr>
                            </w:pPr>
                          </w:p>
                          <w:p w14:paraId="586741A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C4FB403" w14:textId="77777777" w:rsidR="00CD4489" w:rsidRDefault="00CD4489"/>
                          <w:p w14:paraId="68B99DF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3EE2CD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3B8767" w14:textId="77777777" w:rsidR="00CD4489" w:rsidRDefault="00CD4489" w:rsidP="00F958A5">
                            <w:pPr>
                              <w:rPr>
                                <w:rFonts w:ascii="Zizou Slab" w:hAnsi="Zizou Slab"/>
                                <w:lang w:val="es-ES"/>
                              </w:rPr>
                            </w:pPr>
                          </w:p>
                          <w:p w14:paraId="2DC65CF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DE8AAA6" w14:textId="77777777" w:rsidR="00CD4489" w:rsidRDefault="00CD4489"/>
                          <w:p w14:paraId="51E76A0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DAC86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473D63" w14:textId="77777777" w:rsidR="00CD4489" w:rsidRDefault="00CD4489" w:rsidP="00F958A5">
                            <w:pPr>
                              <w:rPr>
                                <w:rFonts w:ascii="Zizou Slab" w:hAnsi="Zizou Slab"/>
                                <w:lang w:val="es-ES"/>
                              </w:rPr>
                            </w:pPr>
                          </w:p>
                          <w:p w14:paraId="390ABF4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C57F49B" w14:textId="77777777" w:rsidR="00CD4489" w:rsidRDefault="00CD4489"/>
                          <w:p w14:paraId="054FCFE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1E7927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EB500E" w14:textId="77777777" w:rsidR="00CD4489" w:rsidRDefault="00CD4489" w:rsidP="00F958A5">
                            <w:pPr>
                              <w:rPr>
                                <w:rFonts w:ascii="Zizou Slab" w:hAnsi="Zizou Slab"/>
                                <w:lang w:val="es-ES"/>
                              </w:rPr>
                            </w:pPr>
                          </w:p>
                          <w:p w14:paraId="5D6AD49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66B9FB1" w14:textId="77777777" w:rsidR="00CD4489" w:rsidRDefault="00CD4489" w:rsidP="00F958A5">
                            <w:pPr>
                              <w:rPr>
                                <w:rFonts w:ascii="Zizou Slab" w:hAnsi="Zizou Slab"/>
                                <w:lang w:val="es-ES"/>
                              </w:rPr>
                            </w:pPr>
                          </w:p>
                          <w:p w14:paraId="49DA318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2AAD4EB" w14:textId="77777777" w:rsidR="00CD4489" w:rsidRDefault="00CD4489"/>
                          <w:p w14:paraId="7EB7232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2CC323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EB001EF" w14:textId="77777777" w:rsidR="00CD4489" w:rsidRDefault="00CD4489" w:rsidP="00F958A5">
                            <w:pPr>
                              <w:rPr>
                                <w:rFonts w:ascii="Zizou Slab" w:hAnsi="Zizou Slab"/>
                                <w:lang w:val="es-ES"/>
                              </w:rPr>
                            </w:pPr>
                          </w:p>
                          <w:p w14:paraId="41471B5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FF1D491" w14:textId="77777777" w:rsidR="00CD4489" w:rsidRDefault="00CD4489"/>
                          <w:p w14:paraId="5B749C5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39E6B0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7CD8F1" w14:textId="77777777" w:rsidR="00CD4489" w:rsidRDefault="00CD4489" w:rsidP="00F958A5">
                            <w:pPr>
                              <w:rPr>
                                <w:rFonts w:ascii="Zizou Slab" w:hAnsi="Zizou Slab"/>
                                <w:lang w:val="es-ES"/>
                              </w:rPr>
                            </w:pPr>
                          </w:p>
                          <w:p w14:paraId="439B508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86CD648" w14:textId="77777777" w:rsidR="00CD4489" w:rsidRDefault="00CD4489"/>
                          <w:p w14:paraId="42656B7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7D7750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B0DF50" w14:textId="77777777" w:rsidR="00CD4489" w:rsidRDefault="00CD4489" w:rsidP="00F958A5">
                            <w:pPr>
                              <w:rPr>
                                <w:rFonts w:ascii="Zizou Slab" w:hAnsi="Zizou Slab"/>
                                <w:lang w:val="es-ES"/>
                              </w:rPr>
                            </w:pPr>
                          </w:p>
                          <w:p w14:paraId="2F73D721"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10E961" w14:textId="77777777" w:rsidR="00CD4489" w:rsidRDefault="00CD4489" w:rsidP="00F958A5">
                            <w:pPr>
                              <w:rPr>
                                <w:rFonts w:ascii="Zizou Slab" w:hAnsi="Zizou Slab"/>
                                <w:lang w:val="es-ES"/>
                              </w:rPr>
                            </w:pPr>
                          </w:p>
                          <w:p w14:paraId="45D5E04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90A5D9C" w14:textId="77777777" w:rsidR="00CD4489" w:rsidRDefault="00CD4489"/>
                          <w:p w14:paraId="5DB604A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ADCA85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323A16" w14:textId="77777777" w:rsidR="00CD4489" w:rsidRDefault="00CD4489" w:rsidP="00F958A5">
                            <w:pPr>
                              <w:rPr>
                                <w:rFonts w:ascii="Zizou Slab" w:hAnsi="Zizou Slab"/>
                                <w:lang w:val="es-ES"/>
                              </w:rPr>
                            </w:pPr>
                          </w:p>
                          <w:p w14:paraId="17EB583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AA38042" w14:textId="77777777" w:rsidR="00CD4489" w:rsidRDefault="00CD4489"/>
                          <w:p w14:paraId="2D7C34C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1007C4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AB5633" w14:textId="77777777" w:rsidR="00CD4489" w:rsidRDefault="00CD4489" w:rsidP="00F958A5">
                            <w:pPr>
                              <w:rPr>
                                <w:rFonts w:ascii="Zizou Slab" w:hAnsi="Zizou Slab"/>
                                <w:lang w:val="es-ES"/>
                              </w:rPr>
                            </w:pPr>
                          </w:p>
                          <w:p w14:paraId="7A16D02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83C11AD" w14:textId="77777777" w:rsidR="00CD4489" w:rsidRDefault="00CD4489"/>
                          <w:p w14:paraId="137F0BF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FACEB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8D6A3" w14:textId="77777777" w:rsidR="00CD4489" w:rsidRDefault="00CD4489" w:rsidP="00F958A5">
                            <w:pPr>
                              <w:rPr>
                                <w:rFonts w:ascii="Zizou Slab" w:hAnsi="Zizou Slab"/>
                                <w:lang w:val="es-ES"/>
                              </w:rPr>
                            </w:pPr>
                          </w:p>
                          <w:p w14:paraId="2CAEFFBC"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95A4F0" w14:textId="77777777" w:rsidR="00CD4489" w:rsidRDefault="00CD4489" w:rsidP="00F958A5">
                            <w:pPr>
                              <w:rPr>
                                <w:rFonts w:ascii="Zizou Slab" w:hAnsi="Zizou Slab"/>
                                <w:lang w:val="es-ES"/>
                              </w:rPr>
                            </w:pPr>
                          </w:p>
                          <w:p w14:paraId="17E57CA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9EB067A" w14:textId="77777777" w:rsidR="00CD4489" w:rsidRDefault="00CD4489"/>
                          <w:p w14:paraId="286455E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C415C9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8A9BA5" w14:textId="77777777" w:rsidR="00CD4489" w:rsidRDefault="00CD4489" w:rsidP="00F958A5">
                            <w:pPr>
                              <w:rPr>
                                <w:rFonts w:ascii="Zizou Slab" w:hAnsi="Zizou Slab"/>
                                <w:lang w:val="es-ES"/>
                              </w:rPr>
                            </w:pPr>
                          </w:p>
                          <w:p w14:paraId="7A81F40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67B0695" w14:textId="77777777" w:rsidR="00CD4489" w:rsidRDefault="00CD4489"/>
                          <w:p w14:paraId="18B866C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54AF82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1E6AD9" w14:textId="77777777" w:rsidR="00CD4489" w:rsidRDefault="00CD4489" w:rsidP="00F958A5">
                            <w:pPr>
                              <w:rPr>
                                <w:rFonts w:ascii="Zizou Slab" w:hAnsi="Zizou Slab"/>
                                <w:lang w:val="es-ES"/>
                              </w:rPr>
                            </w:pPr>
                          </w:p>
                          <w:p w14:paraId="21F5E4B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154312C" w14:textId="77777777" w:rsidR="00CD4489" w:rsidRDefault="00CD4489"/>
                          <w:p w14:paraId="45EF460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75DE9F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E63CEB" w14:textId="77777777" w:rsidR="00CD4489" w:rsidRDefault="00CD4489" w:rsidP="00F958A5">
                            <w:pPr>
                              <w:rPr>
                                <w:rFonts w:ascii="Zizou Slab" w:hAnsi="Zizou Slab"/>
                                <w:lang w:val="es-ES"/>
                              </w:rPr>
                            </w:pPr>
                          </w:p>
                          <w:p w14:paraId="73BBCB1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6A9197" w14:textId="77777777" w:rsidR="00CD4489" w:rsidRDefault="00CD4489" w:rsidP="00F958A5">
                            <w:pPr>
                              <w:rPr>
                                <w:rFonts w:ascii="Zizou Slab" w:hAnsi="Zizou Slab"/>
                                <w:lang w:val="es-ES"/>
                              </w:rPr>
                            </w:pPr>
                          </w:p>
                          <w:p w14:paraId="416000B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B08EC97" w14:textId="77777777" w:rsidR="00CD4489" w:rsidRDefault="00CD4489"/>
                          <w:p w14:paraId="40690A7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8C428A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57DD24" w14:textId="77777777" w:rsidR="00CD4489" w:rsidRDefault="00CD4489" w:rsidP="00F958A5">
                            <w:pPr>
                              <w:rPr>
                                <w:rFonts w:ascii="Zizou Slab" w:hAnsi="Zizou Slab"/>
                                <w:lang w:val="es-ES"/>
                              </w:rPr>
                            </w:pPr>
                          </w:p>
                          <w:p w14:paraId="1DCB857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3CB3850" w14:textId="77777777" w:rsidR="00CD4489" w:rsidRDefault="00CD4489"/>
                          <w:p w14:paraId="463C1CF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31248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520F60" w14:textId="77777777" w:rsidR="00CD4489" w:rsidRDefault="00CD4489" w:rsidP="00F958A5">
                            <w:pPr>
                              <w:rPr>
                                <w:rFonts w:ascii="Zizou Slab" w:hAnsi="Zizou Slab"/>
                                <w:lang w:val="es-ES"/>
                              </w:rPr>
                            </w:pPr>
                          </w:p>
                          <w:p w14:paraId="2224BDA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68C792B" w14:textId="77777777" w:rsidR="00CD4489" w:rsidRDefault="00CD4489"/>
                          <w:p w14:paraId="06116E1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5B951C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832EF0" w14:textId="77777777" w:rsidR="00CD4489" w:rsidRDefault="00CD4489" w:rsidP="00F958A5">
                            <w:pPr>
                              <w:rPr>
                                <w:rFonts w:ascii="Zizou Slab" w:hAnsi="Zizou Slab"/>
                                <w:lang w:val="es-ES"/>
                              </w:rPr>
                            </w:pPr>
                          </w:p>
                          <w:p w14:paraId="70AC796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3B9C0C1" w14:textId="77777777" w:rsidR="00CD4489" w:rsidRDefault="00CD4489" w:rsidP="00F958A5">
                            <w:pPr>
                              <w:rPr>
                                <w:rFonts w:ascii="Zizou Slab" w:hAnsi="Zizou Slab"/>
                                <w:lang w:val="es-ES"/>
                              </w:rPr>
                            </w:pPr>
                          </w:p>
                          <w:p w14:paraId="2824744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98D51D6" w14:textId="77777777" w:rsidR="00CD4489" w:rsidRDefault="00CD4489"/>
                          <w:p w14:paraId="5D893F4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54C898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444BD2" w14:textId="77777777" w:rsidR="00CD4489" w:rsidRDefault="00CD4489" w:rsidP="00F958A5">
                            <w:pPr>
                              <w:rPr>
                                <w:rFonts w:ascii="Zizou Slab" w:hAnsi="Zizou Slab"/>
                                <w:lang w:val="es-ES"/>
                              </w:rPr>
                            </w:pPr>
                          </w:p>
                          <w:p w14:paraId="1B1D7A0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E0187E" w14:textId="77777777" w:rsidR="00CD4489" w:rsidRDefault="00CD4489"/>
                          <w:p w14:paraId="3418767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9855AC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F8F3FC" w14:textId="77777777" w:rsidR="00CD4489" w:rsidRDefault="00CD4489" w:rsidP="00F958A5">
                            <w:pPr>
                              <w:rPr>
                                <w:rFonts w:ascii="Zizou Slab" w:hAnsi="Zizou Slab"/>
                                <w:lang w:val="es-ES"/>
                              </w:rPr>
                            </w:pPr>
                          </w:p>
                          <w:p w14:paraId="18B50D6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4CED50B" w14:textId="77777777" w:rsidR="00CD4489" w:rsidRDefault="00CD4489"/>
                          <w:p w14:paraId="3DCFF78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E583C6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A112782" w14:textId="77777777" w:rsidR="00CD4489" w:rsidRDefault="00CD4489" w:rsidP="00F958A5">
                            <w:pPr>
                              <w:rPr>
                                <w:rFonts w:ascii="Zizou Slab" w:hAnsi="Zizou Slab"/>
                                <w:lang w:val="es-ES"/>
                              </w:rPr>
                            </w:pPr>
                          </w:p>
                          <w:p w14:paraId="0F259127"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F3E405D" w14:textId="77777777" w:rsidR="00CD4489" w:rsidRDefault="00CD4489" w:rsidP="00F958A5">
                            <w:pPr>
                              <w:rPr>
                                <w:rFonts w:ascii="Zizou Slab" w:hAnsi="Zizou Slab"/>
                                <w:lang w:val="es-ES"/>
                              </w:rPr>
                            </w:pPr>
                          </w:p>
                          <w:p w14:paraId="0237F64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7F0722A" w14:textId="77777777" w:rsidR="00CD4489" w:rsidRDefault="00CD4489"/>
                          <w:p w14:paraId="1E5883B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4C1AE6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4CF56B" w14:textId="77777777" w:rsidR="00CD4489" w:rsidRDefault="00CD4489" w:rsidP="00F958A5">
                            <w:pPr>
                              <w:rPr>
                                <w:rFonts w:ascii="Zizou Slab" w:hAnsi="Zizou Slab"/>
                                <w:lang w:val="es-ES"/>
                              </w:rPr>
                            </w:pPr>
                          </w:p>
                          <w:p w14:paraId="046FECB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D87F45" w14:textId="77777777" w:rsidR="00CD4489" w:rsidRDefault="00CD4489"/>
                          <w:p w14:paraId="109757A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90A767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06490" w14:textId="77777777" w:rsidR="00CD4489" w:rsidRDefault="00CD4489" w:rsidP="00F958A5">
                            <w:pPr>
                              <w:rPr>
                                <w:rFonts w:ascii="Zizou Slab" w:hAnsi="Zizou Slab"/>
                                <w:lang w:val="es-ES"/>
                              </w:rPr>
                            </w:pPr>
                          </w:p>
                          <w:p w14:paraId="0FCEC94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B0C378F" w14:textId="77777777" w:rsidR="00CD4489" w:rsidRDefault="00CD4489"/>
                          <w:p w14:paraId="6EBC141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05C41A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E4E6DAB" w14:textId="77777777" w:rsidR="00CD4489" w:rsidRDefault="00CD4489" w:rsidP="00F958A5">
                            <w:pPr>
                              <w:rPr>
                                <w:rFonts w:ascii="Zizou Slab" w:hAnsi="Zizou Slab"/>
                                <w:lang w:val="es-ES"/>
                              </w:rPr>
                            </w:pPr>
                          </w:p>
                          <w:p w14:paraId="11D20B19"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00669E" w14:textId="77777777" w:rsidR="00CD4489" w:rsidRDefault="00CD4489" w:rsidP="00F958A5">
                            <w:pPr>
                              <w:rPr>
                                <w:rFonts w:ascii="Zizou Slab" w:hAnsi="Zizou Slab"/>
                                <w:lang w:val="es-ES"/>
                              </w:rPr>
                            </w:pPr>
                          </w:p>
                          <w:p w14:paraId="246D9F8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C8CE51E" w14:textId="77777777" w:rsidR="00CD4489" w:rsidRDefault="00CD4489"/>
                          <w:p w14:paraId="643E6DC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A06B99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F09F20C" w14:textId="77777777" w:rsidR="00CD4489" w:rsidRDefault="00CD4489" w:rsidP="00F958A5">
                            <w:pPr>
                              <w:rPr>
                                <w:rFonts w:ascii="Zizou Slab" w:hAnsi="Zizou Slab"/>
                                <w:lang w:val="es-ES"/>
                              </w:rPr>
                            </w:pPr>
                          </w:p>
                          <w:p w14:paraId="3B97B8A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6940070" w14:textId="77777777" w:rsidR="00CD4489" w:rsidRDefault="00CD4489"/>
                          <w:p w14:paraId="36E1A8B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A137BF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8828CC" w14:textId="77777777" w:rsidR="00CD4489" w:rsidRDefault="00CD4489" w:rsidP="00F958A5">
                            <w:pPr>
                              <w:rPr>
                                <w:rFonts w:ascii="Zizou Slab" w:hAnsi="Zizou Slab"/>
                                <w:lang w:val="es-ES"/>
                              </w:rPr>
                            </w:pPr>
                          </w:p>
                          <w:p w14:paraId="0A91E11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974238B" w14:textId="77777777" w:rsidR="00CD4489" w:rsidRDefault="00CD4489"/>
                          <w:p w14:paraId="1784413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7C6E44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F3C19" w14:textId="77777777" w:rsidR="00CD4489" w:rsidRDefault="00CD4489" w:rsidP="00F958A5">
                            <w:pPr>
                              <w:rPr>
                                <w:rFonts w:ascii="Zizou Slab" w:hAnsi="Zizou Slab"/>
                                <w:lang w:val="es-ES"/>
                              </w:rPr>
                            </w:pPr>
                          </w:p>
                          <w:p w14:paraId="1321648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1B240F" w14:textId="77777777" w:rsidR="00CD4489" w:rsidRDefault="00CD4489" w:rsidP="00F958A5">
                            <w:pPr>
                              <w:rPr>
                                <w:rFonts w:ascii="Zizou Slab" w:hAnsi="Zizou Slab"/>
                                <w:lang w:val="es-ES"/>
                              </w:rPr>
                            </w:pPr>
                          </w:p>
                          <w:p w14:paraId="4342F4B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AB30332" w14:textId="77777777" w:rsidR="00CD4489" w:rsidRDefault="00CD4489"/>
                          <w:p w14:paraId="408E898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73EDD5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DBED4" w14:textId="77777777" w:rsidR="00CD4489" w:rsidRDefault="00CD4489" w:rsidP="00F958A5">
                            <w:pPr>
                              <w:rPr>
                                <w:rFonts w:ascii="Zizou Slab" w:hAnsi="Zizou Slab"/>
                                <w:lang w:val="es-ES"/>
                              </w:rPr>
                            </w:pPr>
                          </w:p>
                          <w:p w14:paraId="674E804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99C7658" w14:textId="77777777" w:rsidR="00CD4489" w:rsidRDefault="00CD4489"/>
                          <w:p w14:paraId="1274E82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9FC213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9372DB" w14:textId="77777777" w:rsidR="00CD4489" w:rsidRDefault="00CD4489" w:rsidP="00F958A5">
                            <w:pPr>
                              <w:rPr>
                                <w:rFonts w:ascii="Zizou Slab" w:hAnsi="Zizou Slab"/>
                                <w:lang w:val="es-ES"/>
                              </w:rPr>
                            </w:pPr>
                          </w:p>
                          <w:p w14:paraId="5BAA0BA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58E0C8A" w14:textId="77777777" w:rsidR="00CD4489" w:rsidRDefault="00CD4489"/>
                          <w:p w14:paraId="5583E22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F889C3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6DE7300" w14:textId="77777777" w:rsidR="00CD4489" w:rsidRDefault="00CD4489" w:rsidP="00F958A5">
                            <w:pPr>
                              <w:rPr>
                                <w:rFonts w:ascii="Zizou Slab" w:hAnsi="Zizou Slab"/>
                                <w:lang w:val="es-ES"/>
                              </w:rPr>
                            </w:pPr>
                          </w:p>
                          <w:p w14:paraId="4EEEB299"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466B21" w14:textId="77777777" w:rsidR="00CD4489" w:rsidRDefault="00CD4489" w:rsidP="00F958A5">
                            <w:pPr>
                              <w:rPr>
                                <w:rFonts w:ascii="Zizou Slab" w:hAnsi="Zizou Slab"/>
                                <w:lang w:val="es-ES"/>
                              </w:rPr>
                            </w:pPr>
                          </w:p>
                          <w:p w14:paraId="468898C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15997DC" w14:textId="77777777" w:rsidR="00CD4489" w:rsidRDefault="00CD4489"/>
                          <w:p w14:paraId="652381A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E32B0E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B85D51" w14:textId="77777777" w:rsidR="00CD4489" w:rsidRDefault="00CD4489" w:rsidP="00F958A5">
                            <w:pPr>
                              <w:rPr>
                                <w:rFonts w:ascii="Zizou Slab" w:hAnsi="Zizou Slab"/>
                                <w:lang w:val="es-ES"/>
                              </w:rPr>
                            </w:pPr>
                          </w:p>
                          <w:p w14:paraId="50E09B0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3A85AFF" w14:textId="77777777" w:rsidR="00CD4489" w:rsidRDefault="00CD4489"/>
                          <w:p w14:paraId="7CB7C15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08175E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961C60" w14:textId="77777777" w:rsidR="00CD4489" w:rsidRDefault="00CD4489" w:rsidP="00F958A5">
                            <w:pPr>
                              <w:rPr>
                                <w:rFonts w:ascii="Zizou Slab" w:hAnsi="Zizou Slab"/>
                                <w:lang w:val="es-ES"/>
                              </w:rPr>
                            </w:pPr>
                          </w:p>
                          <w:p w14:paraId="26CB84D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8B2F5CE" w14:textId="77777777" w:rsidR="00CD4489" w:rsidRDefault="00CD4489"/>
                          <w:p w14:paraId="348CBC4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6208EF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1A88E0" w14:textId="77777777" w:rsidR="00CD4489" w:rsidRDefault="00CD4489" w:rsidP="00F958A5">
                            <w:pPr>
                              <w:rPr>
                                <w:rFonts w:ascii="Zizou Slab" w:hAnsi="Zizou Slab"/>
                                <w:lang w:val="es-ES"/>
                              </w:rPr>
                            </w:pPr>
                          </w:p>
                          <w:p w14:paraId="6701FB1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209F1ED" w14:textId="77777777" w:rsidR="00CD4489" w:rsidRDefault="00CD4489" w:rsidP="00F958A5">
                            <w:pPr>
                              <w:rPr>
                                <w:rFonts w:ascii="Zizou Slab" w:hAnsi="Zizou Slab"/>
                                <w:lang w:val="es-ES"/>
                              </w:rPr>
                            </w:pPr>
                          </w:p>
                          <w:p w14:paraId="6292EBC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96B6970" w14:textId="77777777" w:rsidR="00CD4489" w:rsidRDefault="00CD4489"/>
                          <w:p w14:paraId="68B8C01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2AEC48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B5EDB1" w14:textId="77777777" w:rsidR="00CD4489" w:rsidRDefault="00CD4489" w:rsidP="00F958A5">
                            <w:pPr>
                              <w:rPr>
                                <w:rFonts w:ascii="Zizou Slab" w:hAnsi="Zizou Slab"/>
                                <w:lang w:val="es-ES"/>
                              </w:rPr>
                            </w:pPr>
                          </w:p>
                          <w:p w14:paraId="3F6C952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3A33B62" w14:textId="77777777" w:rsidR="00CD4489" w:rsidRDefault="00CD4489"/>
                          <w:p w14:paraId="6829F13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C18E52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21B5518" w14:textId="77777777" w:rsidR="00CD4489" w:rsidRDefault="00CD4489" w:rsidP="00F958A5">
                            <w:pPr>
                              <w:rPr>
                                <w:rFonts w:ascii="Zizou Slab" w:hAnsi="Zizou Slab"/>
                                <w:lang w:val="es-ES"/>
                              </w:rPr>
                            </w:pPr>
                          </w:p>
                          <w:p w14:paraId="7D9C4A5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FDCD687" w14:textId="77777777" w:rsidR="00CD4489" w:rsidRDefault="00CD4489"/>
                          <w:p w14:paraId="061EDAA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8B7EC6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4DED1" w14:textId="77777777" w:rsidR="00CD4489" w:rsidRDefault="00CD4489" w:rsidP="00F958A5">
                            <w:pPr>
                              <w:rPr>
                                <w:rFonts w:ascii="Zizou Slab" w:hAnsi="Zizou Slab"/>
                                <w:lang w:val="es-ES"/>
                              </w:rPr>
                            </w:pPr>
                          </w:p>
                          <w:p w14:paraId="3714E8F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83B35DC" w14:textId="77777777" w:rsidR="00CD4489" w:rsidRDefault="00CD4489" w:rsidP="00F958A5">
                            <w:pPr>
                              <w:rPr>
                                <w:rFonts w:ascii="Zizou Slab" w:hAnsi="Zizou Slab"/>
                                <w:lang w:val="es-ES"/>
                              </w:rPr>
                            </w:pPr>
                          </w:p>
                          <w:p w14:paraId="528E0DB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EB1FD2E" w14:textId="77777777" w:rsidR="00CD4489" w:rsidRDefault="00CD4489"/>
                          <w:p w14:paraId="7D4A884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F5BF3D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5A5B73F" w14:textId="77777777" w:rsidR="00CD4489" w:rsidRDefault="00CD4489" w:rsidP="00F958A5">
                            <w:pPr>
                              <w:rPr>
                                <w:rFonts w:ascii="Zizou Slab" w:hAnsi="Zizou Slab"/>
                                <w:lang w:val="es-ES"/>
                              </w:rPr>
                            </w:pPr>
                          </w:p>
                          <w:p w14:paraId="7173E4A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6186CD6" w14:textId="77777777" w:rsidR="00CD4489" w:rsidRDefault="00CD4489"/>
                          <w:p w14:paraId="7213F2D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257ABD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8686EFB" w14:textId="77777777" w:rsidR="00CD4489" w:rsidRDefault="00CD4489" w:rsidP="00F958A5">
                            <w:pPr>
                              <w:rPr>
                                <w:rFonts w:ascii="Zizou Slab" w:hAnsi="Zizou Slab"/>
                                <w:lang w:val="es-ES"/>
                              </w:rPr>
                            </w:pPr>
                          </w:p>
                          <w:p w14:paraId="59769A8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612396E" w14:textId="77777777" w:rsidR="00CD4489" w:rsidRDefault="00CD4489"/>
                          <w:p w14:paraId="7432006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D459E1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CFE21B" w14:textId="77777777" w:rsidR="00CD4489" w:rsidRDefault="00CD4489" w:rsidP="00F958A5">
                            <w:pPr>
                              <w:rPr>
                                <w:rFonts w:ascii="Zizou Slab" w:hAnsi="Zizou Slab"/>
                                <w:lang w:val="es-ES"/>
                              </w:rPr>
                            </w:pPr>
                          </w:p>
                          <w:p w14:paraId="6C21ED4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9914A9" w14:textId="77777777" w:rsidR="00CD4489" w:rsidRDefault="00CD4489" w:rsidP="00F958A5">
                            <w:pPr>
                              <w:rPr>
                                <w:rFonts w:ascii="Zizou Slab" w:hAnsi="Zizou Slab"/>
                                <w:lang w:val="es-ES"/>
                              </w:rPr>
                            </w:pPr>
                          </w:p>
                          <w:p w14:paraId="47BA7D1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85D081C" w14:textId="77777777" w:rsidR="00CD4489" w:rsidRDefault="00CD4489"/>
                          <w:p w14:paraId="040CFB9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11C3BB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2B2130" w14:textId="77777777" w:rsidR="00CD4489" w:rsidRDefault="00CD4489" w:rsidP="00F958A5">
                            <w:pPr>
                              <w:rPr>
                                <w:rFonts w:ascii="Zizou Slab" w:hAnsi="Zizou Slab"/>
                                <w:lang w:val="es-ES"/>
                              </w:rPr>
                            </w:pPr>
                          </w:p>
                          <w:p w14:paraId="18A4FC2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C69BDEC" w14:textId="77777777" w:rsidR="00CD4489" w:rsidRDefault="00CD4489"/>
                          <w:p w14:paraId="4FA7B17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F509A5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23E6EFA" w14:textId="77777777" w:rsidR="00CD4489" w:rsidRDefault="00CD4489" w:rsidP="00F958A5">
                            <w:pPr>
                              <w:rPr>
                                <w:rFonts w:ascii="Zizou Slab" w:hAnsi="Zizou Slab"/>
                                <w:lang w:val="es-ES"/>
                              </w:rPr>
                            </w:pPr>
                          </w:p>
                          <w:p w14:paraId="30341F1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A99D75A" w14:textId="77777777" w:rsidR="00CD4489" w:rsidRDefault="00CD4489"/>
                          <w:p w14:paraId="5AE77D4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DBEB22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C4C747" w14:textId="77777777" w:rsidR="00CD4489" w:rsidRDefault="00CD4489" w:rsidP="00F958A5">
                            <w:pPr>
                              <w:rPr>
                                <w:rFonts w:ascii="Zizou Slab" w:hAnsi="Zizou Slab"/>
                                <w:lang w:val="es-ES"/>
                              </w:rPr>
                            </w:pPr>
                          </w:p>
                          <w:p w14:paraId="731DAB4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43FF338" w14:textId="77777777" w:rsidR="00CD4489" w:rsidRDefault="00CD4489" w:rsidP="00F958A5">
                            <w:pPr>
                              <w:rPr>
                                <w:rFonts w:ascii="Zizou Slab" w:hAnsi="Zizou Slab"/>
                                <w:lang w:val="es-ES"/>
                              </w:rPr>
                            </w:pPr>
                          </w:p>
                          <w:p w14:paraId="3462891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331A705" w14:textId="77777777" w:rsidR="00CD4489" w:rsidRDefault="00CD4489"/>
                          <w:p w14:paraId="62E1541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963D80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64B243" w14:textId="77777777" w:rsidR="00CD4489" w:rsidRDefault="00CD4489" w:rsidP="00F958A5">
                            <w:pPr>
                              <w:rPr>
                                <w:rFonts w:ascii="Zizou Slab" w:hAnsi="Zizou Slab"/>
                                <w:lang w:val="es-ES"/>
                              </w:rPr>
                            </w:pPr>
                          </w:p>
                          <w:p w14:paraId="60175CB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B4D21BC" w14:textId="77777777" w:rsidR="00CD4489" w:rsidRDefault="00CD4489"/>
                          <w:p w14:paraId="5914252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4E22CB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DB8497" w14:textId="77777777" w:rsidR="00CD4489" w:rsidRDefault="00CD4489" w:rsidP="00F958A5">
                            <w:pPr>
                              <w:rPr>
                                <w:rFonts w:ascii="Zizou Slab" w:hAnsi="Zizou Slab"/>
                                <w:lang w:val="es-ES"/>
                              </w:rPr>
                            </w:pPr>
                          </w:p>
                          <w:p w14:paraId="377A493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95834FF" w14:textId="77777777" w:rsidR="00CD4489" w:rsidRDefault="00CD4489"/>
                          <w:p w14:paraId="77F60F4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B5CFB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DA786" w14:textId="77777777" w:rsidR="00CD4489" w:rsidRDefault="00CD4489" w:rsidP="00F958A5">
                            <w:pPr>
                              <w:rPr>
                                <w:rFonts w:ascii="Zizou Slab" w:hAnsi="Zizou Slab"/>
                                <w:lang w:val="es-ES"/>
                              </w:rPr>
                            </w:pPr>
                          </w:p>
                          <w:p w14:paraId="2A407A9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AB2A67" w14:textId="77777777" w:rsidR="00CD4489" w:rsidRDefault="00CD4489" w:rsidP="00F958A5">
                            <w:pPr>
                              <w:rPr>
                                <w:rFonts w:ascii="Zizou Slab" w:hAnsi="Zizou Slab"/>
                                <w:lang w:val="es-ES"/>
                              </w:rPr>
                            </w:pPr>
                          </w:p>
                          <w:p w14:paraId="6F86727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3E1BF75" w14:textId="77777777" w:rsidR="00CD4489" w:rsidRDefault="00CD4489"/>
                          <w:p w14:paraId="567AB3F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C56B0A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C38055" w14:textId="77777777" w:rsidR="00CD4489" w:rsidRDefault="00CD4489" w:rsidP="00F958A5">
                            <w:pPr>
                              <w:rPr>
                                <w:rFonts w:ascii="Zizou Slab" w:hAnsi="Zizou Slab"/>
                                <w:lang w:val="es-ES"/>
                              </w:rPr>
                            </w:pPr>
                          </w:p>
                          <w:p w14:paraId="3B1F274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532A5F0" w14:textId="77777777" w:rsidR="00CD4489" w:rsidRDefault="00CD4489"/>
                          <w:p w14:paraId="7314A52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A11AA0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2B3CF8B" w14:textId="77777777" w:rsidR="00CD4489" w:rsidRDefault="00CD4489" w:rsidP="00F958A5">
                            <w:pPr>
                              <w:rPr>
                                <w:rFonts w:ascii="Zizou Slab" w:hAnsi="Zizou Slab"/>
                                <w:lang w:val="es-ES"/>
                              </w:rPr>
                            </w:pPr>
                          </w:p>
                          <w:p w14:paraId="172DBF9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11CEC1C" w14:textId="77777777" w:rsidR="00CD4489" w:rsidRDefault="00CD4489"/>
                          <w:p w14:paraId="5D9AD49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7DAD70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84BDC" w14:textId="77777777" w:rsidR="00CD4489" w:rsidRDefault="00CD4489" w:rsidP="00F958A5">
                            <w:pPr>
                              <w:rPr>
                                <w:rFonts w:ascii="Zizou Slab" w:hAnsi="Zizou Slab"/>
                                <w:lang w:val="es-ES"/>
                              </w:rPr>
                            </w:pPr>
                          </w:p>
                          <w:p w14:paraId="3F031DB9"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82423" w14:textId="77777777" w:rsidR="00CD4489" w:rsidRDefault="00CD4489" w:rsidP="00F958A5">
                            <w:pPr>
                              <w:rPr>
                                <w:rFonts w:ascii="Zizou Slab" w:hAnsi="Zizou Slab"/>
                                <w:lang w:val="es-ES"/>
                              </w:rPr>
                            </w:pPr>
                          </w:p>
                          <w:p w14:paraId="68AF3C1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5A01AA4" w14:textId="77777777" w:rsidR="00CD4489" w:rsidRDefault="00CD4489"/>
                          <w:p w14:paraId="0A2ABD7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4B3B82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DAB966B" w14:textId="77777777" w:rsidR="00CD4489" w:rsidRDefault="00CD4489" w:rsidP="00F958A5">
                            <w:pPr>
                              <w:rPr>
                                <w:rFonts w:ascii="Zizou Slab" w:hAnsi="Zizou Slab"/>
                                <w:lang w:val="es-ES"/>
                              </w:rPr>
                            </w:pPr>
                          </w:p>
                          <w:p w14:paraId="5AB644D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D7BA7E7" w14:textId="77777777" w:rsidR="00CD4489" w:rsidRDefault="00CD4489"/>
                          <w:p w14:paraId="2BE4FA7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A68C3B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0298804" w14:textId="77777777" w:rsidR="00CD4489" w:rsidRDefault="00CD4489" w:rsidP="00F958A5">
                            <w:pPr>
                              <w:rPr>
                                <w:rFonts w:ascii="Zizou Slab" w:hAnsi="Zizou Slab"/>
                                <w:lang w:val="es-ES"/>
                              </w:rPr>
                            </w:pPr>
                          </w:p>
                          <w:p w14:paraId="0453EC4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29D20B7" w14:textId="77777777" w:rsidR="00CD4489" w:rsidRDefault="00CD4489"/>
                          <w:p w14:paraId="00FCBEB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B2C0DD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1D1D18" w14:textId="77777777" w:rsidR="00CD4489" w:rsidRDefault="00CD4489" w:rsidP="00F958A5">
                            <w:pPr>
                              <w:rPr>
                                <w:rFonts w:ascii="Zizou Slab" w:hAnsi="Zizou Slab"/>
                                <w:lang w:val="es-ES"/>
                              </w:rPr>
                            </w:pPr>
                          </w:p>
                          <w:p w14:paraId="4BF21B7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14F788" w14:textId="77777777" w:rsidR="00CD4489" w:rsidRDefault="00CD4489" w:rsidP="00F958A5">
                            <w:pPr>
                              <w:rPr>
                                <w:rFonts w:ascii="Zizou Slab" w:hAnsi="Zizou Slab"/>
                                <w:lang w:val="es-ES"/>
                              </w:rPr>
                            </w:pPr>
                          </w:p>
                          <w:p w14:paraId="1968D89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64953C5" w14:textId="77777777" w:rsidR="00CD4489" w:rsidRDefault="00CD4489"/>
                          <w:p w14:paraId="261F9AA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57C328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AB8B03" w14:textId="77777777" w:rsidR="00CD4489" w:rsidRDefault="00CD4489" w:rsidP="00F958A5">
                            <w:pPr>
                              <w:rPr>
                                <w:rFonts w:ascii="Zizou Slab" w:hAnsi="Zizou Slab"/>
                                <w:lang w:val="es-ES"/>
                              </w:rPr>
                            </w:pPr>
                          </w:p>
                          <w:p w14:paraId="5800B26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DC8073C" w14:textId="77777777" w:rsidR="00CD4489" w:rsidRDefault="00CD4489"/>
                          <w:p w14:paraId="6DCA540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606521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88AD40" w14:textId="77777777" w:rsidR="00CD4489" w:rsidRDefault="00CD4489" w:rsidP="00F958A5">
                            <w:pPr>
                              <w:rPr>
                                <w:rFonts w:ascii="Zizou Slab" w:hAnsi="Zizou Slab"/>
                                <w:lang w:val="es-ES"/>
                              </w:rPr>
                            </w:pPr>
                          </w:p>
                          <w:p w14:paraId="056B491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FE0C7B4" w14:textId="77777777" w:rsidR="00CD4489" w:rsidRDefault="00CD4489"/>
                          <w:p w14:paraId="6D5A535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D3C936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7F01CC1" w14:textId="77777777" w:rsidR="00CD4489" w:rsidRDefault="00CD4489" w:rsidP="00F958A5">
                            <w:pPr>
                              <w:rPr>
                                <w:rFonts w:ascii="Zizou Slab" w:hAnsi="Zizou Slab"/>
                                <w:lang w:val="es-ES"/>
                              </w:rPr>
                            </w:pPr>
                          </w:p>
                          <w:p w14:paraId="318BEA6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AB9C5F" w14:textId="77777777" w:rsidR="00CD4489" w:rsidRDefault="00CD4489" w:rsidP="00F958A5">
                            <w:pPr>
                              <w:rPr>
                                <w:rFonts w:ascii="Zizou Slab" w:hAnsi="Zizou Slab"/>
                                <w:lang w:val="es-ES"/>
                              </w:rPr>
                            </w:pPr>
                          </w:p>
                          <w:p w14:paraId="559AE27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1EFF0E3" w14:textId="77777777" w:rsidR="00CD4489" w:rsidRDefault="00CD4489"/>
                          <w:p w14:paraId="5CF90AA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919BE5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A81979" w14:textId="77777777" w:rsidR="00CD4489" w:rsidRDefault="00CD4489" w:rsidP="00F958A5">
                            <w:pPr>
                              <w:rPr>
                                <w:rFonts w:ascii="Zizou Slab" w:hAnsi="Zizou Slab"/>
                                <w:lang w:val="es-ES"/>
                              </w:rPr>
                            </w:pPr>
                          </w:p>
                          <w:p w14:paraId="0AE6193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861254C" w14:textId="77777777" w:rsidR="00CD4489" w:rsidRDefault="00CD4489"/>
                          <w:p w14:paraId="01E0ACC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352064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CC85294" w14:textId="77777777" w:rsidR="00CD4489" w:rsidRDefault="00CD4489" w:rsidP="00F958A5">
                            <w:pPr>
                              <w:rPr>
                                <w:rFonts w:ascii="Zizou Slab" w:hAnsi="Zizou Slab"/>
                                <w:lang w:val="es-ES"/>
                              </w:rPr>
                            </w:pPr>
                          </w:p>
                          <w:p w14:paraId="4C14AE6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072F5C3" w14:textId="77777777" w:rsidR="00CD4489" w:rsidRDefault="00CD4489"/>
                          <w:p w14:paraId="654B25F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EFC2C5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3D63CF" w14:textId="77777777" w:rsidR="00CD4489" w:rsidRDefault="00CD4489" w:rsidP="00F958A5">
                            <w:pPr>
                              <w:rPr>
                                <w:rFonts w:ascii="Zizou Slab" w:hAnsi="Zizou Slab"/>
                                <w:lang w:val="es-ES"/>
                              </w:rPr>
                            </w:pPr>
                          </w:p>
                          <w:p w14:paraId="7D2AFF7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7A7C9" w14:textId="77777777" w:rsidR="00CD4489" w:rsidRDefault="00CD4489" w:rsidP="00F958A5">
                            <w:pPr>
                              <w:rPr>
                                <w:rFonts w:ascii="Zizou Slab" w:hAnsi="Zizou Slab"/>
                                <w:lang w:val="es-ES"/>
                              </w:rPr>
                            </w:pPr>
                          </w:p>
                          <w:p w14:paraId="560CBA5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15559DF" w14:textId="77777777" w:rsidR="00CD4489" w:rsidRDefault="00CD4489"/>
                          <w:p w14:paraId="026597A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E78B59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DC4C36" w14:textId="77777777" w:rsidR="00CD4489" w:rsidRDefault="00CD4489" w:rsidP="00F958A5">
                            <w:pPr>
                              <w:rPr>
                                <w:rFonts w:ascii="Zizou Slab" w:hAnsi="Zizou Slab"/>
                                <w:lang w:val="es-ES"/>
                              </w:rPr>
                            </w:pPr>
                          </w:p>
                          <w:p w14:paraId="69648DF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1A7B245" w14:textId="77777777" w:rsidR="00CD4489" w:rsidRDefault="00CD4489"/>
                          <w:p w14:paraId="296EE3F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E2C984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BC1CD" w14:textId="77777777" w:rsidR="00CD4489" w:rsidRDefault="00CD4489" w:rsidP="00F958A5">
                            <w:pPr>
                              <w:rPr>
                                <w:rFonts w:ascii="Zizou Slab" w:hAnsi="Zizou Slab"/>
                                <w:lang w:val="es-ES"/>
                              </w:rPr>
                            </w:pPr>
                          </w:p>
                          <w:p w14:paraId="1CA6AAA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0EE29C1" w14:textId="77777777" w:rsidR="00CD4489" w:rsidRDefault="00CD4489"/>
                          <w:p w14:paraId="0BC49D7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0D9BB9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FE7623" w14:textId="77777777" w:rsidR="00CD4489" w:rsidRDefault="00CD4489" w:rsidP="00F958A5">
                            <w:pPr>
                              <w:rPr>
                                <w:rFonts w:ascii="Zizou Slab" w:hAnsi="Zizou Slab"/>
                                <w:lang w:val="es-ES"/>
                              </w:rPr>
                            </w:pPr>
                          </w:p>
                          <w:p w14:paraId="3C06CDD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149D7B" w14:textId="77777777" w:rsidR="00CD4489" w:rsidRDefault="00CD4489" w:rsidP="00F958A5">
                            <w:pPr>
                              <w:rPr>
                                <w:rFonts w:ascii="Zizou Slab" w:hAnsi="Zizou Slab"/>
                                <w:lang w:val="es-ES"/>
                              </w:rPr>
                            </w:pPr>
                          </w:p>
                          <w:p w14:paraId="6DEA5DB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31ADE6C" w14:textId="77777777" w:rsidR="00CD4489" w:rsidRDefault="00CD4489"/>
                          <w:p w14:paraId="48D3A91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B0A47E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475F28A" w14:textId="77777777" w:rsidR="00CD4489" w:rsidRDefault="00CD4489" w:rsidP="00F958A5">
                            <w:pPr>
                              <w:rPr>
                                <w:rFonts w:ascii="Zizou Slab" w:hAnsi="Zizou Slab"/>
                                <w:lang w:val="es-ES"/>
                              </w:rPr>
                            </w:pPr>
                          </w:p>
                          <w:p w14:paraId="4BE66ED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236748F" w14:textId="77777777" w:rsidR="00CD4489" w:rsidRDefault="00CD4489"/>
                          <w:p w14:paraId="5E227EF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C6DD4F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C8F347C" w14:textId="77777777" w:rsidR="00CD4489" w:rsidRDefault="00CD4489" w:rsidP="00F958A5">
                            <w:pPr>
                              <w:rPr>
                                <w:rFonts w:ascii="Zizou Slab" w:hAnsi="Zizou Slab"/>
                                <w:lang w:val="es-ES"/>
                              </w:rPr>
                            </w:pPr>
                          </w:p>
                          <w:p w14:paraId="2CDD5A8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2E6D2F2" w14:textId="77777777" w:rsidR="00CD4489" w:rsidRDefault="00CD4489"/>
                          <w:p w14:paraId="2C3768F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4C226B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7541EAA" w14:textId="77777777" w:rsidR="00CD4489" w:rsidRDefault="00CD4489" w:rsidP="00F958A5">
                            <w:pPr>
                              <w:rPr>
                                <w:rFonts w:ascii="Zizou Slab" w:hAnsi="Zizou Slab"/>
                                <w:lang w:val="es-ES"/>
                              </w:rPr>
                            </w:pPr>
                          </w:p>
                          <w:p w14:paraId="41290D9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EFC202B" w14:textId="77777777" w:rsidR="00CD4489" w:rsidRDefault="00CD4489" w:rsidP="00F958A5">
                            <w:pPr>
                              <w:rPr>
                                <w:rFonts w:ascii="Zizou Slab" w:hAnsi="Zizou Slab"/>
                                <w:lang w:val="es-ES"/>
                              </w:rPr>
                            </w:pPr>
                          </w:p>
                          <w:p w14:paraId="096AED3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619FC90" w14:textId="77777777" w:rsidR="00CD4489" w:rsidRDefault="00CD4489"/>
                          <w:p w14:paraId="0DFB0E0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355399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8E5D86" w14:textId="77777777" w:rsidR="00CD4489" w:rsidRDefault="00CD4489" w:rsidP="00F958A5">
                            <w:pPr>
                              <w:rPr>
                                <w:rFonts w:ascii="Zizou Slab" w:hAnsi="Zizou Slab"/>
                                <w:lang w:val="es-ES"/>
                              </w:rPr>
                            </w:pPr>
                          </w:p>
                          <w:p w14:paraId="1BA69C3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1C4EA10" w14:textId="77777777" w:rsidR="00CD4489" w:rsidRDefault="00CD4489"/>
                          <w:p w14:paraId="5A54451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DEBAF6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5B46AF8" w14:textId="77777777" w:rsidR="00CD4489" w:rsidRDefault="00CD4489" w:rsidP="00F958A5">
                            <w:pPr>
                              <w:rPr>
                                <w:rFonts w:ascii="Zizou Slab" w:hAnsi="Zizou Slab"/>
                                <w:lang w:val="es-ES"/>
                              </w:rPr>
                            </w:pPr>
                          </w:p>
                          <w:p w14:paraId="7578654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6D1ABE2" w14:textId="77777777" w:rsidR="00CD4489" w:rsidRDefault="00CD4489"/>
                          <w:p w14:paraId="54BBD05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434B89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9AD6B8" w14:textId="77777777" w:rsidR="00CD4489" w:rsidRDefault="00CD4489" w:rsidP="00F958A5">
                            <w:pPr>
                              <w:rPr>
                                <w:rFonts w:ascii="Zizou Slab" w:hAnsi="Zizou Slab"/>
                                <w:lang w:val="es-ES"/>
                              </w:rPr>
                            </w:pPr>
                          </w:p>
                          <w:p w14:paraId="102C247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87FB7FC" w14:textId="77777777" w:rsidR="00CD4489" w:rsidRDefault="00CD4489" w:rsidP="00F958A5">
                            <w:pPr>
                              <w:rPr>
                                <w:rFonts w:ascii="Zizou Slab" w:hAnsi="Zizou Slab"/>
                                <w:lang w:val="es-ES"/>
                              </w:rPr>
                            </w:pPr>
                          </w:p>
                          <w:p w14:paraId="26C1EE5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8E1C82F" w14:textId="77777777" w:rsidR="00CD4489" w:rsidRDefault="00CD4489"/>
                          <w:p w14:paraId="08C9BCF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E624BC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C021684" w14:textId="77777777" w:rsidR="00CD4489" w:rsidRDefault="00CD4489" w:rsidP="00F958A5">
                            <w:pPr>
                              <w:rPr>
                                <w:rFonts w:ascii="Zizou Slab" w:hAnsi="Zizou Slab"/>
                                <w:lang w:val="es-ES"/>
                              </w:rPr>
                            </w:pPr>
                          </w:p>
                          <w:p w14:paraId="57269E2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F8DC342" w14:textId="77777777" w:rsidR="00CD4489" w:rsidRDefault="00CD4489"/>
                          <w:p w14:paraId="7C88C8A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6870E2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37CE42" w14:textId="77777777" w:rsidR="00CD4489" w:rsidRDefault="00CD4489" w:rsidP="00F958A5">
                            <w:pPr>
                              <w:rPr>
                                <w:rFonts w:ascii="Zizou Slab" w:hAnsi="Zizou Slab"/>
                                <w:lang w:val="es-ES"/>
                              </w:rPr>
                            </w:pPr>
                          </w:p>
                          <w:p w14:paraId="45F081C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6AEC9C4" w14:textId="77777777" w:rsidR="00CD4489" w:rsidRDefault="00CD4489"/>
                          <w:p w14:paraId="6A7F395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DC6E5D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6B5366" w14:textId="77777777" w:rsidR="00CD4489" w:rsidRDefault="00CD4489" w:rsidP="00F958A5">
                            <w:pPr>
                              <w:rPr>
                                <w:rFonts w:ascii="Zizou Slab" w:hAnsi="Zizou Slab"/>
                                <w:lang w:val="es-ES"/>
                              </w:rPr>
                            </w:pPr>
                          </w:p>
                          <w:p w14:paraId="2A6B4D0B"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177626E" w14:textId="77777777" w:rsidR="00CD4489" w:rsidRDefault="00CD4489" w:rsidP="00F958A5">
                            <w:pPr>
                              <w:rPr>
                                <w:rFonts w:ascii="Zizou Slab" w:hAnsi="Zizou Slab"/>
                                <w:lang w:val="es-ES"/>
                              </w:rPr>
                            </w:pPr>
                          </w:p>
                          <w:p w14:paraId="0C08021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A44BDAA" w14:textId="77777777" w:rsidR="00CD4489" w:rsidRDefault="00CD4489"/>
                          <w:p w14:paraId="2A2CFB0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AA6EDF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04264D" w14:textId="77777777" w:rsidR="00CD4489" w:rsidRDefault="00CD4489" w:rsidP="00F958A5">
                            <w:pPr>
                              <w:rPr>
                                <w:rFonts w:ascii="Zizou Slab" w:hAnsi="Zizou Slab"/>
                                <w:lang w:val="es-ES"/>
                              </w:rPr>
                            </w:pPr>
                          </w:p>
                          <w:p w14:paraId="673E1E5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51E6BDC" w14:textId="77777777" w:rsidR="00CD4489" w:rsidRDefault="00CD4489"/>
                          <w:p w14:paraId="0B1CAD9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63D3FF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CAED92" w14:textId="77777777" w:rsidR="00CD4489" w:rsidRDefault="00CD4489" w:rsidP="00F958A5">
                            <w:pPr>
                              <w:rPr>
                                <w:rFonts w:ascii="Zizou Slab" w:hAnsi="Zizou Slab"/>
                                <w:lang w:val="es-ES"/>
                              </w:rPr>
                            </w:pPr>
                          </w:p>
                          <w:p w14:paraId="4208DEE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95BBD66" w14:textId="77777777" w:rsidR="00CD4489" w:rsidRDefault="00CD4489"/>
                          <w:p w14:paraId="7F7DD37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92634C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9C47BB4" w14:textId="77777777" w:rsidR="00CD4489" w:rsidRDefault="00CD4489" w:rsidP="00F958A5">
                            <w:pPr>
                              <w:rPr>
                                <w:rFonts w:ascii="Zizou Slab" w:hAnsi="Zizou Slab"/>
                                <w:lang w:val="es-ES"/>
                              </w:rPr>
                            </w:pPr>
                          </w:p>
                          <w:p w14:paraId="31CAA36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5EC49D0" w14:textId="77777777" w:rsidR="00CD4489" w:rsidRDefault="00CD4489" w:rsidP="00F958A5">
                            <w:pPr>
                              <w:rPr>
                                <w:rFonts w:ascii="Zizou Slab" w:hAnsi="Zizou Slab"/>
                                <w:lang w:val="es-ES"/>
                              </w:rPr>
                            </w:pPr>
                          </w:p>
                          <w:p w14:paraId="14D899C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8FA894" w14:textId="77777777" w:rsidR="00CD4489" w:rsidRDefault="00CD4489"/>
                          <w:p w14:paraId="26430E5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589A12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F9346F" w14:textId="77777777" w:rsidR="00CD4489" w:rsidRDefault="00CD4489" w:rsidP="00F958A5">
                            <w:pPr>
                              <w:rPr>
                                <w:rFonts w:ascii="Zizou Slab" w:hAnsi="Zizou Slab"/>
                                <w:lang w:val="es-ES"/>
                              </w:rPr>
                            </w:pPr>
                          </w:p>
                          <w:p w14:paraId="625D4E2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08D1BF8" w14:textId="77777777" w:rsidR="00CD4489" w:rsidRDefault="00CD4489"/>
                          <w:p w14:paraId="3076CA1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833BBC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B6CE6D" w14:textId="77777777" w:rsidR="00CD4489" w:rsidRDefault="00CD4489" w:rsidP="00F958A5">
                            <w:pPr>
                              <w:rPr>
                                <w:rFonts w:ascii="Zizou Slab" w:hAnsi="Zizou Slab"/>
                                <w:lang w:val="es-ES"/>
                              </w:rPr>
                            </w:pPr>
                          </w:p>
                          <w:p w14:paraId="271A1A5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F716747" w14:textId="77777777" w:rsidR="00CD4489" w:rsidRDefault="00CD4489"/>
                          <w:p w14:paraId="2C93E94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16A3F5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0D8716" w14:textId="77777777" w:rsidR="00CD4489" w:rsidRDefault="00CD4489" w:rsidP="00F958A5">
                            <w:pPr>
                              <w:rPr>
                                <w:rFonts w:ascii="Zizou Slab" w:hAnsi="Zizou Slab"/>
                                <w:lang w:val="es-ES"/>
                              </w:rPr>
                            </w:pPr>
                          </w:p>
                          <w:p w14:paraId="36042897"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895FB47" w14:textId="77777777" w:rsidR="00CD4489" w:rsidRDefault="00CD4489" w:rsidP="00F958A5">
                            <w:pPr>
                              <w:rPr>
                                <w:rFonts w:ascii="Zizou Slab" w:hAnsi="Zizou Slab"/>
                                <w:lang w:val="es-ES"/>
                              </w:rPr>
                            </w:pPr>
                          </w:p>
                          <w:p w14:paraId="0CD5A52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B2D2174" w14:textId="77777777" w:rsidR="00CD4489" w:rsidRDefault="00CD4489"/>
                          <w:p w14:paraId="0D69550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CEED69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AA2BEE" w14:textId="77777777" w:rsidR="00CD4489" w:rsidRDefault="00CD4489" w:rsidP="00F958A5">
                            <w:pPr>
                              <w:rPr>
                                <w:rFonts w:ascii="Zizou Slab" w:hAnsi="Zizou Slab"/>
                                <w:lang w:val="es-ES"/>
                              </w:rPr>
                            </w:pPr>
                          </w:p>
                          <w:p w14:paraId="4864063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04FC4D3" w14:textId="77777777" w:rsidR="00CD4489" w:rsidRDefault="00CD4489"/>
                          <w:p w14:paraId="4F3E9FC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083856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A2B064" w14:textId="77777777" w:rsidR="00CD4489" w:rsidRDefault="00CD4489" w:rsidP="00F958A5">
                            <w:pPr>
                              <w:rPr>
                                <w:rFonts w:ascii="Zizou Slab" w:hAnsi="Zizou Slab"/>
                                <w:lang w:val="es-ES"/>
                              </w:rPr>
                            </w:pPr>
                          </w:p>
                          <w:p w14:paraId="3C55C79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1D6CED6" w14:textId="77777777" w:rsidR="00CD4489" w:rsidRDefault="00CD4489"/>
                          <w:p w14:paraId="68C9BF8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EC6A64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E660D0" w14:textId="77777777" w:rsidR="00CD4489" w:rsidRDefault="00CD4489" w:rsidP="00F958A5">
                            <w:pPr>
                              <w:rPr>
                                <w:rFonts w:ascii="Zizou Slab" w:hAnsi="Zizou Slab"/>
                                <w:lang w:val="es-ES"/>
                              </w:rPr>
                            </w:pPr>
                          </w:p>
                          <w:p w14:paraId="321CF609"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79562" w14:textId="77777777" w:rsidR="00CD4489" w:rsidRDefault="00CD4489" w:rsidP="00F958A5">
                            <w:pPr>
                              <w:rPr>
                                <w:rFonts w:ascii="Zizou Slab" w:hAnsi="Zizou Slab"/>
                                <w:lang w:val="es-ES"/>
                              </w:rPr>
                            </w:pPr>
                          </w:p>
                          <w:p w14:paraId="4FCA897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808BBA1" w14:textId="77777777" w:rsidR="00CD4489" w:rsidRDefault="00CD4489"/>
                          <w:p w14:paraId="7212CCB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643FE9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8AC199" w14:textId="77777777" w:rsidR="00CD4489" w:rsidRDefault="00CD4489" w:rsidP="00F958A5">
                            <w:pPr>
                              <w:rPr>
                                <w:rFonts w:ascii="Zizou Slab" w:hAnsi="Zizou Slab"/>
                                <w:lang w:val="es-ES"/>
                              </w:rPr>
                            </w:pPr>
                          </w:p>
                          <w:p w14:paraId="2B31BCC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E243952" w14:textId="77777777" w:rsidR="00CD4489" w:rsidRDefault="00CD4489"/>
                          <w:p w14:paraId="3EB7D18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CED567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1A34AC" w14:textId="77777777" w:rsidR="00CD4489" w:rsidRDefault="00CD4489" w:rsidP="00F958A5">
                            <w:pPr>
                              <w:rPr>
                                <w:rFonts w:ascii="Zizou Slab" w:hAnsi="Zizou Slab"/>
                                <w:lang w:val="es-ES"/>
                              </w:rPr>
                            </w:pPr>
                          </w:p>
                          <w:p w14:paraId="10637B7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3850515" w14:textId="77777777" w:rsidR="00CD4489" w:rsidRDefault="00CD4489"/>
                          <w:p w14:paraId="3120E9F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6BBB14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8D75EA" w14:textId="77777777" w:rsidR="00CD4489" w:rsidRDefault="00CD4489" w:rsidP="00F958A5">
                            <w:pPr>
                              <w:rPr>
                                <w:rFonts w:ascii="Zizou Slab" w:hAnsi="Zizou Slab"/>
                                <w:lang w:val="es-ES"/>
                              </w:rPr>
                            </w:pPr>
                          </w:p>
                          <w:p w14:paraId="42F192E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89CD220" w14:textId="77777777" w:rsidR="00CD4489" w:rsidRDefault="00CD4489" w:rsidP="00F958A5">
                            <w:pPr>
                              <w:rPr>
                                <w:rFonts w:ascii="Zizou Slab" w:hAnsi="Zizou Slab"/>
                                <w:lang w:val="es-ES"/>
                              </w:rPr>
                            </w:pPr>
                          </w:p>
                          <w:p w14:paraId="4335F04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750187C" w14:textId="77777777" w:rsidR="00CD4489" w:rsidRDefault="00CD4489"/>
                          <w:p w14:paraId="26C7F91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0AC532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DFEF0E9" w14:textId="77777777" w:rsidR="00CD4489" w:rsidRDefault="00CD4489" w:rsidP="00F958A5">
                            <w:pPr>
                              <w:rPr>
                                <w:rFonts w:ascii="Zizou Slab" w:hAnsi="Zizou Slab"/>
                                <w:lang w:val="es-ES"/>
                              </w:rPr>
                            </w:pPr>
                          </w:p>
                          <w:p w14:paraId="486CEA2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55F5C92" w14:textId="77777777" w:rsidR="00CD4489" w:rsidRDefault="00CD4489"/>
                          <w:p w14:paraId="066EF95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A5FA60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71B302" w14:textId="77777777" w:rsidR="00CD4489" w:rsidRDefault="00CD4489" w:rsidP="00F958A5">
                            <w:pPr>
                              <w:rPr>
                                <w:rFonts w:ascii="Zizou Slab" w:hAnsi="Zizou Slab"/>
                                <w:lang w:val="es-ES"/>
                              </w:rPr>
                            </w:pPr>
                          </w:p>
                          <w:p w14:paraId="0EED4AB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058130A" w14:textId="77777777" w:rsidR="00CD4489" w:rsidRDefault="00CD4489"/>
                          <w:p w14:paraId="0DDF483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9E1464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531B9D" w14:textId="77777777" w:rsidR="00CD4489" w:rsidRDefault="00CD4489" w:rsidP="00F958A5">
                            <w:pPr>
                              <w:rPr>
                                <w:rFonts w:ascii="Zizou Slab" w:hAnsi="Zizou Slab"/>
                                <w:lang w:val="es-ES"/>
                              </w:rPr>
                            </w:pPr>
                          </w:p>
                          <w:p w14:paraId="29574AD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4DF477E" w14:textId="77777777" w:rsidR="00CD4489" w:rsidRDefault="00CD4489" w:rsidP="00F958A5">
                            <w:pPr>
                              <w:rPr>
                                <w:rFonts w:ascii="Zizou Slab" w:hAnsi="Zizou Slab"/>
                                <w:lang w:val="es-ES"/>
                              </w:rPr>
                            </w:pPr>
                          </w:p>
                          <w:p w14:paraId="54C66C6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B38F3F8" w14:textId="77777777" w:rsidR="00CD4489" w:rsidRDefault="00CD4489"/>
                          <w:p w14:paraId="32F4616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449DDB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0CAECBB" w14:textId="77777777" w:rsidR="00CD4489" w:rsidRDefault="00CD4489" w:rsidP="00F958A5">
                            <w:pPr>
                              <w:rPr>
                                <w:rFonts w:ascii="Zizou Slab" w:hAnsi="Zizou Slab"/>
                                <w:lang w:val="es-ES"/>
                              </w:rPr>
                            </w:pPr>
                          </w:p>
                          <w:p w14:paraId="03E8671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5C80786" w14:textId="77777777" w:rsidR="00CD4489" w:rsidRDefault="00CD4489"/>
                          <w:p w14:paraId="65D54BB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2C5C61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CD08C" w14:textId="77777777" w:rsidR="00CD4489" w:rsidRDefault="00CD4489" w:rsidP="00F958A5">
                            <w:pPr>
                              <w:rPr>
                                <w:rFonts w:ascii="Zizou Slab" w:hAnsi="Zizou Slab"/>
                                <w:lang w:val="es-ES"/>
                              </w:rPr>
                            </w:pPr>
                          </w:p>
                          <w:p w14:paraId="75E9582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3E8EE4D" w14:textId="77777777" w:rsidR="00CD4489" w:rsidRDefault="00CD4489"/>
                          <w:p w14:paraId="6A0AB0C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72B991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E9D751B" w14:textId="77777777" w:rsidR="00CD4489" w:rsidRDefault="00CD4489" w:rsidP="00F958A5">
                            <w:pPr>
                              <w:rPr>
                                <w:rFonts w:ascii="Zizou Slab" w:hAnsi="Zizou Slab"/>
                                <w:lang w:val="es-ES"/>
                              </w:rPr>
                            </w:pPr>
                          </w:p>
                          <w:p w14:paraId="19A24D8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85CB4E" w14:textId="77777777" w:rsidR="00CD4489" w:rsidRDefault="00CD4489" w:rsidP="00F958A5">
                            <w:pPr>
                              <w:rPr>
                                <w:rFonts w:ascii="Zizou Slab" w:hAnsi="Zizou Slab"/>
                                <w:lang w:val="es-ES"/>
                              </w:rPr>
                            </w:pPr>
                          </w:p>
                          <w:p w14:paraId="61D521D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87FF8EB" w14:textId="77777777" w:rsidR="00CD4489" w:rsidRDefault="00CD4489"/>
                          <w:p w14:paraId="707D289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C8BCF5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A9D774B" w14:textId="77777777" w:rsidR="00CD4489" w:rsidRDefault="00CD4489" w:rsidP="00F958A5">
                            <w:pPr>
                              <w:rPr>
                                <w:rFonts w:ascii="Zizou Slab" w:hAnsi="Zizou Slab"/>
                                <w:lang w:val="es-ES"/>
                              </w:rPr>
                            </w:pPr>
                          </w:p>
                          <w:p w14:paraId="35F677C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B5DC69D" w14:textId="77777777" w:rsidR="00CD4489" w:rsidRDefault="00CD4489"/>
                          <w:p w14:paraId="67994D2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F319C0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D3B5744" w14:textId="77777777" w:rsidR="00CD4489" w:rsidRDefault="00CD4489" w:rsidP="00F958A5">
                            <w:pPr>
                              <w:rPr>
                                <w:rFonts w:ascii="Zizou Slab" w:hAnsi="Zizou Slab"/>
                                <w:lang w:val="es-ES"/>
                              </w:rPr>
                            </w:pPr>
                          </w:p>
                          <w:p w14:paraId="588F917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6CC39D5" w14:textId="77777777" w:rsidR="00CD4489" w:rsidRDefault="00CD4489"/>
                          <w:p w14:paraId="33D34B5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BFD18F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3EB4A" w14:textId="77777777" w:rsidR="00CD4489" w:rsidRDefault="00CD4489" w:rsidP="00F958A5">
                            <w:pPr>
                              <w:rPr>
                                <w:rFonts w:ascii="Zizou Slab" w:hAnsi="Zizou Slab"/>
                                <w:lang w:val="es-ES"/>
                              </w:rPr>
                            </w:pPr>
                          </w:p>
                          <w:p w14:paraId="5C563FC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3D8F96C" w14:textId="77777777" w:rsidR="00CD4489" w:rsidRDefault="00CD4489" w:rsidP="00F958A5">
                            <w:pPr>
                              <w:rPr>
                                <w:rFonts w:ascii="Zizou Slab" w:hAnsi="Zizou Slab"/>
                                <w:lang w:val="es-ES"/>
                              </w:rPr>
                            </w:pPr>
                          </w:p>
                          <w:p w14:paraId="65E59F6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5219706" w14:textId="77777777" w:rsidR="00CD4489" w:rsidRDefault="00CD4489"/>
                          <w:p w14:paraId="64ABA22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777F43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E0406A" w14:textId="77777777" w:rsidR="00CD4489" w:rsidRDefault="00CD4489" w:rsidP="00F958A5">
                            <w:pPr>
                              <w:rPr>
                                <w:rFonts w:ascii="Zizou Slab" w:hAnsi="Zizou Slab"/>
                                <w:lang w:val="es-ES"/>
                              </w:rPr>
                            </w:pPr>
                          </w:p>
                          <w:p w14:paraId="1913EDF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C9CCCD6" w14:textId="77777777" w:rsidR="00CD4489" w:rsidRDefault="00CD4489"/>
                          <w:p w14:paraId="166AF8C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0D58A6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2B9B83" w14:textId="77777777" w:rsidR="00CD4489" w:rsidRDefault="00CD4489" w:rsidP="00F958A5">
                            <w:pPr>
                              <w:rPr>
                                <w:rFonts w:ascii="Zizou Slab" w:hAnsi="Zizou Slab"/>
                                <w:lang w:val="es-ES"/>
                              </w:rPr>
                            </w:pPr>
                          </w:p>
                          <w:p w14:paraId="12F9C15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27BDF49" w14:textId="77777777" w:rsidR="00CD4489" w:rsidRDefault="00CD4489"/>
                          <w:p w14:paraId="0F2C681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A283D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6A89324" w14:textId="77777777" w:rsidR="00CD4489" w:rsidRDefault="00CD4489" w:rsidP="00F958A5">
                            <w:pPr>
                              <w:rPr>
                                <w:rFonts w:ascii="Zizou Slab" w:hAnsi="Zizou Slab"/>
                                <w:lang w:val="es-ES"/>
                              </w:rPr>
                            </w:pPr>
                          </w:p>
                          <w:p w14:paraId="7C21A337"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17F7EB3" w14:textId="77777777" w:rsidR="00CD4489" w:rsidRDefault="00CD4489" w:rsidP="00F958A5">
                            <w:pPr>
                              <w:rPr>
                                <w:rFonts w:ascii="Zizou Slab" w:hAnsi="Zizou Slab"/>
                                <w:lang w:val="es-ES"/>
                              </w:rPr>
                            </w:pPr>
                          </w:p>
                          <w:p w14:paraId="032C6D7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A7089A1" w14:textId="77777777" w:rsidR="00CD4489" w:rsidRDefault="00CD4489"/>
                          <w:p w14:paraId="2A5CDB0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74C725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CB4DAB" w14:textId="77777777" w:rsidR="00CD4489" w:rsidRDefault="00CD4489" w:rsidP="00F958A5">
                            <w:pPr>
                              <w:rPr>
                                <w:rFonts w:ascii="Zizou Slab" w:hAnsi="Zizou Slab"/>
                                <w:lang w:val="es-ES"/>
                              </w:rPr>
                            </w:pPr>
                          </w:p>
                          <w:p w14:paraId="446F7FB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482C30F" w14:textId="77777777" w:rsidR="00CD4489" w:rsidRDefault="00CD4489"/>
                          <w:p w14:paraId="2781BF7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799ECE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12844" w14:textId="77777777" w:rsidR="00CD4489" w:rsidRDefault="00CD4489" w:rsidP="00F958A5">
                            <w:pPr>
                              <w:rPr>
                                <w:rFonts w:ascii="Zizou Slab" w:hAnsi="Zizou Slab"/>
                                <w:lang w:val="es-ES"/>
                              </w:rPr>
                            </w:pPr>
                          </w:p>
                          <w:p w14:paraId="3E1278D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5B2BC86" w14:textId="77777777" w:rsidR="00CD4489" w:rsidRDefault="00CD4489"/>
                          <w:p w14:paraId="14F75A8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0583AC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3D34F9E" w14:textId="77777777" w:rsidR="00CD4489" w:rsidRDefault="00CD4489" w:rsidP="00F958A5">
                            <w:pPr>
                              <w:rPr>
                                <w:rFonts w:ascii="Zizou Slab" w:hAnsi="Zizou Slab"/>
                                <w:lang w:val="es-ES"/>
                              </w:rPr>
                            </w:pPr>
                          </w:p>
                          <w:p w14:paraId="5CA20EC7"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1DD2D7" w14:textId="77777777" w:rsidR="00CD4489" w:rsidRDefault="00CD4489" w:rsidP="00F958A5">
                            <w:pPr>
                              <w:rPr>
                                <w:rFonts w:ascii="Zizou Slab" w:hAnsi="Zizou Slab"/>
                                <w:lang w:val="es-ES"/>
                              </w:rPr>
                            </w:pPr>
                          </w:p>
                          <w:p w14:paraId="232E673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6395130" w14:textId="77777777" w:rsidR="00CD4489" w:rsidRDefault="00CD4489"/>
                          <w:p w14:paraId="1FEC737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D1715B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A9EE9F" w14:textId="77777777" w:rsidR="00CD4489" w:rsidRDefault="00CD4489" w:rsidP="00F958A5">
                            <w:pPr>
                              <w:rPr>
                                <w:rFonts w:ascii="Zizou Slab" w:hAnsi="Zizou Slab"/>
                                <w:lang w:val="es-ES"/>
                              </w:rPr>
                            </w:pPr>
                          </w:p>
                          <w:p w14:paraId="5734000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0F13A0D" w14:textId="77777777" w:rsidR="00CD4489" w:rsidRDefault="00CD4489"/>
                          <w:p w14:paraId="414CB8B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7576D4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08C49E" w14:textId="77777777" w:rsidR="00CD4489" w:rsidRDefault="00CD4489" w:rsidP="00F958A5">
                            <w:pPr>
                              <w:rPr>
                                <w:rFonts w:ascii="Zizou Slab" w:hAnsi="Zizou Slab"/>
                                <w:lang w:val="es-ES"/>
                              </w:rPr>
                            </w:pPr>
                          </w:p>
                          <w:p w14:paraId="5B6BAA3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C6E6230" w14:textId="77777777" w:rsidR="00CD4489" w:rsidRDefault="00CD4489"/>
                          <w:p w14:paraId="41B9B39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C2B6DC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1EBDBC" w14:textId="77777777" w:rsidR="00CD4489" w:rsidRDefault="00CD4489" w:rsidP="00F958A5">
                            <w:pPr>
                              <w:rPr>
                                <w:rFonts w:ascii="Zizou Slab" w:hAnsi="Zizou Slab"/>
                                <w:lang w:val="es-ES"/>
                              </w:rPr>
                            </w:pPr>
                          </w:p>
                          <w:p w14:paraId="2B61C4B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C47E37" w14:textId="77777777" w:rsidR="00CD4489" w:rsidRDefault="00CD4489" w:rsidP="00F958A5">
                            <w:pPr>
                              <w:rPr>
                                <w:rFonts w:ascii="Zizou Slab" w:hAnsi="Zizou Slab"/>
                                <w:lang w:val="es-ES"/>
                              </w:rPr>
                            </w:pPr>
                          </w:p>
                          <w:p w14:paraId="6D2AE6B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1E2A393" w14:textId="77777777" w:rsidR="00CD4489" w:rsidRDefault="00CD4489"/>
                          <w:p w14:paraId="0EA9F9D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9E1C8B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DD6BF1" w14:textId="77777777" w:rsidR="00CD4489" w:rsidRDefault="00CD4489" w:rsidP="00F958A5">
                            <w:pPr>
                              <w:rPr>
                                <w:rFonts w:ascii="Zizou Slab" w:hAnsi="Zizou Slab"/>
                                <w:lang w:val="es-ES"/>
                              </w:rPr>
                            </w:pPr>
                          </w:p>
                          <w:p w14:paraId="2A82F27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C9D7B80" w14:textId="77777777" w:rsidR="00CD4489" w:rsidRDefault="00CD4489"/>
                          <w:p w14:paraId="4097D26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B6F079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830DB7" w14:textId="77777777" w:rsidR="00CD4489" w:rsidRDefault="00CD4489" w:rsidP="00F958A5">
                            <w:pPr>
                              <w:rPr>
                                <w:rFonts w:ascii="Zizou Slab" w:hAnsi="Zizou Slab"/>
                                <w:lang w:val="es-ES"/>
                              </w:rPr>
                            </w:pPr>
                          </w:p>
                          <w:p w14:paraId="77B1E17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E24B1EE" w14:textId="77777777" w:rsidR="00CD4489" w:rsidRDefault="00CD4489"/>
                          <w:p w14:paraId="60CAEDC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410979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B93C9A7" w14:textId="77777777" w:rsidR="00CD4489" w:rsidRDefault="00CD4489" w:rsidP="00F958A5">
                            <w:pPr>
                              <w:rPr>
                                <w:rFonts w:ascii="Zizou Slab" w:hAnsi="Zizou Slab"/>
                                <w:lang w:val="es-ES"/>
                              </w:rPr>
                            </w:pPr>
                          </w:p>
                          <w:p w14:paraId="1FABF10C"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4B2A0F" w14:textId="77777777" w:rsidR="00CD4489" w:rsidRDefault="00CD4489" w:rsidP="00F958A5">
                            <w:pPr>
                              <w:rPr>
                                <w:rFonts w:ascii="Zizou Slab" w:hAnsi="Zizou Slab"/>
                                <w:lang w:val="es-ES"/>
                              </w:rPr>
                            </w:pPr>
                          </w:p>
                          <w:p w14:paraId="38994CF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C2AF041" w14:textId="77777777" w:rsidR="00CD4489" w:rsidRDefault="00CD4489"/>
                          <w:p w14:paraId="464FDAD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08BFD7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587AC61" w14:textId="77777777" w:rsidR="00CD4489" w:rsidRDefault="00CD4489" w:rsidP="00F958A5">
                            <w:pPr>
                              <w:rPr>
                                <w:rFonts w:ascii="Zizou Slab" w:hAnsi="Zizou Slab"/>
                                <w:lang w:val="es-ES"/>
                              </w:rPr>
                            </w:pPr>
                          </w:p>
                          <w:p w14:paraId="10ECB92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48860E0" w14:textId="77777777" w:rsidR="00CD4489" w:rsidRDefault="00CD4489"/>
                          <w:p w14:paraId="5EF9670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0F32EA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C515060" w14:textId="77777777" w:rsidR="00CD4489" w:rsidRDefault="00CD4489" w:rsidP="00F958A5">
                            <w:pPr>
                              <w:rPr>
                                <w:rFonts w:ascii="Zizou Slab" w:hAnsi="Zizou Slab"/>
                                <w:lang w:val="es-ES"/>
                              </w:rPr>
                            </w:pPr>
                          </w:p>
                          <w:p w14:paraId="468543F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18C894A" w14:textId="77777777" w:rsidR="00CD4489" w:rsidRDefault="00CD4489"/>
                          <w:p w14:paraId="077B7E5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7AB0B7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7E32E6D" w14:textId="77777777" w:rsidR="00CD4489" w:rsidRDefault="00CD4489" w:rsidP="00F958A5">
                            <w:pPr>
                              <w:rPr>
                                <w:rFonts w:ascii="Zizou Slab" w:hAnsi="Zizou Slab"/>
                                <w:lang w:val="es-ES"/>
                              </w:rPr>
                            </w:pPr>
                          </w:p>
                          <w:p w14:paraId="11790685"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AFBE24C" w14:textId="77777777" w:rsidR="00CD4489" w:rsidRDefault="00CD4489" w:rsidP="00F958A5">
                            <w:pPr>
                              <w:rPr>
                                <w:rFonts w:ascii="Zizou Slab" w:hAnsi="Zizou Slab"/>
                                <w:lang w:val="es-ES"/>
                              </w:rPr>
                            </w:pPr>
                          </w:p>
                          <w:p w14:paraId="5C25707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358BD55" w14:textId="77777777" w:rsidR="00CD4489" w:rsidRDefault="00CD4489"/>
                          <w:p w14:paraId="1E64248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2D9D67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054607" w14:textId="77777777" w:rsidR="00CD4489" w:rsidRDefault="00CD4489" w:rsidP="00F958A5">
                            <w:pPr>
                              <w:rPr>
                                <w:rFonts w:ascii="Zizou Slab" w:hAnsi="Zizou Slab"/>
                                <w:lang w:val="es-ES"/>
                              </w:rPr>
                            </w:pPr>
                          </w:p>
                          <w:p w14:paraId="375C809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2BE0FF9" w14:textId="77777777" w:rsidR="00CD4489" w:rsidRDefault="00CD4489"/>
                          <w:p w14:paraId="0077AB9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9FF45B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122EA68" w14:textId="77777777" w:rsidR="00CD4489" w:rsidRDefault="00CD4489" w:rsidP="00F958A5">
                            <w:pPr>
                              <w:rPr>
                                <w:rFonts w:ascii="Zizou Slab" w:hAnsi="Zizou Slab"/>
                                <w:lang w:val="es-ES"/>
                              </w:rPr>
                            </w:pPr>
                          </w:p>
                          <w:p w14:paraId="5387641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C17D9C8" w14:textId="77777777" w:rsidR="00CD4489" w:rsidRDefault="00CD4489"/>
                          <w:p w14:paraId="0A0A7C6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F53AF2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73FB75" w14:textId="77777777" w:rsidR="00CD4489" w:rsidRDefault="00CD4489" w:rsidP="00F958A5">
                            <w:pPr>
                              <w:rPr>
                                <w:rFonts w:ascii="Zizou Slab" w:hAnsi="Zizou Slab"/>
                                <w:lang w:val="es-ES"/>
                              </w:rPr>
                            </w:pPr>
                          </w:p>
                          <w:p w14:paraId="7482947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876935" w14:textId="77777777" w:rsidR="00CD4489" w:rsidRDefault="00CD4489" w:rsidP="00F958A5">
                            <w:pPr>
                              <w:rPr>
                                <w:rFonts w:ascii="Zizou Slab" w:hAnsi="Zizou Slab"/>
                                <w:lang w:val="es-ES"/>
                              </w:rPr>
                            </w:pPr>
                          </w:p>
                          <w:p w14:paraId="75DC025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453FAD7" w14:textId="77777777" w:rsidR="00CD4489" w:rsidRDefault="00CD4489"/>
                          <w:p w14:paraId="74CAB53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F95DD4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571442" w14:textId="77777777" w:rsidR="00CD4489" w:rsidRDefault="00CD4489" w:rsidP="00F958A5">
                            <w:pPr>
                              <w:rPr>
                                <w:rFonts w:ascii="Zizou Slab" w:hAnsi="Zizou Slab"/>
                                <w:lang w:val="es-ES"/>
                              </w:rPr>
                            </w:pPr>
                          </w:p>
                          <w:p w14:paraId="4EB1008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76EA2CB" w14:textId="77777777" w:rsidR="00CD4489" w:rsidRDefault="00CD4489"/>
                          <w:p w14:paraId="6A683ED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C3F393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083940D" w14:textId="77777777" w:rsidR="00CD4489" w:rsidRDefault="00CD4489" w:rsidP="00F958A5">
                            <w:pPr>
                              <w:rPr>
                                <w:rFonts w:ascii="Zizou Slab" w:hAnsi="Zizou Slab"/>
                                <w:lang w:val="es-ES"/>
                              </w:rPr>
                            </w:pPr>
                          </w:p>
                          <w:p w14:paraId="32D3AE1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DCA4307" w14:textId="77777777" w:rsidR="00CD4489" w:rsidRDefault="00CD4489"/>
                          <w:p w14:paraId="537A56D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762FE6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C59B84" w14:textId="77777777" w:rsidR="00CD4489" w:rsidRDefault="00CD4489" w:rsidP="00F958A5">
                            <w:pPr>
                              <w:rPr>
                                <w:rFonts w:ascii="Zizou Slab" w:hAnsi="Zizou Slab"/>
                                <w:lang w:val="es-ES"/>
                              </w:rPr>
                            </w:pPr>
                          </w:p>
                          <w:p w14:paraId="76EBED5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FD335E" w14:textId="77777777" w:rsidR="00CD4489" w:rsidRDefault="00CD4489" w:rsidP="00F958A5">
                            <w:pPr>
                              <w:rPr>
                                <w:rFonts w:ascii="Zizou Slab" w:hAnsi="Zizou Slab"/>
                                <w:lang w:val="es-ES"/>
                              </w:rPr>
                            </w:pPr>
                          </w:p>
                          <w:p w14:paraId="33A874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0821E3C" w14:textId="77777777" w:rsidR="00CD4489" w:rsidRDefault="00CD4489"/>
                          <w:p w14:paraId="7ACEDE7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D38EF3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3EF4F7" w14:textId="77777777" w:rsidR="00CD4489" w:rsidRDefault="00CD4489" w:rsidP="00F958A5">
                            <w:pPr>
                              <w:rPr>
                                <w:rFonts w:ascii="Zizou Slab" w:hAnsi="Zizou Slab"/>
                                <w:lang w:val="es-ES"/>
                              </w:rPr>
                            </w:pPr>
                          </w:p>
                          <w:p w14:paraId="564880A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67D1144" w14:textId="77777777" w:rsidR="00CD4489" w:rsidRDefault="00CD4489"/>
                          <w:p w14:paraId="770C1BD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694110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5DBC78" w14:textId="77777777" w:rsidR="00CD4489" w:rsidRDefault="00CD4489" w:rsidP="00F958A5">
                            <w:pPr>
                              <w:rPr>
                                <w:rFonts w:ascii="Zizou Slab" w:hAnsi="Zizou Slab"/>
                                <w:lang w:val="es-ES"/>
                              </w:rPr>
                            </w:pPr>
                          </w:p>
                          <w:p w14:paraId="3C13FE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60F4DA6" w14:textId="77777777" w:rsidR="00CD4489" w:rsidRDefault="00CD4489"/>
                          <w:p w14:paraId="7422C14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45EABA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ECB355" w14:textId="77777777" w:rsidR="00CD4489" w:rsidRDefault="00CD4489" w:rsidP="00F958A5">
                            <w:pPr>
                              <w:rPr>
                                <w:rFonts w:ascii="Zizou Slab" w:hAnsi="Zizou Slab"/>
                                <w:lang w:val="es-ES"/>
                              </w:rPr>
                            </w:pPr>
                          </w:p>
                          <w:p w14:paraId="09A8B99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8E4BD7C" w14:textId="77777777" w:rsidR="00CD4489" w:rsidRDefault="00CD4489" w:rsidP="00F958A5">
                            <w:pPr>
                              <w:rPr>
                                <w:rFonts w:ascii="Zizou Slab" w:hAnsi="Zizou Slab"/>
                                <w:lang w:val="es-ES"/>
                              </w:rPr>
                            </w:pPr>
                          </w:p>
                          <w:p w14:paraId="6A45F98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9830584" w14:textId="77777777" w:rsidR="00CD4489" w:rsidRDefault="00CD4489"/>
                          <w:p w14:paraId="52775F6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89328E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56B94" w14:textId="77777777" w:rsidR="00CD4489" w:rsidRDefault="00CD4489" w:rsidP="00F958A5">
                            <w:pPr>
                              <w:rPr>
                                <w:rFonts w:ascii="Zizou Slab" w:hAnsi="Zizou Slab"/>
                                <w:lang w:val="es-ES"/>
                              </w:rPr>
                            </w:pPr>
                          </w:p>
                          <w:p w14:paraId="0F4CED0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52ECEDD" w14:textId="77777777" w:rsidR="00CD4489" w:rsidRDefault="00CD4489"/>
                          <w:p w14:paraId="3FC29E2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83AC61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CD49F9" w14:textId="77777777" w:rsidR="00CD4489" w:rsidRDefault="00CD4489" w:rsidP="00F958A5">
                            <w:pPr>
                              <w:rPr>
                                <w:rFonts w:ascii="Zizou Slab" w:hAnsi="Zizou Slab"/>
                                <w:lang w:val="es-ES"/>
                              </w:rPr>
                            </w:pPr>
                          </w:p>
                          <w:p w14:paraId="6B9BC07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1330AAA" w14:textId="77777777" w:rsidR="00CD4489" w:rsidRDefault="00CD4489"/>
                          <w:p w14:paraId="2E2D049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015A66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9D1123" w14:textId="77777777" w:rsidR="00CD4489" w:rsidRDefault="00CD4489" w:rsidP="00F958A5">
                            <w:pPr>
                              <w:rPr>
                                <w:rFonts w:ascii="Zizou Slab" w:hAnsi="Zizou Slab"/>
                                <w:lang w:val="es-ES"/>
                              </w:rPr>
                            </w:pPr>
                          </w:p>
                          <w:p w14:paraId="09A73825"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F21A168" w14:textId="77777777" w:rsidR="00CD4489" w:rsidRDefault="00CD4489" w:rsidP="00F958A5">
                            <w:pPr>
                              <w:rPr>
                                <w:rFonts w:ascii="Zizou Slab" w:hAnsi="Zizou Slab"/>
                                <w:lang w:val="es-ES"/>
                              </w:rPr>
                            </w:pPr>
                          </w:p>
                          <w:p w14:paraId="7839F4E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276733A" w14:textId="77777777" w:rsidR="00CD4489" w:rsidRDefault="00CD4489"/>
                          <w:p w14:paraId="752F626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DE8CD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EE1E9" w14:textId="77777777" w:rsidR="00CD4489" w:rsidRDefault="00CD4489" w:rsidP="00F958A5">
                            <w:pPr>
                              <w:rPr>
                                <w:rFonts w:ascii="Zizou Slab" w:hAnsi="Zizou Slab"/>
                                <w:lang w:val="es-ES"/>
                              </w:rPr>
                            </w:pPr>
                          </w:p>
                          <w:p w14:paraId="5CBD898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E50D5E1" w14:textId="77777777" w:rsidR="00CD4489" w:rsidRDefault="00CD4489"/>
                          <w:p w14:paraId="2E2A058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D2328B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8DDED6A" w14:textId="77777777" w:rsidR="00CD4489" w:rsidRDefault="00CD4489" w:rsidP="00F958A5">
                            <w:pPr>
                              <w:rPr>
                                <w:rFonts w:ascii="Zizou Slab" w:hAnsi="Zizou Slab"/>
                                <w:lang w:val="es-ES"/>
                              </w:rPr>
                            </w:pPr>
                          </w:p>
                          <w:p w14:paraId="24E9DBC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AA1BDE2" w14:textId="77777777" w:rsidR="00CD4489" w:rsidRDefault="00CD4489"/>
                          <w:p w14:paraId="69FE575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D69DFC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BAA518" w14:textId="77777777" w:rsidR="00CD4489" w:rsidRDefault="00CD4489" w:rsidP="00F958A5">
                            <w:pPr>
                              <w:rPr>
                                <w:rFonts w:ascii="Zizou Slab" w:hAnsi="Zizou Slab"/>
                                <w:lang w:val="es-ES"/>
                              </w:rPr>
                            </w:pPr>
                          </w:p>
                          <w:p w14:paraId="305C4E5B"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36BB38" w14:textId="77777777" w:rsidR="00CD4489" w:rsidRDefault="00CD4489" w:rsidP="00F958A5">
                            <w:pPr>
                              <w:rPr>
                                <w:rFonts w:ascii="Zizou Slab" w:hAnsi="Zizou Slab"/>
                                <w:lang w:val="es-ES"/>
                              </w:rPr>
                            </w:pPr>
                          </w:p>
                          <w:p w14:paraId="2EB93C1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3433C03" w14:textId="77777777" w:rsidR="00CD4489" w:rsidRDefault="00CD4489"/>
                          <w:p w14:paraId="15620A0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D272DD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3178581" w14:textId="77777777" w:rsidR="00CD4489" w:rsidRDefault="00CD4489" w:rsidP="00F958A5">
                            <w:pPr>
                              <w:rPr>
                                <w:rFonts w:ascii="Zizou Slab" w:hAnsi="Zizou Slab"/>
                                <w:lang w:val="es-ES"/>
                              </w:rPr>
                            </w:pPr>
                          </w:p>
                          <w:p w14:paraId="0869500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B30C050" w14:textId="77777777" w:rsidR="00CD4489" w:rsidRDefault="00CD4489"/>
                          <w:p w14:paraId="284EA2B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BC6192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BFEDF9" w14:textId="77777777" w:rsidR="00CD4489" w:rsidRDefault="00CD4489" w:rsidP="00F958A5">
                            <w:pPr>
                              <w:rPr>
                                <w:rFonts w:ascii="Zizou Slab" w:hAnsi="Zizou Slab"/>
                                <w:lang w:val="es-ES"/>
                              </w:rPr>
                            </w:pPr>
                          </w:p>
                          <w:p w14:paraId="4319263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6DC3E76" w14:textId="77777777" w:rsidR="00CD4489" w:rsidRDefault="00CD4489"/>
                          <w:p w14:paraId="3A5501F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A395D6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16893" w14:textId="77777777" w:rsidR="00CD4489" w:rsidRDefault="00CD4489" w:rsidP="00F958A5">
                            <w:pPr>
                              <w:rPr>
                                <w:rFonts w:ascii="Zizou Slab" w:hAnsi="Zizou Slab"/>
                                <w:lang w:val="es-ES"/>
                              </w:rPr>
                            </w:pPr>
                          </w:p>
                          <w:p w14:paraId="57D5AAA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011EBD" w14:textId="77777777" w:rsidR="00CD4489" w:rsidRDefault="00CD4489" w:rsidP="00F958A5">
                            <w:pPr>
                              <w:rPr>
                                <w:rFonts w:ascii="Zizou Slab" w:hAnsi="Zizou Slab"/>
                                <w:lang w:val="es-ES"/>
                              </w:rPr>
                            </w:pPr>
                          </w:p>
                          <w:p w14:paraId="3505107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E55EDAB" w14:textId="77777777" w:rsidR="00CD4489" w:rsidRDefault="00CD4489"/>
                          <w:p w14:paraId="618B685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C2E22A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3323C" w14:textId="77777777" w:rsidR="00CD4489" w:rsidRDefault="00CD4489" w:rsidP="00F958A5">
                            <w:pPr>
                              <w:rPr>
                                <w:rFonts w:ascii="Zizou Slab" w:hAnsi="Zizou Slab"/>
                                <w:lang w:val="es-ES"/>
                              </w:rPr>
                            </w:pPr>
                          </w:p>
                          <w:p w14:paraId="1CDB070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9A99294" w14:textId="77777777" w:rsidR="00CD4489" w:rsidRDefault="00CD4489"/>
                          <w:p w14:paraId="1968F4F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A8B2A6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E5CC56" w14:textId="77777777" w:rsidR="00CD4489" w:rsidRDefault="00CD4489" w:rsidP="00F958A5">
                            <w:pPr>
                              <w:rPr>
                                <w:rFonts w:ascii="Zizou Slab" w:hAnsi="Zizou Slab"/>
                                <w:lang w:val="es-ES"/>
                              </w:rPr>
                            </w:pPr>
                          </w:p>
                          <w:p w14:paraId="45DCFE2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A0FAC6F" w14:textId="77777777" w:rsidR="00CD4489" w:rsidRDefault="00CD4489"/>
                          <w:p w14:paraId="5656FEF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280C92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20BE8" w14:textId="77777777" w:rsidR="00CD4489" w:rsidRDefault="00CD4489" w:rsidP="00F958A5">
                            <w:pPr>
                              <w:rPr>
                                <w:rFonts w:ascii="Zizou Slab" w:hAnsi="Zizou Slab"/>
                                <w:lang w:val="es-ES"/>
                              </w:rPr>
                            </w:pPr>
                          </w:p>
                          <w:p w14:paraId="267F66E0"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09A5D92" w14:textId="77777777" w:rsidR="00CD4489" w:rsidRDefault="00CD4489" w:rsidP="00F958A5">
                            <w:pPr>
                              <w:rPr>
                                <w:rFonts w:ascii="Zizou Slab" w:hAnsi="Zizou Slab"/>
                                <w:lang w:val="es-ES"/>
                              </w:rPr>
                            </w:pPr>
                          </w:p>
                          <w:p w14:paraId="3D046B6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D982AB3" w14:textId="77777777" w:rsidR="00CD4489" w:rsidRDefault="00CD4489"/>
                          <w:p w14:paraId="01AAFEC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7FBF0F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588FDF" w14:textId="77777777" w:rsidR="00CD4489" w:rsidRDefault="00CD4489" w:rsidP="00F958A5">
                            <w:pPr>
                              <w:rPr>
                                <w:rFonts w:ascii="Zizou Slab" w:hAnsi="Zizou Slab"/>
                                <w:lang w:val="es-ES"/>
                              </w:rPr>
                            </w:pPr>
                          </w:p>
                          <w:p w14:paraId="5B9441D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1ADC6AA" w14:textId="77777777" w:rsidR="00CD4489" w:rsidRDefault="00CD4489"/>
                          <w:p w14:paraId="62AB5C7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3084DD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E81C0" w14:textId="77777777" w:rsidR="00CD4489" w:rsidRDefault="00CD4489" w:rsidP="00F958A5">
                            <w:pPr>
                              <w:rPr>
                                <w:rFonts w:ascii="Zizou Slab" w:hAnsi="Zizou Slab"/>
                                <w:lang w:val="es-ES"/>
                              </w:rPr>
                            </w:pPr>
                          </w:p>
                          <w:p w14:paraId="6BE4846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8B77114" w14:textId="77777777" w:rsidR="00CD4489" w:rsidRDefault="00CD4489"/>
                          <w:p w14:paraId="7079DF3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E74F76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31948" w14:textId="77777777" w:rsidR="00CD4489" w:rsidRDefault="00CD4489" w:rsidP="00F958A5">
                            <w:pPr>
                              <w:rPr>
                                <w:rFonts w:ascii="Zizou Slab" w:hAnsi="Zizou Slab"/>
                                <w:lang w:val="es-ES"/>
                              </w:rPr>
                            </w:pPr>
                          </w:p>
                          <w:p w14:paraId="012DBF3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0D7593" w14:textId="77777777" w:rsidR="00CD4489" w:rsidRDefault="00CD4489" w:rsidP="00F958A5">
                            <w:pPr>
                              <w:rPr>
                                <w:rFonts w:ascii="Zizou Slab" w:hAnsi="Zizou Slab"/>
                                <w:lang w:val="es-ES"/>
                              </w:rPr>
                            </w:pPr>
                          </w:p>
                          <w:p w14:paraId="4664650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4841CE1" w14:textId="77777777" w:rsidR="00CD4489" w:rsidRDefault="00CD4489"/>
                          <w:p w14:paraId="2B548FB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61A779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06A84FE" w14:textId="77777777" w:rsidR="00CD4489" w:rsidRDefault="00CD4489" w:rsidP="00F958A5">
                            <w:pPr>
                              <w:rPr>
                                <w:rFonts w:ascii="Zizou Slab" w:hAnsi="Zizou Slab"/>
                                <w:lang w:val="es-ES"/>
                              </w:rPr>
                            </w:pPr>
                          </w:p>
                          <w:p w14:paraId="317CD36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CC6C2B4" w14:textId="77777777" w:rsidR="00CD4489" w:rsidRDefault="00CD4489"/>
                          <w:p w14:paraId="1028344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16A6D2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B019C" w14:textId="77777777" w:rsidR="00CD4489" w:rsidRDefault="00CD4489" w:rsidP="00F958A5">
                            <w:pPr>
                              <w:rPr>
                                <w:rFonts w:ascii="Zizou Slab" w:hAnsi="Zizou Slab"/>
                                <w:lang w:val="es-ES"/>
                              </w:rPr>
                            </w:pPr>
                          </w:p>
                          <w:p w14:paraId="44A9823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5F5F2FE" w14:textId="77777777" w:rsidR="00CD4489" w:rsidRDefault="00CD4489"/>
                          <w:p w14:paraId="3777C0C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82B8F9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A2FC8DB" w14:textId="77777777" w:rsidR="00CD4489" w:rsidRDefault="00CD4489" w:rsidP="00F958A5">
                            <w:pPr>
                              <w:rPr>
                                <w:rFonts w:ascii="Zizou Slab" w:hAnsi="Zizou Slab"/>
                                <w:lang w:val="es-ES"/>
                              </w:rPr>
                            </w:pPr>
                          </w:p>
                          <w:p w14:paraId="663933D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87182C" w14:textId="77777777" w:rsidR="00CD4489" w:rsidRDefault="00CD4489" w:rsidP="00F958A5">
                            <w:pPr>
                              <w:rPr>
                                <w:rFonts w:ascii="Zizou Slab" w:hAnsi="Zizou Slab"/>
                                <w:lang w:val="es-ES"/>
                              </w:rPr>
                            </w:pPr>
                          </w:p>
                          <w:p w14:paraId="48B731F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705A73B" w14:textId="77777777" w:rsidR="00CD4489" w:rsidRDefault="00CD4489"/>
                          <w:p w14:paraId="6EED409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ED50AD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0D0C41" w14:textId="77777777" w:rsidR="00CD4489" w:rsidRDefault="00CD4489" w:rsidP="00F958A5">
                            <w:pPr>
                              <w:rPr>
                                <w:rFonts w:ascii="Zizou Slab" w:hAnsi="Zizou Slab"/>
                                <w:lang w:val="es-ES"/>
                              </w:rPr>
                            </w:pPr>
                          </w:p>
                          <w:p w14:paraId="059BFE0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C6CC894" w14:textId="77777777" w:rsidR="00CD4489" w:rsidRDefault="00CD4489"/>
                          <w:p w14:paraId="0457A98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20FC97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2B05B6E" w14:textId="77777777" w:rsidR="00CD4489" w:rsidRDefault="00CD4489" w:rsidP="00F958A5">
                            <w:pPr>
                              <w:rPr>
                                <w:rFonts w:ascii="Zizou Slab" w:hAnsi="Zizou Slab"/>
                                <w:lang w:val="es-ES"/>
                              </w:rPr>
                            </w:pPr>
                          </w:p>
                          <w:p w14:paraId="62B0613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38DE45B" w14:textId="77777777" w:rsidR="00CD4489" w:rsidRDefault="00CD4489"/>
                          <w:p w14:paraId="157E301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50751E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DCB35A" w14:textId="77777777" w:rsidR="00CD4489" w:rsidRDefault="00CD4489" w:rsidP="00F958A5">
                            <w:pPr>
                              <w:rPr>
                                <w:rFonts w:ascii="Zizou Slab" w:hAnsi="Zizou Slab"/>
                                <w:lang w:val="es-ES"/>
                              </w:rPr>
                            </w:pPr>
                          </w:p>
                          <w:p w14:paraId="41D9474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79068DA" w14:textId="77777777" w:rsidR="00CD4489" w:rsidRDefault="00CD4489" w:rsidP="00F958A5">
                            <w:pPr>
                              <w:rPr>
                                <w:rFonts w:ascii="Zizou Slab" w:hAnsi="Zizou Slab"/>
                                <w:lang w:val="es-ES"/>
                              </w:rPr>
                            </w:pPr>
                          </w:p>
                          <w:p w14:paraId="0A1348E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0E10B0E" w14:textId="77777777" w:rsidR="00CD4489" w:rsidRDefault="00CD4489"/>
                          <w:p w14:paraId="7471EDF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1C2899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268CD4" w14:textId="77777777" w:rsidR="00CD4489" w:rsidRDefault="00CD4489" w:rsidP="00F958A5">
                            <w:pPr>
                              <w:rPr>
                                <w:rFonts w:ascii="Zizou Slab" w:hAnsi="Zizou Slab"/>
                                <w:lang w:val="es-ES"/>
                              </w:rPr>
                            </w:pPr>
                          </w:p>
                          <w:p w14:paraId="74F5625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4CAFF86" w14:textId="77777777" w:rsidR="00CD4489" w:rsidRDefault="00CD4489"/>
                          <w:p w14:paraId="7AB96FA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6FD277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DF08DF" w14:textId="77777777" w:rsidR="00CD4489" w:rsidRDefault="00CD4489" w:rsidP="00F958A5">
                            <w:pPr>
                              <w:rPr>
                                <w:rFonts w:ascii="Zizou Slab" w:hAnsi="Zizou Slab"/>
                                <w:lang w:val="es-ES"/>
                              </w:rPr>
                            </w:pPr>
                          </w:p>
                          <w:p w14:paraId="0F641F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F113047" w14:textId="77777777" w:rsidR="00CD4489" w:rsidRDefault="00CD4489"/>
                          <w:p w14:paraId="2175D7D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0E5B72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05CE3" w14:textId="77777777" w:rsidR="00CD4489" w:rsidRDefault="00CD4489" w:rsidP="00F958A5">
                            <w:pPr>
                              <w:rPr>
                                <w:rFonts w:ascii="Zizou Slab" w:hAnsi="Zizou Slab"/>
                                <w:lang w:val="es-ES"/>
                              </w:rPr>
                            </w:pPr>
                          </w:p>
                          <w:p w14:paraId="53E844C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0A2AD95" w14:textId="77777777" w:rsidR="00CD4489" w:rsidRDefault="00CD4489" w:rsidP="00F958A5">
                            <w:pPr>
                              <w:rPr>
                                <w:rFonts w:ascii="Zizou Slab" w:hAnsi="Zizou Slab"/>
                                <w:lang w:val="es-ES"/>
                              </w:rPr>
                            </w:pPr>
                          </w:p>
                          <w:p w14:paraId="4BE9DE3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5FE701E" w14:textId="77777777" w:rsidR="00CD4489" w:rsidRDefault="00CD4489"/>
                          <w:p w14:paraId="6D20191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36EB02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681E6F" w14:textId="77777777" w:rsidR="00CD4489" w:rsidRDefault="00CD4489" w:rsidP="00F958A5">
                            <w:pPr>
                              <w:rPr>
                                <w:rFonts w:ascii="Zizou Slab" w:hAnsi="Zizou Slab"/>
                                <w:lang w:val="es-ES"/>
                              </w:rPr>
                            </w:pPr>
                          </w:p>
                          <w:p w14:paraId="5D645B7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E16E270" w14:textId="77777777" w:rsidR="00CD4489" w:rsidRDefault="00CD4489"/>
                          <w:p w14:paraId="7EF9D19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0EA146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1C7939" w14:textId="77777777" w:rsidR="00CD4489" w:rsidRDefault="00CD4489" w:rsidP="00F958A5">
                            <w:pPr>
                              <w:rPr>
                                <w:rFonts w:ascii="Zizou Slab" w:hAnsi="Zizou Slab"/>
                                <w:lang w:val="es-ES"/>
                              </w:rPr>
                            </w:pPr>
                          </w:p>
                          <w:p w14:paraId="42634B1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6445A7D" w14:textId="77777777" w:rsidR="00CD4489" w:rsidRDefault="00CD4489"/>
                          <w:p w14:paraId="4473C5F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87FAE8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56C07D" w14:textId="77777777" w:rsidR="00CD4489" w:rsidRDefault="00CD4489" w:rsidP="00F958A5">
                            <w:pPr>
                              <w:rPr>
                                <w:rFonts w:ascii="Zizou Slab" w:hAnsi="Zizou Slab"/>
                                <w:lang w:val="es-ES"/>
                              </w:rPr>
                            </w:pPr>
                          </w:p>
                          <w:p w14:paraId="2C2360A4"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43F3643" w14:textId="77777777" w:rsidR="00CD4489" w:rsidRDefault="00CD4489" w:rsidP="00F958A5">
                            <w:pPr>
                              <w:rPr>
                                <w:rFonts w:ascii="Zizou Slab" w:hAnsi="Zizou Slab"/>
                                <w:lang w:val="es-ES"/>
                              </w:rPr>
                            </w:pPr>
                          </w:p>
                          <w:p w14:paraId="68119B8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68784AD" w14:textId="77777777" w:rsidR="00CD4489" w:rsidRDefault="00CD4489"/>
                          <w:p w14:paraId="17F9880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AE49B0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1C72FA" w14:textId="77777777" w:rsidR="00CD4489" w:rsidRDefault="00CD4489" w:rsidP="00F958A5">
                            <w:pPr>
                              <w:rPr>
                                <w:rFonts w:ascii="Zizou Slab" w:hAnsi="Zizou Slab"/>
                                <w:lang w:val="es-ES"/>
                              </w:rPr>
                            </w:pPr>
                          </w:p>
                          <w:p w14:paraId="517397F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A99D2F1" w14:textId="77777777" w:rsidR="00CD4489" w:rsidRDefault="00CD4489"/>
                          <w:p w14:paraId="5A3E5D3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589DB0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A42DD4" w14:textId="77777777" w:rsidR="00CD4489" w:rsidRDefault="00CD4489" w:rsidP="00F958A5">
                            <w:pPr>
                              <w:rPr>
                                <w:rFonts w:ascii="Zizou Slab" w:hAnsi="Zizou Slab"/>
                                <w:lang w:val="es-ES"/>
                              </w:rPr>
                            </w:pPr>
                          </w:p>
                          <w:p w14:paraId="197EDDC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30F0B3D" w14:textId="77777777" w:rsidR="00CD4489" w:rsidRDefault="00CD4489"/>
                          <w:p w14:paraId="632EE4D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90F245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F10114" w14:textId="77777777" w:rsidR="00CD4489" w:rsidRDefault="00CD4489" w:rsidP="00F958A5">
                            <w:pPr>
                              <w:rPr>
                                <w:rFonts w:ascii="Zizou Slab" w:hAnsi="Zizou Slab"/>
                                <w:lang w:val="es-ES"/>
                              </w:rPr>
                            </w:pPr>
                          </w:p>
                          <w:p w14:paraId="5CC34B4F"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B2CF708" w14:textId="77777777" w:rsidR="00CD4489" w:rsidRDefault="00CD4489" w:rsidP="00F958A5">
                            <w:pPr>
                              <w:rPr>
                                <w:rFonts w:ascii="Zizou Slab" w:hAnsi="Zizou Slab"/>
                                <w:lang w:val="es-ES"/>
                              </w:rPr>
                            </w:pPr>
                          </w:p>
                          <w:p w14:paraId="170DC5E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66CDF4C" w14:textId="77777777" w:rsidR="00CD4489" w:rsidRDefault="00CD4489"/>
                          <w:p w14:paraId="19BF0D9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178854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D3269" w14:textId="77777777" w:rsidR="00CD4489" w:rsidRDefault="00CD4489" w:rsidP="00F958A5">
                            <w:pPr>
                              <w:rPr>
                                <w:rFonts w:ascii="Zizou Slab" w:hAnsi="Zizou Slab"/>
                                <w:lang w:val="es-ES"/>
                              </w:rPr>
                            </w:pPr>
                          </w:p>
                          <w:p w14:paraId="04A39C2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3AAF60A" w14:textId="77777777" w:rsidR="00CD4489" w:rsidRDefault="00CD4489"/>
                          <w:p w14:paraId="20AD9E0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F931A9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704D0E" w14:textId="77777777" w:rsidR="00CD4489" w:rsidRDefault="00CD4489" w:rsidP="00F958A5">
                            <w:pPr>
                              <w:rPr>
                                <w:rFonts w:ascii="Zizou Slab" w:hAnsi="Zizou Slab"/>
                                <w:lang w:val="es-ES"/>
                              </w:rPr>
                            </w:pPr>
                          </w:p>
                          <w:p w14:paraId="3448D40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8FABE06" w14:textId="77777777" w:rsidR="00CD4489" w:rsidRDefault="00CD4489"/>
                          <w:p w14:paraId="7658CFD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82A0E8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07CE78E" w14:textId="77777777" w:rsidR="00CD4489" w:rsidRDefault="00CD4489" w:rsidP="00F958A5">
                            <w:pPr>
                              <w:rPr>
                                <w:rFonts w:ascii="Zizou Slab" w:hAnsi="Zizou Slab"/>
                                <w:lang w:val="es-ES"/>
                              </w:rPr>
                            </w:pPr>
                          </w:p>
                          <w:p w14:paraId="22CBEC2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42E9B03" w14:textId="77777777" w:rsidR="00CD4489" w:rsidRDefault="00CD4489" w:rsidP="00F958A5">
                            <w:pPr>
                              <w:rPr>
                                <w:rFonts w:ascii="Zizou Slab" w:hAnsi="Zizou Slab"/>
                                <w:lang w:val="es-ES"/>
                              </w:rPr>
                            </w:pPr>
                          </w:p>
                          <w:p w14:paraId="0AFD809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A3A9A56" w14:textId="77777777" w:rsidR="00CD4489" w:rsidRDefault="00CD4489"/>
                          <w:p w14:paraId="753FB6A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84EDD3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8A4C64" w14:textId="77777777" w:rsidR="00CD4489" w:rsidRDefault="00CD4489" w:rsidP="00F958A5">
                            <w:pPr>
                              <w:rPr>
                                <w:rFonts w:ascii="Zizou Slab" w:hAnsi="Zizou Slab"/>
                                <w:lang w:val="es-ES"/>
                              </w:rPr>
                            </w:pPr>
                          </w:p>
                          <w:p w14:paraId="78A1935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99F1426" w14:textId="77777777" w:rsidR="00CD4489" w:rsidRDefault="00CD4489"/>
                          <w:p w14:paraId="16D4ED0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1958BE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1258B90" w14:textId="77777777" w:rsidR="00CD4489" w:rsidRDefault="00CD4489" w:rsidP="00F958A5">
                            <w:pPr>
                              <w:rPr>
                                <w:rFonts w:ascii="Zizou Slab" w:hAnsi="Zizou Slab"/>
                                <w:lang w:val="es-ES"/>
                              </w:rPr>
                            </w:pPr>
                          </w:p>
                          <w:p w14:paraId="7868014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9070B84" w14:textId="77777777" w:rsidR="00CD4489" w:rsidRDefault="00CD4489"/>
                          <w:p w14:paraId="2E519C4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E5E52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95D9D3" w14:textId="77777777" w:rsidR="00CD4489" w:rsidRDefault="00CD4489" w:rsidP="00F958A5">
                            <w:pPr>
                              <w:rPr>
                                <w:rFonts w:ascii="Zizou Slab" w:hAnsi="Zizou Slab"/>
                                <w:lang w:val="es-ES"/>
                              </w:rPr>
                            </w:pPr>
                          </w:p>
                          <w:p w14:paraId="48D22B66"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1D7C74A" w14:textId="77777777" w:rsidR="00CD4489" w:rsidRDefault="00CD4489" w:rsidP="00F958A5">
                            <w:pPr>
                              <w:rPr>
                                <w:rFonts w:ascii="Zizou Slab" w:hAnsi="Zizou Slab"/>
                                <w:lang w:val="es-ES"/>
                              </w:rPr>
                            </w:pPr>
                          </w:p>
                          <w:p w14:paraId="0E05368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90AA2CD" w14:textId="77777777" w:rsidR="00CD4489" w:rsidRDefault="00CD4489"/>
                          <w:p w14:paraId="28147BA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4D9503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E77347" w14:textId="77777777" w:rsidR="00CD4489" w:rsidRDefault="00CD4489" w:rsidP="00F958A5">
                            <w:pPr>
                              <w:rPr>
                                <w:rFonts w:ascii="Zizou Slab" w:hAnsi="Zizou Slab"/>
                                <w:lang w:val="es-ES"/>
                              </w:rPr>
                            </w:pPr>
                          </w:p>
                          <w:p w14:paraId="3D3E12B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16162A8" w14:textId="77777777" w:rsidR="00CD4489" w:rsidRDefault="00CD4489"/>
                          <w:p w14:paraId="60128EE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3007BB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4973935" w14:textId="77777777" w:rsidR="00CD4489" w:rsidRDefault="00CD4489" w:rsidP="00F958A5">
                            <w:pPr>
                              <w:rPr>
                                <w:rFonts w:ascii="Zizou Slab" w:hAnsi="Zizou Slab"/>
                                <w:lang w:val="es-ES"/>
                              </w:rPr>
                            </w:pPr>
                          </w:p>
                          <w:p w14:paraId="387A67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AD97532" w14:textId="77777777" w:rsidR="00CD4489" w:rsidRDefault="00CD4489"/>
                          <w:p w14:paraId="1371EDE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4C0C8F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EA1327" w14:textId="77777777" w:rsidR="00CD4489" w:rsidRDefault="00CD4489" w:rsidP="00F958A5">
                            <w:pPr>
                              <w:rPr>
                                <w:rFonts w:ascii="Zizou Slab" w:hAnsi="Zizou Slab"/>
                                <w:lang w:val="es-ES"/>
                              </w:rPr>
                            </w:pPr>
                          </w:p>
                          <w:p w14:paraId="28EDA931"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809777" w14:textId="77777777" w:rsidR="00CD4489" w:rsidRDefault="00CD4489" w:rsidP="00F958A5">
                            <w:pPr>
                              <w:rPr>
                                <w:rFonts w:ascii="Zizou Slab" w:hAnsi="Zizou Slab"/>
                                <w:lang w:val="es-ES"/>
                              </w:rPr>
                            </w:pPr>
                          </w:p>
                          <w:p w14:paraId="203F81D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F647470" w14:textId="77777777" w:rsidR="00CD4489" w:rsidRDefault="00CD4489"/>
                          <w:p w14:paraId="0BD3BF0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55487A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E4BACE" w14:textId="77777777" w:rsidR="00CD4489" w:rsidRDefault="00CD4489" w:rsidP="00F958A5">
                            <w:pPr>
                              <w:rPr>
                                <w:rFonts w:ascii="Zizou Slab" w:hAnsi="Zizou Slab"/>
                                <w:lang w:val="es-ES"/>
                              </w:rPr>
                            </w:pPr>
                          </w:p>
                          <w:p w14:paraId="2FDF3FF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2A59304" w14:textId="77777777" w:rsidR="00CD4489" w:rsidRDefault="00CD4489"/>
                          <w:p w14:paraId="4505C15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8D70BF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F3932C" w14:textId="77777777" w:rsidR="00CD4489" w:rsidRDefault="00CD4489" w:rsidP="00F958A5">
                            <w:pPr>
                              <w:rPr>
                                <w:rFonts w:ascii="Zizou Slab" w:hAnsi="Zizou Slab"/>
                                <w:lang w:val="es-ES"/>
                              </w:rPr>
                            </w:pPr>
                          </w:p>
                          <w:p w14:paraId="6761C38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C978D0E" w14:textId="77777777" w:rsidR="00CD4489" w:rsidRDefault="00CD4489"/>
                          <w:p w14:paraId="4D0B189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DBB562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E44B2A" w14:textId="77777777" w:rsidR="00CD4489" w:rsidRDefault="00CD4489" w:rsidP="00F958A5">
                            <w:pPr>
                              <w:rPr>
                                <w:rFonts w:ascii="Zizou Slab" w:hAnsi="Zizou Slab"/>
                                <w:lang w:val="es-ES"/>
                              </w:rPr>
                            </w:pPr>
                          </w:p>
                          <w:p w14:paraId="0F246AEB"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2678FD" w14:textId="77777777" w:rsidR="00CD4489" w:rsidRDefault="00CD4489" w:rsidP="00F958A5">
                            <w:pPr>
                              <w:rPr>
                                <w:rFonts w:ascii="Zizou Slab" w:hAnsi="Zizou Slab"/>
                                <w:lang w:val="es-ES"/>
                              </w:rPr>
                            </w:pPr>
                          </w:p>
                          <w:p w14:paraId="75FC3D8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8D23A8A" w14:textId="77777777" w:rsidR="00CD4489" w:rsidRDefault="00CD4489"/>
                          <w:p w14:paraId="641CBBB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D593CE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83692E" w14:textId="77777777" w:rsidR="00CD4489" w:rsidRDefault="00CD4489" w:rsidP="00F958A5">
                            <w:pPr>
                              <w:rPr>
                                <w:rFonts w:ascii="Zizou Slab" w:hAnsi="Zizou Slab"/>
                                <w:lang w:val="es-ES"/>
                              </w:rPr>
                            </w:pPr>
                          </w:p>
                          <w:p w14:paraId="0366C0B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7FBC609" w14:textId="77777777" w:rsidR="00CD4489" w:rsidRDefault="00CD4489"/>
                          <w:p w14:paraId="30E8F86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48F271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DA9D3B" w14:textId="77777777" w:rsidR="00CD4489" w:rsidRDefault="00CD4489" w:rsidP="00F958A5">
                            <w:pPr>
                              <w:rPr>
                                <w:rFonts w:ascii="Zizou Slab" w:hAnsi="Zizou Slab"/>
                                <w:lang w:val="es-ES"/>
                              </w:rPr>
                            </w:pPr>
                          </w:p>
                          <w:p w14:paraId="07CEA33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D5788F0" w14:textId="77777777" w:rsidR="00CD4489" w:rsidRDefault="00CD4489"/>
                          <w:p w14:paraId="422D158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69F108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496E32" w14:textId="77777777" w:rsidR="00CD4489" w:rsidRDefault="00CD4489" w:rsidP="00F958A5">
                            <w:pPr>
                              <w:rPr>
                                <w:rFonts w:ascii="Zizou Slab" w:hAnsi="Zizou Slab"/>
                                <w:lang w:val="es-ES"/>
                              </w:rPr>
                            </w:pPr>
                          </w:p>
                          <w:p w14:paraId="2F1550A0"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C2E982" w14:textId="77777777" w:rsidR="00CD4489" w:rsidRDefault="00CD4489" w:rsidP="00F958A5">
                            <w:pPr>
                              <w:rPr>
                                <w:rFonts w:ascii="Zizou Slab" w:hAnsi="Zizou Slab"/>
                                <w:lang w:val="es-ES"/>
                              </w:rPr>
                            </w:pPr>
                          </w:p>
                          <w:p w14:paraId="538502D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0CA80B8" w14:textId="77777777" w:rsidR="00CD4489" w:rsidRDefault="00CD4489"/>
                          <w:p w14:paraId="63B8D66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5070DA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AA3BBC0" w14:textId="77777777" w:rsidR="00CD4489" w:rsidRDefault="00CD4489" w:rsidP="00F958A5">
                            <w:pPr>
                              <w:rPr>
                                <w:rFonts w:ascii="Zizou Slab" w:hAnsi="Zizou Slab"/>
                                <w:lang w:val="es-ES"/>
                              </w:rPr>
                            </w:pPr>
                          </w:p>
                          <w:p w14:paraId="366686C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64E15FB" w14:textId="77777777" w:rsidR="00CD4489" w:rsidRDefault="00CD4489"/>
                          <w:p w14:paraId="4CADF7C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908677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75FA99" w14:textId="77777777" w:rsidR="00CD4489" w:rsidRDefault="00CD4489" w:rsidP="00F958A5">
                            <w:pPr>
                              <w:rPr>
                                <w:rFonts w:ascii="Zizou Slab" w:hAnsi="Zizou Slab"/>
                                <w:lang w:val="es-ES"/>
                              </w:rPr>
                            </w:pPr>
                          </w:p>
                          <w:p w14:paraId="631BAC8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7B694EE" w14:textId="77777777" w:rsidR="00CD4489" w:rsidRDefault="00CD4489"/>
                          <w:p w14:paraId="727C38C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29B7E6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4D8B0A" w14:textId="77777777" w:rsidR="00CD4489" w:rsidRDefault="00CD4489" w:rsidP="00F958A5">
                            <w:pPr>
                              <w:rPr>
                                <w:rFonts w:ascii="Zizou Slab" w:hAnsi="Zizou Slab"/>
                                <w:lang w:val="es-ES"/>
                              </w:rPr>
                            </w:pPr>
                          </w:p>
                          <w:p w14:paraId="33DBD301"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33A9513" w14:textId="77777777" w:rsidR="00CD4489" w:rsidRDefault="00CD4489" w:rsidP="00F958A5">
                            <w:pPr>
                              <w:rPr>
                                <w:rFonts w:ascii="Zizou Slab" w:hAnsi="Zizou Slab"/>
                                <w:lang w:val="es-ES"/>
                              </w:rPr>
                            </w:pPr>
                          </w:p>
                          <w:p w14:paraId="4975A6D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18F1F29" w14:textId="77777777" w:rsidR="00CD4489" w:rsidRDefault="00CD4489"/>
                          <w:p w14:paraId="2AAB4E8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8F124D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1FB0CA" w14:textId="77777777" w:rsidR="00CD4489" w:rsidRDefault="00CD4489" w:rsidP="00F958A5">
                            <w:pPr>
                              <w:rPr>
                                <w:rFonts w:ascii="Zizou Slab" w:hAnsi="Zizou Slab"/>
                                <w:lang w:val="es-ES"/>
                              </w:rPr>
                            </w:pPr>
                          </w:p>
                          <w:p w14:paraId="28CDF6F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0877949" w14:textId="77777777" w:rsidR="00CD4489" w:rsidRDefault="00CD4489"/>
                          <w:p w14:paraId="6844910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97D8E0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BE2324" w14:textId="77777777" w:rsidR="00CD4489" w:rsidRDefault="00CD4489" w:rsidP="00F958A5">
                            <w:pPr>
                              <w:rPr>
                                <w:rFonts w:ascii="Zizou Slab" w:hAnsi="Zizou Slab"/>
                                <w:lang w:val="es-ES"/>
                              </w:rPr>
                            </w:pPr>
                          </w:p>
                          <w:p w14:paraId="2957074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ABFEC0B" w14:textId="77777777" w:rsidR="00CD4489" w:rsidRDefault="00CD4489"/>
                          <w:p w14:paraId="476CFA7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AD27D0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144E4A" w14:textId="77777777" w:rsidR="00CD4489" w:rsidRDefault="00CD4489" w:rsidP="00F958A5">
                            <w:pPr>
                              <w:rPr>
                                <w:rFonts w:ascii="Zizou Slab" w:hAnsi="Zizou Slab"/>
                                <w:lang w:val="es-ES"/>
                              </w:rPr>
                            </w:pPr>
                          </w:p>
                          <w:p w14:paraId="7E0C3C4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726ADB" w14:textId="77777777" w:rsidR="00CD4489" w:rsidRDefault="00CD4489" w:rsidP="00F958A5">
                            <w:pPr>
                              <w:rPr>
                                <w:rFonts w:ascii="Zizou Slab" w:hAnsi="Zizou Slab"/>
                                <w:lang w:val="es-ES"/>
                              </w:rPr>
                            </w:pPr>
                          </w:p>
                          <w:p w14:paraId="5E7A2A6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FB978E7" w14:textId="77777777" w:rsidR="00CD4489" w:rsidRDefault="00CD4489"/>
                          <w:p w14:paraId="595FF45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12D467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5C236" w14:textId="77777777" w:rsidR="00CD4489" w:rsidRDefault="00CD4489" w:rsidP="00F958A5">
                            <w:pPr>
                              <w:rPr>
                                <w:rFonts w:ascii="Zizou Slab" w:hAnsi="Zizou Slab"/>
                                <w:lang w:val="es-ES"/>
                              </w:rPr>
                            </w:pPr>
                          </w:p>
                          <w:p w14:paraId="7F28702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D645107" w14:textId="77777777" w:rsidR="00CD4489" w:rsidRDefault="00CD4489"/>
                          <w:p w14:paraId="1C855BE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324598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8B865A" w14:textId="77777777" w:rsidR="00CD4489" w:rsidRDefault="00CD4489" w:rsidP="00F958A5">
                            <w:pPr>
                              <w:rPr>
                                <w:rFonts w:ascii="Zizou Slab" w:hAnsi="Zizou Slab"/>
                                <w:lang w:val="es-ES"/>
                              </w:rPr>
                            </w:pPr>
                          </w:p>
                          <w:p w14:paraId="57AE23A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E99B7C5" w14:textId="77777777" w:rsidR="00CD4489" w:rsidRDefault="00CD4489"/>
                          <w:p w14:paraId="7A2BEA1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1BF5E6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9643C1" w14:textId="77777777" w:rsidR="00CD4489" w:rsidRDefault="00CD4489" w:rsidP="00F958A5">
                            <w:pPr>
                              <w:rPr>
                                <w:rFonts w:ascii="Zizou Slab" w:hAnsi="Zizou Slab"/>
                                <w:lang w:val="es-ES"/>
                              </w:rPr>
                            </w:pPr>
                          </w:p>
                          <w:p w14:paraId="10B219E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B97CA9F" w14:textId="77777777" w:rsidR="00CD4489" w:rsidRDefault="00CD4489" w:rsidP="00F958A5">
                            <w:pPr>
                              <w:rPr>
                                <w:rFonts w:ascii="Zizou Slab" w:hAnsi="Zizou Slab"/>
                                <w:lang w:val="es-ES"/>
                              </w:rPr>
                            </w:pPr>
                          </w:p>
                          <w:p w14:paraId="2944EF3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9A907C" w14:textId="77777777" w:rsidR="00CD4489" w:rsidRDefault="00CD4489"/>
                          <w:p w14:paraId="48A5CE0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BDD820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BD19205" w14:textId="77777777" w:rsidR="00CD4489" w:rsidRDefault="00CD4489" w:rsidP="00F958A5">
                            <w:pPr>
                              <w:rPr>
                                <w:rFonts w:ascii="Zizou Slab" w:hAnsi="Zizou Slab"/>
                                <w:lang w:val="es-ES"/>
                              </w:rPr>
                            </w:pPr>
                          </w:p>
                          <w:p w14:paraId="51DB96F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03C6B8E" w14:textId="77777777" w:rsidR="00CD4489" w:rsidRDefault="00CD4489"/>
                          <w:p w14:paraId="58F72C4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D69BB9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C4F557E" w14:textId="77777777" w:rsidR="00CD4489" w:rsidRDefault="00CD4489" w:rsidP="00F958A5">
                            <w:pPr>
                              <w:rPr>
                                <w:rFonts w:ascii="Zizou Slab" w:hAnsi="Zizou Slab"/>
                                <w:lang w:val="es-ES"/>
                              </w:rPr>
                            </w:pPr>
                          </w:p>
                          <w:p w14:paraId="0A8FAC5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4D3A9A0" w14:textId="77777777" w:rsidR="00CD4489" w:rsidRDefault="00CD4489"/>
                          <w:p w14:paraId="071F2A0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19D272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F35192" w14:textId="77777777" w:rsidR="00CD4489" w:rsidRDefault="00CD4489" w:rsidP="00F958A5">
                            <w:pPr>
                              <w:rPr>
                                <w:rFonts w:ascii="Zizou Slab" w:hAnsi="Zizou Slab"/>
                                <w:lang w:val="es-ES"/>
                              </w:rPr>
                            </w:pPr>
                          </w:p>
                          <w:p w14:paraId="558CF81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5C6EC" w14:textId="77777777" w:rsidR="00CD4489" w:rsidRDefault="00CD4489" w:rsidP="00F958A5">
                            <w:pPr>
                              <w:rPr>
                                <w:rFonts w:ascii="Zizou Slab" w:hAnsi="Zizou Slab"/>
                                <w:lang w:val="es-ES"/>
                              </w:rPr>
                            </w:pPr>
                          </w:p>
                          <w:p w14:paraId="0A7D13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B59E9A0" w14:textId="77777777" w:rsidR="00CD4489" w:rsidRDefault="00CD4489"/>
                          <w:p w14:paraId="4364A6F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7665E1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D33BA8B" w14:textId="77777777" w:rsidR="00CD4489" w:rsidRDefault="00CD4489" w:rsidP="00F958A5">
                            <w:pPr>
                              <w:rPr>
                                <w:rFonts w:ascii="Zizou Slab" w:hAnsi="Zizou Slab"/>
                                <w:lang w:val="es-ES"/>
                              </w:rPr>
                            </w:pPr>
                          </w:p>
                          <w:p w14:paraId="448856D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D774E31" w14:textId="77777777" w:rsidR="00CD4489" w:rsidRDefault="00CD4489"/>
                          <w:p w14:paraId="24FF857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9B013F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C21CF" w14:textId="77777777" w:rsidR="00CD4489" w:rsidRDefault="00CD4489" w:rsidP="00F958A5">
                            <w:pPr>
                              <w:rPr>
                                <w:rFonts w:ascii="Zizou Slab" w:hAnsi="Zizou Slab"/>
                                <w:lang w:val="es-ES"/>
                              </w:rPr>
                            </w:pPr>
                          </w:p>
                          <w:p w14:paraId="4DA9EBE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ACCA1F7" w14:textId="77777777" w:rsidR="00CD4489" w:rsidRDefault="00CD4489"/>
                          <w:p w14:paraId="676E436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C1D2CA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47A34A" w14:textId="77777777" w:rsidR="00CD4489" w:rsidRDefault="00CD4489" w:rsidP="00F958A5">
                            <w:pPr>
                              <w:rPr>
                                <w:rFonts w:ascii="Zizou Slab" w:hAnsi="Zizou Slab"/>
                                <w:lang w:val="es-ES"/>
                              </w:rPr>
                            </w:pPr>
                          </w:p>
                          <w:p w14:paraId="155041C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F908E0" w14:textId="77777777" w:rsidR="00CD4489" w:rsidRDefault="00CD4489" w:rsidP="00F958A5">
                            <w:pPr>
                              <w:rPr>
                                <w:rFonts w:ascii="Zizou Slab" w:hAnsi="Zizou Slab"/>
                                <w:lang w:val="es-ES"/>
                              </w:rPr>
                            </w:pPr>
                          </w:p>
                          <w:p w14:paraId="66D6441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4FE90C7" w14:textId="77777777" w:rsidR="00CD4489" w:rsidRDefault="00CD4489"/>
                          <w:p w14:paraId="7504F02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97D8AB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3F6F37" w14:textId="77777777" w:rsidR="00CD4489" w:rsidRDefault="00CD4489" w:rsidP="00F958A5">
                            <w:pPr>
                              <w:rPr>
                                <w:rFonts w:ascii="Zizou Slab" w:hAnsi="Zizou Slab"/>
                                <w:lang w:val="es-ES"/>
                              </w:rPr>
                            </w:pPr>
                          </w:p>
                          <w:p w14:paraId="5C9A579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81E0D33" w14:textId="77777777" w:rsidR="00CD4489" w:rsidRDefault="00CD4489"/>
                          <w:p w14:paraId="23ED27D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C1EDD9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7CC50" w14:textId="77777777" w:rsidR="00CD4489" w:rsidRDefault="00CD4489" w:rsidP="00F958A5">
                            <w:pPr>
                              <w:rPr>
                                <w:rFonts w:ascii="Zizou Slab" w:hAnsi="Zizou Slab"/>
                                <w:lang w:val="es-ES"/>
                              </w:rPr>
                            </w:pPr>
                          </w:p>
                          <w:p w14:paraId="3CD5E67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4F72F0E" w14:textId="77777777" w:rsidR="00CD4489" w:rsidRDefault="00CD4489"/>
                          <w:p w14:paraId="25F7FDF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D7171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EB5B0" w14:textId="77777777" w:rsidR="00CD4489" w:rsidRDefault="00CD4489" w:rsidP="00F958A5">
                            <w:pPr>
                              <w:rPr>
                                <w:rFonts w:ascii="Zizou Slab" w:hAnsi="Zizou Slab"/>
                                <w:lang w:val="es-ES"/>
                              </w:rPr>
                            </w:pPr>
                          </w:p>
                          <w:p w14:paraId="3EACE7F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4BF66E" w14:textId="77777777" w:rsidR="00CD4489" w:rsidRDefault="00CD4489" w:rsidP="00F958A5">
                            <w:pPr>
                              <w:rPr>
                                <w:rFonts w:ascii="Zizou Slab" w:hAnsi="Zizou Slab"/>
                                <w:lang w:val="es-ES"/>
                              </w:rPr>
                            </w:pPr>
                          </w:p>
                          <w:p w14:paraId="1F398B9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DABF697" w14:textId="77777777" w:rsidR="00CD4489" w:rsidRDefault="00CD4489"/>
                          <w:p w14:paraId="491FF28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9A8A9B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83CEEA" w14:textId="77777777" w:rsidR="00CD4489" w:rsidRDefault="00CD4489" w:rsidP="00F958A5">
                            <w:pPr>
                              <w:rPr>
                                <w:rFonts w:ascii="Zizou Slab" w:hAnsi="Zizou Slab"/>
                                <w:lang w:val="es-ES"/>
                              </w:rPr>
                            </w:pPr>
                          </w:p>
                          <w:p w14:paraId="09A59D0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1861453" w14:textId="77777777" w:rsidR="00CD4489" w:rsidRDefault="00CD4489"/>
                          <w:p w14:paraId="7FC6748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B70C6E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8BECA1" w14:textId="77777777" w:rsidR="00CD4489" w:rsidRDefault="00CD4489" w:rsidP="00F958A5">
                            <w:pPr>
                              <w:rPr>
                                <w:rFonts w:ascii="Zizou Slab" w:hAnsi="Zizou Slab"/>
                                <w:lang w:val="es-ES"/>
                              </w:rPr>
                            </w:pPr>
                          </w:p>
                          <w:p w14:paraId="0301AC7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2411741" w14:textId="77777777" w:rsidR="00CD4489" w:rsidRDefault="00CD4489"/>
                          <w:p w14:paraId="46261F4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F8A277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1960DE" w14:textId="77777777" w:rsidR="00CD4489" w:rsidRDefault="00CD4489" w:rsidP="00F958A5">
                            <w:pPr>
                              <w:rPr>
                                <w:rFonts w:ascii="Zizou Slab" w:hAnsi="Zizou Slab"/>
                                <w:lang w:val="es-ES"/>
                              </w:rPr>
                            </w:pPr>
                          </w:p>
                          <w:p w14:paraId="12A5ED8F"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973050" w14:textId="77777777" w:rsidR="00CD4489" w:rsidRDefault="00CD4489" w:rsidP="00F958A5">
                            <w:pPr>
                              <w:rPr>
                                <w:rFonts w:ascii="Zizou Slab" w:hAnsi="Zizou Slab"/>
                                <w:lang w:val="es-ES"/>
                              </w:rPr>
                            </w:pPr>
                          </w:p>
                          <w:p w14:paraId="7D252AB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5E50E39" w14:textId="77777777" w:rsidR="00CD4489" w:rsidRDefault="00CD4489"/>
                          <w:p w14:paraId="0F5F537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710A20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535DF" w14:textId="77777777" w:rsidR="00CD4489" w:rsidRDefault="00CD4489" w:rsidP="00F958A5">
                            <w:pPr>
                              <w:rPr>
                                <w:rFonts w:ascii="Zizou Slab" w:hAnsi="Zizou Slab"/>
                                <w:lang w:val="es-ES"/>
                              </w:rPr>
                            </w:pPr>
                          </w:p>
                          <w:p w14:paraId="1290767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B1E8861" w14:textId="77777777" w:rsidR="00CD4489" w:rsidRDefault="00CD4489"/>
                          <w:p w14:paraId="6D62CB7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223EF4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9FD51B" w14:textId="77777777" w:rsidR="00CD4489" w:rsidRDefault="00CD4489" w:rsidP="00F958A5">
                            <w:pPr>
                              <w:rPr>
                                <w:rFonts w:ascii="Zizou Slab" w:hAnsi="Zizou Slab"/>
                                <w:lang w:val="es-ES"/>
                              </w:rPr>
                            </w:pPr>
                          </w:p>
                          <w:p w14:paraId="09BF43E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99BDBC5" w14:textId="77777777" w:rsidR="00CD4489" w:rsidRDefault="00CD4489"/>
                          <w:p w14:paraId="147F799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968114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6BF44A" w14:textId="77777777" w:rsidR="00CD4489" w:rsidRDefault="00CD4489" w:rsidP="00F958A5">
                            <w:pPr>
                              <w:rPr>
                                <w:rFonts w:ascii="Zizou Slab" w:hAnsi="Zizou Slab"/>
                                <w:lang w:val="es-ES"/>
                              </w:rPr>
                            </w:pPr>
                          </w:p>
                          <w:p w14:paraId="50877B8C"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89B7A54" w14:textId="77777777" w:rsidR="00CD4489" w:rsidRDefault="00CD4489" w:rsidP="00F958A5">
                            <w:pPr>
                              <w:rPr>
                                <w:rFonts w:ascii="Zizou Slab" w:hAnsi="Zizou Slab"/>
                                <w:lang w:val="es-ES"/>
                              </w:rPr>
                            </w:pPr>
                          </w:p>
                          <w:p w14:paraId="7FB0EBD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1556729" w14:textId="77777777" w:rsidR="00CD4489" w:rsidRDefault="00CD4489"/>
                          <w:p w14:paraId="04635CB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2E7F97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5A6482" w14:textId="77777777" w:rsidR="00CD4489" w:rsidRDefault="00CD4489" w:rsidP="00F958A5">
                            <w:pPr>
                              <w:rPr>
                                <w:rFonts w:ascii="Zizou Slab" w:hAnsi="Zizou Slab"/>
                                <w:lang w:val="es-ES"/>
                              </w:rPr>
                            </w:pPr>
                          </w:p>
                          <w:p w14:paraId="4ECEA91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938C2D8" w14:textId="77777777" w:rsidR="00CD4489" w:rsidRDefault="00CD4489"/>
                          <w:p w14:paraId="4197D83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94ED0E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B22C93" w14:textId="77777777" w:rsidR="00CD4489" w:rsidRDefault="00CD4489" w:rsidP="00F958A5">
                            <w:pPr>
                              <w:rPr>
                                <w:rFonts w:ascii="Zizou Slab" w:hAnsi="Zizou Slab"/>
                                <w:lang w:val="es-ES"/>
                              </w:rPr>
                            </w:pPr>
                          </w:p>
                          <w:p w14:paraId="5164F5D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9373AC7" w14:textId="77777777" w:rsidR="00CD4489" w:rsidRDefault="00CD4489"/>
                          <w:p w14:paraId="77F4F49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588F1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76226C" w14:textId="77777777" w:rsidR="00CD4489" w:rsidRDefault="00CD4489" w:rsidP="00F958A5">
                            <w:pPr>
                              <w:rPr>
                                <w:rFonts w:ascii="Zizou Slab" w:hAnsi="Zizou Slab"/>
                                <w:lang w:val="es-ES"/>
                              </w:rPr>
                            </w:pPr>
                          </w:p>
                          <w:p w14:paraId="6147F6D2" w14:textId="3B7F6EA6"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0D4D239" w14:textId="77777777" w:rsidR="00CD4489" w:rsidRDefault="00CD4489" w:rsidP="00F958A5">
                            <w:pPr>
                              <w:rPr>
                                <w:rFonts w:ascii="Zizou Slab" w:hAnsi="Zizou Slab"/>
                                <w:lang w:val="es-ES"/>
                              </w:rPr>
                            </w:pPr>
                          </w:p>
                          <w:p w14:paraId="1F9198D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FA06809" w14:textId="77777777" w:rsidR="00CD4489" w:rsidRDefault="00CD4489"/>
                          <w:p w14:paraId="11EC21F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ADED22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30CD1A" w14:textId="77777777" w:rsidR="00CD4489" w:rsidRDefault="00CD4489" w:rsidP="00F958A5">
                            <w:pPr>
                              <w:rPr>
                                <w:rFonts w:ascii="Zizou Slab" w:hAnsi="Zizou Slab"/>
                                <w:lang w:val="es-ES"/>
                              </w:rPr>
                            </w:pPr>
                          </w:p>
                          <w:p w14:paraId="08393B5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6A6F4E4" w14:textId="77777777" w:rsidR="00CD4489" w:rsidRDefault="00CD4489"/>
                          <w:p w14:paraId="493F31F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86D3E8E" w14:textId="389C69E4"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05954B" w14:textId="77777777" w:rsidR="00CD4489" w:rsidRDefault="00CD4489" w:rsidP="00F958A5">
                            <w:pPr>
                              <w:rPr>
                                <w:rFonts w:ascii="Zizou Slab" w:hAnsi="Zizou Slab"/>
                                <w:lang w:val="es-ES"/>
                              </w:rPr>
                            </w:pPr>
                          </w:p>
                          <w:p w14:paraId="1B3D3192" w14:textId="77777777" w:rsidR="00CD4489" w:rsidRPr="00F958A5" w:rsidRDefault="00CD4489" w:rsidP="00F958A5">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AE50FA" id="Text Box 4" o:spid="_x0000_s1029"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" filled="f" stroked="f" strokeweight=".5pt">
                <v:textbox>
                  <w:txbxContent>
                    <w:p w14:paraId="7BD8E6F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B225CC3" w14:textId="3B99A2A1"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w:t>
                      </w:r>
                      <w:r>
                        <w:rPr>
                          <w:rFonts w:ascii="Zizou Slab" w:hAnsi="Zizou Slab"/>
                          <w:sz w:val="24"/>
                          <w:lang w:val="es-ES"/>
                        </w:rPr>
                        <w:t>Software</w:t>
                      </w:r>
                    </w:p>
                    <w:p w14:paraId="004D9191" w14:textId="77777777" w:rsidR="00CD4489" w:rsidRDefault="00CD4489" w:rsidP="00F958A5">
                      <w:pPr>
                        <w:rPr>
                          <w:rFonts w:ascii="Zizou Slab" w:hAnsi="Zizou Slab"/>
                          <w:lang w:val="es-ES"/>
                        </w:rPr>
                      </w:pPr>
                    </w:p>
                    <w:p w14:paraId="3AD60A4B"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55B5F1" w14:textId="77777777" w:rsidR="00CD4489" w:rsidRDefault="00CD4489" w:rsidP="00F958A5">
                      <w:pPr>
                        <w:rPr>
                          <w:rFonts w:ascii="Zizou Slab" w:hAnsi="Zizou Slab"/>
                          <w:lang w:val="es-ES"/>
                        </w:rPr>
                      </w:pPr>
                    </w:p>
                    <w:p w14:paraId="3331A67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2CCA4E9" w14:textId="77777777" w:rsidR="00CD4489" w:rsidRDefault="00CD4489"/>
                    <w:p w14:paraId="4FDF4B8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461151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B730326" w14:textId="77777777" w:rsidR="00CD4489" w:rsidRDefault="00CD4489" w:rsidP="00F958A5">
                      <w:pPr>
                        <w:rPr>
                          <w:rFonts w:ascii="Zizou Slab" w:hAnsi="Zizou Slab"/>
                          <w:lang w:val="es-ES"/>
                        </w:rPr>
                      </w:pPr>
                    </w:p>
                    <w:p w14:paraId="664CA2F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513E519" w14:textId="77777777" w:rsidR="00CD4489" w:rsidRDefault="00CD4489"/>
                    <w:p w14:paraId="0748B8F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ED91A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F8D7E2" w14:textId="77777777" w:rsidR="00CD4489" w:rsidRDefault="00CD4489" w:rsidP="00F958A5">
                      <w:pPr>
                        <w:rPr>
                          <w:rFonts w:ascii="Zizou Slab" w:hAnsi="Zizou Slab"/>
                          <w:lang w:val="es-ES"/>
                        </w:rPr>
                      </w:pPr>
                    </w:p>
                    <w:p w14:paraId="6C7EBF6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580FAFA" w14:textId="77777777" w:rsidR="00CD4489" w:rsidRDefault="00CD4489"/>
                    <w:p w14:paraId="502923B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54BBD4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A85309" w14:textId="77777777" w:rsidR="00CD4489" w:rsidRDefault="00CD4489" w:rsidP="00F958A5">
                      <w:pPr>
                        <w:rPr>
                          <w:rFonts w:ascii="Zizou Slab" w:hAnsi="Zizou Slab"/>
                          <w:lang w:val="es-ES"/>
                        </w:rPr>
                      </w:pPr>
                    </w:p>
                    <w:p w14:paraId="358653B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4760D5" w14:textId="77777777" w:rsidR="00CD4489" w:rsidRDefault="00CD4489" w:rsidP="00F958A5">
                      <w:pPr>
                        <w:rPr>
                          <w:rFonts w:ascii="Zizou Slab" w:hAnsi="Zizou Slab"/>
                          <w:lang w:val="es-ES"/>
                        </w:rPr>
                      </w:pPr>
                    </w:p>
                    <w:p w14:paraId="365AD02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F03CE9" w14:textId="77777777" w:rsidR="00CD4489" w:rsidRDefault="00CD4489"/>
                    <w:p w14:paraId="1F5DA13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5FDB9E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1D0C7DA" w14:textId="77777777" w:rsidR="00CD4489" w:rsidRDefault="00CD4489" w:rsidP="00F958A5">
                      <w:pPr>
                        <w:rPr>
                          <w:rFonts w:ascii="Zizou Slab" w:hAnsi="Zizou Slab"/>
                          <w:lang w:val="es-ES"/>
                        </w:rPr>
                      </w:pPr>
                    </w:p>
                    <w:p w14:paraId="518FCB3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474C339" w14:textId="77777777" w:rsidR="00CD4489" w:rsidRDefault="00CD4489"/>
                    <w:p w14:paraId="5E720FF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8DA46C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DAED6E" w14:textId="77777777" w:rsidR="00CD4489" w:rsidRDefault="00CD4489" w:rsidP="00F958A5">
                      <w:pPr>
                        <w:rPr>
                          <w:rFonts w:ascii="Zizou Slab" w:hAnsi="Zizou Slab"/>
                          <w:lang w:val="es-ES"/>
                        </w:rPr>
                      </w:pPr>
                    </w:p>
                    <w:p w14:paraId="11D36F5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7629F3C" w14:textId="77777777" w:rsidR="00CD4489" w:rsidRDefault="00CD4489"/>
                    <w:p w14:paraId="1D83CA1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3EBBF0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60C22A4" w14:textId="77777777" w:rsidR="00CD4489" w:rsidRDefault="00CD4489" w:rsidP="00F958A5">
                      <w:pPr>
                        <w:rPr>
                          <w:rFonts w:ascii="Zizou Slab" w:hAnsi="Zizou Slab"/>
                          <w:lang w:val="es-ES"/>
                        </w:rPr>
                      </w:pPr>
                    </w:p>
                    <w:p w14:paraId="7A99E92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D91AB58" w14:textId="77777777" w:rsidR="00CD4489" w:rsidRDefault="00CD4489" w:rsidP="00F958A5">
                      <w:pPr>
                        <w:rPr>
                          <w:rFonts w:ascii="Zizou Slab" w:hAnsi="Zizou Slab"/>
                          <w:lang w:val="es-ES"/>
                        </w:rPr>
                      </w:pPr>
                    </w:p>
                    <w:p w14:paraId="586741A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C4FB403" w14:textId="77777777" w:rsidR="00CD4489" w:rsidRDefault="00CD4489"/>
                    <w:p w14:paraId="68B99DF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3EE2CD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3B8767" w14:textId="77777777" w:rsidR="00CD4489" w:rsidRDefault="00CD4489" w:rsidP="00F958A5">
                      <w:pPr>
                        <w:rPr>
                          <w:rFonts w:ascii="Zizou Slab" w:hAnsi="Zizou Slab"/>
                          <w:lang w:val="es-ES"/>
                        </w:rPr>
                      </w:pPr>
                    </w:p>
                    <w:p w14:paraId="2DC65CF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DE8AAA6" w14:textId="77777777" w:rsidR="00CD4489" w:rsidRDefault="00CD4489"/>
                    <w:p w14:paraId="51E76A0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DAC86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473D63" w14:textId="77777777" w:rsidR="00CD4489" w:rsidRDefault="00CD4489" w:rsidP="00F958A5">
                      <w:pPr>
                        <w:rPr>
                          <w:rFonts w:ascii="Zizou Slab" w:hAnsi="Zizou Slab"/>
                          <w:lang w:val="es-ES"/>
                        </w:rPr>
                      </w:pPr>
                    </w:p>
                    <w:p w14:paraId="390ABF4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C57F49B" w14:textId="77777777" w:rsidR="00CD4489" w:rsidRDefault="00CD4489"/>
                    <w:p w14:paraId="054FCFE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1E7927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EB500E" w14:textId="77777777" w:rsidR="00CD4489" w:rsidRDefault="00CD4489" w:rsidP="00F958A5">
                      <w:pPr>
                        <w:rPr>
                          <w:rFonts w:ascii="Zizou Slab" w:hAnsi="Zizou Slab"/>
                          <w:lang w:val="es-ES"/>
                        </w:rPr>
                      </w:pPr>
                    </w:p>
                    <w:p w14:paraId="5D6AD49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66B9FB1" w14:textId="77777777" w:rsidR="00CD4489" w:rsidRDefault="00CD4489" w:rsidP="00F958A5">
                      <w:pPr>
                        <w:rPr>
                          <w:rFonts w:ascii="Zizou Slab" w:hAnsi="Zizou Slab"/>
                          <w:lang w:val="es-ES"/>
                        </w:rPr>
                      </w:pPr>
                    </w:p>
                    <w:p w14:paraId="49DA318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2AAD4EB" w14:textId="77777777" w:rsidR="00CD4489" w:rsidRDefault="00CD4489"/>
                    <w:p w14:paraId="7EB7232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2CC323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EB001EF" w14:textId="77777777" w:rsidR="00CD4489" w:rsidRDefault="00CD4489" w:rsidP="00F958A5">
                      <w:pPr>
                        <w:rPr>
                          <w:rFonts w:ascii="Zizou Slab" w:hAnsi="Zizou Slab"/>
                          <w:lang w:val="es-ES"/>
                        </w:rPr>
                      </w:pPr>
                    </w:p>
                    <w:p w14:paraId="41471B5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FF1D491" w14:textId="77777777" w:rsidR="00CD4489" w:rsidRDefault="00CD4489"/>
                    <w:p w14:paraId="5B749C5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39E6B0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7CD8F1" w14:textId="77777777" w:rsidR="00CD4489" w:rsidRDefault="00CD4489" w:rsidP="00F958A5">
                      <w:pPr>
                        <w:rPr>
                          <w:rFonts w:ascii="Zizou Slab" w:hAnsi="Zizou Slab"/>
                          <w:lang w:val="es-ES"/>
                        </w:rPr>
                      </w:pPr>
                    </w:p>
                    <w:p w14:paraId="439B508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86CD648" w14:textId="77777777" w:rsidR="00CD4489" w:rsidRDefault="00CD4489"/>
                    <w:p w14:paraId="42656B7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7D7750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B0DF50" w14:textId="77777777" w:rsidR="00CD4489" w:rsidRDefault="00CD4489" w:rsidP="00F958A5">
                      <w:pPr>
                        <w:rPr>
                          <w:rFonts w:ascii="Zizou Slab" w:hAnsi="Zizou Slab"/>
                          <w:lang w:val="es-ES"/>
                        </w:rPr>
                      </w:pPr>
                    </w:p>
                    <w:p w14:paraId="2F73D721"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10E961" w14:textId="77777777" w:rsidR="00CD4489" w:rsidRDefault="00CD4489" w:rsidP="00F958A5">
                      <w:pPr>
                        <w:rPr>
                          <w:rFonts w:ascii="Zizou Slab" w:hAnsi="Zizou Slab"/>
                          <w:lang w:val="es-ES"/>
                        </w:rPr>
                      </w:pPr>
                    </w:p>
                    <w:p w14:paraId="45D5E04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90A5D9C" w14:textId="77777777" w:rsidR="00CD4489" w:rsidRDefault="00CD4489"/>
                    <w:p w14:paraId="5DB604A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ADCA85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323A16" w14:textId="77777777" w:rsidR="00CD4489" w:rsidRDefault="00CD4489" w:rsidP="00F958A5">
                      <w:pPr>
                        <w:rPr>
                          <w:rFonts w:ascii="Zizou Slab" w:hAnsi="Zizou Slab"/>
                          <w:lang w:val="es-ES"/>
                        </w:rPr>
                      </w:pPr>
                    </w:p>
                    <w:p w14:paraId="17EB583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AA38042" w14:textId="77777777" w:rsidR="00CD4489" w:rsidRDefault="00CD4489"/>
                    <w:p w14:paraId="2D7C34C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1007C4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AB5633" w14:textId="77777777" w:rsidR="00CD4489" w:rsidRDefault="00CD4489" w:rsidP="00F958A5">
                      <w:pPr>
                        <w:rPr>
                          <w:rFonts w:ascii="Zizou Slab" w:hAnsi="Zizou Slab"/>
                          <w:lang w:val="es-ES"/>
                        </w:rPr>
                      </w:pPr>
                    </w:p>
                    <w:p w14:paraId="7A16D02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83C11AD" w14:textId="77777777" w:rsidR="00CD4489" w:rsidRDefault="00CD4489"/>
                    <w:p w14:paraId="137F0BF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FACEB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8D6A3" w14:textId="77777777" w:rsidR="00CD4489" w:rsidRDefault="00CD4489" w:rsidP="00F958A5">
                      <w:pPr>
                        <w:rPr>
                          <w:rFonts w:ascii="Zizou Slab" w:hAnsi="Zizou Slab"/>
                          <w:lang w:val="es-ES"/>
                        </w:rPr>
                      </w:pPr>
                    </w:p>
                    <w:p w14:paraId="2CAEFFBC"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95A4F0" w14:textId="77777777" w:rsidR="00CD4489" w:rsidRDefault="00CD4489" w:rsidP="00F958A5">
                      <w:pPr>
                        <w:rPr>
                          <w:rFonts w:ascii="Zizou Slab" w:hAnsi="Zizou Slab"/>
                          <w:lang w:val="es-ES"/>
                        </w:rPr>
                      </w:pPr>
                    </w:p>
                    <w:p w14:paraId="17E57CA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9EB067A" w14:textId="77777777" w:rsidR="00CD4489" w:rsidRDefault="00CD4489"/>
                    <w:p w14:paraId="286455E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C415C9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8A9BA5" w14:textId="77777777" w:rsidR="00CD4489" w:rsidRDefault="00CD4489" w:rsidP="00F958A5">
                      <w:pPr>
                        <w:rPr>
                          <w:rFonts w:ascii="Zizou Slab" w:hAnsi="Zizou Slab"/>
                          <w:lang w:val="es-ES"/>
                        </w:rPr>
                      </w:pPr>
                    </w:p>
                    <w:p w14:paraId="7A81F40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67B0695" w14:textId="77777777" w:rsidR="00CD4489" w:rsidRDefault="00CD4489"/>
                    <w:p w14:paraId="18B866C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54AF82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1E6AD9" w14:textId="77777777" w:rsidR="00CD4489" w:rsidRDefault="00CD4489" w:rsidP="00F958A5">
                      <w:pPr>
                        <w:rPr>
                          <w:rFonts w:ascii="Zizou Slab" w:hAnsi="Zizou Slab"/>
                          <w:lang w:val="es-ES"/>
                        </w:rPr>
                      </w:pPr>
                    </w:p>
                    <w:p w14:paraId="21F5E4B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154312C" w14:textId="77777777" w:rsidR="00CD4489" w:rsidRDefault="00CD4489"/>
                    <w:p w14:paraId="45EF460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75DE9F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E63CEB" w14:textId="77777777" w:rsidR="00CD4489" w:rsidRDefault="00CD4489" w:rsidP="00F958A5">
                      <w:pPr>
                        <w:rPr>
                          <w:rFonts w:ascii="Zizou Slab" w:hAnsi="Zizou Slab"/>
                          <w:lang w:val="es-ES"/>
                        </w:rPr>
                      </w:pPr>
                    </w:p>
                    <w:p w14:paraId="73BBCB1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6A9197" w14:textId="77777777" w:rsidR="00CD4489" w:rsidRDefault="00CD4489" w:rsidP="00F958A5">
                      <w:pPr>
                        <w:rPr>
                          <w:rFonts w:ascii="Zizou Slab" w:hAnsi="Zizou Slab"/>
                          <w:lang w:val="es-ES"/>
                        </w:rPr>
                      </w:pPr>
                    </w:p>
                    <w:p w14:paraId="416000B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B08EC97" w14:textId="77777777" w:rsidR="00CD4489" w:rsidRDefault="00CD4489"/>
                    <w:p w14:paraId="40690A7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8C428A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57DD24" w14:textId="77777777" w:rsidR="00CD4489" w:rsidRDefault="00CD4489" w:rsidP="00F958A5">
                      <w:pPr>
                        <w:rPr>
                          <w:rFonts w:ascii="Zizou Slab" w:hAnsi="Zizou Slab"/>
                          <w:lang w:val="es-ES"/>
                        </w:rPr>
                      </w:pPr>
                    </w:p>
                    <w:p w14:paraId="1DCB857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3CB3850" w14:textId="77777777" w:rsidR="00CD4489" w:rsidRDefault="00CD4489"/>
                    <w:p w14:paraId="463C1CF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31248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520F60" w14:textId="77777777" w:rsidR="00CD4489" w:rsidRDefault="00CD4489" w:rsidP="00F958A5">
                      <w:pPr>
                        <w:rPr>
                          <w:rFonts w:ascii="Zizou Slab" w:hAnsi="Zizou Slab"/>
                          <w:lang w:val="es-ES"/>
                        </w:rPr>
                      </w:pPr>
                    </w:p>
                    <w:p w14:paraId="2224BDA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68C792B" w14:textId="77777777" w:rsidR="00CD4489" w:rsidRDefault="00CD4489"/>
                    <w:p w14:paraId="06116E1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5B951C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832EF0" w14:textId="77777777" w:rsidR="00CD4489" w:rsidRDefault="00CD4489" w:rsidP="00F958A5">
                      <w:pPr>
                        <w:rPr>
                          <w:rFonts w:ascii="Zizou Slab" w:hAnsi="Zizou Slab"/>
                          <w:lang w:val="es-ES"/>
                        </w:rPr>
                      </w:pPr>
                    </w:p>
                    <w:p w14:paraId="70AC796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3B9C0C1" w14:textId="77777777" w:rsidR="00CD4489" w:rsidRDefault="00CD4489" w:rsidP="00F958A5">
                      <w:pPr>
                        <w:rPr>
                          <w:rFonts w:ascii="Zizou Slab" w:hAnsi="Zizou Slab"/>
                          <w:lang w:val="es-ES"/>
                        </w:rPr>
                      </w:pPr>
                    </w:p>
                    <w:p w14:paraId="2824744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98D51D6" w14:textId="77777777" w:rsidR="00CD4489" w:rsidRDefault="00CD4489"/>
                    <w:p w14:paraId="5D893F4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54C898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444BD2" w14:textId="77777777" w:rsidR="00CD4489" w:rsidRDefault="00CD4489" w:rsidP="00F958A5">
                      <w:pPr>
                        <w:rPr>
                          <w:rFonts w:ascii="Zizou Slab" w:hAnsi="Zizou Slab"/>
                          <w:lang w:val="es-ES"/>
                        </w:rPr>
                      </w:pPr>
                    </w:p>
                    <w:p w14:paraId="1B1D7A0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E0187E" w14:textId="77777777" w:rsidR="00CD4489" w:rsidRDefault="00CD4489"/>
                    <w:p w14:paraId="3418767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9855AC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F8F3FC" w14:textId="77777777" w:rsidR="00CD4489" w:rsidRDefault="00CD4489" w:rsidP="00F958A5">
                      <w:pPr>
                        <w:rPr>
                          <w:rFonts w:ascii="Zizou Slab" w:hAnsi="Zizou Slab"/>
                          <w:lang w:val="es-ES"/>
                        </w:rPr>
                      </w:pPr>
                    </w:p>
                    <w:p w14:paraId="18B50D6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4CED50B" w14:textId="77777777" w:rsidR="00CD4489" w:rsidRDefault="00CD4489"/>
                    <w:p w14:paraId="3DCFF78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E583C6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A112782" w14:textId="77777777" w:rsidR="00CD4489" w:rsidRDefault="00CD4489" w:rsidP="00F958A5">
                      <w:pPr>
                        <w:rPr>
                          <w:rFonts w:ascii="Zizou Slab" w:hAnsi="Zizou Slab"/>
                          <w:lang w:val="es-ES"/>
                        </w:rPr>
                      </w:pPr>
                    </w:p>
                    <w:p w14:paraId="0F259127"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F3E405D" w14:textId="77777777" w:rsidR="00CD4489" w:rsidRDefault="00CD4489" w:rsidP="00F958A5">
                      <w:pPr>
                        <w:rPr>
                          <w:rFonts w:ascii="Zizou Slab" w:hAnsi="Zizou Slab"/>
                          <w:lang w:val="es-ES"/>
                        </w:rPr>
                      </w:pPr>
                    </w:p>
                    <w:p w14:paraId="0237F64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7F0722A" w14:textId="77777777" w:rsidR="00CD4489" w:rsidRDefault="00CD4489"/>
                    <w:p w14:paraId="1E5883B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4C1AE6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4CF56B" w14:textId="77777777" w:rsidR="00CD4489" w:rsidRDefault="00CD4489" w:rsidP="00F958A5">
                      <w:pPr>
                        <w:rPr>
                          <w:rFonts w:ascii="Zizou Slab" w:hAnsi="Zizou Slab"/>
                          <w:lang w:val="es-ES"/>
                        </w:rPr>
                      </w:pPr>
                    </w:p>
                    <w:p w14:paraId="046FECB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D87F45" w14:textId="77777777" w:rsidR="00CD4489" w:rsidRDefault="00CD4489"/>
                    <w:p w14:paraId="109757A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90A767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06490" w14:textId="77777777" w:rsidR="00CD4489" w:rsidRDefault="00CD4489" w:rsidP="00F958A5">
                      <w:pPr>
                        <w:rPr>
                          <w:rFonts w:ascii="Zizou Slab" w:hAnsi="Zizou Slab"/>
                          <w:lang w:val="es-ES"/>
                        </w:rPr>
                      </w:pPr>
                    </w:p>
                    <w:p w14:paraId="0FCEC94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B0C378F" w14:textId="77777777" w:rsidR="00CD4489" w:rsidRDefault="00CD4489"/>
                    <w:p w14:paraId="6EBC141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05C41A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E4E6DAB" w14:textId="77777777" w:rsidR="00CD4489" w:rsidRDefault="00CD4489" w:rsidP="00F958A5">
                      <w:pPr>
                        <w:rPr>
                          <w:rFonts w:ascii="Zizou Slab" w:hAnsi="Zizou Slab"/>
                          <w:lang w:val="es-ES"/>
                        </w:rPr>
                      </w:pPr>
                    </w:p>
                    <w:p w14:paraId="11D20B19"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00669E" w14:textId="77777777" w:rsidR="00CD4489" w:rsidRDefault="00CD4489" w:rsidP="00F958A5">
                      <w:pPr>
                        <w:rPr>
                          <w:rFonts w:ascii="Zizou Slab" w:hAnsi="Zizou Slab"/>
                          <w:lang w:val="es-ES"/>
                        </w:rPr>
                      </w:pPr>
                    </w:p>
                    <w:p w14:paraId="246D9F8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C8CE51E" w14:textId="77777777" w:rsidR="00CD4489" w:rsidRDefault="00CD4489"/>
                    <w:p w14:paraId="643E6DC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A06B99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F09F20C" w14:textId="77777777" w:rsidR="00CD4489" w:rsidRDefault="00CD4489" w:rsidP="00F958A5">
                      <w:pPr>
                        <w:rPr>
                          <w:rFonts w:ascii="Zizou Slab" w:hAnsi="Zizou Slab"/>
                          <w:lang w:val="es-ES"/>
                        </w:rPr>
                      </w:pPr>
                    </w:p>
                    <w:p w14:paraId="3B97B8A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6940070" w14:textId="77777777" w:rsidR="00CD4489" w:rsidRDefault="00CD4489"/>
                    <w:p w14:paraId="36E1A8B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A137BF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8828CC" w14:textId="77777777" w:rsidR="00CD4489" w:rsidRDefault="00CD4489" w:rsidP="00F958A5">
                      <w:pPr>
                        <w:rPr>
                          <w:rFonts w:ascii="Zizou Slab" w:hAnsi="Zizou Slab"/>
                          <w:lang w:val="es-ES"/>
                        </w:rPr>
                      </w:pPr>
                    </w:p>
                    <w:p w14:paraId="0A91E11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974238B" w14:textId="77777777" w:rsidR="00CD4489" w:rsidRDefault="00CD4489"/>
                    <w:p w14:paraId="1784413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7C6E44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F3C19" w14:textId="77777777" w:rsidR="00CD4489" w:rsidRDefault="00CD4489" w:rsidP="00F958A5">
                      <w:pPr>
                        <w:rPr>
                          <w:rFonts w:ascii="Zizou Slab" w:hAnsi="Zizou Slab"/>
                          <w:lang w:val="es-ES"/>
                        </w:rPr>
                      </w:pPr>
                    </w:p>
                    <w:p w14:paraId="1321648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1B240F" w14:textId="77777777" w:rsidR="00CD4489" w:rsidRDefault="00CD4489" w:rsidP="00F958A5">
                      <w:pPr>
                        <w:rPr>
                          <w:rFonts w:ascii="Zizou Slab" w:hAnsi="Zizou Slab"/>
                          <w:lang w:val="es-ES"/>
                        </w:rPr>
                      </w:pPr>
                    </w:p>
                    <w:p w14:paraId="4342F4B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AB30332" w14:textId="77777777" w:rsidR="00CD4489" w:rsidRDefault="00CD4489"/>
                    <w:p w14:paraId="408E898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73EDD5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DBED4" w14:textId="77777777" w:rsidR="00CD4489" w:rsidRDefault="00CD4489" w:rsidP="00F958A5">
                      <w:pPr>
                        <w:rPr>
                          <w:rFonts w:ascii="Zizou Slab" w:hAnsi="Zizou Slab"/>
                          <w:lang w:val="es-ES"/>
                        </w:rPr>
                      </w:pPr>
                    </w:p>
                    <w:p w14:paraId="674E804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99C7658" w14:textId="77777777" w:rsidR="00CD4489" w:rsidRDefault="00CD4489"/>
                    <w:p w14:paraId="1274E82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9FC213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9372DB" w14:textId="77777777" w:rsidR="00CD4489" w:rsidRDefault="00CD4489" w:rsidP="00F958A5">
                      <w:pPr>
                        <w:rPr>
                          <w:rFonts w:ascii="Zizou Slab" w:hAnsi="Zizou Slab"/>
                          <w:lang w:val="es-ES"/>
                        </w:rPr>
                      </w:pPr>
                    </w:p>
                    <w:p w14:paraId="5BAA0BA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58E0C8A" w14:textId="77777777" w:rsidR="00CD4489" w:rsidRDefault="00CD4489"/>
                    <w:p w14:paraId="5583E22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F889C3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6DE7300" w14:textId="77777777" w:rsidR="00CD4489" w:rsidRDefault="00CD4489" w:rsidP="00F958A5">
                      <w:pPr>
                        <w:rPr>
                          <w:rFonts w:ascii="Zizou Slab" w:hAnsi="Zizou Slab"/>
                          <w:lang w:val="es-ES"/>
                        </w:rPr>
                      </w:pPr>
                    </w:p>
                    <w:p w14:paraId="4EEEB299"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466B21" w14:textId="77777777" w:rsidR="00CD4489" w:rsidRDefault="00CD4489" w:rsidP="00F958A5">
                      <w:pPr>
                        <w:rPr>
                          <w:rFonts w:ascii="Zizou Slab" w:hAnsi="Zizou Slab"/>
                          <w:lang w:val="es-ES"/>
                        </w:rPr>
                      </w:pPr>
                    </w:p>
                    <w:p w14:paraId="468898C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15997DC" w14:textId="77777777" w:rsidR="00CD4489" w:rsidRDefault="00CD4489"/>
                    <w:p w14:paraId="652381A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E32B0E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B85D51" w14:textId="77777777" w:rsidR="00CD4489" w:rsidRDefault="00CD4489" w:rsidP="00F958A5">
                      <w:pPr>
                        <w:rPr>
                          <w:rFonts w:ascii="Zizou Slab" w:hAnsi="Zizou Slab"/>
                          <w:lang w:val="es-ES"/>
                        </w:rPr>
                      </w:pPr>
                    </w:p>
                    <w:p w14:paraId="50E09B0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3A85AFF" w14:textId="77777777" w:rsidR="00CD4489" w:rsidRDefault="00CD4489"/>
                    <w:p w14:paraId="7CB7C15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08175E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961C60" w14:textId="77777777" w:rsidR="00CD4489" w:rsidRDefault="00CD4489" w:rsidP="00F958A5">
                      <w:pPr>
                        <w:rPr>
                          <w:rFonts w:ascii="Zizou Slab" w:hAnsi="Zizou Slab"/>
                          <w:lang w:val="es-ES"/>
                        </w:rPr>
                      </w:pPr>
                    </w:p>
                    <w:p w14:paraId="26CB84D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8B2F5CE" w14:textId="77777777" w:rsidR="00CD4489" w:rsidRDefault="00CD4489"/>
                    <w:p w14:paraId="348CBC4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6208EF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1A88E0" w14:textId="77777777" w:rsidR="00CD4489" w:rsidRDefault="00CD4489" w:rsidP="00F958A5">
                      <w:pPr>
                        <w:rPr>
                          <w:rFonts w:ascii="Zizou Slab" w:hAnsi="Zizou Slab"/>
                          <w:lang w:val="es-ES"/>
                        </w:rPr>
                      </w:pPr>
                    </w:p>
                    <w:p w14:paraId="6701FB1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209F1ED" w14:textId="77777777" w:rsidR="00CD4489" w:rsidRDefault="00CD4489" w:rsidP="00F958A5">
                      <w:pPr>
                        <w:rPr>
                          <w:rFonts w:ascii="Zizou Slab" w:hAnsi="Zizou Slab"/>
                          <w:lang w:val="es-ES"/>
                        </w:rPr>
                      </w:pPr>
                    </w:p>
                    <w:p w14:paraId="6292EBC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96B6970" w14:textId="77777777" w:rsidR="00CD4489" w:rsidRDefault="00CD4489"/>
                    <w:p w14:paraId="68B8C01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2AEC48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B5EDB1" w14:textId="77777777" w:rsidR="00CD4489" w:rsidRDefault="00CD4489" w:rsidP="00F958A5">
                      <w:pPr>
                        <w:rPr>
                          <w:rFonts w:ascii="Zizou Slab" w:hAnsi="Zizou Slab"/>
                          <w:lang w:val="es-ES"/>
                        </w:rPr>
                      </w:pPr>
                    </w:p>
                    <w:p w14:paraId="3F6C952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3A33B62" w14:textId="77777777" w:rsidR="00CD4489" w:rsidRDefault="00CD4489"/>
                    <w:p w14:paraId="6829F13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C18E52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21B5518" w14:textId="77777777" w:rsidR="00CD4489" w:rsidRDefault="00CD4489" w:rsidP="00F958A5">
                      <w:pPr>
                        <w:rPr>
                          <w:rFonts w:ascii="Zizou Slab" w:hAnsi="Zizou Slab"/>
                          <w:lang w:val="es-ES"/>
                        </w:rPr>
                      </w:pPr>
                    </w:p>
                    <w:p w14:paraId="7D9C4A5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FDCD687" w14:textId="77777777" w:rsidR="00CD4489" w:rsidRDefault="00CD4489"/>
                    <w:p w14:paraId="061EDAA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8B7EC6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4DED1" w14:textId="77777777" w:rsidR="00CD4489" w:rsidRDefault="00CD4489" w:rsidP="00F958A5">
                      <w:pPr>
                        <w:rPr>
                          <w:rFonts w:ascii="Zizou Slab" w:hAnsi="Zizou Slab"/>
                          <w:lang w:val="es-ES"/>
                        </w:rPr>
                      </w:pPr>
                    </w:p>
                    <w:p w14:paraId="3714E8F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83B35DC" w14:textId="77777777" w:rsidR="00CD4489" w:rsidRDefault="00CD4489" w:rsidP="00F958A5">
                      <w:pPr>
                        <w:rPr>
                          <w:rFonts w:ascii="Zizou Slab" w:hAnsi="Zizou Slab"/>
                          <w:lang w:val="es-ES"/>
                        </w:rPr>
                      </w:pPr>
                    </w:p>
                    <w:p w14:paraId="528E0DB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EB1FD2E" w14:textId="77777777" w:rsidR="00CD4489" w:rsidRDefault="00CD4489"/>
                    <w:p w14:paraId="7D4A884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F5BF3D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5A5B73F" w14:textId="77777777" w:rsidR="00CD4489" w:rsidRDefault="00CD4489" w:rsidP="00F958A5">
                      <w:pPr>
                        <w:rPr>
                          <w:rFonts w:ascii="Zizou Slab" w:hAnsi="Zizou Slab"/>
                          <w:lang w:val="es-ES"/>
                        </w:rPr>
                      </w:pPr>
                    </w:p>
                    <w:p w14:paraId="7173E4A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6186CD6" w14:textId="77777777" w:rsidR="00CD4489" w:rsidRDefault="00CD4489"/>
                    <w:p w14:paraId="7213F2D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257ABD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8686EFB" w14:textId="77777777" w:rsidR="00CD4489" w:rsidRDefault="00CD4489" w:rsidP="00F958A5">
                      <w:pPr>
                        <w:rPr>
                          <w:rFonts w:ascii="Zizou Slab" w:hAnsi="Zizou Slab"/>
                          <w:lang w:val="es-ES"/>
                        </w:rPr>
                      </w:pPr>
                    </w:p>
                    <w:p w14:paraId="59769A8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612396E" w14:textId="77777777" w:rsidR="00CD4489" w:rsidRDefault="00CD4489"/>
                    <w:p w14:paraId="7432006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D459E1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CFE21B" w14:textId="77777777" w:rsidR="00CD4489" w:rsidRDefault="00CD4489" w:rsidP="00F958A5">
                      <w:pPr>
                        <w:rPr>
                          <w:rFonts w:ascii="Zizou Slab" w:hAnsi="Zizou Slab"/>
                          <w:lang w:val="es-ES"/>
                        </w:rPr>
                      </w:pPr>
                    </w:p>
                    <w:p w14:paraId="6C21ED4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9914A9" w14:textId="77777777" w:rsidR="00CD4489" w:rsidRDefault="00CD4489" w:rsidP="00F958A5">
                      <w:pPr>
                        <w:rPr>
                          <w:rFonts w:ascii="Zizou Slab" w:hAnsi="Zizou Slab"/>
                          <w:lang w:val="es-ES"/>
                        </w:rPr>
                      </w:pPr>
                    </w:p>
                    <w:p w14:paraId="47BA7D1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85D081C" w14:textId="77777777" w:rsidR="00CD4489" w:rsidRDefault="00CD4489"/>
                    <w:p w14:paraId="040CFB9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11C3BB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32B2130" w14:textId="77777777" w:rsidR="00CD4489" w:rsidRDefault="00CD4489" w:rsidP="00F958A5">
                      <w:pPr>
                        <w:rPr>
                          <w:rFonts w:ascii="Zizou Slab" w:hAnsi="Zizou Slab"/>
                          <w:lang w:val="es-ES"/>
                        </w:rPr>
                      </w:pPr>
                    </w:p>
                    <w:p w14:paraId="18A4FC2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C69BDEC" w14:textId="77777777" w:rsidR="00CD4489" w:rsidRDefault="00CD4489"/>
                    <w:p w14:paraId="4FA7B17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F509A5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23E6EFA" w14:textId="77777777" w:rsidR="00CD4489" w:rsidRDefault="00CD4489" w:rsidP="00F958A5">
                      <w:pPr>
                        <w:rPr>
                          <w:rFonts w:ascii="Zizou Slab" w:hAnsi="Zizou Slab"/>
                          <w:lang w:val="es-ES"/>
                        </w:rPr>
                      </w:pPr>
                    </w:p>
                    <w:p w14:paraId="30341F1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A99D75A" w14:textId="77777777" w:rsidR="00CD4489" w:rsidRDefault="00CD4489"/>
                    <w:p w14:paraId="5AE77D4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DBEB22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C4C747" w14:textId="77777777" w:rsidR="00CD4489" w:rsidRDefault="00CD4489" w:rsidP="00F958A5">
                      <w:pPr>
                        <w:rPr>
                          <w:rFonts w:ascii="Zizou Slab" w:hAnsi="Zizou Slab"/>
                          <w:lang w:val="es-ES"/>
                        </w:rPr>
                      </w:pPr>
                    </w:p>
                    <w:p w14:paraId="731DAB4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43FF338" w14:textId="77777777" w:rsidR="00CD4489" w:rsidRDefault="00CD4489" w:rsidP="00F958A5">
                      <w:pPr>
                        <w:rPr>
                          <w:rFonts w:ascii="Zizou Slab" w:hAnsi="Zizou Slab"/>
                          <w:lang w:val="es-ES"/>
                        </w:rPr>
                      </w:pPr>
                    </w:p>
                    <w:p w14:paraId="3462891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331A705" w14:textId="77777777" w:rsidR="00CD4489" w:rsidRDefault="00CD4489"/>
                    <w:p w14:paraId="62E1541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963D80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64B243" w14:textId="77777777" w:rsidR="00CD4489" w:rsidRDefault="00CD4489" w:rsidP="00F958A5">
                      <w:pPr>
                        <w:rPr>
                          <w:rFonts w:ascii="Zizou Slab" w:hAnsi="Zizou Slab"/>
                          <w:lang w:val="es-ES"/>
                        </w:rPr>
                      </w:pPr>
                    </w:p>
                    <w:p w14:paraId="60175CB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B4D21BC" w14:textId="77777777" w:rsidR="00CD4489" w:rsidRDefault="00CD4489"/>
                    <w:p w14:paraId="5914252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4E22CB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DB8497" w14:textId="77777777" w:rsidR="00CD4489" w:rsidRDefault="00CD4489" w:rsidP="00F958A5">
                      <w:pPr>
                        <w:rPr>
                          <w:rFonts w:ascii="Zizou Slab" w:hAnsi="Zizou Slab"/>
                          <w:lang w:val="es-ES"/>
                        </w:rPr>
                      </w:pPr>
                    </w:p>
                    <w:p w14:paraId="377A493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95834FF" w14:textId="77777777" w:rsidR="00CD4489" w:rsidRDefault="00CD4489"/>
                    <w:p w14:paraId="77F60F4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B5CFB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DA786" w14:textId="77777777" w:rsidR="00CD4489" w:rsidRDefault="00CD4489" w:rsidP="00F958A5">
                      <w:pPr>
                        <w:rPr>
                          <w:rFonts w:ascii="Zizou Slab" w:hAnsi="Zizou Slab"/>
                          <w:lang w:val="es-ES"/>
                        </w:rPr>
                      </w:pPr>
                    </w:p>
                    <w:p w14:paraId="2A407A9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6AB2A67" w14:textId="77777777" w:rsidR="00CD4489" w:rsidRDefault="00CD4489" w:rsidP="00F958A5">
                      <w:pPr>
                        <w:rPr>
                          <w:rFonts w:ascii="Zizou Slab" w:hAnsi="Zizou Slab"/>
                          <w:lang w:val="es-ES"/>
                        </w:rPr>
                      </w:pPr>
                    </w:p>
                    <w:p w14:paraId="6F86727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3E1BF75" w14:textId="77777777" w:rsidR="00CD4489" w:rsidRDefault="00CD4489"/>
                    <w:p w14:paraId="567AB3F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C56B0A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C38055" w14:textId="77777777" w:rsidR="00CD4489" w:rsidRDefault="00CD4489" w:rsidP="00F958A5">
                      <w:pPr>
                        <w:rPr>
                          <w:rFonts w:ascii="Zizou Slab" w:hAnsi="Zizou Slab"/>
                          <w:lang w:val="es-ES"/>
                        </w:rPr>
                      </w:pPr>
                    </w:p>
                    <w:p w14:paraId="3B1F274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532A5F0" w14:textId="77777777" w:rsidR="00CD4489" w:rsidRDefault="00CD4489"/>
                    <w:p w14:paraId="7314A52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A11AA0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2B3CF8B" w14:textId="77777777" w:rsidR="00CD4489" w:rsidRDefault="00CD4489" w:rsidP="00F958A5">
                      <w:pPr>
                        <w:rPr>
                          <w:rFonts w:ascii="Zizou Slab" w:hAnsi="Zizou Slab"/>
                          <w:lang w:val="es-ES"/>
                        </w:rPr>
                      </w:pPr>
                    </w:p>
                    <w:p w14:paraId="172DBF9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11CEC1C" w14:textId="77777777" w:rsidR="00CD4489" w:rsidRDefault="00CD4489"/>
                    <w:p w14:paraId="5D9AD49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7DAD70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784BDC" w14:textId="77777777" w:rsidR="00CD4489" w:rsidRDefault="00CD4489" w:rsidP="00F958A5">
                      <w:pPr>
                        <w:rPr>
                          <w:rFonts w:ascii="Zizou Slab" w:hAnsi="Zizou Slab"/>
                          <w:lang w:val="es-ES"/>
                        </w:rPr>
                      </w:pPr>
                    </w:p>
                    <w:p w14:paraId="3F031DB9"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82423" w14:textId="77777777" w:rsidR="00CD4489" w:rsidRDefault="00CD4489" w:rsidP="00F958A5">
                      <w:pPr>
                        <w:rPr>
                          <w:rFonts w:ascii="Zizou Slab" w:hAnsi="Zizou Slab"/>
                          <w:lang w:val="es-ES"/>
                        </w:rPr>
                      </w:pPr>
                    </w:p>
                    <w:p w14:paraId="68AF3C1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5A01AA4" w14:textId="77777777" w:rsidR="00CD4489" w:rsidRDefault="00CD4489"/>
                    <w:p w14:paraId="0A2ABD7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4B3B82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DAB966B" w14:textId="77777777" w:rsidR="00CD4489" w:rsidRDefault="00CD4489" w:rsidP="00F958A5">
                      <w:pPr>
                        <w:rPr>
                          <w:rFonts w:ascii="Zizou Slab" w:hAnsi="Zizou Slab"/>
                          <w:lang w:val="es-ES"/>
                        </w:rPr>
                      </w:pPr>
                    </w:p>
                    <w:p w14:paraId="5AB644D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D7BA7E7" w14:textId="77777777" w:rsidR="00CD4489" w:rsidRDefault="00CD4489"/>
                    <w:p w14:paraId="2BE4FA7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A68C3B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0298804" w14:textId="77777777" w:rsidR="00CD4489" w:rsidRDefault="00CD4489" w:rsidP="00F958A5">
                      <w:pPr>
                        <w:rPr>
                          <w:rFonts w:ascii="Zizou Slab" w:hAnsi="Zizou Slab"/>
                          <w:lang w:val="es-ES"/>
                        </w:rPr>
                      </w:pPr>
                    </w:p>
                    <w:p w14:paraId="0453EC4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29D20B7" w14:textId="77777777" w:rsidR="00CD4489" w:rsidRDefault="00CD4489"/>
                    <w:p w14:paraId="00FCBEB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B2C0DD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1D1D18" w14:textId="77777777" w:rsidR="00CD4489" w:rsidRDefault="00CD4489" w:rsidP="00F958A5">
                      <w:pPr>
                        <w:rPr>
                          <w:rFonts w:ascii="Zizou Slab" w:hAnsi="Zizou Slab"/>
                          <w:lang w:val="es-ES"/>
                        </w:rPr>
                      </w:pPr>
                    </w:p>
                    <w:p w14:paraId="4BF21B7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14F788" w14:textId="77777777" w:rsidR="00CD4489" w:rsidRDefault="00CD4489" w:rsidP="00F958A5">
                      <w:pPr>
                        <w:rPr>
                          <w:rFonts w:ascii="Zizou Slab" w:hAnsi="Zizou Slab"/>
                          <w:lang w:val="es-ES"/>
                        </w:rPr>
                      </w:pPr>
                    </w:p>
                    <w:p w14:paraId="1968D89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64953C5" w14:textId="77777777" w:rsidR="00CD4489" w:rsidRDefault="00CD4489"/>
                    <w:p w14:paraId="261F9AA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57C328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AB8B03" w14:textId="77777777" w:rsidR="00CD4489" w:rsidRDefault="00CD4489" w:rsidP="00F958A5">
                      <w:pPr>
                        <w:rPr>
                          <w:rFonts w:ascii="Zizou Slab" w:hAnsi="Zizou Slab"/>
                          <w:lang w:val="es-ES"/>
                        </w:rPr>
                      </w:pPr>
                    </w:p>
                    <w:p w14:paraId="5800B26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DC8073C" w14:textId="77777777" w:rsidR="00CD4489" w:rsidRDefault="00CD4489"/>
                    <w:p w14:paraId="6DCA540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606521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88AD40" w14:textId="77777777" w:rsidR="00CD4489" w:rsidRDefault="00CD4489" w:rsidP="00F958A5">
                      <w:pPr>
                        <w:rPr>
                          <w:rFonts w:ascii="Zizou Slab" w:hAnsi="Zizou Slab"/>
                          <w:lang w:val="es-ES"/>
                        </w:rPr>
                      </w:pPr>
                    </w:p>
                    <w:p w14:paraId="056B491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FE0C7B4" w14:textId="77777777" w:rsidR="00CD4489" w:rsidRDefault="00CD4489"/>
                    <w:p w14:paraId="6D5A535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D3C936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7F01CC1" w14:textId="77777777" w:rsidR="00CD4489" w:rsidRDefault="00CD4489" w:rsidP="00F958A5">
                      <w:pPr>
                        <w:rPr>
                          <w:rFonts w:ascii="Zizou Slab" w:hAnsi="Zizou Slab"/>
                          <w:lang w:val="es-ES"/>
                        </w:rPr>
                      </w:pPr>
                    </w:p>
                    <w:p w14:paraId="318BEA6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AB9C5F" w14:textId="77777777" w:rsidR="00CD4489" w:rsidRDefault="00CD4489" w:rsidP="00F958A5">
                      <w:pPr>
                        <w:rPr>
                          <w:rFonts w:ascii="Zizou Slab" w:hAnsi="Zizou Slab"/>
                          <w:lang w:val="es-ES"/>
                        </w:rPr>
                      </w:pPr>
                    </w:p>
                    <w:p w14:paraId="559AE27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1EFF0E3" w14:textId="77777777" w:rsidR="00CD4489" w:rsidRDefault="00CD4489"/>
                    <w:p w14:paraId="5CF90AA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919BE5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A81979" w14:textId="77777777" w:rsidR="00CD4489" w:rsidRDefault="00CD4489" w:rsidP="00F958A5">
                      <w:pPr>
                        <w:rPr>
                          <w:rFonts w:ascii="Zizou Slab" w:hAnsi="Zizou Slab"/>
                          <w:lang w:val="es-ES"/>
                        </w:rPr>
                      </w:pPr>
                    </w:p>
                    <w:p w14:paraId="0AE6193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861254C" w14:textId="77777777" w:rsidR="00CD4489" w:rsidRDefault="00CD4489"/>
                    <w:p w14:paraId="01E0ACC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352064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CC85294" w14:textId="77777777" w:rsidR="00CD4489" w:rsidRDefault="00CD4489" w:rsidP="00F958A5">
                      <w:pPr>
                        <w:rPr>
                          <w:rFonts w:ascii="Zizou Slab" w:hAnsi="Zizou Slab"/>
                          <w:lang w:val="es-ES"/>
                        </w:rPr>
                      </w:pPr>
                    </w:p>
                    <w:p w14:paraId="4C14AE6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072F5C3" w14:textId="77777777" w:rsidR="00CD4489" w:rsidRDefault="00CD4489"/>
                    <w:p w14:paraId="654B25F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EFC2C5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B3D63CF" w14:textId="77777777" w:rsidR="00CD4489" w:rsidRDefault="00CD4489" w:rsidP="00F958A5">
                      <w:pPr>
                        <w:rPr>
                          <w:rFonts w:ascii="Zizou Slab" w:hAnsi="Zizou Slab"/>
                          <w:lang w:val="es-ES"/>
                        </w:rPr>
                      </w:pPr>
                    </w:p>
                    <w:p w14:paraId="7D2AFF7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597A7C9" w14:textId="77777777" w:rsidR="00CD4489" w:rsidRDefault="00CD4489" w:rsidP="00F958A5">
                      <w:pPr>
                        <w:rPr>
                          <w:rFonts w:ascii="Zizou Slab" w:hAnsi="Zizou Slab"/>
                          <w:lang w:val="es-ES"/>
                        </w:rPr>
                      </w:pPr>
                    </w:p>
                    <w:p w14:paraId="560CBA5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15559DF" w14:textId="77777777" w:rsidR="00CD4489" w:rsidRDefault="00CD4489"/>
                    <w:p w14:paraId="026597A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E78B59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DC4C36" w14:textId="77777777" w:rsidR="00CD4489" w:rsidRDefault="00CD4489" w:rsidP="00F958A5">
                      <w:pPr>
                        <w:rPr>
                          <w:rFonts w:ascii="Zizou Slab" w:hAnsi="Zizou Slab"/>
                          <w:lang w:val="es-ES"/>
                        </w:rPr>
                      </w:pPr>
                    </w:p>
                    <w:p w14:paraId="69648DF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1A7B245" w14:textId="77777777" w:rsidR="00CD4489" w:rsidRDefault="00CD4489"/>
                    <w:p w14:paraId="296EE3F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E2C984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DBC1CD" w14:textId="77777777" w:rsidR="00CD4489" w:rsidRDefault="00CD4489" w:rsidP="00F958A5">
                      <w:pPr>
                        <w:rPr>
                          <w:rFonts w:ascii="Zizou Slab" w:hAnsi="Zizou Slab"/>
                          <w:lang w:val="es-ES"/>
                        </w:rPr>
                      </w:pPr>
                    </w:p>
                    <w:p w14:paraId="1CA6AAA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0EE29C1" w14:textId="77777777" w:rsidR="00CD4489" w:rsidRDefault="00CD4489"/>
                    <w:p w14:paraId="0BC49D7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0D9BB9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BFE7623" w14:textId="77777777" w:rsidR="00CD4489" w:rsidRDefault="00CD4489" w:rsidP="00F958A5">
                      <w:pPr>
                        <w:rPr>
                          <w:rFonts w:ascii="Zizou Slab" w:hAnsi="Zizou Slab"/>
                          <w:lang w:val="es-ES"/>
                        </w:rPr>
                      </w:pPr>
                    </w:p>
                    <w:p w14:paraId="3C06CDD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C149D7B" w14:textId="77777777" w:rsidR="00CD4489" w:rsidRDefault="00CD4489" w:rsidP="00F958A5">
                      <w:pPr>
                        <w:rPr>
                          <w:rFonts w:ascii="Zizou Slab" w:hAnsi="Zizou Slab"/>
                          <w:lang w:val="es-ES"/>
                        </w:rPr>
                      </w:pPr>
                    </w:p>
                    <w:p w14:paraId="6DEA5DB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31ADE6C" w14:textId="77777777" w:rsidR="00CD4489" w:rsidRDefault="00CD4489"/>
                    <w:p w14:paraId="48D3A91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B0A47E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475F28A" w14:textId="77777777" w:rsidR="00CD4489" w:rsidRDefault="00CD4489" w:rsidP="00F958A5">
                      <w:pPr>
                        <w:rPr>
                          <w:rFonts w:ascii="Zizou Slab" w:hAnsi="Zizou Slab"/>
                          <w:lang w:val="es-ES"/>
                        </w:rPr>
                      </w:pPr>
                    </w:p>
                    <w:p w14:paraId="4BE66ED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236748F" w14:textId="77777777" w:rsidR="00CD4489" w:rsidRDefault="00CD4489"/>
                    <w:p w14:paraId="5E227EF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C6DD4F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C8F347C" w14:textId="77777777" w:rsidR="00CD4489" w:rsidRDefault="00CD4489" w:rsidP="00F958A5">
                      <w:pPr>
                        <w:rPr>
                          <w:rFonts w:ascii="Zizou Slab" w:hAnsi="Zizou Slab"/>
                          <w:lang w:val="es-ES"/>
                        </w:rPr>
                      </w:pPr>
                    </w:p>
                    <w:p w14:paraId="2CDD5A8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2E6D2F2" w14:textId="77777777" w:rsidR="00CD4489" w:rsidRDefault="00CD4489"/>
                    <w:p w14:paraId="2C3768F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4C226B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7541EAA" w14:textId="77777777" w:rsidR="00CD4489" w:rsidRDefault="00CD4489" w:rsidP="00F958A5">
                      <w:pPr>
                        <w:rPr>
                          <w:rFonts w:ascii="Zizou Slab" w:hAnsi="Zizou Slab"/>
                          <w:lang w:val="es-ES"/>
                        </w:rPr>
                      </w:pPr>
                    </w:p>
                    <w:p w14:paraId="41290D9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EFC202B" w14:textId="77777777" w:rsidR="00CD4489" w:rsidRDefault="00CD4489" w:rsidP="00F958A5">
                      <w:pPr>
                        <w:rPr>
                          <w:rFonts w:ascii="Zizou Slab" w:hAnsi="Zizou Slab"/>
                          <w:lang w:val="es-ES"/>
                        </w:rPr>
                      </w:pPr>
                    </w:p>
                    <w:p w14:paraId="096AED3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619FC90" w14:textId="77777777" w:rsidR="00CD4489" w:rsidRDefault="00CD4489"/>
                    <w:p w14:paraId="0DFB0E0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355399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8E5D86" w14:textId="77777777" w:rsidR="00CD4489" w:rsidRDefault="00CD4489" w:rsidP="00F958A5">
                      <w:pPr>
                        <w:rPr>
                          <w:rFonts w:ascii="Zizou Slab" w:hAnsi="Zizou Slab"/>
                          <w:lang w:val="es-ES"/>
                        </w:rPr>
                      </w:pPr>
                    </w:p>
                    <w:p w14:paraId="1BA69C3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1C4EA10" w14:textId="77777777" w:rsidR="00CD4489" w:rsidRDefault="00CD4489"/>
                    <w:p w14:paraId="5A54451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DEBAF6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5B46AF8" w14:textId="77777777" w:rsidR="00CD4489" w:rsidRDefault="00CD4489" w:rsidP="00F958A5">
                      <w:pPr>
                        <w:rPr>
                          <w:rFonts w:ascii="Zizou Slab" w:hAnsi="Zizou Slab"/>
                          <w:lang w:val="es-ES"/>
                        </w:rPr>
                      </w:pPr>
                    </w:p>
                    <w:p w14:paraId="7578654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6D1ABE2" w14:textId="77777777" w:rsidR="00CD4489" w:rsidRDefault="00CD4489"/>
                    <w:p w14:paraId="54BBD05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434B89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9AD6B8" w14:textId="77777777" w:rsidR="00CD4489" w:rsidRDefault="00CD4489" w:rsidP="00F958A5">
                      <w:pPr>
                        <w:rPr>
                          <w:rFonts w:ascii="Zizou Slab" w:hAnsi="Zizou Slab"/>
                          <w:lang w:val="es-ES"/>
                        </w:rPr>
                      </w:pPr>
                    </w:p>
                    <w:p w14:paraId="102C247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87FB7FC" w14:textId="77777777" w:rsidR="00CD4489" w:rsidRDefault="00CD4489" w:rsidP="00F958A5">
                      <w:pPr>
                        <w:rPr>
                          <w:rFonts w:ascii="Zizou Slab" w:hAnsi="Zizou Slab"/>
                          <w:lang w:val="es-ES"/>
                        </w:rPr>
                      </w:pPr>
                    </w:p>
                    <w:p w14:paraId="26C1EE5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8E1C82F" w14:textId="77777777" w:rsidR="00CD4489" w:rsidRDefault="00CD4489"/>
                    <w:p w14:paraId="08C9BCF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E624BC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C021684" w14:textId="77777777" w:rsidR="00CD4489" w:rsidRDefault="00CD4489" w:rsidP="00F958A5">
                      <w:pPr>
                        <w:rPr>
                          <w:rFonts w:ascii="Zizou Slab" w:hAnsi="Zizou Slab"/>
                          <w:lang w:val="es-ES"/>
                        </w:rPr>
                      </w:pPr>
                    </w:p>
                    <w:p w14:paraId="57269E2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F8DC342" w14:textId="77777777" w:rsidR="00CD4489" w:rsidRDefault="00CD4489"/>
                    <w:p w14:paraId="7C88C8A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6870E2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37CE42" w14:textId="77777777" w:rsidR="00CD4489" w:rsidRDefault="00CD4489" w:rsidP="00F958A5">
                      <w:pPr>
                        <w:rPr>
                          <w:rFonts w:ascii="Zizou Slab" w:hAnsi="Zizou Slab"/>
                          <w:lang w:val="es-ES"/>
                        </w:rPr>
                      </w:pPr>
                    </w:p>
                    <w:p w14:paraId="45F081C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6AEC9C4" w14:textId="77777777" w:rsidR="00CD4489" w:rsidRDefault="00CD4489"/>
                    <w:p w14:paraId="6A7F395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DC6E5D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6B5366" w14:textId="77777777" w:rsidR="00CD4489" w:rsidRDefault="00CD4489" w:rsidP="00F958A5">
                      <w:pPr>
                        <w:rPr>
                          <w:rFonts w:ascii="Zizou Slab" w:hAnsi="Zizou Slab"/>
                          <w:lang w:val="es-ES"/>
                        </w:rPr>
                      </w:pPr>
                    </w:p>
                    <w:p w14:paraId="2A6B4D0B"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177626E" w14:textId="77777777" w:rsidR="00CD4489" w:rsidRDefault="00CD4489" w:rsidP="00F958A5">
                      <w:pPr>
                        <w:rPr>
                          <w:rFonts w:ascii="Zizou Slab" w:hAnsi="Zizou Slab"/>
                          <w:lang w:val="es-ES"/>
                        </w:rPr>
                      </w:pPr>
                    </w:p>
                    <w:p w14:paraId="0C08021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A44BDAA" w14:textId="77777777" w:rsidR="00CD4489" w:rsidRDefault="00CD4489"/>
                    <w:p w14:paraId="2A2CFB0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AA6EDF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04264D" w14:textId="77777777" w:rsidR="00CD4489" w:rsidRDefault="00CD4489" w:rsidP="00F958A5">
                      <w:pPr>
                        <w:rPr>
                          <w:rFonts w:ascii="Zizou Slab" w:hAnsi="Zizou Slab"/>
                          <w:lang w:val="es-ES"/>
                        </w:rPr>
                      </w:pPr>
                    </w:p>
                    <w:p w14:paraId="673E1E5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51E6BDC" w14:textId="77777777" w:rsidR="00CD4489" w:rsidRDefault="00CD4489"/>
                    <w:p w14:paraId="0B1CAD9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63D3FF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CAED92" w14:textId="77777777" w:rsidR="00CD4489" w:rsidRDefault="00CD4489" w:rsidP="00F958A5">
                      <w:pPr>
                        <w:rPr>
                          <w:rFonts w:ascii="Zizou Slab" w:hAnsi="Zizou Slab"/>
                          <w:lang w:val="es-ES"/>
                        </w:rPr>
                      </w:pPr>
                    </w:p>
                    <w:p w14:paraId="4208DEE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95BBD66" w14:textId="77777777" w:rsidR="00CD4489" w:rsidRDefault="00CD4489"/>
                    <w:p w14:paraId="7F7DD37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92634C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9C47BB4" w14:textId="77777777" w:rsidR="00CD4489" w:rsidRDefault="00CD4489" w:rsidP="00F958A5">
                      <w:pPr>
                        <w:rPr>
                          <w:rFonts w:ascii="Zizou Slab" w:hAnsi="Zizou Slab"/>
                          <w:lang w:val="es-ES"/>
                        </w:rPr>
                      </w:pPr>
                    </w:p>
                    <w:p w14:paraId="31CAA36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5EC49D0" w14:textId="77777777" w:rsidR="00CD4489" w:rsidRDefault="00CD4489" w:rsidP="00F958A5">
                      <w:pPr>
                        <w:rPr>
                          <w:rFonts w:ascii="Zizou Slab" w:hAnsi="Zizou Slab"/>
                          <w:lang w:val="es-ES"/>
                        </w:rPr>
                      </w:pPr>
                    </w:p>
                    <w:p w14:paraId="14D899C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8FA894" w14:textId="77777777" w:rsidR="00CD4489" w:rsidRDefault="00CD4489"/>
                    <w:p w14:paraId="26430E5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589A12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F9346F" w14:textId="77777777" w:rsidR="00CD4489" w:rsidRDefault="00CD4489" w:rsidP="00F958A5">
                      <w:pPr>
                        <w:rPr>
                          <w:rFonts w:ascii="Zizou Slab" w:hAnsi="Zizou Slab"/>
                          <w:lang w:val="es-ES"/>
                        </w:rPr>
                      </w:pPr>
                    </w:p>
                    <w:p w14:paraId="625D4E2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08D1BF8" w14:textId="77777777" w:rsidR="00CD4489" w:rsidRDefault="00CD4489"/>
                    <w:p w14:paraId="3076CA1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833BBC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B6CE6D" w14:textId="77777777" w:rsidR="00CD4489" w:rsidRDefault="00CD4489" w:rsidP="00F958A5">
                      <w:pPr>
                        <w:rPr>
                          <w:rFonts w:ascii="Zizou Slab" w:hAnsi="Zizou Slab"/>
                          <w:lang w:val="es-ES"/>
                        </w:rPr>
                      </w:pPr>
                    </w:p>
                    <w:p w14:paraId="271A1A5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F716747" w14:textId="77777777" w:rsidR="00CD4489" w:rsidRDefault="00CD4489"/>
                    <w:p w14:paraId="2C93E94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16A3F5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0D8716" w14:textId="77777777" w:rsidR="00CD4489" w:rsidRDefault="00CD4489" w:rsidP="00F958A5">
                      <w:pPr>
                        <w:rPr>
                          <w:rFonts w:ascii="Zizou Slab" w:hAnsi="Zizou Slab"/>
                          <w:lang w:val="es-ES"/>
                        </w:rPr>
                      </w:pPr>
                    </w:p>
                    <w:p w14:paraId="36042897"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895FB47" w14:textId="77777777" w:rsidR="00CD4489" w:rsidRDefault="00CD4489" w:rsidP="00F958A5">
                      <w:pPr>
                        <w:rPr>
                          <w:rFonts w:ascii="Zizou Slab" w:hAnsi="Zizou Slab"/>
                          <w:lang w:val="es-ES"/>
                        </w:rPr>
                      </w:pPr>
                    </w:p>
                    <w:p w14:paraId="0CD5A52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B2D2174" w14:textId="77777777" w:rsidR="00CD4489" w:rsidRDefault="00CD4489"/>
                    <w:p w14:paraId="0D69550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CEED69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1AA2BEE" w14:textId="77777777" w:rsidR="00CD4489" w:rsidRDefault="00CD4489" w:rsidP="00F958A5">
                      <w:pPr>
                        <w:rPr>
                          <w:rFonts w:ascii="Zizou Slab" w:hAnsi="Zizou Slab"/>
                          <w:lang w:val="es-ES"/>
                        </w:rPr>
                      </w:pPr>
                    </w:p>
                    <w:p w14:paraId="4864063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04FC4D3" w14:textId="77777777" w:rsidR="00CD4489" w:rsidRDefault="00CD4489"/>
                    <w:p w14:paraId="4F3E9FC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083856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A2B064" w14:textId="77777777" w:rsidR="00CD4489" w:rsidRDefault="00CD4489" w:rsidP="00F958A5">
                      <w:pPr>
                        <w:rPr>
                          <w:rFonts w:ascii="Zizou Slab" w:hAnsi="Zizou Slab"/>
                          <w:lang w:val="es-ES"/>
                        </w:rPr>
                      </w:pPr>
                    </w:p>
                    <w:p w14:paraId="3C55C79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1D6CED6" w14:textId="77777777" w:rsidR="00CD4489" w:rsidRDefault="00CD4489"/>
                    <w:p w14:paraId="68C9BF8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EC6A64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E660D0" w14:textId="77777777" w:rsidR="00CD4489" w:rsidRDefault="00CD4489" w:rsidP="00F958A5">
                      <w:pPr>
                        <w:rPr>
                          <w:rFonts w:ascii="Zizou Slab" w:hAnsi="Zizou Slab"/>
                          <w:lang w:val="es-ES"/>
                        </w:rPr>
                      </w:pPr>
                    </w:p>
                    <w:p w14:paraId="321CF609"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79562" w14:textId="77777777" w:rsidR="00CD4489" w:rsidRDefault="00CD4489" w:rsidP="00F958A5">
                      <w:pPr>
                        <w:rPr>
                          <w:rFonts w:ascii="Zizou Slab" w:hAnsi="Zizou Slab"/>
                          <w:lang w:val="es-ES"/>
                        </w:rPr>
                      </w:pPr>
                    </w:p>
                    <w:p w14:paraId="4FCA897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808BBA1" w14:textId="77777777" w:rsidR="00CD4489" w:rsidRDefault="00CD4489"/>
                    <w:p w14:paraId="7212CCB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643FE9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8AC199" w14:textId="77777777" w:rsidR="00CD4489" w:rsidRDefault="00CD4489" w:rsidP="00F958A5">
                      <w:pPr>
                        <w:rPr>
                          <w:rFonts w:ascii="Zizou Slab" w:hAnsi="Zizou Slab"/>
                          <w:lang w:val="es-ES"/>
                        </w:rPr>
                      </w:pPr>
                    </w:p>
                    <w:p w14:paraId="2B31BCC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E243952" w14:textId="77777777" w:rsidR="00CD4489" w:rsidRDefault="00CD4489"/>
                    <w:p w14:paraId="3EB7D18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CED567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1A34AC" w14:textId="77777777" w:rsidR="00CD4489" w:rsidRDefault="00CD4489" w:rsidP="00F958A5">
                      <w:pPr>
                        <w:rPr>
                          <w:rFonts w:ascii="Zizou Slab" w:hAnsi="Zizou Slab"/>
                          <w:lang w:val="es-ES"/>
                        </w:rPr>
                      </w:pPr>
                    </w:p>
                    <w:p w14:paraId="10637B7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3850515" w14:textId="77777777" w:rsidR="00CD4489" w:rsidRDefault="00CD4489"/>
                    <w:p w14:paraId="3120E9F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6BBB14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8D75EA" w14:textId="77777777" w:rsidR="00CD4489" w:rsidRDefault="00CD4489" w:rsidP="00F958A5">
                      <w:pPr>
                        <w:rPr>
                          <w:rFonts w:ascii="Zizou Slab" w:hAnsi="Zizou Slab"/>
                          <w:lang w:val="es-ES"/>
                        </w:rPr>
                      </w:pPr>
                    </w:p>
                    <w:p w14:paraId="42F192E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89CD220" w14:textId="77777777" w:rsidR="00CD4489" w:rsidRDefault="00CD4489" w:rsidP="00F958A5">
                      <w:pPr>
                        <w:rPr>
                          <w:rFonts w:ascii="Zizou Slab" w:hAnsi="Zizou Slab"/>
                          <w:lang w:val="es-ES"/>
                        </w:rPr>
                      </w:pPr>
                    </w:p>
                    <w:p w14:paraId="4335F04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750187C" w14:textId="77777777" w:rsidR="00CD4489" w:rsidRDefault="00CD4489"/>
                    <w:p w14:paraId="26C7F91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0AC532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DFEF0E9" w14:textId="77777777" w:rsidR="00CD4489" w:rsidRDefault="00CD4489" w:rsidP="00F958A5">
                      <w:pPr>
                        <w:rPr>
                          <w:rFonts w:ascii="Zizou Slab" w:hAnsi="Zizou Slab"/>
                          <w:lang w:val="es-ES"/>
                        </w:rPr>
                      </w:pPr>
                    </w:p>
                    <w:p w14:paraId="486CEA2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55F5C92" w14:textId="77777777" w:rsidR="00CD4489" w:rsidRDefault="00CD4489"/>
                    <w:p w14:paraId="066EF95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A5FA60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71B302" w14:textId="77777777" w:rsidR="00CD4489" w:rsidRDefault="00CD4489" w:rsidP="00F958A5">
                      <w:pPr>
                        <w:rPr>
                          <w:rFonts w:ascii="Zizou Slab" w:hAnsi="Zizou Slab"/>
                          <w:lang w:val="es-ES"/>
                        </w:rPr>
                      </w:pPr>
                    </w:p>
                    <w:p w14:paraId="0EED4AB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058130A" w14:textId="77777777" w:rsidR="00CD4489" w:rsidRDefault="00CD4489"/>
                    <w:p w14:paraId="0DDF483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9E1464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531B9D" w14:textId="77777777" w:rsidR="00CD4489" w:rsidRDefault="00CD4489" w:rsidP="00F958A5">
                      <w:pPr>
                        <w:rPr>
                          <w:rFonts w:ascii="Zizou Slab" w:hAnsi="Zizou Slab"/>
                          <w:lang w:val="es-ES"/>
                        </w:rPr>
                      </w:pPr>
                    </w:p>
                    <w:p w14:paraId="29574AD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4DF477E" w14:textId="77777777" w:rsidR="00CD4489" w:rsidRDefault="00CD4489" w:rsidP="00F958A5">
                      <w:pPr>
                        <w:rPr>
                          <w:rFonts w:ascii="Zizou Slab" w:hAnsi="Zizou Slab"/>
                          <w:lang w:val="es-ES"/>
                        </w:rPr>
                      </w:pPr>
                    </w:p>
                    <w:p w14:paraId="54C66C6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B38F3F8" w14:textId="77777777" w:rsidR="00CD4489" w:rsidRDefault="00CD4489"/>
                    <w:p w14:paraId="32F4616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449DDB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0CAECBB" w14:textId="77777777" w:rsidR="00CD4489" w:rsidRDefault="00CD4489" w:rsidP="00F958A5">
                      <w:pPr>
                        <w:rPr>
                          <w:rFonts w:ascii="Zizou Slab" w:hAnsi="Zizou Slab"/>
                          <w:lang w:val="es-ES"/>
                        </w:rPr>
                      </w:pPr>
                    </w:p>
                    <w:p w14:paraId="03E8671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5C80786" w14:textId="77777777" w:rsidR="00CD4489" w:rsidRDefault="00CD4489"/>
                    <w:p w14:paraId="65D54BB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2C5C61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CD08C" w14:textId="77777777" w:rsidR="00CD4489" w:rsidRDefault="00CD4489" w:rsidP="00F958A5">
                      <w:pPr>
                        <w:rPr>
                          <w:rFonts w:ascii="Zizou Slab" w:hAnsi="Zizou Slab"/>
                          <w:lang w:val="es-ES"/>
                        </w:rPr>
                      </w:pPr>
                    </w:p>
                    <w:p w14:paraId="75E9582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3E8EE4D" w14:textId="77777777" w:rsidR="00CD4489" w:rsidRDefault="00CD4489"/>
                    <w:p w14:paraId="6A0AB0C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72B991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E9D751B" w14:textId="77777777" w:rsidR="00CD4489" w:rsidRDefault="00CD4489" w:rsidP="00F958A5">
                      <w:pPr>
                        <w:rPr>
                          <w:rFonts w:ascii="Zizou Slab" w:hAnsi="Zizou Slab"/>
                          <w:lang w:val="es-ES"/>
                        </w:rPr>
                      </w:pPr>
                    </w:p>
                    <w:p w14:paraId="19A24D8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85CB4E" w14:textId="77777777" w:rsidR="00CD4489" w:rsidRDefault="00CD4489" w:rsidP="00F958A5">
                      <w:pPr>
                        <w:rPr>
                          <w:rFonts w:ascii="Zizou Slab" w:hAnsi="Zizou Slab"/>
                          <w:lang w:val="es-ES"/>
                        </w:rPr>
                      </w:pPr>
                    </w:p>
                    <w:p w14:paraId="61D521D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87FF8EB" w14:textId="77777777" w:rsidR="00CD4489" w:rsidRDefault="00CD4489"/>
                    <w:p w14:paraId="707D289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C8BCF5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A9D774B" w14:textId="77777777" w:rsidR="00CD4489" w:rsidRDefault="00CD4489" w:rsidP="00F958A5">
                      <w:pPr>
                        <w:rPr>
                          <w:rFonts w:ascii="Zizou Slab" w:hAnsi="Zizou Slab"/>
                          <w:lang w:val="es-ES"/>
                        </w:rPr>
                      </w:pPr>
                    </w:p>
                    <w:p w14:paraId="35F677C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B5DC69D" w14:textId="77777777" w:rsidR="00CD4489" w:rsidRDefault="00CD4489"/>
                    <w:p w14:paraId="67994D2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F319C0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D3B5744" w14:textId="77777777" w:rsidR="00CD4489" w:rsidRDefault="00CD4489" w:rsidP="00F958A5">
                      <w:pPr>
                        <w:rPr>
                          <w:rFonts w:ascii="Zizou Slab" w:hAnsi="Zizou Slab"/>
                          <w:lang w:val="es-ES"/>
                        </w:rPr>
                      </w:pPr>
                    </w:p>
                    <w:p w14:paraId="588F917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6CC39D5" w14:textId="77777777" w:rsidR="00CD4489" w:rsidRDefault="00CD4489"/>
                    <w:p w14:paraId="33D34B5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BFD18F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3EB4A" w14:textId="77777777" w:rsidR="00CD4489" w:rsidRDefault="00CD4489" w:rsidP="00F958A5">
                      <w:pPr>
                        <w:rPr>
                          <w:rFonts w:ascii="Zizou Slab" w:hAnsi="Zizou Slab"/>
                          <w:lang w:val="es-ES"/>
                        </w:rPr>
                      </w:pPr>
                    </w:p>
                    <w:p w14:paraId="5C563FC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3D8F96C" w14:textId="77777777" w:rsidR="00CD4489" w:rsidRDefault="00CD4489" w:rsidP="00F958A5">
                      <w:pPr>
                        <w:rPr>
                          <w:rFonts w:ascii="Zizou Slab" w:hAnsi="Zizou Slab"/>
                          <w:lang w:val="es-ES"/>
                        </w:rPr>
                      </w:pPr>
                    </w:p>
                    <w:p w14:paraId="65E59F6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5219706" w14:textId="77777777" w:rsidR="00CD4489" w:rsidRDefault="00CD4489"/>
                    <w:p w14:paraId="64ABA22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777F43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E0406A" w14:textId="77777777" w:rsidR="00CD4489" w:rsidRDefault="00CD4489" w:rsidP="00F958A5">
                      <w:pPr>
                        <w:rPr>
                          <w:rFonts w:ascii="Zizou Slab" w:hAnsi="Zizou Slab"/>
                          <w:lang w:val="es-ES"/>
                        </w:rPr>
                      </w:pPr>
                    </w:p>
                    <w:p w14:paraId="1913EDF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C9CCCD6" w14:textId="77777777" w:rsidR="00CD4489" w:rsidRDefault="00CD4489"/>
                    <w:p w14:paraId="166AF8C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0D58A6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B2B9B83" w14:textId="77777777" w:rsidR="00CD4489" w:rsidRDefault="00CD4489" w:rsidP="00F958A5">
                      <w:pPr>
                        <w:rPr>
                          <w:rFonts w:ascii="Zizou Slab" w:hAnsi="Zizou Slab"/>
                          <w:lang w:val="es-ES"/>
                        </w:rPr>
                      </w:pPr>
                    </w:p>
                    <w:p w14:paraId="12F9C15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27BDF49" w14:textId="77777777" w:rsidR="00CD4489" w:rsidRDefault="00CD4489"/>
                    <w:p w14:paraId="0F2C681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A283D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6A89324" w14:textId="77777777" w:rsidR="00CD4489" w:rsidRDefault="00CD4489" w:rsidP="00F958A5">
                      <w:pPr>
                        <w:rPr>
                          <w:rFonts w:ascii="Zizou Slab" w:hAnsi="Zizou Slab"/>
                          <w:lang w:val="es-ES"/>
                        </w:rPr>
                      </w:pPr>
                    </w:p>
                    <w:p w14:paraId="7C21A337"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17F7EB3" w14:textId="77777777" w:rsidR="00CD4489" w:rsidRDefault="00CD4489" w:rsidP="00F958A5">
                      <w:pPr>
                        <w:rPr>
                          <w:rFonts w:ascii="Zizou Slab" w:hAnsi="Zizou Slab"/>
                          <w:lang w:val="es-ES"/>
                        </w:rPr>
                      </w:pPr>
                    </w:p>
                    <w:p w14:paraId="032C6D7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A7089A1" w14:textId="77777777" w:rsidR="00CD4489" w:rsidRDefault="00CD4489"/>
                    <w:p w14:paraId="2A5CDB0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74C725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ACB4DAB" w14:textId="77777777" w:rsidR="00CD4489" w:rsidRDefault="00CD4489" w:rsidP="00F958A5">
                      <w:pPr>
                        <w:rPr>
                          <w:rFonts w:ascii="Zizou Slab" w:hAnsi="Zizou Slab"/>
                          <w:lang w:val="es-ES"/>
                        </w:rPr>
                      </w:pPr>
                    </w:p>
                    <w:p w14:paraId="446F7FB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482C30F" w14:textId="77777777" w:rsidR="00CD4489" w:rsidRDefault="00CD4489"/>
                    <w:p w14:paraId="2781BF7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799ECE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12844" w14:textId="77777777" w:rsidR="00CD4489" w:rsidRDefault="00CD4489" w:rsidP="00F958A5">
                      <w:pPr>
                        <w:rPr>
                          <w:rFonts w:ascii="Zizou Slab" w:hAnsi="Zizou Slab"/>
                          <w:lang w:val="es-ES"/>
                        </w:rPr>
                      </w:pPr>
                    </w:p>
                    <w:p w14:paraId="3E1278D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5B2BC86" w14:textId="77777777" w:rsidR="00CD4489" w:rsidRDefault="00CD4489"/>
                    <w:p w14:paraId="14F75A8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0583AC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3D34F9E" w14:textId="77777777" w:rsidR="00CD4489" w:rsidRDefault="00CD4489" w:rsidP="00F958A5">
                      <w:pPr>
                        <w:rPr>
                          <w:rFonts w:ascii="Zizou Slab" w:hAnsi="Zizou Slab"/>
                          <w:lang w:val="es-ES"/>
                        </w:rPr>
                      </w:pPr>
                    </w:p>
                    <w:p w14:paraId="5CA20EC7"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1DD2D7" w14:textId="77777777" w:rsidR="00CD4489" w:rsidRDefault="00CD4489" w:rsidP="00F958A5">
                      <w:pPr>
                        <w:rPr>
                          <w:rFonts w:ascii="Zizou Slab" w:hAnsi="Zizou Slab"/>
                          <w:lang w:val="es-ES"/>
                        </w:rPr>
                      </w:pPr>
                    </w:p>
                    <w:p w14:paraId="232E673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6395130" w14:textId="77777777" w:rsidR="00CD4489" w:rsidRDefault="00CD4489"/>
                    <w:p w14:paraId="1FEC737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D1715B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A9EE9F" w14:textId="77777777" w:rsidR="00CD4489" w:rsidRDefault="00CD4489" w:rsidP="00F958A5">
                      <w:pPr>
                        <w:rPr>
                          <w:rFonts w:ascii="Zizou Slab" w:hAnsi="Zizou Slab"/>
                          <w:lang w:val="es-ES"/>
                        </w:rPr>
                      </w:pPr>
                    </w:p>
                    <w:p w14:paraId="5734000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0F13A0D" w14:textId="77777777" w:rsidR="00CD4489" w:rsidRDefault="00CD4489"/>
                    <w:p w14:paraId="414CB8B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7576D4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08C49E" w14:textId="77777777" w:rsidR="00CD4489" w:rsidRDefault="00CD4489" w:rsidP="00F958A5">
                      <w:pPr>
                        <w:rPr>
                          <w:rFonts w:ascii="Zizou Slab" w:hAnsi="Zizou Slab"/>
                          <w:lang w:val="es-ES"/>
                        </w:rPr>
                      </w:pPr>
                    </w:p>
                    <w:p w14:paraId="5B6BAA3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C6E6230" w14:textId="77777777" w:rsidR="00CD4489" w:rsidRDefault="00CD4489"/>
                    <w:p w14:paraId="41B9B39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C2B6DC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91EBDBC" w14:textId="77777777" w:rsidR="00CD4489" w:rsidRDefault="00CD4489" w:rsidP="00F958A5">
                      <w:pPr>
                        <w:rPr>
                          <w:rFonts w:ascii="Zizou Slab" w:hAnsi="Zizou Slab"/>
                          <w:lang w:val="es-ES"/>
                        </w:rPr>
                      </w:pPr>
                    </w:p>
                    <w:p w14:paraId="2B61C4B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C47E37" w14:textId="77777777" w:rsidR="00CD4489" w:rsidRDefault="00CD4489" w:rsidP="00F958A5">
                      <w:pPr>
                        <w:rPr>
                          <w:rFonts w:ascii="Zizou Slab" w:hAnsi="Zizou Slab"/>
                          <w:lang w:val="es-ES"/>
                        </w:rPr>
                      </w:pPr>
                    </w:p>
                    <w:p w14:paraId="6D2AE6B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1E2A393" w14:textId="77777777" w:rsidR="00CD4489" w:rsidRDefault="00CD4489"/>
                    <w:p w14:paraId="0EA9F9D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9E1C8B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5DD6BF1" w14:textId="77777777" w:rsidR="00CD4489" w:rsidRDefault="00CD4489" w:rsidP="00F958A5">
                      <w:pPr>
                        <w:rPr>
                          <w:rFonts w:ascii="Zizou Slab" w:hAnsi="Zizou Slab"/>
                          <w:lang w:val="es-ES"/>
                        </w:rPr>
                      </w:pPr>
                    </w:p>
                    <w:p w14:paraId="2A82F27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C9D7B80" w14:textId="77777777" w:rsidR="00CD4489" w:rsidRDefault="00CD4489"/>
                    <w:p w14:paraId="4097D26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B6F079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830DB7" w14:textId="77777777" w:rsidR="00CD4489" w:rsidRDefault="00CD4489" w:rsidP="00F958A5">
                      <w:pPr>
                        <w:rPr>
                          <w:rFonts w:ascii="Zizou Slab" w:hAnsi="Zizou Slab"/>
                          <w:lang w:val="es-ES"/>
                        </w:rPr>
                      </w:pPr>
                    </w:p>
                    <w:p w14:paraId="77B1E17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E24B1EE" w14:textId="77777777" w:rsidR="00CD4489" w:rsidRDefault="00CD4489"/>
                    <w:p w14:paraId="60CAEDC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410979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B93C9A7" w14:textId="77777777" w:rsidR="00CD4489" w:rsidRDefault="00CD4489" w:rsidP="00F958A5">
                      <w:pPr>
                        <w:rPr>
                          <w:rFonts w:ascii="Zizou Slab" w:hAnsi="Zizou Slab"/>
                          <w:lang w:val="es-ES"/>
                        </w:rPr>
                      </w:pPr>
                    </w:p>
                    <w:p w14:paraId="1FABF10C"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24B2A0F" w14:textId="77777777" w:rsidR="00CD4489" w:rsidRDefault="00CD4489" w:rsidP="00F958A5">
                      <w:pPr>
                        <w:rPr>
                          <w:rFonts w:ascii="Zizou Slab" w:hAnsi="Zizou Slab"/>
                          <w:lang w:val="es-ES"/>
                        </w:rPr>
                      </w:pPr>
                    </w:p>
                    <w:p w14:paraId="38994CF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C2AF041" w14:textId="77777777" w:rsidR="00CD4489" w:rsidRDefault="00CD4489"/>
                    <w:p w14:paraId="464FDAD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08BFD7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587AC61" w14:textId="77777777" w:rsidR="00CD4489" w:rsidRDefault="00CD4489" w:rsidP="00F958A5">
                      <w:pPr>
                        <w:rPr>
                          <w:rFonts w:ascii="Zizou Slab" w:hAnsi="Zizou Slab"/>
                          <w:lang w:val="es-ES"/>
                        </w:rPr>
                      </w:pPr>
                    </w:p>
                    <w:p w14:paraId="10ECB92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48860E0" w14:textId="77777777" w:rsidR="00CD4489" w:rsidRDefault="00CD4489"/>
                    <w:p w14:paraId="5EF9670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0F32EA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C515060" w14:textId="77777777" w:rsidR="00CD4489" w:rsidRDefault="00CD4489" w:rsidP="00F958A5">
                      <w:pPr>
                        <w:rPr>
                          <w:rFonts w:ascii="Zizou Slab" w:hAnsi="Zizou Slab"/>
                          <w:lang w:val="es-ES"/>
                        </w:rPr>
                      </w:pPr>
                    </w:p>
                    <w:p w14:paraId="468543F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18C894A" w14:textId="77777777" w:rsidR="00CD4489" w:rsidRDefault="00CD4489"/>
                    <w:p w14:paraId="077B7E5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7AB0B7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7E32E6D" w14:textId="77777777" w:rsidR="00CD4489" w:rsidRDefault="00CD4489" w:rsidP="00F958A5">
                      <w:pPr>
                        <w:rPr>
                          <w:rFonts w:ascii="Zizou Slab" w:hAnsi="Zizou Slab"/>
                          <w:lang w:val="es-ES"/>
                        </w:rPr>
                      </w:pPr>
                    </w:p>
                    <w:p w14:paraId="11790685"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AFBE24C" w14:textId="77777777" w:rsidR="00CD4489" w:rsidRDefault="00CD4489" w:rsidP="00F958A5">
                      <w:pPr>
                        <w:rPr>
                          <w:rFonts w:ascii="Zizou Slab" w:hAnsi="Zizou Slab"/>
                          <w:lang w:val="es-ES"/>
                        </w:rPr>
                      </w:pPr>
                    </w:p>
                    <w:p w14:paraId="5C25707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358BD55" w14:textId="77777777" w:rsidR="00CD4489" w:rsidRDefault="00CD4489"/>
                    <w:p w14:paraId="1E64248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2D9D67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A054607" w14:textId="77777777" w:rsidR="00CD4489" w:rsidRDefault="00CD4489" w:rsidP="00F958A5">
                      <w:pPr>
                        <w:rPr>
                          <w:rFonts w:ascii="Zizou Slab" w:hAnsi="Zizou Slab"/>
                          <w:lang w:val="es-ES"/>
                        </w:rPr>
                      </w:pPr>
                    </w:p>
                    <w:p w14:paraId="375C809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2BE0FF9" w14:textId="77777777" w:rsidR="00CD4489" w:rsidRDefault="00CD4489"/>
                    <w:p w14:paraId="0077AB9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9FF45B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122EA68" w14:textId="77777777" w:rsidR="00CD4489" w:rsidRDefault="00CD4489" w:rsidP="00F958A5">
                      <w:pPr>
                        <w:rPr>
                          <w:rFonts w:ascii="Zizou Slab" w:hAnsi="Zizou Slab"/>
                          <w:lang w:val="es-ES"/>
                        </w:rPr>
                      </w:pPr>
                    </w:p>
                    <w:p w14:paraId="5387641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C17D9C8" w14:textId="77777777" w:rsidR="00CD4489" w:rsidRDefault="00CD4489"/>
                    <w:p w14:paraId="0A0A7C6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F53AF2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873FB75" w14:textId="77777777" w:rsidR="00CD4489" w:rsidRDefault="00CD4489" w:rsidP="00F958A5">
                      <w:pPr>
                        <w:rPr>
                          <w:rFonts w:ascii="Zizou Slab" w:hAnsi="Zizou Slab"/>
                          <w:lang w:val="es-ES"/>
                        </w:rPr>
                      </w:pPr>
                    </w:p>
                    <w:p w14:paraId="7482947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0876935" w14:textId="77777777" w:rsidR="00CD4489" w:rsidRDefault="00CD4489" w:rsidP="00F958A5">
                      <w:pPr>
                        <w:rPr>
                          <w:rFonts w:ascii="Zizou Slab" w:hAnsi="Zizou Slab"/>
                          <w:lang w:val="es-ES"/>
                        </w:rPr>
                      </w:pPr>
                    </w:p>
                    <w:p w14:paraId="75DC025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453FAD7" w14:textId="77777777" w:rsidR="00CD4489" w:rsidRDefault="00CD4489"/>
                    <w:p w14:paraId="74CAB53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F95DD4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3571442" w14:textId="77777777" w:rsidR="00CD4489" w:rsidRDefault="00CD4489" w:rsidP="00F958A5">
                      <w:pPr>
                        <w:rPr>
                          <w:rFonts w:ascii="Zizou Slab" w:hAnsi="Zizou Slab"/>
                          <w:lang w:val="es-ES"/>
                        </w:rPr>
                      </w:pPr>
                    </w:p>
                    <w:p w14:paraId="4EB1008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76EA2CB" w14:textId="77777777" w:rsidR="00CD4489" w:rsidRDefault="00CD4489"/>
                    <w:p w14:paraId="6A683ED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C3F393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083940D" w14:textId="77777777" w:rsidR="00CD4489" w:rsidRDefault="00CD4489" w:rsidP="00F958A5">
                      <w:pPr>
                        <w:rPr>
                          <w:rFonts w:ascii="Zizou Slab" w:hAnsi="Zizou Slab"/>
                          <w:lang w:val="es-ES"/>
                        </w:rPr>
                      </w:pPr>
                    </w:p>
                    <w:p w14:paraId="32D3AE1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DCA4307" w14:textId="77777777" w:rsidR="00CD4489" w:rsidRDefault="00CD4489"/>
                    <w:p w14:paraId="537A56D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762FE6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BC59B84" w14:textId="77777777" w:rsidR="00CD4489" w:rsidRDefault="00CD4489" w:rsidP="00F958A5">
                      <w:pPr>
                        <w:rPr>
                          <w:rFonts w:ascii="Zizou Slab" w:hAnsi="Zizou Slab"/>
                          <w:lang w:val="es-ES"/>
                        </w:rPr>
                      </w:pPr>
                    </w:p>
                    <w:p w14:paraId="76EBED5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FD335E" w14:textId="77777777" w:rsidR="00CD4489" w:rsidRDefault="00CD4489" w:rsidP="00F958A5">
                      <w:pPr>
                        <w:rPr>
                          <w:rFonts w:ascii="Zizou Slab" w:hAnsi="Zizou Slab"/>
                          <w:lang w:val="es-ES"/>
                        </w:rPr>
                      </w:pPr>
                    </w:p>
                    <w:p w14:paraId="33A874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0821E3C" w14:textId="77777777" w:rsidR="00CD4489" w:rsidRDefault="00CD4489"/>
                    <w:p w14:paraId="7ACEDE7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D38EF3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3EF4F7" w14:textId="77777777" w:rsidR="00CD4489" w:rsidRDefault="00CD4489" w:rsidP="00F958A5">
                      <w:pPr>
                        <w:rPr>
                          <w:rFonts w:ascii="Zizou Slab" w:hAnsi="Zizou Slab"/>
                          <w:lang w:val="es-ES"/>
                        </w:rPr>
                      </w:pPr>
                    </w:p>
                    <w:p w14:paraId="564880A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67D1144" w14:textId="77777777" w:rsidR="00CD4489" w:rsidRDefault="00CD4489"/>
                    <w:p w14:paraId="770C1BD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694110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95DBC78" w14:textId="77777777" w:rsidR="00CD4489" w:rsidRDefault="00CD4489" w:rsidP="00F958A5">
                      <w:pPr>
                        <w:rPr>
                          <w:rFonts w:ascii="Zizou Slab" w:hAnsi="Zizou Slab"/>
                          <w:lang w:val="es-ES"/>
                        </w:rPr>
                      </w:pPr>
                    </w:p>
                    <w:p w14:paraId="3C13FE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60F4DA6" w14:textId="77777777" w:rsidR="00CD4489" w:rsidRDefault="00CD4489"/>
                    <w:p w14:paraId="7422C14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45EABA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ECB355" w14:textId="77777777" w:rsidR="00CD4489" w:rsidRDefault="00CD4489" w:rsidP="00F958A5">
                      <w:pPr>
                        <w:rPr>
                          <w:rFonts w:ascii="Zizou Slab" w:hAnsi="Zizou Slab"/>
                          <w:lang w:val="es-ES"/>
                        </w:rPr>
                      </w:pPr>
                    </w:p>
                    <w:p w14:paraId="09A8B99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8E4BD7C" w14:textId="77777777" w:rsidR="00CD4489" w:rsidRDefault="00CD4489" w:rsidP="00F958A5">
                      <w:pPr>
                        <w:rPr>
                          <w:rFonts w:ascii="Zizou Slab" w:hAnsi="Zizou Slab"/>
                          <w:lang w:val="es-ES"/>
                        </w:rPr>
                      </w:pPr>
                    </w:p>
                    <w:p w14:paraId="6A45F98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9830584" w14:textId="77777777" w:rsidR="00CD4489" w:rsidRDefault="00CD4489"/>
                    <w:p w14:paraId="52775F6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89328E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56B94" w14:textId="77777777" w:rsidR="00CD4489" w:rsidRDefault="00CD4489" w:rsidP="00F958A5">
                      <w:pPr>
                        <w:rPr>
                          <w:rFonts w:ascii="Zizou Slab" w:hAnsi="Zizou Slab"/>
                          <w:lang w:val="es-ES"/>
                        </w:rPr>
                      </w:pPr>
                    </w:p>
                    <w:p w14:paraId="0F4CED0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52ECEDD" w14:textId="77777777" w:rsidR="00CD4489" w:rsidRDefault="00CD4489"/>
                    <w:p w14:paraId="3FC29E2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83AC61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1CD49F9" w14:textId="77777777" w:rsidR="00CD4489" w:rsidRDefault="00CD4489" w:rsidP="00F958A5">
                      <w:pPr>
                        <w:rPr>
                          <w:rFonts w:ascii="Zizou Slab" w:hAnsi="Zizou Slab"/>
                          <w:lang w:val="es-ES"/>
                        </w:rPr>
                      </w:pPr>
                    </w:p>
                    <w:p w14:paraId="6B9BC07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1330AAA" w14:textId="77777777" w:rsidR="00CD4489" w:rsidRDefault="00CD4489"/>
                    <w:p w14:paraId="2E2D049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015A66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9D1123" w14:textId="77777777" w:rsidR="00CD4489" w:rsidRDefault="00CD4489" w:rsidP="00F958A5">
                      <w:pPr>
                        <w:rPr>
                          <w:rFonts w:ascii="Zizou Slab" w:hAnsi="Zizou Slab"/>
                          <w:lang w:val="es-ES"/>
                        </w:rPr>
                      </w:pPr>
                    </w:p>
                    <w:p w14:paraId="09A73825"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F21A168" w14:textId="77777777" w:rsidR="00CD4489" w:rsidRDefault="00CD4489" w:rsidP="00F958A5">
                      <w:pPr>
                        <w:rPr>
                          <w:rFonts w:ascii="Zizou Slab" w:hAnsi="Zizou Slab"/>
                          <w:lang w:val="es-ES"/>
                        </w:rPr>
                      </w:pPr>
                    </w:p>
                    <w:p w14:paraId="7839F4EF"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276733A" w14:textId="77777777" w:rsidR="00CD4489" w:rsidRDefault="00CD4489"/>
                    <w:p w14:paraId="752F626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DE8CD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EE1E9" w14:textId="77777777" w:rsidR="00CD4489" w:rsidRDefault="00CD4489" w:rsidP="00F958A5">
                      <w:pPr>
                        <w:rPr>
                          <w:rFonts w:ascii="Zizou Slab" w:hAnsi="Zizou Slab"/>
                          <w:lang w:val="es-ES"/>
                        </w:rPr>
                      </w:pPr>
                    </w:p>
                    <w:p w14:paraId="5CBD898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E50D5E1" w14:textId="77777777" w:rsidR="00CD4489" w:rsidRDefault="00CD4489"/>
                    <w:p w14:paraId="2E2A058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D2328B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8DDED6A" w14:textId="77777777" w:rsidR="00CD4489" w:rsidRDefault="00CD4489" w:rsidP="00F958A5">
                      <w:pPr>
                        <w:rPr>
                          <w:rFonts w:ascii="Zizou Slab" w:hAnsi="Zizou Slab"/>
                          <w:lang w:val="es-ES"/>
                        </w:rPr>
                      </w:pPr>
                    </w:p>
                    <w:p w14:paraId="24E9DBC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AA1BDE2" w14:textId="77777777" w:rsidR="00CD4489" w:rsidRDefault="00CD4489"/>
                    <w:p w14:paraId="69FE575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D69DFC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BAA518" w14:textId="77777777" w:rsidR="00CD4489" w:rsidRDefault="00CD4489" w:rsidP="00F958A5">
                      <w:pPr>
                        <w:rPr>
                          <w:rFonts w:ascii="Zizou Slab" w:hAnsi="Zizou Slab"/>
                          <w:lang w:val="es-ES"/>
                        </w:rPr>
                      </w:pPr>
                    </w:p>
                    <w:p w14:paraId="305C4E5B"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036BB38" w14:textId="77777777" w:rsidR="00CD4489" w:rsidRDefault="00CD4489" w:rsidP="00F958A5">
                      <w:pPr>
                        <w:rPr>
                          <w:rFonts w:ascii="Zizou Slab" w:hAnsi="Zizou Slab"/>
                          <w:lang w:val="es-ES"/>
                        </w:rPr>
                      </w:pPr>
                    </w:p>
                    <w:p w14:paraId="2EB93C1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3433C03" w14:textId="77777777" w:rsidR="00CD4489" w:rsidRDefault="00CD4489"/>
                    <w:p w14:paraId="15620A0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D272DD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3178581" w14:textId="77777777" w:rsidR="00CD4489" w:rsidRDefault="00CD4489" w:rsidP="00F958A5">
                      <w:pPr>
                        <w:rPr>
                          <w:rFonts w:ascii="Zizou Slab" w:hAnsi="Zizou Slab"/>
                          <w:lang w:val="es-ES"/>
                        </w:rPr>
                      </w:pPr>
                    </w:p>
                    <w:p w14:paraId="0869500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B30C050" w14:textId="77777777" w:rsidR="00CD4489" w:rsidRDefault="00CD4489"/>
                    <w:p w14:paraId="284EA2B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BC6192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9BFEDF9" w14:textId="77777777" w:rsidR="00CD4489" w:rsidRDefault="00CD4489" w:rsidP="00F958A5">
                      <w:pPr>
                        <w:rPr>
                          <w:rFonts w:ascii="Zizou Slab" w:hAnsi="Zizou Slab"/>
                          <w:lang w:val="es-ES"/>
                        </w:rPr>
                      </w:pPr>
                    </w:p>
                    <w:p w14:paraId="4319263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6DC3E76" w14:textId="77777777" w:rsidR="00CD4489" w:rsidRDefault="00CD4489"/>
                    <w:p w14:paraId="3A5501F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A395D6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5C16893" w14:textId="77777777" w:rsidR="00CD4489" w:rsidRDefault="00CD4489" w:rsidP="00F958A5">
                      <w:pPr>
                        <w:rPr>
                          <w:rFonts w:ascii="Zizou Slab" w:hAnsi="Zizou Slab"/>
                          <w:lang w:val="es-ES"/>
                        </w:rPr>
                      </w:pPr>
                    </w:p>
                    <w:p w14:paraId="57D5AAA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011EBD" w14:textId="77777777" w:rsidR="00CD4489" w:rsidRDefault="00CD4489" w:rsidP="00F958A5">
                      <w:pPr>
                        <w:rPr>
                          <w:rFonts w:ascii="Zizou Slab" w:hAnsi="Zizou Slab"/>
                          <w:lang w:val="es-ES"/>
                        </w:rPr>
                      </w:pPr>
                    </w:p>
                    <w:p w14:paraId="3505107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E55EDAB" w14:textId="77777777" w:rsidR="00CD4489" w:rsidRDefault="00CD4489"/>
                    <w:p w14:paraId="618B685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C2E22A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3323C" w14:textId="77777777" w:rsidR="00CD4489" w:rsidRDefault="00CD4489" w:rsidP="00F958A5">
                      <w:pPr>
                        <w:rPr>
                          <w:rFonts w:ascii="Zizou Slab" w:hAnsi="Zizou Slab"/>
                          <w:lang w:val="es-ES"/>
                        </w:rPr>
                      </w:pPr>
                    </w:p>
                    <w:p w14:paraId="1CDB070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9A99294" w14:textId="77777777" w:rsidR="00CD4489" w:rsidRDefault="00CD4489"/>
                    <w:p w14:paraId="1968F4F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A8B2A6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7E5CC56" w14:textId="77777777" w:rsidR="00CD4489" w:rsidRDefault="00CD4489" w:rsidP="00F958A5">
                      <w:pPr>
                        <w:rPr>
                          <w:rFonts w:ascii="Zizou Slab" w:hAnsi="Zizou Slab"/>
                          <w:lang w:val="es-ES"/>
                        </w:rPr>
                      </w:pPr>
                    </w:p>
                    <w:p w14:paraId="45DCFE2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A0FAC6F" w14:textId="77777777" w:rsidR="00CD4489" w:rsidRDefault="00CD4489"/>
                    <w:p w14:paraId="5656FEF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280C92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1B20BE8" w14:textId="77777777" w:rsidR="00CD4489" w:rsidRDefault="00CD4489" w:rsidP="00F958A5">
                      <w:pPr>
                        <w:rPr>
                          <w:rFonts w:ascii="Zizou Slab" w:hAnsi="Zizou Slab"/>
                          <w:lang w:val="es-ES"/>
                        </w:rPr>
                      </w:pPr>
                    </w:p>
                    <w:p w14:paraId="267F66E0"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09A5D92" w14:textId="77777777" w:rsidR="00CD4489" w:rsidRDefault="00CD4489" w:rsidP="00F958A5">
                      <w:pPr>
                        <w:rPr>
                          <w:rFonts w:ascii="Zizou Slab" w:hAnsi="Zizou Slab"/>
                          <w:lang w:val="es-ES"/>
                        </w:rPr>
                      </w:pPr>
                    </w:p>
                    <w:p w14:paraId="3D046B6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D982AB3" w14:textId="77777777" w:rsidR="00CD4489" w:rsidRDefault="00CD4489"/>
                    <w:p w14:paraId="01AAFEC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7FBF0F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588FDF" w14:textId="77777777" w:rsidR="00CD4489" w:rsidRDefault="00CD4489" w:rsidP="00F958A5">
                      <w:pPr>
                        <w:rPr>
                          <w:rFonts w:ascii="Zizou Slab" w:hAnsi="Zizou Slab"/>
                          <w:lang w:val="es-ES"/>
                        </w:rPr>
                      </w:pPr>
                    </w:p>
                    <w:p w14:paraId="5B9441D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1ADC6AA" w14:textId="77777777" w:rsidR="00CD4489" w:rsidRDefault="00CD4489"/>
                    <w:p w14:paraId="62AB5C7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3084DD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9E81C0" w14:textId="77777777" w:rsidR="00CD4489" w:rsidRDefault="00CD4489" w:rsidP="00F958A5">
                      <w:pPr>
                        <w:rPr>
                          <w:rFonts w:ascii="Zizou Slab" w:hAnsi="Zizou Slab"/>
                          <w:lang w:val="es-ES"/>
                        </w:rPr>
                      </w:pPr>
                    </w:p>
                    <w:p w14:paraId="6BE4846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8B77114" w14:textId="77777777" w:rsidR="00CD4489" w:rsidRDefault="00CD4489"/>
                    <w:p w14:paraId="7079DF3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E74F76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431948" w14:textId="77777777" w:rsidR="00CD4489" w:rsidRDefault="00CD4489" w:rsidP="00F958A5">
                      <w:pPr>
                        <w:rPr>
                          <w:rFonts w:ascii="Zizou Slab" w:hAnsi="Zizou Slab"/>
                          <w:lang w:val="es-ES"/>
                        </w:rPr>
                      </w:pPr>
                    </w:p>
                    <w:p w14:paraId="012DBF3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30D7593" w14:textId="77777777" w:rsidR="00CD4489" w:rsidRDefault="00CD4489" w:rsidP="00F958A5">
                      <w:pPr>
                        <w:rPr>
                          <w:rFonts w:ascii="Zizou Slab" w:hAnsi="Zizou Slab"/>
                          <w:lang w:val="es-ES"/>
                        </w:rPr>
                      </w:pPr>
                    </w:p>
                    <w:p w14:paraId="4664650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4841CE1" w14:textId="77777777" w:rsidR="00CD4489" w:rsidRDefault="00CD4489"/>
                    <w:p w14:paraId="2B548FB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61A779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06A84FE" w14:textId="77777777" w:rsidR="00CD4489" w:rsidRDefault="00CD4489" w:rsidP="00F958A5">
                      <w:pPr>
                        <w:rPr>
                          <w:rFonts w:ascii="Zizou Slab" w:hAnsi="Zizou Slab"/>
                          <w:lang w:val="es-ES"/>
                        </w:rPr>
                      </w:pPr>
                    </w:p>
                    <w:p w14:paraId="317CD36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CC6C2B4" w14:textId="77777777" w:rsidR="00CD4489" w:rsidRDefault="00CD4489"/>
                    <w:p w14:paraId="1028344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16A6D2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AEB019C" w14:textId="77777777" w:rsidR="00CD4489" w:rsidRDefault="00CD4489" w:rsidP="00F958A5">
                      <w:pPr>
                        <w:rPr>
                          <w:rFonts w:ascii="Zizou Slab" w:hAnsi="Zizou Slab"/>
                          <w:lang w:val="es-ES"/>
                        </w:rPr>
                      </w:pPr>
                    </w:p>
                    <w:p w14:paraId="44A9823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5F5F2FE" w14:textId="77777777" w:rsidR="00CD4489" w:rsidRDefault="00CD4489"/>
                    <w:p w14:paraId="3777C0C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82B8F9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A2FC8DB" w14:textId="77777777" w:rsidR="00CD4489" w:rsidRDefault="00CD4489" w:rsidP="00F958A5">
                      <w:pPr>
                        <w:rPr>
                          <w:rFonts w:ascii="Zizou Slab" w:hAnsi="Zizou Slab"/>
                          <w:lang w:val="es-ES"/>
                        </w:rPr>
                      </w:pPr>
                    </w:p>
                    <w:p w14:paraId="663933DA"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B87182C" w14:textId="77777777" w:rsidR="00CD4489" w:rsidRDefault="00CD4489" w:rsidP="00F958A5">
                      <w:pPr>
                        <w:rPr>
                          <w:rFonts w:ascii="Zizou Slab" w:hAnsi="Zizou Slab"/>
                          <w:lang w:val="es-ES"/>
                        </w:rPr>
                      </w:pPr>
                    </w:p>
                    <w:p w14:paraId="48B731F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705A73B" w14:textId="77777777" w:rsidR="00CD4489" w:rsidRDefault="00CD4489"/>
                    <w:p w14:paraId="6EED409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ED50AD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E0D0C41" w14:textId="77777777" w:rsidR="00CD4489" w:rsidRDefault="00CD4489" w:rsidP="00F958A5">
                      <w:pPr>
                        <w:rPr>
                          <w:rFonts w:ascii="Zizou Slab" w:hAnsi="Zizou Slab"/>
                          <w:lang w:val="es-ES"/>
                        </w:rPr>
                      </w:pPr>
                    </w:p>
                    <w:p w14:paraId="059BFE0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C6CC894" w14:textId="77777777" w:rsidR="00CD4489" w:rsidRDefault="00CD4489"/>
                    <w:p w14:paraId="0457A98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20FC97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2B05B6E" w14:textId="77777777" w:rsidR="00CD4489" w:rsidRDefault="00CD4489" w:rsidP="00F958A5">
                      <w:pPr>
                        <w:rPr>
                          <w:rFonts w:ascii="Zizou Slab" w:hAnsi="Zizou Slab"/>
                          <w:lang w:val="es-ES"/>
                        </w:rPr>
                      </w:pPr>
                    </w:p>
                    <w:p w14:paraId="62B0613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38DE45B" w14:textId="77777777" w:rsidR="00CD4489" w:rsidRDefault="00CD4489"/>
                    <w:p w14:paraId="157E301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50751E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4DCB35A" w14:textId="77777777" w:rsidR="00CD4489" w:rsidRDefault="00CD4489" w:rsidP="00F958A5">
                      <w:pPr>
                        <w:rPr>
                          <w:rFonts w:ascii="Zizou Slab" w:hAnsi="Zizou Slab"/>
                          <w:lang w:val="es-ES"/>
                        </w:rPr>
                      </w:pPr>
                    </w:p>
                    <w:p w14:paraId="41D9474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79068DA" w14:textId="77777777" w:rsidR="00CD4489" w:rsidRDefault="00CD4489" w:rsidP="00F958A5">
                      <w:pPr>
                        <w:rPr>
                          <w:rFonts w:ascii="Zizou Slab" w:hAnsi="Zizou Slab"/>
                          <w:lang w:val="es-ES"/>
                        </w:rPr>
                      </w:pPr>
                    </w:p>
                    <w:p w14:paraId="0A1348E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0E10B0E" w14:textId="77777777" w:rsidR="00CD4489" w:rsidRDefault="00CD4489"/>
                    <w:p w14:paraId="7471EDF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1C2899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268CD4" w14:textId="77777777" w:rsidR="00CD4489" w:rsidRDefault="00CD4489" w:rsidP="00F958A5">
                      <w:pPr>
                        <w:rPr>
                          <w:rFonts w:ascii="Zizou Slab" w:hAnsi="Zizou Slab"/>
                          <w:lang w:val="es-ES"/>
                        </w:rPr>
                      </w:pPr>
                    </w:p>
                    <w:p w14:paraId="74F5625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4CAFF86" w14:textId="77777777" w:rsidR="00CD4489" w:rsidRDefault="00CD4489"/>
                    <w:p w14:paraId="7AB96FA6"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6FD2772"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DF08DF" w14:textId="77777777" w:rsidR="00CD4489" w:rsidRDefault="00CD4489" w:rsidP="00F958A5">
                      <w:pPr>
                        <w:rPr>
                          <w:rFonts w:ascii="Zizou Slab" w:hAnsi="Zizou Slab"/>
                          <w:lang w:val="es-ES"/>
                        </w:rPr>
                      </w:pPr>
                    </w:p>
                    <w:p w14:paraId="0F641F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F113047" w14:textId="77777777" w:rsidR="00CD4489" w:rsidRDefault="00CD4489"/>
                    <w:p w14:paraId="2175D7D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0E5B72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7B05CE3" w14:textId="77777777" w:rsidR="00CD4489" w:rsidRDefault="00CD4489" w:rsidP="00F958A5">
                      <w:pPr>
                        <w:rPr>
                          <w:rFonts w:ascii="Zizou Slab" w:hAnsi="Zizou Slab"/>
                          <w:lang w:val="es-ES"/>
                        </w:rPr>
                      </w:pPr>
                    </w:p>
                    <w:p w14:paraId="53E844C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0A2AD95" w14:textId="77777777" w:rsidR="00CD4489" w:rsidRDefault="00CD4489" w:rsidP="00F958A5">
                      <w:pPr>
                        <w:rPr>
                          <w:rFonts w:ascii="Zizou Slab" w:hAnsi="Zizou Slab"/>
                          <w:lang w:val="es-ES"/>
                        </w:rPr>
                      </w:pPr>
                    </w:p>
                    <w:p w14:paraId="4BE9DE3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5FE701E" w14:textId="77777777" w:rsidR="00CD4489" w:rsidRDefault="00CD4489"/>
                    <w:p w14:paraId="6D20191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36EB02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681E6F" w14:textId="77777777" w:rsidR="00CD4489" w:rsidRDefault="00CD4489" w:rsidP="00F958A5">
                      <w:pPr>
                        <w:rPr>
                          <w:rFonts w:ascii="Zizou Slab" w:hAnsi="Zizou Slab"/>
                          <w:lang w:val="es-ES"/>
                        </w:rPr>
                      </w:pPr>
                    </w:p>
                    <w:p w14:paraId="5D645B7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E16E270" w14:textId="77777777" w:rsidR="00CD4489" w:rsidRDefault="00CD4489"/>
                    <w:p w14:paraId="7EF9D19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0EA1460"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F1C7939" w14:textId="77777777" w:rsidR="00CD4489" w:rsidRDefault="00CD4489" w:rsidP="00F958A5">
                      <w:pPr>
                        <w:rPr>
                          <w:rFonts w:ascii="Zizou Slab" w:hAnsi="Zizou Slab"/>
                          <w:lang w:val="es-ES"/>
                        </w:rPr>
                      </w:pPr>
                    </w:p>
                    <w:p w14:paraId="42634B1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6445A7D" w14:textId="77777777" w:rsidR="00CD4489" w:rsidRDefault="00CD4489"/>
                    <w:p w14:paraId="4473C5F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87FAE8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556C07D" w14:textId="77777777" w:rsidR="00CD4489" w:rsidRDefault="00CD4489" w:rsidP="00F958A5">
                      <w:pPr>
                        <w:rPr>
                          <w:rFonts w:ascii="Zizou Slab" w:hAnsi="Zizou Slab"/>
                          <w:lang w:val="es-ES"/>
                        </w:rPr>
                      </w:pPr>
                    </w:p>
                    <w:p w14:paraId="2C2360A4"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643F3643" w14:textId="77777777" w:rsidR="00CD4489" w:rsidRDefault="00CD4489" w:rsidP="00F958A5">
                      <w:pPr>
                        <w:rPr>
                          <w:rFonts w:ascii="Zizou Slab" w:hAnsi="Zizou Slab"/>
                          <w:lang w:val="es-ES"/>
                        </w:rPr>
                      </w:pPr>
                    </w:p>
                    <w:p w14:paraId="68119B8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68784AD" w14:textId="77777777" w:rsidR="00CD4489" w:rsidRDefault="00CD4489"/>
                    <w:p w14:paraId="17F9880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AE49B0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1C72FA" w14:textId="77777777" w:rsidR="00CD4489" w:rsidRDefault="00CD4489" w:rsidP="00F958A5">
                      <w:pPr>
                        <w:rPr>
                          <w:rFonts w:ascii="Zizou Slab" w:hAnsi="Zizou Slab"/>
                          <w:lang w:val="es-ES"/>
                        </w:rPr>
                      </w:pPr>
                    </w:p>
                    <w:p w14:paraId="517397F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A99D2F1" w14:textId="77777777" w:rsidR="00CD4489" w:rsidRDefault="00CD4489"/>
                    <w:p w14:paraId="5A3E5D3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589DB0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A42DD4" w14:textId="77777777" w:rsidR="00CD4489" w:rsidRDefault="00CD4489" w:rsidP="00F958A5">
                      <w:pPr>
                        <w:rPr>
                          <w:rFonts w:ascii="Zizou Slab" w:hAnsi="Zizou Slab"/>
                          <w:lang w:val="es-ES"/>
                        </w:rPr>
                      </w:pPr>
                    </w:p>
                    <w:p w14:paraId="197EDDC8"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30F0B3D" w14:textId="77777777" w:rsidR="00CD4489" w:rsidRDefault="00CD4489"/>
                    <w:p w14:paraId="632EE4D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90F245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F10114" w14:textId="77777777" w:rsidR="00CD4489" w:rsidRDefault="00CD4489" w:rsidP="00F958A5">
                      <w:pPr>
                        <w:rPr>
                          <w:rFonts w:ascii="Zizou Slab" w:hAnsi="Zizou Slab"/>
                          <w:lang w:val="es-ES"/>
                        </w:rPr>
                      </w:pPr>
                    </w:p>
                    <w:p w14:paraId="5CC34B4F"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B2CF708" w14:textId="77777777" w:rsidR="00CD4489" w:rsidRDefault="00CD4489" w:rsidP="00F958A5">
                      <w:pPr>
                        <w:rPr>
                          <w:rFonts w:ascii="Zizou Slab" w:hAnsi="Zizou Slab"/>
                          <w:lang w:val="es-ES"/>
                        </w:rPr>
                      </w:pPr>
                    </w:p>
                    <w:p w14:paraId="170DC5E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66CDF4C" w14:textId="77777777" w:rsidR="00CD4489" w:rsidRDefault="00CD4489"/>
                    <w:p w14:paraId="19BF0D9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178854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D3269" w14:textId="77777777" w:rsidR="00CD4489" w:rsidRDefault="00CD4489" w:rsidP="00F958A5">
                      <w:pPr>
                        <w:rPr>
                          <w:rFonts w:ascii="Zizou Slab" w:hAnsi="Zizou Slab"/>
                          <w:lang w:val="es-ES"/>
                        </w:rPr>
                      </w:pPr>
                    </w:p>
                    <w:p w14:paraId="04A39C2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3AAF60A" w14:textId="77777777" w:rsidR="00CD4489" w:rsidRDefault="00CD4489"/>
                    <w:p w14:paraId="20AD9E0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F931A9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9704D0E" w14:textId="77777777" w:rsidR="00CD4489" w:rsidRDefault="00CD4489" w:rsidP="00F958A5">
                      <w:pPr>
                        <w:rPr>
                          <w:rFonts w:ascii="Zizou Slab" w:hAnsi="Zizou Slab"/>
                          <w:lang w:val="es-ES"/>
                        </w:rPr>
                      </w:pPr>
                    </w:p>
                    <w:p w14:paraId="3448D40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8FABE06" w14:textId="77777777" w:rsidR="00CD4489" w:rsidRDefault="00CD4489"/>
                    <w:p w14:paraId="7658CFD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82A0E8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07CE78E" w14:textId="77777777" w:rsidR="00CD4489" w:rsidRDefault="00CD4489" w:rsidP="00F958A5">
                      <w:pPr>
                        <w:rPr>
                          <w:rFonts w:ascii="Zizou Slab" w:hAnsi="Zizou Slab"/>
                          <w:lang w:val="es-ES"/>
                        </w:rPr>
                      </w:pPr>
                    </w:p>
                    <w:p w14:paraId="22CBEC22"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42E9B03" w14:textId="77777777" w:rsidR="00CD4489" w:rsidRDefault="00CD4489" w:rsidP="00F958A5">
                      <w:pPr>
                        <w:rPr>
                          <w:rFonts w:ascii="Zizou Slab" w:hAnsi="Zizou Slab"/>
                          <w:lang w:val="es-ES"/>
                        </w:rPr>
                      </w:pPr>
                    </w:p>
                    <w:p w14:paraId="0AFD809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A3A9A56" w14:textId="77777777" w:rsidR="00CD4489" w:rsidRDefault="00CD4489"/>
                    <w:p w14:paraId="753FB6A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84EDD3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48A4C64" w14:textId="77777777" w:rsidR="00CD4489" w:rsidRDefault="00CD4489" w:rsidP="00F958A5">
                      <w:pPr>
                        <w:rPr>
                          <w:rFonts w:ascii="Zizou Slab" w:hAnsi="Zizou Slab"/>
                          <w:lang w:val="es-ES"/>
                        </w:rPr>
                      </w:pPr>
                    </w:p>
                    <w:p w14:paraId="78A1935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99F1426" w14:textId="77777777" w:rsidR="00CD4489" w:rsidRDefault="00CD4489"/>
                    <w:p w14:paraId="16D4ED0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1958BE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1258B90" w14:textId="77777777" w:rsidR="00CD4489" w:rsidRDefault="00CD4489" w:rsidP="00F958A5">
                      <w:pPr>
                        <w:rPr>
                          <w:rFonts w:ascii="Zizou Slab" w:hAnsi="Zizou Slab"/>
                          <w:lang w:val="es-ES"/>
                        </w:rPr>
                      </w:pPr>
                    </w:p>
                    <w:p w14:paraId="7868014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9070B84" w14:textId="77777777" w:rsidR="00CD4489" w:rsidRDefault="00CD4489"/>
                    <w:p w14:paraId="2E519C4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E5E52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D95D9D3" w14:textId="77777777" w:rsidR="00CD4489" w:rsidRDefault="00CD4489" w:rsidP="00F958A5">
                      <w:pPr>
                        <w:rPr>
                          <w:rFonts w:ascii="Zizou Slab" w:hAnsi="Zizou Slab"/>
                          <w:lang w:val="es-ES"/>
                        </w:rPr>
                      </w:pPr>
                    </w:p>
                    <w:p w14:paraId="48D22B66"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1D7C74A" w14:textId="77777777" w:rsidR="00CD4489" w:rsidRDefault="00CD4489" w:rsidP="00F958A5">
                      <w:pPr>
                        <w:rPr>
                          <w:rFonts w:ascii="Zizou Slab" w:hAnsi="Zizou Slab"/>
                          <w:lang w:val="es-ES"/>
                        </w:rPr>
                      </w:pPr>
                    </w:p>
                    <w:p w14:paraId="0E05368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90AA2CD" w14:textId="77777777" w:rsidR="00CD4489" w:rsidRDefault="00CD4489"/>
                    <w:p w14:paraId="28147BA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4D9503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FE77347" w14:textId="77777777" w:rsidR="00CD4489" w:rsidRDefault="00CD4489" w:rsidP="00F958A5">
                      <w:pPr>
                        <w:rPr>
                          <w:rFonts w:ascii="Zizou Slab" w:hAnsi="Zizou Slab"/>
                          <w:lang w:val="es-ES"/>
                        </w:rPr>
                      </w:pPr>
                    </w:p>
                    <w:p w14:paraId="3D3E12B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16162A8" w14:textId="77777777" w:rsidR="00CD4489" w:rsidRDefault="00CD4489"/>
                    <w:p w14:paraId="60128EE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3007BB9"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4973935" w14:textId="77777777" w:rsidR="00CD4489" w:rsidRDefault="00CD4489" w:rsidP="00F958A5">
                      <w:pPr>
                        <w:rPr>
                          <w:rFonts w:ascii="Zizou Slab" w:hAnsi="Zizou Slab"/>
                          <w:lang w:val="es-ES"/>
                        </w:rPr>
                      </w:pPr>
                    </w:p>
                    <w:p w14:paraId="387A67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AD97532" w14:textId="77777777" w:rsidR="00CD4489" w:rsidRDefault="00CD4489"/>
                    <w:p w14:paraId="1371EDE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4C0C8F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EA1327" w14:textId="77777777" w:rsidR="00CD4489" w:rsidRDefault="00CD4489" w:rsidP="00F958A5">
                      <w:pPr>
                        <w:rPr>
                          <w:rFonts w:ascii="Zizou Slab" w:hAnsi="Zizou Slab"/>
                          <w:lang w:val="es-ES"/>
                        </w:rPr>
                      </w:pPr>
                    </w:p>
                    <w:p w14:paraId="28EDA931"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0809777" w14:textId="77777777" w:rsidR="00CD4489" w:rsidRDefault="00CD4489" w:rsidP="00F958A5">
                      <w:pPr>
                        <w:rPr>
                          <w:rFonts w:ascii="Zizou Slab" w:hAnsi="Zizou Slab"/>
                          <w:lang w:val="es-ES"/>
                        </w:rPr>
                      </w:pPr>
                    </w:p>
                    <w:p w14:paraId="203F81D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F647470" w14:textId="77777777" w:rsidR="00CD4489" w:rsidRDefault="00CD4489"/>
                    <w:p w14:paraId="0BD3BF0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55487A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E4BACE" w14:textId="77777777" w:rsidR="00CD4489" w:rsidRDefault="00CD4489" w:rsidP="00F958A5">
                      <w:pPr>
                        <w:rPr>
                          <w:rFonts w:ascii="Zizou Slab" w:hAnsi="Zizou Slab"/>
                          <w:lang w:val="es-ES"/>
                        </w:rPr>
                      </w:pPr>
                    </w:p>
                    <w:p w14:paraId="2FDF3FF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2A59304" w14:textId="77777777" w:rsidR="00CD4489" w:rsidRDefault="00CD4489"/>
                    <w:p w14:paraId="4505C157"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8D70BF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CF3932C" w14:textId="77777777" w:rsidR="00CD4489" w:rsidRDefault="00CD4489" w:rsidP="00F958A5">
                      <w:pPr>
                        <w:rPr>
                          <w:rFonts w:ascii="Zizou Slab" w:hAnsi="Zizou Slab"/>
                          <w:lang w:val="es-ES"/>
                        </w:rPr>
                      </w:pPr>
                    </w:p>
                    <w:p w14:paraId="6761C38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C978D0E" w14:textId="77777777" w:rsidR="00CD4489" w:rsidRDefault="00CD4489"/>
                    <w:p w14:paraId="4D0B189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DBB562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E44B2A" w14:textId="77777777" w:rsidR="00CD4489" w:rsidRDefault="00CD4489" w:rsidP="00F958A5">
                      <w:pPr>
                        <w:rPr>
                          <w:rFonts w:ascii="Zizou Slab" w:hAnsi="Zizou Slab"/>
                          <w:lang w:val="es-ES"/>
                        </w:rPr>
                      </w:pPr>
                    </w:p>
                    <w:p w14:paraId="0F246AEB"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32678FD" w14:textId="77777777" w:rsidR="00CD4489" w:rsidRDefault="00CD4489" w:rsidP="00F958A5">
                      <w:pPr>
                        <w:rPr>
                          <w:rFonts w:ascii="Zizou Slab" w:hAnsi="Zizou Slab"/>
                          <w:lang w:val="es-ES"/>
                        </w:rPr>
                      </w:pPr>
                    </w:p>
                    <w:p w14:paraId="75FC3D8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8D23A8A" w14:textId="77777777" w:rsidR="00CD4489" w:rsidRDefault="00CD4489"/>
                    <w:p w14:paraId="641CBBB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D593CE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383692E" w14:textId="77777777" w:rsidR="00CD4489" w:rsidRDefault="00CD4489" w:rsidP="00F958A5">
                      <w:pPr>
                        <w:rPr>
                          <w:rFonts w:ascii="Zizou Slab" w:hAnsi="Zizou Slab"/>
                          <w:lang w:val="es-ES"/>
                        </w:rPr>
                      </w:pPr>
                    </w:p>
                    <w:p w14:paraId="0366C0B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7FBC609" w14:textId="77777777" w:rsidR="00CD4489" w:rsidRDefault="00CD4489"/>
                    <w:p w14:paraId="30E8F86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48F2711"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DA9D3B" w14:textId="77777777" w:rsidR="00CD4489" w:rsidRDefault="00CD4489" w:rsidP="00F958A5">
                      <w:pPr>
                        <w:rPr>
                          <w:rFonts w:ascii="Zizou Slab" w:hAnsi="Zizou Slab"/>
                          <w:lang w:val="es-ES"/>
                        </w:rPr>
                      </w:pPr>
                    </w:p>
                    <w:p w14:paraId="07CEA333"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D5788F0" w14:textId="77777777" w:rsidR="00CD4489" w:rsidRDefault="00CD4489"/>
                    <w:p w14:paraId="422D158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69F108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F496E32" w14:textId="77777777" w:rsidR="00CD4489" w:rsidRDefault="00CD4489" w:rsidP="00F958A5">
                      <w:pPr>
                        <w:rPr>
                          <w:rFonts w:ascii="Zizou Slab" w:hAnsi="Zizou Slab"/>
                          <w:lang w:val="es-ES"/>
                        </w:rPr>
                      </w:pPr>
                    </w:p>
                    <w:p w14:paraId="2F1550A0"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5FC2E982" w14:textId="77777777" w:rsidR="00CD4489" w:rsidRDefault="00CD4489" w:rsidP="00F958A5">
                      <w:pPr>
                        <w:rPr>
                          <w:rFonts w:ascii="Zizou Slab" w:hAnsi="Zizou Slab"/>
                          <w:lang w:val="es-ES"/>
                        </w:rPr>
                      </w:pPr>
                    </w:p>
                    <w:p w14:paraId="538502D5"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0CA80B8" w14:textId="77777777" w:rsidR="00CD4489" w:rsidRDefault="00CD4489"/>
                    <w:p w14:paraId="63B8D66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5070DA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AA3BBC0" w14:textId="77777777" w:rsidR="00CD4489" w:rsidRDefault="00CD4489" w:rsidP="00F958A5">
                      <w:pPr>
                        <w:rPr>
                          <w:rFonts w:ascii="Zizou Slab" w:hAnsi="Zizou Slab"/>
                          <w:lang w:val="es-ES"/>
                        </w:rPr>
                      </w:pPr>
                    </w:p>
                    <w:p w14:paraId="366686C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64E15FB" w14:textId="77777777" w:rsidR="00CD4489" w:rsidRDefault="00CD4489"/>
                    <w:p w14:paraId="4CADF7C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908677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275FA99" w14:textId="77777777" w:rsidR="00CD4489" w:rsidRDefault="00CD4489" w:rsidP="00F958A5">
                      <w:pPr>
                        <w:rPr>
                          <w:rFonts w:ascii="Zizou Slab" w:hAnsi="Zizou Slab"/>
                          <w:lang w:val="es-ES"/>
                        </w:rPr>
                      </w:pPr>
                    </w:p>
                    <w:p w14:paraId="631BAC8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7B694EE" w14:textId="77777777" w:rsidR="00CD4489" w:rsidRDefault="00CD4489"/>
                    <w:p w14:paraId="727C38C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29B7E6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24D8B0A" w14:textId="77777777" w:rsidR="00CD4489" w:rsidRDefault="00CD4489" w:rsidP="00F958A5">
                      <w:pPr>
                        <w:rPr>
                          <w:rFonts w:ascii="Zizou Slab" w:hAnsi="Zizou Slab"/>
                          <w:lang w:val="es-ES"/>
                        </w:rPr>
                      </w:pPr>
                    </w:p>
                    <w:p w14:paraId="33DBD301"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33A9513" w14:textId="77777777" w:rsidR="00CD4489" w:rsidRDefault="00CD4489" w:rsidP="00F958A5">
                      <w:pPr>
                        <w:rPr>
                          <w:rFonts w:ascii="Zizou Slab" w:hAnsi="Zizou Slab"/>
                          <w:lang w:val="es-ES"/>
                        </w:rPr>
                      </w:pPr>
                    </w:p>
                    <w:p w14:paraId="4975A6D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18F1F29" w14:textId="77777777" w:rsidR="00CD4489" w:rsidRDefault="00CD4489"/>
                    <w:p w14:paraId="2AAB4E8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8F124D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61FB0CA" w14:textId="77777777" w:rsidR="00CD4489" w:rsidRDefault="00CD4489" w:rsidP="00F958A5">
                      <w:pPr>
                        <w:rPr>
                          <w:rFonts w:ascii="Zizou Slab" w:hAnsi="Zizou Slab"/>
                          <w:lang w:val="es-ES"/>
                        </w:rPr>
                      </w:pPr>
                    </w:p>
                    <w:p w14:paraId="28CDF6F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0877949" w14:textId="77777777" w:rsidR="00CD4489" w:rsidRDefault="00CD4489"/>
                    <w:p w14:paraId="6844910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97D8E05"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BE2324" w14:textId="77777777" w:rsidR="00CD4489" w:rsidRDefault="00CD4489" w:rsidP="00F958A5">
                      <w:pPr>
                        <w:rPr>
                          <w:rFonts w:ascii="Zizou Slab" w:hAnsi="Zizou Slab"/>
                          <w:lang w:val="es-ES"/>
                        </w:rPr>
                      </w:pPr>
                    </w:p>
                    <w:p w14:paraId="2957074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ABFEC0B" w14:textId="77777777" w:rsidR="00CD4489" w:rsidRDefault="00CD4489"/>
                    <w:p w14:paraId="476CFA7E"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AD27D0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8144E4A" w14:textId="77777777" w:rsidR="00CD4489" w:rsidRDefault="00CD4489" w:rsidP="00F958A5">
                      <w:pPr>
                        <w:rPr>
                          <w:rFonts w:ascii="Zizou Slab" w:hAnsi="Zizou Slab"/>
                          <w:lang w:val="es-ES"/>
                        </w:rPr>
                      </w:pPr>
                    </w:p>
                    <w:p w14:paraId="7E0C3C4E"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36726ADB" w14:textId="77777777" w:rsidR="00CD4489" w:rsidRDefault="00CD4489" w:rsidP="00F958A5">
                      <w:pPr>
                        <w:rPr>
                          <w:rFonts w:ascii="Zizou Slab" w:hAnsi="Zizou Slab"/>
                          <w:lang w:val="es-ES"/>
                        </w:rPr>
                      </w:pPr>
                    </w:p>
                    <w:p w14:paraId="5E7A2A66"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FB978E7" w14:textId="77777777" w:rsidR="00CD4489" w:rsidRDefault="00CD4489"/>
                    <w:p w14:paraId="595FF45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12D467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0F5C236" w14:textId="77777777" w:rsidR="00CD4489" w:rsidRDefault="00CD4489" w:rsidP="00F958A5">
                      <w:pPr>
                        <w:rPr>
                          <w:rFonts w:ascii="Zizou Slab" w:hAnsi="Zizou Slab"/>
                          <w:lang w:val="es-ES"/>
                        </w:rPr>
                      </w:pPr>
                    </w:p>
                    <w:p w14:paraId="7F28702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D645107" w14:textId="77777777" w:rsidR="00CD4489" w:rsidRDefault="00CD4489"/>
                    <w:p w14:paraId="1C855BED"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4324598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648B865A" w14:textId="77777777" w:rsidR="00CD4489" w:rsidRDefault="00CD4489" w:rsidP="00F958A5">
                      <w:pPr>
                        <w:rPr>
                          <w:rFonts w:ascii="Zizou Slab" w:hAnsi="Zizou Slab"/>
                          <w:lang w:val="es-ES"/>
                        </w:rPr>
                      </w:pPr>
                    </w:p>
                    <w:p w14:paraId="57AE23A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E99B7C5" w14:textId="77777777" w:rsidR="00CD4489" w:rsidRDefault="00CD4489"/>
                    <w:p w14:paraId="7A2BEA1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1BF5E6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59643C1" w14:textId="77777777" w:rsidR="00CD4489" w:rsidRDefault="00CD4489" w:rsidP="00F958A5">
                      <w:pPr>
                        <w:rPr>
                          <w:rFonts w:ascii="Zizou Slab" w:hAnsi="Zizou Slab"/>
                          <w:lang w:val="es-ES"/>
                        </w:rPr>
                      </w:pPr>
                    </w:p>
                    <w:p w14:paraId="10B219E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B97CA9F" w14:textId="77777777" w:rsidR="00CD4489" w:rsidRDefault="00CD4489" w:rsidP="00F958A5">
                      <w:pPr>
                        <w:rPr>
                          <w:rFonts w:ascii="Zizou Slab" w:hAnsi="Zizou Slab"/>
                          <w:lang w:val="es-ES"/>
                        </w:rPr>
                      </w:pPr>
                    </w:p>
                    <w:p w14:paraId="2944EF3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549A907C" w14:textId="77777777" w:rsidR="00CD4489" w:rsidRDefault="00CD4489"/>
                    <w:p w14:paraId="48A5CE0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BDD8204"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BD19205" w14:textId="77777777" w:rsidR="00CD4489" w:rsidRDefault="00CD4489" w:rsidP="00F958A5">
                      <w:pPr>
                        <w:rPr>
                          <w:rFonts w:ascii="Zizou Slab" w:hAnsi="Zizou Slab"/>
                          <w:lang w:val="es-ES"/>
                        </w:rPr>
                      </w:pPr>
                    </w:p>
                    <w:p w14:paraId="51DB96F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03C6B8E" w14:textId="77777777" w:rsidR="00CD4489" w:rsidRDefault="00CD4489"/>
                    <w:p w14:paraId="58F72C42"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D69BB9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C4F557E" w14:textId="77777777" w:rsidR="00CD4489" w:rsidRDefault="00CD4489" w:rsidP="00F958A5">
                      <w:pPr>
                        <w:rPr>
                          <w:rFonts w:ascii="Zizou Slab" w:hAnsi="Zizou Slab"/>
                          <w:lang w:val="es-ES"/>
                        </w:rPr>
                      </w:pPr>
                    </w:p>
                    <w:p w14:paraId="0A8FAC5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4D3A9A0" w14:textId="77777777" w:rsidR="00CD4489" w:rsidRDefault="00CD4489"/>
                    <w:p w14:paraId="071F2A0F"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19D272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4F35192" w14:textId="77777777" w:rsidR="00CD4489" w:rsidRDefault="00CD4489" w:rsidP="00F958A5">
                      <w:pPr>
                        <w:rPr>
                          <w:rFonts w:ascii="Zizou Slab" w:hAnsi="Zizou Slab"/>
                          <w:lang w:val="es-ES"/>
                        </w:rPr>
                      </w:pPr>
                    </w:p>
                    <w:p w14:paraId="558CF813"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1C15C6EC" w14:textId="77777777" w:rsidR="00CD4489" w:rsidRDefault="00CD4489" w:rsidP="00F958A5">
                      <w:pPr>
                        <w:rPr>
                          <w:rFonts w:ascii="Zizou Slab" w:hAnsi="Zizou Slab"/>
                          <w:lang w:val="es-ES"/>
                        </w:rPr>
                      </w:pPr>
                    </w:p>
                    <w:p w14:paraId="0A7D134B"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B59E9A0" w14:textId="77777777" w:rsidR="00CD4489" w:rsidRDefault="00CD4489"/>
                    <w:p w14:paraId="4364A6F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7665E13"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D33BA8B" w14:textId="77777777" w:rsidR="00CD4489" w:rsidRDefault="00CD4489" w:rsidP="00F958A5">
                      <w:pPr>
                        <w:rPr>
                          <w:rFonts w:ascii="Zizou Slab" w:hAnsi="Zizou Slab"/>
                          <w:lang w:val="es-ES"/>
                        </w:rPr>
                      </w:pPr>
                    </w:p>
                    <w:p w14:paraId="448856D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D774E31" w14:textId="77777777" w:rsidR="00CD4489" w:rsidRDefault="00CD4489"/>
                    <w:p w14:paraId="24FF8578"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9B013FF"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72FC21CF" w14:textId="77777777" w:rsidR="00CD4489" w:rsidRDefault="00CD4489" w:rsidP="00F958A5">
                      <w:pPr>
                        <w:rPr>
                          <w:rFonts w:ascii="Zizou Slab" w:hAnsi="Zizou Slab"/>
                          <w:lang w:val="es-ES"/>
                        </w:rPr>
                      </w:pPr>
                    </w:p>
                    <w:p w14:paraId="4DA9EBE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ACCA1F7" w14:textId="77777777" w:rsidR="00CD4489" w:rsidRDefault="00CD4489"/>
                    <w:p w14:paraId="676E436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C1D2CAD"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647A34A" w14:textId="77777777" w:rsidR="00CD4489" w:rsidRDefault="00CD4489" w:rsidP="00F958A5">
                      <w:pPr>
                        <w:rPr>
                          <w:rFonts w:ascii="Zizou Slab" w:hAnsi="Zizou Slab"/>
                          <w:lang w:val="es-ES"/>
                        </w:rPr>
                      </w:pPr>
                    </w:p>
                    <w:p w14:paraId="155041CD"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42F908E0" w14:textId="77777777" w:rsidR="00CD4489" w:rsidRDefault="00CD4489" w:rsidP="00F958A5">
                      <w:pPr>
                        <w:rPr>
                          <w:rFonts w:ascii="Zizou Slab" w:hAnsi="Zizou Slab"/>
                          <w:lang w:val="es-ES"/>
                        </w:rPr>
                      </w:pPr>
                    </w:p>
                    <w:p w14:paraId="66D64414"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4FE90C7" w14:textId="77777777" w:rsidR="00CD4489" w:rsidRDefault="00CD4489"/>
                    <w:p w14:paraId="7504F024"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97D8AB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03F6F37" w14:textId="77777777" w:rsidR="00CD4489" w:rsidRDefault="00CD4489" w:rsidP="00F958A5">
                      <w:pPr>
                        <w:rPr>
                          <w:rFonts w:ascii="Zizou Slab" w:hAnsi="Zizou Slab"/>
                          <w:lang w:val="es-ES"/>
                        </w:rPr>
                      </w:pPr>
                    </w:p>
                    <w:p w14:paraId="5C9A5790"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81E0D33" w14:textId="77777777" w:rsidR="00CD4489" w:rsidRDefault="00CD4489"/>
                    <w:p w14:paraId="23ED27DC"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C1EDD9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727CC50" w14:textId="77777777" w:rsidR="00CD4489" w:rsidRDefault="00CD4489" w:rsidP="00F958A5">
                      <w:pPr>
                        <w:rPr>
                          <w:rFonts w:ascii="Zizou Slab" w:hAnsi="Zizou Slab"/>
                          <w:lang w:val="es-ES"/>
                        </w:rPr>
                      </w:pPr>
                    </w:p>
                    <w:p w14:paraId="3CD5E677"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4F72F0E" w14:textId="77777777" w:rsidR="00CD4489" w:rsidRDefault="00CD4489"/>
                    <w:p w14:paraId="25F7FDFA"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5D7171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179EB5B0" w14:textId="77777777" w:rsidR="00CD4489" w:rsidRDefault="00CD4489" w:rsidP="00F958A5">
                      <w:pPr>
                        <w:rPr>
                          <w:rFonts w:ascii="Zizou Slab" w:hAnsi="Zizou Slab"/>
                          <w:lang w:val="es-ES"/>
                        </w:rPr>
                      </w:pPr>
                    </w:p>
                    <w:p w14:paraId="3EACE7F8"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A4BF66E" w14:textId="77777777" w:rsidR="00CD4489" w:rsidRDefault="00CD4489" w:rsidP="00F958A5">
                      <w:pPr>
                        <w:rPr>
                          <w:rFonts w:ascii="Zizou Slab" w:hAnsi="Zizou Slab"/>
                          <w:lang w:val="es-ES"/>
                        </w:rPr>
                      </w:pPr>
                    </w:p>
                    <w:p w14:paraId="1F398B9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DABF697" w14:textId="77777777" w:rsidR="00CD4489" w:rsidRDefault="00CD4489"/>
                    <w:p w14:paraId="491FF28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69A8A9B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0683CEEA" w14:textId="77777777" w:rsidR="00CD4489" w:rsidRDefault="00CD4489" w:rsidP="00F958A5">
                      <w:pPr>
                        <w:rPr>
                          <w:rFonts w:ascii="Zizou Slab" w:hAnsi="Zizou Slab"/>
                          <w:lang w:val="es-ES"/>
                        </w:rPr>
                      </w:pPr>
                    </w:p>
                    <w:p w14:paraId="09A59D09"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31861453" w14:textId="77777777" w:rsidR="00CD4489" w:rsidRDefault="00CD4489"/>
                    <w:p w14:paraId="7FC6748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B70C6E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08BECA1" w14:textId="77777777" w:rsidR="00CD4489" w:rsidRDefault="00CD4489" w:rsidP="00F958A5">
                      <w:pPr>
                        <w:rPr>
                          <w:rFonts w:ascii="Zizou Slab" w:hAnsi="Zizou Slab"/>
                          <w:lang w:val="es-ES"/>
                        </w:rPr>
                      </w:pPr>
                    </w:p>
                    <w:p w14:paraId="0301AC7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72411741" w14:textId="77777777" w:rsidR="00CD4489" w:rsidRDefault="00CD4489"/>
                    <w:p w14:paraId="46261F4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3F8A277B"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1960DE" w14:textId="77777777" w:rsidR="00CD4489" w:rsidRDefault="00CD4489" w:rsidP="00F958A5">
                      <w:pPr>
                        <w:rPr>
                          <w:rFonts w:ascii="Zizou Slab" w:hAnsi="Zizou Slab"/>
                          <w:lang w:val="es-ES"/>
                        </w:rPr>
                      </w:pPr>
                    </w:p>
                    <w:p w14:paraId="12A5ED8F"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02973050" w14:textId="77777777" w:rsidR="00CD4489" w:rsidRDefault="00CD4489" w:rsidP="00F958A5">
                      <w:pPr>
                        <w:rPr>
                          <w:rFonts w:ascii="Zizou Slab" w:hAnsi="Zizou Slab"/>
                          <w:lang w:val="es-ES"/>
                        </w:rPr>
                      </w:pPr>
                    </w:p>
                    <w:p w14:paraId="7D252ABA"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5E50E39" w14:textId="77777777" w:rsidR="00CD4489" w:rsidRDefault="00CD4489"/>
                    <w:p w14:paraId="0F5F5370"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5710A20A"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42535DF" w14:textId="77777777" w:rsidR="00CD4489" w:rsidRDefault="00CD4489" w:rsidP="00F958A5">
                      <w:pPr>
                        <w:rPr>
                          <w:rFonts w:ascii="Zizou Slab" w:hAnsi="Zizou Slab"/>
                          <w:lang w:val="es-ES"/>
                        </w:rPr>
                      </w:pPr>
                    </w:p>
                    <w:p w14:paraId="1290767E"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B1E8861" w14:textId="77777777" w:rsidR="00CD4489" w:rsidRDefault="00CD4489"/>
                    <w:p w14:paraId="6D62CB7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223EF4C"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79FD51B" w14:textId="77777777" w:rsidR="00CD4489" w:rsidRDefault="00CD4489" w:rsidP="00F958A5">
                      <w:pPr>
                        <w:rPr>
                          <w:rFonts w:ascii="Zizou Slab" w:hAnsi="Zizou Slab"/>
                          <w:lang w:val="es-ES"/>
                        </w:rPr>
                      </w:pPr>
                    </w:p>
                    <w:p w14:paraId="09BF43E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099BDBC5" w14:textId="77777777" w:rsidR="00CD4489" w:rsidRDefault="00CD4489"/>
                    <w:p w14:paraId="147F7995"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968114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286BF44A" w14:textId="77777777" w:rsidR="00CD4489" w:rsidRDefault="00CD4489" w:rsidP="00F958A5">
                      <w:pPr>
                        <w:rPr>
                          <w:rFonts w:ascii="Zizou Slab" w:hAnsi="Zizou Slab"/>
                          <w:lang w:val="es-ES"/>
                        </w:rPr>
                      </w:pPr>
                    </w:p>
                    <w:p w14:paraId="50877B8C" w14:textId="77777777"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789B7A54" w14:textId="77777777" w:rsidR="00CD4489" w:rsidRDefault="00CD4489" w:rsidP="00F958A5">
                      <w:pPr>
                        <w:rPr>
                          <w:rFonts w:ascii="Zizou Slab" w:hAnsi="Zizou Slab"/>
                          <w:lang w:val="es-ES"/>
                        </w:rPr>
                      </w:pPr>
                    </w:p>
                    <w:p w14:paraId="7FB0EBDD"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41556729" w14:textId="77777777" w:rsidR="00CD4489" w:rsidRDefault="00CD4489"/>
                    <w:p w14:paraId="04635CB3"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2E7F978"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85A6482" w14:textId="77777777" w:rsidR="00CD4489" w:rsidRDefault="00CD4489" w:rsidP="00F958A5">
                      <w:pPr>
                        <w:rPr>
                          <w:rFonts w:ascii="Zizou Slab" w:hAnsi="Zizou Slab"/>
                          <w:lang w:val="es-ES"/>
                        </w:rPr>
                      </w:pPr>
                    </w:p>
                    <w:p w14:paraId="4ECEA91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6938C2D8" w14:textId="77777777" w:rsidR="00CD4489" w:rsidRDefault="00CD4489"/>
                    <w:p w14:paraId="4197D83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794ED0EE"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B22C93" w14:textId="77777777" w:rsidR="00CD4489" w:rsidRDefault="00CD4489" w:rsidP="00F958A5">
                      <w:pPr>
                        <w:rPr>
                          <w:rFonts w:ascii="Zizou Slab" w:hAnsi="Zizou Slab"/>
                          <w:lang w:val="es-ES"/>
                        </w:rPr>
                      </w:pPr>
                    </w:p>
                    <w:p w14:paraId="5164F5D1"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9373AC7" w14:textId="77777777" w:rsidR="00CD4489" w:rsidRDefault="00CD4489"/>
                    <w:p w14:paraId="77F4F499"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0B588F17"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5F76226C" w14:textId="77777777" w:rsidR="00CD4489" w:rsidRDefault="00CD4489" w:rsidP="00F958A5">
                      <w:pPr>
                        <w:rPr>
                          <w:rFonts w:ascii="Zizou Slab" w:hAnsi="Zizou Slab"/>
                          <w:lang w:val="es-ES"/>
                        </w:rPr>
                      </w:pPr>
                    </w:p>
                    <w:p w14:paraId="6147F6D2" w14:textId="3B7F6EA6" w:rsidR="00CD4489" w:rsidRPr="00A0085E" w:rsidRDefault="00CD4489" w:rsidP="00F958A5">
                      <w:pPr>
                        <w:rPr>
                          <w:rFonts w:ascii="Zizou Slab" w:hAnsi="Zizou Slab"/>
                          <w:sz w:val="24"/>
                          <w:lang w:val="es-ES"/>
                        </w:rPr>
                      </w:pPr>
                      <w:r>
                        <w:rPr>
                          <w:rFonts w:ascii="Zizou Slab" w:hAnsi="Zizou Slab"/>
                          <w:lang w:val="es-ES"/>
                        </w:rPr>
                        <w:t xml:space="preserve">CC52 | Ingeniería de </w:t>
                      </w:r>
                      <w:proofErr w:type="spellStart"/>
                      <w:r>
                        <w:rPr>
                          <w:rFonts w:ascii="Zizou Slab" w:hAnsi="Zizou Slab"/>
                          <w:lang w:val="es-ES"/>
                        </w:rPr>
                        <w:t>Softw</w:t>
                      </w:r>
                      <w:r w:rsidRPr="00A0085E">
                        <w:rPr>
                          <w:rFonts w:ascii="Zizou Slab" w:hAnsi="Zizou Slab"/>
                          <w:sz w:val="24"/>
                          <w:lang w:val="es-ES"/>
                        </w:rPr>
                        <w:t>ngeniería</w:t>
                      </w:r>
                      <w:proofErr w:type="spellEnd"/>
                      <w:r w:rsidRPr="00A0085E">
                        <w:rPr>
                          <w:rFonts w:ascii="Zizou Slab" w:hAnsi="Zizou Slab"/>
                          <w:sz w:val="24"/>
                          <w:lang w:val="es-ES"/>
                        </w:rPr>
                        <w:t xml:space="preserve"> de </w:t>
                      </w:r>
                      <w:r>
                        <w:rPr>
                          <w:rFonts w:ascii="Zizou Slab" w:hAnsi="Zizou Slab"/>
                          <w:sz w:val="24"/>
                          <w:lang w:val="es-ES"/>
                        </w:rPr>
                        <w:t>Software</w:t>
                      </w:r>
                    </w:p>
                    <w:p w14:paraId="20D4D239" w14:textId="77777777" w:rsidR="00CD4489" w:rsidRDefault="00CD4489" w:rsidP="00F958A5">
                      <w:pPr>
                        <w:rPr>
                          <w:rFonts w:ascii="Zizou Slab" w:hAnsi="Zizou Slab"/>
                          <w:lang w:val="es-ES"/>
                        </w:rPr>
                      </w:pPr>
                    </w:p>
                    <w:p w14:paraId="1F9198D2"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2FA06809" w14:textId="77777777" w:rsidR="00CD4489" w:rsidRDefault="00CD4489"/>
                    <w:p w14:paraId="11EC21F1"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2ADED226" w14:textId="77777777"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4130CD1A" w14:textId="77777777" w:rsidR="00CD4489" w:rsidRDefault="00CD4489" w:rsidP="00F958A5">
                      <w:pPr>
                        <w:rPr>
                          <w:rFonts w:ascii="Zizou Slab" w:hAnsi="Zizou Slab"/>
                          <w:lang w:val="es-ES"/>
                        </w:rPr>
                      </w:pPr>
                    </w:p>
                    <w:p w14:paraId="08393B5C" w14:textId="77777777" w:rsidR="00CD4489" w:rsidRPr="00F958A5" w:rsidRDefault="00CD4489" w:rsidP="00F958A5">
                      <w:pPr>
                        <w:rPr>
                          <w:rFonts w:ascii="Zizou Slab" w:hAnsi="Zizou Slab"/>
                          <w:lang w:val="es-ES"/>
                        </w:rPr>
                      </w:pPr>
                      <w:r>
                        <w:rPr>
                          <w:rFonts w:ascii="Zizou Slab" w:hAnsi="Zizou Slab"/>
                          <w:lang w:val="es-ES"/>
                        </w:rPr>
                        <w:t>CC52 | Ingeniería de Software</w:t>
                      </w:r>
                    </w:p>
                    <w:p w14:paraId="16A6F4E4" w14:textId="77777777" w:rsidR="00CD4489" w:rsidRDefault="00CD4489"/>
                    <w:p w14:paraId="493F31FB" w14:textId="77777777" w:rsidR="00CD4489" w:rsidRPr="00A0085E" w:rsidRDefault="00CD4489" w:rsidP="00F958A5">
                      <w:pPr>
                        <w:rPr>
                          <w:rFonts w:ascii="Zizou Slab" w:hAnsi="Zizou Slab"/>
                          <w:b/>
                          <w:lang w:val="es-ES"/>
                        </w:rPr>
                      </w:pPr>
                      <w:r w:rsidRPr="00A0085E">
                        <w:rPr>
                          <w:rFonts w:ascii="Zizou Slab" w:hAnsi="Zizou Slab"/>
                          <w:b/>
                          <w:lang w:val="es-ES"/>
                        </w:rPr>
                        <w:t>Universidad Peruana de Ciencias Aplicadas</w:t>
                      </w:r>
                    </w:p>
                    <w:p w14:paraId="186D3E8E" w14:textId="389C69E4" w:rsidR="00CD4489" w:rsidRPr="00A0085E" w:rsidRDefault="00CD4489" w:rsidP="00F958A5">
                      <w:pPr>
                        <w:rPr>
                          <w:rFonts w:ascii="Zizou Slab" w:hAnsi="Zizou Slab"/>
                          <w:sz w:val="24"/>
                          <w:lang w:val="es-ES"/>
                        </w:rPr>
                      </w:pPr>
                      <w:r w:rsidRPr="00A0085E">
                        <w:rPr>
                          <w:rFonts w:ascii="Zizou Slab" w:hAnsi="Zizou Slab"/>
                          <w:sz w:val="24"/>
                          <w:lang w:val="es-ES"/>
                        </w:rPr>
                        <w:t xml:space="preserve">Ingeniería de Sistemas y Computación |Ingeniería de </w:t>
                      </w:r>
                      <w:r>
                        <w:rPr>
                          <w:rFonts w:ascii="Zizou Slab" w:hAnsi="Zizou Slab"/>
                          <w:sz w:val="24"/>
                          <w:lang w:val="es-ES"/>
                        </w:rPr>
                        <w:t>Software</w:t>
                      </w:r>
                    </w:p>
                    <w:p w14:paraId="3205954B" w14:textId="77777777" w:rsidR="00CD4489" w:rsidRDefault="00CD4489" w:rsidP="00F958A5">
                      <w:pPr>
                        <w:rPr>
                          <w:rFonts w:ascii="Zizou Slab" w:hAnsi="Zizou Slab"/>
                          <w:lang w:val="es-ES"/>
                        </w:rPr>
                      </w:pPr>
                    </w:p>
                    <w:p w14:paraId="1B3D3192" w14:textId="77777777" w:rsidR="00CD4489" w:rsidRPr="00F958A5" w:rsidRDefault="00CD4489" w:rsidP="00F958A5">
                      <w:pPr>
                        <w:rPr>
                          <w:rFonts w:ascii="Zizou Slab" w:hAnsi="Zizou Slab"/>
                          <w:lang w:val="es-ES"/>
                        </w:rPr>
                      </w:pPr>
                      <w:r>
                        <w:rPr>
                          <w:rFonts w:ascii="Zizou Slab" w:hAnsi="Zizou Slab"/>
                          <w:lang w:val="es-ES"/>
                        </w:rPr>
                        <w:t>CC52 | Ingeniería de Software</w:t>
                      </w:r>
                    </w:p>
                  </w:txbxContent>
                </v:textbox>
                <w10:anchorlock/>
              </v:shape>
            </w:pict>
          </mc:Fallback>
        </mc:AlternateContent>
      </w:r>
      <w:bookmarkStart w:id="4590" w:name="_GoBack"/>
      <w:r w:rsidR="004B7E44">
        <w:rPr>
          <w:noProof/>
          <w:lang w:eastAsia="es-PE"/>
        </w:rPr>
        <w:drawing>
          <wp:anchor distT="0" distB="0" distL="114300" distR="114300" simplePos="0" relativeHeight="251658240" behindDoc="1" locked="0" layoutInCell="1" allowOverlap="1" wp14:anchorId="2151468C" wp14:editId="460C2DB8">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bookmarkEnd w:id="4590"/>
    </w:p>
    <w:p w14:paraId="35F37F7F" w14:textId="4BB51067" w:rsidR="00D446E8" w:rsidRPr="00D446E8" w:rsidRDefault="00976539" w:rsidP="00D446E8">
      <w:pPr>
        <w:spacing w:after="200"/>
      </w:pPr>
      <w:r>
        <w:rPr>
          <w:noProof/>
          <w:lang w:eastAsia="es-PE"/>
        </w:rPr>
        <mc:AlternateContent>
          <mc:Choice Requires="wps">
            <w:drawing>
              <wp:anchor distT="0" distB="0" distL="114300" distR="114300" simplePos="0" relativeHeight="251927552" behindDoc="0" locked="0" layoutInCell="1" allowOverlap="1" wp14:anchorId="05612281" wp14:editId="6ABFF5E0">
                <wp:simplePos x="0" y="0"/>
                <wp:positionH relativeFrom="column">
                  <wp:posOffset>-244475</wp:posOffset>
                </wp:positionH>
                <wp:positionV relativeFrom="paragraph">
                  <wp:posOffset>256540</wp:posOffset>
                </wp:positionV>
                <wp:extent cx="5138420" cy="1135380"/>
                <wp:effectExtent l="0" t="0" r="0" b="7620"/>
                <wp:wrapSquare wrapText="bothSides"/>
                <wp:docPr id="8" name="Text Box 8"/>
                <wp:cNvGraphicFramePr/>
                <a:graphic xmlns:a="http://schemas.openxmlformats.org/drawingml/2006/main">
                  <a:graphicData uri="http://schemas.microsoft.com/office/word/2010/wordprocessingShape">
                    <wps:wsp>
                      <wps:cNvSpPr txBox="1"/>
                      <wps:spPr>
                        <a:xfrm>
                          <a:off x="0" y="0"/>
                          <a:ext cx="5138420" cy="1135380"/>
                        </a:xfrm>
                        <a:prstGeom prst="rect">
                          <a:avLst/>
                        </a:prstGeom>
                        <a:noFill/>
                        <a:ln w="6350">
                          <a:noFill/>
                        </a:ln>
                      </wps:spPr>
                      <wps:txbx>
                        <w:txbxContent>
                          <w:p w14:paraId="16BB114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1920B69" w14:textId="77777777" w:rsidR="00CD4489" w:rsidRPr="004B75A9" w:rsidRDefault="00CD4489">
                            <w:pPr>
                              <w:rPr>
                                <w:lang w:val="en-US"/>
                              </w:rPr>
                            </w:pPr>
                          </w:p>
                          <w:p w14:paraId="7ACC8D5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57266A" w14:textId="77777777" w:rsidR="00CD4489" w:rsidRPr="004B75A9" w:rsidRDefault="00CD4489">
                            <w:pPr>
                              <w:rPr>
                                <w:lang w:val="en-US"/>
                              </w:rPr>
                            </w:pPr>
                          </w:p>
                          <w:p w14:paraId="6E6961E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DD0FD7" w14:textId="77777777" w:rsidR="00CD4489" w:rsidRPr="004B75A9" w:rsidRDefault="00CD4489">
                            <w:pPr>
                              <w:rPr>
                                <w:lang w:val="en-US"/>
                              </w:rPr>
                            </w:pPr>
                          </w:p>
                          <w:p w14:paraId="4AB584F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BA0996" w14:textId="77777777" w:rsidR="00CD4489" w:rsidRPr="005E3A92" w:rsidRDefault="00CD4489">
                            <w:pPr>
                              <w:rPr>
                                <w:lang w:val="en-US"/>
                              </w:rPr>
                            </w:pPr>
                          </w:p>
                          <w:p w14:paraId="6C0E98E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0BE455" w14:textId="77777777" w:rsidR="00CD4489" w:rsidRPr="004B75A9" w:rsidRDefault="00CD4489">
                            <w:pPr>
                              <w:rPr>
                                <w:lang w:val="en-US"/>
                              </w:rPr>
                            </w:pPr>
                          </w:p>
                          <w:p w14:paraId="6E43364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85C10C" w14:textId="77777777" w:rsidR="00CD4489" w:rsidRPr="004B75A9" w:rsidRDefault="00CD4489">
                            <w:pPr>
                              <w:rPr>
                                <w:lang w:val="en-US"/>
                              </w:rPr>
                            </w:pPr>
                          </w:p>
                          <w:p w14:paraId="5D4BA40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E08300" w14:textId="77777777" w:rsidR="00CD4489" w:rsidRPr="004B75A9" w:rsidRDefault="00CD4489">
                            <w:pPr>
                              <w:rPr>
                                <w:lang w:val="en-US"/>
                              </w:rPr>
                            </w:pPr>
                          </w:p>
                          <w:p w14:paraId="750E646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2E8F3F" w14:textId="77777777" w:rsidR="00CD4489" w:rsidRPr="005E3A92" w:rsidRDefault="00CD4489">
                            <w:pPr>
                              <w:rPr>
                                <w:lang w:val="en-US"/>
                              </w:rPr>
                            </w:pPr>
                          </w:p>
                          <w:p w14:paraId="493A36D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566624" w14:textId="77777777" w:rsidR="00CD4489" w:rsidRPr="004B75A9" w:rsidRDefault="00CD4489">
                            <w:pPr>
                              <w:rPr>
                                <w:lang w:val="en-US"/>
                              </w:rPr>
                            </w:pPr>
                          </w:p>
                          <w:p w14:paraId="629947F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6AED94" w14:textId="77777777" w:rsidR="00CD4489" w:rsidRPr="004B75A9" w:rsidRDefault="00CD4489">
                            <w:pPr>
                              <w:rPr>
                                <w:lang w:val="en-US"/>
                              </w:rPr>
                            </w:pPr>
                          </w:p>
                          <w:p w14:paraId="7A29239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7A6CF" w14:textId="77777777" w:rsidR="00CD4489" w:rsidRPr="004B75A9" w:rsidRDefault="00CD4489">
                            <w:pPr>
                              <w:rPr>
                                <w:lang w:val="en-US"/>
                              </w:rPr>
                            </w:pPr>
                          </w:p>
                          <w:p w14:paraId="32D7215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2273E7C" w14:textId="77777777" w:rsidR="00CD4489" w:rsidRPr="00A52486" w:rsidRDefault="00CD4489">
                            <w:pPr>
                              <w:rPr>
                                <w:lang w:val="en-US"/>
                              </w:rPr>
                            </w:pPr>
                          </w:p>
                          <w:p w14:paraId="3694C4C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E0D2C" w14:textId="77777777" w:rsidR="00CD4489" w:rsidRPr="004B75A9" w:rsidRDefault="00CD4489">
                            <w:pPr>
                              <w:rPr>
                                <w:lang w:val="en-US"/>
                              </w:rPr>
                            </w:pPr>
                          </w:p>
                          <w:p w14:paraId="415BF34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91B227" w14:textId="77777777" w:rsidR="00CD4489" w:rsidRPr="004B75A9" w:rsidRDefault="00CD4489">
                            <w:pPr>
                              <w:rPr>
                                <w:lang w:val="en-US"/>
                              </w:rPr>
                            </w:pPr>
                          </w:p>
                          <w:p w14:paraId="136C72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3C379" w14:textId="77777777" w:rsidR="00CD4489" w:rsidRPr="004B75A9" w:rsidRDefault="00CD4489">
                            <w:pPr>
                              <w:rPr>
                                <w:lang w:val="en-US"/>
                              </w:rPr>
                            </w:pPr>
                          </w:p>
                          <w:p w14:paraId="6E1EC58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8CE4AC" w14:textId="77777777" w:rsidR="00CD4489" w:rsidRPr="00A52486" w:rsidRDefault="00CD4489">
                            <w:pPr>
                              <w:rPr>
                                <w:lang w:val="en-US"/>
                              </w:rPr>
                            </w:pPr>
                          </w:p>
                          <w:p w14:paraId="112D747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A2591" w14:textId="77777777" w:rsidR="00CD4489" w:rsidRPr="004B75A9" w:rsidRDefault="00CD4489">
                            <w:pPr>
                              <w:rPr>
                                <w:lang w:val="en-US"/>
                              </w:rPr>
                            </w:pPr>
                          </w:p>
                          <w:p w14:paraId="26DFFCD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F2F9A0" w14:textId="77777777" w:rsidR="00CD4489" w:rsidRPr="004B75A9" w:rsidRDefault="00CD4489">
                            <w:pPr>
                              <w:rPr>
                                <w:lang w:val="en-US"/>
                              </w:rPr>
                            </w:pPr>
                          </w:p>
                          <w:p w14:paraId="795F5A3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141FBB" w14:textId="77777777" w:rsidR="00CD4489" w:rsidRPr="004B75A9" w:rsidRDefault="00CD4489">
                            <w:pPr>
                              <w:rPr>
                                <w:lang w:val="en-US"/>
                              </w:rPr>
                            </w:pPr>
                          </w:p>
                          <w:p w14:paraId="5112349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8F8D2" w14:textId="77777777" w:rsidR="00CD4489" w:rsidRPr="005E3A92" w:rsidRDefault="00CD4489">
                            <w:pPr>
                              <w:rPr>
                                <w:lang w:val="en-US"/>
                              </w:rPr>
                            </w:pPr>
                          </w:p>
                          <w:p w14:paraId="35EE7A5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D729BA" w14:textId="77777777" w:rsidR="00CD4489" w:rsidRPr="004B75A9" w:rsidRDefault="00CD4489">
                            <w:pPr>
                              <w:rPr>
                                <w:lang w:val="en-US"/>
                              </w:rPr>
                            </w:pPr>
                          </w:p>
                          <w:p w14:paraId="1168962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55C20A" w14:textId="77777777" w:rsidR="00CD4489" w:rsidRPr="004B75A9" w:rsidRDefault="00CD4489">
                            <w:pPr>
                              <w:rPr>
                                <w:lang w:val="en-US"/>
                              </w:rPr>
                            </w:pPr>
                          </w:p>
                          <w:p w14:paraId="1901F25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ABAE56B" w14:textId="77777777" w:rsidR="00CD4489" w:rsidRPr="004B75A9" w:rsidRDefault="00CD4489">
                            <w:pPr>
                              <w:rPr>
                                <w:lang w:val="en-US"/>
                              </w:rPr>
                            </w:pPr>
                          </w:p>
                          <w:p w14:paraId="6F0036B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3F628A" w14:textId="77777777" w:rsidR="00CD4489" w:rsidRPr="005E3A92" w:rsidRDefault="00CD4489">
                            <w:pPr>
                              <w:rPr>
                                <w:lang w:val="en-US"/>
                              </w:rPr>
                            </w:pPr>
                          </w:p>
                          <w:p w14:paraId="78B44F8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BD093" w14:textId="77777777" w:rsidR="00CD4489" w:rsidRPr="004B75A9" w:rsidRDefault="00CD4489">
                            <w:pPr>
                              <w:rPr>
                                <w:lang w:val="en-US"/>
                              </w:rPr>
                            </w:pPr>
                          </w:p>
                          <w:p w14:paraId="355D6BD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FF3281" w14:textId="77777777" w:rsidR="00CD4489" w:rsidRPr="004B75A9" w:rsidRDefault="00CD4489">
                            <w:pPr>
                              <w:rPr>
                                <w:lang w:val="en-US"/>
                              </w:rPr>
                            </w:pPr>
                          </w:p>
                          <w:p w14:paraId="6841746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C5337" w14:textId="77777777" w:rsidR="00CD4489" w:rsidRPr="004B75A9" w:rsidRDefault="00CD4489">
                            <w:pPr>
                              <w:rPr>
                                <w:lang w:val="en-US"/>
                              </w:rPr>
                            </w:pPr>
                          </w:p>
                          <w:p w14:paraId="03B121C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688224" w14:textId="77777777" w:rsidR="00CD4489" w:rsidRPr="00A52486" w:rsidRDefault="00CD4489">
                            <w:pPr>
                              <w:rPr>
                                <w:lang w:val="en-US"/>
                              </w:rPr>
                            </w:pPr>
                          </w:p>
                          <w:p w14:paraId="6D556C2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23F708" w14:textId="77777777" w:rsidR="00CD4489" w:rsidRPr="004B75A9" w:rsidRDefault="00CD4489">
                            <w:pPr>
                              <w:rPr>
                                <w:lang w:val="en-US"/>
                              </w:rPr>
                            </w:pPr>
                          </w:p>
                          <w:p w14:paraId="5BC8AAF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3EDB9" w14:textId="77777777" w:rsidR="00CD4489" w:rsidRPr="004B75A9" w:rsidRDefault="00CD4489">
                            <w:pPr>
                              <w:rPr>
                                <w:lang w:val="en-US"/>
                              </w:rPr>
                            </w:pPr>
                          </w:p>
                          <w:p w14:paraId="7AD39A4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D2D8AF" w14:textId="77777777" w:rsidR="00CD4489" w:rsidRPr="004B75A9" w:rsidRDefault="00CD4489">
                            <w:pPr>
                              <w:rPr>
                                <w:lang w:val="en-US"/>
                              </w:rPr>
                            </w:pPr>
                          </w:p>
                          <w:p w14:paraId="0DCF764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F997A6" w14:textId="77777777" w:rsidR="00CD4489" w:rsidRPr="00A52486" w:rsidRDefault="00CD4489">
                            <w:pPr>
                              <w:rPr>
                                <w:lang w:val="en-US"/>
                              </w:rPr>
                            </w:pPr>
                          </w:p>
                          <w:p w14:paraId="043B9FF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736B90" w14:textId="77777777" w:rsidR="00CD4489" w:rsidRPr="004B75A9" w:rsidRDefault="00CD4489">
                            <w:pPr>
                              <w:rPr>
                                <w:lang w:val="en-US"/>
                              </w:rPr>
                            </w:pPr>
                          </w:p>
                          <w:p w14:paraId="2CF2680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8E948F" w14:textId="77777777" w:rsidR="00CD4489" w:rsidRPr="004B75A9" w:rsidRDefault="00CD4489">
                            <w:pPr>
                              <w:rPr>
                                <w:lang w:val="en-US"/>
                              </w:rPr>
                            </w:pPr>
                          </w:p>
                          <w:p w14:paraId="7AE629F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E581EF" w14:textId="77777777" w:rsidR="00CD4489" w:rsidRPr="004B75A9" w:rsidRDefault="00CD4489">
                            <w:pPr>
                              <w:rPr>
                                <w:lang w:val="en-US"/>
                              </w:rPr>
                            </w:pPr>
                          </w:p>
                          <w:p w14:paraId="01B6A27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846834" w14:textId="77777777" w:rsidR="00CD4489" w:rsidRPr="005E3A92" w:rsidRDefault="00CD4489">
                            <w:pPr>
                              <w:rPr>
                                <w:lang w:val="en-US"/>
                              </w:rPr>
                            </w:pPr>
                          </w:p>
                          <w:p w14:paraId="309E881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CD75B67" w14:textId="77777777" w:rsidR="00CD4489" w:rsidRPr="004B75A9" w:rsidRDefault="00CD4489">
                            <w:pPr>
                              <w:rPr>
                                <w:lang w:val="en-US"/>
                              </w:rPr>
                            </w:pPr>
                          </w:p>
                          <w:p w14:paraId="7CDA6D1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97C9B2" w14:textId="77777777" w:rsidR="00CD4489" w:rsidRPr="004B75A9" w:rsidRDefault="00CD4489">
                            <w:pPr>
                              <w:rPr>
                                <w:lang w:val="en-US"/>
                              </w:rPr>
                            </w:pPr>
                          </w:p>
                          <w:p w14:paraId="7421904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6A99D42" w14:textId="77777777" w:rsidR="00CD4489" w:rsidRPr="004B75A9" w:rsidRDefault="00CD4489">
                            <w:pPr>
                              <w:rPr>
                                <w:lang w:val="en-US"/>
                              </w:rPr>
                            </w:pPr>
                          </w:p>
                          <w:p w14:paraId="7402CB4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3E89D7" w14:textId="77777777" w:rsidR="00CD4489" w:rsidRPr="005E3A92" w:rsidRDefault="00CD4489">
                            <w:pPr>
                              <w:rPr>
                                <w:lang w:val="en-US"/>
                              </w:rPr>
                            </w:pPr>
                          </w:p>
                          <w:p w14:paraId="3C3AC5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5B9F197" w14:textId="77777777" w:rsidR="00CD4489" w:rsidRPr="004B75A9" w:rsidRDefault="00CD4489">
                            <w:pPr>
                              <w:rPr>
                                <w:lang w:val="en-US"/>
                              </w:rPr>
                            </w:pPr>
                          </w:p>
                          <w:p w14:paraId="3976044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8DCF48" w14:textId="77777777" w:rsidR="00CD4489" w:rsidRPr="004B75A9" w:rsidRDefault="00CD4489">
                            <w:pPr>
                              <w:rPr>
                                <w:lang w:val="en-US"/>
                              </w:rPr>
                            </w:pPr>
                          </w:p>
                          <w:p w14:paraId="7E55FAA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7E08D3" w14:textId="77777777" w:rsidR="00CD4489" w:rsidRPr="004B75A9" w:rsidRDefault="00CD4489">
                            <w:pPr>
                              <w:rPr>
                                <w:lang w:val="en-US"/>
                              </w:rPr>
                            </w:pPr>
                          </w:p>
                          <w:p w14:paraId="552561F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D10DD" w14:textId="77777777" w:rsidR="00CD4489" w:rsidRPr="00A52486" w:rsidRDefault="00CD4489">
                            <w:pPr>
                              <w:rPr>
                                <w:lang w:val="en-US"/>
                              </w:rPr>
                            </w:pPr>
                          </w:p>
                          <w:p w14:paraId="59EC9B9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1AD21D" w14:textId="77777777" w:rsidR="00CD4489" w:rsidRPr="004B75A9" w:rsidRDefault="00CD4489">
                            <w:pPr>
                              <w:rPr>
                                <w:lang w:val="en-US"/>
                              </w:rPr>
                            </w:pPr>
                          </w:p>
                          <w:p w14:paraId="50FB9AF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F740BC8" w14:textId="77777777" w:rsidR="00CD4489" w:rsidRPr="004B75A9" w:rsidRDefault="00CD4489">
                            <w:pPr>
                              <w:rPr>
                                <w:lang w:val="en-US"/>
                              </w:rPr>
                            </w:pPr>
                          </w:p>
                          <w:p w14:paraId="01F4D7A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017C35" w14:textId="77777777" w:rsidR="00CD4489" w:rsidRPr="004B75A9" w:rsidRDefault="00CD4489">
                            <w:pPr>
                              <w:rPr>
                                <w:lang w:val="en-US"/>
                              </w:rPr>
                            </w:pPr>
                          </w:p>
                          <w:p w14:paraId="3906B7A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BF52B6" w14:textId="77777777" w:rsidR="00CD4489" w:rsidRPr="00B402FD" w:rsidRDefault="00CD4489">
                            <w:pPr>
                              <w:rPr>
                                <w:lang w:val="en-US"/>
                              </w:rPr>
                            </w:pPr>
                          </w:p>
                          <w:p w14:paraId="33D4E4F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5F9658" w14:textId="77777777" w:rsidR="00CD4489" w:rsidRPr="004B75A9" w:rsidRDefault="00CD4489">
                            <w:pPr>
                              <w:rPr>
                                <w:lang w:val="en-US"/>
                              </w:rPr>
                            </w:pPr>
                          </w:p>
                          <w:p w14:paraId="331768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1337CD" w14:textId="77777777" w:rsidR="00CD4489" w:rsidRPr="004B75A9" w:rsidRDefault="00CD4489">
                            <w:pPr>
                              <w:rPr>
                                <w:lang w:val="en-US"/>
                              </w:rPr>
                            </w:pPr>
                          </w:p>
                          <w:p w14:paraId="105084F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0AF616" w14:textId="77777777" w:rsidR="00CD4489" w:rsidRPr="004B75A9" w:rsidRDefault="00CD4489">
                            <w:pPr>
                              <w:rPr>
                                <w:lang w:val="en-US"/>
                              </w:rPr>
                            </w:pPr>
                          </w:p>
                          <w:p w14:paraId="4B8FA6D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FFB7CE" w14:textId="77777777" w:rsidR="00CD4489" w:rsidRPr="005E3A92" w:rsidRDefault="00CD4489">
                            <w:pPr>
                              <w:rPr>
                                <w:lang w:val="en-US"/>
                              </w:rPr>
                            </w:pPr>
                          </w:p>
                          <w:p w14:paraId="4D3B3AC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4B593B" w14:textId="77777777" w:rsidR="00CD4489" w:rsidRPr="004B75A9" w:rsidRDefault="00CD4489">
                            <w:pPr>
                              <w:rPr>
                                <w:lang w:val="en-US"/>
                              </w:rPr>
                            </w:pPr>
                          </w:p>
                          <w:p w14:paraId="09AB245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9D293F" w14:textId="77777777" w:rsidR="00CD4489" w:rsidRPr="004B75A9" w:rsidRDefault="00CD4489">
                            <w:pPr>
                              <w:rPr>
                                <w:lang w:val="en-US"/>
                              </w:rPr>
                            </w:pPr>
                          </w:p>
                          <w:p w14:paraId="794405F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A6AC47" w14:textId="77777777" w:rsidR="00CD4489" w:rsidRPr="004B75A9" w:rsidRDefault="00CD4489">
                            <w:pPr>
                              <w:rPr>
                                <w:lang w:val="en-US"/>
                              </w:rPr>
                            </w:pPr>
                          </w:p>
                          <w:p w14:paraId="322BF2E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11D929" w14:textId="77777777" w:rsidR="00CD4489" w:rsidRPr="005E3A92" w:rsidRDefault="00CD4489">
                            <w:pPr>
                              <w:rPr>
                                <w:lang w:val="en-US"/>
                              </w:rPr>
                            </w:pPr>
                          </w:p>
                          <w:p w14:paraId="56C4ECE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C17984" w14:textId="77777777" w:rsidR="00CD4489" w:rsidRPr="004B75A9" w:rsidRDefault="00CD4489">
                            <w:pPr>
                              <w:rPr>
                                <w:lang w:val="en-US"/>
                              </w:rPr>
                            </w:pPr>
                          </w:p>
                          <w:p w14:paraId="285F92B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8D8266" w14:textId="77777777" w:rsidR="00CD4489" w:rsidRPr="004B75A9" w:rsidRDefault="00CD4489">
                            <w:pPr>
                              <w:rPr>
                                <w:lang w:val="en-US"/>
                              </w:rPr>
                            </w:pPr>
                          </w:p>
                          <w:p w14:paraId="50D07B2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911DAB0" w14:textId="77777777" w:rsidR="00CD4489" w:rsidRPr="004B75A9" w:rsidRDefault="00CD4489">
                            <w:pPr>
                              <w:rPr>
                                <w:lang w:val="en-US"/>
                              </w:rPr>
                            </w:pPr>
                          </w:p>
                          <w:p w14:paraId="6CFF895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5EFE2" w14:textId="77777777" w:rsidR="00CD4489" w:rsidRPr="00B402FD" w:rsidRDefault="00CD4489">
                            <w:pPr>
                              <w:rPr>
                                <w:lang w:val="en-US"/>
                              </w:rPr>
                            </w:pPr>
                          </w:p>
                          <w:p w14:paraId="70107A0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256E73" w14:textId="77777777" w:rsidR="00CD4489" w:rsidRPr="004B75A9" w:rsidRDefault="00CD4489">
                            <w:pPr>
                              <w:rPr>
                                <w:lang w:val="en-US"/>
                              </w:rPr>
                            </w:pPr>
                          </w:p>
                          <w:p w14:paraId="0E0B15C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506C7B" w14:textId="77777777" w:rsidR="00CD4489" w:rsidRPr="004B75A9" w:rsidRDefault="00CD4489">
                            <w:pPr>
                              <w:rPr>
                                <w:lang w:val="en-US"/>
                              </w:rPr>
                            </w:pPr>
                          </w:p>
                          <w:p w14:paraId="5A5E930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3C8142" w14:textId="77777777" w:rsidR="00CD4489" w:rsidRPr="004B75A9" w:rsidRDefault="00CD4489">
                            <w:pPr>
                              <w:rPr>
                                <w:lang w:val="en-US"/>
                              </w:rPr>
                            </w:pPr>
                          </w:p>
                          <w:p w14:paraId="2137C6E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3D549A0" w14:textId="77777777" w:rsidR="00CD4489" w:rsidRPr="00B96BF7" w:rsidRDefault="00CD4489">
                            <w:pPr>
                              <w:rPr>
                                <w:lang w:val="en-US"/>
                              </w:rPr>
                            </w:pPr>
                          </w:p>
                          <w:p w14:paraId="58767F8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2AF3" w14:textId="77777777" w:rsidR="00CD4489" w:rsidRPr="004B75A9" w:rsidRDefault="00CD4489">
                            <w:pPr>
                              <w:rPr>
                                <w:lang w:val="en-US"/>
                              </w:rPr>
                            </w:pPr>
                          </w:p>
                          <w:p w14:paraId="3564873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CA51CA1" w14:textId="77777777" w:rsidR="00CD4489" w:rsidRPr="004B75A9" w:rsidRDefault="00CD4489">
                            <w:pPr>
                              <w:rPr>
                                <w:lang w:val="en-US"/>
                              </w:rPr>
                            </w:pPr>
                          </w:p>
                          <w:p w14:paraId="154834C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1DFD3B" w14:textId="77777777" w:rsidR="00CD4489" w:rsidRPr="004B75A9" w:rsidRDefault="00CD4489">
                            <w:pPr>
                              <w:rPr>
                                <w:lang w:val="en-US"/>
                              </w:rPr>
                            </w:pPr>
                          </w:p>
                          <w:p w14:paraId="2F887DB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C1260" w14:textId="77777777" w:rsidR="00CD4489" w:rsidRPr="005E3A92" w:rsidRDefault="00CD4489">
                            <w:pPr>
                              <w:rPr>
                                <w:lang w:val="en-US"/>
                              </w:rPr>
                            </w:pPr>
                          </w:p>
                          <w:p w14:paraId="5B69C37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7D91B8" w14:textId="77777777" w:rsidR="00CD4489" w:rsidRPr="004B75A9" w:rsidRDefault="00CD4489">
                            <w:pPr>
                              <w:rPr>
                                <w:lang w:val="en-US"/>
                              </w:rPr>
                            </w:pPr>
                          </w:p>
                          <w:p w14:paraId="034BE44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09C75" w14:textId="77777777" w:rsidR="00CD4489" w:rsidRPr="004B75A9" w:rsidRDefault="00CD4489">
                            <w:pPr>
                              <w:rPr>
                                <w:lang w:val="en-US"/>
                              </w:rPr>
                            </w:pPr>
                          </w:p>
                          <w:p w14:paraId="0DFEFE3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A6C2A74" w14:textId="77777777" w:rsidR="00CD4489" w:rsidRPr="004B75A9" w:rsidRDefault="00CD4489">
                            <w:pPr>
                              <w:rPr>
                                <w:lang w:val="en-US"/>
                              </w:rPr>
                            </w:pPr>
                          </w:p>
                          <w:p w14:paraId="72A551C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B3EE428" w14:textId="77777777" w:rsidR="00CD4489" w:rsidRPr="005E3A92" w:rsidRDefault="00CD4489">
                            <w:pPr>
                              <w:rPr>
                                <w:lang w:val="en-US"/>
                              </w:rPr>
                            </w:pPr>
                          </w:p>
                          <w:p w14:paraId="46C3BA7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4F1DE" w14:textId="77777777" w:rsidR="00CD4489" w:rsidRPr="004B75A9" w:rsidRDefault="00CD4489">
                            <w:pPr>
                              <w:rPr>
                                <w:lang w:val="en-US"/>
                              </w:rPr>
                            </w:pPr>
                          </w:p>
                          <w:p w14:paraId="4D4FC9E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01B794" w14:textId="77777777" w:rsidR="00CD4489" w:rsidRPr="004B75A9" w:rsidRDefault="00CD4489">
                            <w:pPr>
                              <w:rPr>
                                <w:lang w:val="en-US"/>
                              </w:rPr>
                            </w:pPr>
                          </w:p>
                          <w:p w14:paraId="21EC6AA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C36F5E" w14:textId="77777777" w:rsidR="00CD4489" w:rsidRPr="004B75A9" w:rsidRDefault="00CD4489">
                            <w:pPr>
                              <w:rPr>
                                <w:lang w:val="en-US"/>
                              </w:rPr>
                            </w:pPr>
                          </w:p>
                          <w:p w14:paraId="35942A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319FBF" w14:textId="77777777" w:rsidR="00CD4489" w:rsidRPr="00A52486" w:rsidRDefault="00CD4489">
                            <w:pPr>
                              <w:rPr>
                                <w:lang w:val="en-US"/>
                              </w:rPr>
                            </w:pPr>
                          </w:p>
                          <w:p w14:paraId="5ACA162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C11071" w14:textId="77777777" w:rsidR="00CD4489" w:rsidRPr="004B75A9" w:rsidRDefault="00CD4489">
                            <w:pPr>
                              <w:rPr>
                                <w:lang w:val="en-US"/>
                              </w:rPr>
                            </w:pPr>
                          </w:p>
                          <w:p w14:paraId="2AA087F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8C91BA" w14:textId="77777777" w:rsidR="00CD4489" w:rsidRPr="004B75A9" w:rsidRDefault="00CD4489">
                            <w:pPr>
                              <w:rPr>
                                <w:lang w:val="en-US"/>
                              </w:rPr>
                            </w:pPr>
                          </w:p>
                          <w:p w14:paraId="0ABF709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D4F8A4D" w14:textId="77777777" w:rsidR="00CD4489" w:rsidRPr="004B75A9" w:rsidRDefault="00CD4489">
                            <w:pPr>
                              <w:rPr>
                                <w:lang w:val="en-US"/>
                              </w:rPr>
                            </w:pPr>
                          </w:p>
                          <w:p w14:paraId="1F799B5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84945" w14:textId="77777777" w:rsidR="00CD4489" w:rsidRPr="00A52486" w:rsidRDefault="00CD4489">
                            <w:pPr>
                              <w:rPr>
                                <w:lang w:val="en-US"/>
                              </w:rPr>
                            </w:pPr>
                          </w:p>
                          <w:p w14:paraId="4B2FA38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A216A2" w14:textId="77777777" w:rsidR="00CD4489" w:rsidRPr="004B75A9" w:rsidRDefault="00CD4489">
                            <w:pPr>
                              <w:rPr>
                                <w:lang w:val="en-US"/>
                              </w:rPr>
                            </w:pPr>
                          </w:p>
                          <w:p w14:paraId="4E4B50D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684774" w14:textId="77777777" w:rsidR="00CD4489" w:rsidRPr="004B75A9" w:rsidRDefault="00CD4489">
                            <w:pPr>
                              <w:rPr>
                                <w:lang w:val="en-US"/>
                              </w:rPr>
                            </w:pPr>
                          </w:p>
                          <w:p w14:paraId="4D8A0BB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EFB4B5" w14:textId="77777777" w:rsidR="00CD4489" w:rsidRPr="004B75A9" w:rsidRDefault="00CD4489">
                            <w:pPr>
                              <w:rPr>
                                <w:lang w:val="en-US"/>
                              </w:rPr>
                            </w:pPr>
                          </w:p>
                          <w:p w14:paraId="5DF4660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FC3348" w14:textId="77777777" w:rsidR="00CD4489" w:rsidRPr="005E3A92" w:rsidRDefault="00CD4489">
                            <w:pPr>
                              <w:rPr>
                                <w:lang w:val="en-US"/>
                              </w:rPr>
                            </w:pPr>
                          </w:p>
                          <w:p w14:paraId="7D47FED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09367B" w14:textId="77777777" w:rsidR="00CD4489" w:rsidRPr="004B75A9" w:rsidRDefault="00CD4489">
                            <w:pPr>
                              <w:rPr>
                                <w:lang w:val="en-US"/>
                              </w:rPr>
                            </w:pPr>
                          </w:p>
                          <w:p w14:paraId="527BF0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C8A305" w14:textId="77777777" w:rsidR="00CD4489" w:rsidRPr="004B75A9" w:rsidRDefault="00CD4489">
                            <w:pPr>
                              <w:rPr>
                                <w:lang w:val="en-US"/>
                              </w:rPr>
                            </w:pPr>
                          </w:p>
                          <w:p w14:paraId="6722E76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156777" w14:textId="77777777" w:rsidR="00CD4489" w:rsidRPr="004B75A9" w:rsidRDefault="00CD4489">
                            <w:pPr>
                              <w:rPr>
                                <w:lang w:val="en-US"/>
                              </w:rPr>
                            </w:pPr>
                          </w:p>
                          <w:p w14:paraId="6D2F076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3C366A" w14:textId="77777777" w:rsidR="00CD4489" w:rsidRPr="005E3A92" w:rsidRDefault="00CD4489">
                            <w:pPr>
                              <w:rPr>
                                <w:lang w:val="en-US"/>
                              </w:rPr>
                            </w:pPr>
                          </w:p>
                          <w:p w14:paraId="6100504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15AB55" w14:textId="77777777" w:rsidR="00CD4489" w:rsidRPr="004B75A9" w:rsidRDefault="00CD4489">
                            <w:pPr>
                              <w:rPr>
                                <w:lang w:val="en-US"/>
                              </w:rPr>
                            </w:pPr>
                          </w:p>
                          <w:p w14:paraId="2E5AC46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2D8C2A" w14:textId="77777777" w:rsidR="00CD4489" w:rsidRPr="004B75A9" w:rsidRDefault="00CD4489">
                            <w:pPr>
                              <w:rPr>
                                <w:lang w:val="en-US"/>
                              </w:rPr>
                            </w:pPr>
                          </w:p>
                          <w:p w14:paraId="4D6724E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FFF004" w14:textId="77777777" w:rsidR="00CD4489" w:rsidRPr="004B75A9" w:rsidRDefault="00CD4489">
                            <w:pPr>
                              <w:rPr>
                                <w:lang w:val="en-US"/>
                              </w:rPr>
                            </w:pPr>
                          </w:p>
                          <w:p w14:paraId="5DA7761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6AF3E6" w14:textId="77777777" w:rsidR="00CD4489" w:rsidRPr="00A52486" w:rsidRDefault="00CD4489">
                            <w:pPr>
                              <w:rPr>
                                <w:lang w:val="en-US"/>
                              </w:rPr>
                            </w:pPr>
                          </w:p>
                          <w:p w14:paraId="2E1BB5B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1619F2" w14:textId="77777777" w:rsidR="00CD4489" w:rsidRPr="004B75A9" w:rsidRDefault="00CD4489">
                            <w:pPr>
                              <w:rPr>
                                <w:lang w:val="en-US"/>
                              </w:rPr>
                            </w:pPr>
                          </w:p>
                          <w:p w14:paraId="02EE402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2070CA" w14:textId="77777777" w:rsidR="00CD4489" w:rsidRPr="004B75A9" w:rsidRDefault="00CD4489">
                            <w:pPr>
                              <w:rPr>
                                <w:lang w:val="en-US"/>
                              </w:rPr>
                            </w:pPr>
                          </w:p>
                          <w:p w14:paraId="3C93AD9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770072" w14:textId="77777777" w:rsidR="00CD4489" w:rsidRPr="004B75A9" w:rsidRDefault="00CD4489">
                            <w:pPr>
                              <w:rPr>
                                <w:lang w:val="en-US"/>
                              </w:rPr>
                            </w:pPr>
                          </w:p>
                          <w:p w14:paraId="5858B90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BE3FEA" w14:textId="77777777" w:rsidR="00CD4489" w:rsidRPr="00A52486" w:rsidRDefault="00CD4489">
                            <w:pPr>
                              <w:rPr>
                                <w:lang w:val="en-US"/>
                              </w:rPr>
                            </w:pPr>
                          </w:p>
                          <w:p w14:paraId="43A6EB1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94DD10" w14:textId="77777777" w:rsidR="00CD4489" w:rsidRPr="004B75A9" w:rsidRDefault="00CD4489">
                            <w:pPr>
                              <w:rPr>
                                <w:lang w:val="en-US"/>
                              </w:rPr>
                            </w:pPr>
                          </w:p>
                          <w:p w14:paraId="6AF1B29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5DF7FE" w14:textId="77777777" w:rsidR="00CD4489" w:rsidRPr="004B75A9" w:rsidRDefault="00CD4489">
                            <w:pPr>
                              <w:rPr>
                                <w:lang w:val="en-US"/>
                              </w:rPr>
                            </w:pPr>
                          </w:p>
                          <w:p w14:paraId="10FFA5B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851A2C" w14:textId="77777777" w:rsidR="00CD4489" w:rsidRPr="004B75A9" w:rsidRDefault="00CD4489">
                            <w:pPr>
                              <w:rPr>
                                <w:lang w:val="en-US"/>
                              </w:rPr>
                            </w:pPr>
                          </w:p>
                          <w:p w14:paraId="1F49E8C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739EC9" w14:textId="77777777" w:rsidR="00CD4489" w:rsidRPr="005E3A92" w:rsidRDefault="00CD4489">
                            <w:pPr>
                              <w:rPr>
                                <w:lang w:val="en-US"/>
                              </w:rPr>
                            </w:pPr>
                          </w:p>
                          <w:p w14:paraId="7B9F815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31342E" w14:textId="77777777" w:rsidR="00CD4489" w:rsidRPr="004B75A9" w:rsidRDefault="00CD4489">
                            <w:pPr>
                              <w:rPr>
                                <w:lang w:val="en-US"/>
                              </w:rPr>
                            </w:pPr>
                          </w:p>
                          <w:p w14:paraId="47AB994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235CEF" w14:textId="77777777" w:rsidR="00CD4489" w:rsidRPr="004B75A9" w:rsidRDefault="00CD4489">
                            <w:pPr>
                              <w:rPr>
                                <w:lang w:val="en-US"/>
                              </w:rPr>
                            </w:pPr>
                          </w:p>
                          <w:p w14:paraId="70B0FC2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0C5B736" w14:textId="77777777" w:rsidR="00CD4489" w:rsidRPr="004B75A9" w:rsidRDefault="00CD4489">
                            <w:pPr>
                              <w:rPr>
                                <w:lang w:val="en-US"/>
                              </w:rPr>
                            </w:pPr>
                          </w:p>
                          <w:p w14:paraId="4C126D0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EE9523" w14:textId="77777777" w:rsidR="00CD4489" w:rsidRPr="005E3A92" w:rsidRDefault="00CD4489">
                            <w:pPr>
                              <w:rPr>
                                <w:lang w:val="en-US"/>
                              </w:rPr>
                            </w:pPr>
                          </w:p>
                          <w:p w14:paraId="50DC64D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64395" w14:textId="77777777" w:rsidR="00CD4489" w:rsidRPr="004B75A9" w:rsidRDefault="00CD4489">
                            <w:pPr>
                              <w:rPr>
                                <w:lang w:val="en-US"/>
                              </w:rPr>
                            </w:pPr>
                          </w:p>
                          <w:p w14:paraId="1B2B880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00ECA76" w14:textId="77777777" w:rsidR="00CD4489" w:rsidRPr="004B75A9" w:rsidRDefault="00CD4489">
                            <w:pPr>
                              <w:rPr>
                                <w:lang w:val="en-US"/>
                              </w:rPr>
                            </w:pPr>
                          </w:p>
                          <w:p w14:paraId="027A011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896CE9" w14:textId="77777777" w:rsidR="00CD4489" w:rsidRPr="004B75A9" w:rsidRDefault="00CD4489">
                            <w:pPr>
                              <w:rPr>
                                <w:lang w:val="en-US"/>
                              </w:rPr>
                            </w:pPr>
                          </w:p>
                          <w:p w14:paraId="3C23E30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7C9D08C" w14:textId="77777777" w:rsidR="00CD4489" w:rsidRPr="00A52486" w:rsidRDefault="00CD4489">
                            <w:pPr>
                              <w:rPr>
                                <w:lang w:val="en-US"/>
                              </w:rPr>
                            </w:pPr>
                          </w:p>
                          <w:p w14:paraId="2452638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BFFAC6" w14:textId="77777777" w:rsidR="00CD4489" w:rsidRPr="004B75A9" w:rsidRDefault="00CD4489">
                            <w:pPr>
                              <w:rPr>
                                <w:lang w:val="en-US"/>
                              </w:rPr>
                            </w:pPr>
                          </w:p>
                          <w:p w14:paraId="6B04262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93907DB" w14:textId="77777777" w:rsidR="00CD4489" w:rsidRPr="004B75A9" w:rsidRDefault="00CD4489">
                            <w:pPr>
                              <w:rPr>
                                <w:lang w:val="en-US"/>
                              </w:rPr>
                            </w:pPr>
                          </w:p>
                          <w:p w14:paraId="3BEF13E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C7437" w14:textId="77777777" w:rsidR="00CD4489" w:rsidRPr="004B75A9" w:rsidRDefault="00CD4489">
                            <w:pPr>
                              <w:rPr>
                                <w:lang w:val="en-US"/>
                              </w:rPr>
                            </w:pPr>
                          </w:p>
                          <w:p w14:paraId="6D634B4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4ADE53" w14:textId="77777777" w:rsidR="00CD4489" w:rsidRPr="00B402FD" w:rsidRDefault="00CD4489">
                            <w:pPr>
                              <w:rPr>
                                <w:lang w:val="en-US"/>
                              </w:rPr>
                            </w:pPr>
                          </w:p>
                          <w:p w14:paraId="743FC43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580079" w14:textId="77777777" w:rsidR="00CD4489" w:rsidRPr="004B75A9" w:rsidRDefault="00CD4489">
                            <w:pPr>
                              <w:rPr>
                                <w:lang w:val="en-US"/>
                              </w:rPr>
                            </w:pPr>
                          </w:p>
                          <w:p w14:paraId="4416F14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F3424E3" w14:textId="77777777" w:rsidR="00CD4489" w:rsidRPr="004B75A9" w:rsidRDefault="00CD4489">
                            <w:pPr>
                              <w:rPr>
                                <w:lang w:val="en-US"/>
                              </w:rPr>
                            </w:pPr>
                          </w:p>
                          <w:p w14:paraId="4E77F35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BFAA32" w14:textId="77777777" w:rsidR="00CD4489" w:rsidRPr="004B75A9" w:rsidRDefault="00CD4489">
                            <w:pPr>
                              <w:rPr>
                                <w:lang w:val="en-US"/>
                              </w:rPr>
                            </w:pPr>
                          </w:p>
                          <w:p w14:paraId="55F12C9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4849F7" w14:textId="77777777" w:rsidR="00CD4489" w:rsidRPr="005E3A92" w:rsidRDefault="00CD4489">
                            <w:pPr>
                              <w:rPr>
                                <w:lang w:val="en-US"/>
                              </w:rPr>
                            </w:pPr>
                          </w:p>
                          <w:p w14:paraId="104A498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F437E9" w14:textId="77777777" w:rsidR="00CD4489" w:rsidRPr="004B75A9" w:rsidRDefault="00CD4489">
                            <w:pPr>
                              <w:rPr>
                                <w:lang w:val="en-US"/>
                              </w:rPr>
                            </w:pPr>
                          </w:p>
                          <w:p w14:paraId="1011940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6894BB" w14:textId="77777777" w:rsidR="00CD4489" w:rsidRPr="004B75A9" w:rsidRDefault="00CD4489">
                            <w:pPr>
                              <w:rPr>
                                <w:lang w:val="en-US"/>
                              </w:rPr>
                            </w:pPr>
                          </w:p>
                          <w:p w14:paraId="001E88A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6D236B" w14:textId="77777777" w:rsidR="00CD4489" w:rsidRPr="004B75A9" w:rsidRDefault="00CD4489">
                            <w:pPr>
                              <w:rPr>
                                <w:lang w:val="en-US"/>
                              </w:rPr>
                            </w:pPr>
                          </w:p>
                          <w:p w14:paraId="2BF494E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01C373" w14:textId="77777777" w:rsidR="00CD4489" w:rsidRPr="005E3A92" w:rsidRDefault="00CD4489">
                            <w:pPr>
                              <w:rPr>
                                <w:lang w:val="en-US"/>
                              </w:rPr>
                            </w:pPr>
                          </w:p>
                          <w:p w14:paraId="1BB408F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C7CA2F" w14:textId="77777777" w:rsidR="00CD4489" w:rsidRPr="004B75A9" w:rsidRDefault="00CD4489">
                            <w:pPr>
                              <w:rPr>
                                <w:lang w:val="en-US"/>
                              </w:rPr>
                            </w:pPr>
                          </w:p>
                          <w:p w14:paraId="5FA4559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E74B755" w14:textId="77777777" w:rsidR="00CD4489" w:rsidRPr="004B75A9" w:rsidRDefault="00CD4489">
                            <w:pPr>
                              <w:rPr>
                                <w:lang w:val="en-US"/>
                              </w:rPr>
                            </w:pPr>
                          </w:p>
                          <w:p w14:paraId="1EAA0F2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14D5E9" w14:textId="77777777" w:rsidR="00CD4489" w:rsidRPr="004B75A9" w:rsidRDefault="00CD4489">
                            <w:pPr>
                              <w:rPr>
                                <w:lang w:val="en-US"/>
                              </w:rPr>
                            </w:pPr>
                          </w:p>
                          <w:p w14:paraId="235F3E1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CAD61" w14:textId="77777777" w:rsidR="00CD4489" w:rsidRPr="00B402FD" w:rsidRDefault="00CD4489">
                            <w:pPr>
                              <w:rPr>
                                <w:lang w:val="en-US"/>
                              </w:rPr>
                            </w:pPr>
                          </w:p>
                          <w:p w14:paraId="07F4133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93036C" w14:textId="77777777" w:rsidR="00CD4489" w:rsidRPr="004B75A9" w:rsidRDefault="00CD4489">
                            <w:pPr>
                              <w:rPr>
                                <w:lang w:val="en-US"/>
                              </w:rPr>
                            </w:pPr>
                          </w:p>
                          <w:p w14:paraId="57F70E2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E7497C" w14:textId="77777777" w:rsidR="00CD4489" w:rsidRPr="004B75A9" w:rsidRDefault="00CD4489">
                            <w:pPr>
                              <w:rPr>
                                <w:lang w:val="en-US"/>
                              </w:rPr>
                            </w:pPr>
                          </w:p>
                          <w:p w14:paraId="32FAE6E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79D382" w14:textId="77777777" w:rsidR="00CD4489" w:rsidRPr="004B75A9" w:rsidRDefault="00CD4489">
                            <w:pPr>
                              <w:rPr>
                                <w:lang w:val="en-US"/>
                              </w:rPr>
                            </w:pPr>
                          </w:p>
                          <w:p w14:paraId="02B4120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2423F4" w14:textId="77777777" w:rsidR="00CD4489" w:rsidRPr="00D474BB" w:rsidRDefault="00CD4489">
                            <w:pPr>
                              <w:rPr>
                                <w:lang w:val="en-US"/>
                              </w:rPr>
                            </w:pPr>
                          </w:p>
                          <w:p w14:paraId="1A69602E"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79B8D2A" w14:textId="77777777" w:rsidR="00CD4489" w:rsidRPr="004B75A9" w:rsidRDefault="00CD4489">
                            <w:pPr>
                              <w:rPr>
                                <w:lang w:val="en-US"/>
                              </w:rPr>
                            </w:pPr>
                          </w:p>
                          <w:p w14:paraId="058376E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52BF3" w14:textId="77777777" w:rsidR="00CD4489" w:rsidRPr="004B75A9" w:rsidRDefault="00CD4489">
                            <w:pPr>
                              <w:rPr>
                                <w:lang w:val="en-US"/>
                              </w:rPr>
                            </w:pPr>
                          </w:p>
                          <w:p w14:paraId="6D23CD4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84D35" w14:textId="77777777" w:rsidR="00CD4489" w:rsidRPr="004B75A9" w:rsidRDefault="00CD4489">
                            <w:pPr>
                              <w:rPr>
                                <w:lang w:val="en-US"/>
                              </w:rPr>
                            </w:pPr>
                          </w:p>
                          <w:p w14:paraId="3506A75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4DD00D" w14:textId="77777777" w:rsidR="00CD4489" w:rsidRPr="005E3A92" w:rsidRDefault="00CD4489">
                            <w:pPr>
                              <w:rPr>
                                <w:lang w:val="en-US"/>
                              </w:rPr>
                            </w:pPr>
                          </w:p>
                          <w:p w14:paraId="533365B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D18234" w14:textId="77777777" w:rsidR="00CD4489" w:rsidRPr="004B75A9" w:rsidRDefault="00CD4489">
                            <w:pPr>
                              <w:rPr>
                                <w:lang w:val="en-US"/>
                              </w:rPr>
                            </w:pPr>
                          </w:p>
                          <w:p w14:paraId="017D009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8CC33A" w14:textId="77777777" w:rsidR="00CD4489" w:rsidRPr="004B75A9" w:rsidRDefault="00CD4489">
                            <w:pPr>
                              <w:rPr>
                                <w:lang w:val="en-US"/>
                              </w:rPr>
                            </w:pPr>
                          </w:p>
                          <w:p w14:paraId="3A2A532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4BE4D" w14:textId="77777777" w:rsidR="00CD4489" w:rsidRPr="004B75A9" w:rsidRDefault="00CD4489">
                            <w:pPr>
                              <w:rPr>
                                <w:lang w:val="en-US"/>
                              </w:rPr>
                            </w:pPr>
                          </w:p>
                          <w:p w14:paraId="0AC5318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0A635C" w14:textId="77777777" w:rsidR="00CD4489" w:rsidRPr="005E3A92" w:rsidRDefault="00CD4489">
                            <w:pPr>
                              <w:rPr>
                                <w:lang w:val="en-US"/>
                              </w:rPr>
                            </w:pPr>
                          </w:p>
                          <w:p w14:paraId="0B928D4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438463" w14:textId="77777777" w:rsidR="00CD4489" w:rsidRPr="004B75A9" w:rsidRDefault="00CD4489">
                            <w:pPr>
                              <w:rPr>
                                <w:lang w:val="en-US"/>
                              </w:rPr>
                            </w:pPr>
                          </w:p>
                          <w:p w14:paraId="093A936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3563D5" w14:textId="77777777" w:rsidR="00CD4489" w:rsidRPr="004B75A9" w:rsidRDefault="00CD4489">
                            <w:pPr>
                              <w:rPr>
                                <w:lang w:val="en-US"/>
                              </w:rPr>
                            </w:pPr>
                          </w:p>
                          <w:p w14:paraId="4643A9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CCCC238" w14:textId="77777777" w:rsidR="00CD4489" w:rsidRPr="004B75A9" w:rsidRDefault="00CD4489">
                            <w:pPr>
                              <w:rPr>
                                <w:lang w:val="en-US"/>
                              </w:rPr>
                            </w:pPr>
                          </w:p>
                          <w:p w14:paraId="4643AE1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79A635" w14:textId="77777777" w:rsidR="00CD4489" w:rsidRPr="00A52486" w:rsidRDefault="00CD4489">
                            <w:pPr>
                              <w:rPr>
                                <w:lang w:val="en-US"/>
                              </w:rPr>
                            </w:pPr>
                          </w:p>
                          <w:p w14:paraId="2EEA058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E34125" w14:textId="77777777" w:rsidR="00CD4489" w:rsidRPr="004B75A9" w:rsidRDefault="00CD4489">
                            <w:pPr>
                              <w:rPr>
                                <w:lang w:val="en-US"/>
                              </w:rPr>
                            </w:pPr>
                          </w:p>
                          <w:p w14:paraId="4347034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54B426" w14:textId="77777777" w:rsidR="00CD4489" w:rsidRPr="004B75A9" w:rsidRDefault="00CD4489">
                            <w:pPr>
                              <w:rPr>
                                <w:lang w:val="en-US"/>
                              </w:rPr>
                            </w:pPr>
                          </w:p>
                          <w:p w14:paraId="4A8FDFF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9099A5" w14:textId="77777777" w:rsidR="00CD4489" w:rsidRPr="004B75A9" w:rsidRDefault="00CD4489">
                            <w:pPr>
                              <w:rPr>
                                <w:lang w:val="en-US"/>
                              </w:rPr>
                            </w:pPr>
                          </w:p>
                          <w:p w14:paraId="2263134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E75772" w14:textId="77777777" w:rsidR="00CD4489" w:rsidRPr="00A52486" w:rsidRDefault="00CD4489">
                            <w:pPr>
                              <w:rPr>
                                <w:lang w:val="en-US"/>
                              </w:rPr>
                            </w:pPr>
                          </w:p>
                          <w:p w14:paraId="3F12834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435D50" w14:textId="77777777" w:rsidR="00CD4489" w:rsidRPr="004B75A9" w:rsidRDefault="00CD4489">
                            <w:pPr>
                              <w:rPr>
                                <w:lang w:val="en-US"/>
                              </w:rPr>
                            </w:pPr>
                          </w:p>
                          <w:p w14:paraId="675F9F1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669403" w14:textId="77777777" w:rsidR="00CD4489" w:rsidRPr="004B75A9" w:rsidRDefault="00CD4489">
                            <w:pPr>
                              <w:rPr>
                                <w:lang w:val="en-US"/>
                              </w:rPr>
                            </w:pPr>
                          </w:p>
                          <w:p w14:paraId="2C49177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B1560E3" w14:textId="77777777" w:rsidR="00CD4489" w:rsidRPr="004B75A9" w:rsidRDefault="00CD4489">
                            <w:pPr>
                              <w:rPr>
                                <w:lang w:val="en-US"/>
                              </w:rPr>
                            </w:pPr>
                          </w:p>
                          <w:p w14:paraId="4E328A3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EDC1E5" w14:textId="77777777" w:rsidR="00CD4489" w:rsidRPr="005E3A92" w:rsidRDefault="00CD4489">
                            <w:pPr>
                              <w:rPr>
                                <w:lang w:val="en-US"/>
                              </w:rPr>
                            </w:pPr>
                          </w:p>
                          <w:p w14:paraId="5334141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F42634" w14:textId="77777777" w:rsidR="00CD4489" w:rsidRPr="004B75A9" w:rsidRDefault="00CD4489">
                            <w:pPr>
                              <w:rPr>
                                <w:lang w:val="en-US"/>
                              </w:rPr>
                            </w:pPr>
                          </w:p>
                          <w:p w14:paraId="246A5CE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BC73E" w14:textId="77777777" w:rsidR="00CD4489" w:rsidRPr="004B75A9" w:rsidRDefault="00CD4489">
                            <w:pPr>
                              <w:rPr>
                                <w:lang w:val="en-US"/>
                              </w:rPr>
                            </w:pPr>
                          </w:p>
                          <w:p w14:paraId="6A97528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45663F" w14:textId="77777777" w:rsidR="00CD4489" w:rsidRPr="004B75A9" w:rsidRDefault="00CD4489">
                            <w:pPr>
                              <w:rPr>
                                <w:lang w:val="en-US"/>
                              </w:rPr>
                            </w:pPr>
                          </w:p>
                          <w:p w14:paraId="637065F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057259" w14:textId="77777777" w:rsidR="00CD4489" w:rsidRPr="005E3A92" w:rsidRDefault="00CD4489">
                            <w:pPr>
                              <w:rPr>
                                <w:lang w:val="en-US"/>
                              </w:rPr>
                            </w:pPr>
                          </w:p>
                          <w:p w14:paraId="6E00BF8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C1BB20" w14:textId="77777777" w:rsidR="00CD4489" w:rsidRPr="004B75A9" w:rsidRDefault="00CD4489">
                            <w:pPr>
                              <w:rPr>
                                <w:lang w:val="en-US"/>
                              </w:rPr>
                            </w:pPr>
                          </w:p>
                          <w:p w14:paraId="7C347CE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A9D384" w14:textId="77777777" w:rsidR="00CD4489" w:rsidRPr="004B75A9" w:rsidRDefault="00CD4489">
                            <w:pPr>
                              <w:rPr>
                                <w:lang w:val="en-US"/>
                              </w:rPr>
                            </w:pPr>
                          </w:p>
                          <w:p w14:paraId="022417A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ABBA42" w14:textId="77777777" w:rsidR="00CD4489" w:rsidRPr="004B75A9" w:rsidRDefault="00CD4489">
                            <w:pPr>
                              <w:rPr>
                                <w:lang w:val="en-US"/>
                              </w:rPr>
                            </w:pPr>
                          </w:p>
                          <w:p w14:paraId="00153AF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84D18E" w14:textId="77777777" w:rsidR="00CD4489" w:rsidRPr="00A52486" w:rsidRDefault="00CD4489">
                            <w:pPr>
                              <w:rPr>
                                <w:lang w:val="en-US"/>
                              </w:rPr>
                            </w:pPr>
                          </w:p>
                          <w:p w14:paraId="0767FFA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C80462" w14:textId="77777777" w:rsidR="00CD4489" w:rsidRPr="004B75A9" w:rsidRDefault="00CD4489">
                            <w:pPr>
                              <w:rPr>
                                <w:lang w:val="en-US"/>
                              </w:rPr>
                            </w:pPr>
                          </w:p>
                          <w:p w14:paraId="035D057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A73BE3" w14:textId="77777777" w:rsidR="00CD4489" w:rsidRPr="004B75A9" w:rsidRDefault="00CD4489">
                            <w:pPr>
                              <w:rPr>
                                <w:lang w:val="en-US"/>
                              </w:rPr>
                            </w:pPr>
                          </w:p>
                          <w:p w14:paraId="04B139E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06FC81" w14:textId="77777777" w:rsidR="00CD4489" w:rsidRPr="004B75A9" w:rsidRDefault="00CD4489">
                            <w:pPr>
                              <w:rPr>
                                <w:lang w:val="en-US"/>
                              </w:rPr>
                            </w:pPr>
                          </w:p>
                          <w:p w14:paraId="0D11B37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B1D899B" w14:textId="77777777" w:rsidR="00CD4489" w:rsidRPr="00A52486" w:rsidRDefault="00CD4489">
                            <w:pPr>
                              <w:rPr>
                                <w:lang w:val="en-US"/>
                              </w:rPr>
                            </w:pPr>
                          </w:p>
                          <w:p w14:paraId="3734E8C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D41D74" w14:textId="77777777" w:rsidR="00CD4489" w:rsidRPr="004B75A9" w:rsidRDefault="00CD4489">
                            <w:pPr>
                              <w:rPr>
                                <w:lang w:val="en-US"/>
                              </w:rPr>
                            </w:pPr>
                          </w:p>
                          <w:p w14:paraId="7B7A8CD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7AA3B9" w14:textId="77777777" w:rsidR="00CD4489" w:rsidRPr="004B75A9" w:rsidRDefault="00CD4489">
                            <w:pPr>
                              <w:rPr>
                                <w:lang w:val="en-US"/>
                              </w:rPr>
                            </w:pPr>
                          </w:p>
                          <w:p w14:paraId="26E7B4E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146481" w14:textId="77777777" w:rsidR="00CD4489" w:rsidRPr="004B75A9" w:rsidRDefault="00CD4489">
                            <w:pPr>
                              <w:rPr>
                                <w:lang w:val="en-US"/>
                              </w:rPr>
                            </w:pPr>
                          </w:p>
                          <w:p w14:paraId="0360672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6134A8" w14:textId="77777777" w:rsidR="00CD4489" w:rsidRPr="005E3A92" w:rsidRDefault="00CD4489">
                            <w:pPr>
                              <w:rPr>
                                <w:lang w:val="en-US"/>
                              </w:rPr>
                            </w:pPr>
                          </w:p>
                          <w:p w14:paraId="402DD87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D51E80" w14:textId="77777777" w:rsidR="00CD4489" w:rsidRPr="004B75A9" w:rsidRDefault="00CD4489">
                            <w:pPr>
                              <w:rPr>
                                <w:lang w:val="en-US"/>
                              </w:rPr>
                            </w:pPr>
                          </w:p>
                          <w:p w14:paraId="3FFFD7D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F813" w14:textId="77777777" w:rsidR="00CD4489" w:rsidRPr="004B75A9" w:rsidRDefault="00CD4489">
                            <w:pPr>
                              <w:rPr>
                                <w:lang w:val="en-US"/>
                              </w:rPr>
                            </w:pPr>
                          </w:p>
                          <w:p w14:paraId="5421D2F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A7DE78" w14:textId="77777777" w:rsidR="00CD4489" w:rsidRPr="004B75A9" w:rsidRDefault="00CD4489">
                            <w:pPr>
                              <w:rPr>
                                <w:lang w:val="en-US"/>
                              </w:rPr>
                            </w:pPr>
                          </w:p>
                          <w:p w14:paraId="330E820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9F179D" w14:textId="77777777" w:rsidR="00CD4489" w:rsidRPr="005E3A92" w:rsidRDefault="00CD4489">
                            <w:pPr>
                              <w:rPr>
                                <w:lang w:val="en-US"/>
                              </w:rPr>
                            </w:pPr>
                          </w:p>
                          <w:p w14:paraId="4859D06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9CEE9D" w14:textId="77777777" w:rsidR="00CD4489" w:rsidRPr="004B75A9" w:rsidRDefault="00CD4489">
                            <w:pPr>
                              <w:rPr>
                                <w:lang w:val="en-US"/>
                              </w:rPr>
                            </w:pPr>
                          </w:p>
                          <w:p w14:paraId="777AC5C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02BE89" w14:textId="77777777" w:rsidR="00CD4489" w:rsidRPr="004B75A9" w:rsidRDefault="00CD4489">
                            <w:pPr>
                              <w:rPr>
                                <w:lang w:val="en-US"/>
                              </w:rPr>
                            </w:pPr>
                          </w:p>
                          <w:p w14:paraId="505453D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20BF7C" w14:textId="77777777" w:rsidR="00CD4489" w:rsidRPr="004B75A9" w:rsidRDefault="00CD4489">
                            <w:pPr>
                              <w:rPr>
                                <w:lang w:val="en-US"/>
                              </w:rPr>
                            </w:pPr>
                          </w:p>
                          <w:p w14:paraId="595EDF3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A66C1E" w14:textId="77777777" w:rsidR="00CD4489" w:rsidRPr="00A52486" w:rsidRDefault="00CD4489">
                            <w:pPr>
                              <w:rPr>
                                <w:lang w:val="en-US"/>
                              </w:rPr>
                            </w:pPr>
                          </w:p>
                          <w:p w14:paraId="368E8FA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97121" w14:textId="77777777" w:rsidR="00CD4489" w:rsidRPr="004B75A9" w:rsidRDefault="00CD4489">
                            <w:pPr>
                              <w:rPr>
                                <w:lang w:val="en-US"/>
                              </w:rPr>
                            </w:pPr>
                          </w:p>
                          <w:p w14:paraId="4EE5BDB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AB7D80" w14:textId="77777777" w:rsidR="00CD4489" w:rsidRPr="004B75A9" w:rsidRDefault="00CD4489">
                            <w:pPr>
                              <w:rPr>
                                <w:lang w:val="en-US"/>
                              </w:rPr>
                            </w:pPr>
                          </w:p>
                          <w:p w14:paraId="73FA92E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E2AE56" w14:textId="77777777" w:rsidR="00CD4489" w:rsidRPr="004B75A9" w:rsidRDefault="00CD4489">
                            <w:pPr>
                              <w:rPr>
                                <w:lang w:val="en-US"/>
                              </w:rPr>
                            </w:pPr>
                          </w:p>
                          <w:p w14:paraId="0947145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E484F5" w14:textId="77777777" w:rsidR="00CD4489" w:rsidRPr="00B402FD" w:rsidRDefault="00CD4489">
                            <w:pPr>
                              <w:rPr>
                                <w:lang w:val="en-US"/>
                              </w:rPr>
                            </w:pPr>
                          </w:p>
                          <w:p w14:paraId="07CD70B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F68E6ED" w14:textId="77777777" w:rsidR="00CD4489" w:rsidRPr="004B75A9" w:rsidRDefault="00CD4489">
                            <w:pPr>
                              <w:rPr>
                                <w:lang w:val="en-US"/>
                              </w:rPr>
                            </w:pPr>
                          </w:p>
                          <w:p w14:paraId="26700DE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D14D47" w14:textId="77777777" w:rsidR="00CD4489" w:rsidRPr="004B75A9" w:rsidRDefault="00CD4489">
                            <w:pPr>
                              <w:rPr>
                                <w:lang w:val="en-US"/>
                              </w:rPr>
                            </w:pPr>
                          </w:p>
                          <w:p w14:paraId="7F8E5CC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38A4325" w14:textId="77777777" w:rsidR="00CD4489" w:rsidRPr="004B75A9" w:rsidRDefault="00CD4489">
                            <w:pPr>
                              <w:rPr>
                                <w:lang w:val="en-US"/>
                              </w:rPr>
                            </w:pPr>
                          </w:p>
                          <w:p w14:paraId="3A3E97D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54E6AF" w14:textId="77777777" w:rsidR="00CD4489" w:rsidRPr="005E3A92" w:rsidRDefault="00CD4489">
                            <w:pPr>
                              <w:rPr>
                                <w:lang w:val="en-US"/>
                              </w:rPr>
                            </w:pPr>
                          </w:p>
                          <w:p w14:paraId="6A22828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8F6E676" w14:textId="77777777" w:rsidR="00CD4489" w:rsidRPr="004B75A9" w:rsidRDefault="00CD4489">
                            <w:pPr>
                              <w:rPr>
                                <w:lang w:val="en-US"/>
                              </w:rPr>
                            </w:pPr>
                          </w:p>
                          <w:p w14:paraId="42F4202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821F22" w14:textId="77777777" w:rsidR="00CD4489" w:rsidRPr="004B75A9" w:rsidRDefault="00CD4489">
                            <w:pPr>
                              <w:rPr>
                                <w:lang w:val="en-US"/>
                              </w:rPr>
                            </w:pPr>
                          </w:p>
                          <w:p w14:paraId="5CF1203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6D8EB0" w14:textId="77777777" w:rsidR="00CD4489" w:rsidRPr="004B75A9" w:rsidRDefault="00CD4489">
                            <w:pPr>
                              <w:rPr>
                                <w:lang w:val="en-US"/>
                              </w:rPr>
                            </w:pPr>
                          </w:p>
                          <w:p w14:paraId="6B07ABF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5CD4C9" w14:textId="77777777" w:rsidR="00CD4489" w:rsidRPr="005E3A92" w:rsidRDefault="00CD4489">
                            <w:pPr>
                              <w:rPr>
                                <w:lang w:val="en-US"/>
                              </w:rPr>
                            </w:pPr>
                          </w:p>
                          <w:p w14:paraId="245BE36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2F0190" w14:textId="77777777" w:rsidR="00CD4489" w:rsidRPr="004B75A9" w:rsidRDefault="00CD4489">
                            <w:pPr>
                              <w:rPr>
                                <w:lang w:val="en-US"/>
                              </w:rPr>
                            </w:pPr>
                          </w:p>
                          <w:p w14:paraId="4A5BDEC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7E8708" w14:textId="77777777" w:rsidR="00CD4489" w:rsidRPr="004B75A9" w:rsidRDefault="00CD4489">
                            <w:pPr>
                              <w:rPr>
                                <w:lang w:val="en-US"/>
                              </w:rPr>
                            </w:pPr>
                          </w:p>
                          <w:p w14:paraId="2E0F18B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42A61" w14:textId="77777777" w:rsidR="00CD4489" w:rsidRPr="004B75A9" w:rsidRDefault="00CD4489">
                            <w:pPr>
                              <w:rPr>
                                <w:lang w:val="en-US"/>
                              </w:rPr>
                            </w:pPr>
                          </w:p>
                          <w:p w14:paraId="304A956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2FCF8" w14:textId="77777777" w:rsidR="00CD4489" w:rsidRPr="00B402FD" w:rsidRDefault="00CD4489">
                            <w:pPr>
                              <w:rPr>
                                <w:lang w:val="en-US"/>
                              </w:rPr>
                            </w:pPr>
                          </w:p>
                          <w:p w14:paraId="62BF7A6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6C89A9C" w14:textId="77777777" w:rsidR="00CD4489" w:rsidRPr="004B75A9" w:rsidRDefault="00CD4489">
                            <w:pPr>
                              <w:rPr>
                                <w:lang w:val="en-US"/>
                              </w:rPr>
                            </w:pPr>
                          </w:p>
                          <w:p w14:paraId="38E04BE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CCD914" w14:textId="77777777" w:rsidR="00CD4489" w:rsidRPr="004B75A9" w:rsidRDefault="00CD4489">
                            <w:pPr>
                              <w:rPr>
                                <w:lang w:val="en-US"/>
                              </w:rPr>
                            </w:pPr>
                          </w:p>
                          <w:p w14:paraId="40B086E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F34B71E" w14:textId="77777777" w:rsidR="00CD4489" w:rsidRPr="004B75A9" w:rsidRDefault="00CD4489">
                            <w:pPr>
                              <w:rPr>
                                <w:lang w:val="en-US"/>
                              </w:rPr>
                            </w:pPr>
                          </w:p>
                          <w:p w14:paraId="3461DA4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8FEE015" w14:textId="77777777" w:rsidR="00CD4489" w:rsidRPr="00D474BB" w:rsidRDefault="00CD4489">
                            <w:pPr>
                              <w:rPr>
                                <w:lang w:val="en-US"/>
                              </w:rPr>
                            </w:pPr>
                          </w:p>
                          <w:p w14:paraId="7149C6F0"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661DB6D" w14:textId="77777777" w:rsidR="00CD4489" w:rsidRPr="004B75A9" w:rsidRDefault="00CD4489">
                            <w:pPr>
                              <w:rPr>
                                <w:lang w:val="en-US"/>
                              </w:rPr>
                            </w:pPr>
                          </w:p>
                          <w:p w14:paraId="632BB05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1938AD" w14:textId="77777777" w:rsidR="00CD4489" w:rsidRPr="004B75A9" w:rsidRDefault="00CD4489">
                            <w:pPr>
                              <w:rPr>
                                <w:lang w:val="en-US"/>
                              </w:rPr>
                            </w:pPr>
                          </w:p>
                          <w:p w14:paraId="489FFF5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148DAB" w14:textId="77777777" w:rsidR="00CD4489" w:rsidRPr="004B75A9" w:rsidRDefault="00CD4489">
                            <w:pPr>
                              <w:rPr>
                                <w:lang w:val="en-US"/>
                              </w:rPr>
                            </w:pPr>
                          </w:p>
                          <w:p w14:paraId="588BAEC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BC6049" w14:textId="77777777" w:rsidR="00CD4489" w:rsidRPr="005E3A92" w:rsidRDefault="00CD4489">
                            <w:pPr>
                              <w:rPr>
                                <w:lang w:val="en-US"/>
                              </w:rPr>
                            </w:pPr>
                          </w:p>
                          <w:p w14:paraId="32C6842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85F0E" w14:textId="77777777" w:rsidR="00CD4489" w:rsidRPr="004B75A9" w:rsidRDefault="00CD4489">
                            <w:pPr>
                              <w:rPr>
                                <w:lang w:val="en-US"/>
                              </w:rPr>
                            </w:pPr>
                          </w:p>
                          <w:p w14:paraId="15F35DE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4652049" w14:textId="77777777" w:rsidR="00CD4489" w:rsidRPr="004B75A9" w:rsidRDefault="00CD4489">
                            <w:pPr>
                              <w:rPr>
                                <w:lang w:val="en-US"/>
                              </w:rPr>
                            </w:pPr>
                          </w:p>
                          <w:p w14:paraId="2694560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62025" w14:textId="77777777" w:rsidR="00CD4489" w:rsidRPr="004B75A9" w:rsidRDefault="00CD4489">
                            <w:pPr>
                              <w:rPr>
                                <w:lang w:val="en-US"/>
                              </w:rPr>
                            </w:pPr>
                          </w:p>
                          <w:p w14:paraId="1CFBE2B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364873" w14:textId="77777777" w:rsidR="00CD4489" w:rsidRPr="005E3A92" w:rsidRDefault="00CD4489">
                            <w:pPr>
                              <w:rPr>
                                <w:lang w:val="en-US"/>
                              </w:rPr>
                            </w:pPr>
                          </w:p>
                          <w:p w14:paraId="6B862AC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252889" w14:textId="77777777" w:rsidR="00CD4489" w:rsidRPr="004B75A9" w:rsidRDefault="00CD4489">
                            <w:pPr>
                              <w:rPr>
                                <w:lang w:val="en-US"/>
                              </w:rPr>
                            </w:pPr>
                          </w:p>
                          <w:p w14:paraId="4D90C17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5A1CAA" w14:textId="77777777" w:rsidR="00CD4489" w:rsidRPr="004B75A9" w:rsidRDefault="00CD4489">
                            <w:pPr>
                              <w:rPr>
                                <w:lang w:val="en-US"/>
                              </w:rPr>
                            </w:pPr>
                          </w:p>
                          <w:p w14:paraId="2D0A6EF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FBEF8" w14:textId="77777777" w:rsidR="00CD4489" w:rsidRPr="004B75A9" w:rsidRDefault="00CD4489">
                            <w:pPr>
                              <w:rPr>
                                <w:lang w:val="en-US"/>
                              </w:rPr>
                            </w:pPr>
                          </w:p>
                          <w:p w14:paraId="025DDD4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FEB493" w14:textId="77777777" w:rsidR="00CD4489" w:rsidRPr="00A52486" w:rsidRDefault="00CD4489">
                            <w:pPr>
                              <w:rPr>
                                <w:lang w:val="en-US"/>
                              </w:rPr>
                            </w:pPr>
                          </w:p>
                          <w:p w14:paraId="776245B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18836D" w14:textId="77777777" w:rsidR="00CD4489" w:rsidRPr="004B75A9" w:rsidRDefault="00CD4489">
                            <w:pPr>
                              <w:rPr>
                                <w:lang w:val="en-US"/>
                              </w:rPr>
                            </w:pPr>
                          </w:p>
                          <w:p w14:paraId="1776A44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88C355" w14:textId="77777777" w:rsidR="00CD4489" w:rsidRPr="004B75A9" w:rsidRDefault="00CD4489">
                            <w:pPr>
                              <w:rPr>
                                <w:lang w:val="en-US"/>
                              </w:rPr>
                            </w:pPr>
                          </w:p>
                          <w:p w14:paraId="42BA6CA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E7BF55" w14:textId="77777777" w:rsidR="00CD4489" w:rsidRPr="004B75A9" w:rsidRDefault="00CD4489">
                            <w:pPr>
                              <w:rPr>
                                <w:lang w:val="en-US"/>
                              </w:rPr>
                            </w:pPr>
                          </w:p>
                          <w:p w14:paraId="49A3BFD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04BD5B" w14:textId="77777777" w:rsidR="00CD4489" w:rsidRPr="00A52486" w:rsidRDefault="00CD4489">
                            <w:pPr>
                              <w:rPr>
                                <w:lang w:val="en-US"/>
                              </w:rPr>
                            </w:pPr>
                          </w:p>
                          <w:p w14:paraId="12E122C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FEFFA8" w14:textId="77777777" w:rsidR="00CD4489" w:rsidRPr="004B75A9" w:rsidRDefault="00CD4489">
                            <w:pPr>
                              <w:rPr>
                                <w:lang w:val="en-US"/>
                              </w:rPr>
                            </w:pPr>
                          </w:p>
                          <w:p w14:paraId="0EA2BD0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B8094" w14:textId="77777777" w:rsidR="00CD4489" w:rsidRPr="004B75A9" w:rsidRDefault="00CD4489">
                            <w:pPr>
                              <w:rPr>
                                <w:lang w:val="en-US"/>
                              </w:rPr>
                            </w:pPr>
                          </w:p>
                          <w:p w14:paraId="49C073F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DF8DC" w14:textId="77777777" w:rsidR="00CD4489" w:rsidRPr="004B75A9" w:rsidRDefault="00CD4489">
                            <w:pPr>
                              <w:rPr>
                                <w:lang w:val="en-US"/>
                              </w:rPr>
                            </w:pPr>
                          </w:p>
                          <w:p w14:paraId="39B1153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87E494" w14:textId="77777777" w:rsidR="00CD4489" w:rsidRPr="005E3A92" w:rsidRDefault="00CD4489">
                            <w:pPr>
                              <w:rPr>
                                <w:lang w:val="en-US"/>
                              </w:rPr>
                            </w:pPr>
                          </w:p>
                          <w:p w14:paraId="4D58D66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2743E7" w14:textId="77777777" w:rsidR="00CD4489" w:rsidRPr="004B75A9" w:rsidRDefault="00CD4489">
                            <w:pPr>
                              <w:rPr>
                                <w:lang w:val="en-US"/>
                              </w:rPr>
                            </w:pPr>
                          </w:p>
                          <w:p w14:paraId="5164DE1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5A9FFA3" w14:textId="77777777" w:rsidR="00CD4489" w:rsidRPr="004B75A9" w:rsidRDefault="00CD4489">
                            <w:pPr>
                              <w:rPr>
                                <w:lang w:val="en-US"/>
                              </w:rPr>
                            </w:pPr>
                          </w:p>
                          <w:p w14:paraId="05C0E8C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4AF0EF5" w14:textId="77777777" w:rsidR="00CD4489" w:rsidRPr="004B75A9" w:rsidRDefault="00CD4489">
                            <w:pPr>
                              <w:rPr>
                                <w:lang w:val="en-US"/>
                              </w:rPr>
                            </w:pPr>
                          </w:p>
                          <w:p w14:paraId="5ADD9FB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456A6E" w14:textId="77777777" w:rsidR="00CD4489" w:rsidRPr="005E3A92" w:rsidRDefault="00CD4489">
                            <w:pPr>
                              <w:rPr>
                                <w:lang w:val="en-US"/>
                              </w:rPr>
                            </w:pPr>
                          </w:p>
                          <w:p w14:paraId="1910B8D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907A8F" w14:textId="77777777" w:rsidR="00CD4489" w:rsidRPr="004B75A9" w:rsidRDefault="00CD4489">
                            <w:pPr>
                              <w:rPr>
                                <w:lang w:val="en-US"/>
                              </w:rPr>
                            </w:pPr>
                          </w:p>
                          <w:p w14:paraId="0EBA97F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65AF29" w14:textId="77777777" w:rsidR="00CD4489" w:rsidRPr="004B75A9" w:rsidRDefault="00CD4489">
                            <w:pPr>
                              <w:rPr>
                                <w:lang w:val="en-US"/>
                              </w:rPr>
                            </w:pPr>
                          </w:p>
                          <w:p w14:paraId="02FD811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4E87AE" w14:textId="77777777" w:rsidR="00CD4489" w:rsidRPr="004B75A9" w:rsidRDefault="00CD4489">
                            <w:pPr>
                              <w:rPr>
                                <w:lang w:val="en-US"/>
                              </w:rPr>
                            </w:pPr>
                          </w:p>
                          <w:p w14:paraId="29B7F1C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C27E44" w14:textId="77777777" w:rsidR="00CD4489" w:rsidRPr="00A52486" w:rsidRDefault="00CD4489">
                            <w:pPr>
                              <w:rPr>
                                <w:lang w:val="en-US"/>
                              </w:rPr>
                            </w:pPr>
                          </w:p>
                          <w:p w14:paraId="1072A19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ACE742" w14:textId="77777777" w:rsidR="00CD4489" w:rsidRPr="004B75A9" w:rsidRDefault="00CD4489">
                            <w:pPr>
                              <w:rPr>
                                <w:lang w:val="en-US"/>
                              </w:rPr>
                            </w:pPr>
                          </w:p>
                          <w:p w14:paraId="3C308F9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00772F" w14:textId="77777777" w:rsidR="00CD4489" w:rsidRPr="004B75A9" w:rsidRDefault="00CD4489">
                            <w:pPr>
                              <w:rPr>
                                <w:lang w:val="en-US"/>
                              </w:rPr>
                            </w:pPr>
                          </w:p>
                          <w:p w14:paraId="62E900D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D13B5A" w14:textId="77777777" w:rsidR="00CD4489" w:rsidRPr="004B75A9" w:rsidRDefault="00CD4489">
                            <w:pPr>
                              <w:rPr>
                                <w:lang w:val="en-US"/>
                              </w:rPr>
                            </w:pPr>
                          </w:p>
                          <w:p w14:paraId="38DEB4F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D1A706" w14:textId="77777777" w:rsidR="00CD4489" w:rsidRPr="00A52486" w:rsidRDefault="00CD4489">
                            <w:pPr>
                              <w:rPr>
                                <w:lang w:val="en-US"/>
                              </w:rPr>
                            </w:pPr>
                          </w:p>
                          <w:p w14:paraId="2A4EA5C7"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63A7F16" w14:textId="77777777" w:rsidR="00CD4489" w:rsidRPr="004B75A9" w:rsidRDefault="00CD4489">
                            <w:pPr>
                              <w:rPr>
                                <w:lang w:val="en-US"/>
                              </w:rPr>
                            </w:pPr>
                          </w:p>
                          <w:p w14:paraId="2D2A46E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EE286A" w14:textId="77777777" w:rsidR="00CD4489" w:rsidRPr="004B75A9" w:rsidRDefault="00CD4489">
                            <w:pPr>
                              <w:rPr>
                                <w:lang w:val="en-US"/>
                              </w:rPr>
                            </w:pPr>
                          </w:p>
                          <w:p w14:paraId="50913BF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B5EA7C" w14:textId="77777777" w:rsidR="00CD4489" w:rsidRPr="004B75A9" w:rsidRDefault="00CD4489">
                            <w:pPr>
                              <w:rPr>
                                <w:lang w:val="en-US"/>
                              </w:rPr>
                            </w:pPr>
                          </w:p>
                          <w:p w14:paraId="53F197F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6102B3" w14:textId="77777777" w:rsidR="00CD4489" w:rsidRPr="005E3A92" w:rsidRDefault="00CD4489">
                            <w:pPr>
                              <w:rPr>
                                <w:lang w:val="en-US"/>
                              </w:rPr>
                            </w:pPr>
                          </w:p>
                          <w:p w14:paraId="02B190E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10BBC4" w14:textId="77777777" w:rsidR="00CD4489" w:rsidRPr="004B75A9" w:rsidRDefault="00CD4489">
                            <w:pPr>
                              <w:rPr>
                                <w:lang w:val="en-US"/>
                              </w:rPr>
                            </w:pPr>
                          </w:p>
                          <w:p w14:paraId="2A0043D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73786C4" w14:textId="77777777" w:rsidR="00CD4489" w:rsidRPr="004B75A9" w:rsidRDefault="00CD4489">
                            <w:pPr>
                              <w:rPr>
                                <w:lang w:val="en-US"/>
                              </w:rPr>
                            </w:pPr>
                          </w:p>
                          <w:p w14:paraId="5839EA1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D73D5E" w14:textId="77777777" w:rsidR="00CD4489" w:rsidRPr="004B75A9" w:rsidRDefault="00CD4489">
                            <w:pPr>
                              <w:rPr>
                                <w:lang w:val="en-US"/>
                              </w:rPr>
                            </w:pPr>
                          </w:p>
                          <w:p w14:paraId="1C5A090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192F21" w14:textId="77777777" w:rsidR="00CD4489" w:rsidRPr="005E3A92" w:rsidRDefault="00CD4489">
                            <w:pPr>
                              <w:rPr>
                                <w:lang w:val="en-US"/>
                              </w:rPr>
                            </w:pPr>
                          </w:p>
                          <w:p w14:paraId="7231D9C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7DA559" w14:textId="77777777" w:rsidR="00CD4489" w:rsidRPr="004B75A9" w:rsidRDefault="00CD4489">
                            <w:pPr>
                              <w:rPr>
                                <w:lang w:val="en-US"/>
                              </w:rPr>
                            </w:pPr>
                          </w:p>
                          <w:p w14:paraId="583D4EB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02181A" w14:textId="77777777" w:rsidR="00CD4489" w:rsidRPr="004B75A9" w:rsidRDefault="00CD4489">
                            <w:pPr>
                              <w:rPr>
                                <w:lang w:val="en-US"/>
                              </w:rPr>
                            </w:pPr>
                          </w:p>
                          <w:p w14:paraId="426371D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1226A1" w14:textId="77777777" w:rsidR="00CD4489" w:rsidRPr="004B75A9" w:rsidRDefault="00CD4489">
                            <w:pPr>
                              <w:rPr>
                                <w:lang w:val="en-US"/>
                              </w:rPr>
                            </w:pPr>
                          </w:p>
                          <w:p w14:paraId="5F60E82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7B93A" w14:textId="77777777" w:rsidR="00CD4489" w:rsidRPr="00A52486" w:rsidRDefault="00CD4489">
                            <w:pPr>
                              <w:rPr>
                                <w:lang w:val="en-US"/>
                              </w:rPr>
                            </w:pPr>
                          </w:p>
                          <w:p w14:paraId="5A49A65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7FEB6A" w14:textId="77777777" w:rsidR="00CD4489" w:rsidRPr="004B75A9" w:rsidRDefault="00CD4489">
                            <w:pPr>
                              <w:rPr>
                                <w:lang w:val="en-US"/>
                              </w:rPr>
                            </w:pPr>
                          </w:p>
                          <w:p w14:paraId="0477331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F02E01" w14:textId="77777777" w:rsidR="00CD4489" w:rsidRPr="004B75A9" w:rsidRDefault="00CD4489">
                            <w:pPr>
                              <w:rPr>
                                <w:lang w:val="en-US"/>
                              </w:rPr>
                            </w:pPr>
                          </w:p>
                          <w:p w14:paraId="7821DA1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B89CC4" w14:textId="77777777" w:rsidR="00CD4489" w:rsidRPr="004B75A9" w:rsidRDefault="00CD4489">
                            <w:pPr>
                              <w:rPr>
                                <w:lang w:val="en-US"/>
                              </w:rPr>
                            </w:pPr>
                          </w:p>
                          <w:p w14:paraId="5662E12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642F65" w14:textId="77777777" w:rsidR="00CD4489" w:rsidRPr="00B402FD" w:rsidRDefault="00CD4489">
                            <w:pPr>
                              <w:rPr>
                                <w:lang w:val="en-US"/>
                              </w:rPr>
                            </w:pPr>
                          </w:p>
                          <w:p w14:paraId="2C555445"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8EA518" w14:textId="77777777" w:rsidR="00CD4489" w:rsidRPr="004B75A9" w:rsidRDefault="00CD4489">
                            <w:pPr>
                              <w:rPr>
                                <w:lang w:val="en-US"/>
                              </w:rPr>
                            </w:pPr>
                          </w:p>
                          <w:p w14:paraId="5B60753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7E981A" w14:textId="77777777" w:rsidR="00CD4489" w:rsidRPr="004B75A9" w:rsidRDefault="00CD4489">
                            <w:pPr>
                              <w:rPr>
                                <w:lang w:val="en-US"/>
                              </w:rPr>
                            </w:pPr>
                          </w:p>
                          <w:p w14:paraId="799DE95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0DD53F" w14:textId="77777777" w:rsidR="00CD4489" w:rsidRPr="004B75A9" w:rsidRDefault="00CD4489">
                            <w:pPr>
                              <w:rPr>
                                <w:lang w:val="en-US"/>
                              </w:rPr>
                            </w:pPr>
                          </w:p>
                          <w:p w14:paraId="3FBAAA8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CD24F" w14:textId="77777777" w:rsidR="00CD4489" w:rsidRPr="005E3A92" w:rsidRDefault="00CD4489">
                            <w:pPr>
                              <w:rPr>
                                <w:lang w:val="en-US"/>
                              </w:rPr>
                            </w:pPr>
                          </w:p>
                          <w:p w14:paraId="0D8D15A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84E30F" w14:textId="77777777" w:rsidR="00CD4489" w:rsidRPr="004B75A9" w:rsidRDefault="00CD4489">
                            <w:pPr>
                              <w:rPr>
                                <w:lang w:val="en-US"/>
                              </w:rPr>
                            </w:pPr>
                          </w:p>
                          <w:p w14:paraId="1D07C18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97C396" w14:textId="77777777" w:rsidR="00CD4489" w:rsidRPr="004B75A9" w:rsidRDefault="00CD4489">
                            <w:pPr>
                              <w:rPr>
                                <w:lang w:val="en-US"/>
                              </w:rPr>
                            </w:pPr>
                          </w:p>
                          <w:p w14:paraId="52373B2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BE4B244" w14:textId="77777777" w:rsidR="00CD4489" w:rsidRPr="004B75A9" w:rsidRDefault="00CD4489">
                            <w:pPr>
                              <w:rPr>
                                <w:lang w:val="en-US"/>
                              </w:rPr>
                            </w:pPr>
                          </w:p>
                          <w:p w14:paraId="7F979A8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10970B" w14:textId="77777777" w:rsidR="00CD4489" w:rsidRPr="005E3A92" w:rsidRDefault="00CD4489">
                            <w:pPr>
                              <w:rPr>
                                <w:lang w:val="en-US"/>
                              </w:rPr>
                            </w:pPr>
                          </w:p>
                          <w:p w14:paraId="7328C479"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0658B4" w14:textId="77777777" w:rsidR="00CD4489" w:rsidRPr="004B75A9" w:rsidRDefault="00CD4489">
                            <w:pPr>
                              <w:rPr>
                                <w:lang w:val="en-US"/>
                              </w:rPr>
                            </w:pPr>
                          </w:p>
                          <w:p w14:paraId="5485F03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5E684B" w14:textId="77777777" w:rsidR="00CD4489" w:rsidRPr="004B75A9" w:rsidRDefault="00CD4489">
                            <w:pPr>
                              <w:rPr>
                                <w:lang w:val="en-US"/>
                              </w:rPr>
                            </w:pPr>
                          </w:p>
                          <w:p w14:paraId="0DD3E30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BA79D0" w14:textId="77777777" w:rsidR="00CD4489" w:rsidRPr="004B75A9" w:rsidRDefault="00CD4489">
                            <w:pPr>
                              <w:rPr>
                                <w:lang w:val="en-US"/>
                              </w:rPr>
                            </w:pPr>
                          </w:p>
                          <w:p w14:paraId="50DFDF5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8861C7" w14:textId="77777777" w:rsidR="00CD4489" w:rsidRPr="00B402FD" w:rsidRDefault="00CD4489">
                            <w:pPr>
                              <w:rPr>
                                <w:lang w:val="en-US"/>
                              </w:rPr>
                            </w:pPr>
                          </w:p>
                          <w:p w14:paraId="72BE6A03"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F5E423" w14:textId="77777777" w:rsidR="00CD4489" w:rsidRPr="004B75A9" w:rsidRDefault="00CD4489">
                            <w:pPr>
                              <w:rPr>
                                <w:lang w:val="en-US"/>
                              </w:rPr>
                            </w:pPr>
                          </w:p>
                          <w:p w14:paraId="2D3DCDA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088A8A" w14:textId="77777777" w:rsidR="00CD4489" w:rsidRPr="004B75A9" w:rsidRDefault="00CD4489">
                            <w:pPr>
                              <w:rPr>
                                <w:lang w:val="en-US"/>
                              </w:rPr>
                            </w:pPr>
                          </w:p>
                          <w:p w14:paraId="74E62618"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066D9" w14:textId="77777777" w:rsidR="00CD4489" w:rsidRPr="004B75A9" w:rsidRDefault="00CD4489">
                            <w:pPr>
                              <w:rPr>
                                <w:lang w:val="en-US"/>
                              </w:rPr>
                            </w:pPr>
                          </w:p>
                          <w:p w14:paraId="016D6FC4"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12281" id="Text Box 8" o:spid="_x0000_s1030" type="#_x0000_t202" style="position:absolute;margin-left:-19.25pt;margin-top:20.2pt;width:404.6pt;height:89.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" filled="f" stroked="f" strokeweight=".5pt">
                <v:textbox>
                  <w:txbxContent>
                    <w:p w14:paraId="16BB114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1920B69" w14:textId="77777777" w:rsidR="00CD4489" w:rsidRPr="004B75A9" w:rsidRDefault="00CD4489">
                      <w:pPr>
                        <w:rPr>
                          <w:lang w:val="en-US"/>
                        </w:rPr>
                      </w:pPr>
                    </w:p>
                    <w:p w14:paraId="7ACC8D5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57266A" w14:textId="77777777" w:rsidR="00CD4489" w:rsidRPr="004B75A9" w:rsidRDefault="00CD4489">
                      <w:pPr>
                        <w:rPr>
                          <w:lang w:val="en-US"/>
                        </w:rPr>
                      </w:pPr>
                    </w:p>
                    <w:p w14:paraId="6E6961E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DD0FD7" w14:textId="77777777" w:rsidR="00CD4489" w:rsidRPr="004B75A9" w:rsidRDefault="00CD4489">
                      <w:pPr>
                        <w:rPr>
                          <w:lang w:val="en-US"/>
                        </w:rPr>
                      </w:pPr>
                    </w:p>
                    <w:p w14:paraId="4AB584F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BA0996" w14:textId="77777777" w:rsidR="00CD4489" w:rsidRPr="005E3A92" w:rsidRDefault="00CD4489">
                      <w:pPr>
                        <w:rPr>
                          <w:lang w:val="en-US"/>
                        </w:rPr>
                      </w:pPr>
                    </w:p>
                    <w:p w14:paraId="6C0E98E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0BE455" w14:textId="77777777" w:rsidR="00CD4489" w:rsidRPr="004B75A9" w:rsidRDefault="00CD4489">
                      <w:pPr>
                        <w:rPr>
                          <w:lang w:val="en-US"/>
                        </w:rPr>
                      </w:pPr>
                    </w:p>
                    <w:p w14:paraId="6E43364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85C10C" w14:textId="77777777" w:rsidR="00CD4489" w:rsidRPr="004B75A9" w:rsidRDefault="00CD4489">
                      <w:pPr>
                        <w:rPr>
                          <w:lang w:val="en-US"/>
                        </w:rPr>
                      </w:pPr>
                    </w:p>
                    <w:p w14:paraId="5D4BA40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E08300" w14:textId="77777777" w:rsidR="00CD4489" w:rsidRPr="004B75A9" w:rsidRDefault="00CD4489">
                      <w:pPr>
                        <w:rPr>
                          <w:lang w:val="en-US"/>
                        </w:rPr>
                      </w:pPr>
                    </w:p>
                    <w:p w14:paraId="750E646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2E8F3F" w14:textId="77777777" w:rsidR="00CD4489" w:rsidRPr="005E3A92" w:rsidRDefault="00CD4489">
                      <w:pPr>
                        <w:rPr>
                          <w:lang w:val="en-US"/>
                        </w:rPr>
                      </w:pPr>
                    </w:p>
                    <w:p w14:paraId="493A36D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566624" w14:textId="77777777" w:rsidR="00CD4489" w:rsidRPr="004B75A9" w:rsidRDefault="00CD4489">
                      <w:pPr>
                        <w:rPr>
                          <w:lang w:val="en-US"/>
                        </w:rPr>
                      </w:pPr>
                    </w:p>
                    <w:p w14:paraId="629947F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6AED94" w14:textId="77777777" w:rsidR="00CD4489" w:rsidRPr="004B75A9" w:rsidRDefault="00CD4489">
                      <w:pPr>
                        <w:rPr>
                          <w:lang w:val="en-US"/>
                        </w:rPr>
                      </w:pPr>
                    </w:p>
                    <w:p w14:paraId="7A29239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7A6CF" w14:textId="77777777" w:rsidR="00CD4489" w:rsidRPr="004B75A9" w:rsidRDefault="00CD4489">
                      <w:pPr>
                        <w:rPr>
                          <w:lang w:val="en-US"/>
                        </w:rPr>
                      </w:pPr>
                    </w:p>
                    <w:p w14:paraId="32D7215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2273E7C" w14:textId="77777777" w:rsidR="00CD4489" w:rsidRPr="00A52486" w:rsidRDefault="00CD4489">
                      <w:pPr>
                        <w:rPr>
                          <w:lang w:val="en-US"/>
                        </w:rPr>
                      </w:pPr>
                    </w:p>
                    <w:p w14:paraId="3694C4C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E0D2C" w14:textId="77777777" w:rsidR="00CD4489" w:rsidRPr="004B75A9" w:rsidRDefault="00CD4489">
                      <w:pPr>
                        <w:rPr>
                          <w:lang w:val="en-US"/>
                        </w:rPr>
                      </w:pPr>
                    </w:p>
                    <w:p w14:paraId="415BF34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91B227" w14:textId="77777777" w:rsidR="00CD4489" w:rsidRPr="004B75A9" w:rsidRDefault="00CD4489">
                      <w:pPr>
                        <w:rPr>
                          <w:lang w:val="en-US"/>
                        </w:rPr>
                      </w:pPr>
                    </w:p>
                    <w:p w14:paraId="136C72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3C379" w14:textId="77777777" w:rsidR="00CD4489" w:rsidRPr="004B75A9" w:rsidRDefault="00CD4489">
                      <w:pPr>
                        <w:rPr>
                          <w:lang w:val="en-US"/>
                        </w:rPr>
                      </w:pPr>
                    </w:p>
                    <w:p w14:paraId="6E1EC58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8CE4AC" w14:textId="77777777" w:rsidR="00CD4489" w:rsidRPr="00A52486" w:rsidRDefault="00CD4489">
                      <w:pPr>
                        <w:rPr>
                          <w:lang w:val="en-US"/>
                        </w:rPr>
                      </w:pPr>
                    </w:p>
                    <w:p w14:paraId="112D747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A2591" w14:textId="77777777" w:rsidR="00CD4489" w:rsidRPr="004B75A9" w:rsidRDefault="00CD4489">
                      <w:pPr>
                        <w:rPr>
                          <w:lang w:val="en-US"/>
                        </w:rPr>
                      </w:pPr>
                    </w:p>
                    <w:p w14:paraId="26DFFCD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F2F9A0" w14:textId="77777777" w:rsidR="00CD4489" w:rsidRPr="004B75A9" w:rsidRDefault="00CD4489">
                      <w:pPr>
                        <w:rPr>
                          <w:lang w:val="en-US"/>
                        </w:rPr>
                      </w:pPr>
                    </w:p>
                    <w:p w14:paraId="795F5A3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141FBB" w14:textId="77777777" w:rsidR="00CD4489" w:rsidRPr="004B75A9" w:rsidRDefault="00CD4489">
                      <w:pPr>
                        <w:rPr>
                          <w:lang w:val="en-US"/>
                        </w:rPr>
                      </w:pPr>
                    </w:p>
                    <w:p w14:paraId="5112349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278F8D2" w14:textId="77777777" w:rsidR="00CD4489" w:rsidRPr="005E3A92" w:rsidRDefault="00CD4489">
                      <w:pPr>
                        <w:rPr>
                          <w:lang w:val="en-US"/>
                        </w:rPr>
                      </w:pPr>
                    </w:p>
                    <w:p w14:paraId="35EE7A5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D729BA" w14:textId="77777777" w:rsidR="00CD4489" w:rsidRPr="004B75A9" w:rsidRDefault="00CD4489">
                      <w:pPr>
                        <w:rPr>
                          <w:lang w:val="en-US"/>
                        </w:rPr>
                      </w:pPr>
                    </w:p>
                    <w:p w14:paraId="1168962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55C20A" w14:textId="77777777" w:rsidR="00CD4489" w:rsidRPr="004B75A9" w:rsidRDefault="00CD4489">
                      <w:pPr>
                        <w:rPr>
                          <w:lang w:val="en-US"/>
                        </w:rPr>
                      </w:pPr>
                    </w:p>
                    <w:p w14:paraId="1901F25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ABAE56B" w14:textId="77777777" w:rsidR="00CD4489" w:rsidRPr="004B75A9" w:rsidRDefault="00CD4489">
                      <w:pPr>
                        <w:rPr>
                          <w:lang w:val="en-US"/>
                        </w:rPr>
                      </w:pPr>
                    </w:p>
                    <w:p w14:paraId="6F0036B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3F628A" w14:textId="77777777" w:rsidR="00CD4489" w:rsidRPr="005E3A92" w:rsidRDefault="00CD4489">
                      <w:pPr>
                        <w:rPr>
                          <w:lang w:val="en-US"/>
                        </w:rPr>
                      </w:pPr>
                    </w:p>
                    <w:p w14:paraId="78B44F8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BD093" w14:textId="77777777" w:rsidR="00CD4489" w:rsidRPr="004B75A9" w:rsidRDefault="00CD4489">
                      <w:pPr>
                        <w:rPr>
                          <w:lang w:val="en-US"/>
                        </w:rPr>
                      </w:pPr>
                    </w:p>
                    <w:p w14:paraId="355D6BD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FF3281" w14:textId="77777777" w:rsidR="00CD4489" w:rsidRPr="004B75A9" w:rsidRDefault="00CD4489">
                      <w:pPr>
                        <w:rPr>
                          <w:lang w:val="en-US"/>
                        </w:rPr>
                      </w:pPr>
                    </w:p>
                    <w:p w14:paraId="6841746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C5337" w14:textId="77777777" w:rsidR="00CD4489" w:rsidRPr="004B75A9" w:rsidRDefault="00CD4489">
                      <w:pPr>
                        <w:rPr>
                          <w:lang w:val="en-US"/>
                        </w:rPr>
                      </w:pPr>
                    </w:p>
                    <w:p w14:paraId="03B121C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688224" w14:textId="77777777" w:rsidR="00CD4489" w:rsidRPr="00A52486" w:rsidRDefault="00CD4489">
                      <w:pPr>
                        <w:rPr>
                          <w:lang w:val="en-US"/>
                        </w:rPr>
                      </w:pPr>
                    </w:p>
                    <w:p w14:paraId="6D556C2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23F708" w14:textId="77777777" w:rsidR="00CD4489" w:rsidRPr="004B75A9" w:rsidRDefault="00CD4489">
                      <w:pPr>
                        <w:rPr>
                          <w:lang w:val="en-US"/>
                        </w:rPr>
                      </w:pPr>
                    </w:p>
                    <w:p w14:paraId="5BC8AAF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3EDB9" w14:textId="77777777" w:rsidR="00CD4489" w:rsidRPr="004B75A9" w:rsidRDefault="00CD4489">
                      <w:pPr>
                        <w:rPr>
                          <w:lang w:val="en-US"/>
                        </w:rPr>
                      </w:pPr>
                    </w:p>
                    <w:p w14:paraId="7AD39A4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D2D8AF" w14:textId="77777777" w:rsidR="00CD4489" w:rsidRPr="004B75A9" w:rsidRDefault="00CD4489">
                      <w:pPr>
                        <w:rPr>
                          <w:lang w:val="en-US"/>
                        </w:rPr>
                      </w:pPr>
                    </w:p>
                    <w:p w14:paraId="0DCF764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F997A6" w14:textId="77777777" w:rsidR="00CD4489" w:rsidRPr="00A52486" w:rsidRDefault="00CD4489">
                      <w:pPr>
                        <w:rPr>
                          <w:lang w:val="en-US"/>
                        </w:rPr>
                      </w:pPr>
                    </w:p>
                    <w:p w14:paraId="043B9FF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736B90" w14:textId="77777777" w:rsidR="00CD4489" w:rsidRPr="004B75A9" w:rsidRDefault="00CD4489">
                      <w:pPr>
                        <w:rPr>
                          <w:lang w:val="en-US"/>
                        </w:rPr>
                      </w:pPr>
                    </w:p>
                    <w:p w14:paraId="2CF2680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8E948F" w14:textId="77777777" w:rsidR="00CD4489" w:rsidRPr="004B75A9" w:rsidRDefault="00CD4489">
                      <w:pPr>
                        <w:rPr>
                          <w:lang w:val="en-US"/>
                        </w:rPr>
                      </w:pPr>
                    </w:p>
                    <w:p w14:paraId="7AE629F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E581EF" w14:textId="77777777" w:rsidR="00CD4489" w:rsidRPr="004B75A9" w:rsidRDefault="00CD4489">
                      <w:pPr>
                        <w:rPr>
                          <w:lang w:val="en-US"/>
                        </w:rPr>
                      </w:pPr>
                    </w:p>
                    <w:p w14:paraId="01B6A27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846834" w14:textId="77777777" w:rsidR="00CD4489" w:rsidRPr="005E3A92" w:rsidRDefault="00CD4489">
                      <w:pPr>
                        <w:rPr>
                          <w:lang w:val="en-US"/>
                        </w:rPr>
                      </w:pPr>
                    </w:p>
                    <w:p w14:paraId="309E881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CD75B67" w14:textId="77777777" w:rsidR="00CD4489" w:rsidRPr="004B75A9" w:rsidRDefault="00CD4489">
                      <w:pPr>
                        <w:rPr>
                          <w:lang w:val="en-US"/>
                        </w:rPr>
                      </w:pPr>
                    </w:p>
                    <w:p w14:paraId="7CDA6D1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97C9B2" w14:textId="77777777" w:rsidR="00CD4489" w:rsidRPr="004B75A9" w:rsidRDefault="00CD4489">
                      <w:pPr>
                        <w:rPr>
                          <w:lang w:val="en-US"/>
                        </w:rPr>
                      </w:pPr>
                    </w:p>
                    <w:p w14:paraId="7421904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6A99D42" w14:textId="77777777" w:rsidR="00CD4489" w:rsidRPr="004B75A9" w:rsidRDefault="00CD4489">
                      <w:pPr>
                        <w:rPr>
                          <w:lang w:val="en-US"/>
                        </w:rPr>
                      </w:pPr>
                    </w:p>
                    <w:p w14:paraId="7402CB4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3E89D7" w14:textId="77777777" w:rsidR="00CD4489" w:rsidRPr="005E3A92" w:rsidRDefault="00CD4489">
                      <w:pPr>
                        <w:rPr>
                          <w:lang w:val="en-US"/>
                        </w:rPr>
                      </w:pPr>
                    </w:p>
                    <w:p w14:paraId="3C3AC5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5B9F197" w14:textId="77777777" w:rsidR="00CD4489" w:rsidRPr="004B75A9" w:rsidRDefault="00CD4489">
                      <w:pPr>
                        <w:rPr>
                          <w:lang w:val="en-US"/>
                        </w:rPr>
                      </w:pPr>
                    </w:p>
                    <w:p w14:paraId="3976044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F8DCF48" w14:textId="77777777" w:rsidR="00CD4489" w:rsidRPr="004B75A9" w:rsidRDefault="00CD4489">
                      <w:pPr>
                        <w:rPr>
                          <w:lang w:val="en-US"/>
                        </w:rPr>
                      </w:pPr>
                    </w:p>
                    <w:p w14:paraId="7E55FAA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7E08D3" w14:textId="77777777" w:rsidR="00CD4489" w:rsidRPr="004B75A9" w:rsidRDefault="00CD4489">
                      <w:pPr>
                        <w:rPr>
                          <w:lang w:val="en-US"/>
                        </w:rPr>
                      </w:pPr>
                    </w:p>
                    <w:p w14:paraId="552561F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D10DD" w14:textId="77777777" w:rsidR="00CD4489" w:rsidRPr="00A52486" w:rsidRDefault="00CD4489">
                      <w:pPr>
                        <w:rPr>
                          <w:lang w:val="en-US"/>
                        </w:rPr>
                      </w:pPr>
                    </w:p>
                    <w:p w14:paraId="59EC9B9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1AD21D" w14:textId="77777777" w:rsidR="00CD4489" w:rsidRPr="004B75A9" w:rsidRDefault="00CD4489">
                      <w:pPr>
                        <w:rPr>
                          <w:lang w:val="en-US"/>
                        </w:rPr>
                      </w:pPr>
                    </w:p>
                    <w:p w14:paraId="50FB9AF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F740BC8" w14:textId="77777777" w:rsidR="00CD4489" w:rsidRPr="004B75A9" w:rsidRDefault="00CD4489">
                      <w:pPr>
                        <w:rPr>
                          <w:lang w:val="en-US"/>
                        </w:rPr>
                      </w:pPr>
                    </w:p>
                    <w:p w14:paraId="01F4D7A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017C35" w14:textId="77777777" w:rsidR="00CD4489" w:rsidRPr="004B75A9" w:rsidRDefault="00CD4489">
                      <w:pPr>
                        <w:rPr>
                          <w:lang w:val="en-US"/>
                        </w:rPr>
                      </w:pPr>
                    </w:p>
                    <w:p w14:paraId="3906B7A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BF52B6" w14:textId="77777777" w:rsidR="00CD4489" w:rsidRPr="00B402FD" w:rsidRDefault="00CD4489">
                      <w:pPr>
                        <w:rPr>
                          <w:lang w:val="en-US"/>
                        </w:rPr>
                      </w:pPr>
                    </w:p>
                    <w:p w14:paraId="33D4E4F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5F9658" w14:textId="77777777" w:rsidR="00CD4489" w:rsidRPr="004B75A9" w:rsidRDefault="00CD4489">
                      <w:pPr>
                        <w:rPr>
                          <w:lang w:val="en-US"/>
                        </w:rPr>
                      </w:pPr>
                    </w:p>
                    <w:p w14:paraId="331768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1337CD" w14:textId="77777777" w:rsidR="00CD4489" w:rsidRPr="004B75A9" w:rsidRDefault="00CD4489">
                      <w:pPr>
                        <w:rPr>
                          <w:lang w:val="en-US"/>
                        </w:rPr>
                      </w:pPr>
                    </w:p>
                    <w:p w14:paraId="105084F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0AF616" w14:textId="77777777" w:rsidR="00CD4489" w:rsidRPr="004B75A9" w:rsidRDefault="00CD4489">
                      <w:pPr>
                        <w:rPr>
                          <w:lang w:val="en-US"/>
                        </w:rPr>
                      </w:pPr>
                    </w:p>
                    <w:p w14:paraId="4B8FA6D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FFB7CE" w14:textId="77777777" w:rsidR="00CD4489" w:rsidRPr="005E3A92" w:rsidRDefault="00CD4489">
                      <w:pPr>
                        <w:rPr>
                          <w:lang w:val="en-US"/>
                        </w:rPr>
                      </w:pPr>
                    </w:p>
                    <w:p w14:paraId="4D3B3AC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4B593B" w14:textId="77777777" w:rsidR="00CD4489" w:rsidRPr="004B75A9" w:rsidRDefault="00CD4489">
                      <w:pPr>
                        <w:rPr>
                          <w:lang w:val="en-US"/>
                        </w:rPr>
                      </w:pPr>
                    </w:p>
                    <w:p w14:paraId="09AB245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9D293F" w14:textId="77777777" w:rsidR="00CD4489" w:rsidRPr="004B75A9" w:rsidRDefault="00CD4489">
                      <w:pPr>
                        <w:rPr>
                          <w:lang w:val="en-US"/>
                        </w:rPr>
                      </w:pPr>
                    </w:p>
                    <w:p w14:paraId="794405F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A6AC47" w14:textId="77777777" w:rsidR="00CD4489" w:rsidRPr="004B75A9" w:rsidRDefault="00CD4489">
                      <w:pPr>
                        <w:rPr>
                          <w:lang w:val="en-US"/>
                        </w:rPr>
                      </w:pPr>
                    </w:p>
                    <w:p w14:paraId="322BF2E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11D929" w14:textId="77777777" w:rsidR="00CD4489" w:rsidRPr="005E3A92" w:rsidRDefault="00CD4489">
                      <w:pPr>
                        <w:rPr>
                          <w:lang w:val="en-US"/>
                        </w:rPr>
                      </w:pPr>
                    </w:p>
                    <w:p w14:paraId="56C4ECE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C17984" w14:textId="77777777" w:rsidR="00CD4489" w:rsidRPr="004B75A9" w:rsidRDefault="00CD4489">
                      <w:pPr>
                        <w:rPr>
                          <w:lang w:val="en-US"/>
                        </w:rPr>
                      </w:pPr>
                    </w:p>
                    <w:p w14:paraId="285F92B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8D8266" w14:textId="77777777" w:rsidR="00CD4489" w:rsidRPr="004B75A9" w:rsidRDefault="00CD4489">
                      <w:pPr>
                        <w:rPr>
                          <w:lang w:val="en-US"/>
                        </w:rPr>
                      </w:pPr>
                    </w:p>
                    <w:p w14:paraId="50D07B2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911DAB0" w14:textId="77777777" w:rsidR="00CD4489" w:rsidRPr="004B75A9" w:rsidRDefault="00CD4489">
                      <w:pPr>
                        <w:rPr>
                          <w:lang w:val="en-US"/>
                        </w:rPr>
                      </w:pPr>
                    </w:p>
                    <w:p w14:paraId="6CFF895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5EFE2" w14:textId="77777777" w:rsidR="00CD4489" w:rsidRPr="00B402FD" w:rsidRDefault="00CD4489">
                      <w:pPr>
                        <w:rPr>
                          <w:lang w:val="en-US"/>
                        </w:rPr>
                      </w:pPr>
                    </w:p>
                    <w:p w14:paraId="70107A0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256E73" w14:textId="77777777" w:rsidR="00CD4489" w:rsidRPr="004B75A9" w:rsidRDefault="00CD4489">
                      <w:pPr>
                        <w:rPr>
                          <w:lang w:val="en-US"/>
                        </w:rPr>
                      </w:pPr>
                    </w:p>
                    <w:p w14:paraId="0E0B15C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506C7B" w14:textId="77777777" w:rsidR="00CD4489" w:rsidRPr="004B75A9" w:rsidRDefault="00CD4489">
                      <w:pPr>
                        <w:rPr>
                          <w:lang w:val="en-US"/>
                        </w:rPr>
                      </w:pPr>
                    </w:p>
                    <w:p w14:paraId="5A5E930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3C8142" w14:textId="77777777" w:rsidR="00CD4489" w:rsidRPr="004B75A9" w:rsidRDefault="00CD4489">
                      <w:pPr>
                        <w:rPr>
                          <w:lang w:val="en-US"/>
                        </w:rPr>
                      </w:pPr>
                    </w:p>
                    <w:p w14:paraId="2137C6E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3D549A0" w14:textId="77777777" w:rsidR="00CD4489" w:rsidRPr="00B96BF7" w:rsidRDefault="00CD4489">
                      <w:pPr>
                        <w:rPr>
                          <w:lang w:val="en-US"/>
                        </w:rPr>
                      </w:pPr>
                    </w:p>
                    <w:p w14:paraId="58767F8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2AF3" w14:textId="77777777" w:rsidR="00CD4489" w:rsidRPr="004B75A9" w:rsidRDefault="00CD4489">
                      <w:pPr>
                        <w:rPr>
                          <w:lang w:val="en-US"/>
                        </w:rPr>
                      </w:pPr>
                    </w:p>
                    <w:p w14:paraId="3564873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CA51CA1" w14:textId="77777777" w:rsidR="00CD4489" w:rsidRPr="004B75A9" w:rsidRDefault="00CD4489">
                      <w:pPr>
                        <w:rPr>
                          <w:lang w:val="en-US"/>
                        </w:rPr>
                      </w:pPr>
                    </w:p>
                    <w:p w14:paraId="154834C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1DFD3B" w14:textId="77777777" w:rsidR="00CD4489" w:rsidRPr="004B75A9" w:rsidRDefault="00CD4489">
                      <w:pPr>
                        <w:rPr>
                          <w:lang w:val="en-US"/>
                        </w:rPr>
                      </w:pPr>
                    </w:p>
                    <w:p w14:paraId="2F887DB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4C1260" w14:textId="77777777" w:rsidR="00CD4489" w:rsidRPr="005E3A92" w:rsidRDefault="00CD4489">
                      <w:pPr>
                        <w:rPr>
                          <w:lang w:val="en-US"/>
                        </w:rPr>
                      </w:pPr>
                    </w:p>
                    <w:p w14:paraId="5B69C37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7D91B8" w14:textId="77777777" w:rsidR="00CD4489" w:rsidRPr="004B75A9" w:rsidRDefault="00CD4489">
                      <w:pPr>
                        <w:rPr>
                          <w:lang w:val="en-US"/>
                        </w:rPr>
                      </w:pPr>
                    </w:p>
                    <w:p w14:paraId="034BE44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09C75" w14:textId="77777777" w:rsidR="00CD4489" w:rsidRPr="004B75A9" w:rsidRDefault="00CD4489">
                      <w:pPr>
                        <w:rPr>
                          <w:lang w:val="en-US"/>
                        </w:rPr>
                      </w:pPr>
                    </w:p>
                    <w:p w14:paraId="0DFEFE3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A6C2A74" w14:textId="77777777" w:rsidR="00CD4489" w:rsidRPr="004B75A9" w:rsidRDefault="00CD4489">
                      <w:pPr>
                        <w:rPr>
                          <w:lang w:val="en-US"/>
                        </w:rPr>
                      </w:pPr>
                    </w:p>
                    <w:p w14:paraId="72A551C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B3EE428" w14:textId="77777777" w:rsidR="00CD4489" w:rsidRPr="005E3A92" w:rsidRDefault="00CD4489">
                      <w:pPr>
                        <w:rPr>
                          <w:lang w:val="en-US"/>
                        </w:rPr>
                      </w:pPr>
                    </w:p>
                    <w:p w14:paraId="46C3BA7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4F1DE" w14:textId="77777777" w:rsidR="00CD4489" w:rsidRPr="004B75A9" w:rsidRDefault="00CD4489">
                      <w:pPr>
                        <w:rPr>
                          <w:lang w:val="en-US"/>
                        </w:rPr>
                      </w:pPr>
                    </w:p>
                    <w:p w14:paraId="4D4FC9E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01B794" w14:textId="77777777" w:rsidR="00CD4489" w:rsidRPr="004B75A9" w:rsidRDefault="00CD4489">
                      <w:pPr>
                        <w:rPr>
                          <w:lang w:val="en-US"/>
                        </w:rPr>
                      </w:pPr>
                    </w:p>
                    <w:p w14:paraId="21EC6AA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5C36F5E" w14:textId="77777777" w:rsidR="00CD4489" w:rsidRPr="004B75A9" w:rsidRDefault="00CD4489">
                      <w:pPr>
                        <w:rPr>
                          <w:lang w:val="en-US"/>
                        </w:rPr>
                      </w:pPr>
                    </w:p>
                    <w:p w14:paraId="35942A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319FBF" w14:textId="77777777" w:rsidR="00CD4489" w:rsidRPr="00A52486" w:rsidRDefault="00CD4489">
                      <w:pPr>
                        <w:rPr>
                          <w:lang w:val="en-US"/>
                        </w:rPr>
                      </w:pPr>
                    </w:p>
                    <w:p w14:paraId="5ACA162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C11071" w14:textId="77777777" w:rsidR="00CD4489" w:rsidRPr="004B75A9" w:rsidRDefault="00CD4489">
                      <w:pPr>
                        <w:rPr>
                          <w:lang w:val="en-US"/>
                        </w:rPr>
                      </w:pPr>
                    </w:p>
                    <w:p w14:paraId="2AA087F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8C91BA" w14:textId="77777777" w:rsidR="00CD4489" w:rsidRPr="004B75A9" w:rsidRDefault="00CD4489">
                      <w:pPr>
                        <w:rPr>
                          <w:lang w:val="en-US"/>
                        </w:rPr>
                      </w:pPr>
                    </w:p>
                    <w:p w14:paraId="0ABF709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D4F8A4D" w14:textId="77777777" w:rsidR="00CD4489" w:rsidRPr="004B75A9" w:rsidRDefault="00CD4489">
                      <w:pPr>
                        <w:rPr>
                          <w:lang w:val="en-US"/>
                        </w:rPr>
                      </w:pPr>
                    </w:p>
                    <w:p w14:paraId="1F799B5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484945" w14:textId="77777777" w:rsidR="00CD4489" w:rsidRPr="00A52486" w:rsidRDefault="00CD4489">
                      <w:pPr>
                        <w:rPr>
                          <w:lang w:val="en-US"/>
                        </w:rPr>
                      </w:pPr>
                    </w:p>
                    <w:p w14:paraId="4B2FA38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A216A2" w14:textId="77777777" w:rsidR="00CD4489" w:rsidRPr="004B75A9" w:rsidRDefault="00CD4489">
                      <w:pPr>
                        <w:rPr>
                          <w:lang w:val="en-US"/>
                        </w:rPr>
                      </w:pPr>
                    </w:p>
                    <w:p w14:paraId="4E4B50D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684774" w14:textId="77777777" w:rsidR="00CD4489" w:rsidRPr="004B75A9" w:rsidRDefault="00CD4489">
                      <w:pPr>
                        <w:rPr>
                          <w:lang w:val="en-US"/>
                        </w:rPr>
                      </w:pPr>
                    </w:p>
                    <w:p w14:paraId="4D8A0BB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EFB4B5" w14:textId="77777777" w:rsidR="00CD4489" w:rsidRPr="004B75A9" w:rsidRDefault="00CD4489">
                      <w:pPr>
                        <w:rPr>
                          <w:lang w:val="en-US"/>
                        </w:rPr>
                      </w:pPr>
                    </w:p>
                    <w:p w14:paraId="5DF4660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FC3348" w14:textId="77777777" w:rsidR="00CD4489" w:rsidRPr="005E3A92" w:rsidRDefault="00CD4489">
                      <w:pPr>
                        <w:rPr>
                          <w:lang w:val="en-US"/>
                        </w:rPr>
                      </w:pPr>
                    </w:p>
                    <w:p w14:paraId="7D47FED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09367B" w14:textId="77777777" w:rsidR="00CD4489" w:rsidRPr="004B75A9" w:rsidRDefault="00CD4489">
                      <w:pPr>
                        <w:rPr>
                          <w:lang w:val="en-US"/>
                        </w:rPr>
                      </w:pPr>
                    </w:p>
                    <w:p w14:paraId="527BF0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C8A305" w14:textId="77777777" w:rsidR="00CD4489" w:rsidRPr="004B75A9" w:rsidRDefault="00CD4489">
                      <w:pPr>
                        <w:rPr>
                          <w:lang w:val="en-US"/>
                        </w:rPr>
                      </w:pPr>
                    </w:p>
                    <w:p w14:paraId="6722E76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156777" w14:textId="77777777" w:rsidR="00CD4489" w:rsidRPr="004B75A9" w:rsidRDefault="00CD4489">
                      <w:pPr>
                        <w:rPr>
                          <w:lang w:val="en-US"/>
                        </w:rPr>
                      </w:pPr>
                    </w:p>
                    <w:p w14:paraId="6D2F076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3C366A" w14:textId="77777777" w:rsidR="00CD4489" w:rsidRPr="005E3A92" w:rsidRDefault="00CD4489">
                      <w:pPr>
                        <w:rPr>
                          <w:lang w:val="en-US"/>
                        </w:rPr>
                      </w:pPr>
                    </w:p>
                    <w:p w14:paraId="6100504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15AB55" w14:textId="77777777" w:rsidR="00CD4489" w:rsidRPr="004B75A9" w:rsidRDefault="00CD4489">
                      <w:pPr>
                        <w:rPr>
                          <w:lang w:val="en-US"/>
                        </w:rPr>
                      </w:pPr>
                    </w:p>
                    <w:p w14:paraId="2E5AC46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2D8C2A" w14:textId="77777777" w:rsidR="00CD4489" w:rsidRPr="004B75A9" w:rsidRDefault="00CD4489">
                      <w:pPr>
                        <w:rPr>
                          <w:lang w:val="en-US"/>
                        </w:rPr>
                      </w:pPr>
                    </w:p>
                    <w:p w14:paraId="4D6724E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FFF004" w14:textId="77777777" w:rsidR="00CD4489" w:rsidRPr="004B75A9" w:rsidRDefault="00CD4489">
                      <w:pPr>
                        <w:rPr>
                          <w:lang w:val="en-US"/>
                        </w:rPr>
                      </w:pPr>
                    </w:p>
                    <w:p w14:paraId="5DA7761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6AF3E6" w14:textId="77777777" w:rsidR="00CD4489" w:rsidRPr="00A52486" w:rsidRDefault="00CD4489">
                      <w:pPr>
                        <w:rPr>
                          <w:lang w:val="en-US"/>
                        </w:rPr>
                      </w:pPr>
                    </w:p>
                    <w:p w14:paraId="2E1BB5B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1619F2" w14:textId="77777777" w:rsidR="00CD4489" w:rsidRPr="004B75A9" w:rsidRDefault="00CD4489">
                      <w:pPr>
                        <w:rPr>
                          <w:lang w:val="en-US"/>
                        </w:rPr>
                      </w:pPr>
                    </w:p>
                    <w:p w14:paraId="02EE402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92070CA" w14:textId="77777777" w:rsidR="00CD4489" w:rsidRPr="004B75A9" w:rsidRDefault="00CD4489">
                      <w:pPr>
                        <w:rPr>
                          <w:lang w:val="en-US"/>
                        </w:rPr>
                      </w:pPr>
                    </w:p>
                    <w:p w14:paraId="3C93AD9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8770072" w14:textId="77777777" w:rsidR="00CD4489" w:rsidRPr="004B75A9" w:rsidRDefault="00CD4489">
                      <w:pPr>
                        <w:rPr>
                          <w:lang w:val="en-US"/>
                        </w:rPr>
                      </w:pPr>
                    </w:p>
                    <w:p w14:paraId="5858B90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BE3FEA" w14:textId="77777777" w:rsidR="00CD4489" w:rsidRPr="00A52486" w:rsidRDefault="00CD4489">
                      <w:pPr>
                        <w:rPr>
                          <w:lang w:val="en-US"/>
                        </w:rPr>
                      </w:pPr>
                    </w:p>
                    <w:p w14:paraId="43A6EB1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94DD10" w14:textId="77777777" w:rsidR="00CD4489" w:rsidRPr="004B75A9" w:rsidRDefault="00CD4489">
                      <w:pPr>
                        <w:rPr>
                          <w:lang w:val="en-US"/>
                        </w:rPr>
                      </w:pPr>
                    </w:p>
                    <w:p w14:paraId="6AF1B29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5DF7FE" w14:textId="77777777" w:rsidR="00CD4489" w:rsidRPr="004B75A9" w:rsidRDefault="00CD4489">
                      <w:pPr>
                        <w:rPr>
                          <w:lang w:val="en-US"/>
                        </w:rPr>
                      </w:pPr>
                    </w:p>
                    <w:p w14:paraId="10FFA5B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851A2C" w14:textId="77777777" w:rsidR="00CD4489" w:rsidRPr="004B75A9" w:rsidRDefault="00CD4489">
                      <w:pPr>
                        <w:rPr>
                          <w:lang w:val="en-US"/>
                        </w:rPr>
                      </w:pPr>
                    </w:p>
                    <w:p w14:paraId="1F49E8C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739EC9" w14:textId="77777777" w:rsidR="00CD4489" w:rsidRPr="005E3A92" w:rsidRDefault="00CD4489">
                      <w:pPr>
                        <w:rPr>
                          <w:lang w:val="en-US"/>
                        </w:rPr>
                      </w:pPr>
                    </w:p>
                    <w:p w14:paraId="7B9F815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31342E" w14:textId="77777777" w:rsidR="00CD4489" w:rsidRPr="004B75A9" w:rsidRDefault="00CD4489">
                      <w:pPr>
                        <w:rPr>
                          <w:lang w:val="en-US"/>
                        </w:rPr>
                      </w:pPr>
                    </w:p>
                    <w:p w14:paraId="47AB994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235CEF" w14:textId="77777777" w:rsidR="00CD4489" w:rsidRPr="004B75A9" w:rsidRDefault="00CD4489">
                      <w:pPr>
                        <w:rPr>
                          <w:lang w:val="en-US"/>
                        </w:rPr>
                      </w:pPr>
                    </w:p>
                    <w:p w14:paraId="70B0FC2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0C5B736" w14:textId="77777777" w:rsidR="00CD4489" w:rsidRPr="004B75A9" w:rsidRDefault="00CD4489">
                      <w:pPr>
                        <w:rPr>
                          <w:lang w:val="en-US"/>
                        </w:rPr>
                      </w:pPr>
                    </w:p>
                    <w:p w14:paraId="4C126D0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9EE9523" w14:textId="77777777" w:rsidR="00CD4489" w:rsidRPr="005E3A92" w:rsidRDefault="00CD4489">
                      <w:pPr>
                        <w:rPr>
                          <w:lang w:val="en-US"/>
                        </w:rPr>
                      </w:pPr>
                    </w:p>
                    <w:p w14:paraId="50DC64D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2164395" w14:textId="77777777" w:rsidR="00CD4489" w:rsidRPr="004B75A9" w:rsidRDefault="00CD4489">
                      <w:pPr>
                        <w:rPr>
                          <w:lang w:val="en-US"/>
                        </w:rPr>
                      </w:pPr>
                    </w:p>
                    <w:p w14:paraId="1B2B880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00ECA76" w14:textId="77777777" w:rsidR="00CD4489" w:rsidRPr="004B75A9" w:rsidRDefault="00CD4489">
                      <w:pPr>
                        <w:rPr>
                          <w:lang w:val="en-US"/>
                        </w:rPr>
                      </w:pPr>
                    </w:p>
                    <w:p w14:paraId="027A011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D896CE9" w14:textId="77777777" w:rsidR="00CD4489" w:rsidRPr="004B75A9" w:rsidRDefault="00CD4489">
                      <w:pPr>
                        <w:rPr>
                          <w:lang w:val="en-US"/>
                        </w:rPr>
                      </w:pPr>
                    </w:p>
                    <w:p w14:paraId="3C23E30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7C9D08C" w14:textId="77777777" w:rsidR="00CD4489" w:rsidRPr="00A52486" w:rsidRDefault="00CD4489">
                      <w:pPr>
                        <w:rPr>
                          <w:lang w:val="en-US"/>
                        </w:rPr>
                      </w:pPr>
                    </w:p>
                    <w:p w14:paraId="2452638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7BFFAC6" w14:textId="77777777" w:rsidR="00CD4489" w:rsidRPr="004B75A9" w:rsidRDefault="00CD4489">
                      <w:pPr>
                        <w:rPr>
                          <w:lang w:val="en-US"/>
                        </w:rPr>
                      </w:pPr>
                    </w:p>
                    <w:p w14:paraId="6B04262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93907DB" w14:textId="77777777" w:rsidR="00CD4489" w:rsidRPr="004B75A9" w:rsidRDefault="00CD4489">
                      <w:pPr>
                        <w:rPr>
                          <w:lang w:val="en-US"/>
                        </w:rPr>
                      </w:pPr>
                    </w:p>
                    <w:p w14:paraId="3BEF13E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DDC7437" w14:textId="77777777" w:rsidR="00CD4489" w:rsidRPr="004B75A9" w:rsidRDefault="00CD4489">
                      <w:pPr>
                        <w:rPr>
                          <w:lang w:val="en-US"/>
                        </w:rPr>
                      </w:pPr>
                    </w:p>
                    <w:p w14:paraId="6D634B4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4ADE53" w14:textId="77777777" w:rsidR="00CD4489" w:rsidRPr="00B402FD" w:rsidRDefault="00CD4489">
                      <w:pPr>
                        <w:rPr>
                          <w:lang w:val="en-US"/>
                        </w:rPr>
                      </w:pPr>
                    </w:p>
                    <w:p w14:paraId="743FC43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580079" w14:textId="77777777" w:rsidR="00CD4489" w:rsidRPr="004B75A9" w:rsidRDefault="00CD4489">
                      <w:pPr>
                        <w:rPr>
                          <w:lang w:val="en-US"/>
                        </w:rPr>
                      </w:pPr>
                    </w:p>
                    <w:p w14:paraId="4416F14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F3424E3" w14:textId="77777777" w:rsidR="00CD4489" w:rsidRPr="004B75A9" w:rsidRDefault="00CD4489">
                      <w:pPr>
                        <w:rPr>
                          <w:lang w:val="en-US"/>
                        </w:rPr>
                      </w:pPr>
                    </w:p>
                    <w:p w14:paraId="4E77F35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BFAA32" w14:textId="77777777" w:rsidR="00CD4489" w:rsidRPr="004B75A9" w:rsidRDefault="00CD4489">
                      <w:pPr>
                        <w:rPr>
                          <w:lang w:val="en-US"/>
                        </w:rPr>
                      </w:pPr>
                    </w:p>
                    <w:p w14:paraId="55F12C9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4849F7" w14:textId="77777777" w:rsidR="00CD4489" w:rsidRPr="005E3A92" w:rsidRDefault="00CD4489">
                      <w:pPr>
                        <w:rPr>
                          <w:lang w:val="en-US"/>
                        </w:rPr>
                      </w:pPr>
                    </w:p>
                    <w:p w14:paraId="104A498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F437E9" w14:textId="77777777" w:rsidR="00CD4489" w:rsidRPr="004B75A9" w:rsidRDefault="00CD4489">
                      <w:pPr>
                        <w:rPr>
                          <w:lang w:val="en-US"/>
                        </w:rPr>
                      </w:pPr>
                    </w:p>
                    <w:p w14:paraId="1011940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6894BB" w14:textId="77777777" w:rsidR="00CD4489" w:rsidRPr="004B75A9" w:rsidRDefault="00CD4489">
                      <w:pPr>
                        <w:rPr>
                          <w:lang w:val="en-US"/>
                        </w:rPr>
                      </w:pPr>
                    </w:p>
                    <w:p w14:paraId="001E88A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6D236B" w14:textId="77777777" w:rsidR="00CD4489" w:rsidRPr="004B75A9" w:rsidRDefault="00CD4489">
                      <w:pPr>
                        <w:rPr>
                          <w:lang w:val="en-US"/>
                        </w:rPr>
                      </w:pPr>
                    </w:p>
                    <w:p w14:paraId="2BF494E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01C373" w14:textId="77777777" w:rsidR="00CD4489" w:rsidRPr="005E3A92" w:rsidRDefault="00CD4489">
                      <w:pPr>
                        <w:rPr>
                          <w:lang w:val="en-US"/>
                        </w:rPr>
                      </w:pPr>
                    </w:p>
                    <w:p w14:paraId="1BB408F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C7CA2F" w14:textId="77777777" w:rsidR="00CD4489" w:rsidRPr="004B75A9" w:rsidRDefault="00CD4489">
                      <w:pPr>
                        <w:rPr>
                          <w:lang w:val="en-US"/>
                        </w:rPr>
                      </w:pPr>
                    </w:p>
                    <w:p w14:paraId="5FA4559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E74B755" w14:textId="77777777" w:rsidR="00CD4489" w:rsidRPr="004B75A9" w:rsidRDefault="00CD4489">
                      <w:pPr>
                        <w:rPr>
                          <w:lang w:val="en-US"/>
                        </w:rPr>
                      </w:pPr>
                    </w:p>
                    <w:p w14:paraId="1EAA0F2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14D5E9" w14:textId="77777777" w:rsidR="00CD4489" w:rsidRPr="004B75A9" w:rsidRDefault="00CD4489">
                      <w:pPr>
                        <w:rPr>
                          <w:lang w:val="en-US"/>
                        </w:rPr>
                      </w:pPr>
                    </w:p>
                    <w:p w14:paraId="235F3E1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7DCAD61" w14:textId="77777777" w:rsidR="00CD4489" w:rsidRPr="00B402FD" w:rsidRDefault="00CD4489">
                      <w:pPr>
                        <w:rPr>
                          <w:lang w:val="en-US"/>
                        </w:rPr>
                      </w:pPr>
                    </w:p>
                    <w:p w14:paraId="07F4133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93036C" w14:textId="77777777" w:rsidR="00CD4489" w:rsidRPr="004B75A9" w:rsidRDefault="00CD4489">
                      <w:pPr>
                        <w:rPr>
                          <w:lang w:val="en-US"/>
                        </w:rPr>
                      </w:pPr>
                    </w:p>
                    <w:p w14:paraId="57F70E2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E7497C" w14:textId="77777777" w:rsidR="00CD4489" w:rsidRPr="004B75A9" w:rsidRDefault="00CD4489">
                      <w:pPr>
                        <w:rPr>
                          <w:lang w:val="en-US"/>
                        </w:rPr>
                      </w:pPr>
                    </w:p>
                    <w:p w14:paraId="32FAE6E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79D382" w14:textId="77777777" w:rsidR="00CD4489" w:rsidRPr="004B75A9" w:rsidRDefault="00CD4489">
                      <w:pPr>
                        <w:rPr>
                          <w:lang w:val="en-US"/>
                        </w:rPr>
                      </w:pPr>
                    </w:p>
                    <w:p w14:paraId="02B4120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12423F4" w14:textId="77777777" w:rsidR="00CD4489" w:rsidRPr="00D474BB" w:rsidRDefault="00CD4489">
                      <w:pPr>
                        <w:rPr>
                          <w:lang w:val="en-US"/>
                        </w:rPr>
                      </w:pPr>
                    </w:p>
                    <w:p w14:paraId="1A69602E"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79B8D2A" w14:textId="77777777" w:rsidR="00CD4489" w:rsidRPr="004B75A9" w:rsidRDefault="00CD4489">
                      <w:pPr>
                        <w:rPr>
                          <w:lang w:val="en-US"/>
                        </w:rPr>
                      </w:pPr>
                    </w:p>
                    <w:p w14:paraId="058376E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52BF3" w14:textId="77777777" w:rsidR="00CD4489" w:rsidRPr="004B75A9" w:rsidRDefault="00CD4489">
                      <w:pPr>
                        <w:rPr>
                          <w:lang w:val="en-US"/>
                        </w:rPr>
                      </w:pPr>
                    </w:p>
                    <w:p w14:paraId="6D23CD4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1884D35" w14:textId="77777777" w:rsidR="00CD4489" w:rsidRPr="004B75A9" w:rsidRDefault="00CD4489">
                      <w:pPr>
                        <w:rPr>
                          <w:lang w:val="en-US"/>
                        </w:rPr>
                      </w:pPr>
                    </w:p>
                    <w:p w14:paraId="3506A75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B4DD00D" w14:textId="77777777" w:rsidR="00CD4489" w:rsidRPr="005E3A92" w:rsidRDefault="00CD4489">
                      <w:pPr>
                        <w:rPr>
                          <w:lang w:val="en-US"/>
                        </w:rPr>
                      </w:pPr>
                    </w:p>
                    <w:p w14:paraId="533365B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5D18234" w14:textId="77777777" w:rsidR="00CD4489" w:rsidRPr="004B75A9" w:rsidRDefault="00CD4489">
                      <w:pPr>
                        <w:rPr>
                          <w:lang w:val="en-US"/>
                        </w:rPr>
                      </w:pPr>
                    </w:p>
                    <w:p w14:paraId="017D009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8CC33A" w14:textId="77777777" w:rsidR="00CD4489" w:rsidRPr="004B75A9" w:rsidRDefault="00CD4489">
                      <w:pPr>
                        <w:rPr>
                          <w:lang w:val="en-US"/>
                        </w:rPr>
                      </w:pPr>
                    </w:p>
                    <w:p w14:paraId="3A2A532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4BE4D" w14:textId="77777777" w:rsidR="00CD4489" w:rsidRPr="004B75A9" w:rsidRDefault="00CD4489">
                      <w:pPr>
                        <w:rPr>
                          <w:lang w:val="en-US"/>
                        </w:rPr>
                      </w:pPr>
                    </w:p>
                    <w:p w14:paraId="0AC5318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0A635C" w14:textId="77777777" w:rsidR="00CD4489" w:rsidRPr="005E3A92" w:rsidRDefault="00CD4489">
                      <w:pPr>
                        <w:rPr>
                          <w:lang w:val="en-US"/>
                        </w:rPr>
                      </w:pPr>
                    </w:p>
                    <w:p w14:paraId="0B928D4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438463" w14:textId="77777777" w:rsidR="00CD4489" w:rsidRPr="004B75A9" w:rsidRDefault="00CD4489">
                      <w:pPr>
                        <w:rPr>
                          <w:lang w:val="en-US"/>
                        </w:rPr>
                      </w:pPr>
                    </w:p>
                    <w:p w14:paraId="093A936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3563D5" w14:textId="77777777" w:rsidR="00CD4489" w:rsidRPr="004B75A9" w:rsidRDefault="00CD4489">
                      <w:pPr>
                        <w:rPr>
                          <w:lang w:val="en-US"/>
                        </w:rPr>
                      </w:pPr>
                    </w:p>
                    <w:p w14:paraId="4643A99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CCCC238" w14:textId="77777777" w:rsidR="00CD4489" w:rsidRPr="004B75A9" w:rsidRDefault="00CD4489">
                      <w:pPr>
                        <w:rPr>
                          <w:lang w:val="en-US"/>
                        </w:rPr>
                      </w:pPr>
                    </w:p>
                    <w:p w14:paraId="4643AE1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79A635" w14:textId="77777777" w:rsidR="00CD4489" w:rsidRPr="00A52486" w:rsidRDefault="00CD4489">
                      <w:pPr>
                        <w:rPr>
                          <w:lang w:val="en-US"/>
                        </w:rPr>
                      </w:pPr>
                    </w:p>
                    <w:p w14:paraId="2EEA058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2E34125" w14:textId="77777777" w:rsidR="00CD4489" w:rsidRPr="004B75A9" w:rsidRDefault="00CD4489">
                      <w:pPr>
                        <w:rPr>
                          <w:lang w:val="en-US"/>
                        </w:rPr>
                      </w:pPr>
                    </w:p>
                    <w:p w14:paraId="4347034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54B426" w14:textId="77777777" w:rsidR="00CD4489" w:rsidRPr="004B75A9" w:rsidRDefault="00CD4489">
                      <w:pPr>
                        <w:rPr>
                          <w:lang w:val="en-US"/>
                        </w:rPr>
                      </w:pPr>
                    </w:p>
                    <w:p w14:paraId="4A8FDFF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C9099A5" w14:textId="77777777" w:rsidR="00CD4489" w:rsidRPr="004B75A9" w:rsidRDefault="00CD4489">
                      <w:pPr>
                        <w:rPr>
                          <w:lang w:val="en-US"/>
                        </w:rPr>
                      </w:pPr>
                    </w:p>
                    <w:p w14:paraId="2263134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E75772" w14:textId="77777777" w:rsidR="00CD4489" w:rsidRPr="00A52486" w:rsidRDefault="00CD4489">
                      <w:pPr>
                        <w:rPr>
                          <w:lang w:val="en-US"/>
                        </w:rPr>
                      </w:pPr>
                    </w:p>
                    <w:p w14:paraId="3F12834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4435D50" w14:textId="77777777" w:rsidR="00CD4489" w:rsidRPr="004B75A9" w:rsidRDefault="00CD4489">
                      <w:pPr>
                        <w:rPr>
                          <w:lang w:val="en-US"/>
                        </w:rPr>
                      </w:pPr>
                    </w:p>
                    <w:p w14:paraId="675F9F1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A669403" w14:textId="77777777" w:rsidR="00CD4489" w:rsidRPr="004B75A9" w:rsidRDefault="00CD4489">
                      <w:pPr>
                        <w:rPr>
                          <w:lang w:val="en-US"/>
                        </w:rPr>
                      </w:pPr>
                    </w:p>
                    <w:p w14:paraId="2C49177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B1560E3" w14:textId="77777777" w:rsidR="00CD4489" w:rsidRPr="004B75A9" w:rsidRDefault="00CD4489">
                      <w:pPr>
                        <w:rPr>
                          <w:lang w:val="en-US"/>
                        </w:rPr>
                      </w:pPr>
                    </w:p>
                    <w:p w14:paraId="4E328A3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EDC1E5" w14:textId="77777777" w:rsidR="00CD4489" w:rsidRPr="005E3A92" w:rsidRDefault="00CD4489">
                      <w:pPr>
                        <w:rPr>
                          <w:lang w:val="en-US"/>
                        </w:rPr>
                      </w:pPr>
                    </w:p>
                    <w:p w14:paraId="5334141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F42634" w14:textId="77777777" w:rsidR="00CD4489" w:rsidRPr="004B75A9" w:rsidRDefault="00CD4489">
                      <w:pPr>
                        <w:rPr>
                          <w:lang w:val="en-US"/>
                        </w:rPr>
                      </w:pPr>
                    </w:p>
                    <w:p w14:paraId="246A5CE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7BC73E" w14:textId="77777777" w:rsidR="00CD4489" w:rsidRPr="004B75A9" w:rsidRDefault="00CD4489">
                      <w:pPr>
                        <w:rPr>
                          <w:lang w:val="en-US"/>
                        </w:rPr>
                      </w:pPr>
                    </w:p>
                    <w:p w14:paraId="6A97528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A45663F" w14:textId="77777777" w:rsidR="00CD4489" w:rsidRPr="004B75A9" w:rsidRDefault="00CD4489">
                      <w:pPr>
                        <w:rPr>
                          <w:lang w:val="en-US"/>
                        </w:rPr>
                      </w:pPr>
                    </w:p>
                    <w:p w14:paraId="637065F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A057259" w14:textId="77777777" w:rsidR="00CD4489" w:rsidRPr="005E3A92" w:rsidRDefault="00CD4489">
                      <w:pPr>
                        <w:rPr>
                          <w:lang w:val="en-US"/>
                        </w:rPr>
                      </w:pPr>
                    </w:p>
                    <w:p w14:paraId="6E00BF8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DC1BB20" w14:textId="77777777" w:rsidR="00CD4489" w:rsidRPr="004B75A9" w:rsidRDefault="00CD4489">
                      <w:pPr>
                        <w:rPr>
                          <w:lang w:val="en-US"/>
                        </w:rPr>
                      </w:pPr>
                    </w:p>
                    <w:p w14:paraId="7C347CE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A9D384" w14:textId="77777777" w:rsidR="00CD4489" w:rsidRPr="004B75A9" w:rsidRDefault="00CD4489">
                      <w:pPr>
                        <w:rPr>
                          <w:lang w:val="en-US"/>
                        </w:rPr>
                      </w:pPr>
                    </w:p>
                    <w:p w14:paraId="022417A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ABBA42" w14:textId="77777777" w:rsidR="00CD4489" w:rsidRPr="004B75A9" w:rsidRDefault="00CD4489">
                      <w:pPr>
                        <w:rPr>
                          <w:lang w:val="en-US"/>
                        </w:rPr>
                      </w:pPr>
                    </w:p>
                    <w:p w14:paraId="00153AF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84D18E" w14:textId="77777777" w:rsidR="00CD4489" w:rsidRPr="00A52486" w:rsidRDefault="00CD4489">
                      <w:pPr>
                        <w:rPr>
                          <w:lang w:val="en-US"/>
                        </w:rPr>
                      </w:pPr>
                    </w:p>
                    <w:p w14:paraId="0767FFA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BC80462" w14:textId="77777777" w:rsidR="00CD4489" w:rsidRPr="004B75A9" w:rsidRDefault="00CD4489">
                      <w:pPr>
                        <w:rPr>
                          <w:lang w:val="en-US"/>
                        </w:rPr>
                      </w:pPr>
                    </w:p>
                    <w:p w14:paraId="035D057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A73BE3" w14:textId="77777777" w:rsidR="00CD4489" w:rsidRPr="004B75A9" w:rsidRDefault="00CD4489">
                      <w:pPr>
                        <w:rPr>
                          <w:lang w:val="en-US"/>
                        </w:rPr>
                      </w:pPr>
                    </w:p>
                    <w:p w14:paraId="04B139E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06FC81" w14:textId="77777777" w:rsidR="00CD4489" w:rsidRPr="004B75A9" w:rsidRDefault="00CD4489">
                      <w:pPr>
                        <w:rPr>
                          <w:lang w:val="en-US"/>
                        </w:rPr>
                      </w:pPr>
                    </w:p>
                    <w:p w14:paraId="0D11B37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B1D899B" w14:textId="77777777" w:rsidR="00CD4489" w:rsidRPr="00A52486" w:rsidRDefault="00CD4489">
                      <w:pPr>
                        <w:rPr>
                          <w:lang w:val="en-US"/>
                        </w:rPr>
                      </w:pPr>
                    </w:p>
                    <w:p w14:paraId="3734E8C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D41D74" w14:textId="77777777" w:rsidR="00CD4489" w:rsidRPr="004B75A9" w:rsidRDefault="00CD4489">
                      <w:pPr>
                        <w:rPr>
                          <w:lang w:val="en-US"/>
                        </w:rPr>
                      </w:pPr>
                    </w:p>
                    <w:p w14:paraId="7B7A8CD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7AA3B9" w14:textId="77777777" w:rsidR="00CD4489" w:rsidRPr="004B75A9" w:rsidRDefault="00CD4489">
                      <w:pPr>
                        <w:rPr>
                          <w:lang w:val="en-US"/>
                        </w:rPr>
                      </w:pPr>
                    </w:p>
                    <w:p w14:paraId="26E7B4E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2146481" w14:textId="77777777" w:rsidR="00CD4489" w:rsidRPr="004B75A9" w:rsidRDefault="00CD4489">
                      <w:pPr>
                        <w:rPr>
                          <w:lang w:val="en-US"/>
                        </w:rPr>
                      </w:pPr>
                    </w:p>
                    <w:p w14:paraId="0360672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46134A8" w14:textId="77777777" w:rsidR="00CD4489" w:rsidRPr="005E3A92" w:rsidRDefault="00CD4489">
                      <w:pPr>
                        <w:rPr>
                          <w:lang w:val="en-US"/>
                        </w:rPr>
                      </w:pPr>
                    </w:p>
                    <w:p w14:paraId="402DD87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9D51E80" w14:textId="77777777" w:rsidR="00CD4489" w:rsidRPr="004B75A9" w:rsidRDefault="00CD4489">
                      <w:pPr>
                        <w:rPr>
                          <w:lang w:val="en-US"/>
                        </w:rPr>
                      </w:pPr>
                    </w:p>
                    <w:p w14:paraId="3FFFD7D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508F813" w14:textId="77777777" w:rsidR="00CD4489" w:rsidRPr="004B75A9" w:rsidRDefault="00CD4489">
                      <w:pPr>
                        <w:rPr>
                          <w:lang w:val="en-US"/>
                        </w:rPr>
                      </w:pPr>
                    </w:p>
                    <w:p w14:paraId="5421D2F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0A7DE78" w14:textId="77777777" w:rsidR="00CD4489" w:rsidRPr="004B75A9" w:rsidRDefault="00CD4489">
                      <w:pPr>
                        <w:rPr>
                          <w:lang w:val="en-US"/>
                        </w:rPr>
                      </w:pPr>
                    </w:p>
                    <w:p w14:paraId="330E820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9F179D" w14:textId="77777777" w:rsidR="00CD4489" w:rsidRPr="005E3A92" w:rsidRDefault="00CD4489">
                      <w:pPr>
                        <w:rPr>
                          <w:lang w:val="en-US"/>
                        </w:rPr>
                      </w:pPr>
                    </w:p>
                    <w:p w14:paraId="4859D06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9CEE9D" w14:textId="77777777" w:rsidR="00CD4489" w:rsidRPr="004B75A9" w:rsidRDefault="00CD4489">
                      <w:pPr>
                        <w:rPr>
                          <w:lang w:val="en-US"/>
                        </w:rPr>
                      </w:pPr>
                    </w:p>
                    <w:p w14:paraId="777AC5C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02BE89" w14:textId="77777777" w:rsidR="00CD4489" w:rsidRPr="004B75A9" w:rsidRDefault="00CD4489">
                      <w:pPr>
                        <w:rPr>
                          <w:lang w:val="en-US"/>
                        </w:rPr>
                      </w:pPr>
                    </w:p>
                    <w:p w14:paraId="505453D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E20BF7C" w14:textId="77777777" w:rsidR="00CD4489" w:rsidRPr="004B75A9" w:rsidRDefault="00CD4489">
                      <w:pPr>
                        <w:rPr>
                          <w:lang w:val="en-US"/>
                        </w:rPr>
                      </w:pPr>
                    </w:p>
                    <w:p w14:paraId="595EDF3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A66C1E" w14:textId="77777777" w:rsidR="00CD4489" w:rsidRPr="00A52486" w:rsidRDefault="00CD4489">
                      <w:pPr>
                        <w:rPr>
                          <w:lang w:val="en-US"/>
                        </w:rPr>
                      </w:pPr>
                    </w:p>
                    <w:p w14:paraId="368E8FA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6297121" w14:textId="77777777" w:rsidR="00CD4489" w:rsidRPr="004B75A9" w:rsidRDefault="00CD4489">
                      <w:pPr>
                        <w:rPr>
                          <w:lang w:val="en-US"/>
                        </w:rPr>
                      </w:pPr>
                    </w:p>
                    <w:p w14:paraId="4EE5BDB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EAB7D80" w14:textId="77777777" w:rsidR="00CD4489" w:rsidRPr="004B75A9" w:rsidRDefault="00CD4489">
                      <w:pPr>
                        <w:rPr>
                          <w:lang w:val="en-US"/>
                        </w:rPr>
                      </w:pPr>
                    </w:p>
                    <w:p w14:paraId="73FA92E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E2AE56" w14:textId="77777777" w:rsidR="00CD4489" w:rsidRPr="004B75A9" w:rsidRDefault="00CD4489">
                      <w:pPr>
                        <w:rPr>
                          <w:lang w:val="en-US"/>
                        </w:rPr>
                      </w:pPr>
                    </w:p>
                    <w:p w14:paraId="0947145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E484F5" w14:textId="77777777" w:rsidR="00CD4489" w:rsidRPr="00B402FD" w:rsidRDefault="00CD4489">
                      <w:pPr>
                        <w:rPr>
                          <w:lang w:val="en-US"/>
                        </w:rPr>
                      </w:pPr>
                    </w:p>
                    <w:p w14:paraId="07CD70B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F68E6ED" w14:textId="77777777" w:rsidR="00CD4489" w:rsidRPr="004B75A9" w:rsidRDefault="00CD4489">
                      <w:pPr>
                        <w:rPr>
                          <w:lang w:val="en-US"/>
                        </w:rPr>
                      </w:pPr>
                    </w:p>
                    <w:p w14:paraId="26700DE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3D14D47" w14:textId="77777777" w:rsidR="00CD4489" w:rsidRPr="004B75A9" w:rsidRDefault="00CD4489">
                      <w:pPr>
                        <w:rPr>
                          <w:lang w:val="en-US"/>
                        </w:rPr>
                      </w:pPr>
                    </w:p>
                    <w:p w14:paraId="7F8E5CC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38A4325" w14:textId="77777777" w:rsidR="00CD4489" w:rsidRPr="004B75A9" w:rsidRDefault="00CD4489">
                      <w:pPr>
                        <w:rPr>
                          <w:lang w:val="en-US"/>
                        </w:rPr>
                      </w:pPr>
                    </w:p>
                    <w:p w14:paraId="3A3E97D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E54E6AF" w14:textId="77777777" w:rsidR="00CD4489" w:rsidRPr="005E3A92" w:rsidRDefault="00CD4489">
                      <w:pPr>
                        <w:rPr>
                          <w:lang w:val="en-US"/>
                        </w:rPr>
                      </w:pPr>
                    </w:p>
                    <w:p w14:paraId="6A22828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8F6E676" w14:textId="77777777" w:rsidR="00CD4489" w:rsidRPr="004B75A9" w:rsidRDefault="00CD4489">
                      <w:pPr>
                        <w:rPr>
                          <w:lang w:val="en-US"/>
                        </w:rPr>
                      </w:pPr>
                    </w:p>
                    <w:p w14:paraId="42F4202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821F22" w14:textId="77777777" w:rsidR="00CD4489" w:rsidRPr="004B75A9" w:rsidRDefault="00CD4489">
                      <w:pPr>
                        <w:rPr>
                          <w:lang w:val="en-US"/>
                        </w:rPr>
                      </w:pPr>
                    </w:p>
                    <w:p w14:paraId="5CF1203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96D8EB0" w14:textId="77777777" w:rsidR="00CD4489" w:rsidRPr="004B75A9" w:rsidRDefault="00CD4489">
                      <w:pPr>
                        <w:rPr>
                          <w:lang w:val="en-US"/>
                        </w:rPr>
                      </w:pPr>
                    </w:p>
                    <w:p w14:paraId="6B07ABF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05CD4C9" w14:textId="77777777" w:rsidR="00CD4489" w:rsidRPr="005E3A92" w:rsidRDefault="00CD4489">
                      <w:pPr>
                        <w:rPr>
                          <w:lang w:val="en-US"/>
                        </w:rPr>
                      </w:pPr>
                    </w:p>
                    <w:p w14:paraId="245BE36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42F0190" w14:textId="77777777" w:rsidR="00CD4489" w:rsidRPr="004B75A9" w:rsidRDefault="00CD4489">
                      <w:pPr>
                        <w:rPr>
                          <w:lang w:val="en-US"/>
                        </w:rPr>
                      </w:pPr>
                    </w:p>
                    <w:p w14:paraId="4A5BDEC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17E8708" w14:textId="77777777" w:rsidR="00CD4489" w:rsidRPr="004B75A9" w:rsidRDefault="00CD4489">
                      <w:pPr>
                        <w:rPr>
                          <w:lang w:val="en-US"/>
                        </w:rPr>
                      </w:pPr>
                    </w:p>
                    <w:p w14:paraId="2E0F18B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42A61" w14:textId="77777777" w:rsidR="00CD4489" w:rsidRPr="004B75A9" w:rsidRDefault="00CD4489">
                      <w:pPr>
                        <w:rPr>
                          <w:lang w:val="en-US"/>
                        </w:rPr>
                      </w:pPr>
                    </w:p>
                    <w:p w14:paraId="304A956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852FCF8" w14:textId="77777777" w:rsidR="00CD4489" w:rsidRPr="00B402FD" w:rsidRDefault="00CD4489">
                      <w:pPr>
                        <w:rPr>
                          <w:lang w:val="en-US"/>
                        </w:rPr>
                      </w:pPr>
                    </w:p>
                    <w:p w14:paraId="62BF7A6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6C89A9C" w14:textId="77777777" w:rsidR="00CD4489" w:rsidRPr="004B75A9" w:rsidRDefault="00CD4489">
                      <w:pPr>
                        <w:rPr>
                          <w:lang w:val="en-US"/>
                        </w:rPr>
                      </w:pPr>
                    </w:p>
                    <w:p w14:paraId="38E04BE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FCCD914" w14:textId="77777777" w:rsidR="00CD4489" w:rsidRPr="004B75A9" w:rsidRDefault="00CD4489">
                      <w:pPr>
                        <w:rPr>
                          <w:lang w:val="en-US"/>
                        </w:rPr>
                      </w:pPr>
                    </w:p>
                    <w:p w14:paraId="40B086E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F34B71E" w14:textId="77777777" w:rsidR="00CD4489" w:rsidRPr="004B75A9" w:rsidRDefault="00CD4489">
                      <w:pPr>
                        <w:rPr>
                          <w:lang w:val="en-US"/>
                        </w:rPr>
                      </w:pPr>
                    </w:p>
                    <w:p w14:paraId="3461DA4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8FEE015" w14:textId="77777777" w:rsidR="00CD4489" w:rsidRPr="00D474BB" w:rsidRDefault="00CD4489">
                      <w:pPr>
                        <w:rPr>
                          <w:lang w:val="en-US"/>
                        </w:rPr>
                      </w:pPr>
                    </w:p>
                    <w:p w14:paraId="7149C6F0"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661DB6D" w14:textId="77777777" w:rsidR="00CD4489" w:rsidRPr="004B75A9" w:rsidRDefault="00CD4489">
                      <w:pPr>
                        <w:rPr>
                          <w:lang w:val="en-US"/>
                        </w:rPr>
                      </w:pPr>
                    </w:p>
                    <w:p w14:paraId="632BB05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1938AD" w14:textId="77777777" w:rsidR="00CD4489" w:rsidRPr="004B75A9" w:rsidRDefault="00CD4489">
                      <w:pPr>
                        <w:rPr>
                          <w:lang w:val="en-US"/>
                        </w:rPr>
                      </w:pPr>
                    </w:p>
                    <w:p w14:paraId="489FFF5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148DAB" w14:textId="77777777" w:rsidR="00CD4489" w:rsidRPr="004B75A9" w:rsidRDefault="00CD4489">
                      <w:pPr>
                        <w:rPr>
                          <w:lang w:val="en-US"/>
                        </w:rPr>
                      </w:pPr>
                    </w:p>
                    <w:p w14:paraId="588BAEC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1BC6049" w14:textId="77777777" w:rsidR="00CD4489" w:rsidRPr="005E3A92" w:rsidRDefault="00CD4489">
                      <w:pPr>
                        <w:rPr>
                          <w:lang w:val="en-US"/>
                        </w:rPr>
                      </w:pPr>
                    </w:p>
                    <w:p w14:paraId="32C6842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C85F0E" w14:textId="77777777" w:rsidR="00CD4489" w:rsidRPr="004B75A9" w:rsidRDefault="00CD4489">
                      <w:pPr>
                        <w:rPr>
                          <w:lang w:val="en-US"/>
                        </w:rPr>
                      </w:pPr>
                    </w:p>
                    <w:p w14:paraId="15F35DE0"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4652049" w14:textId="77777777" w:rsidR="00CD4489" w:rsidRPr="004B75A9" w:rsidRDefault="00CD4489">
                      <w:pPr>
                        <w:rPr>
                          <w:lang w:val="en-US"/>
                        </w:rPr>
                      </w:pPr>
                    </w:p>
                    <w:p w14:paraId="2694560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62025" w14:textId="77777777" w:rsidR="00CD4489" w:rsidRPr="004B75A9" w:rsidRDefault="00CD4489">
                      <w:pPr>
                        <w:rPr>
                          <w:lang w:val="en-US"/>
                        </w:rPr>
                      </w:pPr>
                    </w:p>
                    <w:p w14:paraId="1CFBE2B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6364873" w14:textId="77777777" w:rsidR="00CD4489" w:rsidRPr="005E3A92" w:rsidRDefault="00CD4489">
                      <w:pPr>
                        <w:rPr>
                          <w:lang w:val="en-US"/>
                        </w:rPr>
                      </w:pPr>
                    </w:p>
                    <w:p w14:paraId="6B862AC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5252889" w14:textId="77777777" w:rsidR="00CD4489" w:rsidRPr="004B75A9" w:rsidRDefault="00CD4489">
                      <w:pPr>
                        <w:rPr>
                          <w:lang w:val="en-US"/>
                        </w:rPr>
                      </w:pPr>
                    </w:p>
                    <w:p w14:paraId="4D90C17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5A1CAA" w14:textId="77777777" w:rsidR="00CD4489" w:rsidRPr="004B75A9" w:rsidRDefault="00CD4489">
                      <w:pPr>
                        <w:rPr>
                          <w:lang w:val="en-US"/>
                        </w:rPr>
                      </w:pPr>
                    </w:p>
                    <w:p w14:paraId="2D0A6EF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4FBEF8" w14:textId="77777777" w:rsidR="00CD4489" w:rsidRPr="004B75A9" w:rsidRDefault="00CD4489">
                      <w:pPr>
                        <w:rPr>
                          <w:lang w:val="en-US"/>
                        </w:rPr>
                      </w:pPr>
                    </w:p>
                    <w:p w14:paraId="025DDD4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5FEB493" w14:textId="77777777" w:rsidR="00CD4489" w:rsidRPr="00A52486" w:rsidRDefault="00CD4489">
                      <w:pPr>
                        <w:rPr>
                          <w:lang w:val="en-US"/>
                        </w:rPr>
                      </w:pPr>
                    </w:p>
                    <w:p w14:paraId="776245B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18836D" w14:textId="77777777" w:rsidR="00CD4489" w:rsidRPr="004B75A9" w:rsidRDefault="00CD4489">
                      <w:pPr>
                        <w:rPr>
                          <w:lang w:val="en-US"/>
                        </w:rPr>
                      </w:pPr>
                    </w:p>
                    <w:p w14:paraId="1776A446"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D88C355" w14:textId="77777777" w:rsidR="00CD4489" w:rsidRPr="004B75A9" w:rsidRDefault="00CD4489">
                      <w:pPr>
                        <w:rPr>
                          <w:lang w:val="en-US"/>
                        </w:rPr>
                      </w:pPr>
                    </w:p>
                    <w:p w14:paraId="42BA6CA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4E7BF55" w14:textId="77777777" w:rsidR="00CD4489" w:rsidRPr="004B75A9" w:rsidRDefault="00CD4489">
                      <w:pPr>
                        <w:rPr>
                          <w:lang w:val="en-US"/>
                        </w:rPr>
                      </w:pPr>
                    </w:p>
                    <w:p w14:paraId="49A3BFD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04BD5B" w14:textId="77777777" w:rsidR="00CD4489" w:rsidRPr="00A52486" w:rsidRDefault="00CD4489">
                      <w:pPr>
                        <w:rPr>
                          <w:lang w:val="en-US"/>
                        </w:rPr>
                      </w:pPr>
                    </w:p>
                    <w:p w14:paraId="12E122C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1FEFFA8" w14:textId="77777777" w:rsidR="00CD4489" w:rsidRPr="004B75A9" w:rsidRDefault="00CD4489">
                      <w:pPr>
                        <w:rPr>
                          <w:lang w:val="en-US"/>
                        </w:rPr>
                      </w:pPr>
                    </w:p>
                    <w:p w14:paraId="0EA2BD0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3B8094" w14:textId="77777777" w:rsidR="00CD4489" w:rsidRPr="004B75A9" w:rsidRDefault="00CD4489">
                      <w:pPr>
                        <w:rPr>
                          <w:lang w:val="en-US"/>
                        </w:rPr>
                      </w:pPr>
                    </w:p>
                    <w:p w14:paraId="49C073F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DF8DC" w14:textId="77777777" w:rsidR="00CD4489" w:rsidRPr="004B75A9" w:rsidRDefault="00CD4489">
                      <w:pPr>
                        <w:rPr>
                          <w:lang w:val="en-US"/>
                        </w:rPr>
                      </w:pPr>
                    </w:p>
                    <w:p w14:paraId="39B1153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987E494" w14:textId="77777777" w:rsidR="00CD4489" w:rsidRPr="005E3A92" w:rsidRDefault="00CD4489">
                      <w:pPr>
                        <w:rPr>
                          <w:lang w:val="en-US"/>
                        </w:rPr>
                      </w:pPr>
                    </w:p>
                    <w:p w14:paraId="4D58D66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42743E7" w14:textId="77777777" w:rsidR="00CD4489" w:rsidRPr="004B75A9" w:rsidRDefault="00CD4489">
                      <w:pPr>
                        <w:rPr>
                          <w:lang w:val="en-US"/>
                        </w:rPr>
                      </w:pPr>
                    </w:p>
                    <w:p w14:paraId="5164DE1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5A9FFA3" w14:textId="77777777" w:rsidR="00CD4489" w:rsidRPr="004B75A9" w:rsidRDefault="00CD4489">
                      <w:pPr>
                        <w:rPr>
                          <w:lang w:val="en-US"/>
                        </w:rPr>
                      </w:pPr>
                    </w:p>
                    <w:p w14:paraId="05C0E8C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4AF0EF5" w14:textId="77777777" w:rsidR="00CD4489" w:rsidRPr="004B75A9" w:rsidRDefault="00CD4489">
                      <w:pPr>
                        <w:rPr>
                          <w:lang w:val="en-US"/>
                        </w:rPr>
                      </w:pPr>
                    </w:p>
                    <w:p w14:paraId="5ADD9FB9"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3456A6E" w14:textId="77777777" w:rsidR="00CD4489" w:rsidRPr="005E3A92" w:rsidRDefault="00CD4489">
                      <w:pPr>
                        <w:rPr>
                          <w:lang w:val="en-US"/>
                        </w:rPr>
                      </w:pPr>
                    </w:p>
                    <w:p w14:paraId="1910B8D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907A8F" w14:textId="77777777" w:rsidR="00CD4489" w:rsidRPr="004B75A9" w:rsidRDefault="00CD4489">
                      <w:pPr>
                        <w:rPr>
                          <w:lang w:val="en-US"/>
                        </w:rPr>
                      </w:pPr>
                    </w:p>
                    <w:p w14:paraId="0EBA97F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765AF29" w14:textId="77777777" w:rsidR="00CD4489" w:rsidRPr="004B75A9" w:rsidRDefault="00CD4489">
                      <w:pPr>
                        <w:rPr>
                          <w:lang w:val="en-US"/>
                        </w:rPr>
                      </w:pPr>
                    </w:p>
                    <w:p w14:paraId="02FD811B"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4E87AE" w14:textId="77777777" w:rsidR="00CD4489" w:rsidRPr="004B75A9" w:rsidRDefault="00CD4489">
                      <w:pPr>
                        <w:rPr>
                          <w:lang w:val="en-US"/>
                        </w:rPr>
                      </w:pPr>
                    </w:p>
                    <w:p w14:paraId="29B7F1C3"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0C27E44" w14:textId="77777777" w:rsidR="00CD4489" w:rsidRPr="00A52486" w:rsidRDefault="00CD4489">
                      <w:pPr>
                        <w:rPr>
                          <w:lang w:val="en-US"/>
                        </w:rPr>
                      </w:pPr>
                    </w:p>
                    <w:p w14:paraId="1072A19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8ACE742" w14:textId="77777777" w:rsidR="00CD4489" w:rsidRPr="004B75A9" w:rsidRDefault="00CD4489">
                      <w:pPr>
                        <w:rPr>
                          <w:lang w:val="en-US"/>
                        </w:rPr>
                      </w:pPr>
                    </w:p>
                    <w:p w14:paraId="3C308F9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E00772F" w14:textId="77777777" w:rsidR="00CD4489" w:rsidRPr="004B75A9" w:rsidRDefault="00CD4489">
                      <w:pPr>
                        <w:rPr>
                          <w:lang w:val="en-US"/>
                        </w:rPr>
                      </w:pPr>
                    </w:p>
                    <w:p w14:paraId="62E900D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FD13B5A" w14:textId="77777777" w:rsidR="00CD4489" w:rsidRPr="004B75A9" w:rsidRDefault="00CD4489">
                      <w:pPr>
                        <w:rPr>
                          <w:lang w:val="en-US"/>
                        </w:rPr>
                      </w:pPr>
                    </w:p>
                    <w:p w14:paraId="38DEB4F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2D1A706" w14:textId="77777777" w:rsidR="00CD4489" w:rsidRPr="00A52486" w:rsidRDefault="00CD4489">
                      <w:pPr>
                        <w:rPr>
                          <w:lang w:val="en-US"/>
                        </w:rPr>
                      </w:pPr>
                    </w:p>
                    <w:p w14:paraId="2A4EA5C7"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63A7F16" w14:textId="77777777" w:rsidR="00CD4489" w:rsidRPr="004B75A9" w:rsidRDefault="00CD4489">
                      <w:pPr>
                        <w:rPr>
                          <w:lang w:val="en-US"/>
                        </w:rPr>
                      </w:pPr>
                    </w:p>
                    <w:p w14:paraId="2D2A46E2"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9EE286A" w14:textId="77777777" w:rsidR="00CD4489" w:rsidRPr="004B75A9" w:rsidRDefault="00CD4489">
                      <w:pPr>
                        <w:rPr>
                          <w:lang w:val="en-US"/>
                        </w:rPr>
                      </w:pPr>
                    </w:p>
                    <w:p w14:paraId="50913BF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EB5EA7C" w14:textId="77777777" w:rsidR="00CD4489" w:rsidRPr="004B75A9" w:rsidRDefault="00CD4489">
                      <w:pPr>
                        <w:rPr>
                          <w:lang w:val="en-US"/>
                        </w:rPr>
                      </w:pPr>
                    </w:p>
                    <w:p w14:paraId="53F197F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6102B3" w14:textId="77777777" w:rsidR="00CD4489" w:rsidRPr="005E3A92" w:rsidRDefault="00CD4489">
                      <w:pPr>
                        <w:rPr>
                          <w:lang w:val="en-US"/>
                        </w:rPr>
                      </w:pPr>
                    </w:p>
                    <w:p w14:paraId="02B190E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110BBC4" w14:textId="77777777" w:rsidR="00CD4489" w:rsidRPr="004B75A9" w:rsidRDefault="00CD4489">
                      <w:pPr>
                        <w:rPr>
                          <w:lang w:val="en-US"/>
                        </w:rPr>
                      </w:pPr>
                    </w:p>
                    <w:p w14:paraId="2A0043D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73786C4" w14:textId="77777777" w:rsidR="00CD4489" w:rsidRPr="004B75A9" w:rsidRDefault="00CD4489">
                      <w:pPr>
                        <w:rPr>
                          <w:lang w:val="en-US"/>
                        </w:rPr>
                      </w:pPr>
                    </w:p>
                    <w:p w14:paraId="5839EA1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0D73D5E" w14:textId="77777777" w:rsidR="00CD4489" w:rsidRPr="004B75A9" w:rsidRDefault="00CD4489">
                      <w:pPr>
                        <w:rPr>
                          <w:lang w:val="en-US"/>
                        </w:rPr>
                      </w:pPr>
                    </w:p>
                    <w:p w14:paraId="1C5A090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192F21" w14:textId="77777777" w:rsidR="00CD4489" w:rsidRPr="005E3A92" w:rsidRDefault="00CD4489">
                      <w:pPr>
                        <w:rPr>
                          <w:lang w:val="en-US"/>
                        </w:rPr>
                      </w:pPr>
                    </w:p>
                    <w:p w14:paraId="7231D9C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D7DA559" w14:textId="77777777" w:rsidR="00CD4489" w:rsidRPr="004B75A9" w:rsidRDefault="00CD4489">
                      <w:pPr>
                        <w:rPr>
                          <w:lang w:val="en-US"/>
                        </w:rPr>
                      </w:pPr>
                    </w:p>
                    <w:p w14:paraId="583D4EB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302181A" w14:textId="77777777" w:rsidR="00CD4489" w:rsidRPr="004B75A9" w:rsidRDefault="00CD4489">
                      <w:pPr>
                        <w:rPr>
                          <w:lang w:val="en-US"/>
                        </w:rPr>
                      </w:pPr>
                    </w:p>
                    <w:p w14:paraId="426371D1"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C1226A1" w14:textId="77777777" w:rsidR="00CD4489" w:rsidRPr="004B75A9" w:rsidRDefault="00CD4489">
                      <w:pPr>
                        <w:rPr>
                          <w:lang w:val="en-US"/>
                        </w:rPr>
                      </w:pPr>
                    </w:p>
                    <w:p w14:paraId="5F60E82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3B7B93A" w14:textId="77777777" w:rsidR="00CD4489" w:rsidRPr="00A52486" w:rsidRDefault="00CD4489">
                      <w:pPr>
                        <w:rPr>
                          <w:lang w:val="en-US"/>
                        </w:rPr>
                      </w:pPr>
                    </w:p>
                    <w:p w14:paraId="5A49A65C"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567FEB6A" w14:textId="77777777" w:rsidR="00CD4489" w:rsidRPr="004B75A9" w:rsidRDefault="00CD4489">
                      <w:pPr>
                        <w:rPr>
                          <w:lang w:val="en-US"/>
                        </w:rPr>
                      </w:pPr>
                    </w:p>
                    <w:p w14:paraId="0477331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BF02E01" w14:textId="77777777" w:rsidR="00CD4489" w:rsidRPr="004B75A9" w:rsidRDefault="00CD4489">
                      <w:pPr>
                        <w:rPr>
                          <w:lang w:val="en-US"/>
                        </w:rPr>
                      </w:pPr>
                    </w:p>
                    <w:p w14:paraId="7821DA1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5B89CC4" w14:textId="77777777" w:rsidR="00CD4489" w:rsidRPr="004B75A9" w:rsidRDefault="00CD4489">
                      <w:pPr>
                        <w:rPr>
                          <w:lang w:val="en-US"/>
                        </w:rPr>
                      </w:pPr>
                    </w:p>
                    <w:p w14:paraId="5662E12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A642F65" w14:textId="77777777" w:rsidR="00CD4489" w:rsidRPr="00B402FD" w:rsidRDefault="00CD4489">
                      <w:pPr>
                        <w:rPr>
                          <w:lang w:val="en-US"/>
                        </w:rPr>
                      </w:pPr>
                    </w:p>
                    <w:p w14:paraId="2C555445"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608EA518" w14:textId="77777777" w:rsidR="00CD4489" w:rsidRPr="004B75A9" w:rsidRDefault="00CD4489">
                      <w:pPr>
                        <w:rPr>
                          <w:lang w:val="en-US"/>
                        </w:rPr>
                      </w:pPr>
                    </w:p>
                    <w:p w14:paraId="5B60753D"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E7E981A" w14:textId="77777777" w:rsidR="00CD4489" w:rsidRPr="004B75A9" w:rsidRDefault="00CD4489">
                      <w:pPr>
                        <w:rPr>
                          <w:lang w:val="en-US"/>
                        </w:rPr>
                      </w:pPr>
                    </w:p>
                    <w:p w14:paraId="799DE958"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A0DD53F" w14:textId="77777777" w:rsidR="00CD4489" w:rsidRPr="004B75A9" w:rsidRDefault="00CD4489">
                      <w:pPr>
                        <w:rPr>
                          <w:lang w:val="en-US"/>
                        </w:rPr>
                      </w:pPr>
                    </w:p>
                    <w:p w14:paraId="3FBAAA87"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72CD24F" w14:textId="77777777" w:rsidR="00CD4489" w:rsidRPr="005E3A92" w:rsidRDefault="00CD4489">
                      <w:pPr>
                        <w:rPr>
                          <w:lang w:val="en-US"/>
                        </w:rPr>
                      </w:pPr>
                    </w:p>
                    <w:p w14:paraId="0D8D15A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884E30F" w14:textId="77777777" w:rsidR="00CD4489" w:rsidRPr="004B75A9" w:rsidRDefault="00CD4489">
                      <w:pPr>
                        <w:rPr>
                          <w:lang w:val="en-US"/>
                        </w:rPr>
                      </w:pPr>
                    </w:p>
                    <w:p w14:paraId="1D07C185"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4D97C396" w14:textId="77777777" w:rsidR="00CD4489" w:rsidRPr="004B75A9" w:rsidRDefault="00CD4489">
                      <w:pPr>
                        <w:rPr>
                          <w:lang w:val="en-US"/>
                        </w:rPr>
                      </w:pPr>
                    </w:p>
                    <w:p w14:paraId="52373B24"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2BE4B244" w14:textId="77777777" w:rsidR="00CD4489" w:rsidRPr="004B75A9" w:rsidRDefault="00CD4489">
                      <w:pPr>
                        <w:rPr>
                          <w:lang w:val="en-US"/>
                        </w:rPr>
                      </w:pPr>
                    </w:p>
                    <w:p w14:paraId="7F979A8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610970B" w14:textId="77777777" w:rsidR="00CD4489" w:rsidRPr="005E3A92" w:rsidRDefault="00CD4489">
                      <w:pPr>
                        <w:rPr>
                          <w:lang w:val="en-US"/>
                        </w:rPr>
                      </w:pPr>
                    </w:p>
                    <w:p w14:paraId="7328C479"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7E0658B4" w14:textId="77777777" w:rsidR="00CD4489" w:rsidRPr="004B75A9" w:rsidRDefault="00CD4489">
                      <w:pPr>
                        <w:rPr>
                          <w:lang w:val="en-US"/>
                        </w:rPr>
                      </w:pPr>
                    </w:p>
                    <w:p w14:paraId="5485F03E"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15E684B" w14:textId="77777777" w:rsidR="00CD4489" w:rsidRPr="004B75A9" w:rsidRDefault="00CD4489">
                      <w:pPr>
                        <w:rPr>
                          <w:lang w:val="en-US"/>
                        </w:rPr>
                      </w:pPr>
                    </w:p>
                    <w:p w14:paraId="0DD3E30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14BA79D0" w14:textId="77777777" w:rsidR="00CD4489" w:rsidRPr="004B75A9" w:rsidRDefault="00CD4489">
                      <w:pPr>
                        <w:rPr>
                          <w:lang w:val="en-US"/>
                        </w:rPr>
                      </w:pPr>
                    </w:p>
                    <w:p w14:paraId="50DFDF5A"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8861C7" w14:textId="77777777" w:rsidR="00CD4489" w:rsidRPr="00B402FD" w:rsidRDefault="00CD4489">
                      <w:pPr>
                        <w:rPr>
                          <w:lang w:val="en-US"/>
                        </w:rPr>
                      </w:pPr>
                    </w:p>
                    <w:p w14:paraId="72BE6A03"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0DF5E423" w14:textId="77777777" w:rsidR="00CD4489" w:rsidRPr="004B75A9" w:rsidRDefault="00CD4489">
                      <w:pPr>
                        <w:rPr>
                          <w:lang w:val="en-US"/>
                        </w:rPr>
                      </w:pPr>
                    </w:p>
                    <w:p w14:paraId="2D3DCDAF" w14:textId="77777777"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7088A8A" w14:textId="77777777" w:rsidR="00CD4489" w:rsidRPr="004B75A9" w:rsidRDefault="00CD4489">
                      <w:pPr>
                        <w:rPr>
                          <w:lang w:val="en-US"/>
                        </w:rPr>
                      </w:pPr>
                    </w:p>
                    <w:p w14:paraId="74E62618"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p w14:paraId="3C5066D9" w14:textId="77777777" w:rsidR="00CD4489" w:rsidRPr="004B75A9" w:rsidRDefault="00CD4489">
                      <w:pPr>
                        <w:rPr>
                          <w:lang w:val="en-US"/>
                        </w:rPr>
                      </w:pPr>
                    </w:p>
                    <w:p w14:paraId="016D6FC4" w14:textId="540DADBC" w:rsidR="00CD4489" w:rsidRPr="004B75A9" w:rsidRDefault="00CD4489" w:rsidP="00976539">
                      <w:pPr>
                        <w:pStyle w:val="Ttulo"/>
                        <w:rPr>
                          <w:rFonts w:ascii="Solano Gothic MVB  Light" w:hAnsi="Solano Gothic MVB  Light"/>
                          <w:lang w:val="en-US"/>
                        </w:rPr>
                      </w:pPr>
                      <w:r w:rsidRPr="004B75A9">
                        <w:rPr>
                          <w:rFonts w:ascii="Solano Gothic MVB  Light" w:hAnsi="Solano Gothic MVB  Light"/>
                          <w:lang w:val="en-US"/>
                        </w:rPr>
                        <w:t>capstone project</w:t>
                      </w:r>
                    </w:p>
                  </w:txbxContent>
                </v:textbox>
                <w10:wrap type="square"/>
              </v:shape>
            </w:pict>
          </mc:Fallback>
        </mc:AlternateContent>
      </w:r>
      <w:r w:rsidR="00A02D48">
        <w:rPr>
          <w:noProof/>
          <w:lang w:eastAsia="es-PE"/>
        </w:rPr>
        <mc:AlternateContent>
          <mc:Choice Requires="wps">
            <w:drawing>
              <wp:anchor distT="0" distB="0" distL="114300" distR="114300" simplePos="0" relativeHeight="251664384" behindDoc="0" locked="0" layoutInCell="1" allowOverlap="1" wp14:anchorId="5C42C2E9" wp14:editId="0532986A">
                <wp:simplePos x="0" y="0"/>
                <wp:positionH relativeFrom="column">
                  <wp:posOffset>4613366</wp:posOffset>
                </wp:positionH>
                <wp:positionV relativeFrom="paragraph">
                  <wp:posOffset>7056755</wp:posOffset>
                </wp:positionV>
                <wp:extent cx="1567543" cy="474345"/>
                <wp:effectExtent l="0" t="0" r="13970" b="20955"/>
                <wp:wrapNone/>
                <wp:docPr id="17" name="Text Box 17"/>
                <wp:cNvGraphicFramePr/>
                <a:graphic xmlns:a="http://schemas.openxmlformats.org/drawingml/2006/main">
                  <a:graphicData uri="http://schemas.microsoft.com/office/word/2010/wordprocessingShape">
                    <wps:wsp>
                      <wps:cNvSpPr txBox="1"/>
                      <wps:spPr>
                        <a:xfrm>
                          <a:off x="0" y="0"/>
                          <a:ext cx="1567543" cy="474345"/>
                        </a:xfrm>
                        <a:prstGeom prst="rect">
                          <a:avLst/>
                        </a:prstGeom>
                        <a:noFill/>
                        <a:ln w="6350">
                          <a:solidFill>
                            <a:prstClr val="black"/>
                          </a:solidFill>
                        </a:ln>
                      </wps:spPr>
                      <wps:txbx>
                        <w:txbxContent>
                          <w:p w14:paraId="7E330C28" w14:textId="540DADBC" w:rsidR="00CD4489" w:rsidRPr="007D5FEA" w:rsidRDefault="00CD4489">
                            <w:pPr>
                              <w:rPr>
                                <w:sz w:val="36"/>
                                <w:szCs w:val="36"/>
                                <w:lang w:val="es-ES"/>
                              </w:rPr>
                            </w:pPr>
                            <w:r w:rsidRPr="007D5FEA">
                              <w:rPr>
                                <w:sz w:val="36"/>
                                <w:szCs w:val="36"/>
                                <w:lang w:val="es-ES"/>
                              </w:rPr>
                              <w:t>Ciclo 2019-2</w:t>
                            </w:r>
                          </w:p>
                          <w:p w14:paraId="07664874" w14:textId="77777777" w:rsidR="00CD4489" w:rsidRDefault="00CD4489"/>
                          <w:p w14:paraId="79F64F99" w14:textId="77777777" w:rsidR="00CD4489" w:rsidRPr="007D5FEA" w:rsidRDefault="00CD4489">
                            <w:pPr>
                              <w:rPr>
                                <w:sz w:val="36"/>
                                <w:szCs w:val="36"/>
                                <w:lang w:val="es-ES"/>
                              </w:rPr>
                            </w:pPr>
                            <w:r w:rsidRPr="007D5FEA">
                              <w:rPr>
                                <w:sz w:val="36"/>
                                <w:szCs w:val="36"/>
                                <w:lang w:val="es-ES"/>
                              </w:rPr>
                              <w:t>Ciclo 2019-2</w:t>
                            </w:r>
                          </w:p>
                          <w:p w14:paraId="79588907" w14:textId="77777777" w:rsidR="00CD4489" w:rsidRDefault="00CD4489"/>
                          <w:p w14:paraId="548DD9D6" w14:textId="77777777" w:rsidR="00CD4489" w:rsidRPr="007D5FEA" w:rsidRDefault="00CD4489">
                            <w:pPr>
                              <w:rPr>
                                <w:sz w:val="36"/>
                                <w:szCs w:val="36"/>
                                <w:lang w:val="es-ES"/>
                              </w:rPr>
                            </w:pPr>
                            <w:r w:rsidRPr="007D5FEA">
                              <w:rPr>
                                <w:sz w:val="36"/>
                                <w:szCs w:val="36"/>
                                <w:lang w:val="es-ES"/>
                              </w:rPr>
                              <w:t>Ciclo 2019-2</w:t>
                            </w:r>
                          </w:p>
                          <w:p w14:paraId="60EAD02A" w14:textId="77777777" w:rsidR="00CD4489" w:rsidRDefault="00CD4489"/>
                          <w:p w14:paraId="2B40CAE7" w14:textId="77777777" w:rsidR="00CD4489" w:rsidRPr="007D5FEA" w:rsidRDefault="00CD4489">
                            <w:pPr>
                              <w:rPr>
                                <w:sz w:val="36"/>
                                <w:szCs w:val="36"/>
                                <w:lang w:val="es-ES"/>
                              </w:rPr>
                            </w:pPr>
                            <w:r w:rsidRPr="007D5FEA">
                              <w:rPr>
                                <w:sz w:val="36"/>
                                <w:szCs w:val="36"/>
                                <w:lang w:val="es-ES"/>
                              </w:rPr>
                              <w:t>Ciclo 2019-2</w:t>
                            </w:r>
                          </w:p>
                          <w:p w14:paraId="6FB4CC1E" w14:textId="77777777" w:rsidR="00CD4489" w:rsidRDefault="00CD4489"/>
                          <w:p w14:paraId="060790B1" w14:textId="77777777" w:rsidR="00CD4489" w:rsidRPr="007D5FEA" w:rsidRDefault="00CD4489">
                            <w:pPr>
                              <w:rPr>
                                <w:sz w:val="36"/>
                                <w:szCs w:val="36"/>
                                <w:lang w:val="es-ES"/>
                              </w:rPr>
                            </w:pPr>
                            <w:r w:rsidRPr="007D5FEA">
                              <w:rPr>
                                <w:sz w:val="36"/>
                                <w:szCs w:val="36"/>
                                <w:lang w:val="es-ES"/>
                              </w:rPr>
                              <w:t>Ciclo 2019-2</w:t>
                            </w:r>
                          </w:p>
                          <w:p w14:paraId="6B467817" w14:textId="77777777" w:rsidR="00CD4489" w:rsidRDefault="00CD4489"/>
                          <w:p w14:paraId="097A077D" w14:textId="77777777" w:rsidR="00CD4489" w:rsidRPr="007D5FEA" w:rsidRDefault="00CD4489">
                            <w:pPr>
                              <w:rPr>
                                <w:sz w:val="36"/>
                                <w:szCs w:val="36"/>
                                <w:lang w:val="es-ES"/>
                              </w:rPr>
                            </w:pPr>
                            <w:r w:rsidRPr="007D5FEA">
                              <w:rPr>
                                <w:sz w:val="36"/>
                                <w:szCs w:val="36"/>
                                <w:lang w:val="es-ES"/>
                              </w:rPr>
                              <w:t>Ciclo 2019-2</w:t>
                            </w:r>
                          </w:p>
                          <w:p w14:paraId="297E0713" w14:textId="77777777" w:rsidR="00CD4489" w:rsidRDefault="00CD4489"/>
                          <w:p w14:paraId="62E23460" w14:textId="77777777" w:rsidR="00CD4489" w:rsidRPr="007D5FEA" w:rsidRDefault="00CD4489">
                            <w:pPr>
                              <w:rPr>
                                <w:sz w:val="36"/>
                                <w:szCs w:val="36"/>
                                <w:lang w:val="es-ES"/>
                              </w:rPr>
                            </w:pPr>
                            <w:r w:rsidRPr="007D5FEA">
                              <w:rPr>
                                <w:sz w:val="36"/>
                                <w:szCs w:val="36"/>
                                <w:lang w:val="es-ES"/>
                              </w:rPr>
                              <w:t>Ciclo 2019-2</w:t>
                            </w:r>
                          </w:p>
                          <w:p w14:paraId="1B0023DD" w14:textId="77777777" w:rsidR="00CD4489" w:rsidRDefault="00CD4489"/>
                          <w:p w14:paraId="6F6C98B8" w14:textId="77777777" w:rsidR="00CD4489" w:rsidRPr="007D5FEA" w:rsidRDefault="00CD4489">
                            <w:pPr>
                              <w:rPr>
                                <w:sz w:val="36"/>
                                <w:szCs w:val="36"/>
                                <w:lang w:val="es-ES"/>
                              </w:rPr>
                            </w:pPr>
                            <w:r w:rsidRPr="007D5FEA">
                              <w:rPr>
                                <w:sz w:val="36"/>
                                <w:szCs w:val="36"/>
                                <w:lang w:val="es-ES"/>
                              </w:rPr>
                              <w:t>Ciclo 2019-2</w:t>
                            </w:r>
                          </w:p>
                          <w:p w14:paraId="342BB6F7" w14:textId="77777777" w:rsidR="00CD4489" w:rsidRDefault="00CD4489"/>
                          <w:p w14:paraId="0C16FFC5" w14:textId="77777777" w:rsidR="00CD4489" w:rsidRPr="007D5FEA" w:rsidRDefault="00CD4489">
                            <w:pPr>
                              <w:rPr>
                                <w:sz w:val="36"/>
                                <w:szCs w:val="36"/>
                                <w:lang w:val="es-ES"/>
                              </w:rPr>
                            </w:pPr>
                            <w:r w:rsidRPr="007D5FEA">
                              <w:rPr>
                                <w:sz w:val="36"/>
                                <w:szCs w:val="36"/>
                                <w:lang w:val="es-ES"/>
                              </w:rPr>
                              <w:t>Ciclo 2019-2</w:t>
                            </w:r>
                          </w:p>
                          <w:p w14:paraId="695EDA77" w14:textId="77777777" w:rsidR="00CD4489" w:rsidRDefault="00CD4489"/>
                          <w:p w14:paraId="76F00661" w14:textId="77777777" w:rsidR="00CD4489" w:rsidRPr="007D5FEA" w:rsidRDefault="00CD4489">
                            <w:pPr>
                              <w:rPr>
                                <w:sz w:val="36"/>
                                <w:szCs w:val="36"/>
                                <w:lang w:val="es-ES"/>
                              </w:rPr>
                            </w:pPr>
                            <w:r w:rsidRPr="007D5FEA">
                              <w:rPr>
                                <w:sz w:val="36"/>
                                <w:szCs w:val="36"/>
                                <w:lang w:val="es-ES"/>
                              </w:rPr>
                              <w:t>Ciclo 2019-2</w:t>
                            </w:r>
                          </w:p>
                          <w:p w14:paraId="7131C0CE" w14:textId="77777777" w:rsidR="00CD4489" w:rsidRDefault="00CD4489"/>
                          <w:p w14:paraId="1CBE8B8F" w14:textId="77777777" w:rsidR="00CD4489" w:rsidRPr="007D5FEA" w:rsidRDefault="00CD4489">
                            <w:pPr>
                              <w:rPr>
                                <w:sz w:val="36"/>
                                <w:szCs w:val="36"/>
                                <w:lang w:val="es-ES"/>
                              </w:rPr>
                            </w:pPr>
                            <w:r w:rsidRPr="007D5FEA">
                              <w:rPr>
                                <w:sz w:val="36"/>
                                <w:szCs w:val="36"/>
                                <w:lang w:val="es-ES"/>
                              </w:rPr>
                              <w:t>Ciclo 2019-2</w:t>
                            </w:r>
                          </w:p>
                          <w:p w14:paraId="54FCB601" w14:textId="77777777" w:rsidR="00CD4489" w:rsidRDefault="00CD4489"/>
                          <w:p w14:paraId="7DDF2205" w14:textId="77777777" w:rsidR="00CD4489" w:rsidRPr="007D5FEA" w:rsidRDefault="00CD4489">
                            <w:pPr>
                              <w:rPr>
                                <w:sz w:val="36"/>
                                <w:szCs w:val="36"/>
                                <w:lang w:val="es-ES"/>
                              </w:rPr>
                            </w:pPr>
                            <w:r w:rsidRPr="007D5FEA">
                              <w:rPr>
                                <w:sz w:val="36"/>
                                <w:szCs w:val="36"/>
                                <w:lang w:val="es-ES"/>
                              </w:rPr>
                              <w:t>Ciclo 2019-2</w:t>
                            </w:r>
                          </w:p>
                          <w:p w14:paraId="74291BF7" w14:textId="77777777" w:rsidR="00CD4489" w:rsidRDefault="00CD4489"/>
                          <w:p w14:paraId="6822C033" w14:textId="77777777" w:rsidR="00CD4489" w:rsidRPr="007D5FEA" w:rsidRDefault="00CD4489">
                            <w:pPr>
                              <w:rPr>
                                <w:sz w:val="36"/>
                                <w:szCs w:val="36"/>
                                <w:lang w:val="es-ES"/>
                              </w:rPr>
                            </w:pPr>
                            <w:r w:rsidRPr="007D5FEA">
                              <w:rPr>
                                <w:sz w:val="36"/>
                                <w:szCs w:val="36"/>
                                <w:lang w:val="es-ES"/>
                              </w:rPr>
                              <w:t>Ciclo 2019-2</w:t>
                            </w:r>
                          </w:p>
                          <w:p w14:paraId="18344CE8" w14:textId="77777777" w:rsidR="00CD4489" w:rsidRDefault="00CD4489"/>
                          <w:p w14:paraId="297714BC" w14:textId="77777777" w:rsidR="00CD4489" w:rsidRPr="007D5FEA" w:rsidRDefault="00CD4489">
                            <w:pPr>
                              <w:rPr>
                                <w:sz w:val="36"/>
                                <w:szCs w:val="36"/>
                                <w:lang w:val="es-ES"/>
                              </w:rPr>
                            </w:pPr>
                            <w:r w:rsidRPr="007D5FEA">
                              <w:rPr>
                                <w:sz w:val="36"/>
                                <w:szCs w:val="36"/>
                                <w:lang w:val="es-ES"/>
                              </w:rPr>
                              <w:t>Ciclo 2019-2</w:t>
                            </w:r>
                          </w:p>
                          <w:p w14:paraId="58632977" w14:textId="77777777" w:rsidR="00CD4489" w:rsidRDefault="00CD4489"/>
                          <w:p w14:paraId="6F3AAAC5" w14:textId="77777777" w:rsidR="00CD4489" w:rsidRPr="007D5FEA" w:rsidRDefault="00CD4489">
                            <w:pPr>
                              <w:rPr>
                                <w:sz w:val="36"/>
                                <w:szCs w:val="36"/>
                                <w:lang w:val="es-ES"/>
                              </w:rPr>
                            </w:pPr>
                            <w:r w:rsidRPr="007D5FEA">
                              <w:rPr>
                                <w:sz w:val="36"/>
                                <w:szCs w:val="36"/>
                                <w:lang w:val="es-ES"/>
                              </w:rPr>
                              <w:t>Ciclo 2019-2</w:t>
                            </w:r>
                          </w:p>
                          <w:p w14:paraId="38B64107" w14:textId="77777777" w:rsidR="00CD4489" w:rsidRDefault="00CD4489"/>
                          <w:p w14:paraId="42E96DF4" w14:textId="77777777" w:rsidR="00CD4489" w:rsidRPr="007D5FEA" w:rsidRDefault="00CD4489">
                            <w:pPr>
                              <w:rPr>
                                <w:sz w:val="36"/>
                                <w:szCs w:val="36"/>
                                <w:lang w:val="es-ES"/>
                              </w:rPr>
                            </w:pPr>
                            <w:r w:rsidRPr="007D5FEA">
                              <w:rPr>
                                <w:sz w:val="36"/>
                                <w:szCs w:val="36"/>
                                <w:lang w:val="es-ES"/>
                              </w:rPr>
                              <w:t>Ciclo 2019-2</w:t>
                            </w:r>
                          </w:p>
                          <w:p w14:paraId="102BFD44" w14:textId="77777777" w:rsidR="00CD4489" w:rsidRDefault="00CD4489"/>
                          <w:p w14:paraId="029FC218" w14:textId="77777777" w:rsidR="00CD4489" w:rsidRPr="007D5FEA" w:rsidRDefault="00CD4489">
                            <w:pPr>
                              <w:rPr>
                                <w:sz w:val="36"/>
                                <w:szCs w:val="36"/>
                                <w:lang w:val="es-ES"/>
                              </w:rPr>
                            </w:pPr>
                            <w:r w:rsidRPr="007D5FEA">
                              <w:rPr>
                                <w:sz w:val="36"/>
                                <w:szCs w:val="36"/>
                                <w:lang w:val="es-ES"/>
                              </w:rPr>
                              <w:t>Ciclo 2019-2</w:t>
                            </w:r>
                          </w:p>
                          <w:p w14:paraId="45E5C286" w14:textId="77777777" w:rsidR="00CD4489" w:rsidRDefault="00CD4489"/>
                          <w:p w14:paraId="1A64642E" w14:textId="77777777" w:rsidR="00CD4489" w:rsidRPr="007D5FEA" w:rsidRDefault="00CD4489">
                            <w:pPr>
                              <w:rPr>
                                <w:sz w:val="36"/>
                                <w:szCs w:val="36"/>
                                <w:lang w:val="es-ES"/>
                              </w:rPr>
                            </w:pPr>
                            <w:r w:rsidRPr="007D5FEA">
                              <w:rPr>
                                <w:sz w:val="36"/>
                                <w:szCs w:val="36"/>
                                <w:lang w:val="es-ES"/>
                              </w:rPr>
                              <w:t>Ciclo 2019-2</w:t>
                            </w:r>
                          </w:p>
                          <w:p w14:paraId="1863E67F" w14:textId="77777777" w:rsidR="00CD4489" w:rsidRDefault="00CD4489"/>
                          <w:p w14:paraId="4B8E48F0" w14:textId="77777777" w:rsidR="00CD4489" w:rsidRPr="007D5FEA" w:rsidRDefault="00CD4489">
                            <w:pPr>
                              <w:rPr>
                                <w:sz w:val="36"/>
                                <w:szCs w:val="36"/>
                                <w:lang w:val="es-ES"/>
                              </w:rPr>
                            </w:pPr>
                            <w:r w:rsidRPr="007D5FEA">
                              <w:rPr>
                                <w:sz w:val="36"/>
                                <w:szCs w:val="36"/>
                                <w:lang w:val="es-ES"/>
                              </w:rPr>
                              <w:t>Ciclo 2019-2</w:t>
                            </w:r>
                          </w:p>
                          <w:p w14:paraId="2C90FEDF" w14:textId="77777777" w:rsidR="00CD4489" w:rsidRDefault="00CD4489"/>
                          <w:p w14:paraId="518E8920" w14:textId="77777777" w:rsidR="00CD4489" w:rsidRPr="007D5FEA" w:rsidRDefault="00CD4489">
                            <w:pPr>
                              <w:rPr>
                                <w:sz w:val="36"/>
                                <w:szCs w:val="36"/>
                                <w:lang w:val="es-ES"/>
                              </w:rPr>
                            </w:pPr>
                            <w:r w:rsidRPr="007D5FEA">
                              <w:rPr>
                                <w:sz w:val="36"/>
                                <w:szCs w:val="36"/>
                                <w:lang w:val="es-ES"/>
                              </w:rPr>
                              <w:t>Ciclo 2019-2</w:t>
                            </w:r>
                          </w:p>
                          <w:p w14:paraId="642F81D7" w14:textId="77777777" w:rsidR="00CD4489" w:rsidRDefault="00CD4489"/>
                          <w:p w14:paraId="0D95008E" w14:textId="77777777" w:rsidR="00CD4489" w:rsidRPr="007D5FEA" w:rsidRDefault="00CD4489">
                            <w:pPr>
                              <w:rPr>
                                <w:sz w:val="36"/>
                                <w:szCs w:val="36"/>
                                <w:lang w:val="es-ES"/>
                              </w:rPr>
                            </w:pPr>
                            <w:r w:rsidRPr="007D5FEA">
                              <w:rPr>
                                <w:sz w:val="36"/>
                                <w:szCs w:val="36"/>
                                <w:lang w:val="es-ES"/>
                              </w:rPr>
                              <w:t>Ciclo 2019-2</w:t>
                            </w:r>
                          </w:p>
                          <w:p w14:paraId="28430D32" w14:textId="77777777" w:rsidR="00CD4489" w:rsidRDefault="00CD4489"/>
                          <w:p w14:paraId="2F5E0730" w14:textId="77777777" w:rsidR="00CD4489" w:rsidRPr="007D5FEA" w:rsidRDefault="00CD4489">
                            <w:pPr>
                              <w:rPr>
                                <w:sz w:val="36"/>
                                <w:szCs w:val="36"/>
                                <w:lang w:val="es-ES"/>
                              </w:rPr>
                            </w:pPr>
                            <w:r w:rsidRPr="007D5FEA">
                              <w:rPr>
                                <w:sz w:val="36"/>
                                <w:szCs w:val="36"/>
                                <w:lang w:val="es-ES"/>
                              </w:rPr>
                              <w:t>Ciclo 2019-2</w:t>
                            </w:r>
                          </w:p>
                          <w:p w14:paraId="454695FA" w14:textId="77777777" w:rsidR="00CD4489" w:rsidRDefault="00CD4489"/>
                          <w:p w14:paraId="3FF473FC" w14:textId="77777777" w:rsidR="00CD4489" w:rsidRPr="007D5FEA" w:rsidRDefault="00CD4489">
                            <w:pPr>
                              <w:rPr>
                                <w:sz w:val="36"/>
                                <w:szCs w:val="36"/>
                                <w:lang w:val="es-ES"/>
                              </w:rPr>
                            </w:pPr>
                            <w:r w:rsidRPr="007D5FEA">
                              <w:rPr>
                                <w:sz w:val="36"/>
                                <w:szCs w:val="36"/>
                                <w:lang w:val="es-ES"/>
                              </w:rPr>
                              <w:t>Ciclo 2019-2</w:t>
                            </w:r>
                          </w:p>
                          <w:p w14:paraId="20124E0F" w14:textId="77777777" w:rsidR="00CD4489" w:rsidRDefault="00CD4489"/>
                          <w:p w14:paraId="7949622C" w14:textId="77777777" w:rsidR="00CD4489" w:rsidRPr="007D5FEA" w:rsidRDefault="00CD4489">
                            <w:pPr>
                              <w:rPr>
                                <w:sz w:val="36"/>
                                <w:szCs w:val="36"/>
                                <w:lang w:val="es-ES"/>
                              </w:rPr>
                            </w:pPr>
                            <w:r w:rsidRPr="007D5FEA">
                              <w:rPr>
                                <w:sz w:val="36"/>
                                <w:szCs w:val="36"/>
                                <w:lang w:val="es-ES"/>
                              </w:rPr>
                              <w:t>Ciclo 2019-2</w:t>
                            </w:r>
                          </w:p>
                          <w:p w14:paraId="0F483231" w14:textId="77777777" w:rsidR="00CD4489" w:rsidRDefault="00CD4489"/>
                          <w:p w14:paraId="5FBA2D2F" w14:textId="77777777" w:rsidR="00CD4489" w:rsidRPr="007D5FEA" w:rsidRDefault="00CD4489">
                            <w:pPr>
                              <w:rPr>
                                <w:sz w:val="36"/>
                                <w:szCs w:val="36"/>
                                <w:lang w:val="es-ES"/>
                              </w:rPr>
                            </w:pPr>
                            <w:r w:rsidRPr="007D5FEA">
                              <w:rPr>
                                <w:sz w:val="36"/>
                                <w:szCs w:val="36"/>
                                <w:lang w:val="es-ES"/>
                              </w:rPr>
                              <w:t>Ciclo 2019-2</w:t>
                            </w:r>
                          </w:p>
                          <w:p w14:paraId="04644470" w14:textId="77777777" w:rsidR="00CD4489" w:rsidRDefault="00CD4489"/>
                          <w:p w14:paraId="15A2206E" w14:textId="77777777" w:rsidR="00CD4489" w:rsidRPr="007D5FEA" w:rsidRDefault="00CD4489">
                            <w:pPr>
                              <w:rPr>
                                <w:sz w:val="36"/>
                                <w:szCs w:val="36"/>
                                <w:lang w:val="es-ES"/>
                              </w:rPr>
                            </w:pPr>
                            <w:r w:rsidRPr="007D5FEA">
                              <w:rPr>
                                <w:sz w:val="36"/>
                                <w:szCs w:val="36"/>
                                <w:lang w:val="es-ES"/>
                              </w:rPr>
                              <w:t>Ciclo 2019-2</w:t>
                            </w:r>
                          </w:p>
                          <w:p w14:paraId="07C2E818" w14:textId="77777777" w:rsidR="00CD4489" w:rsidRDefault="00CD4489"/>
                          <w:p w14:paraId="5B4E82CF" w14:textId="77777777" w:rsidR="00CD4489" w:rsidRPr="007D5FEA" w:rsidRDefault="00CD4489">
                            <w:pPr>
                              <w:rPr>
                                <w:sz w:val="36"/>
                                <w:szCs w:val="36"/>
                                <w:lang w:val="es-ES"/>
                              </w:rPr>
                            </w:pPr>
                            <w:r w:rsidRPr="007D5FEA">
                              <w:rPr>
                                <w:sz w:val="36"/>
                                <w:szCs w:val="36"/>
                                <w:lang w:val="es-ES"/>
                              </w:rPr>
                              <w:t>Ciclo 2019-2</w:t>
                            </w:r>
                          </w:p>
                          <w:p w14:paraId="6DFD31D6" w14:textId="77777777" w:rsidR="00CD4489" w:rsidRDefault="00CD4489"/>
                          <w:p w14:paraId="256DDB80" w14:textId="77777777" w:rsidR="00CD4489" w:rsidRPr="007D5FEA" w:rsidRDefault="00CD4489">
                            <w:pPr>
                              <w:rPr>
                                <w:sz w:val="36"/>
                                <w:szCs w:val="36"/>
                                <w:lang w:val="es-ES"/>
                              </w:rPr>
                            </w:pPr>
                            <w:r w:rsidRPr="007D5FEA">
                              <w:rPr>
                                <w:sz w:val="36"/>
                                <w:szCs w:val="36"/>
                                <w:lang w:val="es-ES"/>
                              </w:rPr>
                              <w:t>Ciclo 2019-2</w:t>
                            </w:r>
                          </w:p>
                          <w:p w14:paraId="028A819D" w14:textId="77777777" w:rsidR="00CD4489" w:rsidRDefault="00CD4489"/>
                          <w:p w14:paraId="169B1BC9" w14:textId="77777777" w:rsidR="00CD4489" w:rsidRPr="007D5FEA" w:rsidRDefault="00CD4489">
                            <w:pPr>
                              <w:rPr>
                                <w:sz w:val="36"/>
                                <w:szCs w:val="36"/>
                                <w:lang w:val="es-ES"/>
                              </w:rPr>
                            </w:pPr>
                            <w:r w:rsidRPr="007D5FEA">
                              <w:rPr>
                                <w:sz w:val="36"/>
                                <w:szCs w:val="36"/>
                                <w:lang w:val="es-ES"/>
                              </w:rPr>
                              <w:t>Ciclo 2019-2</w:t>
                            </w:r>
                          </w:p>
                          <w:p w14:paraId="5785A6E4" w14:textId="77777777" w:rsidR="00CD4489" w:rsidRDefault="00CD4489"/>
                          <w:p w14:paraId="3D606480" w14:textId="77777777" w:rsidR="00CD4489" w:rsidRPr="007D5FEA" w:rsidRDefault="00CD4489">
                            <w:pPr>
                              <w:rPr>
                                <w:sz w:val="36"/>
                                <w:szCs w:val="36"/>
                                <w:lang w:val="es-ES"/>
                              </w:rPr>
                            </w:pPr>
                            <w:r w:rsidRPr="007D5FEA">
                              <w:rPr>
                                <w:sz w:val="36"/>
                                <w:szCs w:val="36"/>
                                <w:lang w:val="es-ES"/>
                              </w:rPr>
                              <w:t>Ciclo 2019-2</w:t>
                            </w:r>
                          </w:p>
                          <w:p w14:paraId="35FC5D04" w14:textId="77777777" w:rsidR="00CD4489" w:rsidRDefault="00CD4489"/>
                          <w:p w14:paraId="2D89261D" w14:textId="77777777" w:rsidR="00CD4489" w:rsidRPr="007D5FEA" w:rsidRDefault="00CD4489">
                            <w:pPr>
                              <w:rPr>
                                <w:sz w:val="36"/>
                                <w:szCs w:val="36"/>
                                <w:lang w:val="es-ES"/>
                              </w:rPr>
                            </w:pPr>
                            <w:r w:rsidRPr="007D5FEA">
                              <w:rPr>
                                <w:sz w:val="36"/>
                                <w:szCs w:val="36"/>
                                <w:lang w:val="es-ES"/>
                              </w:rPr>
                              <w:t>Ciclo 2019-2</w:t>
                            </w:r>
                          </w:p>
                          <w:p w14:paraId="01880134" w14:textId="77777777" w:rsidR="00CD4489" w:rsidRDefault="00CD4489"/>
                          <w:p w14:paraId="59A2D31F" w14:textId="77777777" w:rsidR="00CD4489" w:rsidRPr="007D5FEA" w:rsidRDefault="00CD4489">
                            <w:pPr>
                              <w:rPr>
                                <w:sz w:val="36"/>
                                <w:szCs w:val="36"/>
                                <w:lang w:val="es-ES"/>
                              </w:rPr>
                            </w:pPr>
                            <w:r w:rsidRPr="007D5FEA">
                              <w:rPr>
                                <w:sz w:val="36"/>
                                <w:szCs w:val="36"/>
                                <w:lang w:val="es-ES"/>
                              </w:rPr>
                              <w:t>Ciclo 2019-2</w:t>
                            </w:r>
                          </w:p>
                          <w:p w14:paraId="568A450C" w14:textId="77777777" w:rsidR="00CD4489" w:rsidRDefault="00CD4489"/>
                          <w:p w14:paraId="1187BB2C" w14:textId="77777777" w:rsidR="00CD4489" w:rsidRPr="007D5FEA" w:rsidRDefault="00CD4489">
                            <w:pPr>
                              <w:rPr>
                                <w:sz w:val="36"/>
                                <w:szCs w:val="36"/>
                                <w:lang w:val="es-ES"/>
                              </w:rPr>
                            </w:pPr>
                            <w:r w:rsidRPr="007D5FEA">
                              <w:rPr>
                                <w:sz w:val="36"/>
                                <w:szCs w:val="36"/>
                                <w:lang w:val="es-ES"/>
                              </w:rPr>
                              <w:t>Ciclo 2019-2</w:t>
                            </w:r>
                          </w:p>
                          <w:p w14:paraId="1F244A59" w14:textId="77777777" w:rsidR="00CD4489" w:rsidRDefault="00CD4489"/>
                          <w:p w14:paraId="4E44F71F" w14:textId="77777777" w:rsidR="00CD4489" w:rsidRPr="007D5FEA" w:rsidRDefault="00CD4489">
                            <w:pPr>
                              <w:rPr>
                                <w:sz w:val="36"/>
                                <w:szCs w:val="36"/>
                                <w:lang w:val="es-ES"/>
                              </w:rPr>
                            </w:pPr>
                            <w:r w:rsidRPr="007D5FEA">
                              <w:rPr>
                                <w:sz w:val="36"/>
                                <w:szCs w:val="36"/>
                                <w:lang w:val="es-ES"/>
                              </w:rPr>
                              <w:t>Ciclo 2019-2</w:t>
                            </w:r>
                          </w:p>
                          <w:p w14:paraId="46C94258" w14:textId="77777777" w:rsidR="00CD4489" w:rsidRDefault="00CD4489"/>
                          <w:p w14:paraId="3202FAE4" w14:textId="77777777" w:rsidR="00CD4489" w:rsidRPr="007D5FEA" w:rsidRDefault="00CD4489">
                            <w:pPr>
                              <w:rPr>
                                <w:sz w:val="36"/>
                                <w:szCs w:val="36"/>
                                <w:lang w:val="es-ES"/>
                              </w:rPr>
                            </w:pPr>
                            <w:r w:rsidRPr="007D5FEA">
                              <w:rPr>
                                <w:sz w:val="36"/>
                                <w:szCs w:val="36"/>
                                <w:lang w:val="es-ES"/>
                              </w:rPr>
                              <w:t>Ciclo 2019-2</w:t>
                            </w:r>
                          </w:p>
                          <w:p w14:paraId="375FDD43" w14:textId="77777777" w:rsidR="00CD4489" w:rsidRDefault="00CD4489"/>
                          <w:p w14:paraId="73B82469" w14:textId="77777777" w:rsidR="00CD4489" w:rsidRPr="007D5FEA" w:rsidRDefault="00CD4489">
                            <w:pPr>
                              <w:rPr>
                                <w:sz w:val="36"/>
                                <w:szCs w:val="36"/>
                                <w:lang w:val="es-ES"/>
                              </w:rPr>
                            </w:pPr>
                            <w:r w:rsidRPr="007D5FEA">
                              <w:rPr>
                                <w:sz w:val="36"/>
                                <w:szCs w:val="36"/>
                                <w:lang w:val="es-ES"/>
                              </w:rPr>
                              <w:t>Ciclo 2019-2</w:t>
                            </w:r>
                          </w:p>
                          <w:p w14:paraId="7A59BE83" w14:textId="77777777" w:rsidR="00CD4489" w:rsidRDefault="00CD4489"/>
                          <w:p w14:paraId="5FEE96DB" w14:textId="77777777" w:rsidR="00CD4489" w:rsidRPr="007D5FEA" w:rsidRDefault="00CD4489">
                            <w:pPr>
                              <w:rPr>
                                <w:sz w:val="36"/>
                                <w:szCs w:val="36"/>
                                <w:lang w:val="es-ES"/>
                              </w:rPr>
                            </w:pPr>
                            <w:r w:rsidRPr="007D5FEA">
                              <w:rPr>
                                <w:sz w:val="36"/>
                                <w:szCs w:val="36"/>
                                <w:lang w:val="es-ES"/>
                              </w:rPr>
                              <w:t>Ciclo 2019-2</w:t>
                            </w:r>
                          </w:p>
                          <w:p w14:paraId="5F1E45B8" w14:textId="77777777" w:rsidR="00CD4489" w:rsidRDefault="00CD4489"/>
                          <w:p w14:paraId="27658ED8" w14:textId="77777777" w:rsidR="00CD4489" w:rsidRPr="007D5FEA" w:rsidRDefault="00CD4489">
                            <w:pPr>
                              <w:rPr>
                                <w:sz w:val="36"/>
                                <w:szCs w:val="36"/>
                                <w:lang w:val="es-ES"/>
                              </w:rPr>
                            </w:pPr>
                            <w:r w:rsidRPr="007D5FEA">
                              <w:rPr>
                                <w:sz w:val="36"/>
                                <w:szCs w:val="36"/>
                                <w:lang w:val="es-ES"/>
                              </w:rPr>
                              <w:t>Ciclo 2019-2</w:t>
                            </w:r>
                          </w:p>
                          <w:p w14:paraId="7E25B6A1" w14:textId="77777777" w:rsidR="00CD4489" w:rsidRDefault="00CD4489"/>
                          <w:p w14:paraId="07DC273E" w14:textId="77777777" w:rsidR="00CD4489" w:rsidRPr="007D5FEA" w:rsidRDefault="00CD4489">
                            <w:pPr>
                              <w:rPr>
                                <w:sz w:val="36"/>
                                <w:szCs w:val="36"/>
                                <w:lang w:val="es-ES"/>
                              </w:rPr>
                            </w:pPr>
                            <w:r w:rsidRPr="007D5FEA">
                              <w:rPr>
                                <w:sz w:val="36"/>
                                <w:szCs w:val="36"/>
                                <w:lang w:val="es-ES"/>
                              </w:rPr>
                              <w:t>Ciclo 2019-2</w:t>
                            </w:r>
                          </w:p>
                          <w:p w14:paraId="23DA269B" w14:textId="77777777" w:rsidR="00CD4489" w:rsidRDefault="00CD4489"/>
                          <w:p w14:paraId="0307BAD0" w14:textId="77777777" w:rsidR="00CD4489" w:rsidRPr="007D5FEA" w:rsidRDefault="00CD4489">
                            <w:pPr>
                              <w:rPr>
                                <w:sz w:val="36"/>
                                <w:szCs w:val="36"/>
                                <w:lang w:val="es-ES"/>
                              </w:rPr>
                            </w:pPr>
                            <w:r w:rsidRPr="007D5FEA">
                              <w:rPr>
                                <w:sz w:val="36"/>
                                <w:szCs w:val="36"/>
                                <w:lang w:val="es-ES"/>
                              </w:rPr>
                              <w:t>Ciclo 2019-2</w:t>
                            </w:r>
                          </w:p>
                          <w:p w14:paraId="5A96815F" w14:textId="77777777" w:rsidR="00CD4489" w:rsidRDefault="00CD4489"/>
                          <w:p w14:paraId="5AEE021D" w14:textId="77777777" w:rsidR="00CD4489" w:rsidRPr="007D5FEA" w:rsidRDefault="00CD4489">
                            <w:pPr>
                              <w:rPr>
                                <w:sz w:val="36"/>
                                <w:szCs w:val="36"/>
                                <w:lang w:val="es-ES"/>
                              </w:rPr>
                            </w:pPr>
                            <w:r w:rsidRPr="007D5FEA">
                              <w:rPr>
                                <w:sz w:val="36"/>
                                <w:szCs w:val="36"/>
                                <w:lang w:val="es-ES"/>
                              </w:rPr>
                              <w:t>Ciclo 2019-2</w:t>
                            </w:r>
                          </w:p>
                          <w:p w14:paraId="77D3F2E4" w14:textId="77777777" w:rsidR="00CD4489" w:rsidRDefault="00CD4489"/>
                          <w:p w14:paraId="191A054C" w14:textId="77777777" w:rsidR="00CD4489" w:rsidRPr="007D5FEA" w:rsidRDefault="00CD4489">
                            <w:pPr>
                              <w:rPr>
                                <w:sz w:val="36"/>
                                <w:szCs w:val="36"/>
                                <w:lang w:val="es-ES"/>
                              </w:rPr>
                            </w:pPr>
                            <w:r w:rsidRPr="007D5FEA">
                              <w:rPr>
                                <w:sz w:val="36"/>
                                <w:szCs w:val="36"/>
                                <w:lang w:val="es-ES"/>
                              </w:rPr>
                              <w:t>Ciclo 2019-2</w:t>
                            </w:r>
                          </w:p>
                          <w:p w14:paraId="164A00D0" w14:textId="77777777" w:rsidR="00CD4489" w:rsidRDefault="00CD4489"/>
                          <w:p w14:paraId="300DFAFD" w14:textId="77777777" w:rsidR="00CD4489" w:rsidRPr="007D5FEA" w:rsidRDefault="00CD4489">
                            <w:pPr>
                              <w:rPr>
                                <w:sz w:val="36"/>
                                <w:szCs w:val="36"/>
                                <w:lang w:val="es-ES"/>
                              </w:rPr>
                            </w:pPr>
                            <w:r w:rsidRPr="007D5FEA">
                              <w:rPr>
                                <w:sz w:val="36"/>
                                <w:szCs w:val="36"/>
                                <w:lang w:val="es-ES"/>
                              </w:rPr>
                              <w:t>Ciclo 2019-2</w:t>
                            </w:r>
                          </w:p>
                          <w:p w14:paraId="23628411" w14:textId="77777777" w:rsidR="00CD4489" w:rsidRDefault="00CD4489"/>
                          <w:p w14:paraId="157156F2" w14:textId="77777777" w:rsidR="00CD4489" w:rsidRPr="007D5FEA" w:rsidRDefault="00CD4489">
                            <w:pPr>
                              <w:rPr>
                                <w:sz w:val="36"/>
                                <w:szCs w:val="36"/>
                                <w:lang w:val="es-ES"/>
                              </w:rPr>
                            </w:pPr>
                            <w:r w:rsidRPr="007D5FEA">
                              <w:rPr>
                                <w:sz w:val="36"/>
                                <w:szCs w:val="36"/>
                                <w:lang w:val="es-ES"/>
                              </w:rPr>
                              <w:t>Ciclo 2019-2</w:t>
                            </w:r>
                          </w:p>
                          <w:p w14:paraId="3821426E" w14:textId="77777777" w:rsidR="00CD4489" w:rsidRDefault="00CD4489"/>
                          <w:p w14:paraId="6EFE387F" w14:textId="77777777" w:rsidR="00CD4489" w:rsidRPr="007D5FEA" w:rsidRDefault="00CD4489">
                            <w:pPr>
                              <w:rPr>
                                <w:sz w:val="36"/>
                                <w:szCs w:val="36"/>
                                <w:lang w:val="es-ES"/>
                              </w:rPr>
                            </w:pPr>
                            <w:r w:rsidRPr="007D5FEA">
                              <w:rPr>
                                <w:sz w:val="36"/>
                                <w:szCs w:val="36"/>
                                <w:lang w:val="es-ES"/>
                              </w:rPr>
                              <w:t>Ciclo 2019-2</w:t>
                            </w:r>
                          </w:p>
                          <w:p w14:paraId="29CA455E" w14:textId="77777777" w:rsidR="00CD4489" w:rsidRDefault="00CD4489"/>
                          <w:p w14:paraId="4FD3E9E9" w14:textId="77777777" w:rsidR="00CD4489" w:rsidRPr="007D5FEA" w:rsidRDefault="00CD4489">
                            <w:pPr>
                              <w:rPr>
                                <w:sz w:val="36"/>
                                <w:szCs w:val="36"/>
                                <w:lang w:val="es-ES"/>
                              </w:rPr>
                            </w:pPr>
                            <w:r w:rsidRPr="007D5FEA">
                              <w:rPr>
                                <w:sz w:val="36"/>
                                <w:szCs w:val="36"/>
                                <w:lang w:val="es-ES"/>
                              </w:rPr>
                              <w:t>Ciclo 2019-2</w:t>
                            </w:r>
                          </w:p>
                          <w:p w14:paraId="0FC1636B" w14:textId="77777777" w:rsidR="00CD4489" w:rsidRDefault="00CD4489"/>
                          <w:p w14:paraId="090FB633" w14:textId="77777777" w:rsidR="00CD4489" w:rsidRPr="007D5FEA" w:rsidRDefault="00CD4489">
                            <w:pPr>
                              <w:rPr>
                                <w:sz w:val="36"/>
                                <w:szCs w:val="36"/>
                                <w:lang w:val="es-ES"/>
                              </w:rPr>
                            </w:pPr>
                            <w:r w:rsidRPr="007D5FEA">
                              <w:rPr>
                                <w:sz w:val="36"/>
                                <w:szCs w:val="36"/>
                                <w:lang w:val="es-ES"/>
                              </w:rPr>
                              <w:t>Ciclo 2019-2</w:t>
                            </w:r>
                          </w:p>
                          <w:p w14:paraId="3ACD6A17" w14:textId="77777777" w:rsidR="00CD4489" w:rsidRDefault="00CD4489"/>
                          <w:p w14:paraId="756BCA98" w14:textId="77777777" w:rsidR="00CD4489" w:rsidRPr="007D5FEA" w:rsidRDefault="00CD4489">
                            <w:pPr>
                              <w:rPr>
                                <w:sz w:val="36"/>
                                <w:szCs w:val="36"/>
                                <w:lang w:val="es-ES"/>
                              </w:rPr>
                            </w:pPr>
                            <w:r w:rsidRPr="007D5FEA">
                              <w:rPr>
                                <w:sz w:val="36"/>
                                <w:szCs w:val="36"/>
                                <w:lang w:val="es-ES"/>
                              </w:rPr>
                              <w:t>Ciclo 2019-2</w:t>
                            </w:r>
                          </w:p>
                          <w:p w14:paraId="43482C0B" w14:textId="77777777" w:rsidR="00CD4489" w:rsidRDefault="00CD4489"/>
                          <w:p w14:paraId="42CE8188" w14:textId="77777777" w:rsidR="00CD4489" w:rsidRPr="007D5FEA" w:rsidRDefault="00CD4489">
                            <w:pPr>
                              <w:rPr>
                                <w:sz w:val="36"/>
                                <w:szCs w:val="36"/>
                                <w:lang w:val="es-ES"/>
                              </w:rPr>
                            </w:pPr>
                            <w:r w:rsidRPr="007D5FEA">
                              <w:rPr>
                                <w:sz w:val="36"/>
                                <w:szCs w:val="36"/>
                                <w:lang w:val="es-ES"/>
                              </w:rPr>
                              <w:t>Ciclo 2019-2</w:t>
                            </w:r>
                          </w:p>
                          <w:p w14:paraId="074C0897" w14:textId="77777777" w:rsidR="00CD4489" w:rsidRDefault="00CD4489"/>
                          <w:p w14:paraId="0AF23597" w14:textId="77777777" w:rsidR="00CD4489" w:rsidRPr="007D5FEA" w:rsidRDefault="00CD4489">
                            <w:pPr>
                              <w:rPr>
                                <w:sz w:val="36"/>
                                <w:szCs w:val="36"/>
                                <w:lang w:val="es-ES"/>
                              </w:rPr>
                            </w:pPr>
                            <w:r w:rsidRPr="007D5FEA">
                              <w:rPr>
                                <w:sz w:val="36"/>
                                <w:szCs w:val="36"/>
                                <w:lang w:val="es-ES"/>
                              </w:rPr>
                              <w:t>Ciclo 2019-2</w:t>
                            </w:r>
                          </w:p>
                          <w:p w14:paraId="08FEA632" w14:textId="77777777" w:rsidR="00CD4489" w:rsidRDefault="00CD4489"/>
                          <w:p w14:paraId="2C3A7274" w14:textId="77777777" w:rsidR="00CD4489" w:rsidRPr="007D5FEA" w:rsidRDefault="00CD4489">
                            <w:pPr>
                              <w:rPr>
                                <w:sz w:val="36"/>
                                <w:szCs w:val="36"/>
                                <w:lang w:val="es-ES"/>
                              </w:rPr>
                            </w:pPr>
                            <w:r w:rsidRPr="007D5FEA">
                              <w:rPr>
                                <w:sz w:val="36"/>
                                <w:szCs w:val="36"/>
                                <w:lang w:val="es-ES"/>
                              </w:rPr>
                              <w:t>Ciclo 2019-2</w:t>
                            </w:r>
                          </w:p>
                          <w:p w14:paraId="59459F03" w14:textId="77777777" w:rsidR="00CD4489" w:rsidRDefault="00CD4489"/>
                          <w:p w14:paraId="5EF20BE2" w14:textId="77777777" w:rsidR="00CD4489" w:rsidRPr="007D5FEA" w:rsidRDefault="00CD4489">
                            <w:pPr>
                              <w:rPr>
                                <w:sz w:val="36"/>
                                <w:szCs w:val="36"/>
                                <w:lang w:val="es-ES"/>
                              </w:rPr>
                            </w:pPr>
                            <w:r w:rsidRPr="007D5FEA">
                              <w:rPr>
                                <w:sz w:val="36"/>
                                <w:szCs w:val="36"/>
                                <w:lang w:val="es-ES"/>
                              </w:rPr>
                              <w:t>Ciclo 2019-2</w:t>
                            </w:r>
                          </w:p>
                          <w:p w14:paraId="06BEB61F" w14:textId="77777777" w:rsidR="00CD4489" w:rsidRDefault="00CD4489"/>
                          <w:p w14:paraId="5D5D6EA5" w14:textId="77777777" w:rsidR="00CD4489" w:rsidRPr="007D5FEA" w:rsidRDefault="00CD4489">
                            <w:pPr>
                              <w:rPr>
                                <w:sz w:val="36"/>
                                <w:szCs w:val="36"/>
                                <w:lang w:val="es-ES"/>
                              </w:rPr>
                            </w:pPr>
                            <w:r w:rsidRPr="007D5FEA">
                              <w:rPr>
                                <w:sz w:val="36"/>
                                <w:szCs w:val="36"/>
                                <w:lang w:val="es-ES"/>
                              </w:rPr>
                              <w:t>Ciclo 2019-2</w:t>
                            </w:r>
                          </w:p>
                          <w:p w14:paraId="646A904C" w14:textId="77777777" w:rsidR="00CD4489" w:rsidRDefault="00CD4489"/>
                          <w:p w14:paraId="672EA413" w14:textId="77777777" w:rsidR="00CD4489" w:rsidRPr="007D5FEA" w:rsidRDefault="00CD4489">
                            <w:pPr>
                              <w:rPr>
                                <w:sz w:val="36"/>
                                <w:szCs w:val="36"/>
                                <w:lang w:val="es-ES"/>
                              </w:rPr>
                            </w:pPr>
                            <w:r w:rsidRPr="007D5FEA">
                              <w:rPr>
                                <w:sz w:val="36"/>
                                <w:szCs w:val="36"/>
                                <w:lang w:val="es-ES"/>
                              </w:rPr>
                              <w:t>Ciclo 2019-2</w:t>
                            </w:r>
                          </w:p>
                          <w:p w14:paraId="03595F66" w14:textId="77777777" w:rsidR="00CD4489" w:rsidRDefault="00CD4489"/>
                          <w:p w14:paraId="16AD6E26" w14:textId="77777777" w:rsidR="00CD4489" w:rsidRPr="007D5FEA" w:rsidRDefault="00CD4489">
                            <w:pPr>
                              <w:rPr>
                                <w:sz w:val="36"/>
                                <w:szCs w:val="36"/>
                                <w:lang w:val="es-ES"/>
                              </w:rPr>
                            </w:pPr>
                            <w:r w:rsidRPr="007D5FEA">
                              <w:rPr>
                                <w:sz w:val="36"/>
                                <w:szCs w:val="36"/>
                                <w:lang w:val="es-ES"/>
                              </w:rPr>
                              <w:t>Ciclo 2019-2</w:t>
                            </w:r>
                          </w:p>
                          <w:p w14:paraId="16677416" w14:textId="77777777" w:rsidR="00CD4489" w:rsidRDefault="00CD4489"/>
                          <w:p w14:paraId="19DD2006" w14:textId="77777777" w:rsidR="00CD4489" w:rsidRPr="007D5FEA" w:rsidRDefault="00CD4489">
                            <w:pPr>
                              <w:rPr>
                                <w:sz w:val="36"/>
                                <w:szCs w:val="36"/>
                                <w:lang w:val="es-ES"/>
                              </w:rPr>
                            </w:pPr>
                            <w:r w:rsidRPr="007D5FEA">
                              <w:rPr>
                                <w:sz w:val="36"/>
                                <w:szCs w:val="36"/>
                                <w:lang w:val="es-ES"/>
                              </w:rPr>
                              <w:t>Ciclo 2019-2</w:t>
                            </w:r>
                          </w:p>
                          <w:p w14:paraId="53224A37" w14:textId="77777777" w:rsidR="00CD4489" w:rsidRDefault="00CD4489"/>
                          <w:p w14:paraId="6585F71F" w14:textId="77777777" w:rsidR="00CD4489" w:rsidRPr="007D5FEA" w:rsidRDefault="00CD4489">
                            <w:pPr>
                              <w:rPr>
                                <w:sz w:val="36"/>
                                <w:szCs w:val="36"/>
                                <w:lang w:val="es-ES"/>
                              </w:rPr>
                            </w:pPr>
                            <w:r w:rsidRPr="007D5FEA">
                              <w:rPr>
                                <w:sz w:val="36"/>
                                <w:szCs w:val="36"/>
                                <w:lang w:val="es-ES"/>
                              </w:rPr>
                              <w:t>Ciclo 2019-2</w:t>
                            </w:r>
                          </w:p>
                          <w:p w14:paraId="5F66439D" w14:textId="77777777" w:rsidR="00CD4489" w:rsidRDefault="00CD4489"/>
                          <w:p w14:paraId="713CD8B1" w14:textId="77777777" w:rsidR="00CD4489" w:rsidRPr="007D5FEA" w:rsidRDefault="00CD4489">
                            <w:pPr>
                              <w:rPr>
                                <w:sz w:val="36"/>
                                <w:szCs w:val="36"/>
                                <w:lang w:val="es-ES"/>
                              </w:rPr>
                            </w:pPr>
                            <w:r w:rsidRPr="007D5FEA">
                              <w:rPr>
                                <w:sz w:val="36"/>
                                <w:szCs w:val="36"/>
                                <w:lang w:val="es-ES"/>
                              </w:rPr>
                              <w:t>Ciclo 2019-2</w:t>
                            </w:r>
                          </w:p>
                          <w:p w14:paraId="4651E567" w14:textId="77777777" w:rsidR="00CD4489" w:rsidRDefault="00CD4489"/>
                          <w:p w14:paraId="4EDA77DC" w14:textId="77777777" w:rsidR="00CD4489" w:rsidRPr="007D5FEA" w:rsidRDefault="00CD4489">
                            <w:pPr>
                              <w:rPr>
                                <w:sz w:val="36"/>
                                <w:szCs w:val="36"/>
                                <w:lang w:val="es-ES"/>
                              </w:rPr>
                            </w:pPr>
                            <w:r w:rsidRPr="007D5FEA">
                              <w:rPr>
                                <w:sz w:val="36"/>
                                <w:szCs w:val="36"/>
                                <w:lang w:val="es-ES"/>
                              </w:rPr>
                              <w:t>Ciclo 2019-2</w:t>
                            </w:r>
                          </w:p>
                          <w:p w14:paraId="2E350BCA" w14:textId="77777777" w:rsidR="00CD4489" w:rsidRDefault="00CD4489"/>
                          <w:p w14:paraId="44120831" w14:textId="77777777" w:rsidR="00CD4489" w:rsidRPr="007D5FEA" w:rsidRDefault="00CD4489">
                            <w:pPr>
                              <w:rPr>
                                <w:sz w:val="36"/>
                                <w:szCs w:val="36"/>
                                <w:lang w:val="es-ES"/>
                              </w:rPr>
                            </w:pPr>
                            <w:r w:rsidRPr="007D5FEA">
                              <w:rPr>
                                <w:sz w:val="36"/>
                                <w:szCs w:val="36"/>
                                <w:lang w:val="es-ES"/>
                              </w:rPr>
                              <w:t>Ciclo 2019-2</w:t>
                            </w:r>
                          </w:p>
                          <w:p w14:paraId="02D12868" w14:textId="77777777" w:rsidR="00CD4489" w:rsidRDefault="00CD4489"/>
                          <w:p w14:paraId="2D07C0C6" w14:textId="77777777" w:rsidR="00CD4489" w:rsidRPr="007D5FEA" w:rsidRDefault="00CD4489">
                            <w:pPr>
                              <w:rPr>
                                <w:sz w:val="36"/>
                                <w:szCs w:val="36"/>
                                <w:lang w:val="es-ES"/>
                              </w:rPr>
                            </w:pPr>
                            <w:r w:rsidRPr="007D5FEA">
                              <w:rPr>
                                <w:sz w:val="36"/>
                                <w:szCs w:val="36"/>
                                <w:lang w:val="es-ES"/>
                              </w:rPr>
                              <w:t>Ciclo 2019-2</w:t>
                            </w:r>
                          </w:p>
                          <w:p w14:paraId="1D7B3F1B" w14:textId="77777777" w:rsidR="00CD4489" w:rsidRDefault="00CD4489"/>
                          <w:p w14:paraId="1C30AAC1" w14:textId="77777777" w:rsidR="00CD4489" w:rsidRPr="007D5FEA" w:rsidRDefault="00CD4489">
                            <w:pPr>
                              <w:rPr>
                                <w:sz w:val="36"/>
                                <w:szCs w:val="36"/>
                                <w:lang w:val="es-ES"/>
                              </w:rPr>
                            </w:pPr>
                            <w:r w:rsidRPr="007D5FEA">
                              <w:rPr>
                                <w:sz w:val="36"/>
                                <w:szCs w:val="36"/>
                                <w:lang w:val="es-ES"/>
                              </w:rPr>
                              <w:t>Ciclo 2019-2</w:t>
                            </w:r>
                          </w:p>
                          <w:p w14:paraId="12136D95" w14:textId="77777777" w:rsidR="00CD4489" w:rsidRDefault="00CD4489"/>
                          <w:p w14:paraId="0E5F9AD7" w14:textId="77777777" w:rsidR="00CD4489" w:rsidRPr="007D5FEA" w:rsidRDefault="00CD4489">
                            <w:pPr>
                              <w:rPr>
                                <w:sz w:val="36"/>
                                <w:szCs w:val="36"/>
                                <w:lang w:val="es-ES"/>
                              </w:rPr>
                            </w:pPr>
                            <w:r w:rsidRPr="007D5FEA">
                              <w:rPr>
                                <w:sz w:val="36"/>
                                <w:szCs w:val="36"/>
                                <w:lang w:val="es-ES"/>
                              </w:rPr>
                              <w:t>Ciclo 2019-2</w:t>
                            </w:r>
                          </w:p>
                          <w:p w14:paraId="04C3D5F1" w14:textId="77777777" w:rsidR="00CD4489" w:rsidRDefault="00CD4489"/>
                          <w:p w14:paraId="67F33BFD" w14:textId="77777777" w:rsidR="00CD4489" w:rsidRPr="007D5FEA" w:rsidRDefault="00CD4489">
                            <w:pPr>
                              <w:rPr>
                                <w:sz w:val="36"/>
                                <w:szCs w:val="36"/>
                                <w:lang w:val="es-ES"/>
                              </w:rPr>
                            </w:pPr>
                            <w:r w:rsidRPr="007D5FEA">
                              <w:rPr>
                                <w:sz w:val="36"/>
                                <w:szCs w:val="36"/>
                                <w:lang w:val="es-ES"/>
                              </w:rPr>
                              <w:t>Ciclo 2019-2</w:t>
                            </w:r>
                          </w:p>
                          <w:p w14:paraId="79515703" w14:textId="77777777" w:rsidR="00CD4489" w:rsidRDefault="00CD4489"/>
                          <w:p w14:paraId="408402D4" w14:textId="77777777" w:rsidR="00CD4489" w:rsidRPr="007D5FEA" w:rsidRDefault="00CD4489">
                            <w:pPr>
                              <w:rPr>
                                <w:sz w:val="36"/>
                                <w:szCs w:val="36"/>
                                <w:lang w:val="es-ES"/>
                              </w:rPr>
                            </w:pPr>
                            <w:r w:rsidRPr="007D5FEA">
                              <w:rPr>
                                <w:sz w:val="36"/>
                                <w:szCs w:val="36"/>
                                <w:lang w:val="es-ES"/>
                              </w:rPr>
                              <w:t>Ciclo 2019-2</w:t>
                            </w:r>
                          </w:p>
                          <w:p w14:paraId="236D58DB" w14:textId="77777777" w:rsidR="00CD4489" w:rsidRDefault="00CD4489"/>
                          <w:p w14:paraId="34F69B3B" w14:textId="77777777" w:rsidR="00CD4489" w:rsidRPr="007D5FEA" w:rsidRDefault="00CD4489">
                            <w:pPr>
                              <w:rPr>
                                <w:sz w:val="36"/>
                                <w:szCs w:val="36"/>
                                <w:lang w:val="es-ES"/>
                              </w:rPr>
                            </w:pPr>
                            <w:r w:rsidRPr="007D5FEA">
                              <w:rPr>
                                <w:sz w:val="36"/>
                                <w:szCs w:val="36"/>
                                <w:lang w:val="es-ES"/>
                              </w:rPr>
                              <w:t>Ciclo 2019-2</w:t>
                            </w:r>
                          </w:p>
                          <w:p w14:paraId="73ADFFD2" w14:textId="77777777" w:rsidR="00CD4489" w:rsidRDefault="00CD4489"/>
                          <w:p w14:paraId="753C0FE0" w14:textId="77777777" w:rsidR="00CD4489" w:rsidRPr="007D5FEA" w:rsidRDefault="00CD4489">
                            <w:pPr>
                              <w:rPr>
                                <w:sz w:val="36"/>
                                <w:szCs w:val="36"/>
                                <w:lang w:val="es-ES"/>
                              </w:rPr>
                            </w:pPr>
                            <w:r w:rsidRPr="007D5FEA">
                              <w:rPr>
                                <w:sz w:val="36"/>
                                <w:szCs w:val="36"/>
                                <w:lang w:val="es-ES"/>
                              </w:rPr>
                              <w:t>Ciclo 2019-2</w:t>
                            </w:r>
                          </w:p>
                          <w:p w14:paraId="1C39F67E" w14:textId="77777777" w:rsidR="00CD4489" w:rsidRDefault="00CD4489"/>
                          <w:p w14:paraId="76B20BD3" w14:textId="77777777" w:rsidR="00CD4489" w:rsidRPr="007D5FEA" w:rsidRDefault="00CD4489">
                            <w:pPr>
                              <w:rPr>
                                <w:sz w:val="36"/>
                                <w:szCs w:val="36"/>
                                <w:lang w:val="es-ES"/>
                              </w:rPr>
                            </w:pPr>
                            <w:r w:rsidRPr="007D5FEA">
                              <w:rPr>
                                <w:sz w:val="36"/>
                                <w:szCs w:val="36"/>
                                <w:lang w:val="es-ES"/>
                              </w:rPr>
                              <w:t>Ciclo 2019-2</w:t>
                            </w:r>
                          </w:p>
                          <w:p w14:paraId="277C8581" w14:textId="77777777" w:rsidR="00CD4489" w:rsidRDefault="00CD4489"/>
                          <w:p w14:paraId="6F1A7669" w14:textId="77777777" w:rsidR="00CD4489" w:rsidRPr="007D5FEA" w:rsidRDefault="00CD4489">
                            <w:pPr>
                              <w:rPr>
                                <w:sz w:val="36"/>
                                <w:szCs w:val="36"/>
                                <w:lang w:val="es-ES"/>
                              </w:rPr>
                            </w:pPr>
                            <w:r w:rsidRPr="007D5FEA">
                              <w:rPr>
                                <w:sz w:val="36"/>
                                <w:szCs w:val="36"/>
                                <w:lang w:val="es-ES"/>
                              </w:rPr>
                              <w:t>Ciclo 2019-2</w:t>
                            </w:r>
                          </w:p>
                          <w:p w14:paraId="653D7E19" w14:textId="77777777" w:rsidR="00CD4489" w:rsidRDefault="00CD4489"/>
                          <w:p w14:paraId="031B6AEA" w14:textId="77777777" w:rsidR="00CD4489" w:rsidRPr="007D5FEA" w:rsidRDefault="00CD4489">
                            <w:pPr>
                              <w:rPr>
                                <w:sz w:val="36"/>
                                <w:szCs w:val="36"/>
                                <w:lang w:val="es-ES"/>
                              </w:rPr>
                            </w:pPr>
                            <w:r w:rsidRPr="007D5FEA">
                              <w:rPr>
                                <w:sz w:val="36"/>
                                <w:szCs w:val="36"/>
                                <w:lang w:val="es-ES"/>
                              </w:rPr>
                              <w:t>Ciclo 2019-2</w:t>
                            </w:r>
                          </w:p>
                          <w:p w14:paraId="4DE140B7" w14:textId="77777777" w:rsidR="00CD4489" w:rsidRDefault="00CD4489"/>
                          <w:p w14:paraId="557C7EAE" w14:textId="77777777" w:rsidR="00CD4489" w:rsidRPr="007D5FEA" w:rsidRDefault="00CD4489">
                            <w:pPr>
                              <w:rPr>
                                <w:sz w:val="36"/>
                                <w:szCs w:val="36"/>
                                <w:lang w:val="es-ES"/>
                              </w:rPr>
                            </w:pPr>
                            <w:r w:rsidRPr="007D5FEA">
                              <w:rPr>
                                <w:sz w:val="36"/>
                                <w:szCs w:val="36"/>
                                <w:lang w:val="es-ES"/>
                              </w:rPr>
                              <w:t>Ciclo 2019-2</w:t>
                            </w:r>
                          </w:p>
                          <w:p w14:paraId="2414ADA8" w14:textId="77777777" w:rsidR="00CD4489" w:rsidRDefault="00CD4489"/>
                          <w:p w14:paraId="4856D4B5" w14:textId="77777777" w:rsidR="00CD4489" w:rsidRPr="007D5FEA" w:rsidRDefault="00CD4489">
                            <w:pPr>
                              <w:rPr>
                                <w:sz w:val="36"/>
                                <w:szCs w:val="36"/>
                                <w:lang w:val="es-ES"/>
                              </w:rPr>
                            </w:pPr>
                            <w:r w:rsidRPr="007D5FEA">
                              <w:rPr>
                                <w:sz w:val="36"/>
                                <w:szCs w:val="36"/>
                                <w:lang w:val="es-ES"/>
                              </w:rPr>
                              <w:t>Ciclo 2019-2</w:t>
                            </w:r>
                          </w:p>
                          <w:p w14:paraId="462AF2F4" w14:textId="77777777" w:rsidR="00CD4489" w:rsidRDefault="00CD4489"/>
                          <w:p w14:paraId="78B75440" w14:textId="77777777" w:rsidR="00CD4489" w:rsidRPr="007D5FEA" w:rsidRDefault="00CD4489">
                            <w:pPr>
                              <w:rPr>
                                <w:sz w:val="36"/>
                                <w:szCs w:val="36"/>
                                <w:lang w:val="es-ES"/>
                              </w:rPr>
                            </w:pPr>
                            <w:r w:rsidRPr="007D5FEA">
                              <w:rPr>
                                <w:sz w:val="36"/>
                                <w:szCs w:val="36"/>
                                <w:lang w:val="es-ES"/>
                              </w:rPr>
                              <w:t>Ciclo 2019-2</w:t>
                            </w:r>
                          </w:p>
                          <w:p w14:paraId="2C2824BF" w14:textId="77777777" w:rsidR="00CD4489" w:rsidRDefault="00CD4489"/>
                          <w:p w14:paraId="1B1672DB" w14:textId="77777777" w:rsidR="00CD4489" w:rsidRPr="007D5FEA" w:rsidRDefault="00CD4489">
                            <w:pPr>
                              <w:rPr>
                                <w:sz w:val="36"/>
                                <w:szCs w:val="36"/>
                                <w:lang w:val="es-ES"/>
                              </w:rPr>
                            </w:pPr>
                            <w:r w:rsidRPr="007D5FEA">
                              <w:rPr>
                                <w:sz w:val="36"/>
                                <w:szCs w:val="36"/>
                                <w:lang w:val="es-ES"/>
                              </w:rPr>
                              <w:t>Ciclo 2019-2</w:t>
                            </w:r>
                          </w:p>
                          <w:p w14:paraId="4740E944" w14:textId="77777777" w:rsidR="00CD4489" w:rsidRDefault="00CD4489"/>
                          <w:p w14:paraId="2041A7E7" w14:textId="77777777" w:rsidR="00CD4489" w:rsidRPr="007D5FEA" w:rsidRDefault="00CD4489">
                            <w:pPr>
                              <w:rPr>
                                <w:sz w:val="36"/>
                                <w:szCs w:val="36"/>
                                <w:lang w:val="es-ES"/>
                              </w:rPr>
                            </w:pPr>
                            <w:r w:rsidRPr="007D5FEA">
                              <w:rPr>
                                <w:sz w:val="36"/>
                                <w:szCs w:val="36"/>
                                <w:lang w:val="es-ES"/>
                              </w:rPr>
                              <w:t>Ciclo 2019-2</w:t>
                            </w:r>
                          </w:p>
                          <w:p w14:paraId="11D3065D" w14:textId="77777777" w:rsidR="00CD4489" w:rsidRDefault="00CD4489"/>
                          <w:p w14:paraId="67A7CF29" w14:textId="77777777" w:rsidR="00CD4489" w:rsidRPr="007D5FEA" w:rsidRDefault="00CD4489">
                            <w:pPr>
                              <w:rPr>
                                <w:sz w:val="36"/>
                                <w:szCs w:val="36"/>
                                <w:lang w:val="es-ES"/>
                              </w:rPr>
                            </w:pPr>
                            <w:r w:rsidRPr="007D5FEA">
                              <w:rPr>
                                <w:sz w:val="36"/>
                                <w:szCs w:val="36"/>
                                <w:lang w:val="es-ES"/>
                              </w:rPr>
                              <w:t>Ciclo 2019-2</w:t>
                            </w:r>
                          </w:p>
                          <w:p w14:paraId="2BC34CA2" w14:textId="77777777" w:rsidR="00CD4489" w:rsidRDefault="00CD4489"/>
                          <w:p w14:paraId="7E5FBC8A" w14:textId="77777777" w:rsidR="00CD4489" w:rsidRPr="007D5FEA" w:rsidRDefault="00CD4489">
                            <w:pPr>
                              <w:rPr>
                                <w:sz w:val="36"/>
                                <w:szCs w:val="36"/>
                                <w:lang w:val="es-ES"/>
                              </w:rPr>
                            </w:pPr>
                            <w:r w:rsidRPr="007D5FEA">
                              <w:rPr>
                                <w:sz w:val="36"/>
                                <w:szCs w:val="36"/>
                                <w:lang w:val="es-ES"/>
                              </w:rPr>
                              <w:t>Ciclo 2019-2</w:t>
                            </w:r>
                          </w:p>
                          <w:p w14:paraId="39D0E43B" w14:textId="77777777" w:rsidR="00CD4489" w:rsidRDefault="00CD4489"/>
                          <w:p w14:paraId="1DD08D11" w14:textId="77777777" w:rsidR="00CD4489" w:rsidRPr="007D5FEA" w:rsidRDefault="00CD4489">
                            <w:pPr>
                              <w:rPr>
                                <w:sz w:val="36"/>
                                <w:szCs w:val="36"/>
                                <w:lang w:val="es-ES"/>
                              </w:rPr>
                            </w:pPr>
                            <w:r w:rsidRPr="007D5FEA">
                              <w:rPr>
                                <w:sz w:val="36"/>
                                <w:szCs w:val="36"/>
                                <w:lang w:val="es-ES"/>
                              </w:rPr>
                              <w:t>Ciclo 2019-2</w:t>
                            </w:r>
                          </w:p>
                          <w:p w14:paraId="64C092A6" w14:textId="77777777" w:rsidR="00CD4489" w:rsidRDefault="00CD4489"/>
                          <w:p w14:paraId="4AC6E377" w14:textId="77777777" w:rsidR="00CD4489" w:rsidRPr="007D5FEA" w:rsidRDefault="00CD4489">
                            <w:pPr>
                              <w:rPr>
                                <w:sz w:val="36"/>
                                <w:szCs w:val="36"/>
                                <w:lang w:val="es-ES"/>
                              </w:rPr>
                            </w:pPr>
                            <w:r w:rsidRPr="007D5FEA">
                              <w:rPr>
                                <w:sz w:val="36"/>
                                <w:szCs w:val="36"/>
                                <w:lang w:val="es-ES"/>
                              </w:rPr>
                              <w:t>Ciclo 2019-2</w:t>
                            </w:r>
                          </w:p>
                          <w:p w14:paraId="4B111B0E" w14:textId="77777777" w:rsidR="00CD4489" w:rsidRDefault="00CD4489"/>
                          <w:p w14:paraId="6A47C538" w14:textId="77777777" w:rsidR="00CD4489" w:rsidRPr="007D5FEA" w:rsidRDefault="00CD4489">
                            <w:pPr>
                              <w:rPr>
                                <w:sz w:val="36"/>
                                <w:szCs w:val="36"/>
                                <w:lang w:val="es-ES"/>
                              </w:rPr>
                            </w:pPr>
                            <w:r w:rsidRPr="007D5FEA">
                              <w:rPr>
                                <w:sz w:val="36"/>
                                <w:szCs w:val="36"/>
                                <w:lang w:val="es-ES"/>
                              </w:rPr>
                              <w:t>Ciclo 2019-2</w:t>
                            </w:r>
                          </w:p>
                          <w:p w14:paraId="5E65ED14" w14:textId="77777777" w:rsidR="00CD4489" w:rsidRDefault="00CD4489"/>
                          <w:p w14:paraId="0744FC26" w14:textId="77777777" w:rsidR="00CD4489" w:rsidRPr="007D5FEA" w:rsidRDefault="00CD4489">
                            <w:pPr>
                              <w:rPr>
                                <w:sz w:val="36"/>
                                <w:szCs w:val="36"/>
                                <w:lang w:val="es-ES"/>
                              </w:rPr>
                            </w:pPr>
                            <w:r w:rsidRPr="007D5FEA">
                              <w:rPr>
                                <w:sz w:val="36"/>
                                <w:szCs w:val="36"/>
                                <w:lang w:val="es-ES"/>
                              </w:rPr>
                              <w:t>Ciclo 2019-2</w:t>
                            </w:r>
                          </w:p>
                          <w:p w14:paraId="7C89F626" w14:textId="77777777" w:rsidR="00CD4489" w:rsidRDefault="00CD4489"/>
                          <w:p w14:paraId="53B5006C" w14:textId="77777777" w:rsidR="00CD4489" w:rsidRPr="007D5FEA" w:rsidRDefault="00CD4489">
                            <w:pPr>
                              <w:rPr>
                                <w:sz w:val="36"/>
                                <w:szCs w:val="36"/>
                                <w:lang w:val="es-ES"/>
                              </w:rPr>
                            </w:pPr>
                            <w:r w:rsidRPr="007D5FEA">
                              <w:rPr>
                                <w:sz w:val="36"/>
                                <w:szCs w:val="36"/>
                                <w:lang w:val="es-ES"/>
                              </w:rPr>
                              <w:t>Ciclo 2019-2</w:t>
                            </w:r>
                          </w:p>
                          <w:p w14:paraId="61DE095F" w14:textId="77777777" w:rsidR="00CD4489" w:rsidRDefault="00CD4489"/>
                          <w:p w14:paraId="1E1A6F0F" w14:textId="77777777" w:rsidR="00CD4489" w:rsidRPr="007D5FEA" w:rsidRDefault="00CD4489">
                            <w:pPr>
                              <w:rPr>
                                <w:sz w:val="36"/>
                                <w:szCs w:val="36"/>
                                <w:lang w:val="es-ES"/>
                              </w:rPr>
                            </w:pPr>
                            <w:r w:rsidRPr="007D5FEA">
                              <w:rPr>
                                <w:sz w:val="36"/>
                                <w:szCs w:val="36"/>
                                <w:lang w:val="es-ES"/>
                              </w:rPr>
                              <w:t>Ciclo 2019-2</w:t>
                            </w:r>
                          </w:p>
                          <w:p w14:paraId="77235B5A" w14:textId="77777777" w:rsidR="00CD4489" w:rsidRDefault="00CD4489"/>
                          <w:p w14:paraId="227481C9" w14:textId="77777777" w:rsidR="00CD4489" w:rsidRPr="007D5FEA" w:rsidRDefault="00CD4489">
                            <w:pPr>
                              <w:rPr>
                                <w:sz w:val="36"/>
                                <w:szCs w:val="36"/>
                                <w:lang w:val="es-ES"/>
                              </w:rPr>
                            </w:pPr>
                            <w:r w:rsidRPr="007D5FEA">
                              <w:rPr>
                                <w:sz w:val="36"/>
                                <w:szCs w:val="36"/>
                                <w:lang w:val="es-ES"/>
                              </w:rPr>
                              <w:t>Ciclo 2019-2</w:t>
                            </w:r>
                          </w:p>
                          <w:p w14:paraId="6AA3B9AF" w14:textId="77777777" w:rsidR="00CD4489" w:rsidRDefault="00CD4489"/>
                          <w:p w14:paraId="26175B39" w14:textId="77777777" w:rsidR="00CD4489" w:rsidRPr="007D5FEA" w:rsidRDefault="00CD4489">
                            <w:pPr>
                              <w:rPr>
                                <w:sz w:val="36"/>
                                <w:szCs w:val="36"/>
                                <w:lang w:val="es-ES"/>
                              </w:rPr>
                            </w:pPr>
                            <w:r w:rsidRPr="007D5FEA">
                              <w:rPr>
                                <w:sz w:val="36"/>
                                <w:szCs w:val="36"/>
                                <w:lang w:val="es-ES"/>
                              </w:rPr>
                              <w:t>Ciclo 2019-2</w:t>
                            </w:r>
                          </w:p>
                          <w:p w14:paraId="69135BB7" w14:textId="77777777" w:rsidR="00CD4489" w:rsidRDefault="00CD4489"/>
                          <w:p w14:paraId="26B27CA9" w14:textId="77777777" w:rsidR="00CD4489" w:rsidRPr="007D5FEA" w:rsidRDefault="00CD4489">
                            <w:pPr>
                              <w:rPr>
                                <w:sz w:val="36"/>
                                <w:szCs w:val="36"/>
                                <w:lang w:val="es-ES"/>
                              </w:rPr>
                            </w:pPr>
                            <w:r w:rsidRPr="007D5FEA">
                              <w:rPr>
                                <w:sz w:val="36"/>
                                <w:szCs w:val="36"/>
                                <w:lang w:val="es-ES"/>
                              </w:rPr>
                              <w:t>Ciclo 2019-2</w:t>
                            </w:r>
                          </w:p>
                          <w:p w14:paraId="28651891" w14:textId="77777777" w:rsidR="00CD4489" w:rsidRDefault="00CD4489"/>
                          <w:p w14:paraId="496C3CDB" w14:textId="77777777" w:rsidR="00CD4489" w:rsidRPr="007D5FEA" w:rsidRDefault="00CD4489">
                            <w:pPr>
                              <w:rPr>
                                <w:sz w:val="36"/>
                                <w:szCs w:val="36"/>
                                <w:lang w:val="es-ES"/>
                              </w:rPr>
                            </w:pPr>
                            <w:r w:rsidRPr="007D5FEA">
                              <w:rPr>
                                <w:sz w:val="36"/>
                                <w:szCs w:val="36"/>
                                <w:lang w:val="es-ES"/>
                              </w:rPr>
                              <w:t>Ciclo 2019-2</w:t>
                            </w:r>
                          </w:p>
                          <w:p w14:paraId="586770A7" w14:textId="77777777" w:rsidR="00CD4489" w:rsidRDefault="00CD4489"/>
                          <w:p w14:paraId="1359A15E" w14:textId="77777777" w:rsidR="00CD4489" w:rsidRPr="007D5FEA" w:rsidRDefault="00CD4489">
                            <w:pPr>
                              <w:rPr>
                                <w:sz w:val="36"/>
                                <w:szCs w:val="36"/>
                                <w:lang w:val="es-ES"/>
                              </w:rPr>
                            </w:pPr>
                            <w:r w:rsidRPr="007D5FEA">
                              <w:rPr>
                                <w:sz w:val="36"/>
                                <w:szCs w:val="36"/>
                                <w:lang w:val="es-ES"/>
                              </w:rPr>
                              <w:t>Ciclo 2019-2</w:t>
                            </w:r>
                          </w:p>
                          <w:p w14:paraId="70905FCC" w14:textId="77777777" w:rsidR="00CD4489" w:rsidRDefault="00CD4489"/>
                          <w:p w14:paraId="6DB80E57" w14:textId="77777777" w:rsidR="00CD4489" w:rsidRPr="007D5FEA" w:rsidRDefault="00CD4489">
                            <w:pPr>
                              <w:rPr>
                                <w:sz w:val="36"/>
                                <w:szCs w:val="36"/>
                                <w:lang w:val="es-ES"/>
                              </w:rPr>
                            </w:pPr>
                            <w:r w:rsidRPr="007D5FEA">
                              <w:rPr>
                                <w:sz w:val="36"/>
                                <w:szCs w:val="36"/>
                                <w:lang w:val="es-ES"/>
                              </w:rPr>
                              <w:t>Ciclo 2019-2</w:t>
                            </w:r>
                          </w:p>
                          <w:p w14:paraId="490B1BE9" w14:textId="77777777" w:rsidR="00CD4489" w:rsidRDefault="00CD4489"/>
                          <w:p w14:paraId="4A3AA0AC" w14:textId="77777777" w:rsidR="00CD4489" w:rsidRPr="007D5FEA" w:rsidRDefault="00CD4489">
                            <w:pPr>
                              <w:rPr>
                                <w:sz w:val="36"/>
                                <w:szCs w:val="36"/>
                                <w:lang w:val="es-ES"/>
                              </w:rPr>
                            </w:pPr>
                            <w:r w:rsidRPr="007D5FEA">
                              <w:rPr>
                                <w:sz w:val="36"/>
                                <w:szCs w:val="36"/>
                                <w:lang w:val="es-ES"/>
                              </w:rPr>
                              <w:t>Ciclo 2019-2</w:t>
                            </w:r>
                          </w:p>
                          <w:p w14:paraId="4632B6F5" w14:textId="77777777" w:rsidR="00CD4489" w:rsidRDefault="00CD4489"/>
                          <w:p w14:paraId="22A1B1FE" w14:textId="77777777" w:rsidR="00CD4489" w:rsidRPr="007D5FEA" w:rsidRDefault="00CD4489">
                            <w:pPr>
                              <w:rPr>
                                <w:sz w:val="36"/>
                                <w:szCs w:val="36"/>
                                <w:lang w:val="es-ES"/>
                              </w:rPr>
                            </w:pPr>
                            <w:r w:rsidRPr="007D5FEA">
                              <w:rPr>
                                <w:sz w:val="36"/>
                                <w:szCs w:val="36"/>
                                <w:lang w:val="es-ES"/>
                              </w:rPr>
                              <w:t>Ciclo 2019-2</w:t>
                            </w:r>
                          </w:p>
                          <w:p w14:paraId="303620B6" w14:textId="77777777" w:rsidR="00CD4489" w:rsidRDefault="00CD4489"/>
                          <w:p w14:paraId="2791ABE1" w14:textId="77777777" w:rsidR="00CD4489" w:rsidRPr="007D5FEA" w:rsidRDefault="00CD4489">
                            <w:pPr>
                              <w:rPr>
                                <w:sz w:val="36"/>
                                <w:szCs w:val="36"/>
                                <w:lang w:val="es-ES"/>
                              </w:rPr>
                            </w:pPr>
                            <w:r w:rsidRPr="007D5FEA">
                              <w:rPr>
                                <w:sz w:val="36"/>
                                <w:szCs w:val="36"/>
                                <w:lang w:val="es-ES"/>
                              </w:rPr>
                              <w:t>Ciclo 2019-2</w:t>
                            </w:r>
                          </w:p>
                          <w:p w14:paraId="1A7B8E56" w14:textId="77777777" w:rsidR="00CD4489" w:rsidRDefault="00CD4489"/>
                          <w:p w14:paraId="11104A8B" w14:textId="77777777" w:rsidR="00CD4489" w:rsidRPr="007D5FEA" w:rsidRDefault="00CD4489">
                            <w:pPr>
                              <w:rPr>
                                <w:sz w:val="36"/>
                                <w:szCs w:val="36"/>
                                <w:lang w:val="es-ES"/>
                              </w:rPr>
                            </w:pPr>
                            <w:r w:rsidRPr="007D5FEA">
                              <w:rPr>
                                <w:sz w:val="36"/>
                                <w:szCs w:val="36"/>
                                <w:lang w:val="es-ES"/>
                              </w:rPr>
                              <w:t>Ciclo 2019-2</w:t>
                            </w:r>
                          </w:p>
                          <w:p w14:paraId="39086D0B" w14:textId="77777777" w:rsidR="00CD4489" w:rsidRDefault="00CD4489"/>
                          <w:p w14:paraId="134C21D4" w14:textId="77777777" w:rsidR="00CD4489" w:rsidRPr="007D5FEA" w:rsidRDefault="00CD4489">
                            <w:pPr>
                              <w:rPr>
                                <w:sz w:val="36"/>
                                <w:szCs w:val="36"/>
                                <w:lang w:val="es-ES"/>
                              </w:rPr>
                            </w:pPr>
                            <w:r w:rsidRPr="007D5FEA">
                              <w:rPr>
                                <w:sz w:val="36"/>
                                <w:szCs w:val="36"/>
                                <w:lang w:val="es-ES"/>
                              </w:rPr>
                              <w:t>Ciclo 2019-2</w:t>
                            </w:r>
                          </w:p>
                          <w:p w14:paraId="6ABA8BE5" w14:textId="77777777" w:rsidR="00CD4489" w:rsidRDefault="00CD4489"/>
                          <w:p w14:paraId="1195ADC8" w14:textId="77777777" w:rsidR="00CD4489" w:rsidRPr="007D5FEA" w:rsidRDefault="00CD4489">
                            <w:pPr>
                              <w:rPr>
                                <w:sz w:val="36"/>
                                <w:szCs w:val="36"/>
                                <w:lang w:val="es-ES"/>
                              </w:rPr>
                            </w:pPr>
                            <w:r w:rsidRPr="007D5FEA">
                              <w:rPr>
                                <w:sz w:val="36"/>
                                <w:szCs w:val="36"/>
                                <w:lang w:val="es-ES"/>
                              </w:rPr>
                              <w:t>Ciclo 2019-2</w:t>
                            </w:r>
                          </w:p>
                          <w:p w14:paraId="3638801D" w14:textId="77777777" w:rsidR="00CD4489" w:rsidRDefault="00CD4489"/>
                          <w:p w14:paraId="3097A3B1" w14:textId="77777777" w:rsidR="00CD4489" w:rsidRPr="007D5FEA" w:rsidRDefault="00CD4489">
                            <w:pPr>
                              <w:rPr>
                                <w:sz w:val="36"/>
                                <w:szCs w:val="36"/>
                                <w:lang w:val="es-ES"/>
                              </w:rPr>
                            </w:pPr>
                            <w:r w:rsidRPr="007D5FEA">
                              <w:rPr>
                                <w:sz w:val="36"/>
                                <w:szCs w:val="36"/>
                                <w:lang w:val="es-ES"/>
                              </w:rPr>
                              <w:t>Ciclo 2019-2</w:t>
                            </w:r>
                          </w:p>
                          <w:p w14:paraId="446F77E5" w14:textId="77777777" w:rsidR="00CD4489" w:rsidRDefault="00CD4489"/>
                          <w:p w14:paraId="035767AF" w14:textId="77777777" w:rsidR="00CD4489" w:rsidRPr="007D5FEA" w:rsidRDefault="00CD4489">
                            <w:pPr>
                              <w:rPr>
                                <w:sz w:val="36"/>
                                <w:szCs w:val="36"/>
                                <w:lang w:val="es-ES"/>
                              </w:rPr>
                            </w:pPr>
                            <w:r w:rsidRPr="007D5FEA">
                              <w:rPr>
                                <w:sz w:val="36"/>
                                <w:szCs w:val="36"/>
                                <w:lang w:val="es-ES"/>
                              </w:rPr>
                              <w:t>Ciclo 2019-2</w:t>
                            </w:r>
                          </w:p>
                          <w:p w14:paraId="4B314FBC" w14:textId="77777777" w:rsidR="00CD4489" w:rsidRDefault="00CD4489"/>
                          <w:p w14:paraId="3DCCAAC0" w14:textId="77777777" w:rsidR="00CD4489" w:rsidRPr="007D5FEA" w:rsidRDefault="00CD4489">
                            <w:pPr>
                              <w:rPr>
                                <w:sz w:val="36"/>
                                <w:szCs w:val="36"/>
                                <w:lang w:val="es-ES"/>
                              </w:rPr>
                            </w:pPr>
                            <w:r w:rsidRPr="007D5FEA">
                              <w:rPr>
                                <w:sz w:val="36"/>
                                <w:szCs w:val="36"/>
                                <w:lang w:val="es-ES"/>
                              </w:rPr>
                              <w:t>Ciclo 2019-2</w:t>
                            </w:r>
                          </w:p>
                          <w:p w14:paraId="6FBF5E37" w14:textId="77777777" w:rsidR="00CD4489" w:rsidRDefault="00CD4489"/>
                          <w:p w14:paraId="1B8E5559" w14:textId="77777777" w:rsidR="00CD4489" w:rsidRPr="007D5FEA" w:rsidRDefault="00CD4489">
                            <w:pPr>
                              <w:rPr>
                                <w:sz w:val="36"/>
                                <w:szCs w:val="36"/>
                                <w:lang w:val="es-ES"/>
                              </w:rPr>
                            </w:pPr>
                            <w:r w:rsidRPr="007D5FEA">
                              <w:rPr>
                                <w:sz w:val="36"/>
                                <w:szCs w:val="36"/>
                                <w:lang w:val="es-ES"/>
                              </w:rPr>
                              <w:t>Ciclo 2019-2</w:t>
                            </w:r>
                          </w:p>
                          <w:p w14:paraId="3E6D0A6E" w14:textId="77777777" w:rsidR="00CD4489" w:rsidRDefault="00CD4489"/>
                          <w:p w14:paraId="7835E24B" w14:textId="77777777" w:rsidR="00CD4489" w:rsidRPr="007D5FEA" w:rsidRDefault="00CD4489">
                            <w:pPr>
                              <w:rPr>
                                <w:sz w:val="36"/>
                                <w:szCs w:val="36"/>
                                <w:lang w:val="es-ES"/>
                              </w:rPr>
                            </w:pPr>
                            <w:r w:rsidRPr="007D5FEA">
                              <w:rPr>
                                <w:sz w:val="36"/>
                                <w:szCs w:val="36"/>
                                <w:lang w:val="es-ES"/>
                              </w:rPr>
                              <w:t>Ciclo 2019-2</w:t>
                            </w:r>
                          </w:p>
                          <w:p w14:paraId="46374A43" w14:textId="77777777" w:rsidR="00CD4489" w:rsidRDefault="00CD4489"/>
                          <w:p w14:paraId="5228BF49" w14:textId="77777777" w:rsidR="00CD4489" w:rsidRPr="007D5FEA" w:rsidRDefault="00CD4489">
                            <w:pPr>
                              <w:rPr>
                                <w:sz w:val="36"/>
                                <w:szCs w:val="36"/>
                                <w:lang w:val="es-ES"/>
                              </w:rPr>
                            </w:pPr>
                            <w:r w:rsidRPr="007D5FEA">
                              <w:rPr>
                                <w:sz w:val="36"/>
                                <w:szCs w:val="36"/>
                                <w:lang w:val="es-ES"/>
                              </w:rPr>
                              <w:t>Ciclo 2019-2</w:t>
                            </w:r>
                          </w:p>
                          <w:p w14:paraId="003F3049" w14:textId="77777777" w:rsidR="00CD4489" w:rsidRDefault="00CD4489"/>
                          <w:p w14:paraId="132C0F0E" w14:textId="77777777" w:rsidR="00CD4489" w:rsidRPr="007D5FEA" w:rsidRDefault="00CD4489">
                            <w:pPr>
                              <w:rPr>
                                <w:sz w:val="36"/>
                                <w:szCs w:val="36"/>
                                <w:lang w:val="es-ES"/>
                              </w:rPr>
                            </w:pPr>
                            <w:r w:rsidRPr="007D5FEA">
                              <w:rPr>
                                <w:sz w:val="36"/>
                                <w:szCs w:val="36"/>
                                <w:lang w:val="es-ES"/>
                              </w:rPr>
                              <w:t>Ciclo 2019-2</w:t>
                            </w:r>
                          </w:p>
                          <w:p w14:paraId="1C4A37D9" w14:textId="77777777" w:rsidR="00CD4489" w:rsidRDefault="00CD4489"/>
                          <w:p w14:paraId="664D44AC" w14:textId="77777777" w:rsidR="00CD4489" w:rsidRPr="007D5FEA" w:rsidRDefault="00CD4489">
                            <w:pPr>
                              <w:rPr>
                                <w:sz w:val="36"/>
                                <w:szCs w:val="36"/>
                                <w:lang w:val="es-ES"/>
                              </w:rPr>
                            </w:pPr>
                            <w:r w:rsidRPr="007D5FEA">
                              <w:rPr>
                                <w:sz w:val="36"/>
                                <w:szCs w:val="36"/>
                                <w:lang w:val="es-ES"/>
                              </w:rPr>
                              <w:t>Ciclo 2019-2</w:t>
                            </w:r>
                          </w:p>
                          <w:p w14:paraId="3D50596B" w14:textId="77777777" w:rsidR="00CD4489" w:rsidRDefault="00CD4489"/>
                          <w:p w14:paraId="4E833D08" w14:textId="77777777" w:rsidR="00CD4489" w:rsidRPr="007D5FEA" w:rsidRDefault="00CD4489">
                            <w:pPr>
                              <w:rPr>
                                <w:sz w:val="36"/>
                                <w:szCs w:val="36"/>
                                <w:lang w:val="es-ES"/>
                              </w:rPr>
                            </w:pPr>
                            <w:r w:rsidRPr="007D5FEA">
                              <w:rPr>
                                <w:sz w:val="36"/>
                                <w:szCs w:val="36"/>
                                <w:lang w:val="es-ES"/>
                              </w:rPr>
                              <w:t>Ciclo 2019-2</w:t>
                            </w:r>
                          </w:p>
                          <w:p w14:paraId="1BC9299C" w14:textId="77777777" w:rsidR="00CD4489" w:rsidRDefault="00CD4489"/>
                          <w:p w14:paraId="0F4E0703" w14:textId="77777777" w:rsidR="00CD4489" w:rsidRPr="007D5FEA" w:rsidRDefault="00CD4489">
                            <w:pPr>
                              <w:rPr>
                                <w:sz w:val="36"/>
                                <w:szCs w:val="36"/>
                                <w:lang w:val="es-ES"/>
                              </w:rPr>
                            </w:pPr>
                            <w:r w:rsidRPr="007D5FEA">
                              <w:rPr>
                                <w:sz w:val="36"/>
                                <w:szCs w:val="36"/>
                                <w:lang w:val="es-ES"/>
                              </w:rPr>
                              <w:t>Ciclo 2019-2</w:t>
                            </w:r>
                          </w:p>
                          <w:p w14:paraId="3F6FC08D" w14:textId="77777777" w:rsidR="00CD4489" w:rsidRDefault="00CD4489"/>
                          <w:p w14:paraId="3D3ABF7C" w14:textId="77777777" w:rsidR="00CD4489" w:rsidRPr="007D5FEA" w:rsidRDefault="00CD4489">
                            <w:pPr>
                              <w:rPr>
                                <w:sz w:val="36"/>
                                <w:szCs w:val="36"/>
                                <w:lang w:val="es-ES"/>
                              </w:rPr>
                            </w:pPr>
                            <w:r w:rsidRPr="007D5FEA">
                              <w:rPr>
                                <w:sz w:val="36"/>
                                <w:szCs w:val="36"/>
                                <w:lang w:val="es-ES"/>
                              </w:rPr>
                              <w:t>Ciclo 2019-2</w:t>
                            </w:r>
                          </w:p>
                          <w:p w14:paraId="11D0BEDB" w14:textId="77777777" w:rsidR="00CD4489" w:rsidRDefault="00CD4489"/>
                          <w:p w14:paraId="1036A3FD" w14:textId="77777777" w:rsidR="00CD4489" w:rsidRPr="007D5FEA" w:rsidRDefault="00CD4489">
                            <w:pPr>
                              <w:rPr>
                                <w:sz w:val="36"/>
                                <w:szCs w:val="36"/>
                                <w:lang w:val="es-ES"/>
                              </w:rPr>
                            </w:pPr>
                            <w:r w:rsidRPr="007D5FEA">
                              <w:rPr>
                                <w:sz w:val="36"/>
                                <w:szCs w:val="36"/>
                                <w:lang w:val="es-ES"/>
                              </w:rPr>
                              <w:t>Ciclo 2019-2</w:t>
                            </w:r>
                          </w:p>
                          <w:p w14:paraId="1B3DDEE1" w14:textId="77777777" w:rsidR="00CD4489" w:rsidRDefault="00CD4489"/>
                          <w:p w14:paraId="2F9C1988" w14:textId="77777777" w:rsidR="00CD4489" w:rsidRPr="007D5FEA" w:rsidRDefault="00CD4489">
                            <w:pPr>
                              <w:rPr>
                                <w:sz w:val="36"/>
                                <w:szCs w:val="36"/>
                                <w:lang w:val="es-ES"/>
                              </w:rPr>
                            </w:pPr>
                            <w:r w:rsidRPr="007D5FEA">
                              <w:rPr>
                                <w:sz w:val="36"/>
                                <w:szCs w:val="36"/>
                                <w:lang w:val="es-ES"/>
                              </w:rPr>
                              <w:t>Ciclo 2019-2</w:t>
                            </w:r>
                          </w:p>
                          <w:p w14:paraId="128C4E4D" w14:textId="77777777" w:rsidR="00CD4489" w:rsidRDefault="00CD4489"/>
                          <w:p w14:paraId="2BA495EC" w14:textId="77777777" w:rsidR="00CD4489" w:rsidRPr="007D5FEA" w:rsidRDefault="00CD4489">
                            <w:pPr>
                              <w:rPr>
                                <w:sz w:val="36"/>
                                <w:szCs w:val="36"/>
                                <w:lang w:val="es-ES"/>
                              </w:rPr>
                            </w:pPr>
                            <w:r w:rsidRPr="007D5FEA">
                              <w:rPr>
                                <w:sz w:val="36"/>
                                <w:szCs w:val="36"/>
                                <w:lang w:val="es-ES"/>
                              </w:rPr>
                              <w:t>Ciclo 2019-2</w:t>
                            </w:r>
                          </w:p>
                          <w:p w14:paraId="6418502E" w14:textId="77777777" w:rsidR="00CD4489" w:rsidRDefault="00CD4489"/>
                          <w:p w14:paraId="13C8DF90" w14:textId="77777777" w:rsidR="00CD4489" w:rsidRPr="007D5FEA" w:rsidRDefault="00CD4489">
                            <w:pPr>
                              <w:rPr>
                                <w:sz w:val="36"/>
                                <w:szCs w:val="36"/>
                                <w:lang w:val="es-ES"/>
                              </w:rPr>
                            </w:pPr>
                            <w:r w:rsidRPr="007D5FEA">
                              <w:rPr>
                                <w:sz w:val="36"/>
                                <w:szCs w:val="36"/>
                                <w:lang w:val="es-ES"/>
                              </w:rPr>
                              <w:t>Ciclo 2019-2</w:t>
                            </w:r>
                          </w:p>
                          <w:p w14:paraId="1C354B8A" w14:textId="77777777" w:rsidR="00CD4489" w:rsidRDefault="00CD4489"/>
                          <w:p w14:paraId="439FB7C3" w14:textId="77777777" w:rsidR="00CD4489" w:rsidRPr="007D5FEA" w:rsidRDefault="00CD4489">
                            <w:pPr>
                              <w:rPr>
                                <w:sz w:val="36"/>
                                <w:szCs w:val="36"/>
                                <w:lang w:val="es-ES"/>
                              </w:rPr>
                            </w:pPr>
                            <w:r w:rsidRPr="007D5FEA">
                              <w:rPr>
                                <w:sz w:val="36"/>
                                <w:szCs w:val="36"/>
                                <w:lang w:val="es-ES"/>
                              </w:rPr>
                              <w:t>Ciclo 2019-2</w:t>
                            </w:r>
                          </w:p>
                          <w:p w14:paraId="61598A61" w14:textId="77777777" w:rsidR="00CD4489" w:rsidRDefault="00CD4489"/>
                          <w:p w14:paraId="431EA393" w14:textId="77777777" w:rsidR="00CD4489" w:rsidRPr="007D5FEA" w:rsidRDefault="00CD4489">
                            <w:pPr>
                              <w:rPr>
                                <w:sz w:val="36"/>
                                <w:szCs w:val="36"/>
                                <w:lang w:val="es-ES"/>
                              </w:rPr>
                            </w:pPr>
                            <w:r w:rsidRPr="007D5FEA">
                              <w:rPr>
                                <w:sz w:val="36"/>
                                <w:szCs w:val="36"/>
                                <w:lang w:val="es-ES"/>
                              </w:rPr>
                              <w:t>Ciclo 2019-2</w:t>
                            </w:r>
                          </w:p>
                          <w:p w14:paraId="09760D4E" w14:textId="77777777" w:rsidR="00CD4489" w:rsidRDefault="00CD4489"/>
                          <w:p w14:paraId="10E92714" w14:textId="77777777" w:rsidR="00CD4489" w:rsidRPr="007D5FEA" w:rsidRDefault="00CD4489">
                            <w:pPr>
                              <w:rPr>
                                <w:sz w:val="36"/>
                                <w:szCs w:val="36"/>
                                <w:lang w:val="es-ES"/>
                              </w:rPr>
                            </w:pPr>
                            <w:r w:rsidRPr="007D5FEA">
                              <w:rPr>
                                <w:sz w:val="36"/>
                                <w:szCs w:val="36"/>
                                <w:lang w:val="es-ES"/>
                              </w:rPr>
                              <w:t>Ciclo 2019-2</w:t>
                            </w:r>
                          </w:p>
                          <w:p w14:paraId="5B8CF784" w14:textId="77777777" w:rsidR="00CD4489" w:rsidRDefault="00CD4489"/>
                          <w:p w14:paraId="4A006735" w14:textId="77777777" w:rsidR="00CD4489" w:rsidRPr="007D5FEA" w:rsidRDefault="00CD4489">
                            <w:pPr>
                              <w:rPr>
                                <w:sz w:val="36"/>
                                <w:szCs w:val="36"/>
                                <w:lang w:val="es-ES"/>
                              </w:rPr>
                            </w:pPr>
                            <w:r w:rsidRPr="007D5FEA">
                              <w:rPr>
                                <w:sz w:val="36"/>
                                <w:szCs w:val="36"/>
                                <w:lang w:val="es-ES"/>
                              </w:rPr>
                              <w:t>Ciclo 2019-2</w:t>
                            </w:r>
                          </w:p>
                          <w:p w14:paraId="0C843772" w14:textId="77777777" w:rsidR="00CD4489" w:rsidRDefault="00CD4489"/>
                          <w:p w14:paraId="474FC610" w14:textId="77777777" w:rsidR="00CD4489" w:rsidRPr="007D5FEA" w:rsidRDefault="00CD4489">
                            <w:pPr>
                              <w:rPr>
                                <w:sz w:val="36"/>
                                <w:szCs w:val="36"/>
                                <w:lang w:val="es-ES"/>
                              </w:rPr>
                            </w:pPr>
                            <w:r w:rsidRPr="007D5FEA">
                              <w:rPr>
                                <w:sz w:val="36"/>
                                <w:szCs w:val="36"/>
                                <w:lang w:val="es-ES"/>
                              </w:rPr>
                              <w:t>Ciclo 2019-2</w:t>
                            </w:r>
                          </w:p>
                          <w:p w14:paraId="5A6E2FC0" w14:textId="77777777" w:rsidR="00CD4489" w:rsidRDefault="00CD4489"/>
                          <w:p w14:paraId="502AADB8" w14:textId="77777777" w:rsidR="00CD4489" w:rsidRPr="007D5FEA" w:rsidRDefault="00CD4489">
                            <w:pPr>
                              <w:rPr>
                                <w:sz w:val="36"/>
                                <w:szCs w:val="36"/>
                                <w:lang w:val="es-ES"/>
                              </w:rPr>
                            </w:pPr>
                            <w:r w:rsidRPr="007D5FEA">
                              <w:rPr>
                                <w:sz w:val="36"/>
                                <w:szCs w:val="36"/>
                                <w:lang w:val="es-ES"/>
                              </w:rPr>
                              <w:t>Ciclo 2019-2</w:t>
                            </w:r>
                          </w:p>
                          <w:p w14:paraId="105744F0" w14:textId="77777777" w:rsidR="00CD4489" w:rsidRDefault="00CD4489"/>
                          <w:p w14:paraId="7EFC5D89" w14:textId="77777777" w:rsidR="00CD4489" w:rsidRPr="007D5FEA" w:rsidRDefault="00CD4489">
                            <w:pPr>
                              <w:rPr>
                                <w:sz w:val="36"/>
                                <w:szCs w:val="36"/>
                                <w:lang w:val="es-ES"/>
                              </w:rPr>
                            </w:pPr>
                            <w:r w:rsidRPr="007D5FEA">
                              <w:rPr>
                                <w:sz w:val="36"/>
                                <w:szCs w:val="36"/>
                                <w:lang w:val="es-ES"/>
                              </w:rPr>
                              <w:t>Ciclo 2019-2</w:t>
                            </w:r>
                          </w:p>
                          <w:p w14:paraId="329D535F" w14:textId="77777777" w:rsidR="00CD4489" w:rsidRDefault="00CD4489"/>
                          <w:p w14:paraId="58942E10" w14:textId="77777777" w:rsidR="00CD4489" w:rsidRPr="007D5FEA" w:rsidRDefault="00CD4489">
                            <w:pPr>
                              <w:rPr>
                                <w:sz w:val="36"/>
                                <w:szCs w:val="36"/>
                                <w:lang w:val="es-ES"/>
                              </w:rPr>
                            </w:pPr>
                            <w:r w:rsidRPr="007D5FEA">
                              <w:rPr>
                                <w:sz w:val="36"/>
                                <w:szCs w:val="36"/>
                                <w:lang w:val="es-ES"/>
                              </w:rPr>
                              <w:t>Ciclo 2019-2</w:t>
                            </w:r>
                          </w:p>
                          <w:p w14:paraId="47B811C0" w14:textId="77777777" w:rsidR="00CD4489" w:rsidRDefault="00CD4489"/>
                          <w:p w14:paraId="7B8DC8D7" w14:textId="77777777" w:rsidR="00CD4489" w:rsidRPr="007D5FEA" w:rsidRDefault="00CD4489">
                            <w:pPr>
                              <w:rPr>
                                <w:sz w:val="36"/>
                                <w:szCs w:val="36"/>
                                <w:lang w:val="es-ES"/>
                              </w:rPr>
                            </w:pPr>
                            <w:r w:rsidRPr="007D5FEA">
                              <w:rPr>
                                <w:sz w:val="36"/>
                                <w:szCs w:val="36"/>
                                <w:lang w:val="es-ES"/>
                              </w:rPr>
                              <w:t>Ciclo 2019-2</w:t>
                            </w:r>
                          </w:p>
                          <w:p w14:paraId="095ED4FF" w14:textId="77777777" w:rsidR="00CD4489" w:rsidRDefault="00CD4489"/>
                          <w:p w14:paraId="161DFBE7" w14:textId="77777777" w:rsidR="00CD4489" w:rsidRPr="007D5FEA" w:rsidRDefault="00CD4489">
                            <w:pPr>
                              <w:rPr>
                                <w:sz w:val="36"/>
                                <w:szCs w:val="36"/>
                                <w:lang w:val="es-ES"/>
                              </w:rPr>
                            </w:pPr>
                            <w:r w:rsidRPr="007D5FEA">
                              <w:rPr>
                                <w:sz w:val="36"/>
                                <w:szCs w:val="36"/>
                                <w:lang w:val="es-ES"/>
                              </w:rPr>
                              <w:t>Ciclo 2019-2</w:t>
                            </w:r>
                          </w:p>
                          <w:p w14:paraId="1755886A" w14:textId="77777777" w:rsidR="00CD4489" w:rsidRDefault="00CD4489"/>
                          <w:p w14:paraId="475F0686" w14:textId="77777777" w:rsidR="00CD4489" w:rsidRPr="007D5FEA" w:rsidRDefault="00CD4489">
                            <w:pPr>
                              <w:rPr>
                                <w:sz w:val="36"/>
                                <w:szCs w:val="36"/>
                                <w:lang w:val="es-ES"/>
                              </w:rPr>
                            </w:pPr>
                            <w:r w:rsidRPr="007D5FEA">
                              <w:rPr>
                                <w:sz w:val="36"/>
                                <w:szCs w:val="36"/>
                                <w:lang w:val="es-ES"/>
                              </w:rPr>
                              <w:t>Ciclo 2019-2</w:t>
                            </w:r>
                          </w:p>
                          <w:p w14:paraId="238A2F7A" w14:textId="77777777" w:rsidR="00CD4489" w:rsidRDefault="00CD4489"/>
                          <w:p w14:paraId="074C2B46" w14:textId="77777777" w:rsidR="00CD4489" w:rsidRPr="007D5FEA" w:rsidRDefault="00CD4489">
                            <w:pPr>
                              <w:rPr>
                                <w:sz w:val="36"/>
                                <w:szCs w:val="36"/>
                                <w:lang w:val="es-ES"/>
                              </w:rPr>
                            </w:pPr>
                            <w:r w:rsidRPr="007D5FEA">
                              <w:rPr>
                                <w:sz w:val="36"/>
                                <w:szCs w:val="36"/>
                                <w:lang w:val="es-ES"/>
                              </w:rPr>
                              <w:t>Ciclo 2019-2</w:t>
                            </w:r>
                          </w:p>
                          <w:p w14:paraId="1024C8A4" w14:textId="77777777" w:rsidR="00CD4489" w:rsidRDefault="00CD4489"/>
                          <w:p w14:paraId="6E31F57F" w14:textId="77777777" w:rsidR="00CD4489" w:rsidRPr="007D5FEA" w:rsidRDefault="00CD4489">
                            <w:pPr>
                              <w:rPr>
                                <w:sz w:val="36"/>
                                <w:szCs w:val="36"/>
                                <w:lang w:val="es-ES"/>
                              </w:rPr>
                            </w:pPr>
                            <w:r w:rsidRPr="007D5FEA">
                              <w:rPr>
                                <w:sz w:val="36"/>
                                <w:szCs w:val="36"/>
                                <w:lang w:val="es-ES"/>
                              </w:rPr>
                              <w:t>Ciclo 2019-2</w:t>
                            </w:r>
                          </w:p>
                          <w:p w14:paraId="0DA3F2A4" w14:textId="77777777" w:rsidR="00CD4489" w:rsidRDefault="00CD4489"/>
                          <w:p w14:paraId="65A02776" w14:textId="77777777" w:rsidR="00CD4489" w:rsidRPr="007D5FEA" w:rsidRDefault="00CD4489">
                            <w:pPr>
                              <w:rPr>
                                <w:sz w:val="36"/>
                                <w:szCs w:val="36"/>
                                <w:lang w:val="es-ES"/>
                              </w:rPr>
                            </w:pPr>
                            <w:r w:rsidRPr="007D5FEA">
                              <w:rPr>
                                <w:sz w:val="36"/>
                                <w:szCs w:val="36"/>
                                <w:lang w:val="es-ES"/>
                              </w:rPr>
                              <w:t>Ciclo 2019-2</w:t>
                            </w:r>
                          </w:p>
                          <w:p w14:paraId="4C16C850" w14:textId="77777777" w:rsidR="00CD4489" w:rsidRDefault="00CD4489"/>
                          <w:p w14:paraId="210F74DD" w14:textId="77777777" w:rsidR="00CD4489" w:rsidRPr="007D5FEA" w:rsidRDefault="00CD4489">
                            <w:pPr>
                              <w:rPr>
                                <w:sz w:val="36"/>
                                <w:szCs w:val="36"/>
                                <w:lang w:val="es-ES"/>
                              </w:rPr>
                            </w:pPr>
                            <w:r w:rsidRPr="007D5FEA">
                              <w:rPr>
                                <w:sz w:val="36"/>
                                <w:szCs w:val="36"/>
                                <w:lang w:val="es-ES"/>
                              </w:rPr>
                              <w:t>Ciclo 2019-2</w:t>
                            </w:r>
                          </w:p>
                          <w:p w14:paraId="690306EB" w14:textId="77777777" w:rsidR="00CD4489" w:rsidRDefault="00CD4489"/>
                          <w:p w14:paraId="342D4DE6" w14:textId="77777777" w:rsidR="00CD4489" w:rsidRPr="007D5FEA" w:rsidRDefault="00CD4489">
                            <w:pPr>
                              <w:rPr>
                                <w:sz w:val="36"/>
                                <w:szCs w:val="36"/>
                                <w:lang w:val="es-ES"/>
                              </w:rPr>
                            </w:pPr>
                            <w:r w:rsidRPr="007D5FEA">
                              <w:rPr>
                                <w:sz w:val="36"/>
                                <w:szCs w:val="36"/>
                                <w:lang w:val="es-ES"/>
                              </w:rPr>
                              <w:t>Ciclo 2019-2</w:t>
                            </w:r>
                          </w:p>
                          <w:p w14:paraId="491232F1" w14:textId="77777777" w:rsidR="00CD4489" w:rsidRDefault="00CD4489"/>
                          <w:p w14:paraId="5A391ED7" w14:textId="77777777" w:rsidR="00CD4489" w:rsidRPr="007D5FEA" w:rsidRDefault="00CD4489">
                            <w:pPr>
                              <w:rPr>
                                <w:sz w:val="36"/>
                                <w:szCs w:val="36"/>
                                <w:lang w:val="es-ES"/>
                              </w:rPr>
                            </w:pPr>
                            <w:r w:rsidRPr="007D5FEA">
                              <w:rPr>
                                <w:sz w:val="36"/>
                                <w:szCs w:val="36"/>
                                <w:lang w:val="es-ES"/>
                              </w:rPr>
                              <w:t>Ciclo 2019-2</w:t>
                            </w:r>
                          </w:p>
                          <w:p w14:paraId="5C610F65" w14:textId="77777777" w:rsidR="00CD4489" w:rsidRDefault="00CD4489"/>
                          <w:p w14:paraId="1298881C" w14:textId="77777777" w:rsidR="00CD4489" w:rsidRPr="007D5FEA" w:rsidRDefault="00CD4489">
                            <w:pPr>
                              <w:rPr>
                                <w:sz w:val="36"/>
                                <w:szCs w:val="36"/>
                                <w:lang w:val="es-ES"/>
                              </w:rPr>
                            </w:pPr>
                            <w:r w:rsidRPr="007D5FEA">
                              <w:rPr>
                                <w:sz w:val="36"/>
                                <w:szCs w:val="36"/>
                                <w:lang w:val="es-ES"/>
                              </w:rPr>
                              <w:t>Ciclo 2019-2</w:t>
                            </w:r>
                          </w:p>
                          <w:p w14:paraId="00AA5BAA" w14:textId="77777777" w:rsidR="00CD4489" w:rsidRDefault="00CD4489"/>
                          <w:p w14:paraId="62152CBD" w14:textId="58ABB950" w:rsidR="00CD4489" w:rsidRPr="007D5FEA" w:rsidRDefault="00CD4489">
                            <w:pPr>
                              <w:rPr>
                                <w:sz w:val="36"/>
                                <w:szCs w:val="36"/>
                                <w:lang w:val="es-ES"/>
                              </w:rPr>
                            </w:pPr>
                            <w:r w:rsidRPr="007D5FEA">
                              <w:rPr>
                                <w:sz w:val="36"/>
                                <w:szCs w:val="36"/>
                                <w:lang w:val="es-ES"/>
                              </w:rPr>
                              <w:t>Ciclo 2019-2</w:t>
                            </w:r>
                          </w:p>
                          <w:p w14:paraId="616226D9" w14:textId="77777777" w:rsidR="00CD4489" w:rsidRDefault="00CD4489"/>
                          <w:p w14:paraId="0D794B05" w14:textId="77777777" w:rsidR="00CD4489" w:rsidRPr="007D5FEA" w:rsidRDefault="00CD4489">
                            <w:pPr>
                              <w:rPr>
                                <w:sz w:val="36"/>
                                <w:szCs w:val="36"/>
                                <w:lang w:val="es-ES"/>
                              </w:rPr>
                            </w:pPr>
                            <w:r w:rsidRPr="007D5FEA">
                              <w:rPr>
                                <w:sz w:val="36"/>
                                <w:szCs w:val="36"/>
                                <w:lang w:val="es-ES"/>
                              </w:rPr>
                              <w:t>Ciclo 2019-2</w:t>
                            </w:r>
                          </w:p>
                          <w:p w14:paraId="013FBFC9" w14:textId="77777777" w:rsidR="00CD4489" w:rsidRDefault="00CD4489"/>
                          <w:p w14:paraId="05AD21A5" w14:textId="77777777" w:rsidR="00CD4489" w:rsidRPr="007D5FEA" w:rsidRDefault="00CD4489">
                            <w:pPr>
                              <w:rPr>
                                <w:sz w:val="36"/>
                                <w:szCs w:val="36"/>
                                <w:lang w:val="es-ES"/>
                              </w:rPr>
                            </w:pPr>
                            <w:r w:rsidRPr="007D5FEA">
                              <w:rPr>
                                <w:sz w:val="36"/>
                                <w:szCs w:val="36"/>
                                <w:lang w:val="es-ES"/>
                              </w:rPr>
                              <w:t>Ciclo 2019-2</w:t>
                            </w:r>
                          </w:p>
                          <w:p w14:paraId="5DF05D14" w14:textId="77777777" w:rsidR="00CD4489" w:rsidRDefault="00CD4489"/>
                          <w:p w14:paraId="692FBF0F" w14:textId="77777777" w:rsidR="00CD4489" w:rsidRPr="007D5FEA" w:rsidRDefault="00CD4489">
                            <w:pPr>
                              <w:rPr>
                                <w:sz w:val="36"/>
                                <w:szCs w:val="36"/>
                                <w:lang w:val="es-ES"/>
                              </w:rPr>
                            </w:pPr>
                            <w:r w:rsidRPr="007D5FEA">
                              <w:rPr>
                                <w:sz w:val="36"/>
                                <w:szCs w:val="36"/>
                                <w:lang w:val="es-ES"/>
                              </w:rPr>
                              <w:t>Ciclo 2019-2</w:t>
                            </w:r>
                          </w:p>
                          <w:p w14:paraId="67C18786" w14:textId="77777777" w:rsidR="00CD4489" w:rsidRDefault="00CD4489"/>
                          <w:p w14:paraId="06792129" w14:textId="77777777" w:rsidR="00CD4489" w:rsidRPr="007D5FEA" w:rsidRDefault="00CD4489">
                            <w:pPr>
                              <w:rPr>
                                <w:sz w:val="36"/>
                                <w:szCs w:val="36"/>
                                <w:lang w:val="es-ES"/>
                              </w:rPr>
                            </w:pPr>
                            <w:r w:rsidRPr="007D5FEA">
                              <w:rPr>
                                <w:sz w:val="36"/>
                                <w:szCs w:val="36"/>
                                <w:lang w:val="es-ES"/>
                              </w:rPr>
                              <w:t>Ciclo 2019-2</w:t>
                            </w:r>
                          </w:p>
                          <w:p w14:paraId="6FF9D092" w14:textId="77777777" w:rsidR="00CD4489" w:rsidRDefault="00CD4489"/>
                          <w:p w14:paraId="5DC37775" w14:textId="77777777" w:rsidR="00CD4489" w:rsidRPr="007D5FEA" w:rsidRDefault="00CD4489">
                            <w:pPr>
                              <w:rPr>
                                <w:sz w:val="36"/>
                                <w:szCs w:val="36"/>
                                <w:lang w:val="es-ES"/>
                              </w:rPr>
                            </w:pPr>
                            <w:r w:rsidRPr="007D5FEA">
                              <w:rPr>
                                <w:sz w:val="36"/>
                                <w:szCs w:val="36"/>
                                <w:lang w:val="es-ES"/>
                              </w:rPr>
                              <w:t>Ciclo 2019-2</w:t>
                            </w:r>
                          </w:p>
                          <w:p w14:paraId="2ECABE9D" w14:textId="77777777" w:rsidR="00CD4489" w:rsidRDefault="00CD4489"/>
                          <w:p w14:paraId="32FF5139" w14:textId="77777777" w:rsidR="00CD4489" w:rsidRPr="007D5FEA" w:rsidRDefault="00CD4489">
                            <w:pPr>
                              <w:rPr>
                                <w:sz w:val="36"/>
                                <w:szCs w:val="36"/>
                                <w:lang w:val="es-ES"/>
                              </w:rPr>
                            </w:pPr>
                            <w:r w:rsidRPr="007D5FEA">
                              <w:rPr>
                                <w:sz w:val="36"/>
                                <w:szCs w:val="36"/>
                                <w:lang w:val="es-ES"/>
                              </w:rPr>
                              <w:t>Ciclo 2019-2</w:t>
                            </w:r>
                          </w:p>
                          <w:p w14:paraId="07DBB66D" w14:textId="77777777" w:rsidR="00CD4489" w:rsidRDefault="00CD4489"/>
                          <w:p w14:paraId="12F2285A" w14:textId="77777777" w:rsidR="00CD4489" w:rsidRPr="007D5FEA" w:rsidRDefault="00CD4489">
                            <w:pPr>
                              <w:rPr>
                                <w:sz w:val="36"/>
                                <w:szCs w:val="36"/>
                                <w:lang w:val="es-ES"/>
                              </w:rPr>
                            </w:pPr>
                            <w:r w:rsidRPr="007D5FEA">
                              <w:rPr>
                                <w:sz w:val="36"/>
                                <w:szCs w:val="36"/>
                                <w:lang w:val="es-ES"/>
                              </w:rPr>
                              <w:t>Ciclo 2019-2</w:t>
                            </w:r>
                          </w:p>
                          <w:p w14:paraId="6F02B360" w14:textId="77777777" w:rsidR="00CD4489" w:rsidRDefault="00CD4489"/>
                          <w:p w14:paraId="55A849EF" w14:textId="77777777" w:rsidR="00CD4489" w:rsidRPr="007D5FEA" w:rsidRDefault="00CD4489">
                            <w:pPr>
                              <w:rPr>
                                <w:sz w:val="36"/>
                                <w:szCs w:val="36"/>
                                <w:lang w:val="es-ES"/>
                              </w:rPr>
                            </w:pPr>
                            <w:r w:rsidRPr="007D5FEA">
                              <w:rPr>
                                <w:sz w:val="36"/>
                                <w:szCs w:val="36"/>
                                <w:lang w:val="es-ES"/>
                              </w:rPr>
                              <w:t>Ciclo 2019-2</w:t>
                            </w:r>
                          </w:p>
                          <w:p w14:paraId="34292A92" w14:textId="77777777" w:rsidR="00CD4489" w:rsidRDefault="00CD4489"/>
                          <w:p w14:paraId="2A52E73A" w14:textId="77777777" w:rsidR="00CD4489" w:rsidRPr="007D5FEA" w:rsidRDefault="00CD4489">
                            <w:pPr>
                              <w:rPr>
                                <w:sz w:val="36"/>
                                <w:szCs w:val="36"/>
                                <w:lang w:val="es-ES"/>
                              </w:rPr>
                            </w:pPr>
                            <w:r w:rsidRPr="007D5FEA">
                              <w:rPr>
                                <w:sz w:val="36"/>
                                <w:szCs w:val="36"/>
                                <w:lang w:val="es-ES"/>
                              </w:rPr>
                              <w:t>Ciclo 2019-2</w:t>
                            </w:r>
                          </w:p>
                          <w:p w14:paraId="497D5AC9" w14:textId="77777777" w:rsidR="00CD4489" w:rsidRDefault="00CD4489"/>
                          <w:p w14:paraId="6910AC21" w14:textId="77777777" w:rsidR="00CD4489" w:rsidRPr="007D5FEA" w:rsidRDefault="00CD4489">
                            <w:pPr>
                              <w:rPr>
                                <w:sz w:val="36"/>
                                <w:szCs w:val="36"/>
                                <w:lang w:val="es-ES"/>
                              </w:rPr>
                            </w:pPr>
                            <w:r w:rsidRPr="007D5FEA">
                              <w:rPr>
                                <w:sz w:val="36"/>
                                <w:szCs w:val="36"/>
                                <w:lang w:val="es-ES"/>
                              </w:rPr>
                              <w:t>Ciclo 2019-2</w:t>
                            </w:r>
                          </w:p>
                          <w:p w14:paraId="3FA86965" w14:textId="77777777" w:rsidR="00CD4489" w:rsidRDefault="00CD4489"/>
                          <w:p w14:paraId="3AE027C0" w14:textId="77777777" w:rsidR="00CD4489" w:rsidRPr="007D5FEA" w:rsidRDefault="00CD4489">
                            <w:pPr>
                              <w:rPr>
                                <w:sz w:val="36"/>
                                <w:szCs w:val="36"/>
                                <w:lang w:val="es-ES"/>
                              </w:rPr>
                            </w:pPr>
                            <w:r w:rsidRPr="007D5FEA">
                              <w:rPr>
                                <w:sz w:val="36"/>
                                <w:szCs w:val="36"/>
                                <w:lang w:val="es-ES"/>
                              </w:rPr>
                              <w:t>Ciclo 2019-2</w:t>
                            </w:r>
                          </w:p>
                          <w:p w14:paraId="4461C558" w14:textId="77777777" w:rsidR="00CD4489" w:rsidRDefault="00CD4489"/>
                          <w:p w14:paraId="75DC9D94" w14:textId="77777777" w:rsidR="00CD4489" w:rsidRPr="007D5FEA" w:rsidRDefault="00CD4489">
                            <w:pPr>
                              <w:rPr>
                                <w:sz w:val="36"/>
                                <w:szCs w:val="36"/>
                                <w:lang w:val="es-ES"/>
                              </w:rPr>
                            </w:pPr>
                            <w:r w:rsidRPr="007D5FEA">
                              <w:rPr>
                                <w:sz w:val="36"/>
                                <w:szCs w:val="36"/>
                                <w:lang w:val="es-ES"/>
                              </w:rPr>
                              <w:t>Ciclo 2019-2</w:t>
                            </w:r>
                          </w:p>
                          <w:p w14:paraId="2B962416" w14:textId="77777777" w:rsidR="00CD4489" w:rsidRDefault="00CD4489"/>
                          <w:p w14:paraId="39F33A6E" w14:textId="77777777" w:rsidR="00CD4489" w:rsidRPr="007D5FEA" w:rsidRDefault="00CD4489">
                            <w:pPr>
                              <w:rPr>
                                <w:sz w:val="36"/>
                                <w:szCs w:val="36"/>
                                <w:lang w:val="es-ES"/>
                              </w:rPr>
                            </w:pPr>
                            <w:r w:rsidRPr="007D5FEA">
                              <w:rPr>
                                <w:sz w:val="36"/>
                                <w:szCs w:val="36"/>
                                <w:lang w:val="es-ES"/>
                              </w:rPr>
                              <w:t>Ciclo 2019-2</w:t>
                            </w:r>
                          </w:p>
                          <w:p w14:paraId="43157104" w14:textId="77777777" w:rsidR="00CD4489" w:rsidRDefault="00CD4489"/>
                          <w:p w14:paraId="289D853D" w14:textId="77777777" w:rsidR="00CD4489" w:rsidRPr="007D5FEA" w:rsidRDefault="00CD4489">
                            <w:pPr>
                              <w:rPr>
                                <w:sz w:val="36"/>
                                <w:szCs w:val="36"/>
                                <w:lang w:val="es-ES"/>
                              </w:rPr>
                            </w:pPr>
                            <w:r w:rsidRPr="007D5FEA">
                              <w:rPr>
                                <w:sz w:val="36"/>
                                <w:szCs w:val="36"/>
                                <w:lang w:val="es-ES"/>
                              </w:rPr>
                              <w:t>Ciclo 2019-2</w:t>
                            </w:r>
                          </w:p>
                          <w:p w14:paraId="3E0D4662" w14:textId="77777777" w:rsidR="00CD4489" w:rsidRDefault="00CD4489"/>
                          <w:p w14:paraId="1E51F38C" w14:textId="77777777" w:rsidR="00CD4489" w:rsidRPr="007D5FEA" w:rsidRDefault="00CD4489">
                            <w:pPr>
                              <w:rPr>
                                <w:sz w:val="36"/>
                                <w:szCs w:val="36"/>
                                <w:lang w:val="es-ES"/>
                              </w:rPr>
                            </w:pPr>
                            <w:r w:rsidRPr="007D5FEA">
                              <w:rPr>
                                <w:sz w:val="36"/>
                                <w:szCs w:val="36"/>
                                <w:lang w:val="es-ES"/>
                              </w:rPr>
                              <w:t>Ciclo 2019-2</w:t>
                            </w:r>
                          </w:p>
                          <w:p w14:paraId="48F90273" w14:textId="77777777" w:rsidR="00CD4489" w:rsidRDefault="00CD4489"/>
                          <w:p w14:paraId="13DFBF49" w14:textId="77777777" w:rsidR="00CD4489" w:rsidRPr="007D5FEA" w:rsidRDefault="00CD4489">
                            <w:pPr>
                              <w:rPr>
                                <w:sz w:val="36"/>
                                <w:szCs w:val="36"/>
                                <w:lang w:val="es-ES"/>
                              </w:rPr>
                            </w:pPr>
                            <w:r w:rsidRPr="007D5FEA">
                              <w:rPr>
                                <w:sz w:val="36"/>
                                <w:szCs w:val="36"/>
                                <w:lang w:val="es-ES"/>
                              </w:rPr>
                              <w:t>Ciclo 2019-2</w:t>
                            </w:r>
                          </w:p>
                          <w:p w14:paraId="09BA0E44" w14:textId="77777777" w:rsidR="00CD4489" w:rsidRDefault="00CD4489"/>
                          <w:p w14:paraId="41C209C4" w14:textId="77777777" w:rsidR="00CD4489" w:rsidRPr="007D5FEA" w:rsidRDefault="00CD4489">
                            <w:pPr>
                              <w:rPr>
                                <w:sz w:val="36"/>
                                <w:szCs w:val="36"/>
                                <w:lang w:val="es-ES"/>
                              </w:rPr>
                            </w:pPr>
                            <w:r w:rsidRPr="007D5FEA">
                              <w:rPr>
                                <w:sz w:val="36"/>
                                <w:szCs w:val="36"/>
                                <w:lang w:val="es-ES"/>
                              </w:rPr>
                              <w:t>Ciclo 2019-2</w:t>
                            </w:r>
                          </w:p>
                          <w:p w14:paraId="4BFD6D7C" w14:textId="77777777" w:rsidR="00CD4489" w:rsidRDefault="00CD4489"/>
                          <w:p w14:paraId="545DFA3F" w14:textId="77777777" w:rsidR="00CD4489" w:rsidRPr="007D5FEA" w:rsidRDefault="00CD4489">
                            <w:pPr>
                              <w:rPr>
                                <w:sz w:val="36"/>
                                <w:szCs w:val="36"/>
                                <w:lang w:val="es-ES"/>
                              </w:rPr>
                            </w:pPr>
                            <w:r w:rsidRPr="007D5FEA">
                              <w:rPr>
                                <w:sz w:val="36"/>
                                <w:szCs w:val="36"/>
                                <w:lang w:val="es-ES"/>
                              </w:rPr>
                              <w:t>Ciclo 2019-2</w:t>
                            </w:r>
                          </w:p>
                          <w:p w14:paraId="345638AD" w14:textId="77777777" w:rsidR="00CD4489" w:rsidRDefault="00CD4489"/>
                          <w:p w14:paraId="6AC90D00" w14:textId="77777777" w:rsidR="00CD4489" w:rsidRPr="007D5FEA" w:rsidRDefault="00CD4489">
                            <w:pPr>
                              <w:rPr>
                                <w:sz w:val="36"/>
                                <w:szCs w:val="36"/>
                                <w:lang w:val="es-ES"/>
                              </w:rPr>
                            </w:pPr>
                            <w:r w:rsidRPr="007D5FEA">
                              <w:rPr>
                                <w:sz w:val="36"/>
                                <w:szCs w:val="36"/>
                                <w:lang w:val="es-ES"/>
                              </w:rPr>
                              <w:t>Ciclo 2019-2</w:t>
                            </w:r>
                          </w:p>
                          <w:p w14:paraId="3E04B621" w14:textId="77777777" w:rsidR="00CD4489" w:rsidRDefault="00CD4489"/>
                          <w:p w14:paraId="55CBF704" w14:textId="77777777" w:rsidR="00CD4489" w:rsidRPr="007D5FEA" w:rsidRDefault="00CD4489">
                            <w:pPr>
                              <w:rPr>
                                <w:sz w:val="36"/>
                                <w:szCs w:val="36"/>
                                <w:lang w:val="es-ES"/>
                              </w:rPr>
                            </w:pPr>
                            <w:r w:rsidRPr="007D5FEA">
                              <w:rPr>
                                <w:sz w:val="36"/>
                                <w:szCs w:val="36"/>
                                <w:lang w:val="es-ES"/>
                              </w:rPr>
                              <w:t>Ciclo 2019-2</w:t>
                            </w:r>
                          </w:p>
                          <w:p w14:paraId="0CD024EE" w14:textId="77777777" w:rsidR="00CD4489" w:rsidRDefault="00CD4489"/>
                          <w:p w14:paraId="28257516" w14:textId="77777777" w:rsidR="00CD4489" w:rsidRPr="007D5FEA" w:rsidRDefault="00CD4489">
                            <w:pPr>
                              <w:rPr>
                                <w:sz w:val="36"/>
                                <w:szCs w:val="36"/>
                                <w:lang w:val="es-ES"/>
                              </w:rPr>
                            </w:pPr>
                            <w:r w:rsidRPr="007D5FEA">
                              <w:rPr>
                                <w:sz w:val="36"/>
                                <w:szCs w:val="36"/>
                                <w:lang w:val="es-ES"/>
                              </w:rPr>
                              <w:t>Ciclo 2019-2</w:t>
                            </w:r>
                          </w:p>
                          <w:p w14:paraId="4009906E" w14:textId="77777777" w:rsidR="00CD4489" w:rsidRDefault="00CD4489"/>
                          <w:p w14:paraId="49F691B8" w14:textId="77777777" w:rsidR="00CD4489" w:rsidRPr="007D5FEA" w:rsidRDefault="00CD4489">
                            <w:pPr>
                              <w:rPr>
                                <w:sz w:val="36"/>
                                <w:szCs w:val="36"/>
                                <w:lang w:val="es-ES"/>
                              </w:rPr>
                            </w:pPr>
                            <w:r w:rsidRPr="007D5FEA">
                              <w:rPr>
                                <w:sz w:val="36"/>
                                <w:szCs w:val="36"/>
                                <w:lang w:val="es-ES"/>
                              </w:rPr>
                              <w:t>Ciclo 2019-2</w:t>
                            </w:r>
                          </w:p>
                          <w:p w14:paraId="13411DCF" w14:textId="77777777" w:rsidR="00CD4489" w:rsidRDefault="00CD4489"/>
                          <w:p w14:paraId="44213922" w14:textId="77777777" w:rsidR="00CD4489" w:rsidRPr="007D5FEA" w:rsidRDefault="00CD4489">
                            <w:pPr>
                              <w:rPr>
                                <w:sz w:val="36"/>
                                <w:szCs w:val="36"/>
                                <w:lang w:val="es-ES"/>
                              </w:rPr>
                            </w:pPr>
                            <w:r w:rsidRPr="007D5FEA">
                              <w:rPr>
                                <w:sz w:val="36"/>
                                <w:szCs w:val="36"/>
                                <w:lang w:val="es-ES"/>
                              </w:rPr>
                              <w:t>Ciclo 2019-2</w:t>
                            </w:r>
                          </w:p>
                          <w:p w14:paraId="4999AA43" w14:textId="77777777" w:rsidR="00CD4489" w:rsidRDefault="00CD4489"/>
                          <w:p w14:paraId="2725AF2C" w14:textId="77777777" w:rsidR="00CD4489" w:rsidRPr="007D5FEA" w:rsidRDefault="00CD4489">
                            <w:pPr>
                              <w:rPr>
                                <w:sz w:val="36"/>
                                <w:szCs w:val="36"/>
                                <w:lang w:val="es-ES"/>
                              </w:rPr>
                            </w:pPr>
                            <w:r w:rsidRPr="007D5FEA">
                              <w:rPr>
                                <w:sz w:val="36"/>
                                <w:szCs w:val="36"/>
                                <w:lang w:val="es-ES"/>
                              </w:rPr>
                              <w:t>Ciclo 2019-2</w:t>
                            </w:r>
                          </w:p>
                          <w:p w14:paraId="6BBDF4DD" w14:textId="77777777" w:rsidR="00CD4489" w:rsidRDefault="00CD4489"/>
                          <w:p w14:paraId="71679FDE" w14:textId="77777777" w:rsidR="00CD4489" w:rsidRPr="007D5FEA" w:rsidRDefault="00CD4489">
                            <w:pPr>
                              <w:rPr>
                                <w:sz w:val="36"/>
                                <w:szCs w:val="36"/>
                                <w:lang w:val="es-ES"/>
                              </w:rPr>
                            </w:pPr>
                            <w:r w:rsidRPr="007D5FEA">
                              <w:rPr>
                                <w:sz w:val="36"/>
                                <w:szCs w:val="36"/>
                                <w:lang w:val="es-ES"/>
                              </w:rPr>
                              <w:t>Ciclo 2019-2</w:t>
                            </w:r>
                          </w:p>
                          <w:p w14:paraId="2F6D02E8" w14:textId="77777777" w:rsidR="00CD4489" w:rsidRDefault="00CD4489"/>
                          <w:p w14:paraId="0415507B" w14:textId="77777777" w:rsidR="00CD4489" w:rsidRPr="007D5FEA" w:rsidRDefault="00CD4489">
                            <w:pPr>
                              <w:rPr>
                                <w:sz w:val="36"/>
                                <w:szCs w:val="36"/>
                                <w:lang w:val="es-ES"/>
                              </w:rPr>
                            </w:pPr>
                            <w:r w:rsidRPr="007D5FEA">
                              <w:rPr>
                                <w:sz w:val="36"/>
                                <w:szCs w:val="36"/>
                                <w:lang w:val="es-ES"/>
                              </w:rPr>
                              <w:t>Ciclo 2019-2</w:t>
                            </w:r>
                          </w:p>
                          <w:p w14:paraId="40BD3C20" w14:textId="77777777" w:rsidR="00CD4489" w:rsidRDefault="00CD4489"/>
                          <w:p w14:paraId="36B86F5E" w14:textId="77777777" w:rsidR="00CD4489" w:rsidRPr="007D5FEA" w:rsidRDefault="00CD4489">
                            <w:pPr>
                              <w:rPr>
                                <w:sz w:val="36"/>
                                <w:szCs w:val="36"/>
                                <w:lang w:val="es-ES"/>
                              </w:rPr>
                            </w:pPr>
                            <w:r w:rsidRPr="007D5FEA">
                              <w:rPr>
                                <w:sz w:val="36"/>
                                <w:szCs w:val="36"/>
                                <w:lang w:val="es-ES"/>
                              </w:rPr>
                              <w:t>Ciclo 2019-2</w:t>
                            </w:r>
                          </w:p>
                          <w:p w14:paraId="5C953786" w14:textId="77777777" w:rsidR="00CD4489" w:rsidRDefault="00CD4489"/>
                          <w:p w14:paraId="637FE95E" w14:textId="77777777" w:rsidR="00CD4489" w:rsidRPr="007D5FEA" w:rsidRDefault="00CD4489">
                            <w:pPr>
                              <w:rPr>
                                <w:sz w:val="36"/>
                                <w:szCs w:val="36"/>
                                <w:lang w:val="es-ES"/>
                              </w:rPr>
                            </w:pPr>
                            <w:r w:rsidRPr="007D5FEA">
                              <w:rPr>
                                <w:sz w:val="36"/>
                                <w:szCs w:val="36"/>
                                <w:lang w:val="es-ES"/>
                              </w:rPr>
                              <w:t>Ciclo 2019-2</w:t>
                            </w:r>
                          </w:p>
                          <w:p w14:paraId="3D28A53F" w14:textId="77777777" w:rsidR="00CD4489" w:rsidRDefault="00CD4489"/>
                          <w:p w14:paraId="5B584384" w14:textId="77777777" w:rsidR="00CD4489" w:rsidRPr="007D5FEA" w:rsidRDefault="00CD4489">
                            <w:pPr>
                              <w:rPr>
                                <w:sz w:val="36"/>
                                <w:szCs w:val="36"/>
                                <w:lang w:val="es-ES"/>
                              </w:rPr>
                            </w:pPr>
                            <w:r w:rsidRPr="007D5FEA">
                              <w:rPr>
                                <w:sz w:val="36"/>
                                <w:szCs w:val="36"/>
                                <w:lang w:val="es-ES"/>
                              </w:rPr>
                              <w:t>Ciclo 2019-2</w:t>
                            </w:r>
                          </w:p>
                          <w:p w14:paraId="642312CA" w14:textId="77777777" w:rsidR="00CD4489" w:rsidRDefault="00CD4489"/>
                          <w:p w14:paraId="3094C88B" w14:textId="77777777" w:rsidR="00CD4489" w:rsidRPr="007D5FEA" w:rsidRDefault="00CD4489">
                            <w:pPr>
                              <w:rPr>
                                <w:sz w:val="36"/>
                                <w:szCs w:val="36"/>
                                <w:lang w:val="es-ES"/>
                              </w:rPr>
                            </w:pPr>
                            <w:r w:rsidRPr="007D5FEA">
                              <w:rPr>
                                <w:sz w:val="36"/>
                                <w:szCs w:val="36"/>
                                <w:lang w:val="es-ES"/>
                              </w:rPr>
                              <w:t>Ciclo 2019-2</w:t>
                            </w:r>
                          </w:p>
                          <w:p w14:paraId="56DE4B52" w14:textId="77777777" w:rsidR="00CD4489" w:rsidRDefault="00CD4489"/>
                          <w:p w14:paraId="28FC65ED" w14:textId="77777777" w:rsidR="00CD4489" w:rsidRPr="007D5FEA" w:rsidRDefault="00CD4489">
                            <w:pPr>
                              <w:rPr>
                                <w:sz w:val="36"/>
                                <w:szCs w:val="36"/>
                                <w:lang w:val="es-ES"/>
                              </w:rPr>
                            </w:pPr>
                            <w:r w:rsidRPr="007D5FEA">
                              <w:rPr>
                                <w:sz w:val="36"/>
                                <w:szCs w:val="36"/>
                                <w:lang w:val="es-ES"/>
                              </w:rPr>
                              <w:t>Ciclo 2019-2</w:t>
                            </w:r>
                          </w:p>
                          <w:p w14:paraId="75DF0678" w14:textId="77777777" w:rsidR="00CD4489" w:rsidRDefault="00CD4489"/>
                          <w:p w14:paraId="08080D7A" w14:textId="77777777" w:rsidR="00CD4489" w:rsidRPr="007D5FEA" w:rsidRDefault="00CD4489">
                            <w:pPr>
                              <w:rPr>
                                <w:sz w:val="36"/>
                                <w:szCs w:val="36"/>
                                <w:lang w:val="es-ES"/>
                              </w:rPr>
                            </w:pPr>
                            <w:r w:rsidRPr="007D5FEA">
                              <w:rPr>
                                <w:sz w:val="36"/>
                                <w:szCs w:val="36"/>
                                <w:lang w:val="es-ES"/>
                              </w:rPr>
                              <w:t>Ciclo 2019-2</w:t>
                            </w:r>
                          </w:p>
                          <w:p w14:paraId="37F9B9BE" w14:textId="77777777" w:rsidR="00CD4489" w:rsidRDefault="00CD4489"/>
                          <w:p w14:paraId="02577F40" w14:textId="77777777" w:rsidR="00CD4489" w:rsidRPr="007D5FEA" w:rsidRDefault="00CD4489">
                            <w:pPr>
                              <w:rPr>
                                <w:sz w:val="36"/>
                                <w:szCs w:val="36"/>
                                <w:lang w:val="es-ES"/>
                              </w:rPr>
                            </w:pPr>
                            <w:r w:rsidRPr="007D5FEA">
                              <w:rPr>
                                <w:sz w:val="36"/>
                                <w:szCs w:val="36"/>
                                <w:lang w:val="es-ES"/>
                              </w:rPr>
                              <w:t>Ciclo 2019-2</w:t>
                            </w:r>
                          </w:p>
                          <w:p w14:paraId="71B969D4" w14:textId="77777777" w:rsidR="00CD4489" w:rsidRDefault="00CD4489"/>
                          <w:p w14:paraId="711DD0F7" w14:textId="77777777" w:rsidR="00CD4489" w:rsidRPr="007D5FEA" w:rsidRDefault="00CD4489">
                            <w:pPr>
                              <w:rPr>
                                <w:sz w:val="36"/>
                                <w:szCs w:val="36"/>
                                <w:lang w:val="es-ES"/>
                              </w:rPr>
                            </w:pPr>
                            <w:r w:rsidRPr="007D5FEA">
                              <w:rPr>
                                <w:sz w:val="36"/>
                                <w:szCs w:val="36"/>
                                <w:lang w:val="es-ES"/>
                              </w:rPr>
                              <w:t>Ciclo 2019-2</w:t>
                            </w:r>
                          </w:p>
                          <w:p w14:paraId="1FE69AAE" w14:textId="77777777" w:rsidR="00CD4489" w:rsidRDefault="00CD4489"/>
                          <w:p w14:paraId="6CC8BDEE" w14:textId="77777777" w:rsidR="00CD4489" w:rsidRPr="007D5FEA" w:rsidRDefault="00CD4489">
                            <w:pPr>
                              <w:rPr>
                                <w:sz w:val="36"/>
                                <w:szCs w:val="36"/>
                                <w:lang w:val="es-ES"/>
                              </w:rPr>
                            </w:pPr>
                            <w:r w:rsidRPr="007D5FEA">
                              <w:rPr>
                                <w:sz w:val="36"/>
                                <w:szCs w:val="36"/>
                                <w:lang w:val="es-ES"/>
                              </w:rPr>
                              <w:t>Ciclo 2019-2</w:t>
                            </w:r>
                          </w:p>
                          <w:p w14:paraId="6C2B408E" w14:textId="77777777" w:rsidR="00CD4489" w:rsidRDefault="00CD4489"/>
                          <w:p w14:paraId="52587368" w14:textId="77777777" w:rsidR="00CD4489" w:rsidRPr="007D5FEA" w:rsidRDefault="00CD4489">
                            <w:pPr>
                              <w:rPr>
                                <w:sz w:val="36"/>
                                <w:szCs w:val="36"/>
                                <w:lang w:val="es-ES"/>
                              </w:rPr>
                            </w:pPr>
                            <w:r w:rsidRPr="007D5FEA">
                              <w:rPr>
                                <w:sz w:val="36"/>
                                <w:szCs w:val="36"/>
                                <w:lang w:val="es-ES"/>
                              </w:rPr>
                              <w:t>Ciclo 2019-2</w:t>
                            </w:r>
                          </w:p>
                          <w:p w14:paraId="2650454F" w14:textId="77777777" w:rsidR="00CD4489" w:rsidRDefault="00CD4489"/>
                          <w:p w14:paraId="707FAA15" w14:textId="77777777" w:rsidR="00CD4489" w:rsidRPr="007D5FEA" w:rsidRDefault="00CD4489">
                            <w:pPr>
                              <w:rPr>
                                <w:sz w:val="36"/>
                                <w:szCs w:val="36"/>
                                <w:lang w:val="es-ES"/>
                              </w:rPr>
                            </w:pPr>
                            <w:r w:rsidRPr="007D5FEA">
                              <w:rPr>
                                <w:sz w:val="36"/>
                                <w:szCs w:val="36"/>
                                <w:lang w:val="es-ES"/>
                              </w:rPr>
                              <w:t>Ciclo 2019-2</w:t>
                            </w:r>
                          </w:p>
                          <w:p w14:paraId="6CACE548" w14:textId="77777777" w:rsidR="00CD4489" w:rsidRDefault="00CD4489"/>
                          <w:p w14:paraId="3FE4EC86" w14:textId="77777777" w:rsidR="00CD4489" w:rsidRPr="007D5FEA" w:rsidRDefault="00CD4489">
                            <w:pPr>
                              <w:rPr>
                                <w:sz w:val="36"/>
                                <w:szCs w:val="36"/>
                                <w:lang w:val="es-ES"/>
                              </w:rPr>
                            </w:pPr>
                            <w:r w:rsidRPr="007D5FEA">
                              <w:rPr>
                                <w:sz w:val="36"/>
                                <w:szCs w:val="36"/>
                                <w:lang w:val="es-ES"/>
                              </w:rPr>
                              <w:t>Ciclo 2019-2</w:t>
                            </w:r>
                          </w:p>
                          <w:p w14:paraId="4C52A3C6" w14:textId="77777777" w:rsidR="00CD4489" w:rsidRDefault="00CD4489"/>
                          <w:p w14:paraId="1961CDA1" w14:textId="77777777" w:rsidR="00CD4489" w:rsidRPr="007D5FEA" w:rsidRDefault="00CD4489">
                            <w:pPr>
                              <w:rPr>
                                <w:sz w:val="36"/>
                                <w:szCs w:val="36"/>
                                <w:lang w:val="es-ES"/>
                              </w:rPr>
                            </w:pPr>
                            <w:r w:rsidRPr="007D5FEA">
                              <w:rPr>
                                <w:sz w:val="36"/>
                                <w:szCs w:val="36"/>
                                <w:lang w:val="es-ES"/>
                              </w:rPr>
                              <w:t>Ciclo 2019-2</w:t>
                            </w:r>
                          </w:p>
                          <w:p w14:paraId="581A6624" w14:textId="77777777" w:rsidR="00CD4489" w:rsidRDefault="00CD4489"/>
                          <w:p w14:paraId="07CD45F4" w14:textId="77777777" w:rsidR="00CD4489" w:rsidRPr="007D5FEA" w:rsidRDefault="00CD4489">
                            <w:pPr>
                              <w:rPr>
                                <w:sz w:val="36"/>
                                <w:szCs w:val="36"/>
                                <w:lang w:val="es-ES"/>
                              </w:rPr>
                            </w:pPr>
                            <w:r w:rsidRPr="007D5FEA">
                              <w:rPr>
                                <w:sz w:val="36"/>
                                <w:szCs w:val="36"/>
                                <w:lang w:val="es-ES"/>
                              </w:rPr>
                              <w:t>Ciclo 2019-2</w:t>
                            </w:r>
                          </w:p>
                          <w:p w14:paraId="69015111" w14:textId="77777777" w:rsidR="00CD4489" w:rsidRDefault="00CD4489"/>
                          <w:p w14:paraId="728FF88D" w14:textId="77777777" w:rsidR="00CD4489" w:rsidRPr="007D5FEA" w:rsidRDefault="00CD4489">
                            <w:pPr>
                              <w:rPr>
                                <w:sz w:val="36"/>
                                <w:szCs w:val="36"/>
                                <w:lang w:val="es-ES"/>
                              </w:rPr>
                            </w:pPr>
                            <w:r w:rsidRPr="007D5FEA">
                              <w:rPr>
                                <w:sz w:val="36"/>
                                <w:szCs w:val="36"/>
                                <w:lang w:val="es-ES"/>
                              </w:rPr>
                              <w:t>Ciclo 2019-2</w:t>
                            </w:r>
                          </w:p>
                          <w:p w14:paraId="183F3156" w14:textId="77777777" w:rsidR="00CD4489" w:rsidRDefault="00CD4489"/>
                          <w:p w14:paraId="4B546A50" w14:textId="77777777" w:rsidR="00CD4489" w:rsidRPr="007D5FEA" w:rsidRDefault="00CD4489">
                            <w:pPr>
                              <w:rPr>
                                <w:sz w:val="36"/>
                                <w:szCs w:val="36"/>
                                <w:lang w:val="es-ES"/>
                              </w:rPr>
                            </w:pPr>
                            <w:r w:rsidRPr="007D5FEA">
                              <w:rPr>
                                <w:sz w:val="36"/>
                                <w:szCs w:val="36"/>
                                <w:lang w:val="es-ES"/>
                              </w:rPr>
                              <w:t>Ciclo 2019-2</w:t>
                            </w:r>
                          </w:p>
                          <w:p w14:paraId="007F5024" w14:textId="77777777" w:rsidR="00CD4489" w:rsidRDefault="00CD4489"/>
                          <w:p w14:paraId="2F3216B9" w14:textId="77777777" w:rsidR="00CD4489" w:rsidRPr="007D5FEA" w:rsidRDefault="00CD4489">
                            <w:pPr>
                              <w:rPr>
                                <w:sz w:val="36"/>
                                <w:szCs w:val="36"/>
                                <w:lang w:val="es-ES"/>
                              </w:rPr>
                            </w:pPr>
                            <w:r w:rsidRPr="007D5FEA">
                              <w:rPr>
                                <w:sz w:val="36"/>
                                <w:szCs w:val="36"/>
                                <w:lang w:val="es-ES"/>
                              </w:rPr>
                              <w:t>Ciclo 2019-2</w:t>
                            </w:r>
                          </w:p>
                          <w:p w14:paraId="2F9E800A" w14:textId="77777777" w:rsidR="00CD4489" w:rsidRDefault="00CD4489"/>
                          <w:p w14:paraId="6EA2D3E3" w14:textId="77777777" w:rsidR="00CD4489" w:rsidRPr="007D5FEA" w:rsidRDefault="00CD4489">
                            <w:pPr>
                              <w:rPr>
                                <w:sz w:val="36"/>
                                <w:szCs w:val="36"/>
                                <w:lang w:val="es-ES"/>
                              </w:rPr>
                            </w:pPr>
                            <w:r w:rsidRPr="007D5FEA">
                              <w:rPr>
                                <w:sz w:val="36"/>
                                <w:szCs w:val="36"/>
                                <w:lang w:val="es-ES"/>
                              </w:rPr>
                              <w:t>Ciclo 2019-2</w:t>
                            </w:r>
                          </w:p>
                          <w:p w14:paraId="77A7A243" w14:textId="77777777" w:rsidR="00CD4489" w:rsidRDefault="00CD4489"/>
                          <w:p w14:paraId="7508D10F" w14:textId="77777777" w:rsidR="00CD4489" w:rsidRPr="007D5FEA" w:rsidRDefault="00CD4489">
                            <w:pPr>
                              <w:rPr>
                                <w:sz w:val="36"/>
                                <w:szCs w:val="36"/>
                                <w:lang w:val="es-ES"/>
                              </w:rPr>
                            </w:pPr>
                            <w:r w:rsidRPr="007D5FEA">
                              <w:rPr>
                                <w:sz w:val="36"/>
                                <w:szCs w:val="36"/>
                                <w:lang w:val="es-ES"/>
                              </w:rPr>
                              <w:t>Ciclo 2019-2</w:t>
                            </w:r>
                          </w:p>
                          <w:p w14:paraId="6E491BDD" w14:textId="77777777" w:rsidR="00CD4489" w:rsidRDefault="00CD4489"/>
                          <w:p w14:paraId="05BEF163" w14:textId="77777777" w:rsidR="00CD4489" w:rsidRPr="007D5FEA" w:rsidRDefault="00CD4489">
                            <w:pPr>
                              <w:rPr>
                                <w:sz w:val="36"/>
                                <w:szCs w:val="36"/>
                                <w:lang w:val="es-ES"/>
                              </w:rPr>
                            </w:pPr>
                            <w:r w:rsidRPr="007D5FEA">
                              <w:rPr>
                                <w:sz w:val="36"/>
                                <w:szCs w:val="36"/>
                                <w:lang w:val="es-ES"/>
                              </w:rPr>
                              <w:t>Ciclo 2019-2</w:t>
                            </w:r>
                          </w:p>
                          <w:p w14:paraId="093F1F70" w14:textId="77777777" w:rsidR="00CD4489" w:rsidRDefault="00CD4489"/>
                          <w:p w14:paraId="55A5AF34" w14:textId="77777777" w:rsidR="00CD4489" w:rsidRPr="007D5FEA" w:rsidRDefault="00CD4489">
                            <w:pPr>
                              <w:rPr>
                                <w:sz w:val="36"/>
                                <w:szCs w:val="36"/>
                                <w:lang w:val="es-ES"/>
                              </w:rPr>
                            </w:pPr>
                            <w:r w:rsidRPr="007D5FEA">
                              <w:rPr>
                                <w:sz w:val="36"/>
                                <w:szCs w:val="36"/>
                                <w:lang w:val="es-ES"/>
                              </w:rPr>
                              <w:t>Ciclo 2019-2</w:t>
                            </w:r>
                          </w:p>
                          <w:p w14:paraId="503F3B7A" w14:textId="77777777" w:rsidR="00CD4489" w:rsidRDefault="00CD4489"/>
                          <w:p w14:paraId="24D98C24" w14:textId="77777777" w:rsidR="00CD4489" w:rsidRPr="007D5FEA" w:rsidRDefault="00CD4489">
                            <w:pPr>
                              <w:rPr>
                                <w:sz w:val="36"/>
                                <w:szCs w:val="36"/>
                                <w:lang w:val="es-ES"/>
                              </w:rPr>
                            </w:pPr>
                            <w:r w:rsidRPr="007D5FEA">
                              <w:rPr>
                                <w:sz w:val="36"/>
                                <w:szCs w:val="36"/>
                                <w:lang w:val="es-ES"/>
                              </w:rPr>
                              <w:t>Ciclo 2019-2</w:t>
                            </w:r>
                          </w:p>
                          <w:p w14:paraId="48E20C3B" w14:textId="77777777" w:rsidR="00CD4489" w:rsidRDefault="00CD4489"/>
                          <w:p w14:paraId="22FC1465" w14:textId="77777777" w:rsidR="00CD4489" w:rsidRPr="007D5FEA" w:rsidRDefault="00CD4489">
                            <w:pPr>
                              <w:rPr>
                                <w:sz w:val="36"/>
                                <w:szCs w:val="36"/>
                                <w:lang w:val="es-ES"/>
                              </w:rPr>
                            </w:pPr>
                            <w:r w:rsidRPr="007D5FEA">
                              <w:rPr>
                                <w:sz w:val="36"/>
                                <w:szCs w:val="36"/>
                                <w:lang w:val="es-ES"/>
                              </w:rPr>
                              <w:t>Ciclo 2019-2</w:t>
                            </w:r>
                          </w:p>
                          <w:p w14:paraId="3BA71BD1" w14:textId="77777777" w:rsidR="00CD4489" w:rsidRDefault="00CD4489"/>
                          <w:p w14:paraId="14E2F273" w14:textId="77777777" w:rsidR="00CD4489" w:rsidRPr="007D5FEA" w:rsidRDefault="00CD4489">
                            <w:pPr>
                              <w:rPr>
                                <w:sz w:val="36"/>
                                <w:szCs w:val="36"/>
                                <w:lang w:val="es-ES"/>
                              </w:rPr>
                            </w:pPr>
                            <w:r w:rsidRPr="007D5FEA">
                              <w:rPr>
                                <w:sz w:val="36"/>
                                <w:szCs w:val="36"/>
                                <w:lang w:val="es-ES"/>
                              </w:rPr>
                              <w:t>Ciclo 2019-2</w:t>
                            </w:r>
                          </w:p>
                          <w:p w14:paraId="617BF13A" w14:textId="77777777" w:rsidR="00CD4489" w:rsidRDefault="00CD4489"/>
                          <w:p w14:paraId="6AE23AE6" w14:textId="77777777" w:rsidR="00CD4489" w:rsidRPr="007D5FEA" w:rsidRDefault="00CD4489">
                            <w:pPr>
                              <w:rPr>
                                <w:sz w:val="36"/>
                                <w:szCs w:val="36"/>
                                <w:lang w:val="es-ES"/>
                              </w:rPr>
                            </w:pPr>
                            <w:r w:rsidRPr="007D5FEA">
                              <w:rPr>
                                <w:sz w:val="36"/>
                                <w:szCs w:val="36"/>
                                <w:lang w:val="es-ES"/>
                              </w:rPr>
                              <w:t>Ciclo 2019-2</w:t>
                            </w:r>
                          </w:p>
                          <w:p w14:paraId="03FA7AED" w14:textId="77777777" w:rsidR="00CD4489" w:rsidRDefault="00CD4489"/>
                          <w:p w14:paraId="3B4A82D5" w14:textId="77777777" w:rsidR="00CD4489" w:rsidRPr="007D5FEA" w:rsidRDefault="00CD4489">
                            <w:pPr>
                              <w:rPr>
                                <w:sz w:val="36"/>
                                <w:szCs w:val="36"/>
                                <w:lang w:val="es-ES"/>
                              </w:rPr>
                            </w:pPr>
                            <w:r w:rsidRPr="007D5FEA">
                              <w:rPr>
                                <w:sz w:val="36"/>
                                <w:szCs w:val="36"/>
                                <w:lang w:val="es-ES"/>
                              </w:rPr>
                              <w:t>Ciclo 2019-2</w:t>
                            </w:r>
                          </w:p>
                          <w:p w14:paraId="3489E9B7" w14:textId="77777777" w:rsidR="00CD4489" w:rsidRDefault="00CD4489"/>
                          <w:p w14:paraId="29D7DE22" w14:textId="77777777" w:rsidR="00CD4489" w:rsidRPr="007D5FEA" w:rsidRDefault="00CD4489">
                            <w:pPr>
                              <w:rPr>
                                <w:sz w:val="36"/>
                                <w:szCs w:val="36"/>
                                <w:lang w:val="es-ES"/>
                              </w:rPr>
                            </w:pPr>
                            <w:r w:rsidRPr="007D5FEA">
                              <w:rPr>
                                <w:sz w:val="36"/>
                                <w:szCs w:val="36"/>
                                <w:lang w:val="es-ES"/>
                              </w:rPr>
                              <w:t>Ciclo 2019-2</w:t>
                            </w:r>
                          </w:p>
                          <w:p w14:paraId="59719139" w14:textId="77777777" w:rsidR="00CD4489" w:rsidRDefault="00CD4489"/>
                          <w:p w14:paraId="74DD0D7F" w14:textId="77777777" w:rsidR="00CD4489" w:rsidRPr="007D5FEA" w:rsidRDefault="00CD4489">
                            <w:pPr>
                              <w:rPr>
                                <w:sz w:val="36"/>
                                <w:szCs w:val="36"/>
                                <w:lang w:val="es-ES"/>
                              </w:rPr>
                            </w:pPr>
                            <w:r w:rsidRPr="007D5FEA">
                              <w:rPr>
                                <w:sz w:val="36"/>
                                <w:szCs w:val="36"/>
                                <w:lang w:val="es-ES"/>
                              </w:rPr>
                              <w:t>Ciclo 2019-2</w:t>
                            </w:r>
                          </w:p>
                          <w:p w14:paraId="5F5BC083" w14:textId="77777777" w:rsidR="00CD4489" w:rsidRDefault="00CD4489"/>
                          <w:p w14:paraId="5DF559B3" w14:textId="77777777" w:rsidR="00CD4489" w:rsidRPr="007D5FEA" w:rsidRDefault="00CD4489">
                            <w:pPr>
                              <w:rPr>
                                <w:sz w:val="36"/>
                                <w:szCs w:val="36"/>
                                <w:lang w:val="es-ES"/>
                              </w:rPr>
                            </w:pPr>
                            <w:r w:rsidRPr="007D5FEA">
                              <w:rPr>
                                <w:sz w:val="36"/>
                                <w:szCs w:val="36"/>
                                <w:lang w:val="es-ES"/>
                              </w:rPr>
                              <w:t>Ciclo 2019-2</w:t>
                            </w:r>
                          </w:p>
                          <w:p w14:paraId="287F0863" w14:textId="77777777" w:rsidR="00CD4489" w:rsidRDefault="00CD4489"/>
                          <w:p w14:paraId="2C718812" w14:textId="77777777" w:rsidR="00CD4489" w:rsidRPr="007D5FEA" w:rsidRDefault="00CD4489">
                            <w:pPr>
                              <w:rPr>
                                <w:sz w:val="36"/>
                                <w:szCs w:val="36"/>
                                <w:lang w:val="es-ES"/>
                              </w:rPr>
                            </w:pPr>
                            <w:r w:rsidRPr="007D5FEA">
                              <w:rPr>
                                <w:sz w:val="36"/>
                                <w:szCs w:val="36"/>
                                <w:lang w:val="es-ES"/>
                              </w:rPr>
                              <w:t>Ciclo 2019-2</w:t>
                            </w:r>
                          </w:p>
                          <w:p w14:paraId="1A7DE6AB" w14:textId="77777777" w:rsidR="00CD4489" w:rsidRDefault="00CD4489"/>
                          <w:p w14:paraId="6B06F693" w14:textId="77777777" w:rsidR="00CD4489" w:rsidRPr="007D5FEA" w:rsidRDefault="00CD4489">
                            <w:pPr>
                              <w:rPr>
                                <w:sz w:val="36"/>
                                <w:szCs w:val="36"/>
                                <w:lang w:val="es-ES"/>
                              </w:rPr>
                            </w:pPr>
                            <w:r w:rsidRPr="007D5FEA">
                              <w:rPr>
                                <w:sz w:val="36"/>
                                <w:szCs w:val="36"/>
                                <w:lang w:val="es-ES"/>
                              </w:rPr>
                              <w:t>Ciclo 2019-2</w:t>
                            </w:r>
                          </w:p>
                          <w:p w14:paraId="052E580C" w14:textId="77777777" w:rsidR="00CD4489" w:rsidRDefault="00CD4489"/>
                          <w:p w14:paraId="5DF47489" w14:textId="77777777" w:rsidR="00CD4489" w:rsidRPr="007D5FEA" w:rsidRDefault="00CD4489">
                            <w:pPr>
                              <w:rPr>
                                <w:sz w:val="36"/>
                                <w:szCs w:val="36"/>
                                <w:lang w:val="es-ES"/>
                              </w:rPr>
                            </w:pPr>
                            <w:r w:rsidRPr="007D5FEA">
                              <w:rPr>
                                <w:sz w:val="36"/>
                                <w:szCs w:val="36"/>
                                <w:lang w:val="es-ES"/>
                              </w:rPr>
                              <w:t>Ciclo 2019-2</w:t>
                            </w:r>
                          </w:p>
                          <w:p w14:paraId="0627A41C" w14:textId="77777777" w:rsidR="00CD4489" w:rsidRDefault="00CD4489"/>
                          <w:p w14:paraId="39CF6EB5" w14:textId="77777777" w:rsidR="00CD4489" w:rsidRPr="007D5FEA" w:rsidRDefault="00CD4489">
                            <w:pPr>
                              <w:rPr>
                                <w:sz w:val="36"/>
                                <w:szCs w:val="36"/>
                                <w:lang w:val="es-ES"/>
                              </w:rPr>
                            </w:pPr>
                            <w:r w:rsidRPr="007D5FEA">
                              <w:rPr>
                                <w:sz w:val="36"/>
                                <w:szCs w:val="36"/>
                                <w:lang w:val="es-ES"/>
                              </w:rPr>
                              <w:t>Ciclo 2019-2</w:t>
                            </w:r>
                          </w:p>
                          <w:p w14:paraId="65D6F9DB" w14:textId="77777777" w:rsidR="00CD4489" w:rsidRDefault="00CD4489"/>
                          <w:p w14:paraId="033C3A2D" w14:textId="77777777" w:rsidR="00CD4489" w:rsidRPr="007D5FEA" w:rsidRDefault="00CD4489">
                            <w:pPr>
                              <w:rPr>
                                <w:sz w:val="36"/>
                                <w:szCs w:val="36"/>
                                <w:lang w:val="es-ES"/>
                              </w:rPr>
                            </w:pPr>
                            <w:r w:rsidRPr="007D5FEA">
                              <w:rPr>
                                <w:sz w:val="36"/>
                                <w:szCs w:val="36"/>
                                <w:lang w:val="es-ES"/>
                              </w:rPr>
                              <w:t>Ciclo 2019-2</w:t>
                            </w:r>
                          </w:p>
                          <w:p w14:paraId="38908E3D" w14:textId="77777777" w:rsidR="00CD4489" w:rsidRDefault="00CD4489"/>
                          <w:p w14:paraId="1CAD955A" w14:textId="77777777" w:rsidR="00CD4489" w:rsidRPr="007D5FEA" w:rsidRDefault="00CD4489">
                            <w:pPr>
                              <w:rPr>
                                <w:sz w:val="36"/>
                                <w:szCs w:val="36"/>
                                <w:lang w:val="es-ES"/>
                              </w:rPr>
                            </w:pPr>
                            <w:r w:rsidRPr="007D5FEA">
                              <w:rPr>
                                <w:sz w:val="36"/>
                                <w:szCs w:val="36"/>
                                <w:lang w:val="es-ES"/>
                              </w:rPr>
                              <w:t>Ciclo 2019-2</w:t>
                            </w:r>
                          </w:p>
                          <w:p w14:paraId="4A476A59" w14:textId="77777777" w:rsidR="00CD4489" w:rsidRDefault="00CD4489"/>
                          <w:p w14:paraId="30C7AB34" w14:textId="77777777" w:rsidR="00CD4489" w:rsidRPr="007D5FEA" w:rsidRDefault="00CD4489">
                            <w:pPr>
                              <w:rPr>
                                <w:sz w:val="36"/>
                                <w:szCs w:val="36"/>
                                <w:lang w:val="es-ES"/>
                              </w:rPr>
                            </w:pPr>
                            <w:r w:rsidRPr="007D5FEA">
                              <w:rPr>
                                <w:sz w:val="36"/>
                                <w:szCs w:val="36"/>
                                <w:lang w:val="es-ES"/>
                              </w:rPr>
                              <w:t>Ciclo 2019-2</w:t>
                            </w:r>
                          </w:p>
                          <w:p w14:paraId="76FFBFAE" w14:textId="77777777" w:rsidR="00CD4489" w:rsidRDefault="00CD4489"/>
                          <w:p w14:paraId="4C697597" w14:textId="77777777" w:rsidR="00CD4489" w:rsidRPr="007D5FEA" w:rsidRDefault="00CD4489">
                            <w:pPr>
                              <w:rPr>
                                <w:sz w:val="36"/>
                                <w:szCs w:val="36"/>
                                <w:lang w:val="es-ES"/>
                              </w:rPr>
                            </w:pPr>
                            <w:r w:rsidRPr="007D5FEA">
                              <w:rPr>
                                <w:sz w:val="36"/>
                                <w:szCs w:val="36"/>
                                <w:lang w:val="es-ES"/>
                              </w:rPr>
                              <w:t>Ciclo 2019-2</w:t>
                            </w:r>
                          </w:p>
                          <w:p w14:paraId="04D0F39B" w14:textId="77777777" w:rsidR="00CD4489" w:rsidRDefault="00CD4489"/>
                          <w:p w14:paraId="4D2A98E1" w14:textId="58ABB950" w:rsidR="00CD4489" w:rsidRPr="007D5FEA" w:rsidRDefault="00CD4489">
                            <w:pPr>
                              <w:rPr>
                                <w:sz w:val="36"/>
                                <w:szCs w:val="36"/>
                                <w:lang w:val="es-ES"/>
                              </w:rPr>
                            </w:pPr>
                            <w:r w:rsidRPr="007D5FEA">
                              <w:rPr>
                                <w:sz w:val="36"/>
                                <w:szCs w:val="36"/>
                                <w:lang w:val="es-ES"/>
                              </w:rPr>
                              <w:t>Ciclo 2019-2</w:t>
                            </w:r>
                          </w:p>
                          <w:p w14:paraId="7637C65A" w14:textId="77777777" w:rsidR="00CD4489" w:rsidRDefault="00CD4489"/>
                          <w:p w14:paraId="54C169FF" w14:textId="77777777" w:rsidR="00CD4489" w:rsidRPr="007D5FEA" w:rsidRDefault="00CD4489">
                            <w:pPr>
                              <w:rPr>
                                <w:sz w:val="36"/>
                                <w:szCs w:val="36"/>
                                <w:lang w:val="es-ES"/>
                              </w:rPr>
                            </w:pPr>
                            <w:r w:rsidRPr="007D5FEA">
                              <w:rPr>
                                <w:sz w:val="36"/>
                                <w:szCs w:val="36"/>
                                <w:lang w:val="es-ES"/>
                              </w:rPr>
                              <w:t>Ciclo 2019-2</w:t>
                            </w:r>
                          </w:p>
                          <w:p w14:paraId="1B0C4CDB" w14:textId="77777777" w:rsidR="00CD4489" w:rsidRDefault="00CD4489"/>
                          <w:p w14:paraId="41ED32A5" w14:textId="77777777" w:rsidR="00CD4489" w:rsidRPr="007D5FEA" w:rsidRDefault="00CD4489">
                            <w:pPr>
                              <w:rPr>
                                <w:sz w:val="36"/>
                                <w:szCs w:val="36"/>
                                <w:lang w:val="es-ES"/>
                              </w:rPr>
                            </w:pPr>
                            <w:r w:rsidRPr="007D5FEA">
                              <w:rPr>
                                <w:sz w:val="36"/>
                                <w:szCs w:val="36"/>
                                <w:lang w:val="es-ES"/>
                              </w:rPr>
                              <w:t>Ciclo 2019-2</w:t>
                            </w:r>
                          </w:p>
                          <w:p w14:paraId="43BCA98D" w14:textId="77777777" w:rsidR="00CD4489" w:rsidRDefault="00CD4489"/>
                          <w:p w14:paraId="37C1563F" w14:textId="77777777" w:rsidR="00CD4489" w:rsidRPr="007D5FEA" w:rsidRDefault="00CD4489">
                            <w:pPr>
                              <w:rPr>
                                <w:sz w:val="36"/>
                                <w:szCs w:val="36"/>
                                <w:lang w:val="es-ES"/>
                              </w:rPr>
                            </w:pPr>
                            <w:r w:rsidRPr="007D5FEA">
                              <w:rPr>
                                <w:sz w:val="36"/>
                                <w:szCs w:val="36"/>
                                <w:lang w:val="es-ES"/>
                              </w:rPr>
                              <w:t>Ciclo 2019-2</w:t>
                            </w:r>
                          </w:p>
                          <w:p w14:paraId="0F16886E" w14:textId="77777777" w:rsidR="00CD4489" w:rsidRDefault="00CD4489"/>
                          <w:p w14:paraId="6E7C99C2" w14:textId="77777777" w:rsidR="00CD4489" w:rsidRPr="007D5FEA" w:rsidRDefault="00CD4489">
                            <w:pPr>
                              <w:rPr>
                                <w:sz w:val="36"/>
                                <w:szCs w:val="36"/>
                                <w:lang w:val="es-ES"/>
                              </w:rPr>
                            </w:pPr>
                            <w:r w:rsidRPr="007D5FEA">
                              <w:rPr>
                                <w:sz w:val="36"/>
                                <w:szCs w:val="36"/>
                                <w:lang w:val="es-ES"/>
                              </w:rPr>
                              <w:t>Ciclo 2019-2</w:t>
                            </w:r>
                          </w:p>
                          <w:p w14:paraId="3D23915A" w14:textId="77777777" w:rsidR="00CD4489" w:rsidRDefault="00CD4489"/>
                          <w:p w14:paraId="188BF680" w14:textId="77777777" w:rsidR="00CD4489" w:rsidRPr="007D5FEA" w:rsidRDefault="00CD4489">
                            <w:pPr>
                              <w:rPr>
                                <w:sz w:val="36"/>
                                <w:szCs w:val="36"/>
                                <w:lang w:val="es-ES"/>
                              </w:rPr>
                            </w:pPr>
                            <w:r w:rsidRPr="007D5FEA">
                              <w:rPr>
                                <w:sz w:val="36"/>
                                <w:szCs w:val="36"/>
                                <w:lang w:val="es-ES"/>
                              </w:rPr>
                              <w:t>Ciclo 2019-2</w:t>
                            </w:r>
                          </w:p>
                          <w:p w14:paraId="4C7C46F2" w14:textId="77777777" w:rsidR="00CD4489" w:rsidRDefault="00CD4489"/>
                          <w:p w14:paraId="56BA7F77" w14:textId="77777777" w:rsidR="00CD4489" w:rsidRPr="007D5FEA" w:rsidRDefault="00CD4489">
                            <w:pPr>
                              <w:rPr>
                                <w:sz w:val="36"/>
                                <w:szCs w:val="36"/>
                                <w:lang w:val="es-ES"/>
                              </w:rPr>
                            </w:pPr>
                            <w:r w:rsidRPr="007D5FEA">
                              <w:rPr>
                                <w:sz w:val="36"/>
                                <w:szCs w:val="36"/>
                                <w:lang w:val="es-ES"/>
                              </w:rPr>
                              <w:t>Ciclo 2019-2</w:t>
                            </w:r>
                          </w:p>
                          <w:p w14:paraId="4BB8D1FF" w14:textId="77777777" w:rsidR="00CD4489" w:rsidRDefault="00CD4489"/>
                          <w:p w14:paraId="0C5CEE58" w14:textId="77777777" w:rsidR="00CD4489" w:rsidRPr="007D5FEA" w:rsidRDefault="00CD4489">
                            <w:pPr>
                              <w:rPr>
                                <w:sz w:val="36"/>
                                <w:szCs w:val="36"/>
                                <w:lang w:val="es-ES"/>
                              </w:rPr>
                            </w:pPr>
                            <w:r w:rsidRPr="007D5FEA">
                              <w:rPr>
                                <w:sz w:val="36"/>
                                <w:szCs w:val="36"/>
                                <w:lang w:val="es-ES"/>
                              </w:rPr>
                              <w:t>Ciclo 2019-2</w:t>
                            </w:r>
                          </w:p>
                          <w:p w14:paraId="64305D1D" w14:textId="77777777" w:rsidR="00CD4489" w:rsidRDefault="00CD4489"/>
                          <w:p w14:paraId="2E7115C0" w14:textId="77777777" w:rsidR="00CD4489" w:rsidRPr="007D5FEA" w:rsidRDefault="00CD4489">
                            <w:pPr>
                              <w:rPr>
                                <w:sz w:val="36"/>
                                <w:szCs w:val="36"/>
                                <w:lang w:val="es-ES"/>
                              </w:rPr>
                            </w:pPr>
                            <w:r w:rsidRPr="007D5FEA">
                              <w:rPr>
                                <w:sz w:val="36"/>
                                <w:szCs w:val="36"/>
                                <w:lang w:val="es-ES"/>
                              </w:rPr>
                              <w:t>Ciclo 2019-2</w:t>
                            </w:r>
                          </w:p>
                          <w:p w14:paraId="435C3606" w14:textId="77777777" w:rsidR="00CD4489" w:rsidRDefault="00CD4489"/>
                          <w:p w14:paraId="439164C3" w14:textId="77777777" w:rsidR="00CD4489" w:rsidRPr="007D5FEA" w:rsidRDefault="00CD4489">
                            <w:pPr>
                              <w:rPr>
                                <w:sz w:val="36"/>
                                <w:szCs w:val="36"/>
                                <w:lang w:val="es-ES"/>
                              </w:rPr>
                            </w:pPr>
                            <w:r w:rsidRPr="007D5FEA">
                              <w:rPr>
                                <w:sz w:val="36"/>
                                <w:szCs w:val="36"/>
                                <w:lang w:val="es-ES"/>
                              </w:rPr>
                              <w:t>Ciclo 2019-2</w:t>
                            </w:r>
                          </w:p>
                          <w:p w14:paraId="3BD36BD9" w14:textId="77777777" w:rsidR="00CD4489" w:rsidRDefault="00CD4489"/>
                          <w:p w14:paraId="38DD49F6" w14:textId="77777777" w:rsidR="00CD4489" w:rsidRPr="007D5FEA" w:rsidRDefault="00CD4489">
                            <w:pPr>
                              <w:rPr>
                                <w:sz w:val="36"/>
                                <w:szCs w:val="36"/>
                                <w:lang w:val="es-ES"/>
                              </w:rPr>
                            </w:pPr>
                            <w:r w:rsidRPr="007D5FEA">
                              <w:rPr>
                                <w:sz w:val="36"/>
                                <w:szCs w:val="36"/>
                                <w:lang w:val="es-ES"/>
                              </w:rPr>
                              <w:t>Ciclo 2019-2</w:t>
                            </w:r>
                          </w:p>
                          <w:p w14:paraId="1C6B2BF3" w14:textId="77777777" w:rsidR="00CD4489" w:rsidRDefault="00CD4489"/>
                          <w:p w14:paraId="5681CAFD" w14:textId="77777777" w:rsidR="00CD4489" w:rsidRPr="007D5FEA" w:rsidRDefault="00CD4489">
                            <w:pPr>
                              <w:rPr>
                                <w:sz w:val="36"/>
                                <w:szCs w:val="36"/>
                                <w:lang w:val="es-ES"/>
                              </w:rPr>
                            </w:pPr>
                            <w:r w:rsidRPr="007D5FEA">
                              <w:rPr>
                                <w:sz w:val="36"/>
                                <w:szCs w:val="36"/>
                                <w:lang w:val="es-ES"/>
                              </w:rPr>
                              <w:t>Ciclo 2019-2</w:t>
                            </w:r>
                          </w:p>
                          <w:p w14:paraId="4C553136" w14:textId="77777777" w:rsidR="00CD4489" w:rsidRDefault="00CD4489"/>
                          <w:p w14:paraId="7B4DD4A2" w14:textId="77777777" w:rsidR="00CD4489" w:rsidRPr="007D5FEA" w:rsidRDefault="00CD4489">
                            <w:pPr>
                              <w:rPr>
                                <w:sz w:val="36"/>
                                <w:szCs w:val="36"/>
                                <w:lang w:val="es-ES"/>
                              </w:rPr>
                            </w:pPr>
                            <w:r w:rsidRPr="007D5FEA">
                              <w:rPr>
                                <w:sz w:val="36"/>
                                <w:szCs w:val="36"/>
                                <w:lang w:val="es-ES"/>
                              </w:rPr>
                              <w:t>Ciclo 2019-2</w:t>
                            </w:r>
                          </w:p>
                          <w:p w14:paraId="73E339E4" w14:textId="77777777" w:rsidR="00CD4489" w:rsidRDefault="00CD4489"/>
                          <w:p w14:paraId="6F30E785" w14:textId="77777777" w:rsidR="00CD4489" w:rsidRPr="007D5FEA" w:rsidRDefault="00CD4489">
                            <w:pPr>
                              <w:rPr>
                                <w:sz w:val="36"/>
                                <w:szCs w:val="36"/>
                                <w:lang w:val="es-ES"/>
                              </w:rPr>
                            </w:pPr>
                            <w:r w:rsidRPr="007D5FEA">
                              <w:rPr>
                                <w:sz w:val="36"/>
                                <w:szCs w:val="36"/>
                                <w:lang w:val="es-ES"/>
                              </w:rPr>
                              <w:t>Ciclo 2019-2</w:t>
                            </w:r>
                          </w:p>
                          <w:p w14:paraId="422ED7B8" w14:textId="77777777" w:rsidR="00CD4489" w:rsidRDefault="00CD4489"/>
                          <w:p w14:paraId="1A16982B" w14:textId="77777777" w:rsidR="00CD4489" w:rsidRPr="007D5FEA" w:rsidRDefault="00CD4489">
                            <w:pPr>
                              <w:rPr>
                                <w:sz w:val="36"/>
                                <w:szCs w:val="36"/>
                                <w:lang w:val="es-ES"/>
                              </w:rPr>
                            </w:pPr>
                            <w:r w:rsidRPr="007D5FEA">
                              <w:rPr>
                                <w:sz w:val="36"/>
                                <w:szCs w:val="36"/>
                                <w:lang w:val="es-ES"/>
                              </w:rPr>
                              <w:t>Ciclo 2019-2</w:t>
                            </w:r>
                          </w:p>
                          <w:p w14:paraId="6FD879CB" w14:textId="77777777" w:rsidR="00CD4489" w:rsidRDefault="00CD4489"/>
                          <w:p w14:paraId="5EC54838" w14:textId="77777777" w:rsidR="00CD4489" w:rsidRPr="007D5FEA" w:rsidRDefault="00CD4489">
                            <w:pPr>
                              <w:rPr>
                                <w:sz w:val="36"/>
                                <w:szCs w:val="36"/>
                                <w:lang w:val="es-ES"/>
                              </w:rPr>
                            </w:pPr>
                            <w:r w:rsidRPr="007D5FEA">
                              <w:rPr>
                                <w:sz w:val="36"/>
                                <w:szCs w:val="36"/>
                                <w:lang w:val="es-ES"/>
                              </w:rPr>
                              <w:t>Ciclo 2019-2</w:t>
                            </w:r>
                          </w:p>
                          <w:p w14:paraId="517086B3" w14:textId="77777777" w:rsidR="00CD4489" w:rsidRDefault="00CD4489"/>
                          <w:p w14:paraId="64EC729E" w14:textId="77777777" w:rsidR="00CD4489" w:rsidRPr="007D5FEA" w:rsidRDefault="00CD4489">
                            <w:pPr>
                              <w:rPr>
                                <w:sz w:val="36"/>
                                <w:szCs w:val="36"/>
                                <w:lang w:val="es-ES"/>
                              </w:rPr>
                            </w:pPr>
                            <w:r w:rsidRPr="007D5FEA">
                              <w:rPr>
                                <w:sz w:val="36"/>
                                <w:szCs w:val="36"/>
                                <w:lang w:val="es-ES"/>
                              </w:rPr>
                              <w:t>Ciclo 2019-2</w:t>
                            </w:r>
                          </w:p>
                          <w:p w14:paraId="5DF5FF53" w14:textId="77777777" w:rsidR="00CD4489" w:rsidRDefault="00CD4489"/>
                          <w:p w14:paraId="4150EA85" w14:textId="77777777" w:rsidR="00CD4489" w:rsidRPr="007D5FEA" w:rsidRDefault="00CD4489">
                            <w:pPr>
                              <w:rPr>
                                <w:sz w:val="36"/>
                                <w:szCs w:val="36"/>
                                <w:lang w:val="es-ES"/>
                              </w:rPr>
                            </w:pPr>
                            <w:r w:rsidRPr="007D5FEA">
                              <w:rPr>
                                <w:sz w:val="36"/>
                                <w:szCs w:val="36"/>
                                <w:lang w:val="es-ES"/>
                              </w:rPr>
                              <w:t>Ciclo 2019-2</w:t>
                            </w:r>
                          </w:p>
                          <w:p w14:paraId="5841C236" w14:textId="77777777" w:rsidR="00CD4489" w:rsidRDefault="00CD4489"/>
                          <w:p w14:paraId="6DC47FE9" w14:textId="77777777" w:rsidR="00CD4489" w:rsidRPr="007D5FEA" w:rsidRDefault="00CD4489">
                            <w:pPr>
                              <w:rPr>
                                <w:sz w:val="36"/>
                                <w:szCs w:val="36"/>
                                <w:lang w:val="es-ES"/>
                              </w:rPr>
                            </w:pPr>
                            <w:r w:rsidRPr="007D5FEA">
                              <w:rPr>
                                <w:sz w:val="36"/>
                                <w:szCs w:val="36"/>
                                <w:lang w:val="es-ES"/>
                              </w:rPr>
                              <w:t>Ciclo 2019-2</w:t>
                            </w:r>
                          </w:p>
                          <w:p w14:paraId="266BF5DF" w14:textId="77777777" w:rsidR="00CD4489" w:rsidRDefault="00CD4489"/>
                          <w:p w14:paraId="16C438F7" w14:textId="77777777" w:rsidR="00CD4489" w:rsidRPr="007D5FEA" w:rsidRDefault="00CD4489">
                            <w:pPr>
                              <w:rPr>
                                <w:sz w:val="36"/>
                                <w:szCs w:val="36"/>
                                <w:lang w:val="es-ES"/>
                              </w:rPr>
                            </w:pPr>
                            <w:r w:rsidRPr="007D5FEA">
                              <w:rPr>
                                <w:sz w:val="36"/>
                                <w:szCs w:val="36"/>
                                <w:lang w:val="es-ES"/>
                              </w:rPr>
                              <w:t>Ciclo 2019-2</w:t>
                            </w:r>
                          </w:p>
                          <w:p w14:paraId="00CA241E" w14:textId="77777777" w:rsidR="00CD4489" w:rsidRDefault="00CD4489"/>
                          <w:p w14:paraId="65D831D8" w14:textId="77777777" w:rsidR="00CD4489" w:rsidRPr="007D5FEA" w:rsidRDefault="00CD4489">
                            <w:pPr>
                              <w:rPr>
                                <w:sz w:val="36"/>
                                <w:szCs w:val="36"/>
                                <w:lang w:val="es-ES"/>
                              </w:rPr>
                            </w:pPr>
                            <w:r w:rsidRPr="007D5FEA">
                              <w:rPr>
                                <w:sz w:val="36"/>
                                <w:szCs w:val="36"/>
                                <w:lang w:val="es-ES"/>
                              </w:rPr>
                              <w:t>Ciclo 2019-2</w:t>
                            </w:r>
                          </w:p>
                          <w:p w14:paraId="31FD05FC" w14:textId="77777777" w:rsidR="00CD4489" w:rsidRDefault="00CD4489"/>
                          <w:p w14:paraId="52DB63AC" w14:textId="77777777" w:rsidR="00CD4489" w:rsidRPr="007D5FEA" w:rsidRDefault="00CD4489">
                            <w:pPr>
                              <w:rPr>
                                <w:sz w:val="36"/>
                                <w:szCs w:val="36"/>
                                <w:lang w:val="es-ES"/>
                              </w:rPr>
                            </w:pPr>
                            <w:r w:rsidRPr="007D5FEA">
                              <w:rPr>
                                <w:sz w:val="36"/>
                                <w:szCs w:val="36"/>
                                <w:lang w:val="es-ES"/>
                              </w:rPr>
                              <w:t>Ciclo 2019-2</w:t>
                            </w:r>
                          </w:p>
                          <w:p w14:paraId="458B9021" w14:textId="77777777" w:rsidR="00CD4489" w:rsidRDefault="00CD4489"/>
                          <w:p w14:paraId="1625293E" w14:textId="77777777" w:rsidR="00CD4489" w:rsidRPr="007D5FEA" w:rsidRDefault="00CD4489">
                            <w:pPr>
                              <w:rPr>
                                <w:sz w:val="36"/>
                                <w:szCs w:val="36"/>
                                <w:lang w:val="es-ES"/>
                              </w:rPr>
                            </w:pPr>
                            <w:r w:rsidRPr="007D5FEA">
                              <w:rPr>
                                <w:sz w:val="36"/>
                                <w:szCs w:val="36"/>
                                <w:lang w:val="es-ES"/>
                              </w:rPr>
                              <w:t>Ciclo 2019-2</w:t>
                            </w:r>
                          </w:p>
                          <w:p w14:paraId="2AABEE8A" w14:textId="77777777" w:rsidR="00CD4489" w:rsidRDefault="00CD4489"/>
                          <w:p w14:paraId="20EAF4C2" w14:textId="77777777" w:rsidR="00CD4489" w:rsidRPr="007D5FEA" w:rsidRDefault="00CD4489">
                            <w:pPr>
                              <w:rPr>
                                <w:sz w:val="36"/>
                                <w:szCs w:val="36"/>
                                <w:lang w:val="es-ES"/>
                              </w:rPr>
                            </w:pPr>
                            <w:r w:rsidRPr="007D5FEA">
                              <w:rPr>
                                <w:sz w:val="36"/>
                                <w:szCs w:val="36"/>
                                <w:lang w:val="es-ES"/>
                              </w:rPr>
                              <w:t>Ciclo 2019-2</w:t>
                            </w:r>
                          </w:p>
                          <w:p w14:paraId="70BC7B09" w14:textId="77777777" w:rsidR="00CD4489" w:rsidRDefault="00CD4489"/>
                          <w:p w14:paraId="09C8E9D4" w14:textId="77777777" w:rsidR="00CD4489" w:rsidRPr="007D5FEA" w:rsidRDefault="00CD4489">
                            <w:pPr>
                              <w:rPr>
                                <w:sz w:val="36"/>
                                <w:szCs w:val="36"/>
                                <w:lang w:val="es-ES"/>
                              </w:rPr>
                            </w:pPr>
                            <w:r w:rsidRPr="007D5FEA">
                              <w:rPr>
                                <w:sz w:val="36"/>
                                <w:szCs w:val="36"/>
                                <w:lang w:val="es-ES"/>
                              </w:rPr>
                              <w:t>Ciclo 2019-2</w:t>
                            </w:r>
                          </w:p>
                          <w:p w14:paraId="7BBF30AB" w14:textId="77777777" w:rsidR="00CD4489" w:rsidRDefault="00CD4489"/>
                          <w:p w14:paraId="70BB1B56" w14:textId="77777777" w:rsidR="00CD4489" w:rsidRPr="007D5FEA" w:rsidRDefault="00CD4489">
                            <w:pPr>
                              <w:rPr>
                                <w:sz w:val="36"/>
                                <w:szCs w:val="36"/>
                                <w:lang w:val="es-ES"/>
                              </w:rPr>
                            </w:pPr>
                            <w:r w:rsidRPr="007D5FEA">
                              <w:rPr>
                                <w:sz w:val="36"/>
                                <w:szCs w:val="36"/>
                                <w:lang w:val="es-ES"/>
                              </w:rPr>
                              <w:t>Ciclo 2019-2</w:t>
                            </w:r>
                          </w:p>
                          <w:p w14:paraId="55149EF6" w14:textId="77777777" w:rsidR="00CD4489" w:rsidRDefault="00CD4489"/>
                          <w:p w14:paraId="132332CA" w14:textId="77777777" w:rsidR="00CD4489" w:rsidRPr="007D5FEA" w:rsidRDefault="00CD4489">
                            <w:pPr>
                              <w:rPr>
                                <w:sz w:val="36"/>
                                <w:szCs w:val="36"/>
                                <w:lang w:val="es-ES"/>
                              </w:rPr>
                            </w:pPr>
                            <w:r w:rsidRPr="007D5FEA">
                              <w:rPr>
                                <w:sz w:val="36"/>
                                <w:szCs w:val="36"/>
                                <w:lang w:val="es-ES"/>
                              </w:rPr>
                              <w:t>Ciclo 2019-2</w:t>
                            </w:r>
                          </w:p>
                          <w:p w14:paraId="486026AE" w14:textId="77777777" w:rsidR="00CD4489" w:rsidRDefault="00CD4489"/>
                          <w:p w14:paraId="2BB8BD00" w14:textId="77777777" w:rsidR="00CD4489" w:rsidRPr="007D5FEA" w:rsidRDefault="00CD4489">
                            <w:pPr>
                              <w:rPr>
                                <w:sz w:val="36"/>
                                <w:szCs w:val="36"/>
                                <w:lang w:val="es-ES"/>
                              </w:rPr>
                            </w:pPr>
                            <w:r w:rsidRPr="007D5FEA">
                              <w:rPr>
                                <w:sz w:val="36"/>
                                <w:szCs w:val="36"/>
                                <w:lang w:val="es-ES"/>
                              </w:rPr>
                              <w:t>Ciclo 2019-2</w:t>
                            </w:r>
                          </w:p>
                          <w:p w14:paraId="69377008" w14:textId="77777777" w:rsidR="00CD4489" w:rsidRDefault="00CD4489"/>
                          <w:p w14:paraId="0ED1C43E" w14:textId="77777777" w:rsidR="00CD4489" w:rsidRPr="007D5FEA" w:rsidRDefault="00CD4489">
                            <w:pPr>
                              <w:rPr>
                                <w:sz w:val="36"/>
                                <w:szCs w:val="36"/>
                                <w:lang w:val="es-ES"/>
                              </w:rPr>
                            </w:pPr>
                            <w:r w:rsidRPr="007D5FEA">
                              <w:rPr>
                                <w:sz w:val="36"/>
                                <w:szCs w:val="36"/>
                                <w:lang w:val="es-ES"/>
                              </w:rPr>
                              <w:t>Ciclo 2019-2</w:t>
                            </w:r>
                          </w:p>
                          <w:p w14:paraId="20623021" w14:textId="77777777" w:rsidR="00CD4489" w:rsidRDefault="00CD4489"/>
                          <w:p w14:paraId="71DD1EE7" w14:textId="77777777" w:rsidR="00CD4489" w:rsidRPr="007D5FEA" w:rsidRDefault="00CD4489">
                            <w:pPr>
                              <w:rPr>
                                <w:sz w:val="36"/>
                                <w:szCs w:val="36"/>
                                <w:lang w:val="es-ES"/>
                              </w:rPr>
                            </w:pPr>
                            <w:r w:rsidRPr="007D5FEA">
                              <w:rPr>
                                <w:sz w:val="36"/>
                                <w:szCs w:val="36"/>
                                <w:lang w:val="es-ES"/>
                              </w:rPr>
                              <w:t>Ciclo 2019-2</w:t>
                            </w:r>
                          </w:p>
                          <w:p w14:paraId="4AF7779B" w14:textId="77777777" w:rsidR="00CD4489" w:rsidRDefault="00CD4489"/>
                          <w:p w14:paraId="12B46089" w14:textId="77777777" w:rsidR="00CD4489" w:rsidRPr="007D5FEA" w:rsidRDefault="00CD4489">
                            <w:pPr>
                              <w:rPr>
                                <w:sz w:val="36"/>
                                <w:szCs w:val="36"/>
                                <w:lang w:val="es-ES"/>
                              </w:rPr>
                            </w:pPr>
                            <w:r w:rsidRPr="007D5FEA">
                              <w:rPr>
                                <w:sz w:val="36"/>
                                <w:szCs w:val="36"/>
                                <w:lang w:val="es-ES"/>
                              </w:rPr>
                              <w:t>Ciclo 2019-2</w:t>
                            </w:r>
                          </w:p>
                          <w:p w14:paraId="2CE81879" w14:textId="77777777" w:rsidR="00CD4489" w:rsidRDefault="00CD4489"/>
                          <w:p w14:paraId="5EFFB658" w14:textId="77777777" w:rsidR="00CD4489" w:rsidRPr="007D5FEA" w:rsidRDefault="00CD4489">
                            <w:pPr>
                              <w:rPr>
                                <w:sz w:val="36"/>
                                <w:szCs w:val="36"/>
                                <w:lang w:val="es-ES"/>
                              </w:rPr>
                            </w:pPr>
                            <w:r w:rsidRPr="007D5FEA">
                              <w:rPr>
                                <w:sz w:val="36"/>
                                <w:szCs w:val="36"/>
                                <w:lang w:val="es-ES"/>
                              </w:rPr>
                              <w:t>Ciclo 2019-2</w:t>
                            </w:r>
                          </w:p>
                          <w:p w14:paraId="13032663" w14:textId="77777777" w:rsidR="00CD4489" w:rsidRDefault="00CD4489"/>
                          <w:p w14:paraId="332831B5" w14:textId="3F655247" w:rsidR="00CD4489" w:rsidRPr="007D5FEA" w:rsidRDefault="00CD4489">
                            <w:pPr>
                              <w:rPr>
                                <w:sz w:val="36"/>
                                <w:szCs w:val="36"/>
                                <w:lang w:val="es-ES"/>
                              </w:rPr>
                            </w:pPr>
                            <w:r w:rsidRPr="007D5FEA">
                              <w:rPr>
                                <w:sz w:val="36"/>
                                <w:szCs w:val="36"/>
                                <w:lang w:val="es-ES"/>
                              </w:rPr>
                              <w:t>Ciclo 2019-2</w:t>
                            </w:r>
                          </w:p>
                          <w:p w14:paraId="2807C03A" w14:textId="77777777" w:rsidR="00CD4489" w:rsidRDefault="00CD4489"/>
                          <w:p w14:paraId="4C6631E2" w14:textId="77777777" w:rsidR="00CD4489" w:rsidRPr="007D5FEA" w:rsidRDefault="00CD4489">
                            <w:pPr>
                              <w:rPr>
                                <w:sz w:val="36"/>
                                <w:szCs w:val="36"/>
                                <w:lang w:val="es-ES"/>
                              </w:rPr>
                            </w:pPr>
                            <w:r w:rsidRPr="007D5FEA">
                              <w:rPr>
                                <w:sz w:val="36"/>
                                <w:szCs w:val="36"/>
                                <w:lang w:val="es-ES"/>
                              </w:rPr>
                              <w:t>Ciclo 2019-2</w:t>
                            </w:r>
                          </w:p>
                          <w:p w14:paraId="07948984" w14:textId="77777777" w:rsidR="00CD4489" w:rsidRDefault="00CD4489"/>
                          <w:p w14:paraId="686C3B55" w14:textId="77777777" w:rsidR="00CD4489" w:rsidRPr="007D5FEA" w:rsidRDefault="00CD4489">
                            <w:pPr>
                              <w:rPr>
                                <w:sz w:val="36"/>
                                <w:szCs w:val="36"/>
                                <w:lang w:val="es-ES"/>
                              </w:rPr>
                            </w:pPr>
                            <w:r w:rsidRPr="007D5FEA">
                              <w:rPr>
                                <w:sz w:val="36"/>
                                <w:szCs w:val="36"/>
                                <w:lang w:val="es-ES"/>
                              </w:rPr>
                              <w:t>Ciclo 2019-2</w:t>
                            </w:r>
                          </w:p>
                          <w:p w14:paraId="1B2D166E" w14:textId="77777777" w:rsidR="00CD4489" w:rsidRDefault="00CD4489"/>
                          <w:p w14:paraId="2BC238AD" w14:textId="77777777" w:rsidR="00CD4489" w:rsidRPr="007D5FEA" w:rsidRDefault="00CD4489">
                            <w:pPr>
                              <w:rPr>
                                <w:sz w:val="36"/>
                                <w:szCs w:val="36"/>
                                <w:lang w:val="es-ES"/>
                              </w:rPr>
                            </w:pPr>
                            <w:r w:rsidRPr="007D5FEA">
                              <w:rPr>
                                <w:sz w:val="36"/>
                                <w:szCs w:val="36"/>
                                <w:lang w:val="es-ES"/>
                              </w:rPr>
                              <w:t>Ciclo 2019-2</w:t>
                            </w:r>
                          </w:p>
                          <w:p w14:paraId="55051FF6" w14:textId="77777777" w:rsidR="00CD4489" w:rsidRDefault="00CD4489"/>
                          <w:p w14:paraId="40A7F569" w14:textId="77777777" w:rsidR="00CD4489" w:rsidRPr="007D5FEA" w:rsidRDefault="00CD4489">
                            <w:pPr>
                              <w:rPr>
                                <w:sz w:val="36"/>
                                <w:szCs w:val="36"/>
                                <w:lang w:val="es-ES"/>
                              </w:rPr>
                            </w:pPr>
                            <w:r w:rsidRPr="007D5FEA">
                              <w:rPr>
                                <w:sz w:val="36"/>
                                <w:szCs w:val="36"/>
                                <w:lang w:val="es-ES"/>
                              </w:rPr>
                              <w:t>Ciclo 2019-2</w:t>
                            </w:r>
                          </w:p>
                          <w:p w14:paraId="067E9D35" w14:textId="77777777" w:rsidR="00CD4489" w:rsidRDefault="00CD4489"/>
                          <w:p w14:paraId="4261A87C" w14:textId="77777777" w:rsidR="00CD4489" w:rsidRPr="007D5FEA" w:rsidRDefault="00CD4489">
                            <w:pPr>
                              <w:rPr>
                                <w:sz w:val="36"/>
                                <w:szCs w:val="36"/>
                                <w:lang w:val="es-ES"/>
                              </w:rPr>
                            </w:pPr>
                            <w:r w:rsidRPr="007D5FEA">
                              <w:rPr>
                                <w:sz w:val="36"/>
                                <w:szCs w:val="36"/>
                                <w:lang w:val="es-ES"/>
                              </w:rPr>
                              <w:t>Ciclo 2019-2</w:t>
                            </w:r>
                          </w:p>
                          <w:p w14:paraId="378979A9" w14:textId="77777777" w:rsidR="00CD4489" w:rsidRDefault="00CD4489"/>
                          <w:p w14:paraId="300D0F5A" w14:textId="77777777" w:rsidR="00CD4489" w:rsidRPr="007D5FEA" w:rsidRDefault="00CD4489">
                            <w:pPr>
                              <w:rPr>
                                <w:sz w:val="36"/>
                                <w:szCs w:val="36"/>
                                <w:lang w:val="es-ES"/>
                              </w:rPr>
                            </w:pPr>
                            <w:r w:rsidRPr="007D5FEA">
                              <w:rPr>
                                <w:sz w:val="36"/>
                                <w:szCs w:val="36"/>
                                <w:lang w:val="es-ES"/>
                              </w:rPr>
                              <w:t>Ciclo 2019-2</w:t>
                            </w:r>
                          </w:p>
                          <w:p w14:paraId="0012CA10" w14:textId="77777777" w:rsidR="00CD4489" w:rsidRDefault="00CD4489"/>
                          <w:p w14:paraId="6BDE7D89" w14:textId="77777777" w:rsidR="00CD4489" w:rsidRPr="007D5FEA" w:rsidRDefault="00CD4489">
                            <w:pPr>
                              <w:rPr>
                                <w:sz w:val="36"/>
                                <w:szCs w:val="36"/>
                                <w:lang w:val="es-ES"/>
                              </w:rPr>
                            </w:pPr>
                            <w:r w:rsidRPr="007D5FEA">
                              <w:rPr>
                                <w:sz w:val="36"/>
                                <w:szCs w:val="36"/>
                                <w:lang w:val="es-ES"/>
                              </w:rPr>
                              <w:t>Ciclo 2019-2</w:t>
                            </w:r>
                          </w:p>
                          <w:p w14:paraId="5182D3AD" w14:textId="77777777" w:rsidR="00CD4489" w:rsidRDefault="00CD4489"/>
                          <w:p w14:paraId="22FF727C" w14:textId="77777777" w:rsidR="00CD4489" w:rsidRPr="007D5FEA" w:rsidRDefault="00CD4489">
                            <w:pPr>
                              <w:rPr>
                                <w:sz w:val="36"/>
                                <w:szCs w:val="36"/>
                                <w:lang w:val="es-ES"/>
                              </w:rPr>
                            </w:pPr>
                            <w:r w:rsidRPr="007D5FEA">
                              <w:rPr>
                                <w:sz w:val="36"/>
                                <w:szCs w:val="36"/>
                                <w:lang w:val="es-ES"/>
                              </w:rPr>
                              <w:t>Ciclo 2019-2</w:t>
                            </w:r>
                          </w:p>
                          <w:p w14:paraId="3CD7C255" w14:textId="77777777" w:rsidR="00CD4489" w:rsidRDefault="00CD4489"/>
                          <w:p w14:paraId="3C471510" w14:textId="77777777" w:rsidR="00CD4489" w:rsidRPr="007D5FEA" w:rsidRDefault="00CD4489">
                            <w:pPr>
                              <w:rPr>
                                <w:sz w:val="36"/>
                                <w:szCs w:val="36"/>
                                <w:lang w:val="es-ES"/>
                              </w:rPr>
                            </w:pPr>
                            <w:r w:rsidRPr="007D5FEA">
                              <w:rPr>
                                <w:sz w:val="36"/>
                                <w:szCs w:val="36"/>
                                <w:lang w:val="es-ES"/>
                              </w:rPr>
                              <w:t>Ciclo 2019-2</w:t>
                            </w:r>
                          </w:p>
                          <w:p w14:paraId="0DFFED05" w14:textId="77777777" w:rsidR="00CD4489" w:rsidRDefault="00CD4489"/>
                          <w:p w14:paraId="2E348301" w14:textId="77777777" w:rsidR="00CD4489" w:rsidRPr="007D5FEA" w:rsidRDefault="00CD4489">
                            <w:pPr>
                              <w:rPr>
                                <w:sz w:val="36"/>
                                <w:szCs w:val="36"/>
                                <w:lang w:val="es-ES"/>
                              </w:rPr>
                            </w:pPr>
                            <w:r w:rsidRPr="007D5FEA">
                              <w:rPr>
                                <w:sz w:val="36"/>
                                <w:szCs w:val="36"/>
                                <w:lang w:val="es-ES"/>
                              </w:rPr>
                              <w:t>Ciclo 2019-2</w:t>
                            </w:r>
                          </w:p>
                          <w:p w14:paraId="2F927AF5" w14:textId="77777777" w:rsidR="00CD4489" w:rsidRDefault="00CD4489"/>
                          <w:p w14:paraId="2183C852" w14:textId="77777777" w:rsidR="00CD4489" w:rsidRPr="007D5FEA" w:rsidRDefault="00CD4489">
                            <w:pPr>
                              <w:rPr>
                                <w:sz w:val="36"/>
                                <w:szCs w:val="36"/>
                                <w:lang w:val="es-ES"/>
                              </w:rPr>
                            </w:pPr>
                            <w:r w:rsidRPr="007D5FEA">
                              <w:rPr>
                                <w:sz w:val="36"/>
                                <w:szCs w:val="36"/>
                                <w:lang w:val="es-ES"/>
                              </w:rPr>
                              <w:t>Ciclo 2019-2</w:t>
                            </w:r>
                          </w:p>
                          <w:p w14:paraId="57A8B7EC" w14:textId="77777777" w:rsidR="00CD4489" w:rsidRDefault="00CD4489"/>
                          <w:p w14:paraId="7EA4B32B" w14:textId="77777777" w:rsidR="00CD4489" w:rsidRPr="007D5FEA" w:rsidRDefault="00CD4489">
                            <w:pPr>
                              <w:rPr>
                                <w:sz w:val="36"/>
                                <w:szCs w:val="36"/>
                                <w:lang w:val="es-ES"/>
                              </w:rPr>
                            </w:pPr>
                            <w:r w:rsidRPr="007D5FEA">
                              <w:rPr>
                                <w:sz w:val="36"/>
                                <w:szCs w:val="36"/>
                                <w:lang w:val="es-ES"/>
                              </w:rPr>
                              <w:t>Ciclo 2019-2</w:t>
                            </w:r>
                          </w:p>
                          <w:p w14:paraId="0F7A820B" w14:textId="77777777" w:rsidR="00CD4489" w:rsidRDefault="00CD4489"/>
                          <w:p w14:paraId="69DB9891" w14:textId="77777777" w:rsidR="00CD4489" w:rsidRPr="007D5FEA" w:rsidRDefault="00CD4489">
                            <w:pPr>
                              <w:rPr>
                                <w:sz w:val="36"/>
                                <w:szCs w:val="36"/>
                                <w:lang w:val="es-ES"/>
                              </w:rPr>
                            </w:pPr>
                            <w:r w:rsidRPr="007D5FEA">
                              <w:rPr>
                                <w:sz w:val="36"/>
                                <w:szCs w:val="36"/>
                                <w:lang w:val="es-ES"/>
                              </w:rPr>
                              <w:t>Ciclo 2019-2</w:t>
                            </w:r>
                          </w:p>
                          <w:p w14:paraId="2878D1D6" w14:textId="77777777" w:rsidR="00CD4489" w:rsidRDefault="00CD4489"/>
                          <w:p w14:paraId="3E16CC71" w14:textId="77777777" w:rsidR="00CD4489" w:rsidRPr="007D5FEA" w:rsidRDefault="00CD4489">
                            <w:pPr>
                              <w:rPr>
                                <w:sz w:val="36"/>
                                <w:szCs w:val="36"/>
                                <w:lang w:val="es-ES"/>
                              </w:rPr>
                            </w:pPr>
                            <w:r w:rsidRPr="007D5FEA">
                              <w:rPr>
                                <w:sz w:val="36"/>
                                <w:szCs w:val="36"/>
                                <w:lang w:val="es-ES"/>
                              </w:rPr>
                              <w:t>Ciclo 2019-2</w:t>
                            </w:r>
                          </w:p>
                          <w:p w14:paraId="0BADF2C1" w14:textId="77777777" w:rsidR="00CD4489" w:rsidRDefault="00CD4489"/>
                          <w:p w14:paraId="2B469894" w14:textId="77777777" w:rsidR="00CD4489" w:rsidRPr="007D5FEA" w:rsidRDefault="00CD4489">
                            <w:pPr>
                              <w:rPr>
                                <w:sz w:val="36"/>
                                <w:szCs w:val="36"/>
                                <w:lang w:val="es-ES"/>
                              </w:rPr>
                            </w:pPr>
                            <w:r w:rsidRPr="007D5FEA">
                              <w:rPr>
                                <w:sz w:val="36"/>
                                <w:szCs w:val="36"/>
                                <w:lang w:val="es-ES"/>
                              </w:rPr>
                              <w:t>Ciclo 2019-2</w:t>
                            </w:r>
                          </w:p>
                          <w:p w14:paraId="4E581DA9" w14:textId="77777777" w:rsidR="00CD4489" w:rsidRDefault="00CD4489"/>
                          <w:p w14:paraId="715D8F81" w14:textId="3F655247" w:rsidR="00CD4489" w:rsidRPr="007D5FEA" w:rsidRDefault="00CD4489">
                            <w:pPr>
                              <w:rPr>
                                <w:sz w:val="36"/>
                                <w:szCs w:val="36"/>
                                <w:lang w:val="es-ES"/>
                              </w:rPr>
                            </w:pPr>
                            <w:r w:rsidRPr="007D5FEA">
                              <w:rPr>
                                <w:sz w:val="36"/>
                                <w:szCs w:val="36"/>
                                <w:lang w:val="es-ES"/>
                              </w:rPr>
                              <w:t>Ciclo 2019-2</w:t>
                            </w:r>
                          </w:p>
                          <w:p w14:paraId="2D572D65" w14:textId="77777777" w:rsidR="00CD4489" w:rsidRDefault="00CD4489"/>
                          <w:p w14:paraId="047533F7" w14:textId="77777777" w:rsidR="00CD4489" w:rsidRPr="007D5FEA" w:rsidRDefault="00CD4489">
                            <w:pPr>
                              <w:rPr>
                                <w:sz w:val="36"/>
                                <w:szCs w:val="36"/>
                                <w:lang w:val="es-ES"/>
                              </w:rPr>
                            </w:pPr>
                            <w:r w:rsidRPr="007D5FEA">
                              <w:rPr>
                                <w:sz w:val="36"/>
                                <w:szCs w:val="36"/>
                                <w:lang w:val="es-ES"/>
                              </w:rPr>
                              <w:t>Ciclo 2019-2</w:t>
                            </w:r>
                          </w:p>
                          <w:p w14:paraId="1F574E05" w14:textId="77777777" w:rsidR="00CD4489" w:rsidRDefault="00CD4489"/>
                          <w:p w14:paraId="7358CDA3" w14:textId="77777777" w:rsidR="00CD4489" w:rsidRPr="007D5FEA" w:rsidRDefault="00CD4489">
                            <w:pPr>
                              <w:rPr>
                                <w:sz w:val="36"/>
                                <w:szCs w:val="36"/>
                                <w:lang w:val="es-ES"/>
                              </w:rPr>
                            </w:pPr>
                            <w:r w:rsidRPr="007D5FEA">
                              <w:rPr>
                                <w:sz w:val="36"/>
                                <w:szCs w:val="36"/>
                                <w:lang w:val="es-ES"/>
                              </w:rPr>
                              <w:t>Ciclo 2019-2</w:t>
                            </w:r>
                          </w:p>
                          <w:p w14:paraId="30D5CC6B" w14:textId="77777777" w:rsidR="00CD4489" w:rsidRDefault="00CD4489"/>
                          <w:p w14:paraId="150FF56C" w14:textId="77777777" w:rsidR="00CD4489" w:rsidRPr="007D5FEA" w:rsidRDefault="00CD4489">
                            <w:pPr>
                              <w:rPr>
                                <w:sz w:val="36"/>
                                <w:szCs w:val="36"/>
                                <w:lang w:val="es-ES"/>
                              </w:rPr>
                            </w:pPr>
                            <w:r w:rsidRPr="007D5FEA">
                              <w:rPr>
                                <w:sz w:val="36"/>
                                <w:szCs w:val="36"/>
                                <w:lang w:val="es-ES"/>
                              </w:rPr>
                              <w:t>Ciclo 2019-2</w:t>
                            </w:r>
                          </w:p>
                          <w:p w14:paraId="2046EDD4" w14:textId="77777777" w:rsidR="00CD4489" w:rsidRDefault="00CD4489"/>
                          <w:p w14:paraId="5C1E9D54" w14:textId="77777777" w:rsidR="00CD4489" w:rsidRPr="007D5FEA" w:rsidRDefault="00CD4489">
                            <w:pPr>
                              <w:rPr>
                                <w:sz w:val="36"/>
                                <w:szCs w:val="36"/>
                                <w:lang w:val="es-ES"/>
                              </w:rPr>
                            </w:pPr>
                            <w:r w:rsidRPr="007D5FEA">
                              <w:rPr>
                                <w:sz w:val="36"/>
                                <w:szCs w:val="36"/>
                                <w:lang w:val="es-ES"/>
                              </w:rPr>
                              <w:t>Ciclo 2019-2</w:t>
                            </w:r>
                          </w:p>
                          <w:p w14:paraId="1D868C04" w14:textId="77777777" w:rsidR="00CD4489" w:rsidRDefault="00CD4489"/>
                          <w:p w14:paraId="4DB62987" w14:textId="77777777" w:rsidR="00CD4489" w:rsidRPr="007D5FEA" w:rsidRDefault="00CD4489">
                            <w:pPr>
                              <w:rPr>
                                <w:sz w:val="36"/>
                                <w:szCs w:val="36"/>
                                <w:lang w:val="es-ES"/>
                              </w:rPr>
                            </w:pPr>
                            <w:r w:rsidRPr="007D5FEA">
                              <w:rPr>
                                <w:sz w:val="36"/>
                                <w:szCs w:val="36"/>
                                <w:lang w:val="es-ES"/>
                              </w:rPr>
                              <w:t>Ciclo 2019-2</w:t>
                            </w:r>
                          </w:p>
                          <w:p w14:paraId="60640319" w14:textId="77777777" w:rsidR="00CD4489" w:rsidRDefault="00CD4489"/>
                          <w:p w14:paraId="77D7B4DD" w14:textId="77777777" w:rsidR="00CD4489" w:rsidRPr="007D5FEA" w:rsidRDefault="00CD4489">
                            <w:pPr>
                              <w:rPr>
                                <w:sz w:val="36"/>
                                <w:szCs w:val="36"/>
                                <w:lang w:val="es-ES"/>
                              </w:rPr>
                            </w:pPr>
                            <w:r w:rsidRPr="007D5FEA">
                              <w:rPr>
                                <w:sz w:val="36"/>
                                <w:szCs w:val="36"/>
                                <w:lang w:val="es-ES"/>
                              </w:rPr>
                              <w:t>Ciclo 2019-2</w:t>
                            </w:r>
                          </w:p>
                          <w:p w14:paraId="294279DF" w14:textId="77777777" w:rsidR="00CD4489" w:rsidRDefault="00CD4489"/>
                          <w:p w14:paraId="764A35F4" w14:textId="77777777" w:rsidR="00CD4489" w:rsidRPr="007D5FEA" w:rsidRDefault="00CD4489">
                            <w:pPr>
                              <w:rPr>
                                <w:sz w:val="36"/>
                                <w:szCs w:val="36"/>
                                <w:lang w:val="es-ES"/>
                              </w:rPr>
                            </w:pPr>
                            <w:r w:rsidRPr="007D5FEA">
                              <w:rPr>
                                <w:sz w:val="36"/>
                                <w:szCs w:val="36"/>
                                <w:lang w:val="es-ES"/>
                              </w:rPr>
                              <w:t>Ciclo 2019-2</w:t>
                            </w:r>
                          </w:p>
                          <w:p w14:paraId="1804B898" w14:textId="77777777" w:rsidR="00CD4489" w:rsidRDefault="00CD4489"/>
                          <w:p w14:paraId="2092D251" w14:textId="3F655247" w:rsidR="00CD4489" w:rsidRPr="007D5FEA" w:rsidRDefault="00CD4489">
                            <w:pPr>
                              <w:rPr>
                                <w:sz w:val="36"/>
                                <w:szCs w:val="36"/>
                                <w:lang w:val="es-ES"/>
                              </w:rPr>
                            </w:pPr>
                            <w:r w:rsidRPr="007D5FEA">
                              <w:rPr>
                                <w:sz w:val="36"/>
                                <w:szCs w:val="36"/>
                                <w:lang w:val="es-ES"/>
                              </w:rPr>
                              <w:t>Ciclo 2019-2</w:t>
                            </w:r>
                          </w:p>
                          <w:p w14:paraId="3B9B4099" w14:textId="77777777" w:rsidR="00CD4489" w:rsidRDefault="00CD4489"/>
                          <w:p w14:paraId="4E09F8E2" w14:textId="77777777" w:rsidR="00CD4489" w:rsidRPr="007D5FEA" w:rsidRDefault="00CD4489">
                            <w:pPr>
                              <w:rPr>
                                <w:sz w:val="36"/>
                                <w:szCs w:val="36"/>
                                <w:lang w:val="es-ES"/>
                              </w:rPr>
                            </w:pPr>
                            <w:r w:rsidRPr="007D5FEA">
                              <w:rPr>
                                <w:sz w:val="36"/>
                                <w:szCs w:val="36"/>
                                <w:lang w:val="es-ES"/>
                              </w:rPr>
                              <w:t>Ciclo 2019-2</w:t>
                            </w:r>
                          </w:p>
                          <w:p w14:paraId="6F9DE4FE" w14:textId="77777777" w:rsidR="00CD4489" w:rsidRDefault="00CD4489"/>
                          <w:p w14:paraId="1766DDE3" w14:textId="77777777" w:rsidR="00CD4489" w:rsidRPr="007D5FEA" w:rsidRDefault="00CD4489">
                            <w:pPr>
                              <w:rPr>
                                <w:sz w:val="36"/>
                                <w:szCs w:val="36"/>
                                <w:lang w:val="es-ES"/>
                              </w:rPr>
                            </w:pPr>
                            <w:r w:rsidRPr="007D5FEA">
                              <w:rPr>
                                <w:sz w:val="36"/>
                                <w:szCs w:val="36"/>
                                <w:lang w:val="es-ES"/>
                              </w:rPr>
                              <w:t>Ciclo 2019-2</w:t>
                            </w:r>
                          </w:p>
                          <w:p w14:paraId="605AF972" w14:textId="77777777" w:rsidR="00CD4489" w:rsidRDefault="00CD4489"/>
                          <w:p w14:paraId="1D207C28" w14:textId="77777777" w:rsidR="00CD4489" w:rsidRPr="007D5FEA" w:rsidRDefault="00CD4489">
                            <w:pPr>
                              <w:rPr>
                                <w:sz w:val="36"/>
                                <w:szCs w:val="36"/>
                                <w:lang w:val="es-ES"/>
                              </w:rPr>
                            </w:pPr>
                            <w:r w:rsidRPr="007D5FEA">
                              <w:rPr>
                                <w:sz w:val="36"/>
                                <w:szCs w:val="36"/>
                                <w:lang w:val="es-ES"/>
                              </w:rPr>
                              <w:t>Ciclo 2019-2</w:t>
                            </w:r>
                          </w:p>
                          <w:p w14:paraId="0247DA09" w14:textId="77777777" w:rsidR="00CD4489" w:rsidRDefault="00CD4489"/>
                          <w:p w14:paraId="4F2E5D4C" w14:textId="3B7F6EA6" w:rsidR="00CD4489" w:rsidRPr="007D5FEA" w:rsidRDefault="00CD4489">
                            <w:pPr>
                              <w:rPr>
                                <w:sz w:val="36"/>
                                <w:szCs w:val="36"/>
                                <w:lang w:val="es-ES"/>
                              </w:rPr>
                            </w:pPr>
                            <w:r w:rsidRPr="007D5FEA">
                              <w:rPr>
                                <w:sz w:val="36"/>
                                <w:szCs w:val="36"/>
                                <w:lang w:val="es-ES"/>
                              </w:rPr>
                              <w:t>Ciclo 2019-2</w:t>
                            </w:r>
                          </w:p>
                          <w:p w14:paraId="40BE0B9E" w14:textId="77777777" w:rsidR="00CD4489" w:rsidRDefault="00CD4489"/>
                          <w:p w14:paraId="55D09286" w14:textId="77777777" w:rsidR="00CD4489" w:rsidRPr="007D5FEA" w:rsidRDefault="00CD4489">
                            <w:pPr>
                              <w:rPr>
                                <w:sz w:val="36"/>
                                <w:szCs w:val="36"/>
                                <w:lang w:val="es-ES"/>
                              </w:rPr>
                            </w:pPr>
                            <w:r w:rsidRPr="007D5FEA">
                              <w:rPr>
                                <w:sz w:val="36"/>
                                <w:szCs w:val="36"/>
                                <w:lang w:val="es-ES"/>
                              </w:rPr>
                              <w:t>Ciclo 2019-2</w:t>
                            </w:r>
                          </w:p>
                          <w:p w14:paraId="3D920E9F" w14:textId="77777777" w:rsidR="00CD4489" w:rsidRDefault="00CD4489"/>
                          <w:p w14:paraId="3DA0B1B4" w14:textId="77777777" w:rsidR="00CD4489" w:rsidRPr="007D5FEA" w:rsidRDefault="00CD4489">
                            <w:pPr>
                              <w:rPr>
                                <w:sz w:val="36"/>
                                <w:szCs w:val="36"/>
                                <w:lang w:val="es-ES"/>
                              </w:rPr>
                            </w:pPr>
                            <w:r w:rsidRPr="007D5FEA">
                              <w:rPr>
                                <w:sz w:val="36"/>
                                <w:szCs w:val="36"/>
                                <w:lang w:val="es-ES"/>
                              </w:rPr>
                              <w:t>Ciclo 2019-2</w:t>
                            </w:r>
                          </w:p>
                          <w:p w14:paraId="58CE0913" w14:textId="77777777" w:rsidR="00CD4489" w:rsidRDefault="00CD4489"/>
                          <w:p w14:paraId="37C9D7A9" w14:textId="5FCC22CF" w:rsidR="00CD4489" w:rsidRPr="007D5FEA" w:rsidRDefault="00CD4489">
                            <w:pPr>
                              <w:rPr>
                                <w:sz w:val="36"/>
                                <w:szCs w:val="36"/>
                                <w:lang w:val="es-ES"/>
                              </w:rPr>
                            </w:pPr>
                            <w:r w:rsidRPr="007D5FEA">
                              <w:rPr>
                                <w:sz w:val="36"/>
                                <w:szCs w:val="36"/>
                                <w:lang w:val="es-ES"/>
                              </w:rPr>
                              <w:t>Ciclo 2019-2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42C2E9" id="Text Box 17" o:spid="_x0000_s1031" type="#_x0000_t202" style="position:absolute;margin-left:363.25pt;margin-top:555.65pt;width:123.45pt;height:37.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" filled="f" strokeweight=".5pt">
                <v:textbox>
                  <w:txbxContent>
                    <w:p w14:paraId="7E330C28" w14:textId="540DADBC" w:rsidR="00CD4489" w:rsidRPr="007D5FEA" w:rsidRDefault="00CD4489">
                      <w:pPr>
                        <w:rPr>
                          <w:sz w:val="36"/>
                          <w:szCs w:val="36"/>
                          <w:lang w:val="es-ES"/>
                        </w:rPr>
                      </w:pPr>
                      <w:r w:rsidRPr="007D5FEA">
                        <w:rPr>
                          <w:sz w:val="36"/>
                          <w:szCs w:val="36"/>
                          <w:lang w:val="es-ES"/>
                        </w:rPr>
                        <w:t>Ciclo 2019-2</w:t>
                      </w:r>
                    </w:p>
                    <w:p w14:paraId="07664874" w14:textId="77777777" w:rsidR="00CD4489" w:rsidRDefault="00CD4489"/>
                    <w:p w14:paraId="79F64F99" w14:textId="77777777" w:rsidR="00CD4489" w:rsidRPr="007D5FEA" w:rsidRDefault="00CD4489">
                      <w:pPr>
                        <w:rPr>
                          <w:sz w:val="36"/>
                          <w:szCs w:val="36"/>
                          <w:lang w:val="es-ES"/>
                        </w:rPr>
                      </w:pPr>
                      <w:r w:rsidRPr="007D5FEA">
                        <w:rPr>
                          <w:sz w:val="36"/>
                          <w:szCs w:val="36"/>
                          <w:lang w:val="es-ES"/>
                        </w:rPr>
                        <w:t>Ciclo 2019-2</w:t>
                      </w:r>
                    </w:p>
                    <w:p w14:paraId="79588907" w14:textId="77777777" w:rsidR="00CD4489" w:rsidRDefault="00CD4489"/>
                    <w:p w14:paraId="548DD9D6" w14:textId="77777777" w:rsidR="00CD4489" w:rsidRPr="007D5FEA" w:rsidRDefault="00CD4489">
                      <w:pPr>
                        <w:rPr>
                          <w:sz w:val="36"/>
                          <w:szCs w:val="36"/>
                          <w:lang w:val="es-ES"/>
                        </w:rPr>
                      </w:pPr>
                      <w:r w:rsidRPr="007D5FEA">
                        <w:rPr>
                          <w:sz w:val="36"/>
                          <w:szCs w:val="36"/>
                          <w:lang w:val="es-ES"/>
                        </w:rPr>
                        <w:t>Ciclo 2019-2</w:t>
                      </w:r>
                    </w:p>
                    <w:p w14:paraId="60EAD02A" w14:textId="77777777" w:rsidR="00CD4489" w:rsidRDefault="00CD4489"/>
                    <w:p w14:paraId="2B40CAE7" w14:textId="77777777" w:rsidR="00CD4489" w:rsidRPr="007D5FEA" w:rsidRDefault="00CD4489">
                      <w:pPr>
                        <w:rPr>
                          <w:sz w:val="36"/>
                          <w:szCs w:val="36"/>
                          <w:lang w:val="es-ES"/>
                        </w:rPr>
                      </w:pPr>
                      <w:r w:rsidRPr="007D5FEA">
                        <w:rPr>
                          <w:sz w:val="36"/>
                          <w:szCs w:val="36"/>
                          <w:lang w:val="es-ES"/>
                        </w:rPr>
                        <w:t>Ciclo 2019-2</w:t>
                      </w:r>
                    </w:p>
                    <w:p w14:paraId="6FB4CC1E" w14:textId="77777777" w:rsidR="00CD4489" w:rsidRDefault="00CD4489"/>
                    <w:p w14:paraId="060790B1" w14:textId="77777777" w:rsidR="00CD4489" w:rsidRPr="007D5FEA" w:rsidRDefault="00CD4489">
                      <w:pPr>
                        <w:rPr>
                          <w:sz w:val="36"/>
                          <w:szCs w:val="36"/>
                          <w:lang w:val="es-ES"/>
                        </w:rPr>
                      </w:pPr>
                      <w:r w:rsidRPr="007D5FEA">
                        <w:rPr>
                          <w:sz w:val="36"/>
                          <w:szCs w:val="36"/>
                          <w:lang w:val="es-ES"/>
                        </w:rPr>
                        <w:t>Ciclo 2019-2</w:t>
                      </w:r>
                    </w:p>
                    <w:p w14:paraId="6B467817" w14:textId="77777777" w:rsidR="00CD4489" w:rsidRDefault="00CD4489"/>
                    <w:p w14:paraId="097A077D" w14:textId="77777777" w:rsidR="00CD4489" w:rsidRPr="007D5FEA" w:rsidRDefault="00CD4489">
                      <w:pPr>
                        <w:rPr>
                          <w:sz w:val="36"/>
                          <w:szCs w:val="36"/>
                          <w:lang w:val="es-ES"/>
                        </w:rPr>
                      </w:pPr>
                      <w:r w:rsidRPr="007D5FEA">
                        <w:rPr>
                          <w:sz w:val="36"/>
                          <w:szCs w:val="36"/>
                          <w:lang w:val="es-ES"/>
                        </w:rPr>
                        <w:t>Ciclo 2019-2</w:t>
                      </w:r>
                    </w:p>
                    <w:p w14:paraId="297E0713" w14:textId="77777777" w:rsidR="00CD4489" w:rsidRDefault="00CD4489"/>
                    <w:p w14:paraId="62E23460" w14:textId="77777777" w:rsidR="00CD4489" w:rsidRPr="007D5FEA" w:rsidRDefault="00CD4489">
                      <w:pPr>
                        <w:rPr>
                          <w:sz w:val="36"/>
                          <w:szCs w:val="36"/>
                          <w:lang w:val="es-ES"/>
                        </w:rPr>
                      </w:pPr>
                      <w:r w:rsidRPr="007D5FEA">
                        <w:rPr>
                          <w:sz w:val="36"/>
                          <w:szCs w:val="36"/>
                          <w:lang w:val="es-ES"/>
                        </w:rPr>
                        <w:t>Ciclo 2019-2</w:t>
                      </w:r>
                    </w:p>
                    <w:p w14:paraId="1B0023DD" w14:textId="77777777" w:rsidR="00CD4489" w:rsidRDefault="00CD4489"/>
                    <w:p w14:paraId="6F6C98B8" w14:textId="77777777" w:rsidR="00CD4489" w:rsidRPr="007D5FEA" w:rsidRDefault="00CD4489">
                      <w:pPr>
                        <w:rPr>
                          <w:sz w:val="36"/>
                          <w:szCs w:val="36"/>
                          <w:lang w:val="es-ES"/>
                        </w:rPr>
                      </w:pPr>
                      <w:r w:rsidRPr="007D5FEA">
                        <w:rPr>
                          <w:sz w:val="36"/>
                          <w:szCs w:val="36"/>
                          <w:lang w:val="es-ES"/>
                        </w:rPr>
                        <w:t>Ciclo 2019-2</w:t>
                      </w:r>
                    </w:p>
                    <w:p w14:paraId="342BB6F7" w14:textId="77777777" w:rsidR="00CD4489" w:rsidRDefault="00CD4489"/>
                    <w:p w14:paraId="0C16FFC5" w14:textId="77777777" w:rsidR="00CD4489" w:rsidRPr="007D5FEA" w:rsidRDefault="00CD4489">
                      <w:pPr>
                        <w:rPr>
                          <w:sz w:val="36"/>
                          <w:szCs w:val="36"/>
                          <w:lang w:val="es-ES"/>
                        </w:rPr>
                      </w:pPr>
                      <w:r w:rsidRPr="007D5FEA">
                        <w:rPr>
                          <w:sz w:val="36"/>
                          <w:szCs w:val="36"/>
                          <w:lang w:val="es-ES"/>
                        </w:rPr>
                        <w:t>Ciclo 2019-2</w:t>
                      </w:r>
                    </w:p>
                    <w:p w14:paraId="695EDA77" w14:textId="77777777" w:rsidR="00CD4489" w:rsidRDefault="00CD4489"/>
                    <w:p w14:paraId="76F00661" w14:textId="77777777" w:rsidR="00CD4489" w:rsidRPr="007D5FEA" w:rsidRDefault="00CD4489">
                      <w:pPr>
                        <w:rPr>
                          <w:sz w:val="36"/>
                          <w:szCs w:val="36"/>
                          <w:lang w:val="es-ES"/>
                        </w:rPr>
                      </w:pPr>
                      <w:r w:rsidRPr="007D5FEA">
                        <w:rPr>
                          <w:sz w:val="36"/>
                          <w:szCs w:val="36"/>
                          <w:lang w:val="es-ES"/>
                        </w:rPr>
                        <w:t>Ciclo 2019-2</w:t>
                      </w:r>
                    </w:p>
                    <w:p w14:paraId="7131C0CE" w14:textId="77777777" w:rsidR="00CD4489" w:rsidRDefault="00CD4489"/>
                    <w:p w14:paraId="1CBE8B8F" w14:textId="77777777" w:rsidR="00CD4489" w:rsidRPr="007D5FEA" w:rsidRDefault="00CD4489">
                      <w:pPr>
                        <w:rPr>
                          <w:sz w:val="36"/>
                          <w:szCs w:val="36"/>
                          <w:lang w:val="es-ES"/>
                        </w:rPr>
                      </w:pPr>
                      <w:r w:rsidRPr="007D5FEA">
                        <w:rPr>
                          <w:sz w:val="36"/>
                          <w:szCs w:val="36"/>
                          <w:lang w:val="es-ES"/>
                        </w:rPr>
                        <w:t>Ciclo 2019-2</w:t>
                      </w:r>
                    </w:p>
                    <w:p w14:paraId="54FCB601" w14:textId="77777777" w:rsidR="00CD4489" w:rsidRDefault="00CD4489"/>
                    <w:p w14:paraId="7DDF2205" w14:textId="77777777" w:rsidR="00CD4489" w:rsidRPr="007D5FEA" w:rsidRDefault="00CD4489">
                      <w:pPr>
                        <w:rPr>
                          <w:sz w:val="36"/>
                          <w:szCs w:val="36"/>
                          <w:lang w:val="es-ES"/>
                        </w:rPr>
                      </w:pPr>
                      <w:r w:rsidRPr="007D5FEA">
                        <w:rPr>
                          <w:sz w:val="36"/>
                          <w:szCs w:val="36"/>
                          <w:lang w:val="es-ES"/>
                        </w:rPr>
                        <w:t>Ciclo 2019-2</w:t>
                      </w:r>
                    </w:p>
                    <w:p w14:paraId="74291BF7" w14:textId="77777777" w:rsidR="00CD4489" w:rsidRDefault="00CD4489"/>
                    <w:p w14:paraId="6822C033" w14:textId="77777777" w:rsidR="00CD4489" w:rsidRPr="007D5FEA" w:rsidRDefault="00CD4489">
                      <w:pPr>
                        <w:rPr>
                          <w:sz w:val="36"/>
                          <w:szCs w:val="36"/>
                          <w:lang w:val="es-ES"/>
                        </w:rPr>
                      </w:pPr>
                      <w:r w:rsidRPr="007D5FEA">
                        <w:rPr>
                          <w:sz w:val="36"/>
                          <w:szCs w:val="36"/>
                          <w:lang w:val="es-ES"/>
                        </w:rPr>
                        <w:t>Ciclo 2019-2</w:t>
                      </w:r>
                    </w:p>
                    <w:p w14:paraId="18344CE8" w14:textId="77777777" w:rsidR="00CD4489" w:rsidRDefault="00CD4489"/>
                    <w:p w14:paraId="297714BC" w14:textId="77777777" w:rsidR="00CD4489" w:rsidRPr="007D5FEA" w:rsidRDefault="00CD4489">
                      <w:pPr>
                        <w:rPr>
                          <w:sz w:val="36"/>
                          <w:szCs w:val="36"/>
                          <w:lang w:val="es-ES"/>
                        </w:rPr>
                      </w:pPr>
                      <w:r w:rsidRPr="007D5FEA">
                        <w:rPr>
                          <w:sz w:val="36"/>
                          <w:szCs w:val="36"/>
                          <w:lang w:val="es-ES"/>
                        </w:rPr>
                        <w:t>Ciclo 2019-2</w:t>
                      </w:r>
                    </w:p>
                    <w:p w14:paraId="58632977" w14:textId="77777777" w:rsidR="00CD4489" w:rsidRDefault="00CD4489"/>
                    <w:p w14:paraId="6F3AAAC5" w14:textId="77777777" w:rsidR="00CD4489" w:rsidRPr="007D5FEA" w:rsidRDefault="00CD4489">
                      <w:pPr>
                        <w:rPr>
                          <w:sz w:val="36"/>
                          <w:szCs w:val="36"/>
                          <w:lang w:val="es-ES"/>
                        </w:rPr>
                      </w:pPr>
                      <w:r w:rsidRPr="007D5FEA">
                        <w:rPr>
                          <w:sz w:val="36"/>
                          <w:szCs w:val="36"/>
                          <w:lang w:val="es-ES"/>
                        </w:rPr>
                        <w:t>Ciclo 2019-2</w:t>
                      </w:r>
                    </w:p>
                    <w:p w14:paraId="38B64107" w14:textId="77777777" w:rsidR="00CD4489" w:rsidRDefault="00CD4489"/>
                    <w:p w14:paraId="42E96DF4" w14:textId="77777777" w:rsidR="00CD4489" w:rsidRPr="007D5FEA" w:rsidRDefault="00CD4489">
                      <w:pPr>
                        <w:rPr>
                          <w:sz w:val="36"/>
                          <w:szCs w:val="36"/>
                          <w:lang w:val="es-ES"/>
                        </w:rPr>
                      </w:pPr>
                      <w:r w:rsidRPr="007D5FEA">
                        <w:rPr>
                          <w:sz w:val="36"/>
                          <w:szCs w:val="36"/>
                          <w:lang w:val="es-ES"/>
                        </w:rPr>
                        <w:t>Ciclo 2019-2</w:t>
                      </w:r>
                    </w:p>
                    <w:p w14:paraId="102BFD44" w14:textId="77777777" w:rsidR="00CD4489" w:rsidRDefault="00CD4489"/>
                    <w:p w14:paraId="029FC218" w14:textId="77777777" w:rsidR="00CD4489" w:rsidRPr="007D5FEA" w:rsidRDefault="00CD4489">
                      <w:pPr>
                        <w:rPr>
                          <w:sz w:val="36"/>
                          <w:szCs w:val="36"/>
                          <w:lang w:val="es-ES"/>
                        </w:rPr>
                      </w:pPr>
                      <w:r w:rsidRPr="007D5FEA">
                        <w:rPr>
                          <w:sz w:val="36"/>
                          <w:szCs w:val="36"/>
                          <w:lang w:val="es-ES"/>
                        </w:rPr>
                        <w:t>Ciclo 2019-2</w:t>
                      </w:r>
                    </w:p>
                    <w:p w14:paraId="45E5C286" w14:textId="77777777" w:rsidR="00CD4489" w:rsidRDefault="00CD4489"/>
                    <w:p w14:paraId="1A64642E" w14:textId="77777777" w:rsidR="00CD4489" w:rsidRPr="007D5FEA" w:rsidRDefault="00CD4489">
                      <w:pPr>
                        <w:rPr>
                          <w:sz w:val="36"/>
                          <w:szCs w:val="36"/>
                          <w:lang w:val="es-ES"/>
                        </w:rPr>
                      </w:pPr>
                      <w:r w:rsidRPr="007D5FEA">
                        <w:rPr>
                          <w:sz w:val="36"/>
                          <w:szCs w:val="36"/>
                          <w:lang w:val="es-ES"/>
                        </w:rPr>
                        <w:t>Ciclo 2019-2</w:t>
                      </w:r>
                    </w:p>
                    <w:p w14:paraId="1863E67F" w14:textId="77777777" w:rsidR="00CD4489" w:rsidRDefault="00CD4489"/>
                    <w:p w14:paraId="4B8E48F0" w14:textId="77777777" w:rsidR="00CD4489" w:rsidRPr="007D5FEA" w:rsidRDefault="00CD4489">
                      <w:pPr>
                        <w:rPr>
                          <w:sz w:val="36"/>
                          <w:szCs w:val="36"/>
                          <w:lang w:val="es-ES"/>
                        </w:rPr>
                      </w:pPr>
                      <w:r w:rsidRPr="007D5FEA">
                        <w:rPr>
                          <w:sz w:val="36"/>
                          <w:szCs w:val="36"/>
                          <w:lang w:val="es-ES"/>
                        </w:rPr>
                        <w:t>Ciclo 2019-2</w:t>
                      </w:r>
                    </w:p>
                    <w:p w14:paraId="2C90FEDF" w14:textId="77777777" w:rsidR="00CD4489" w:rsidRDefault="00CD4489"/>
                    <w:p w14:paraId="518E8920" w14:textId="77777777" w:rsidR="00CD4489" w:rsidRPr="007D5FEA" w:rsidRDefault="00CD4489">
                      <w:pPr>
                        <w:rPr>
                          <w:sz w:val="36"/>
                          <w:szCs w:val="36"/>
                          <w:lang w:val="es-ES"/>
                        </w:rPr>
                      </w:pPr>
                      <w:r w:rsidRPr="007D5FEA">
                        <w:rPr>
                          <w:sz w:val="36"/>
                          <w:szCs w:val="36"/>
                          <w:lang w:val="es-ES"/>
                        </w:rPr>
                        <w:t>Ciclo 2019-2</w:t>
                      </w:r>
                    </w:p>
                    <w:p w14:paraId="642F81D7" w14:textId="77777777" w:rsidR="00CD4489" w:rsidRDefault="00CD4489"/>
                    <w:p w14:paraId="0D95008E" w14:textId="77777777" w:rsidR="00CD4489" w:rsidRPr="007D5FEA" w:rsidRDefault="00CD4489">
                      <w:pPr>
                        <w:rPr>
                          <w:sz w:val="36"/>
                          <w:szCs w:val="36"/>
                          <w:lang w:val="es-ES"/>
                        </w:rPr>
                      </w:pPr>
                      <w:r w:rsidRPr="007D5FEA">
                        <w:rPr>
                          <w:sz w:val="36"/>
                          <w:szCs w:val="36"/>
                          <w:lang w:val="es-ES"/>
                        </w:rPr>
                        <w:t>Ciclo 2019-2</w:t>
                      </w:r>
                    </w:p>
                    <w:p w14:paraId="28430D32" w14:textId="77777777" w:rsidR="00CD4489" w:rsidRDefault="00CD4489"/>
                    <w:p w14:paraId="2F5E0730" w14:textId="77777777" w:rsidR="00CD4489" w:rsidRPr="007D5FEA" w:rsidRDefault="00CD4489">
                      <w:pPr>
                        <w:rPr>
                          <w:sz w:val="36"/>
                          <w:szCs w:val="36"/>
                          <w:lang w:val="es-ES"/>
                        </w:rPr>
                      </w:pPr>
                      <w:r w:rsidRPr="007D5FEA">
                        <w:rPr>
                          <w:sz w:val="36"/>
                          <w:szCs w:val="36"/>
                          <w:lang w:val="es-ES"/>
                        </w:rPr>
                        <w:t>Ciclo 2019-2</w:t>
                      </w:r>
                    </w:p>
                    <w:p w14:paraId="454695FA" w14:textId="77777777" w:rsidR="00CD4489" w:rsidRDefault="00CD4489"/>
                    <w:p w14:paraId="3FF473FC" w14:textId="77777777" w:rsidR="00CD4489" w:rsidRPr="007D5FEA" w:rsidRDefault="00CD4489">
                      <w:pPr>
                        <w:rPr>
                          <w:sz w:val="36"/>
                          <w:szCs w:val="36"/>
                          <w:lang w:val="es-ES"/>
                        </w:rPr>
                      </w:pPr>
                      <w:r w:rsidRPr="007D5FEA">
                        <w:rPr>
                          <w:sz w:val="36"/>
                          <w:szCs w:val="36"/>
                          <w:lang w:val="es-ES"/>
                        </w:rPr>
                        <w:t>Ciclo 2019-2</w:t>
                      </w:r>
                    </w:p>
                    <w:p w14:paraId="20124E0F" w14:textId="77777777" w:rsidR="00CD4489" w:rsidRDefault="00CD4489"/>
                    <w:p w14:paraId="7949622C" w14:textId="77777777" w:rsidR="00CD4489" w:rsidRPr="007D5FEA" w:rsidRDefault="00CD4489">
                      <w:pPr>
                        <w:rPr>
                          <w:sz w:val="36"/>
                          <w:szCs w:val="36"/>
                          <w:lang w:val="es-ES"/>
                        </w:rPr>
                      </w:pPr>
                      <w:r w:rsidRPr="007D5FEA">
                        <w:rPr>
                          <w:sz w:val="36"/>
                          <w:szCs w:val="36"/>
                          <w:lang w:val="es-ES"/>
                        </w:rPr>
                        <w:t>Ciclo 2019-2</w:t>
                      </w:r>
                    </w:p>
                    <w:p w14:paraId="0F483231" w14:textId="77777777" w:rsidR="00CD4489" w:rsidRDefault="00CD4489"/>
                    <w:p w14:paraId="5FBA2D2F" w14:textId="77777777" w:rsidR="00CD4489" w:rsidRPr="007D5FEA" w:rsidRDefault="00CD4489">
                      <w:pPr>
                        <w:rPr>
                          <w:sz w:val="36"/>
                          <w:szCs w:val="36"/>
                          <w:lang w:val="es-ES"/>
                        </w:rPr>
                      </w:pPr>
                      <w:r w:rsidRPr="007D5FEA">
                        <w:rPr>
                          <w:sz w:val="36"/>
                          <w:szCs w:val="36"/>
                          <w:lang w:val="es-ES"/>
                        </w:rPr>
                        <w:t>Ciclo 2019-2</w:t>
                      </w:r>
                    </w:p>
                    <w:p w14:paraId="04644470" w14:textId="77777777" w:rsidR="00CD4489" w:rsidRDefault="00CD4489"/>
                    <w:p w14:paraId="15A2206E" w14:textId="77777777" w:rsidR="00CD4489" w:rsidRPr="007D5FEA" w:rsidRDefault="00CD4489">
                      <w:pPr>
                        <w:rPr>
                          <w:sz w:val="36"/>
                          <w:szCs w:val="36"/>
                          <w:lang w:val="es-ES"/>
                        </w:rPr>
                      </w:pPr>
                      <w:r w:rsidRPr="007D5FEA">
                        <w:rPr>
                          <w:sz w:val="36"/>
                          <w:szCs w:val="36"/>
                          <w:lang w:val="es-ES"/>
                        </w:rPr>
                        <w:t>Ciclo 2019-2</w:t>
                      </w:r>
                    </w:p>
                    <w:p w14:paraId="07C2E818" w14:textId="77777777" w:rsidR="00CD4489" w:rsidRDefault="00CD4489"/>
                    <w:p w14:paraId="5B4E82CF" w14:textId="77777777" w:rsidR="00CD4489" w:rsidRPr="007D5FEA" w:rsidRDefault="00CD4489">
                      <w:pPr>
                        <w:rPr>
                          <w:sz w:val="36"/>
                          <w:szCs w:val="36"/>
                          <w:lang w:val="es-ES"/>
                        </w:rPr>
                      </w:pPr>
                      <w:r w:rsidRPr="007D5FEA">
                        <w:rPr>
                          <w:sz w:val="36"/>
                          <w:szCs w:val="36"/>
                          <w:lang w:val="es-ES"/>
                        </w:rPr>
                        <w:t>Ciclo 2019-2</w:t>
                      </w:r>
                    </w:p>
                    <w:p w14:paraId="6DFD31D6" w14:textId="77777777" w:rsidR="00CD4489" w:rsidRDefault="00CD4489"/>
                    <w:p w14:paraId="256DDB80" w14:textId="77777777" w:rsidR="00CD4489" w:rsidRPr="007D5FEA" w:rsidRDefault="00CD4489">
                      <w:pPr>
                        <w:rPr>
                          <w:sz w:val="36"/>
                          <w:szCs w:val="36"/>
                          <w:lang w:val="es-ES"/>
                        </w:rPr>
                      </w:pPr>
                      <w:r w:rsidRPr="007D5FEA">
                        <w:rPr>
                          <w:sz w:val="36"/>
                          <w:szCs w:val="36"/>
                          <w:lang w:val="es-ES"/>
                        </w:rPr>
                        <w:t>Ciclo 2019-2</w:t>
                      </w:r>
                    </w:p>
                    <w:p w14:paraId="028A819D" w14:textId="77777777" w:rsidR="00CD4489" w:rsidRDefault="00CD4489"/>
                    <w:p w14:paraId="169B1BC9" w14:textId="77777777" w:rsidR="00CD4489" w:rsidRPr="007D5FEA" w:rsidRDefault="00CD4489">
                      <w:pPr>
                        <w:rPr>
                          <w:sz w:val="36"/>
                          <w:szCs w:val="36"/>
                          <w:lang w:val="es-ES"/>
                        </w:rPr>
                      </w:pPr>
                      <w:r w:rsidRPr="007D5FEA">
                        <w:rPr>
                          <w:sz w:val="36"/>
                          <w:szCs w:val="36"/>
                          <w:lang w:val="es-ES"/>
                        </w:rPr>
                        <w:t>Ciclo 2019-2</w:t>
                      </w:r>
                    </w:p>
                    <w:p w14:paraId="5785A6E4" w14:textId="77777777" w:rsidR="00CD4489" w:rsidRDefault="00CD4489"/>
                    <w:p w14:paraId="3D606480" w14:textId="77777777" w:rsidR="00CD4489" w:rsidRPr="007D5FEA" w:rsidRDefault="00CD4489">
                      <w:pPr>
                        <w:rPr>
                          <w:sz w:val="36"/>
                          <w:szCs w:val="36"/>
                          <w:lang w:val="es-ES"/>
                        </w:rPr>
                      </w:pPr>
                      <w:r w:rsidRPr="007D5FEA">
                        <w:rPr>
                          <w:sz w:val="36"/>
                          <w:szCs w:val="36"/>
                          <w:lang w:val="es-ES"/>
                        </w:rPr>
                        <w:t>Ciclo 2019-2</w:t>
                      </w:r>
                    </w:p>
                    <w:p w14:paraId="35FC5D04" w14:textId="77777777" w:rsidR="00CD4489" w:rsidRDefault="00CD4489"/>
                    <w:p w14:paraId="2D89261D" w14:textId="77777777" w:rsidR="00CD4489" w:rsidRPr="007D5FEA" w:rsidRDefault="00CD4489">
                      <w:pPr>
                        <w:rPr>
                          <w:sz w:val="36"/>
                          <w:szCs w:val="36"/>
                          <w:lang w:val="es-ES"/>
                        </w:rPr>
                      </w:pPr>
                      <w:r w:rsidRPr="007D5FEA">
                        <w:rPr>
                          <w:sz w:val="36"/>
                          <w:szCs w:val="36"/>
                          <w:lang w:val="es-ES"/>
                        </w:rPr>
                        <w:t>Ciclo 2019-2</w:t>
                      </w:r>
                    </w:p>
                    <w:p w14:paraId="01880134" w14:textId="77777777" w:rsidR="00CD4489" w:rsidRDefault="00CD4489"/>
                    <w:p w14:paraId="59A2D31F" w14:textId="77777777" w:rsidR="00CD4489" w:rsidRPr="007D5FEA" w:rsidRDefault="00CD4489">
                      <w:pPr>
                        <w:rPr>
                          <w:sz w:val="36"/>
                          <w:szCs w:val="36"/>
                          <w:lang w:val="es-ES"/>
                        </w:rPr>
                      </w:pPr>
                      <w:r w:rsidRPr="007D5FEA">
                        <w:rPr>
                          <w:sz w:val="36"/>
                          <w:szCs w:val="36"/>
                          <w:lang w:val="es-ES"/>
                        </w:rPr>
                        <w:t>Ciclo 2019-2</w:t>
                      </w:r>
                    </w:p>
                    <w:p w14:paraId="568A450C" w14:textId="77777777" w:rsidR="00CD4489" w:rsidRDefault="00CD4489"/>
                    <w:p w14:paraId="1187BB2C" w14:textId="77777777" w:rsidR="00CD4489" w:rsidRPr="007D5FEA" w:rsidRDefault="00CD4489">
                      <w:pPr>
                        <w:rPr>
                          <w:sz w:val="36"/>
                          <w:szCs w:val="36"/>
                          <w:lang w:val="es-ES"/>
                        </w:rPr>
                      </w:pPr>
                      <w:r w:rsidRPr="007D5FEA">
                        <w:rPr>
                          <w:sz w:val="36"/>
                          <w:szCs w:val="36"/>
                          <w:lang w:val="es-ES"/>
                        </w:rPr>
                        <w:t>Ciclo 2019-2</w:t>
                      </w:r>
                    </w:p>
                    <w:p w14:paraId="1F244A59" w14:textId="77777777" w:rsidR="00CD4489" w:rsidRDefault="00CD4489"/>
                    <w:p w14:paraId="4E44F71F" w14:textId="77777777" w:rsidR="00CD4489" w:rsidRPr="007D5FEA" w:rsidRDefault="00CD4489">
                      <w:pPr>
                        <w:rPr>
                          <w:sz w:val="36"/>
                          <w:szCs w:val="36"/>
                          <w:lang w:val="es-ES"/>
                        </w:rPr>
                      </w:pPr>
                      <w:r w:rsidRPr="007D5FEA">
                        <w:rPr>
                          <w:sz w:val="36"/>
                          <w:szCs w:val="36"/>
                          <w:lang w:val="es-ES"/>
                        </w:rPr>
                        <w:t>Ciclo 2019-2</w:t>
                      </w:r>
                    </w:p>
                    <w:p w14:paraId="46C94258" w14:textId="77777777" w:rsidR="00CD4489" w:rsidRDefault="00CD4489"/>
                    <w:p w14:paraId="3202FAE4" w14:textId="77777777" w:rsidR="00CD4489" w:rsidRPr="007D5FEA" w:rsidRDefault="00CD4489">
                      <w:pPr>
                        <w:rPr>
                          <w:sz w:val="36"/>
                          <w:szCs w:val="36"/>
                          <w:lang w:val="es-ES"/>
                        </w:rPr>
                      </w:pPr>
                      <w:r w:rsidRPr="007D5FEA">
                        <w:rPr>
                          <w:sz w:val="36"/>
                          <w:szCs w:val="36"/>
                          <w:lang w:val="es-ES"/>
                        </w:rPr>
                        <w:t>Ciclo 2019-2</w:t>
                      </w:r>
                    </w:p>
                    <w:p w14:paraId="375FDD43" w14:textId="77777777" w:rsidR="00CD4489" w:rsidRDefault="00CD4489"/>
                    <w:p w14:paraId="73B82469" w14:textId="77777777" w:rsidR="00CD4489" w:rsidRPr="007D5FEA" w:rsidRDefault="00CD4489">
                      <w:pPr>
                        <w:rPr>
                          <w:sz w:val="36"/>
                          <w:szCs w:val="36"/>
                          <w:lang w:val="es-ES"/>
                        </w:rPr>
                      </w:pPr>
                      <w:r w:rsidRPr="007D5FEA">
                        <w:rPr>
                          <w:sz w:val="36"/>
                          <w:szCs w:val="36"/>
                          <w:lang w:val="es-ES"/>
                        </w:rPr>
                        <w:t>Ciclo 2019-2</w:t>
                      </w:r>
                    </w:p>
                    <w:p w14:paraId="7A59BE83" w14:textId="77777777" w:rsidR="00CD4489" w:rsidRDefault="00CD4489"/>
                    <w:p w14:paraId="5FEE96DB" w14:textId="77777777" w:rsidR="00CD4489" w:rsidRPr="007D5FEA" w:rsidRDefault="00CD4489">
                      <w:pPr>
                        <w:rPr>
                          <w:sz w:val="36"/>
                          <w:szCs w:val="36"/>
                          <w:lang w:val="es-ES"/>
                        </w:rPr>
                      </w:pPr>
                      <w:r w:rsidRPr="007D5FEA">
                        <w:rPr>
                          <w:sz w:val="36"/>
                          <w:szCs w:val="36"/>
                          <w:lang w:val="es-ES"/>
                        </w:rPr>
                        <w:t>Ciclo 2019-2</w:t>
                      </w:r>
                    </w:p>
                    <w:p w14:paraId="5F1E45B8" w14:textId="77777777" w:rsidR="00CD4489" w:rsidRDefault="00CD4489"/>
                    <w:p w14:paraId="27658ED8" w14:textId="77777777" w:rsidR="00CD4489" w:rsidRPr="007D5FEA" w:rsidRDefault="00CD4489">
                      <w:pPr>
                        <w:rPr>
                          <w:sz w:val="36"/>
                          <w:szCs w:val="36"/>
                          <w:lang w:val="es-ES"/>
                        </w:rPr>
                      </w:pPr>
                      <w:r w:rsidRPr="007D5FEA">
                        <w:rPr>
                          <w:sz w:val="36"/>
                          <w:szCs w:val="36"/>
                          <w:lang w:val="es-ES"/>
                        </w:rPr>
                        <w:t>Ciclo 2019-2</w:t>
                      </w:r>
                    </w:p>
                    <w:p w14:paraId="7E25B6A1" w14:textId="77777777" w:rsidR="00CD4489" w:rsidRDefault="00CD4489"/>
                    <w:p w14:paraId="07DC273E" w14:textId="77777777" w:rsidR="00CD4489" w:rsidRPr="007D5FEA" w:rsidRDefault="00CD4489">
                      <w:pPr>
                        <w:rPr>
                          <w:sz w:val="36"/>
                          <w:szCs w:val="36"/>
                          <w:lang w:val="es-ES"/>
                        </w:rPr>
                      </w:pPr>
                      <w:r w:rsidRPr="007D5FEA">
                        <w:rPr>
                          <w:sz w:val="36"/>
                          <w:szCs w:val="36"/>
                          <w:lang w:val="es-ES"/>
                        </w:rPr>
                        <w:t>Ciclo 2019-2</w:t>
                      </w:r>
                    </w:p>
                    <w:p w14:paraId="23DA269B" w14:textId="77777777" w:rsidR="00CD4489" w:rsidRDefault="00CD4489"/>
                    <w:p w14:paraId="0307BAD0" w14:textId="77777777" w:rsidR="00CD4489" w:rsidRPr="007D5FEA" w:rsidRDefault="00CD4489">
                      <w:pPr>
                        <w:rPr>
                          <w:sz w:val="36"/>
                          <w:szCs w:val="36"/>
                          <w:lang w:val="es-ES"/>
                        </w:rPr>
                      </w:pPr>
                      <w:r w:rsidRPr="007D5FEA">
                        <w:rPr>
                          <w:sz w:val="36"/>
                          <w:szCs w:val="36"/>
                          <w:lang w:val="es-ES"/>
                        </w:rPr>
                        <w:t>Ciclo 2019-2</w:t>
                      </w:r>
                    </w:p>
                    <w:p w14:paraId="5A96815F" w14:textId="77777777" w:rsidR="00CD4489" w:rsidRDefault="00CD4489"/>
                    <w:p w14:paraId="5AEE021D" w14:textId="77777777" w:rsidR="00CD4489" w:rsidRPr="007D5FEA" w:rsidRDefault="00CD4489">
                      <w:pPr>
                        <w:rPr>
                          <w:sz w:val="36"/>
                          <w:szCs w:val="36"/>
                          <w:lang w:val="es-ES"/>
                        </w:rPr>
                      </w:pPr>
                      <w:r w:rsidRPr="007D5FEA">
                        <w:rPr>
                          <w:sz w:val="36"/>
                          <w:szCs w:val="36"/>
                          <w:lang w:val="es-ES"/>
                        </w:rPr>
                        <w:t>Ciclo 2019-2</w:t>
                      </w:r>
                    </w:p>
                    <w:p w14:paraId="77D3F2E4" w14:textId="77777777" w:rsidR="00CD4489" w:rsidRDefault="00CD4489"/>
                    <w:p w14:paraId="191A054C" w14:textId="77777777" w:rsidR="00CD4489" w:rsidRPr="007D5FEA" w:rsidRDefault="00CD4489">
                      <w:pPr>
                        <w:rPr>
                          <w:sz w:val="36"/>
                          <w:szCs w:val="36"/>
                          <w:lang w:val="es-ES"/>
                        </w:rPr>
                      </w:pPr>
                      <w:r w:rsidRPr="007D5FEA">
                        <w:rPr>
                          <w:sz w:val="36"/>
                          <w:szCs w:val="36"/>
                          <w:lang w:val="es-ES"/>
                        </w:rPr>
                        <w:t>Ciclo 2019-2</w:t>
                      </w:r>
                    </w:p>
                    <w:p w14:paraId="164A00D0" w14:textId="77777777" w:rsidR="00CD4489" w:rsidRDefault="00CD4489"/>
                    <w:p w14:paraId="300DFAFD" w14:textId="77777777" w:rsidR="00CD4489" w:rsidRPr="007D5FEA" w:rsidRDefault="00CD4489">
                      <w:pPr>
                        <w:rPr>
                          <w:sz w:val="36"/>
                          <w:szCs w:val="36"/>
                          <w:lang w:val="es-ES"/>
                        </w:rPr>
                      </w:pPr>
                      <w:r w:rsidRPr="007D5FEA">
                        <w:rPr>
                          <w:sz w:val="36"/>
                          <w:szCs w:val="36"/>
                          <w:lang w:val="es-ES"/>
                        </w:rPr>
                        <w:t>Ciclo 2019-2</w:t>
                      </w:r>
                    </w:p>
                    <w:p w14:paraId="23628411" w14:textId="77777777" w:rsidR="00CD4489" w:rsidRDefault="00CD4489"/>
                    <w:p w14:paraId="157156F2" w14:textId="77777777" w:rsidR="00CD4489" w:rsidRPr="007D5FEA" w:rsidRDefault="00CD4489">
                      <w:pPr>
                        <w:rPr>
                          <w:sz w:val="36"/>
                          <w:szCs w:val="36"/>
                          <w:lang w:val="es-ES"/>
                        </w:rPr>
                      </w:pPr>
                      <w:r w:rsidRPr="007D5FEA">
                        <w:rPr>
                          <w:sz w:val="36"/>
                          <w:szCs w:val="36"/>
                          <w:lang w:val="es-ES"/>
                        </w:rPr>
                        <w:t>Ciclo 2019-2</w:t>
                      </w:r>
                    </w:p>
                    <w:p w14:paraId="3821426E" w14:textId="77777777" w:rsidR="00CD4489" w:rsidRDefault="00CD4489"/>
                    <w:p w14:paraId="6EFE387F" w14:textId="77777777" w:rsidR="00CD4489" w:rsidRPr="007D5FEA" w:rsidRDefault="00CD4489">
                      <w:pPr>
                        <w:rPr>
                          <w:sz w:val="36"/>
                          <w:szCs w:val="36"/>
                          <w:lang w:val="es-ES"/>
                        </w:rPr>
                      </w:pPr>
                      <w:r w:rsidRPr="007D5FEA">
                        <w:rPr>
                          <w:sz w:val="36"/>
                          <w:szCs w:val="36"/>
                          <w:lang w:val="es-ES"/>
                        </w:rPr>
                        <w:t>Ciclo 2019-2</w:t>
                      </w:r>
                    </w:p>
                    <w:p w14:paraId="29CA455E" w14:textId="77777777" w:rsidR="00CD4489" w:rsidRDefault="00CD4489"/>
                    <w:p w14:paraId="4FD3E9E9" w14:textId="77777777" w:rsidR="00CD4489" w:rsidRPr="007D5FEA" w:rsidRDefault="00CD4489">
                      <w:pPr>
                        <w:rPr>
                          <w:sz w:val="36"/>
                          <w:szCs w:val="36"/>
                          <w:lang w:val="es-ES"/>
                        </w:rPr>
                      </w:pPr>
                      <w:r w:rsidRPr="007D5FEA">
                        <w:rPr>
                          <w:sz w:val="36"/>
                          <w:szCs w:val="36"/>
                          <w:lang w:val="es-ES"/>
                        </w:rPr>
                        <w:t>Ciclo 2019-2</w:t>
                      </w:r>
                    </w:p>
                    <w:p w14:paraId="0FC1636B" w14:textId="77777777" w:rsidR="00CD4489" w:rsidRDefault="00CD4489"/>
                    <w:p w14:paraId="090FB633" w14:textId="77777777" w:rsidR="00CD4489" w:rsidRPr="007D5FEA" w:rsidRDefault="00CD4489">
                      <w:pPr>
                        <w:rPr>
                          <w:sz w:val="36"/>
                          <w:szCs w:val="36"/>
                          <w:lang w:val="es-ES"/>
                        </w:rPr>
                      </w:pPr>
                      <w:r w:rsidRPr="007D5FEA">
                        <w:rPr>
                          <w:sz w:val="36"/>
                          <w:szCs w:val="36"/>
                          <w:lang w:val="es-ES"/>
                        </w:rPr>
                        <w:t>Ciclo 2019-2</w:t>
                      </w:r>
                    </w:p>
                    <w:p w14:paraId="3ACD6A17" w14:textId="77777777" w:rsidR="00CD4489" w:rsidRDefault="00CD4489"/>
                    <w:p w14:paraId="756BCA98" w14:textId="77777777" w:rsidR="00CD4489" w:rsidRPr="007D5FEA" w:rsidRDefault="00CD4489">
                      <w:pPr>
                        <w:rPr>
                          <w:sz w:val="36"/>
                          <w:szCs w:val="36"/>
                          <w:lang w:val="es-ES"/>
                        </w:rPr>
                      </w:pPr>
                      <w:r w:rsidRPr="007D5FEA">
                        <w:rPr>
                          <w:sz w:val="36"/>
                          <w:szCs w:val="36"/>
                          <w:lang w:val="es-ES"/>
                        </w:rPr>
                        <w:t>Ciclo 2019-2</w:t>
                      </w:r>
                    </w:p>
                    <w:p w14:paraId="43482C0B" w14:textId="77777777" w:rsidR="00CD4489" w:rsidRDefault="00CD4489"/>
                    <w:p w14:paraId="42CE8188" w14:textId="77777777" w:rsidR="00CD4489" w:rsidRPr="007D5FEA" w:rsidRDefault="00CD4489">
                      <w:pPr>
                        <w:rPr>
                          <w:sz w:val="36"/>
                          <w:szCs w:val="36"/>
                          <w:lang w:val="es-ES"/>
                        </w:rPr>
                      </w:pPr>
                      <w:r w:rsidRPr="007D5FEA">
                        <w:rPr>
                          <w:sz w:val="36"/>
                          <w:szCs w:val="36"/>
                          <w:lang w:val="es-ES"/>
                        </w:rPr>
                        <w:t>Ciclo 2019-2</w:t>
                      </w:r>
                    </w:p>
                    <w:p w14:paraId="074C0897" w14:textId="77777777" w:rsidR="00CD4489" w:rsidRDefault="00CD4489"/>
                    <w:p w14:paraId="0AF23597" w14:textId="77777777" w:rsidR="00CD4489" w:rsidRPr="007D5FEA" w:rsidRDefault="00CD4489">
                      <w:pPr>
                        <w:rPr>
                          <w:sz w:val="36"/>
                          <w:szCs w:val="36"/>
                          <w:lang w:val="es-ES"/>
                        </w:rPr>
                      </w:pPr>
                      <w:r w:rsidRPr="007D5FEA">
                        <w:rPr>
                          <w:sz w:val="36"/>
                          <w:szCs w:val="36"/>
                          <w:lang w:val="es-ES"/>
                        </w:rPr>
                        <w:t>Ciclo 2019-2</w:t>
                      </w:r>
                    </w:p>
                    <w:p w14:paraId="08FEA632" w14:textId="77777777" w:rsidR="00CD4489" w:rsidRDefault="00CD4489"/>
                    <w:p w14:paraId="2C3A7274" w14:textId="77777777" w:rsidR="00CD4489" w:rsidRPr="007D5FEA" w:rsidRDefault="00CD4489">
                      <w:pPr>
                        <w:rPr>
                          <w:sz w:val="36"/>
                          <w:szCs w:val="36"/>
                          <w:lang w:val="es-ES"/>
                        </w:rPr>
                      </w:pPr>
                      <w:r w:rsidRPr="007D5FEA">
                        <w:rPr>
                          <w:sz w:val="36"/>
                          <w:szCs w:val="36"/>
                          <w:lang w:val="es-ES"/>
                        </w:rPr>
                        <w:t>Ciclo 2019-2</w:t>
                      </w:r>
                    </w:p>
                    <w:p w14:paraId="59459F03" w14:textId="77777777" w:rsidR="00CD4489" w:rsidRDefault="00CD4489"/>
                    <w:p w14:paraId="5EF20BE2" w14:textId="77777777" w:rsidR="00CD4489" w:rsidRPr="007D5FEA" w:rsidRDefault="00CD4489">
                      <w:pPr>
                        <w:rPr>
                          <w:sz w:val="36"/>
                          <w:szCs w:val="36"/>
                          <w:lang w:val="es-ES"/>
                        </w:rPr>
                      </w:pPr>
                      <w:r w:rsidRPr="007D5FEA">
                        <w:rPr>
                          <w:sz w:val="36"/>
                          <w:szCs w:val="36"/>
                          <w:lang w:val="es-ES"/>
                        </w:rPr>
                        <w:t>Ciclo 2019-2</w:t>
                      </w:r>
                    </w:p>
                    <w:p w14:paraId="06BEB61F" w14:textId="77777777" w:rsidR="00CD4489" w:rsidRDefault="00CD4489"/>
                    <w:p w14:paraId="5D5D6EA5" w14:textId="77777777" w:rsidR="00CD4489" w:rsidRPr="007D5FEA" w:rsidRDefault="00CD4489">
                      <w:pPr>
                        <w:rPr>
                          <w:sz w:val="36"/>
                          <w:szCs w:val="36"/>
                          <w:lang w:val="es-ES"/>
                        </w:rPr>
                      </w:pPr>
                      <w:r w:rsidRPr="007D5FEA">
                        <w:rPr>
                          <w:sz w:val="36"/>
                          <w:szCs w:val="36"/>
                          <w:lang w:val="es-ES"/>
                        </w:rPr>
                        <w:t>Ciclo 2019-2</w:t>
                      </w:r>
                    </w:p>
                    <w:p w14:paraId="646A904C" w14:textId="77777777" w:rsidR="00CD4489" w:rsidRDefault="00CD4489"/>
                    <w:p w14:paraId="672EA413" w14:textId="77777777" w:rsidR="00CD4489" w:rsidRPr="007D5FEA" w:rsidRDefault="00CD4489">
                      <w:pPr>
                        <w:rPr>
                          <w:sz w:val="36"/>
                          <w:szCs w:val="36"/>
                          <w:lang w:val="es-ES"/>
                        </w:rPr>
                      </w:pPr>
                      <w:r w:rsidRPr="007D5FEA">
                        <w:rPr>
                          <w:sz w:val="36"/>
                          <w:szCs w:val="36"/>
                          <w:lang w:val="es-ES"/>
                        </w:rPr>
                        <w:t>Ciclo 2019-2</w:t>
                      </w:r>
                    </w:p>
                    <w:p w14:paraId="03595F66" w14:textId="77777777" w:rsidR="00CD4489" w:rsidRDefault="00CD4489"/>
                    <w:p w14:paraId="16AD6E26" w14:textId="77777777" w:rsidR="00CD4489" w:rsidRPr="007D5FEA" w:rsidRDefault="00CD4489">
                      <w:pPr>
                        <w:rPr>
                          <w:sz w:val="36"/>
                          <w:szCs w:val="36"/>
                          <w:lang w:val="es-ES"/>
                        </w:rPr>
                      </w:pPr>
                      <w:r w:rsidRPr="007D5FEA">
                        <w:rPr>
                          <w:sz w:val="36"/>
                          <w:szCs w:val="36"/>
                          <w:lang w:val="es-ES"/>
                        </w:rPr>
                        <w:t>Ciclo 2019-2</w:t>
                      </w:r>
                    </w:p>
                    <w:p w14:paraId="16677416" w14:textId="77777777" w:rsidR="00CD4489" w:rsidRDefault="00CD4489"/>
                    <w:p w14:paraId="19DD2006" w14:textId="77777777" w:rsidR="00CD4489" w:rsidRPr="007D5FEA" w:rsidRDefault="00CD4489">
                      <w:pPr>
                        <w:rPr>
                          <w:sz w:val="36"/>
                          <w:szCs w:val="36"/>
                          <w:lang w:val="es-ES"/>
                        </w:rPr>
                      </w:pPr>
                      <w:r w:rsidRPr="007D5FEA">
                        <w:rPr>
                          <w:sz w:val="36"/>
                          <w:szCs w:val="36"/>
                          <w:lang w:val="es-ES"/>
                        </w:rPr>
                        <w:t>Ciclo 2019-2</w:t>
                      </w:r>
                    </w:p>
                    <w:p w14:paraId="53224A37" w14:textId="77777777" w:rsidR="00CD4489" w:rsidRDefault="00CD4489"/>
                    <w:p w14:paraId="6585F71F" w14:textId="77777777" w:rsidR="00CD4489" w:rsidRPr="007D5FEA" w:rsidRDefault="00CD4489">
                      <w:pPr>
                        <w:rPr>
                          <w:sz w:val="36"/>
                          <w:szCs w:val="36"/>
                          <w:lang w:val="es-ES"/>
                        </w:rPr>
                      </w:pPr>
                      <w:r w:rsidRPr="007D5FEA">
                        <w:rPr>
                          <w:sz w:val="36"/>
                          <w:szCs w:val="36"/>
                          <w:lang w:val="es-ES"/>
                        </w:rPr>
                        <w:t>Ciclo 2019-2</w:t>
                      </w:r>
                    </w:p>
                    <w:p w14:paraId="5F66439D" w14:textId="77777777" w:rsidR="00CD4489" w:rsidRDefault="00CD4489"/>
                    <w:p w14:paraId="713CD8B1" w14:textId="77777777" w:rsidR="00CD4489" w:rsidRPr="007D5FEA" w:rsidRDefault="00CD4489">
                      <w:pPr>
                        <w:rPr>
                          <w:sz w:val="36"/>
                          <w:szCs w:val="36"/>
                          <w:lang w:val="es-ES"/>
                        </w:rPr>
                      </w:pPr>
                      <w:r w:rsidRPr="007D5FEA">
                        <w:rPr>
                          <w:sz w:val="36"/>
                          <w:szCs w:val="36"/>
                          <w:lang w:val="es-ES"/>
                        </w:rPr>
                        <w:t>Ciclo 2019-2</w:t>
                      </w:r>
                    </w:p>
                    <w:p w14:paraId="4651E567" w14:textId="77777777" w:rsidR="00CD4489" w:rsidRDefault="00CD4489"/>
                    <w:p w14:paraId="4EDA77DC" w14:textId="77777777" w:rsidR="00CD4489" w:rsidRPr="007D5FEA" w:rsidRDefault="00CD4489">
                      <w:pPr>
                        <w:rPr>
                          <w:sz w:val="36"/>
                          <w:szCs w:val="36"/>
                          <w:lang w:val="es-ES"/>
                        </w:rPr>
                      </w:pPr>
                      <w:r w:rsidRPr="007D5FEA">
                        <w:rPr>
                          <w:sz w:val="36"/>
                          <w:szCs w:val="36"/>
                          <w:lang w:val="es-ES"/>
                        </w:rPr>
                        <w:t>Ciclo 2019-2</w:t>
                      </w:r>
                    </w:p>
                    <w:p w14:paraId="2E350BCA" w14:textId="77777777" w:rsidR="00CD4489" w:rsidRDefault="00CD4489"/>
                    <w:p w14:paraId="44120831" w14:textId="77777777" w:rsidR="00CD4489" w:rsidRPr="007D5FEA" w:rsidRDefault="00CD4489">
                      <w:pPr>
                        <w:rPr>
                          <w:sz w:val="36"/>
                          <w:szCs w:val="36"/>
                          <w:lang w:val="es-ES"/>
                        </w:rPr>
                      </w:pPr>
                      <w:r w:rsidRPr="007D5FEA">
                        <w:rPr>
                          <w:sz w:val="36"/>
                          <w:szCs w:val="36"/>
                          <w:lang w:val="es-ES"/>
                        </w:rPr>
                        <w:t>Ciclo 2019-2</w:t>
                      </w:r>
                    </w:p>
                    <w:p w14:paraId="02D12868" w14:textId="77777777" w:rsidR="00CD4489" w:rsidRDefault="00CD4489"/>
                    <w:p w14:paraId="2D07C0C6" w14:textId="77777777" w:rsidR="00CD4489" w:rsidRPr="007D5FEA" w:rsidRDefault="00CD4489">
                      <w:pPr>
                        <w:rPr>
                          <w:sz w:val="36"/>
                          <w:szCs w:val="36"/>
                          <w:lang w:val="es-ES"/>
                        </w:rPr>
                      </w:pPr>
                      <w:r w:rsidRPr="007D5FEA">
                        <w:rPr>
                          <w:sz w:val="36"/>
                          <w:szCs w:val="36"/>
                          <w:lang w:val="es-ES"/>
                        </w:rPr>
                        <w:t>Ciclo 2019-2</w:t>
                      </w:r>
                    </w:p>
                    <w:p w14:paraId="1D7B3F1B" w14:textId="77777777" w:rsidR="00CD4489" w:rsidRDefault="00CD4489"/>
                    <w:p w14:paraId="1C30AAC1" w14:textId="77777777" w:rsidR="00CD4489" w:rsidRPr="007D5FEA" w:rsidRDefault="00CD4489">
                      <w:pPr>
                        <w:rPr>
                          <w:sz w:val="36"/>
                          <w:szCs w:val="36"/>
                          <w:lang w:val="es-ES"/>
                        </w:rPr>
                      </w:pPr>
                      <w:r w:rsidRPr="007D5FEA">
                        <w:rPr>
                          <w:sz w:val="36"/>
                          <w:szCs w:val="36"/>
                          <w:lang w:val="es-ES"/>
                        </w:rPr>
                        <w:t>Ciclo 2019-2</w:t>
                      </w:r>
                    </w:p>
                    <w:p w14:paraId="12136D95" w14:textId="77777777" w:rsidR="00CD4489" w:rsidRDefault="00CD4489"/>
                    <w:p w14:paraId="0E5F9AD7" w14:textId="77777777" w:rsidR="00CD4489" w:rsidRPr="007D5FEA" w:rsidRDefault="00CD4489">
                      <w:pPr>
                        <w:rPr>
                          <w:sz w:val="36"/>
                          <w:szCs w:val="36"/>
                          <w:lang w:val="es-ES"/>
                        </w:rPr>
                      </w:pPr>
                      <w:r w:rsidRPr="007D5FEA">
                        <w:rPr>
                          <w:sz w:val="36"/>
                          <w:szCs w:val="36"/>
                          <w:lang w:val="es-ES"/>
                        </w:rPr>
                        <w:t>Ciclo 2019-2</w:t>
                      </w:r>
                    </w:p>
                    <w:p w14:paraId="04C3D5F1" w14:textId="77777777" w:rsidR="00CD4489" w:rsidRDefault="00CD4489"/>
                    <w:p w14:paraId="67F33BFD" w14:textId="77777777" w:rsidR="00CD4489" w:rsidRPr="007D5FEA" w:rsidRDefault="00CD4489">
                      <w:pPr>
                        <w:rPr>
                          <w:sz w:val="36"/>
                          <w:szCs w:val="36"/>
                          <w:lang w:val="es-ES"/>
                        </w:rPr>
                      </w:pPr>
                      <w:r w:rsidRPr="007D5FEA">
                        <w:rPr>
                          <w:sz w:val="36"/>
                          <w:szCs w:val="36"/>
                          <w:lang w:val="es-ES"/>
                        </w:rPr>
                        <w:t>Ciclo 2019-2</w:t>
                      </w:r>
                    </w:p>
                    <w:p w14:paraId="79515703" w14:textId="77777777" w:rsidR="00CD4489" w:rsidRDefault="00CD4489"/>
                    <w:p w14:paraId="408402D4" w14:textId="77777777" w:rsidR="00CD4489" w:rsidRPr="007D5FEA" w:rsidRDefault="00CD4489">
                      <w:pPr>
                        <w:rPr>
                          <w:sz w:val="36"/>
                          <w:szCs w:val="36"/>
                          <w:lang w:val="es-ES"/>
                        </w:rPr>
                      </w:pPr>
                      <w:r w:rsidRPr="007D5FEA">
                        <w:rPr>
                          <w:sz w:val="36"/>
                          <w:szCs w:val="36"/>
                          <w:lang w:val="es-ES"/>
                        </w:rPr>
                        <w:t>Ciclo 2019-2</w:t>
                      </w:r>
                    </w:p>
                    <w:p w14:paraId="236D58DB" w14:textId="77777777" w:rsidR="00CD4489" w:rsidRDefault="00CD4489"/>
                    <w:p w14:paraId="34F69B3B" w14:textId="77777777" w:rsidR="00CD4489" w:rsidRPr="007D5FEA" w:rsidRDefault="00CD4489">
                      <w:pPr>
                        <w:rPr>
                          <w:sz w:val="36"/>
                          <w:szCs w:val="36"/>
                          <w:lang w:val="es-ES"/>
                        </w:rPr>
                      </w:pPr>
                      <w:r w:rsidRPr="007D5FEA">
                        <w:rPr>
                          <w:sz w:val="36"/>
                          <w:szCs w:val="36"/>
                          <w:lang w:val="es-ES"/>
                        </w:rPr>
                        <w:t>Ciclo 2019-2</w:t>
                      </w:r>
                    </w:p>
                    <w:p w14:paraId="73ADFFD2" w14:textId="77777777" w:rsidR="00CD4489" w:rsidRDefault="00CD4489"/>
                    <w:p w14:paraId="753C0FE0" w14:textId="77777777" w:rsidR="00CD4489" w:rsidRPr="007D5FEA" w:rsidRDefault="00CD4489">
                      <w:pPr>
                        <w:rPr>
                          <w:sz w:val="36"/>
                          <w:szCs w:val="36"/>
                          <w:lang w:val="es-ES"/>
                        </w:rPr>
                      </w:pPr>
                      <w:r w:rsidRPr="007D5FEA">
                        <w:rPr>
                          <w:sz w:val="36"/>
                          <w:szCs w:val="36"/>
                          <w:lang w:val="es-ES"/>
                        </w:rPr>
                        <w:t>Ciclo 2019-2</w:t>
                      </w:r>
                    </w:p>
                    <w:p w14:paraId="1C39F67E" w14:textId="77777777" w:rsidR="00CD4489" w:rsidRDefault="00CD4489"/>
                    <w:p w14:paraId="76B20BD3" w14:textId="77777777" w:rsidR="00CD4489" w:rsidRPr="007D5FEA" w:rsidRDefault="00CD4489">
                      <w:pPr>
                        <w:rPr>
                          <w:sz w:val="36"/>
                          <w:szCs w:val="36"/>
                          <w:lang w:val="es-ES"/>
                        </w:rPr>
                      </w:pPr>
                      <w:r w:rsidRPr="007D5FEA">
                        <w:rPr>
                          <w:sz w:val="36"/>
                          <w:szCs w:val="36"/>
                          <w:lang w:val="es-ES"/>
                        </w:rPr>
                        <w:t>Ciclo 2019-2</w:t>
                      </w:r>
                    </w:p>
                    <w:p w14:paraId="277C8581" w14:textId="77777777" w:rsidR="00CD4489" w:rsidRDefault="00CD4489"/>
                    <w:p w14:paraId="6F1A7669" w14:textId="77777777" w:rsidR="00CD4489" w:rsidRPr="007D5FEA" w:rsidRDefault="00CD4489">
                      <w:pPr>
                        <w:rPr>
                          <w:sz w:val="36"/>
                          <w:szCs w:val="36"/>
                          <w:lang w:val="es-ES"/>
                        </w:rPr>
                      </w:pPr>
                      <w:r w:rsidRPr="007D5FEA">
                        <w:rPr>
                          <w:sz w:val="36"/>
                          <w:szCs w:val="36"/>
                          <w:lang w:val="es-ES"/>
                        </w:rPr>
                        <w:t>Ciclo 2019-2</w:t>
                      </w:r>
                    </w:p>
                    <w:p w14:paraId="653D7E19" w14:textId="77777777" w:rsidR="00CD4489" w:rsidRDefault="00CD4489"/>
                    <w:p w14:paraId="031B6AEA" w14:textId="77777777" w:rsidR="00CD4489" w:rsidRPr="007D5FEA" w:rsidRDefault="00CD4489">
                      <w:pPr>
                        <w:rPr>
                          <w:sz w:val="36"/>
                          <w:szCs w:val="36"/>
                          <w:lang w:val="es-ES"/>
                        </w:rPr>
                      </w:pPr>
                      <w:r w:rsidRPr="007D5FEA">
                        <w:rPr>
                          <w:sz w:val="36"/>
                          <w:szCs w:val="36"/>
                          <w:lang w:val="es-ES"/>
                        </w:rPr>
                        <w:t>Ciclo 2019-2</w:t>
                      </w:r>
                    </w:p>
                    <w:p w14:paraId="4DE140B7" w14:textId="77777777" w:rsidR="00CD4489" w:rsidRDefault="00CD4489"/>
                    <w:p w14:paraId="557C7EAE" w14:textId="77777777" w:rsidR="00CD4489" w:rsidRPr="007D5FEA" w:rsidRDefault="00CD4489">
                      <w:pPr>
                        <w:rPr>
                          <w:sz w:val="36"/>
                          <w:szCs w:val="36"/>
                          <w:lang w:val="es-ES"/>
                        </w:rPr>
                      </w:pPr>
                      <w:r w:rsidRPr="007D5FEA">
                        <w:rPr>
                          <w:sz w:val="36"/>
                          <w:szCs w:val="36"/>
                          <w:lang w:val="es-ES"/>
                        </w:rPr>
                        <w:t>Ciclo 2019-2</w:t>
                      </w:r>
                    </w:p>
                    <w:p w14:paraId="2414ADA8" w14:textId="77777777" w:rsidR="00CD4489" w:rsidRDefault="00CD4489"/>
                    <w:p w14:paraId="4856D4B5" w14:textId="77777777" w:rsidR="00CD4489" w:rsidRPr="007D5FEA" w:rsidRDefault="00CD4489">
                      <w:pPr>
                        <w:rPr>
                          <w:sz w:val="36"/>
                          <w:szCs w:val="36"/>
                          <w:lang w:val="es-ES"/>
                        </w:rPr>
                      </w:pPr>
                      <w:r w:rsidRPr="007D5FEA">
                        <w:rPr>
                          <w:sz w:val="36"/>
                          <w:szCs w:val="36"/>
                          <w:lang w:val="es-ES"/>
                        </w:rPr>
                        <w:t>Ciclo 2019-2</w:t>
                      </w:r>
                    </w:p>
                    <w:p w14:paraId="462AF2F4" w14:textId="77777777" w:rsidR="00CD4489" w:rsidRDefault="00CD4489"/>
                    <w:p w14:paraId="78B75440" w14:textId="77777777" w:rsidR="00CD4489" w:rsidRPr="007D5FEA" w:rsidRDefault="00CD4489">
                      <w:pPr>
                        <w:rPr>
                          <w:sz w:val="36"/>
                          <w:szCs w:val="36"/>
                          <w:lang w:val="es-ES"/>
                        </w:rPr>
                      </w:pPr>
                      <w:r w:rsidRPr="007D5FEA">
                        <w:rPr>
                          <w:sz w:val="36"/>
                          <w:szCs w:val="36"/>
                          <w:lang w:val="es-ES"/>
                        </w:rPr>
                        <w:t>Ciclo 2019-2</w:t>
                      </w:r>
                    </w:p>
                    <w:p w14:paraId="2C2824BF" w14:textId="77777777" w:rsidR="00CD4489" w:rsidRDefault="00CD4489"/>
                    <w:p w14:paraId="1B1672DB" w14:textId="77777777" w:rsidR="00CD4489" w:rsidRPr="007D5FEA" w:rsidRDefault="00CD4489">
                      <w:pPr>
                        <w:rPr>
                          <w:sz w:val="36"/>
                          <w:szCs w:val="36"/>
                          <w:lang w:val="es-ES"/>
                        </w:rPr>
                      </w:pPr>
                      <w:r w:rsidRPr="007D5FEA">
                        <w:rPr>
                          <w:sz w:val="36"/>
                          <w:szCs w:val="36"/>
                          <w:lang w:val="es-ES"/>
                        </w:rPr>
                        <w:t>Ciclo 2019-2</w:t>
                      </w:r>
                    </w:p>
                    <w:p w14:paraId="4740E944" w14:textId="77777777" w:rsidR="00CD4489" w:rsidRDefault="00CD4489"/>
                    <w:p w14:paraId="2041A7E7" w14:textId="77777777" w:rsidR="00CD4489" w:rsidRPr="007D5FEA" w:rsidRDefault="00CD4489">
                      <w:pPr>
                        <w:rPr>
                          <w:sz w:val="36"/>
                          <w:szCs w:val="36"/>
                          <w:lang w:val="es-ES"/>
                        </w:rPr>
                      </w:pPr>
                      <w:r w:rsidRPr="007D5FEA">
                        <w:rPr>
                          <w:sz w:val="36"/>
                          <w:szCs w:val="36"/>
                          <w:lang w:val="es-ES"/>
                        </w:rPr>
                        <w:t>Ciclo 2019-2</w:t>
                      </w:r>
                    </w:p>
                    <w:p w14:paraId="11D3065D" w14:textId="77777777" w:rsidR="00CD4489" w:rsidRDefault="00CD4489"/>
                    <w:p w14:paraId="67A7CF29" w14:textId="77777777" w:rsidR="00CD4489" w:rsidRPr="007D5FEA" w:rsidRDefault="00CD4489">
                      <w:pPr>
                        <w:rPr>
                          <w:sz w:val="36"/>
                          <w:szCs w:val="36"/>
                          <w:lang w:val="es-ES"/>
                        </w:rPr>
                      </w:pPr>
                      <w:r w:rsidRPr="007D5FEA">
                        <w:rPr>
                          <w:sz w:val="36"/>
                          <w:szCs w:val="36"/>
                          <w:lang w:val="es-ES"/>
                        </w:rPr>
                        <w:t>Ciclo 2019-2</w:t>
                      </w:r>
                    </w:p>
                    <w:p w14:paraId="2BC34CA2" w14:textId="77777777" w:rsidR="00CD4489" w:rsidRDefault="00CD4489"/>
                    <w:p w14:paraId="7E5FBC8A" w14:textId="77777777" w:rsidR="00CD4489" w:rsidRPr="007D5FEA" w:rsidRDefault="00CD4489">
                      <w:pPr>
                        <w:rPr>
                          <w:sz w:val="36"/>
                          <w:szCs w:val="36"/>
                          <w:lang w:val="es-ES"/>
                        </w:rPr>
                      </w:pPr>
                      <w:r w:rsidRPr="007D5FEA">
                        <w:rPr>
                          <w:sz w:val="36"/>
                          <w:szCs w:val="36"/>
                          <w:lang w:val="es-ES"/>
                        </w:rPr>
                        <w:t>Ciclo 2019-2</w:t>
                      </w:r>
                    </w:p>
                    <w:p w14:paraId="39D0E43B" w14:textId="77777777" w:rsidR="00CD4489" w:rsidRDefault="00CD4489"/>
                    <w:p w14:paraId="1DD08D11" w14:textId="77777777" w:rsidR="00CD4489" w:rsidRPr="007D5FEA" w:rsidRDefault="00CD4489">
                      <w:pPr>
                        <w:rPr>
                          <w:sz w:val="36"/>
                          <w:szCs w:val="36"/>
                          <w:lang w:val="es-ES"/>
                        </w:rPr>
                      </w:pPr>
                      <w:r w:rsidRPr="007D5FEA">
                        <w:rPr>
                          <w:sz w:val="36"/>
                          <w:szCs w:val="36"/>
                          <w:lang w:val="es-ES"/>
                        </w:rPr>
                        <w:t>Ciclo 2019-2</w:t>
                      </w:r>
                    </w:p>
                    <w:p w14:paraId="64C092A6" w14:textId="77777777" w:rsidR="00CD4489" w:rsidRDefault="00CD4489"/>
                    <w:p w14:paraId="4AC6E377" w14:textId="77777777" w:rsidR="00CD4489" w:rsidRPr="007D5FEA" w:rsidRDefault="00CD4489">
                      <w:pPr>
                        <w:rPr>
                          <w:sz w:val="36"/>
                          <w:szCs w:val="36"/>
                          <w:lang w:val="es-ES"/>
                        </w:rPr>
                      </w:pPr>
                      <w:r w:rsidRPr="007D5FEA">
                        <w:rPr>
                          <w:sz w:val="36"/>
                          <w:szCs w:val="36"/>
                          <w:lang w:val="es-ES"/>
                        </w:rPr>
                        <w:t>Ciclo 2019-2</w:t>
                      </w:r>
                    </w:p>
                    <w:p w14:paraId="4B111B0E" w14:textId="77777777" w:rsidR="00CD4489" w:rsidRDefault="00CD4489"/>
                    <w:p w14:paraId="6A47C538" w14:textId="77777777" w:rsidR="00CD4489" w:rsidRPr="007D5FEA" w:rsidRDefault="00CD4489">
                      <w:pPr>
                        <w:rPr>
                          <w:sz w:val="36"/>
                          <w:szCs w:val="36"/>
                          <w:lang w:val="es-ES"/>
                        </w:rPr>
                      </w:pPr>
                      <w:r w:rsidRPr="007D5FEA">
                        <w:rPr>
                          <w:sz w:val="36"/>
                          <w:szCs w:val="36"/>
                          <w:lang w:val="es-ES"/>
                        </w:rPr>
                        <w:t>Ciclo 2019-2</w:t>
                      </w:r>
                    </w:p>
                    <w:p w14:paraId="5E65ED14" w14:textId="77777777" w:rsidR="00CD4489" w:rsidRDefault="00CD4489"/>
                    <w:p w14:paraId="0744FC26" w14:textId="77777777" w:rsidR="00CD4489" w:rsidRPr="007D5FEA" w:rsidRDefault="00CD4489">
                      <w:pPr>
                        <w:rPr>
                          <w:sz w:val="36"/>
                          <w:szCs w:val="36"/>
                          <w:lang w:val="es-ES"/>
                        </w:rPr>
                      </w:pPr>
                      <w:r w:rsidRPr="007D5FEA">
                        <w:rPr>
                          <w:sz w:val="36"/>
                          <w:szCs w:val="36"/>
                          <w:lang w:val="es-ES"/>
                        </w:rPr>
                        <w:t>Ciclo 2019-2</w:t>
                      </w:r>
                    </w:p>
                    <w:p w14:paraId="7C89F626" w14:textId="77777777" w:rsidR="00CD4489" w:rsidRDefault="00CD4489"/>
                    <w:p w14:paraId="53B5006C" w14:textId="77777777" w:rsidR="00CD4489" w:rsidRPr="007D5FEA" w:rsidRDefault="00CD4489">
                      <w:pPr>
                        <w:rPr>
                          <w:sz w:val="36"/>
                          <w:szCs w:val="36"/>
                          <w:lang w:val="es-ES"/>
                        </w:rPr>
                      </w:pPr>
                      <w:r w:rsidRPr="007D5FEA">
                        <w:rPr>
                          <w:sz w:val="36"/>
                          <w:szCs w:val="36"/>
                          <w:lang w:val="es-ES"/>
                        </w:rPr>
                        <w:t>Ciclo 2019-2</w:t>
                      </w:r>
                    </w:p>
                    <w:p w14:paraId="61DE095F" w14:textId="77777777" w:rsidR="00CD4489" w:rsidRDefault="00CD4489"/>
                    <w:p w14:paraId="1E1A6F0F" w14:textId="77777777" w:rsidR="00CD4489" w:rsidRPr="007D5FEA" w:rsidRDefault="00CD4489">
                      <w:pPr>
                        <w:rPr>
                          <w:sz w:val="36"/>
                          <w:szCs w:val="36"/>
                          <w:lang w:val="es-ES"/>
                        </w:rPr>
                      </w:pPr>
                      <w:r w:rsidRPr="007D5FEA">
                        <w:rPr>
                          <w:sz w:val="36"/>
                          <w:szCs w:val="36"/>
                          <w:lang w:val="es-ES"/>
                        </w:rPr>
                        <w:t>Ciclo 2019-2</w:t>
                      </w:r>
                    </w:p>
                    <w:p w14:paraId="77235B5A" w14:textId="77777777" w:rsidR="00CD4489" w:rsidRDefault="00CD4489"/>
                    <w:p w14:paraId="227481C9" w14:textId="77777777" w:rsidR="00CD4489" w:rsidRPr="007D5FEA" w:rsidRDefault="00CD4489">
                      <w:pPr>
                        <w:rPr>
                          <w:sz w:val="36"/>
                          <w:szCs w:val="36"/>
                          <w:lang w:val="es-ES"/>
                        </w:rPr>
                      </w:pPr>
                      <w:r w:rsidRPr="007D5FEA">
                        <w:rPr>
                          <w:sz w:val="36"/>
                          <w:szCs w:val="36"/>
                          <w:lang w:val="es-ES"/>
                        </w:rPr>
                        <w:t>Ciclo 2019-2</w:t>
                      </w:r>
                    </w:p>
                    <w:p w14:paraId="6AA3B9AF" w14:textId="77777777" w:rsidR="00CD4489" w:rsidRDefault="00CD4489"/>
                    <w:p w14:paraId="26175B39" w14:textId="77777777" w:rsidR="00CD4489" w:rsidRPr="007D5FEA" w:rsidRDefault="00CD4489">
                      <w:pPr>
                        <w:rPr>
                          <w:sz w:val="36"/>
                          <w:szCs w:val="36"/>
                          <w:lang w:val="es-ES"/>
                        </w:rPr>
                      </w:pPr>
                      <w:r w:rsidRPr="007D5FEA">
                        <w:rPr>
                          <w:sz w:val="36"/>
                          <w:szCs w:val="36"/>
                          <w:lang w:val="es-ES"/>
                        </w:rPr>
                        <w:t>Ciclo 2019-2</w:t>
                      </w:r>
                    </w:p>
                    <w:p w14:paraId="69135BB7" w14:textId="77777777" w:rsidR="00CD4489" w:rsidRDefault="00CD4489"/>
                    <w:p w14:paraId="26B27CA9" w14:textId="77777777" w:rsidR="00CD4489" w:rsidRPr="007D5FEA" w:rsidRDefault="00CD4489">
                      <w:pPr>
                        <w:rPr>
                          <w:sz w:val="36"/>
                          <w:szCs w:val="36"/>
                          <w:lang w:val="es-ES"/>
                        </w:rPr>
                      </w:pPr>
                      <w:r w:rsidRPr="007D5FEA">
                        <w:rPr>
                          <w:sz w:val="36"/>
                          <w:szCs w:val="36"/>
                          <w:lang w:val="es-ES"/>
                        </w:rPr>
                        <w:t>Ciclo 2019-2</w:t>
                      </w:r>
                    </w:p>
                    <w:p w14:paraId="28651891" w14:textId="77777777" w:rsidR="00CD4489" w:rsidRDefault="00CD4489"/>
                    <w:p w14:paraId="496C3CDB" w14:textId="77777777" w:rsidR="00CD4489" w:rsidRPr="007D5FEA" w:rsidRDefault="00CD4489">
                      <w:pPr>
                        <w:rPr>
                          <w:sz w:val="36"/>
                          <w:szCs w:val="36"/>
                          <w:lang w:val="es-ES"/>
                        </w:rPr>
                      </w:pPr>
                      <w:r w:rsidRPr="007D5FEA">
                        <w:rPr>
                          <w:sz w:val="36"/>
                          <w:szCs w:val="36"/>
                          <w:lang w:val="es-ES"/>
                        </w:rPr>
                        <w:t>Ciclo 2019-2</w:t>
                      </w:r>
                    </w:p>
                    <w:p w14:paraId="586770A7" w14:textId="77777777" w:rsidR="00CD4489" w:rsidRDefault="00CD4489"/>
                    <w:p w14:paraId="1359A15E" w14:textId="77777777" w:rsidR="00CD4489" w:rsidRPr="007D5FEA" w:rsidRDefault="00CD4489">
                      <w:pPr>
                        <w:rPr>
                          <w:sz w:val="36"/>
                          <w:szCs w:val="36"/>
                          <w:lang w:val="es-ES"/>
                        </w:rPr>
                      </w:pPr>
                      <w:r w:rsidRPr="007D5FEA">
                        <w:rPr>
                          <w:sz w:val="36"/>
                          <w:szCs w:val="36"/>
                          <w:lang w:val="es-ES"/>
                        </w:rPr>
                        <w:t>Ciclo 2019-2</w:t>
                      </w:r>
                    </w:p>
                    <w:p w14:paraId="70905FCC" w14:textId="77777777" w:rsidR="00CD4489" w:rsidRDefault="00CD4489"/>
                    <w:p w14:paraId="6DB80E57" w14:textId="77777777" w:rsidR="00CD4489" w:rsidRPr="007D5FEA" w:rsidRDefault="00CD4489">
                      <w:pPr>
                        <w:rPr>
                          <w:sz w:val="36"/>
                          <w:szCs w:val="36"/>
                          <w:lang w:val="es-ES"/>
                        </w:rPr>
                      </w:pPr>
                      <w:r w:rsidRPr="007D5FEA">
                        <w:rPr>
                          <w:sz w:val="36"/>
                          <w:szCs w:val="36"/>
                          <w:lang w:val="es-ES"/>
                        </w:rPr>
                        <w:t>Ciclo 2019-2</w:t>
                      </w:r>
                    </w:p>
                    <w:p w14:paraId="490B1BE9" w14:textId="77777777" w:rsidR="00CD4489" w:rsidRDefault="00CD4489"/>
                    <w:p w14:paraId="4A3AA0AC" w14:textId="77777777" w:rsidR="00CD4489" w:rsidRPr="007D5FEA" w:rsidRDefault="00CD4489">
                      <w:pPr>
                        <w:rPr>
                          <w:sz w:val="36"/>
                          <w:szCs w:val="36"/>
                          <w:lang w:val="es-ES"/>
                        </w:rPr>
                      </w:pPr>
                      <w:r w:rsidRPr="007D5FEA">
                        <w:rPr>
                          <w:sz w:val="36"/>
                          <w:szCs w:val="36"/>
                          <w:lang w:val="es-ES"/>
                        </w:rPr>
                        <w:t>Ciclo 2019-2</w:t>
                      </w:r>
                    </w:p>
                    <w:p w14:paraId="4632B6F5" w14:textId="77777777" w:rsidR="00CD4489" w:rsidRDefault="00CD4489"/>
                    <w:p w14:paraId="22A1B1FE" w14:textId="77777777" w:rsidR="00CD4489" w:rsidRPr="007D5FEA" w:rsidRDefault="00CD4489">
                      <w:pPr>
                        <w:rPr>
                          <w:sz w:val="36"/>
                          <w:szCs w:val="36"/>
                          <w:lang w:val="es-ES"/>
                        </w:rPr>
                      </w:pPr>
                      <w:r w:rsidRPr="007D5FEA">
                        <w:rPr>
                          <w:sz w:val="36"/>
                          <w:szCs w:val="36"/>
                          <w:lang w:val="es-ES"/>
                        </w:rPr>
                        <w:t>Ciclo 2019-2</w:t>
                      </w:r>
                    </w:p>
                    <w:p w14:paraId="303620B6" w14:textId="77777777" w:rsidR="00CD4489" w:rsidRDefault="00CD4489"/>
                    <w:p w14:paraId="2791ABE1" w14:textId="77777777" w:rsidR="00CD4489" w:rsidRPr="007D5FEA" w:rsidRDefault="00CD4489">
                      <w:pPr>
                        <w:rPr>
                          <w:sz w:val="36"/>
                          <w:szCs w:val="36"/>
                          <w:lang w:val="es-ES"/>
                        </w:rPr>
                      </w:pPr>
                      <w:r w:rsidRPr="007D5FEA">
                        <w:rPr>
                          <w:sz w:val="36"/>
                          <w:szCs w:val="36"/>
                          <w:lang w:val="es-ES"/>
                        </w:rPr>
                        <w:t>Ciclo 2019-2</w:t>
                      </w:r>
                    </w:p>
                    <w:p w14:paraId="1A7B8E56" w14:textId="77777777" w:rsidR="00CD4489" w:rsidRDefault="00CD4489"/>
                    <w:p w14:paraId="11104A8B" w14:textId="77777777" w:rsidR="00CD4489" w:rsidRPr="007D5FEA" w:rsidRDefault="00CD4489">
                      <w:pPr>
                        <w:rPr>
                          <w:sz w:val="36"/>
                          <w:szCs w:val="36"/>
                          <w:lang w:val="es-ES"/>
                        </w:rPr>
                      </w:pPr>
                      <w:r w:rsidRPr="007D5FEA">
                        <w:rPr>
                          <w:sz w:val="36"/>
                          <w:szCs w:val="36"/>
                          <w:lang w:val="es-ES"/>
                        </w:rPr>
                        <w:t>Ciclo 2019-2</w:t>
                      </w:r>
                    </w:p>
                    <w:p w14:paraId="39086D0B" w14:textId="77777777" w:rsidR="00CD4489" w:rsidRDefault="00CD4489"/>
                    <w:p w14:paraId="134C21D4" w14:textId="77777777" w:rsidR="00CD4489" w:rsidRPr="007D5FEA" w:rsidRDefault="00CD4489">
                      <w:pPr>
                        <w:rPr>
                          <w:sz w:val="36"/>
                          <w:szCs w:val="36"/>
                          <w:lang w:val="es-ES"/>
                        </w:rPr>
                      </w:pPr>
                      <w:r w:rsidRPr="007D5FEA">
                        <w:rPr>
                          <w:sz w:val="36"/>
                          <w:szCs w:val="36"/>
                          <w:lang w:val="es-ES"/>
                        </w:rPr>
                        <w:t>Ciclo 2019-2</w:t>
                      </w:r>
                    </w:p>
                    <w:p w14:paraId="6ABA8BE5" w14:textId="77777777" w:rsidR="00CD4489" w:rsidRDefault="00CD4489"/>
                    <w:p w14:paraId="1195ADC8" w14:textId="77777777" w:rsidR="00CD4489" w:rsidRPr="007D5FEA" w:rsidRDefault="00CD4489">
                      <w:pPr>
                        <w:rPr>
                          <w:sz w:val="36"/>
                          <w:szCs w:val="36"/>
                          <w:lang w:val="es-ES"/>
                        </w:rPr>
                      </w:pPr>
                      <w:r w:rsidRPr="007D5FEA">
                        <w:rPr>
                          <w:sz w:val="36"/>
                          <w:szCs w:val="36"/>
                          <w:lang w:val="es-ES"/>
                        </w:rPr>
                        <w:t>Ciclo 2019-2</w:t>
                      </w:r>
                    </w:p>
                    <w:p w14:paraId="3638801D" w14:textId="77777777" w:rsidR="00CD4489" w:rsidRDefault="00CD4489"/>
                    <w:p w14:paraId="3097A3B1" w14:textId="77777777" w:rsidR="00CD4489" w:rsidRPr="007D5FEA" w:rsidRDefault="00CD4489">
                      <w:pPr>
                        <w:rPr>
                          <w:sz w:val="36"/>
                          <w:szCs w:val="36"/>
                          <w:lang w:val="es-ES"/>
                        </w:rPr>
                      </w:pPr>
                      <w:r w:rsidRPr="007D5FEA">
                        <w:rPr>
                          <w:sz w:val="36"/>
                          <w:szCs w:val="36"/>
                          <w:lang w:val="es-ES"/>
                        </w:rPr>
                        <w:t>Ciclo 2019-2</w:t>
                      </w:r>
                    </w:p>
                    <w:p w14:paraId="446F77E5" w14:textId="77777777" w:rsidR="00CD4489" w:rsidRDefault="00CD4489"/>
                    <w:p w14:paraId="035767AF" w14:textId="77777777" w:rsidR="00CD4489" w:rsidRPr="007D5FEA" w:rsidRDefault="00CD4489">
                      <w:pPr>
                        <w:rPr>
                          <w:sz w:val="36"/>
                          <w:szCs w:val="36"/>
                          <w:lang w:val="es-ES"/>
                        </w:rPr>
                      </w:pPr>
                      <w:r w:rsidRPr="007D5FEA">
                        <w:rPr>
                          <w:sz w:val="36"/>
                          <w:szCs w:val="36"/>
                          <w:lang w:val="es-ES"/>
                        </w:rPr>
                        <w:t>Ciclo 2019-2</w:t>
                      </w:r>
                    </w:p>
                    <w:p w14:paraId="4B314FBC" w14:textId="77777777" w:rsidR="00CD4489" w:rsidRDefault="00CD4489"/>
                    <w:p w14:paraId="3DCCAAC0" w14:textId="77777777" w:rsidR="00CD4489" w:rsidRPr="007D5FEA" w:rsidRDefault="00CD4489">
                      <w:pPr>
                        <w:rPr>
                          <w:sz w:val="36"/>
                          <w:szCs w:val="36"/>
                          <w:lang w:val="es-ES"/>
                        </w:rPr>
                      </w:pPr>
                      <w:r w:rsidRPr="007D5FEA">
                        <w:rPr>
                          <w:sz w:val="36"/>
                          <w:szCs w:val="36"/>
                          <w:lang w:val="es-ES"/>
                        </w:rPr>
                        <w:t>Ciclo 2019-2</w:t>
                      </w:r>
                    </w:p>
                    <w:p w14:paraId="6FBF5E37" w14:textId="77777777" w:rsidR="00CD4489" w:rsidRDefault="00CD4489"/>
                    <w:p w14:paraId="1B8E5559" w14:textId="77777777" w:rsidR="00CD4489" w:rsidRPr="007D5FEA" w:rsidRDefault="00CD4489">
                      <w:pPr>
                        <w:rPr>
                          <w:sz w:val="36"/>
                          <w:szCs w:val="36"/>
                          <w:lang w:val="es-ES"/>
                        </w:rPr>
                      </w:pPr>
                      <w:r w:rsidRPr="007D5FEA">
                        <w:rPr>
                          <w:sz w:val="36"/>
                          <w:szCs w:val="36"/>
                          <w:lang w:val="es-ES"/>
                        </w:rPr>
                        <w:t>Ciclo 2019-2</w:t>
                      </w:r>
                    </w:p>
                    <w:p w14:paraId="3E6D0A6E" w14:textId="77777777" w:rsidR="00CD4489" w:rsidRDefault="00CD4489"/>
                    <w:p w14:paraId="7835E24B" w14:textId="77777777" w:rsidR="00CD4489" w:rsidRPr="007D5FEA" w:rsidRDefault="00CD4489">
                      <w:pPr>
                        <w:rPr>
                          <w:sz w:val="36"/>
                          <w:szCs w:val="36"/>
                          <w:lang w:val="es-ES"/>
                        </w:rPr>
                      </w:pPr>
                      <w:r w:rsidRPr="007D5FEA">
                        <w:rPr>
                          <w:sz w:val="36"/>
                          <w:szCs w:val="36"/>
                          <w:lang w:val="es-ES"/>
                        </w:rPr>
                        <w:t>Ciclo 2019-2</w:t>
                      </w:r>
                    </w:p>
                    <w:p w14:paraId="46374A43" w14:textId="77777777" w:rsidR="00CD4489" w:rsidRDefault="00CD4489"/>
                    <w:p w14:paraId="5228BF49" w14:textId="77777777" w:rsidR="00CD4489" w:rsidRPr="007D5FEA" w:rsidRDefault="00CD4489">
                      <w:pPr>
                        <w:rPr>
                          <w:sz w:val="36"/>
                          <w:szCs w:val="36"/>
                          <w:lang w:val="es-ES"/>
                        </w:rPr>
                      </w:pPr>
                      <w:r w:rsidRPr="007D5FEA">
                        <w:rPr>
                          <w:sz w:val="36"/>
                          <w:szCs w:val="36"/>
                          <w:lang w:val="es-ES"/>
                        </w:rPr>
                        <w:t>Ciclo 2019-2</w:t>
                      </w:r>
                    </w:p>
                    <w:p w14:paraId="003F3049" w14:textId="77777777" w:rsidR="00CD4489" w:rsidRDefault="00CD4489"/>
                    <w:p w14:paraId="132C0F0E" w14:textId="77777777" w:rsidR="00CD4489" w:rsidRPr="007D5FEA" w:rsidRDefault="00CD4489">
                      <w:pPr>
                        <w:rPr>
                          <w:sz w:val="36"/>
                          <w:szCs w:val="36"/>
                          <w:lang w:val="es-ES"/>
                        </w:rPr>
                      </w:pPr>
                      <w:r w:rsidRPr="007D5FEA">
                        <w:rPr>
                          <w:sz w:val="36"/>
                          <w:szCs w:val="36"/>
                          <w:lang w:val="es-ES"/>
                        </w:rPr>
                        <w:t>Ciclo 2019-2</w:t>
                      </w:r>
                    </w:p>
                    <w:p w14:paraId="1C4A37D9" w14:textId="77777777" w:rsidR="00CD4489" w:rsidRDefault="00CD4489"/>
                    <w:p w14:paraId="664D44AC" w14:textId="77777777" w:rsidR="00CD4489" w:rsidRPr="007D5FEA" w:rsidRDefault="00CD4489">
                      <w:pPr>
                        <w:rPr>
                          <w:sz w:val="36"/>
                          <w:szCs w:val="36"/>
                          <w:lang w:val="es-ES"/>
                        </w:rPr>
                      </w:pPr>
                      <w:r w:rsidRPr="007D5FEA">
                        <w:rPr>
                          <w:sz w:val="36"/>
                          <w:szCs w:val="36"/>
                          <w:lang w:val="es-ES"/>
                        </w:rPr>
                        <w:t>Ciclo 2019-2</w:t>
                      </w:r>
                    </w:p>
                    <w:p w14:paraId="3D50596B" w14:textId="77777777" w:rsidR="00CD4489" w:rsidRDefault="00CD4489"/>
                    <w:p w14:paraId="4E833D08" w14:textId="77777777" w:rsidR="00CD4489" w:rsidRPr="007D5FEA" w:rsidRDefault="00CD4489">
                      <w:pPr>
                        <w:rPr>
                          <w:sz w:val="36"/>
                          <w:szCs w:val="36"/>
                          <w:lang w:val="es-ES"/>
                        </w:rPr>
                      </w:pPr>
                      <w:r w:rsidRPr="007D5FEA">
                        <w:rPr>
                          <w:sz w:val="36"/>
                          <w:szCs w:val="36"/>
                          <w:lang w:val="es-ES"/>
                        </w:rPr>
                        <w:t>Ciclo 2019-2</w:t>
                      </w:r>
                    </w:p>
                    <w:p w14:paraId="1BC9299C" w14:textId="77777777" w:rsidR="00CD4489" w:rsidRDefault="00CD4489"/>
                    <w:p w14:paraId="0F4E0703" w14:textId="77777777" w:rsidR="00CD4489" w:rsidRPr="007D5FEA" w:rsidRDefault="00CD4489">
                      <w:pPr>
                        <w:rPr>
                          <w:sz w:val="36"/>
                          <w:szCs w:val="36"/>
                          <w:lang w:val="es-ES"/>
                        </w:rPr>
                      </w:pPr>
                      <w:r w:rsidRPr="007D5FEA">
                        <w:rPr>
                          <w:sz w:val="36"/>
                          <w:szCs w:val="36"/>
                          <w:lang w:val="es-ES"/>
                        </w:rPr>
                        <w:t>Ciclo 2019-2</w:t>
                      </w:r>
                    </w:p>
                    <w:p w14:paraId="3F6FC08D" w14:textId="77777777" w:rsidR="00CD4489" w:rsidRDefault="00CD4489"/>
                    <w:p w14:paraId="3D3ABF7C" w14:textId="77777777" w:rsidR="00CD4489" w:rsidRPr="007D5FEA" w:rsidRDefault="00CD4489">
                      <w:pPr>
                        <w:rPr>
                          <w:sz w:val="36"/>
                          <w:szCs w:val="36"/>
                          <w:lang w:val="es-ES"/>
                        </w:rPr>
                      </w:pPr>
                      <w:r w:rsidRPr="007D5FEA">
                        <w:rPr>
                          <w:sz w:val="36"/>
                          <w:szCs w:val="36"/>
                          <w:lang w:val="es-ES"/>
                        </w:rPr>
                        <w:t>Ciclo 2019-2</w:t>
                      </w:r>
                    </w:p>
                    <w:p w14:paraId="11D0BEDB" w14:textId="77777777" w:rsidR="00CD4489" w:rsidRDefault="00CD4489"/>
                    <w:p w14:paraId="1036A3FD" w14:textId="77777777" w:rsidR="00CD4489" w:rsidRPr="007D5FEA" w:rsidRDefault="00CD4489">
                      <w:pPr>
                        <w:rPr>
                          <w:sz w:val="36"/>
                          <w:szCs w:val="36"/>
                          <w:lang w:val="es-ES"/>
                        </w:rPr>
                      </w:pPr>
                      <w:r w:rsidRPr="007D5FEA">
                        <w:rPr>
                          <w:sz w:val="36"/>
                          <w:szCs w:val="36"/>
                          <w:lang w:val="es-ES"/>
                        </w:rPr>
                        <w:t>Ciclo 2019-2</w:t>
                      </w:r>
                    </w:p>
                    <w:p w14:paraId="1B3DDEE1" w14:textId="77777777" w:rsidR="00CD4489" w:rsidRDefault="00CD4489"/>
                    <w:p w14:paraId="2F9C1988" w14:textId="77777777" w:rsidR="00CD4489" w:rsidRPr="007D5FEA" w:rsidRDefault="00CD4489">
                      <w:pPr>
                        <w:rPr>
                          <w:sz w:val="36"/>
                          <w:szCs w:val="36"/>
                          <w:lang w:val="es-ES"/>
                        </w:rPr>
                      </w:pPr>
                      <w:r w:rsidRPr="007D5FEA">
                        <w:rPr>
                          <w:sz w:val="36"/>
                          <w:szCs w:val="36"/>
                          <w:lang w:val="es-ES"/>
                        </w:rPr>
                        <w:t>Ciclo 2019-2</w:t>
                      </w:r>
                    </w:p>
                    <w:p w14:paraId="128C4E4D" w14:textId="77777777" w:rsidR="00CD4489" w:rsidRDefault="00CD4489"/>
                    <w:p w14:paraId="2BA495EC" w14:textId="77777777" w:rsidR="00CD4489" w:rsidRPr="007D5FEA" w:rsidRDefault="00CD4489">
                      <w:pPr>
                        <w:rPr>
                          <w:sz w:val="36"/>
                          <w:szCs w:val="36"/>
                          <w:lang w:val="es-ES"/>
                        </w:rPr>
                      </w:pPr>
                      <w:r w:rsidRPr="007D5FEA">
                        <w:rPr>
                          <w:sz w:val="36"/>
                          <w:szCs w:val="36"/>
                          <w:lang w:val="es-ES"/>
                        </w:rPr>
                        <w:t>Ciclo 2019-2</w:t>
                      </w:r>
                    </w:p>
                    <w:p w14:paraId="6418502E" w14:textId="77777777" w:rsidR="00CD4489" w:rsidRDefault="00CD4489"/>
                    <w:p w14:paraId="13C8DF90" w14:textId="77777777" w:rsidR="00CD4489" w:rsidRPr="007D5FEA" w:rsidRDefault="00CD4489">
                      <w:pPr>
                        <w:rPr>
                          <w:sz w:val="36"/>
                          <w:szCs w:val="36"/>
                          <w:lang w:val="es-ES"/>
                        </w:rPr>
                      </w:pPr>
                      <w:r w:rsidRPr="007D5FEA">
                        <w:rPr>
                          <w:sz w:val="36"/>
                          <w:szCs w:val="36"/>
                          <w:lang w:val="es-ES"/>
                        </w:rPr>
                        <w:t>Ciclo 2019-2</w:t>
                      </w:r>
                    </w:p>
                    <w:p w14:paraId="1C354B8A" w14:textId="77777777" w:rsidR="00CD4489" w:rsidRDefault="00CD4489"/>
                    <w:p w14:paraId="439FB7C3" w14:textId="77777777" w:rsidR="00CD4489" w:rsidRPr="007D5FEA" w:rsidRDefault="00CD4489">
                      <w:pPr>
                        <w:rPr>
                          <w:sz w:val="36"/>
                          <w:szCs w:val="36"/>
                          <w:lang w:val="es-ES"/>
                        </w:rPr>
                      </w:pPr>
                      <w:r w:rsidRPr="007D5FEA">
                        <w:rPr>
                          <w:sz w:val="36"/>
                          <w:szCs w:val="36"/>
                          <w:lang w:val="es-ES"/>
                        </w:rPr>
                        <w:t>Ciclo 2019-2</w:t>
                      </w:r>
                    </w:p>
                    <w:p w14:paraId="61598A61" w14:textId="77777777" w:rsidR="00CD4489" w:rsidRDefault="00CD4489"/>
                    <w:p w14:paraId="431EA393" w14:textId="77777777" w:rsidR="00CD4489" w:rsidRPr="007D5FEA" w:rsidRDefault="00CD4489">
                      <w:pPr>
                        <w:rPr>
                          <w:sz w:val="36"/>
                          <w:szCs w:val="36"/>
                          <w:lang w:val="es-ES"/>
                        </w:rPr>
                      </w:pPr>
                      <w:r w:rsidRPr="007D5FEA">
                        <w:rPr>
                          <w:sz w:val="36"/>
                          <w:szCs w:val="36"/>
                          <w:lang w:val="es-ES"/>
                        </w:rPr>
                        <w:t>Ciclo 2019-2</w:t>
                      </w:r>
                    </w:p>
                    <w:p w14:paraId="09760D4E" w14:textId="77777777" w:rsidR="00CD4489" w:rsidRDefault="00CD4489"/>
                    <w:p w14:paraId="10E92714" w14:textId="77777777" w:rsidR="00CD4489" w:rsidRPr="007D5FEA" w:rsidRDefault="00CD4489">
                      <w:pPr>
                        <w:rPr>
                          <w:sz w:val="36"/>
                          <w:szCs w:val="36"/>
                          <w:lang w:val="es-ES"/>
                        </w:rPr>
                      </w:pPr>
                      <w:r w:rsidRPr="007D5FEA">
                        <w:rPr>
                          <w:sz w:val="36"/>
                          <w:szCs w:val="36"/>
                          <w:lang w:val="es-ES"/>
                        </w:rPr>
                        <w:t>Ciclo 2019-2</w:t>
                      </w:r>
                    </w:p>
                    <w:p w14:paraId="5B8CF784" w14:textId="77777777" w:rsidR="00CD4489" w:rsidRDefault="00CD4489"/>
                    <w:p w14:paraId="4A006735" w14:textId="77777777" w:rsidR="00CD4489" w:rsidRPr="007D5FEA" w:rsidRDefault="00CD4489">
                      <w:pPr>
                        <w:rPr>
                          <w:sz w:val="36"/>
                          <w:szCs w:val="36"/>
                          <w:lang w:val="es-ES"/>
                        </w:rPr>
                      </w:pPr>
                      <w:r w:rsidRPr="007D5FEA">
                        <w:rPr>
                          <w:sz w:val="36"/>
                          <w:szCs w:val="36"/>
                          <w:lang w:val="es-ES"/>
                        </w:rPr>
                        <w:t>Ciclo 2019-2</w:t>
                      </w:r>
                    </w:p>
                    <w:p w14:paraId="0C843772" w14:textId="77777777" w:rsidR="00CD4489" w:rsidRDefault="00CD4489"/>
                    <w:p w14:paraId="474FC610" w14:textId="77777777" w:rsidR="00CD4489" w:rsidRPr="007D5FEA" w:rsidRDefault="00CD4489">
                      <w:pPr>
                        <w:rPr>
                          <w:sz w:val="36"/>
                          <w:szCs w:val="36"/>
                          <w:lang w:val="es-ES"/>
                        </w:rPr>
                      </w:pPr>
                      <w:r w:rsidRPr="007D5FEA">
                        <w:rPr>
                          <w:sz w:val="36"/>
                          <w:szCs w:val="36"/>
                          <w:lang w:val="es-ES"/>
                        </w:rPr>
                        <w:t>Ciclo 2019-2</w:t>
                      </w:r>
                    </w:p>
                    <w:p w14:paraId="5A6E2FC0" w14:textId="77777777" w:rsidR="00CD4489" w:rsidRDefault="00CD4489"/>
                    <w:p w14:paraId="502AADB8" w14:textId="77777777" w:rsidR="00CD4489" w:rsidRPr="007D5FEA" w:rsidRDefault="00CD4489">
                      <w:pPr>
                        <w:rPr>
                          <w:sz w:val="36"/>
                          <w:szCs w:val="36"/>
                          <w:lang w:val="es-ES"/>
                        </w:rPr>
                      </w:pPr>
                      <w:r w:rsidRPr="007D5FEA">
                        <w:rPr>
                          <w:sz w:val="36"/>
                          <w:szCs w:val="36"/>
                          <w:lang w:val="es-ES"/>
                        </w:rPr>
                        <w:t>Ciclo 2019-2</w:t>
                      </w:r>
                    </w:p>
                    <w:p w14:paraId="105744F0" w14:textId="77777777" w:rsidR="00CD4489" w:rsidRDefault="00CD4489"/>
                    <w:p w14:paraId="7EFC5D89" w14:textId="77777777" w:rsidR="00CD4489" w:rsidRPr="007D5FEA" w:rsidRDefault="00CD4489">
                      <w:pPr>
                        <w:rPr>
                          <w:sz w:val="36"/>
                          <w:szCs w:val="36"/>
                          <w:lang w:val="es-ES"/>
                        </w:rPr>
                      </w:pPr>
                      <w:r w:rsidRPr="007D5FEA">
                        <w:rPr>
                          <w:sz w:val="36"/>
                          <w:szCs w:val="36"/>
                          <w:lang w:val="es-ES"/>
                        </w:rPr>
                        <w:t>Ciclo 2019-2</w:t>
                      </w:r>
                    </w:p>
                    <w:p w14:paraId="329D535F" w14:textId="77777777" w:rsidR="00CD4489" w:rsidRDefault="00CD4489"/>
                    <w:p w14:paraId="58942E10" w14:textId="77777777" w:rsidR="00CD4489" w:rsidRPr="007D5FEA" w:rsidRDefault="00CD4489">
                      <w:pPr>
                        <w:rPr>
                          <w:sz w:val="36"/>
                          <w:szCs w:val="36"/>
                          <w:lang w:val="es-ES"/>
                        </w:rPr>
                      </w:pPr>
                      <w:r w:rsidRPr="007D5FEA">
                        <w:rPr>
                          <w:sz w:val="36"/>
                          <w:szCs w:val="36"/>
                          <w:lang w:val="es-ES"/>
                        </w:rPr>
                        <w:t>Ciclo 2019-2</w:t>
                      </w:r>
                    </w:p>
                    <w:p w14:paraId="47B811C0" w14:textId="77777777" w:rsidR="00CD4489" w:rsidRDefault="00CD4489"/>
                    <w:p w14:paraId="7B8DC8D7" w14:textId="77777777" w:rsidR="00CD4489" w:rsidRPr="007D5FEA" w:rsidRDefault="00CD4489">
                      <w:pPr>
                        <w:rPr>
                          <w:sz w:val="36"/>
                          <w:szCs w:val="36"/>
                          <w:lang w:val="es-ES"/>
                        </w:rPr>
                      </w:pPr>
                      <w:r w:rsidRPr="007D5FEA">
                        <w:rPr>
                          <w:sz w:val="36"/>
                          <w:szCs w:val="36"/>
                          <w:lang w:val="es-ES"/>
                        </w:rPr>
                        <w:t>Ciclo 2019-2</w:t>
                      </w:r>
                    </w:p>
                    <w:p w14:paraId="095ED4FF" w14:textId="77777777" w:rsidR="00CD4489" w:rsidRDefault="00CD4489"/>
                    <w:p w14:paraId="161DFBE7" w14:textId="77777777" w:rsidR="00CD4489" w:rsidRPr="007D5FEA" w:rsidRDefault="00CD4489">
                      <w:pPr>
                        <w:rPr>
                          <w:sz w:val="36"/>
                          <w:szCs w:val="36"/>
                          <w:lang w:val="es-ES"/>
                        </w:rPr>
                      </w:pPr>
                      <w:r w:rsidRPr="007D5FEA">
                        <w:rPr>
                          <w:sz w:val="36"/>
                          <w:szCs w:val="36"/>
                          <w:lang w:val="es-ES"/>
                        </w:rPr>
                        <w:t>Ciclo 2019-2</w:t>
                      </w:r>
                    </w:p>
                    <w:p w14:paraId="1755886A" w14:textId="77777777" w:rsidR="00CD4489" w:rsidRDefault="00CD4489"/>
                    <w:p w14:paraId="475F0686" w14:textId="77777777" w:rsidR="00CD4489" w:rsidRPr="007D5FEA" w:rsidRDefault="00CD4489">
                      <w:pPr>
                        <w:rPr>
                          <w:sz w:val="36"/>
                          <w:szCs w:val="36"/>
                          <w:lang w:val="es-ES"/>
                        </w:rPr>
                      </w:pPr>
                      <w:r w:rsidRPr="007D5FEA">
                        <w:rPr>
                          <w:sz w:val="36"/>
                          <w:szCs w:val="36"/>
                          <w:lang w:val="es-ES"/>
                        </w:rPr>
                        <w:t>Ciclo 2019-2</w:t>
                      </w:r>
                    </w:p>
                    <w:p w14:paraId="238A2F7A" w14:textId="77777777" w:rsidR="00CD4489" w:rsidRDefault="00CD4489"/>
                    <w:p w14:paraId="074C2B46" w14:textId="77777777" w:rsidR="00CD4489" w:rsidRPr="007D5FEA" w:rsidRDefault="00CD4489">
                      <w:pPr>
                        <w:rPr>
                          <w:sz w:val="36"/>
                          <w:szCs w:val="36"/>
                          <w:lang w:val="es-ES"/>
                        </w:rPr>
                      </w:pPr>
                      <w:r w:rsidRPr="007D5FEA">
                        <w:rPr>
                          <w:sz w:val="36"/>
                          <w:szCs w:val="36"/>
                          <w:lang w:val="es-ES"/>
                        </w:rPr>
                        <w:t>Ciclo 2019-2</w:t>
                      </w:r>
                    </w:p>
                    <w:p w14:paraId="1024C8A4" w14:textId="77777777" w:rsidR="00CD4489" w:rsidRDefault="00CD4489"/>
                    <w:p w14:paraId="6E31F57F" w14:textId="77777777" w:rsidR="00CD4489" w:rsidRPr="007D5FEA" w:rsidRDefault="00CD4489">
                      <w:pPr>
                        <w:rPr>
                          <w:sz w:val="36"/>
                          <w:szCs w:val="36"/>
                          <w:lang w:val="es-ES"/>
                        </w:rPr>
                      </w:pPr>
                      <w:r w:rsidRPr="007D5FEA">
                        <w:rPr>
                          <w:sz w:val="36"/>
                          <w:szCs w:val="36"/>
                          <w:lang w:val="es-ES"/>
                        </w:rPr>
                        <w:t>Ciclo 2019-2</w:t>
                      </w:r>
                    </w:p>
                    <w:p w14:paraId="0DA3F2A4" w14:textId="77777777" w:rsidR="00CD4489" w:rsidRDefault="00CD4489"/>
                    <w:p w14:paraId="65A02776" w14:textId="77777777" w:rsidR="00CD4489" w:rsidRPr="007D5FEA" w:rsidRDefault="00CD4489">
                      <w:pPr>
                        <w:rPr>
                          <w:sz w:val="36"/>
                          <w:szCs w:val="36"/>
                          <w:lang w:val="es-ES"/>
                        </w:rPr>
                      </w:pPr>
                      <w:r w:rsidRPr="007D5FEA">
                        <w:rPr>
                          <w:sz w:val="36"/>
                          <w:szCs w:val="36"/>
                          <w:lang w:val="es-ES"/>
                        </w:rPr>
                        <w:t>Ciclo 2019-2</w:t>
                      </w:r>
                    </w:p>
                    <w:p w14:paraId="4C16C850" w14:textId="77777777" w:rsidR="00CD4489" w:rsidRDefault="00CD4489"/>
                    <w:p w14:paraId="210F74DD" w14:textId="77777777" w:rsidR="00CD4489" w:rsidRPr="007D5FEA" w:rsidRDefault="00CD4489">
                      <w:pPr>
                        <w:rPr>
                          <w:sz w:val="36"/>
                          <w:szCs w:val="36"/>
                          <w:lang w:val="es-ES"/>
                        </w:rPr>
                      </w:pPr>
                      <w:r w:rsidRPr="007D5FEA">
                        <w:rPr>
                          <w:sz w:val="36"/>
                          <w:szCs w:val="36"/>
                          <w:lang w:val="es-ES"/>
                        </w:rPr>
                        <w:t>Ciclo 2019-2</w:t>
                      </w:r>
                    </w:p>
                    <w:p w14:paraId="690306EB" w14:textId="77777777" w:rsidR="00CD4489" w:rsidRDefault="00CD4489"/>
                    <w:p w14:paraId="342D4DE6" w14:textId="77777777" w:rsidR="00CD4489" w:rsidRPr="007D5FEA" w:rsidRDefault="00CD4489">
                      <w:pPr>
                        <w:rPr>
                          <w:sz w:val="36"/>
                          <w:szCs w:val="36"/>
                          <w:lang w:val="es-ES"/>
                        </w:rPr>
                      </w:pPr>
                      <w:r w:rsidRPr="007D5FEA">
                        <w:rPr>
                          <w:sz w:val="36"/>
                          <w:szCs w:val="36"/>
                          <w:lang w:val="es-ES"/>
                        </w:rPr>
                        <w:t>Ciclo 2019-2</w:t>
                      </w:r>
                    </w:p>
                    <w:p w14:paraId="491232F1" w14:textId="77777777" w:rsidR="00CD4489" w:rsidRDefault="00CD4489"/>
                    <w:p w14:paraId="5A391ED7" w14:textId="77777777" w:rsidR="00CD4489" w:rsidRPr="007D5FEA" w:rsidRDefault="00CD4489">
                      <w:pPr>
                        <w:rPr>
                          <w:sz w:val="36"/>
                          <w:szCs w:val="36"/>
                          <w:lang w:val="es-ES"/>
                        </w:rPr>
                      </w:pPr>
                      <w:r w:rsidRPr="007D5FEA">
                        <w:rPr>
                          <w:sz w:val="36"/>
                          <w:szCs w:val="36"/>
                          <w:lang w:val="es-ES"/>
                        </w:rPr>
                        <w:t>Ciclo 2019-2</w:t>
                      </w:r>
                    </w:p>
                    <w:p w14:paraId="5C610F65" w14:textId="77777777" w:rsidR="00CD4489" w:rsidRDefault="00CD4489"/>
                    <w:p w14:paraId="1298881C" w14:textId="77777777" w:rsidR="00CD4489" w:rsidRPr="007D5FEA" w:rsidRDefault="00CD4489">
                      <w:pPr>
                        <w:rPr>
                          <w:sz w:val="36"/>
                          <w:szCs w:val="36"/>
                          <w:lang w:val="es-ES"/>
                        </w:rPr>
                      </w:pPr>
                      <w:r w:rsidRPr="007D5FEA">
                        <w:rPr>
                          <w:sz w:val="36"/>
                          <w:szCs w:val="36"/>
                          <w:lang w:val="es-ES"/>
                        </w:rPr>
                        <w:t>Ciclo 2019-2</w:t>
                      </w:r>
                    </w:p>
                    <w:p w14:paraId="00AA5BAA" w14:textId="77777777" w:rsidR="00CD4489" w:rsidRDefault="00CD4489"/>
                    <w:p w14:paraId="62152CBD" w14:textId="58ABB950" w:rsidR="00CD4489" w:rsidRPr="007D5FEA" w:rsidRDefault="00CD4489">
                      <w:pPr>
                        <w:rPr>
                          <w:sz w:val="36"/>
                          <w:szCs w:val="36"/>
                          <w:lang w:val="es-ES"/>
                        </w:rPr>
                      </w:pPr>
                      <w:r w:rsidRPr="007D5FEA">
                        <w:rPr>
                          <w:sz w:val="36"/>
                          <w:szCs w:val="36"/>
                          <w:lang w:val="es-ES"/>
                        </w:rPr>
                        <w:t>Ciclo 2019-2</w:t>
                      </w:r>
                    </w:p>
                    <w:p w14:paraId="616226D9" w14:textId="77777777" w:rsidR="00CD4489" w:rsidRDefault="00CD4489"/>
                    <w:p w14:paraId="0D794B05" w14:textId="77777777" w:rsidR="00CD4489" w:rsidRPr="007D5FEA" w:rsidRDefault="00CD4489">
                      <w:pPr>
                        <w:rPr>
                          <w:sz w:val="36"/>
                          <w:szCs w:val="36"/>
                          <w:lang w:val="es-ES"/>
                        </w:rPr>
                      </w:pPr>
                      <w:r w:rsidRPr="007D5FEA">
                        <w:rPr>
                          <w:sz w:val="36"/>
                          <w:szCs w:val="36"/>
                          <w:lang w:val="es-ES"/>
                        </w:rPr>
                        <w:t>Ciclo 2019-2</w:t>
                      </w:r>
                    </w:p>
                    <w:p w14:paraId="013FBFC9" w14:textId="77777777" w:rsidR="00CD4489" w:rsidRDefault="00CD4489"/>
                    <w:p w14:paraId="05AD21A5" w14:textId="77777777" w:rsidR="00CD4489" w:rsidRPr="007D5FEA" w:rsidRDefault="00CD4489">
                      <w:pPr>
                        <w:rPr>
                          <w:sz w:val="36"/>
                          <w:szCs w:val="36"/>
                          <w:lang w:val="es-ES"/>
                        </w:rPr>
                      </w:pPr>
                      <w:r w:rsidRPr="007D5FEA">
                        <w:rPr>
                          <w:sz w:val="36"/>
                          <w:szCs w:val="36"/>
                          <w:lang w:val="es-ES"/>
                        </w:rPr>
                        <w:t>Ciclo 2019-2</w:t>
                      </w:r>
                    </w:p>
                    <w:p w14:paraId="5DF05D14" w14:textId="77777777" w:rsidR="00CD4489" w:rsidRDefault="00CD4489"/>
                    <w:p w14:paraId="692FBF0F" w14:textId="77777777" w:rsidR="00CD4489" w:rsidRPr="007D5FEA" w:rsidRDefault="00CD4489">
                      <w:pPr>
                        <w:rPr>
                          <w:sz w:val="36"/>
                          <w:szCs w:val="36"/>
                          <w:lang w:val="es-ES"/>
                        </w:rPr>
                      </w:pPr>
                      <w:r w:rsidRPr="007D5FEA">
                        <w:rPr>
                          <w:sz w:val="36"/>
                          <w:szCs w:val="36"/>
                          <w:lang w:val="es-ES"/>
                        </w:rPr>
                        <w:t>Ciclo 2019-2</w:t>
                      </w:r>
                    </w:p>
                    <w:p w14:paraId="67C18786" w14:textId="77777777" w:rsidR="00CD4489" w:rsidRDefault="00CD4489"/>
                    <w:p w14:paraId="06792129" w14:textId="77777777" w:rsidR="00CD4489" w:rsidRPr="007D5FEA" w:rsidRDefault="00CD4489">
                      <w:pPr>
                        <w:rPr>
                          <w:sz w:val="36"/>
                          <w:szCs w:val="36"/>
                          <w:lang w:val="es-ES"/>
                        </w:rPr>
                      </w:pPr>
                      <w:r w:rsidRPr="007D5FEA">
                        <w:rPr>
                          <w:sz w:val="36"/>
                          <w:szCs w:val="36"/>
                          <w:lang w:val="es-ES"/>
                        </w:rPr>
                        <w:t>Ciclo 2019-2</w:t>
                      </w:r>
                    </w:p>
                    <w:p w14:paraId="6FF9D092" w14:textId="77777777" w:rsidR="00CD4489" w:rsidRDefault="00CD4489"/>
                    <w:p w14:paraId="5DC37775" w14:textId="77777777" w:rsidR="00CD4489" w:rsidRPr="007D5FEA" w:rsidRDefault="00CD4489">
                      <w:pPr>
                        <w:rPr>
                          <w:sz w:val="36"/>
                          <w:szCs w:val="36"/>
                          <w:lang w:val="es-ES"/>
                        </w:rPr>
                      </w:pPr>
                      <w:r w:rsidRPr="007D5FEA">
                        <w:rPr>
                          <w:sz w:val="36"/>
                          <w:szCs w:val="36"/>
                          <w:lang w:val="es-ES"/>
                        </w:rPr>
                        <w:t>Ciclo 2019-2</w:t>
                      </w:r>
                    </w:p>
                    <w:p w14:paraId="2ECABE9D" w14:textId="77777777" w:rsidR="00CD4489" w:rsidRDefault="00CD4489"/>
                    <w:p w14:paraId="32FF5139" w14:textId="77777777" w:rsidR="00CD4489" w:rsidRPr="007D5FEA" w:rsidRDefault="00CD4489">
                      <w:pPr>
                        <w:rPr>
                          <w:sz w:val="36"/>
                          <w:szCs w:val="36"/>
                          <w:lang w:val="es-ES"/>
                        </w:rPr>
                      </w:pPr>
                      <w:r w:rsidRPr="007D5FEA">
                        <w:rPr>
                          <w:sz w:val="36"/>
                          <w:szCs w:val="36"/>
                          <w:lang w:val="es-ES"/>
                        </w:rPr>
                        <w:t>Ciclo 2019-2</w:t>
                      </w:r>
                    </w:p>
                    <w:p w14:paraId="07DBB66D" w14:textId="77777777" w:rsidR="00CD4489" w:rsidRDefault="00CD4489"/>
                    <w:p w14:paraId="12F2285A" w14:textId="77777777" w:rsidR="00CD4489" w:rsidRPr="007D5FEA" w:rsidRDefault="00CD4489">
                      <w:pPr>
                        <w:rPr>
                          <w:sz w:val="36"/>
                          <w:szCs w:val="36"/>
                          <w:lang w:val="es-ES"/>
                        </w:rPr>
                      </w:pPr>
                      <w:r w:rsidRPr="007D5FEA">
                        <w:rPr>
                          <w:sz w:val="36"/>
                          <w:szCs w:val="36"/>
                          <w:lang w:val="es-ES"/>
                        </w:rPr>
                        <w:t>Ciclo 2019-2</w:t>
                      </w:r>
                    </w:p>
                    <w:p w14:paraId="6F02B360" w14:textId="77777777" w:rsidR="00CD4489" w:rsidRDefault="00CD4489"/>
                    <w:p w14:paraId="55A849EF" w14:textId="77777777" w:rsidR="00CD4489" w:rsidRPr="007D5FEA" w:rsidRDefault="00CD4489">
                      <w:pPr>
                        <w:rPr>
                          <w:sz w:val="36"/>
                          <w:szCs w:val="36"/>
                          <w:lang w:val="es-ES"/>
                        </w:rPr>
                      </w:pPr>
                      <w:r w:rsidRPr="007D5FEA">
                        <w:rPr>
                          <w:sz w:val="36"/>
                          <w:szCs w:val="36"/>
                          <w:lang w:val="es-ES"/>
                        </w:rPr>
                        <w:t>Ciclo 2019-2</w:t>
                      </w:r>
                    </w:p>
                    <w:p w14:paraId="34292A92" w14:textId="77777777" w:rsidR="00CD4489" w:rsidRDefault="00CD4489"/>
                    <w:p w14:paraId="2A52E73A" w14:textId="77777777" w:rsidR="00CD4489" w:rsidRPr="007D5FEA" w:rsidRDefault="00CD4489">
                      <w:pPr>
                        <w:rPr>
                          <w:sz w:val="36"/>
                          <w:szCs w:val="36"/>
                          <w:lang w:val="es-ES"/>
                        </w:rPr>
                      </w:pPr>
                      <w:r w:rsidRPr="007D5FEA">
                        <w:rPr>
                          <w:sz w:val="36"/>
                          <w:szCs w:val="36"/>
                          <w:lang w:val="es-ES"/>
                        </w:rPr>
                        <w:t>Ciclo 2019-2</w:t>
                      </w:r>
                    </w:p>
                    <w:p w14:paraId="497D5AC9" w14:textId="77777777" w:rsidR="00CD4489" w:rsidRDefault="00CD4489"/>
                    <w:p w14:paraId="6910AC21" w14:textId="77777777" w:rsidR="00CD4489" w:rsidRPr="007D5FEA" w:rsidRDefault="00CD4489">
                      <w:pPr>
                        <w:rPr>
                          <w:sz w:val="36"/>
                          <w:szCs w:val="36"/>
                          <w:lang w:val="es-ES"/>
                        </w:rPr>
                      </w:pPr>
                      <w:r w:rsidRPr="007D5FEA">
                        <w:rPr>
                          <w:sz w:val="36"/>
                          <w:szCs w:val="36"/>
                          <w:lang w:val="es-ES"/>
                        </w:rPr>
                        <w:t>Ciclo 2019-2</w:t>
                      </w:r>
                    </w:p>
                    <w:p w14:paraId="3FA86965" w14:textId="77777777" w:rsidR="00CD4489" w:rsidRDefault="00CD4489"/>
                    <w:p w14:paraId="3AE027C0" w14:textId="77777777" w:rsidR="00CD4489" w:rsidRPr="007D5FEA" w:rsidRDefault="00CD4489">
                      <w:pPr>
                        <w:rPr>
                          <w:sz w:val="36"/>
                          <w:szCs w:val="36"/>
                          <w:lang w:val="es-ES"/>
                        </w:rPr>
                      </w:pPr>
                      <w:r w:rsidRPr="007D5FEA">
                        <w:rPr>
                          <w:sz w:val="36"/>
                          <w:szCs w:val="36"/>
                          <w:lang w:val="es-ES"/>
                        </w:rPr>
                        <w:t>Ciclo 2019-2</w:t>
                      </w:r>
                    </w:p>
                    <w:p w14:paraId="4461C558" w14:textId="77777777" w:rsidR="00CD4489" w:rsidRDefault="00CD4489"/>
                    <w:p w14:paraId="75DC9D94" w14:textId="77777777" w:rsidR="00CD4489" w:rsidRPr="007D5FEA" w:rsidRDefault="00CD4489">
                      <w:pPr>
                        <w:rPr>
                          <w:sz w:val="36"/>
                          <w:szCs w:val="36"/>
                          <w:lang w:val="es-ES"/>
                        </w:rPr>
                      </w:pPr>
                      <w:r w:rsidRPr="007D5FEA">
                        <w:rPr>
                          <w:sz w:val="36"/>
                          <w:szCs w:val="36"/>
                          <w:lang w:val="es-ES"/>
                        </w:rPr>
                        <w:t>Ciclo 2019-2</w:t>
                      </w:r>
                    </w:p>
                    <w:p w14:paraId="2B962416" w14:textId="77777777" w:rsidR="00CD4489" w:rsidRDefault="00CD4489"/>
                    <w:p w14:paraId="39F33A6E" w14:textId="77777777" w:rsidR="00CD4489" w:rsidRPr="007D5FEA" w:rsidRDefault="00CD4489">
                      <w:pPr>
                        <w:rPr>
                          <w:sz w:val="36"/>
                          <w:szCs w:val="36"/>
                          <w:lang w:val="es-ES"/>
                        </w:rPr>
                      </w:pPr>
                      <w:r w:rsidRPr="007D5FEA">
                        <w:rPr>
                          <w:sz w:val="36"/>
                          <w:szCs w:val="36"/>
                          <w:lang w:val="es-ES"/>
                        </w:rPr>
                        <w:t>Ciclo 2019-2</w:t>
                      </w:r>
                    </w:p>
                    <w:p w14:paraId="43157104" w14:textId="77777777" w:rsidR="00CD4489" w:rsidRDefault="00CD4489"/>
                    <w:p w14:paraId="289D853D" w14:textId="77777777" w:rsidR="00CD4489" w:rsidRPr="007D5FEA" w:rsidRDefault="00CD4489">
                      <w:pPr>
                        <w:rPr>
                          <w:sz w:val="36"/>
                          <w:szCs w:val="36"/>
                          <w:lang w:val="es-ES"/>
                        </w:rPr>
                      </w:pPr>
                      <w:r w:rsidRPr="007D5FEA">
                        <w:rPr>
                          <w:sz w:val="36"/>
                          <w:szCs w:val="36"/>
                          <w:lang w:val="es-ES"/>
                        </w:rPr>
                        <w:t>Ciclo 2019-2</w:t>
                      </w:r>
                    </w:p>
                    <w:p w14:paraId="3E0D4662" w14:textId="77777777" w:rsidR="00CD4489" w:rsidRDefault="00CD4489"/>
                    <w:p w14:paraId="1E51F38C" w14:textId="77777777" w:rsidR="00CD4489" w:rsidRPr="007D5FEA" w:rsidRDefault="00CD4489">
                      <w:pPr>
                        <w:rPr>
                          <w:sz w:val="36"/>
                          <w:szCs w:val="36"/>
                          <w:lang w:val="es-ES"/>
                        </w:rPr>
                      </w:pPr>
                      <w:r w:rsidRPr="007D5FEA">
                        <w:rPr>
                          <w:sz w:val="36"/>
                          <w:szCs w:val="36"/>
                          <w:lang w:val="es-ES"/>
                        </w:rPr>
                        <w:t>Ciclo 2019-2</w:t>
                      </w:r>
                    </w:p>
                    <w:p w14:paraId="48F90273" w14:textId="77777777" w:rsidR="00CD4489" w:rsidRDefault="00CD4489"/>
                    <w:p w14:paraId="13DFBF49" w14:textId="77777777" w:rsidR="00CD4489" w:rsidRPr="007D5FEA" w:rsidRDefault="00CD4489">
                      <w:pPr>
                        <w:rPr>
                          <w:sz w:val="36"/>
                          <w:szCs w:val="36"/>
                          <w:lang w:val="es-ES"/>
                        </w:rPr>
                      </w:pPr>
                      <w:r w:rsidRPr="007D5FEA">
                        <w:rPr>
                          <w:sz w:val="36"/>
                          <w:szCs w:val="36"/>
                          <w:lang w:val="es-ES"/>
                        </w:rPr>
                        <w:t>Ciclo 2019-2</w:t>
                      </w:r>
                    </w:p>
                    <w:p w14:paraId="09BA0E44" w14:textId="77777777" w:rsidR="00CD4489" w:rsidRDefault="00CD4489"/>
                    <w:p w14:paraId="41C209C4" w14:textId="77777777" w:rsidR="00CD4489" w:rsidRPr="007D5FEA" w:rsidRDefault="00CD4489">
                      <w:pPr>
                        <w:rPr>
                          <w:sz w:val="36"/>
                          <w:szCs w:val="36"/>
                          <w:lang w:val="es-ES"/>
                        </w:rPr>
                      </w:pPr>
                      <w:r w:rsidRPr="007D5FEA">
                        <w:rPr>
                          <w:sz w:val="36"/>
                          <w:szCs w:val="36"/>
                          <w:lang w:val="es-ES"/>
                        </w:rPr>
                        <w:t>Ciclo 2019-2</w:t>
                      </w:r>
                    </w:p>
                    <w:p w14:paraId="4BFD6D7C" w14:textId="77777777" w:rsidR="00CD4489" w:rsidRDefault="00CD4489"/>
                    <w:p w14:paraId="545DFA3F" w14:textId="77777777" w:rsidR="00CD4489" w:rsidRPr="007D5FEA" w:rsidRDefault="00CD4489">
                      <w:pPr>
                        <w:rPr>
                          <w:sz w:val="36"/>
                          <w:szCs w:val="36"/>
                          <w:lang w:val="es-ES"/>
                        </w:rPr>
                      </w:pPr>
                      <w:r w:rsidRPr="007D5FEA">
                        <w:rPr>
                          <w:sz w:val="36"/>
                          <w:szCs w:val="36"/>
                          <w:lang w:val="es-ES"/>
                        </w:rPr>
                        <w:t>Ciclo 2019-2</w:t>
                      </w:r>
                    </w:p>
                    <w:p w14:paraId="345638AD" w14:textId="77777777" w:rsidR="00CD4489" w:rsidRDefault="00CD4489"/>
                    <w:p w14:paraId="6AC90D00" w14:textId="77777777" w:rsidR="00CD4489" w:rsidRPr="007D5FEA" w:rsidRDefault="00CD4489">
                      <w:pPr>
                        <w:rPr>
                          <w:sz w:val="36"/>
                          <w:szCs w:val="36"/>
                          <w:lang w:val="es-ES"/>
                        </w:rPr>
                      </w:pPr>
                      <w:r w:rsidRPr="007D5FEA">
                        <w:rPr>
                          <w:sz w:val="36"/>
                          <w:szCs w:val="36"/>
                          <w:lang w:val="es-ES"/>
                        </w:rPr>
                        <w:t>Ciclo 2019-2</w:t>
                      </w:r>
                    </w:p>
                    <w:p w14:paraId="3E04B621" w14:textId="77777777" w:rsidR="00CD4489" w:rsidRDefault="00CD4489"/>
                    <w:p w14:paraId="55CBF704" w14:textId="77777777" w:rsidR="00CD4489" w:rsidRPr="007D5FEA" w:rsidRDefault="00CD4489">
                      <w:pPr>
                        <w:rPr>
                          <w:sz w:val="36"/>
                          <w:szCs w:val="36"/>
                          <w:lang w:val="es-ES"/>
                        </w:rPr>
                      </w:pPr>
                      <w:r w:rsidRPr="007D5FEA">
                        <w:rPr>
                          <w:sz w:val="36"/>
                          <w:szCs w:val="36"/>
                          <w:lang w:val="es-ES"/>
                        </w:rPr>
                        <w:t>Ciclo 2019-2</w:t>
                      </w:r>
                    </w:p>
                    <w:p w14:paraId="0CD024EE" w14:textId="77777777" w:rsidR="00CD4489" w:rsidRDefault="00CD4489"/>
                    <w:p w14:paraId="28257516" w14:textId="77777777" w:rsidR="00CD4489" w:rsidRPr="007D5FEA" w:rsidRDefault="00CD4489">
                      <w:pPr>
                        <w:rPr>
                          <w:sz w:val="36"/>
                          <w:szCs w:val="36"/>
                          <w:lang w:val="es-ES"/>
                        </w:rPr>
                      </w:pPr>
                      <w:r w:rsidRPr="007D5FEA">
                        <w:rPr>
                          <w:sz w:val="36"/>
                          <w:szCs w:val="36"/>
                          <w:lang w:val="es-ES"/>
                        </w:rPr>
                        <w:t>Ciclo 2019-2</w:t>
                      </w:r>
                    </w:p>
                    <w:p w14:paraId="4009906E" w14:textId="77777777" w:rsidR="00CD4489" w:rsidRDefault="00CD4489"/>
                    <w:p w14:paraId="49F691B8" w14:textId="77777777" w:rsidR="00CD4489" w:rsidRPr="007D5FEA" w:rsidRDefault="00CD4489">
                      <w:pPr>
                        <w:rPr>
                          <w:sz w:val="36"/>
                          <w:szCs w:val="36"/>
                          <w:lang w:val="es-ES"/>
                        </w:rPr>
                      </w:pPr>
                      <w:r w:rsidRPr="007D5FEA">
                        <w:rPr>
                          <w:sz w:val="36"/>
                          <w:szCs w:val="36"/>
                          <w:lang w:val="es-ES"/>
                        </w:rPr>
                        <w:t>Ciclo 2019-2</w:t>
                      </w:r>
                    </w:p>
                    <w:p w14:paraId="13411DCF" w14:textId="77777777" w:rsidR="00CD4489" w:rsidRDefault="00CD4489"/>
                    <w:p w14:paraId="44213922" w14:textId="77777777" w:rsidR="00CD4489" w:rsidRPr="007D5FEA" w:rsidRDefault="00CD4489">
                      <w:pPr>
                        <w:rPr>
                          <w:sz w:val="36"/>
                          <w:szCs w:val="36"/>
                          <w:lang w:val="es-ES"/>
                        </w:rPr>
                      </w:pPr>
                      <w:r w:rsidRPr="007D5FEA">
                        <w:rPr>
                          <w:sz w:val="36"/>
                          <w:szCs w:val="36"/>
                          <w:lang w:val="es-ES"/>
                        </w:rPr>
                        <w:t>Ciclo 2019-2</w:t>
                      </w:r>
                    </w:p>
                    <w:p w14:paraId="4999AA43" w14:textId="77777777" w:rsidR="00CD4489" w:rsidRDefault="00CD4489"/>
                    <w:p w14:paraId="2725AF2C" w14:textId="77777777" w:rsidR="00CD4489" w:rsidRPr="007D5FEA" w:rsidRDefault="00CD4489">
                      <w:pPr>
                        <w:rPr>
                          <w:sz w:val="36"/>
                          <w:szCs w:val="36"/>
                          <w:lang w:val="es-ES"/>
                        </w:rPr>
                      </w:pPr>
                      <w:r w:rsidRPr="007D5FEA">
                        <w:rPr>
                          <w:sz w:val="36"/>
                          <w:szCs w:val="36"/>
                          <w:lang w:val="es-ES"/>
                        </w:rPr>
                        <w:t>Ciclo 2019-2</w:t>
                      </w:r>
                    </w:p>
                    <w:p w14:paraId="6BBDF4DD" w14:textId="77777777" w:rsidR="00CD4489" w:rsidRDefault="00CD4489"/>
                    <w:p w14:paraId="71679FDE" w14:textId="77777777" w:rsidR="00CD4489" w:rsidRPr="007D5FEA" w:rsidRDefault="00CD4489">
                      <w:pPr>
                        <w:rPr>
                          <w:sz w:val="36"/>
                          <w:szCs w:val="36"/>
                          <w:lang w:val="es-ES"/>
                        </w:rPr>
                      </w:pPr>
                      <w:r w:rsidRPr="007D5FEA">
                        <w:rPr>
                          <w:sz w:val="36"/>
                          <w:szCs w:val="36"/>
                          <w:lang w:val="es-ES"/>
                        </w:rPr>
                        <w:t>Ciclo 2019-2</w:t>
                      </w:r>
                    </w:p>
                    <w:p w14:paraId="2F6D02E8" w14:textId="77777777" w:rsidR="00CD4489" w:rsidRDefault="00CD4489"/>
                    <w:p w14:paraId="0415507B" w14:textId="77777777" w:rsidR="00CD4489" w:rsidRPr="007D5FEA" w:rsidRDefault="00CD4489">
                      <w:pPr>
                        <w:rPr>
                          <w:sz w:val="36"/>
                          <w:szCs w:val="36"/>
                          <w:lang w:val="es-ES"/>
                        </w:rPr>
                      </w:pPr>
                      <w:r w:rsidRPr="007D5FEA">
                        <w:rPr>
                          <w:sz w:val="36"/>
                          <w:szCs w:val="36"/>
                          <w:lang w:val="es-ES"/>
                        </w:rPr>
                        <w:t>Ciclo 2019-2</w:t>
                      </w:r>
                    </w:p>
                    <w:p w14:paraId="40BD3C20" w14:textId="77777777" w:rsidR="00CD4489" w:rsidRDefault="00CD4489"/>
                    <w:p w14:paraId="36B86F5E" w14:textId="77777777" w:rsidR="00CD4489" w:rsidRPr="007D5FEA" w:rsidRDefault="00CD4489">
                      <w:pPr>
                        <w:rPr>
                          <w:sz w:val="36"/>
                          <w:szCs w:val="36"/>
                          <w:lang w:val="es-ES"/>
                        </w:rPr>
                      </w:pPr>
                      <w:r w:rsidRPr="007D5FEA">
                        <w:rPr>
                          <w:sz w:val="36"/>
                          <w:szCs w:val="36"/>
                          <w:lang w:val="es-ES"/>
                        </w:rPr>
                        <w:t>Ciclo 2019-2</w:t>
                      </w:r>
                    </w:p>
                    <w:p w14:paraId="5C953786" w14:textId="77777777" w:rsidR="00CD4489" w:rsidRDefault="00CD4489"/>
                    <w:p w14:paraId="637FE95E" w14:textId="77777777" w:rsidR="00CD4489" w:rsidRPr="007D5FEA" w:rsidRDefault="00CD4489">
                      <w:pPr>
                        <w:rPr>
                          <w:sz w:val="36"/>
                          <w:szCs w:val="36"/>
                          <w:lang w:val="es-ES"/>
                        </w:rPr>
                      </w:pPr>
                      <w:r w:rsidRPr="007D5FEA">
                        <w:rPr>
                          <w:sz w:val="36"/>
                          <w:szCs w:val="36"/>
                          <w:lang w:val="es-ES"/>
                        </w:rPr>
                        <w:t>Ciclo 2019-2</w:t>
                      </w:r>
                    </w:p>
                    <w:p w14:paraId="3D28A53F" w14:textId="77777777" w:rsidR="00CD4489" w:rsidRDefault="00CD4489"/>
                    <w:p w14:paraId="5B584384" w14:textId="77777777" w:rsidR="00CD4489" w:rsidRPr="007D5FEA" w:rsidRDefault="00CD4489">
                      <w:pPr>
                        <w:rPr>
                          <w:sz w:val="36"/>
                          <w:szCs w:val="36"/>
                          <w:lang w:val="es-ES"/>
                        </w:rPr>
                      </w:pPr>
                      <w:r w:rsidRPr="007D5FEA">
                        <w:rPr>
                          <w:sz w:val="36"/>
                          <w:szCs w:val="36"/>
                          <w:lang w:val="es-ES"/>
                        </w:rPr>
                        <w:t>Ciclo 2019-2</w:t>
                      </w:r>
                    </w:p>
                    <w:p w14:paraId="642312CA" w14:textId="77777777" w:rsidR="00CD4489" w:rsidRDefault="00CD4489"/>
                    <w:p w14:paraId="3094C88B" w14:textId="77777777" w:rsidR="00CD4489" w:rsidRPr="007D5FEA" w:rsidRDefault="00CD4489">
                      <w:pPr>
                        <w:rPr>
                          <w:sz w:val="36"/>
                          <w:szCs w:val="36"/>
                          <w:lang w:val="es-ES"/>
                        </w:rPr>
                      </w:pPr>
                      <w:r w:rsidRPr="007D5FEA">
                        <w:rPr>
                          <w:sz w:val="36"/>
                          <w:szCs w:val="36"/>
                          <w:lang w:val="es-ES"/>
                        </w:rPr>
                        <w:t>Ciclo 2019-2</w:t>
                      </w:r>
                    </w:p>
                    <w:p w14:paraId="56DE4B52" w14:textId="77777777" w:rsidR="00CD4489" w:rsidRDefault="00CD4489"/>
                    <w:p w14:paraId="28FC65ED" w14:textId="77777777" w:rsidR="00CD4489" w:rsidRPr="007D5FEA" w:rsidRDefault="00CD4489">
                      <w:pPr>
                        <w:rPr>
                          <w:sz w:val="36"/>
                          <w:szCs w:val="36"/>
                          <w:lang w:val="es-ES"/>
                        </w:rPr>
                      </w:pPr>
                      <w:r w:rsidRPr="007D5FEA">
                        <w:rPr>
                          <w:sz w:val="36"/>
                          <w:szCs w:val="36"/>
                          <w:lang w:val="es-ES"/>
                        </w:rPr>
                        <w:t>Ciclo 2019-2</w:t>
                      </w:r>
                    </w:p>
                    <w:p w14:paraId="75DF0678" w14:textId="77777777" w:rsidR="00CD4489" w:rsidRDefault="00CD4489"/>
                    <w:p w14:paraId="08080D7A" w14:textId="77777777" w:rsidR="00CD4489" w:rsidRPr="007D5FEA" w:rsidRDefault="00CD4489">
                      <w:pPr>
                        <w:rPr>
                          <w:sz w:val="36"/>
                          <w:szCs w:val="36"/>
                          <w:lang w:val="es-ES"/>
                        </w:rPr>
                      </w:pPr>
                      <w:r w:rsidRPr="007D5FEA">
                        <w:rPr>
                          <w:sz w:val="36"/>
                          <w:szCs w:val="36"/>
                          <w:lang w:val="es-ES"/>
                        </w:rPr>
                        <w:t>Ciclo 2019-2</w:t>
                      </w:r>
                    </w:p>
                    <w:p w14:paraId="37F9B9BE" w14:textId="77777777" w:rsidR="00CD4489" w:rsidRDefault="00CD4489"/>
                    <w:p w14:paraId="02577F40" w14:textId="77777777" w:rsidR="00CD4489" w:rsidRPr="007D5FEA" w:rsidRDefault="00CD4489">
                      <w:pPr>
                        <w:rPr>
                          <w:sz w:val="36"/>
                          <w:szCs w:val="36"/>
                          <w:lang w:val="es-ES"/>
                        </w:rPr>
                      </w:pPr>
                      <w:r w:rsidRPr="007D5FEA">
                        <w:rPr>
                          <w:sz w:val="36"/>
                          <w:szCs w:val="36"/>
                          <w:lang w:val="es-ES"/>
                        </w:rPr>
                        <w:t>Ciclo 2019-2</w:t>
                      </w:r>
                    </w:p>
                    <w:p w14:paraId="71B969D4" w14:textId="77777777" w:rsidR="00CD4489" w:rsidRDefault="00CD4489"/>
                    <w:p w14:paraId="711DD0F7" w14:textId="77777777" w:rsidR="00CD4489" w:rsidRPr="007D5FEA" w:rsidRDefault="00CD4489">
                      <w:pPr>
                        <w:rPr>
                          <w:sz w:val="36"/>
                          <w:szCs w:val="36"/>
                          <w:lang w:val="es-ES"/>
                        </w:rPr>
                      </w:pPr>
                      <w:r w:rsidRPr="007D5FEA">
                        <w:rPr>
                          <w:sz w:val="36"/>
                          <w:szCs w:val="36"/>
                          <w:lang w:val="es-ES"/>
                        </w:rPr>
                        <w:t>Ciclo 2019-2</w:t>
                      </w:r>
                    </w:p>
                    <w:p w14:paraId="1FE69AAE" w14:textId="77777777" w:rsidR="00CD4489" w:rsidRDefault="00CD4489"/>
                    <w:p w14:paraId="6CC8BDEE" w14:textId="77777777" w:rsidR="00CD4489" w:rsidRPr="007D5FEA" w:rsidRDefault="00CD4489">
                      <w:pPr>
                        <w:rPr>
                          <w:sz w:val="36"/>
                          <w:szCs w:val="36"/>
                          <w:lang w:val="es-ES"/>
                        </w:rPr>
                      </w:pPr>
                      <w:r w:rsidRPr="007D5FEA">
                        <w:rPr>
                          <w:sz w:val="36"/>
                          <w:szCs w:val="36"/>
                          <w:lang w:val="es-ES"/>
                        </w:rPr>
                        <w:t>Ciclo 2019-2</w:t>
                      </w:r>
                    </w:p>
                    <w:p w14:paraId="6C2B408E" w14:textId="77777777" w:rsidR="00CD4489" w:rsidRDefault="00CD4489"/>
                    <w:p w14:paraId="52587368" w14:textId="77777777" w:rsidR="00CD4489" w:rsidRPr="007D5FEA" w:rsidRDefault="00CD4489">
                      <w:pPr>
                        <w:rPr>
                          <w:sz w:val="36"/>
                          <w:szCs w:val="36"/>
                          <w:lang w:val="es-ES"/>
                        </w:rPr>
                      </w:pPr>
                      <w:r w:rsidRPr="007D5FEA">
                        <w:rPr>
                          <w:sz w:val="36"/>
                          <w:szCs w:val="36"/>
                          <w:lang w:val="es-ES"/>
                        </w:rPr>
                        <w:t>Ciclo 2019-2</w:t>
                      </w:r>
                    </w:p>
                    <w:p w14:paraId="2650454F" w14:textId="77777777" w:rsidR="00CD4489" w:rsidRDefault="00CD4489"/>
                    <w:p w14:paraId="707FAA15" w14:textId="77777777" w:rsidR="00CD4489" w:rsidRPr="007D5FEA" w:rsidRDefault="00CD4489">
                      <w:pPr>
                        <w:rPr>
                          <w:sz w:val="36"/>
                          <w:szCs w:val="36"/>
                          <w:lang w:val="es-ES"/>
                        </w:rPr>
                      </w:pPr>
                      <w:r w:rsidRPr="007D5FEA">
                        <w:rPr>
                          <w:sz w:val="36"/>
                          <w:szCs w:val="36"/>
                          <w:lang w:val="es-ES"/>
                        </w:rPr>
                        <w:t>Ciclo 2019-2</w:t>
                      </w:r>
                    </w:p>
                    <w:p w14:paraId="6CACE548" w14:textId="77777777" w:rsidR="00CD4489" w:rsidRDefault="00CD4489"/>
                    <w:p w14:paraId="3FE4EC86" w14:textId="77777777" w:rsidR="00CD4489" w:rsidRPr="007D5FEA" w:rsidRDefault="00CD4489">
                      <w:pPr>
                        <w:rPr>
                          <w:sz w:val="36"/>
                          <w:szCs w:val="36"/>
                          <w:lang w:val="es-ES"/>
                        </w:rPr>
                      </w:pPr>
                      <w:r w:rsidRPr="007D5FEA">
                        <w:rPr>
                          <w:sz w:val="36"/>
                          <w:szCs w:val="36"/>
                          <w:lang w:val="es-ES"/>
                        </w:rPr>
                        <w:t>Ciclo 2019-2</w:t>
                      </w:r>
                    </w:p>
                    <w:p w14:paraId="4C52A3C6" w14:textId="77777777" w:rsidR="00CD4489" w:rsidRDefault="00CD4489"/>
                    <w:p w14:paraId="1961CDA1" w14:textId="77777777" w:rsidR="00CD4489" w:rsidRPr="007D5FEA" w:rsidRDefault="00CD4489">
                      <w:pPr>
                        <w:rPr>
                          <w:sz w:val="36"/>
                          <w:szCs w:val="36"/>
                          <w:lang w:val="es-ES"/>
                        </w:rPr>
                      </w:pPr>
                      <w:r w:rsidRPr="007D5FEA">
                        <w:rPr>
                          <w:sz w:val="36"/>
                          <w:szCs w:val="36"/>
                          <w:lang w:val="es-ES"/>
                        </w:rPr>
                        <w:t>Ciclo 2019-2</w:t>
                      </w:r>
                    </w:p>
                    <w:p w14:paraId="581A6624" w14:textId="77777777" w:rsidR="00CD4489" w:rsidRDefault="00CD4489"/>
                    <w:p w14:paraId="07CD45F4" w14:textId="77777777" w:rsidR="00CD4489" w:rsidRPr="007D5FEA" w:rsidRDefault="00CD4489">
                      <w:pPr>
                        <w:rPr>
                          <w:sz w:val="36"/>
                          <w:szCs w:val="36"/>
                          <w:lang w:val="es-ES"/>
                        </w:rPr>
                      </w:pPr>
                      <w:r w:rsidRPr="007D5FEA">
                        <w:rPr>
                          <w:sz w:val="36"/>
                          <w:szCs w:val="36"/>
                          <w:lang w:val="es-ES"/>
                        </w:rPr>
                        <w:t>Ciclo 2019-2</w:t>
                      </w:r>
                    </w:p>
                    <w:p w14:paraId="69015111" w14:textId="77777777" w:rsidR="00CD4489" w:rsidRDefault="00CD4489"/>
                    <w:p w14:paraId="728FF88D" w14:textId="77777777" w:rsidR="00CD4489" w:rsidRPr="007D5FEA" w:rsidRDefault="00CD4489">
                      <w:pPr>
                        <w:rPr>
                          <w:sz w:val="36"/>
                          <w:szCs w:val="36"/>
                          <w:lang w:val="es-ES"/>
                        </w:rPr>
                      </w:pPr>
                      <w:r w:rsidRPr="007D5FEA">
                        <w:rPr>
                          <w:sz w:val="36"/>
                          <w:szCs w:val="36"/>
                          <w:lang w:val="es-ES"/>
                        </w:rPr>
                        <w:t>Ciclo 2019-2</w:t>
                      </w:r>
                    </w:p>
                    <w:p w14:paraId="183F3156" w14:textId="77777777" w:rsidR="00CD4489" w:rsidRDefault="00CD4489"/>
                    <w:p w14:paraId="4B546A50" w14:textId="77777777" w:rsidR="00CD4489" w:rsidRPr="007D5FEA" w:rsidRDefault="00CD4489">
                      <w:pPr>
                        <w:rPr>
                          <w:sz w:val="36"/>
                          <w:szCs w:val="36"/>
                          <w:lang w:val="es-ES"/>
                        </w:rPr>
                      </w:pPr>
                      <w:r w:rsidRPr="007D5FEA">
                        <w:rPr>
                          <w:sz w:val="36"/>
                          <w:szCs w:val="36"/>
                          <w:lang w:val="es-ES"/>
                        </w:rPr>
                        <w:t>Ciclo 2019-2</w:t>
                      </w:r>
                    </w:p>
                    <w:p w14:paraId="007F5024" w14:textId="77777777" w:rsidR="00CD4489" w:rsidRDefault="00CD4489"/>
                    <w:p w14:paraId="2F3216B9" w14:textId="77777777" w:rsidR="00CD4489" w:rsidRPr="007D5FEA" w:rsidRDefault="00CD4489">
                      <w:pPr>
                        <w:rPr>
                          <w:sz w:val="36"/>
                          <w:szCs w:val="36"/>
                          <w:lang w:val="es-ES"/>
                        </w:rPr>
                      </w:pPr>
                      <w:r w:rsidRPr="007D5FEA">
                        <w:rPr>
                          <w:sz w:val="36"/>
                          <w:szCs w:val="36"/>
                          <w:lang w:val="es-ES"/>
                        </w:rPr>
                        <w:t>Ciclo 2019-2</w:t>
                      </w:r>
                    </w:p>
                    <w:p w14:paraId="2F9E800A" w14:textId="77777777" w:rsidR="00CD4489" w:rsidRDefault="00CD4489"/>
                    <w:p w14:paraId="6EA2D3E3" w14:textId="77777777" w:rsidR="00CD4489" w:rsidRPr="007D5FEA" w:rsidRDefault="00CD4489">
                      <w:pPr>
                        <w:rPr>
                          <w:sz w:val="36"/>
                          <w:szCs w:val="36"/>
                          <w:lang w:val="es-ES"/>
                        </w:rPr>
                      </w:pPr>
                      <w:r w:rsidRPr="007D5FEA">
                        <w:rPr>
                          <w:sz w:val="36"/>
                          <w:szCs w:val="36"/>
                          <w:lang w:val="es-ES"/>
                        </w:rPr>
                        <w:t>Ciclo 2019-2</w:t>
                      </w:r>
                    </w:p>
                    <w:p w14:paraId="77A7A243" w14:textId="77777777" w:rsidR="00CD4489" w:rsidRDefault="00CD4489"/>
                    <w:p w14:paraId="7508D10F" w14:textId="77777777" w:rsidR="00CD4489" w:rsidRPr="007D5FEA" w:rsidRDefault="00CD4489">
                      <w:pPr>
                        <w:rPr>
                          <w:sz w:val="36"/>
                          <w:szCs w:val="36"/>
                          <w:lang w:val="es-ES"/>
                        </w:rPr>
                      </w:pPr>
                      <w:r w:rsidRPr="007D5FEA">
                        <w:rPr>
                          <w:sz w:val="36"/>
                          <w:szCs w:val="36"/>
                          <w:lang w:val="es-ES"/>
                        </w:rPr>
                        <w:t>Ciclo 2019-2</w:t>
                      </w:r>
                    </w:p>
                    <w:p w14:paraId="6E491BDD" w14:textId="77777777" w:rsidR="00CD4489" w:rsidRDefault="00CD4489"/>
                    <w:p w14:paraId="05BEF163" w14:textId="77777777" w:rsidR="00CD4489" w:rsidRPr="007D5FEA" w:rsidRDefault="00CD4489">
                      <w:pPr>
                        <w:rPr>
                          <w:sz w:val="36"/>
                          <w:szCs w:val="36"/>
                          <w:lang w:val="es-ES"/>
                        </w:rPr>
                      </w:pPr>
                      <w:r w:rsidRPr="007D5FEA">
                        <w:rPr>
                          <w:sz w:val="36"/>
                          <w:szCs w:val="36"/>
                          <w:lang w:val="es-ES"/>
                        </w:rPr>
                        <w:t>Ciclo 2019-2</w:t>
                      </w:r>
                    </w:p>
                    <w:p w14:paraId="093F1F70" w14:textId="77777777" w:rsidR="00CD4489" w:rsidRDefault="00CD4489"/>
                    <w:p w14:paraId="55A5AF34" w14:textId="77777777" w:rsidR="00CD4489" w:rsidRPr="007D5FEA" w:rsidRDefault="00CD4489">
                      <w:pPr>
                        <w:rPr>
                          <w:sz w:val="36"/>
                          <w:szCs w:val="36"/>
                          <w:lang w:val="es-ES"/>
                        </w:rPr>
                      </w:pPr>
                      <w:r w:rsidRPr="007D5FEA">
                        <w:rPr>
                          <w:sz w:val="36"/>
                          <w:szCs w:val="36"/>
                          <w:lang w:val="es-ES"/>
                        </w:rPr>
                        <w:t>Ciclo 2019-2</w:t>
                      </w:r>
                    </w:p>
                    <w:p w14:paraId="503F3B7A" w14:textId="77777777" w:rsidR="00CD4489" w:rsidRDefault="00CD4489"/>
                    <w:p w14:paraId="24D98C24" w14:textId="77777777" w:rsidR="00CD4489" w:rsidRPr="007D5FEA" w:rsidRDefault="00CD4489">
                      <w:pPr>
                        <w:rPr>
                          <w:sz w:val="36"/>
                          <w:szCs w:val="36"/>
                          <w:lang w:val="es-ES"/>
                        </w:rPr>
                      </w:pPr>
                      <w:r w:rsidRPr="007D5FEA">
                        <w:rPr>
                          <w:sz w:val="36"/>
                          <w:szCs w:val="36"/>
                          <w:lang w:val="es-ES"/>
                        </w:rPr>
                        <w:t>Ciclo 2019-2</w:t>
                      </w:r>
                    </w:p>
                    <w:p w14:paraId="48E20C3B" w14:textId="77777777" w:rsidR="00CD4489" w:rsidRDefault="00CD4489"/>
                    <w:p w14:paraId="22FC1465" w14:textId="77777777" w:rsidR="00CD4489" w:rsidRPr="007D5FEA" w:rsidRDefault="00CD4489">
                      <w:pPr>
                        <w:rPr>
                          <w:sz w:val="36"/>
                          <w:szCs w:val="36"/>
                          <w:lang w:val="es-ES"/>
                        </w:rPr>
                      </w:pPr>
                      <w:r w:rsidRPr="007D5FEA">
                        <w:rPr>
                          <w:sz w:val="36"/>
                          <w:szCs w:val="36"/>
                          <w:lang w:val="es-ES"/>
                        </w:rPr>
                        <w:t>Ciclo 2019-2</w:t>
                      </w:r>
                    </w:p>
                    <w:p w14:paraId="3BA71BD1" w14:textId="77777777" w:rsidR="00CD4489" w:rsidRDefault="00CD4489"/>
                    <w:p w14:paraId="14E2F273" w14:textId="77777777" w:rsidR="00CD4489" w:rsidRPr="007D5FEA" w:rsidRDefault="00CD4489">
                      <w:pPr>
                        <w:rPr>
                          <w:sz w:val="36"/>
                          <w:szCs w:val="36"/>
                          <w:lang w:val="es-ES"/>
                        </w:rPr>
                      </w:pPr>
                      <w:r w:rsidRPr="007D5FEA">
                        <w:rPr>
                          <w:sz w:val="36"/>
                          <w:szCs w:val="36"/>
                          <w:lang w:val="es-ES"/>
                        </w:rPr>
                        <w:t>Ciclo 2019-2</w:t>
                      </w:r>
                    </w:p>
                    <w:p w14:paraId="617BF13A" w14:textId="77777777" w:rsidR="00CD4489" w:rsidRDefault="00CD4489"/>
                    <w:p w14:paraId="6AE23AE6" w14:textId="77777777" w:rsidR="00CD4489" w:rsidRPr="007D5FEA" w:rsidRDefault="00CD4489">
                      <w:pPr>
                        <w:rPr>
                          <w:sz w:val="36"/>
                          <w:szCs w:val="36"/>
                          <w:lang w:val="es-ES"/>
                        </w:rPr>
                      </w:pPr>
                      <w:r w:rsidRPr="007D5FEA">
                        <w:rPr>
                          <w:sz w:val="36"/>
                          <w:szCs w:val="36"/>
                          <w:lang w:val="es-ES"/>
                        </w:rPr>
                        <w:t>Ciclo 2019-2</w:t>
                      </w:r>
                    </w:p>
                    <w:p w14:paraId="03FA7AED" w14:textId="77777777" w:rsidR="00CD4489" w:rsidRDefault="00CD4489"/>
                    <w:p w14:paraId="3B4A82D5" w14:textId="77777777" w:rsidR="00CD4489" w:rsidRPr="007D5FEA" w:rsidRDefault="00CD4489">
                      <w:pPr>
                        <w:rPr>
                          <w:sz w:val="36"/>
                          <w:szCs w:val="36"/>
                          <w:lang w:val="es-ES"/>
                        </w:rPr>
                      </w:pPr>
                      <w:r w:rsidRPr="007D5FEA">
                        <w:rPr>
                          <w:sz w:val="36"/>
                          <w:szCs w:val="36"/>
                          <w:lang w:val="es-ES"/>
                        </w:rPr>
                        <w:t>Ciclo 2019-2</w:t>
                      </w:r>
                    </w:p>
                    <w:p w14:paraId="3489E9B7" w14:textId="77777777" w:rsidR="00CD4489" w:rsidRDefault="00CD4489"/>
                    <w:p w14:paraId="29D7DE22" w14:textId="77777777" w:rsidR="00CD4489" w:rsidRPr="007D5FEA" w:rsidRDefault="00CD4489">
                      <w:pPr>
                        <w:rPr>
                          <w:sz w:val="36"/>
                          <w:szCs w:val="36"/>
                          <w:lang w:val="es-ES"/>
                        </w:rPr>
                      </w:pPr>
                      <w:r w:rsidRPr="007D5FEA">
                        <w:rPr>
                          <w:sz w:val="36"/>
                          <w:szCs w:val="36"/>
                          <w:lang w:val="es-ES"/>
                        </w:rPr>
                        <w:t>Ciclo 2019-2</w:t>
                      </w:r>
                    </w:p>
                    <w:p w14:paraId="59719139" w14:textId="77777777" w:rsidR="00CD4489" w:rsidRDefault="00CD4489"/>
                    <w:p w14:paraId="74DD0D7F" w14:textId="77777777" w:rsidR="00CD4489" w:rsidRPr="007D5FEA" w:rsidRDefault="00CD4489">
                      <w:pPr>
                        <w:rPr>
                          <w:sz w:val="36"/>
                          <w:szCs w:val="36"/>
                          <w:lang w:val="es-ES"/>
                        </w:rPr>
                      </w:pPr>
                      <w:r w:rsidRPr="007D5FEA">
                        <w:rPr>
                          <w:sz w:val="36"/>
                          <w:szCs w:val="36"/>
                          <w:lang w:val="es-ES"/>
                        </w:rPr>
                        <w:t>Ciclo 2019-2</w:t>
                      </w:r>
                    </w:p>
                    <w:p w14:paraId="5F5BC083" w14:textId="77777777" w:rsidR="00CD4489" w:rsidRDefault="00CD4489"/>
                    <w:p w14:paraId="5DF559B3" w14:textId="77777777" w:rsidR="00CD4489" w:rsidRPr="007D5FEA" w:rsidRDefault="00CD4489">
                      <w:pPr>
                        <w:rPr>
                          <w:sz w:val="36"/>
                          <w:szCs w:val="36"/>
                          <w:lang w:val="es-ES"/>
                        </w:rPr>
                      </w:pPr>
                      <w:r w:rsidRPr="007D5FEA">
                        <w:rPr>
                          <w:sz w:val="36"/>
                          <w:szCs w:val="36"/>
                          <w:lang w:val="es-ES"/>
                        </w:rPr>
                        <w:t>Ciclo 2019-2</w:t>
                      </w:r>
                    </w:p>
                    <w:p w14:paraId="287F0863" w14:textId="77777777" w:rsidR="00CD4489" w:rsidRDefault="00CD4489"/>
                    <w:p w14:paraId="2C718812" w14:textId="77777777" w:rsidR="00CD4489" w:rsidRPr="007D5FEA" w:rsidRDefault="00CD4489">
                      <w:pPr>
                        <w:rPr>
                          <w:sz w:val="36"/>
                          <w:szCs w:val="36"/>
                          <w:lang w:val="es-ES"/>
                        </w:rPr>
                      </w:pPr>
                      <w:r w:rsidRPr="007D5FEA">
                        <w:rPr>
                          <w:sz w:val="36"/>
                          <w:szCs w:val="36"/>
                          <w:lang w:val="es-ES"/>
                        </w:rPr>
                        <w:t>Ciclo 2019-2</w:t>
                      </w:r>
                    </w:p>
                    <w:p w14:paraId="1A7DE6AB" w14:textId="77777777" w:rsidR="00CD4489" w:rsidRDefault="00CD4489"/>
                    <w:p w14:paraId="6B06F693" w14:textId="77777777" w:rsidR="00CD4489" w:rsidRPr="007D5FEA" w:rsidRDefault="00CD4489">
                      <w:pPr>
                        <w:rPr>
                          <w:sz w:val="36"/>
                          <w:szCs w:val="36"/>
                          <w:lang w:val="es-ES"/>
                        </w:rPr>
                      </w:pPr>
                      <w:r w:rsidRPr="007D5FEA">
                        <w:rPr>
                          <w:sz w:val="36"/>
                          <w:szCs w:val="36"/>
                          <w:lang w:val="es-ES"/>
                        </w:rPr>
                        <w:t>Ciclo 2019-2</w:t>
                      </w:r>
                    </w:p>
                    <w:p w14:paraId="052E580C" w14:textId="77777777" w:rsidR="00CD4489" w:rsidRDefault="00CD4489"/>
                    <w:p w14:paraId="5DF47489" w14:textId="77777777" w:rsidR="00CD4489" w:rsidRPr="007D5FEA" w:rsidRDefault="00CD4489">
                      <w:pPr>
                        <w:rPr>
                          <w:sz w:val="36"/>
                          <w:szCs w:val="36"/>
                          <w:lang w:val="es-ES"/>
                        </w:rPr>
                      </w:pPr>
                      <w:r w:rsidRPr="007D5FEA">
                        <w:rPr>
                          <w:sz w:val="36"/>
                          <w:szCs w:val="36"/>
                          <w:lang w:val="es-ES"/>
                        </w:rPr>
                        <w:t>Ciclo 2019-2</w:t>
                      </w:r>
                    </w:p>
                    <w:p w14:paraId="0627A41C" w14:textId="77777777" w:rsidR="00CD4489" w:rsidRDefault="00CD4489"/>
                    <w:p w14:paraId="39CF6EB5" w14:textId="77777777" w:rsidR="00CD4489" w:rsidRPr="007D5FEA" w:rsidRDefault="00CD4489">
                      <w:pPr>
                        <w:rPr>
                          <w:sz w:val="36"/>
                          <w:szCs w:val="36"/>
                          <w:lang w:val="es-ES"/>
                        </w:rPr>
                      </w:pPr>
                      <w:r w:rsidRPr="007D5FEA">
                        <w:rPr>
                          <w:sz w:val="36"/>
                          <w:szCs w:val="36"/>
                          <w:lang w:val="es-ES"/>
                        </w:rPr>
                        <w:t>Ciclo 2019-2</w:t>
                      </w:r>
                    </w:p>
                    <w:p w14:paraId="65D6F9DB" w14:textId="77777777" w:rsidR="00CD4489" w:rsidRDefault="00CD4489"/>
                    <w:p w14:paraId="033C3A2D" w14:textId="77777777" w:rsidR="00CD4489" w:rsidRPr="007D5FEA" w:rsidRDefault="00CD4489">
                      <w:pPr>
                        <w:rPr>
                          <w:sz w:val="36"/>
                          <w:szCs w:val="36"/>
                          <w:lang w:val="es-ES"/>
                        </w:rPr>
                      </w:pPr>
                      <w:r w:rsidRPr="007D5FEA">
                        <w:rPr>
                          <w:sz w:val="36"/>
                          <w:szCs w:val="36"/>
                          <w:lang w:val="es-ES"/>
                        </w:rPr>
                        <w:t>Ciclo 2019-2</w:t>
                      </w:r>
                    </w:p>
                    <w:p w14:paraId="38908E3D" w14:textId="77777777" w:rsidR="00CD4489" w:rsidRDefault="00CD4489"/>
                    <w:p w14:paraId="1CAD955A" w14:textId="77777777" w:rsidR="00CD4489" w:rsidRPr="007D5FEA" w:rsidRDefault="00CD4489">
                      <w:pPr>
                        <w:rPr>
                          <w:sz w:val="36"/>
                          <w:szCs w:val="36"/>
                          <w:lang w:val="es-ES"/>
                        </w:rPr>
                      </w:pPr>
                      <w:r w:rsidRPr="007D5FEA">
                        <w:rPr>
                          <w:sz w:val="36"/>
                          <w:szCs w:val="36"/>
                          <w:lang w:val="es-ES"/>
                        </w:rPr>
                        <w:t>Ciclo 2019-2</w:t>
                      </w:r>
                    </w:p>
                    <w:p w14:paraId="4A476A59" w14:textId="77777777" w:rsidR="00CD4489" w:rsidRDefault="00CD4489"/>
                    <w:p w14:paraId="30C7AB34" w14:textId="77777777" w:rsidR="00CD4489" w:rsidRPr="007D5FEA" w:rsidRDefault="00CD4489">
                      <w:pPr>
                        <w:rPr>
                          <w:sz w:val="36"/>
                          <w:szCs w:val="36"/>
                          <w:lang w:val="es-ES"/>
                        </w:rPr>
                      </w:pPr>
                      <w:r w:rsidRPr="007D5FEA">
                        <w:rPr>
                          <w:sz w:val="36"/>
                          <w:szCs w:val="36"/>
                          <w:lang w:val="es-ES"/>
                        </w:rPr>
                        <w:t>Ciclo 2019-2</w:t>
                      </w:r>
                    </w:p>
                    <w:p w14:paraId="76FFBFAE" w14:textId="77777777" w:rsidR="00CD4489" w:rsidRDefault="00CD4489"/>
                    <w:p w14:paraId="4C697597" w14:textId="77777777" w:rsidR="00CD4489" w:rsidRPr="007D5FEA" w:rsidRDefault="00CD4489">
                      <w:pPr>
                        <w:rPr>
                          <w:sz w:val="36"/>
                          <w:szCs w:val="36"/>
                          <w:lang w:val="es-ES"/>
                        </w:rPr>
                      </w:pPr>
                      <w:r w:rsidRPr="007D5FEA">
                        <w:rPr>
                          <w:sz w:val="36"/>
                          <w:szCs w:val="36"/>
                          <w:lang w:val="es-ES"/>
                        </w:rPr>
                        <w:t>Ciclo 2019-2</w:t>
                      </w:r>
                    </w:p>
                    <w:p w14:paraId="04D0F39B" w14:textId="77777777" w:rsidR="00CD4489" w:rsidRDefault="00CD4489"/>
                    <w:p w14:paraId="4D2A98E1" w14:textId="58ABB950" w:rsidR="00CD4489" w:rsidRPr="007D5FEA" w:rsidRDefault="00CD4489">
                      <w:pPr>
                        <w:rPr>
                          <w:sz w:val="36"/>
                          <w:szCs w:val="36"/>
                          <w:lang w:val="es-ES"/>
                        </w:rPr>
                      </w:pPr>
                      <w:r w:rsidRPr="007D5FEA">
                        <w:rPr>
                          <w:sz w:val="36"/>
                          <w:szCs w:val="36"/>
                          <w:lang w:val="es-ES"/>
                        </w:rPr>
                        <w:t>Ciclo 2019-2</w:t>
                      </w:r>
                    </w:p>
                    <w:p w14:paraId="7637C65A" w14:textId="77777777" w:rsidR="00CD4489" w:rsidRDefault="00CD4489"/>
                    <w:p w14:paraId="54C169FF" w14:textId="77777777" w:rsidR="00CD4489" w:rsidRPr="007D5FEA" w:rsidRDefault="00CD4489">
                      <w:pPr>
                        <w:rPr>
                          <w:sz w:val="36"/>
                          <w:szCs w:val="36"/>
                          <w:lang w:val="es-ES"/>
                        </w:rPr>
                      </w:pPr>
                      <w:r w:rsidRPr="007D5FEA">
                        <w:rPr>
                          <w:sz w:val="36"/>
                          <w:szCs w:val="36"/>
                          <w:lang w:val="es-ES"/>
                        </w:rPr>
                        <w:t>Ciclo 2019-2</w:t>
                      </w:r>
                    </w:p>
                    <w:p w14:paraId="1B0C4CDB" w14:textId="77777777" w:rsidR="00CD4489" w:rsidRDefault="00CD4489"/>
                    <w:p w14:paraId="41ED32A5" w14:textId="77777777" w:rsidR="00CD4489" w:rsidRPr="007D5FEA" w:rsidRDefault="00CD4489">
                      <w:pPr>
                        <w:rPr>
                          <w:sz w:val="36"/>
                          <w:szCs w:val="36"/>
                          <w:lang w:val="es-ES"/>
                        </w:rPr>
                      </w:pPr>
                      <w:r w:rsidRPr="007D5FEA">
                        <w:rPr>
                          <w:sz w:val="36"/>
                          <w:szCs w:val="36"/>
                          <w:lang w:val="es-ES"/>
                        </w:rPr>
                        <w:t>Ciclo 2019-2</w:t>
                      </w:r>
                    </w:p>
                    <w:p w14:paraId="43BCA98D" w14:textId="77777777" w:rsidR="00CD4489" w:rsidRDefault="00CD4489"/>
                    <w:p w14:paraId="37C1563F" w14:textId="77777777" w:rsidR="00CD4489" w:rsidRPr="007D5FEA" w:rsidRDefault="00CD4489">
                      <w:pPr>
                        <w:rPr>
                          <w:sz w:val="36"/>
                          <w:szCs w:val="36"/>
                          <w:lang w:val="es-ES"/>
                        </w:rPr>
                      </w:pPr>
                      <w:r w:rsidRPr="007D5FEA">
                        <w:rPr>
                          <w:sz w:val="36"/>
                          <w:szCs w:val="36"/>
                          <w:lang w:val="es-ES"/>
                        </w:rPr>
                        <w:t>Ciclo 2019-2</w:t>
                      </w:r>
                    </w:p>
                    <w:p w14:paraId="0F16886E" w14:textId="77777777" w:rsidR="00CD4489" w:rsidRDefault="00CD4489"/>
                    <w:p w14:paraId="6E7C99C2" w14:textId="77777777" w:rsidR="00CD4489" w:rsidRPr="007D5FEA" w:rsidRDefault="00CD4489">
                      <w:pPr>
                        <w:rPr>
                          <w:sz w:val="36"/>
                          <w:szCs w:val="36"/>
                          <w:lang w:val="es-ES"/>
                        </w:rPr>
                      </w:pPr>
                      <w:r w:rsidRPr="007D5FEA">
                        <w:rPr>
                          <w:sz w:val="36"/>
                          <w:szCs w:val="36"/>
                          <w:lang w:val="es-ES"/>
                        </w:rPr>
                        <w:t>Ciclo 2019-2</w:t>
                      </w:r>
                    </w:p>
                    <w:p w14:paraId="3D23915A" w14:textId="77777777" w:rsidR="00CD4489" w:rsidRDefault="00CD4489"/>
                    <w:p w14:paraId="188BF680" w14:textId="77777777" w:rsidR="00CD4489" w:rsidRPr="007D5FEA" w:rsidRDefault="00CD4489">
                      <w:pPr>
                        <w:rPr>
                          <w:sz w:val="36"/>
                          <w:szCs w:val="36"/>
                          <w:lang w:val="es-ES"/>
                        </w:rPr>
                      </w:pPr>
                      <w:r w:rsidRPr="007D5FEA">
                        <w:rPr>
                          <w:sz w:val="36"/>
                          <w:szCs w:val="36"/>
                          <w:lang w:val="es-ES"/>
                        </w:rPr>
                        <w:t>Ciclo 2019-2</w:t>
                      </w:r>
                    </w:p>
                    <w:p w14:paraId="4C7C46F2" w14:textId="77777777" w:rsidR="00CD4489" w:rsidRDefault="00CD4489"/>
                    <w:p w14:paraId="56BA7F77" w14:textId="77777777" w:rsidR="00CD4489" w:rsidRPr="007D5FEA" w:rsidRDefault="00CD4489">
                      <w:pPr>
                        <w:rPr>
                          <w:sz w:val="36"/>
                          <w:szCs w:val="36"/>
                          <w:lang w:val="es-ES"/>
                        </w:rPr>
                      </w:pPr>
                      <w:r w:rsidRPr="007D5FEA">
                        <w:rPr>
                          <w:sz w:val="36"/>
                          <w:szCs w:val="36"/>
                          <w:lang w:val="es-ES"/>
                        </w:rPr>
                        <w:t>Ciclo 2019-2</w:t>
                      </w:r>
                    </w:p>
                    <w:p w14:paraId="4BB8D1FF" w14:textId="77777777" w:rsidR="00CD4489" w:rsidRDefault="00CD4489"/>
                    <w:p w14:paraId="0C5CEE58" w14:textId="77777777" w:rsidR="00CD4489" w:rsidRPr="007D5FEA" w:rsidRDefault="00CD4489">
                      <w:pPr>
                        <w:rPr>
                          <w:sz w:val="36"/>
                          <w:szCs w:val="36"/>
                          <w:lang w:val="es-ES"/>
                        </w:rPr>
                      </w:pPr>
                      <w:r w:rsidRPr="007D5FEA">
                        <w:rPr>
                          <w:sz w:val="36"/>
                          <w:szCs w:val="36"/>
                          <w:lang w:val="es-ES"/>
                        </w:rPr>
                        <w:t>Ciclo 2019-2</w:t>
                      </w:r>
                    </w:p>
                    <w:p w14:paraId="64305D1D" w14:textId="77777777" w:rsidR="00CD4489" w:rsidRDefault="00CD4489"/>
                    <w:p w14:paraId="2E7115C0" w14:textId="77777777" w:rsidR="00CD4489" w:rsidRPr="007D5FEA" w:rsidRDefault="00CD4489">
                      <w:pPr>
                        <w:rPr>
                          <w:sz w:val="36"/>
                          <w:szCs w:val="36"/>
                          <w:lang w:val="es-ES"/>
                        </w:rPr>
                      </w:pPr>
                      <w:r w:rsidRPr="007D5FEA">
                        <w:rPr>
                          <w:sz w:val="36"/>
                          <w:szCs w:val="36"/>
                          <w:lang w:val="es-ES"/>
                        </w:rPr>
                        <w:t>Ciclo 2019-2</w:t>
                      </w:r>
                    </w:p>
                    <w:p w14:paraId="435C3606" w14:textId="77777777" w:rsidR="00CD4489" w:rsidRDefault="00CD4489"/>
                    <w:p w14:paraId="439164C3" w14:textId="77777777" w:rsidR="00CD4489" w:rsidRPr="007D5FEA" w:rsidRDefault="00CD4489">
                      <w:pPr>
                        <w:rPr>
                          <w:sz w:val="36"/>
                          <w:szCs w:val="36"/>
                          <w:lang w:val="es-ES"/>
                        </w:rPr>
                      </w:pPr>
                      <w:r w:rsidRPr="007D5FEA">
                        <w:rPr>
                          <w:sz w:val="36"/>
                          <w:szCs w:val="36"/>
                          <w:lang w:val="es-ES"/>
                        </w:rPr>
                        <w:t>Ciclo 2019-2</w:t>
                      </w:r>
                    </w:p>
                    <w:p w14:paraId="3BD36BD9" w14:textId="77777777" w:rsidR="00CD4489" w:rsidRDefault="00CD4489"/>
                    <w:p w14:paraId="38DD49F6" w14:textId="77777777" w:rsidR="00CD4489" w:rsidRPr="007D5FEA" w:rsidRDefault="00CD4489">
                      <w:pPr>
                        <w:rPr>
                          <w:sz w:val="36"/>
                          <w:szCs w:val="36"/>
                          <w:lang w:val="es-ES"/>
                        </w:rPr>
                      </w:pPr>
                      <w:r w:rsidRPr="007D5FEA">
                        <w:rPr>
                          <w:sz w:val="36"/>
                          <w:szCs w:val="36"/>
                          <w:lang w:val="es-ES"/>
                        </w:rPr>
                        <w:t>Ciclo 2019-2</w:t>
                      </w:r>
                    </w:p>
                    <w:p w14:paraId="1C6B2BF3" w14:textId="77777777" w:rsidR="00CD4489" w:rsidRDefault="00CD4489"/>
                    <w:p w14:paraId="5681CAFD" w14:textId="77777777" w:rsidR="00CD4489" w:rsidRPr="007D5FEA" w:rsidRDefault="00CD4489">
                      <w:pPr>
                        <w:rPr>
                          <w:sz w:val="36"/>
                          <w:szCs w:val="36"/>
                          <w:lang w:val="es-ES"/>
                        </w:rPr>
                      </w:pPr>
                      <w:r w:rsidRPr="007D5FEA">
                        <w:rPr>
                          <w:sz w:val="36"/>
                          <w:szCs w:val="36"/>
                          <w:lang w:val="es-ES"/>
                        </w:rPr>
                        <w:t>Ciclo 2019-2</w:t>
                      </w:r>
                    </w:p>
                    <w:p w14:paraId="4C553136" w14:textId="77777777" w:rsidR="00CD4489" w:rsidRDefault="00CD4489"/>
                    <w:p w14:paraId="7B4DD4A2" w14:textId="77777777" w:rsidR="00CD4489" w:rsidRPr="007D5FEA" w:rsidRDefault="00CD4489">
                      <w:pPr>
                        <w:rPr>
                          <w:sz w:val="36"/>
                          <w:szCs w:val="36"/>
                          <w:lang w:val="es-ES"/>
                        </w:rPr>
                      </w:pPr>
                      <w:r w:rsidRPr="007D5FEA">
                        <w:rPr>
                          <w:sz w:val="36"/>
                          <w:szCs w:val="36"/>
                          <w:lang w:val="es-ES"/>
                        </w:rPr>
                        <w:t>Ciclo 2019-2</w:t>
                      </w:r>
                    </w:p>
                    <w:p w14:paraId="73E339E4" w14:textId="77777777" w:rsidR="00CD4489" w:rsidRDefault="00CD4489"/>
                    <w:p w14:paraId="6F30E785" w14:textId="77777777" w:rsidR="00CD4489" w:rsidRPr="007D5FEA" w:rsidRDefault="00CD4489">
                      <w:pPr>
                        <w:rPr>
                          <w:sz w:val="36"/>
                          <w:szCs w:val="36"/>
                          <w:lang w:val="es-ES"/>
                        </w:rPr>
                      </w:pPr>
                      <w:r w:rsidRPr="007D5FEA">
                        <w:rPr>
                          <w:sz w:val="36"/>
                          <w:szCs w:val="36"/>
                          <w:lang w:val="es-ES"/>
                        </w:rPr>
                        <w:t>Ciclo 2019-2</w:t>
                      </w:r>
                    </w:p>
                    <w:p w14:paraId="422ED7B8" w14:textId="77777777" w:rsidR="00CD4489" w:rsidRDefault="00CD4489"/>
                    <w:p w14:paraId="1A16982B" w14:textId="77777777" w:rsidR="00CD4489" w:rsidRPr="007D5FEA" w:rsidRDefault="00CD4489">
                      <w:pPr>
                        <w:rPr>
                          <w:sz w:val="36"/>
                          <w:szCs w:val="36"/>
                          <w:lang w:val="es-ES"/>
                        </w:rPr>
                      </w:pPr>
                      <w:r w:rsidRPr="007D5FEA">
                        <w:rPr>
                          <w:sz w:val="36"/>
                          <w:szCs w:val="36"/>
                          <w:lang w:val="es-ES"/>
                        </w:rPr>
                        <w:t>Ciclo 2019-2</w:t>
                      </w:r>
                    </w:p>
                    <w:p w14:paraId="6FD879CB" w14:textId="77777777" w:rsidR="00CD4489" w:rsidRDefault="00CD4489"/>
                    <w:p w14:paraId="5EC54838" w14:textId="77777777" w:rsidR="00CD4489" w:rsidRPr="007D5FEA" w:rsidRDefault="00CD4489">
                      <w:pPr>
                        <w:rPr>
                          <w:sz w:val="36"/>
                          <w:szCs w:val="36"/>
                          <w:lang w:val="es-ES"/>
                        </w:rPr>
                      </w:pPr>
                      <w:r w:rsidRPr="007D5FEA">
                        <w:rPr>
                          <w:sz w:val="36"/>
                          <w:szCs w:val="36"/>
                          <w:lang w:val="es-ES"/>
                        </w:rPr>
                        <w:t>Ciclo 2019-2</w:t>
                      </w:r>
                    </w:p>
                    <w:p w14:paraId="517086B3" w14:textId="77777777" w:rsidR="00CD4489" w:rsidRDefault="00CD4489"/>
                    <w:p w14:paraId="64EC729E" w14:textId="77777777" w:rsidR="00CD4489" w:rsidRPr="007D5FEA" w:rsidRDefault="00CD4489">
                      <w:pPr>
                        <w:rPr>
                          <w:sz w:val="36"/>
                          <w:szCs w:val="36"/>
                          <w:lang w:val="es-ES"/>
                        </w:rPr>
                      </w:pPr>
                      <w:r w:rsidRPr="007D5FEA">
                        <w:rPr>
                          <w:sz w:val="36"/>
                          <w:szCs w:val="36"/>
                          <w:lang w:val="es-ES"/>
                        </w:rPr>
                        <w:t>Ciclo 2019-2</w:t>
                      </w:r>
                    </w:p>
                    <w:p w14:paraId="5DF5FF53" w14:textId="77777777" w:rsidR="00CD4489" w:rsidRDefault="00CD4489"/>
                    <w:p w14:paraId="4150EA85" w14:textId="77777777" w:rsidR="00CD4489" w:rsidRPr="007D5FEA" w:rsidRDefault="00CD4489">
                      <w:pPr>
                        <w:rPr>
                          <w:sz w:val="36"/>
                          <w:szCs w:val="36"/>
                          <w:lang w:val="es-ES"/>
                        </w:rPr>
                      </w:pPr>
                      <w:r w:rsidRPr="007D5FEA">
                        <w:rPr>
                          <w:sz w:val="36"/>
                          <w:szCs w:val="36"/>
                          <w:lang w:val="es-ES"/>
                        </w:rPr>
                        <w:t>Ciclo 2019-2</w:t>
                      </w:r>
                    </w:p>
                    <w:p w14:paraId="5841C236" w14:textId="77777777" w:rsidR="00CD4489" w:rsidRDefault="00CD4489"/>
                    <w:p w14:paraId="6DC47FE9" w14:textId="77777777" w:rsidR="00CD4489" w:rsidRPr="007D5FEA" w:rsidRDefault="00CD4489">
                      <w:pPr>
                        <w:rPr>
                          <w:sz w:val="36"/>
                          <w:szCs w:val="36"/>
                          <w:lang w:val="es-ES"/>
                        </w:rPr>
                      </w:pPr>
                      <w:r w:rsidRPr="007D5FEA">
                        <w:rPr>
                          <w:sz w:val="36"/>
                          <w:szCs w:val="36"/>
                          <w:lang w:val="es-ES"/>
                        </w:rPr>
                        <w:t>Ciclo 2019-2</w:t>
                      </w:r>
                    </w:p>
                    <w:p w14:paraId="266BF5DF" w14:textId="77777777" w:rsidR="00CD4489" w:rsidRDefault="00CD4489"/>
                    <w:p w14:paraId="16C438F7" w14:textId="77777777" w:rsidR="00CD4489" w:rsidRPr="007D5FEA" w:rsidRDefault="00CD4489">
                      <w:pPr>
                        <w:rPr>
                          <w:sz w:val="36"/>
                          <w:szCs w:val="36"/>
                          <w:lang w:val="es-ES"/>
                        </w:rPr>
                      </w:pPr>
                      <w:r w:rsidRPr="007D5FEA">
                        <w:rPr>
                          <w:sz w:val="36"/>
                          <w:szCs w:val="36"/>
                          <w:lang w:val="es-ES"/>
                        </w:rPr>
                        <w:t>Ciclo 2019-2</w:t>
                      </w:r>
                    </w:p>
                    <w:p w14:paraId="00CA241E" w14:textId="77777777" w:rsidR="00CD4489" w:rsidRDefault="00CD4489"/>
                    <w:p w14:paraId="65D831D8" w14:textId="77777777" w:rsidR="00CD4489" w:rsidRPr="007D5FEA" w:rsidRDefault="00CD4489">
                      <w:pPr>
                        <w:rPr>
                          <w:sz w:val="36"/>
                          <w:szCs w:val="36"/>
                          <w:lang w:val="es-ES"/>
                        </w:rPr>
                      </w:pPr>
                      <w:r w:rsidRPr="007D5FEA">
                        <w:rPr>
                          <w:sz w:val="36"/>
                          <w:szCs w:val="36"/>
                          <w:lang w:val="es-ES"/>
                        </w:rPr>
                        <w:t>Ciclo 2019-2</w:t>
                      </w:r>
                    </w:p>
                    <w:p w14:paraId="31FD05FC" w14:textId="77777777" w:rsidR="00CD4489" w:rsidRDefault="00CD4489"/>
                    <w:p w14:paraId="52DB63AC" w14:textId="77777777" w:rsidR="00CD4489" w:rsidRPr="007D5FEA" w:rsidRDefault="00CD4489">
                      <w:pPr>
                        <w:rPr>
                          <w:sz w:val="36"/>
                          <w:szCs w:val="36"/>
                          <w:lang w:val="es-ES"/>
                        </w:rPr>
                      </w:pPr>
                      <w:r w:rsidRPr="007D5FEA">
                        <w:rPr>
                          <w:sz w:val="36"/>
                          <w:szCs w:val="36"/>
                          <w:lang w:val="es-ES"/>
                        </w:rPr>
                        <w:t>Ciclo 2019-2</w:t>
                      </w:r>
                    </w:p>
                    <w:p w14:paraId="458B9021" w14:textId="77777777" w:rsidR="00CD4489" w:rsidRDefault="00CD4489"/>
                    <w:p w14:paraId="1625293E" w14:textId="77777777" w:rsidR="00CD4489" w:rsidRPr="007D5FEA" w:rsidRDefault="00CD4489">
                      <w:pPr>
                        <w:rPr>
                          <w:sz w:val="36"/>
                          <w:szCs w:val="36"/>
                          <w:lang w:val="es-ES"/>
                        </w:rPr>
                      </w:pPr>
                      <w:r w:rsidRPr="007D5FEA">
                        <w:rPr>
                          <w:sz w:val="36"/>
                          <w:szCs w:val="36"/>
                          <w:lang w:val="es-ES"/>
                        </w:rPr>
                        <w:t>Ciclo 2019-2</w:t>
                      </w:r>
                    </w:p>
                    <w:p w14:paraId="2AABEE8A" w14:textId="77777777" w:rsidR="00CD4489" w:rsidRDefault="00CD4489"/>
                    <w:p w14:paraId="20EAF4C2" w14:textId="77777777" w:rsidR="00CD4489" w:rsidRPr="007D5FEA" w:rsidRDefault="00CD4489">
                      <w:pPr>
                        <w:rPr>
                          <w:sz w:val="36"/>
                          <w:szCs w:val="36"/>
                          <w:lang w:val="es-ES"/>
                        </w:rPr>
                      </w:pPr>
                      <w:r w:rsidRPr="007D5FEA">
                        <w:rPr>
                          <w:sz w:val="36"/>
                          <w:szCs w:val="36"/>
                          <w:lang w:val="es-ES"/>
                        </w:rPr>
                        <w:t>Ciclo 2019-2</w:t>
                      </w:r>
                    </w:p>
                    <w:p w14:paraId="70BC7B09" w14:textId="77777777" w:rsidR="00CD4489" w:rsidRDefault="00CD4489"/>
                    <w:p w14:paraId="09C8E9D4" w14:textId="77777777" w:rsidR="00CD4489" w:rsidRPr="007D5FEA" w:rsidRDefault="00CD4489">
                      <w:pPr>
                        <w:rPr>
                          <w:sz w:val="36"/>
                          <w:szCs w:val="36"/>
                          <w:lang w:val="es-ES"/>
                        </w:rPr>
                      </w:pPr>
                      <w:r w:rsidRPr="007D5FEA">
                        <w:rPr>
                          <w:sz w:val="36"/>
                          <w:szCs w:val="36"/>
                          <w:lang w:val="es-ES"/>
                        </w:rPr>
                        <w:t>Ciclo 2019-2</w:t>
                      </w:r>
                    </w:p>
                    <w:p w14:paraId="7BBF30AB" w14:textId="77777777" w:rsidR="00CD4489" w:rsidRDefault="00CD4489"/>
                    <w:p w14:paraId="70BB1B56" w14:textId="77777777" w:rsidR="00CD4489" w:rsidRPr="007D5FEA" w:rsidRDefault="00CD4489">
                      <w:pPr>
                        <w:rPr>
                          <w:sz w:val="36"/>
                          <w:szCs w:val="36"/>
                          <w:lang w:val="es-ES"/>
                        </w:rPr>
                      </w:pPr>
                      <w:r w:rsidRPr="007D5FEA">
                        <w:rPr>
                          <w:sz w:val="36"/>
                          <w:szCs w:val="36"/>
                          <w:lang w:val="es-ES"/>
                        </w:rPr>
                        <w:t>Ciclo 2019-2</w:t>
                      </w:r>
                    </w:p>
                    <w:p w14:paraId="55149EF6" w14:textId="77777777" w:rsidR="00CD4489" w:rsidRDefault="00CD4489"/>
                    <w:p w14:paraId="132332CA" w14:textId="77777777" w:rsidR="00CD4489" w:rsidRPr="007D5FEA" w:rsidRDefault="00CD4489">
                      <w:pPr>
                        <w:rPr>
                          <w:sz w:val="36"/>
                          <w:szCs w:val="36"/>
                          <w:lang w:val="es-ES"/>
                        </w:rPr>
                      </w:pPr>
                      <w:r w:rsidRPr="007D5FEA">
                        <w:rPr>
                          <w:sz w:val="36"/>
                          <w:szCs w:val="36"/>
                          <w:lang w:val="es-ES"/>
                        </w:rPr>
                        <w:t>Ciclo 2019-2</w:t>
                      </w:r>
                    </w:p>
                    <w:p w14:paraId="486026AE" w14:textId="77777777" w:rsidR="00CD4489" w:rsidRDefault="00CD4489"/>
                    <w:p w14:paraId="2BB8BD00" w14:textId="77777777" w:rsidR="00CD4489" w:rsidRPr="007D5FEA" w:rsidRDefault="00CD4489">
                      <w:pPr>
                        <w:rPr>
                          <w:sz w:val="36"/>
                          <w:szCs w:val="36"/>
                          <w:lang w:val="es-ES"/>
                        </w:rPr>
                      </w:pPr>
                      <w:r w:rsidRPr="007D5FEA">
                        <w:rPr>
                          <w:sz w:val="36"/>
                          <w:szCs w:val="36"/>
                          <w:lang w:val="es-ES"/>
                        </w:rPr>
                        <w:t>Ciclo 2019-2</w:t>
                      </w:r>
                    </w:p>
                    <w:p w14:paraId="69377008" w14:textId="77777777" w:rsidR="00CD4489" w:rsidRDefault="00CD4489"/>
                    <w:p w14:paraId="0ED1C43E" w14:textId="77777777" w:rsidR="00CD4489" w:rsidRPr="007D5FEA" w:rsidRDefault="00CD4489">
                      <w:pPr>
                        <w:rPr>
                          <w:sz w:val="36"/>
                          <w:szCs w:val="36"/>
                          <w:lang w:val="es-ES"/>
                        </w:rPr>
                      </w:pPr>
                      <w:r w:rsidRPr="007D5FEA">
                        <w:rPr>
                          <w:sz w:val="36"/>
                          <w:szCs w:val="36"/>
                          <w:lang w:val="es-ES"/>
                        </w:rPr>
                        <w:t>Ciclo 2019-2</w:t>
                      </w:r>
                    </w:p>
                    <w:p w14:paraId="20623021" w14:textId="77777777" w:rsidR="00CD4489" w:rsidRDefault="00CD4489"/>
                    <w:p w14:paraId="71DD1EE7" w14:textId="77777777" w:rsidR="00CD4489" w:rsidRPr="007D5FEA" w:rsidRDefault="00CD4489">
                      <w:pPr>
                        <w:rPr>
                          <w:sz w:val="36"/>
                          <w:szCs w:val="36"/>
                          <w:lang w:val="es-ES"/>
                        </w:rPr>
                      </w:pPr>
                      <w:r w:rsidRPr="007D5FEA">
                        <w:rPr>
                          <w:sz w:val="36"/>
                          <w:szCs w:val="36"/>
                          <w:lang w:val="es-ES"/>
                        </w:rPr>
                        <w:t>Ciclo 2019-2</w:t>
                      </w:r>
                    </w:p>
                    <w:p w14:paraId="4AF7779B" w14:textId="77777777" w:rsidR="00CD4489" w:rsidRDefault="00CD4489"/>
                    <w:p w14:paraId="12B46089" w14:textId="77777777" w:rsidR="00CD4489" w:rsidRPr="007D5FEA" w:rsidRDefault="00CD4489">
                      <w:pPr>
                        <w:rPr>
                          <w:sz w:val="36"/>
                          <w:szCs w:val="36"/>
                          <w:lang w:val="es-ES"/>
                        </w:rPr>
                      </w:pPr>
                      <w:r w:rsidRPr="007D5FEA">
                        <w:rPr>
                          <w:sz w:val="36"/>
                          <w:szCs w:val="36"/>
                          <w:lang w:val="es-ES"/>
                        </w:rPr>
                        <w:t>Ciclo 2019-2</w:t>
                      </w:r>
                    </w:p>
                    <w:p w14:paraId="2CE81879" w14:textId="77777777" w:rsidR="00CD4489" w:rsidRDefault="00CD4489"/>
                    <w:p w14:paraId="5EFFB658" w14:textId="77777777" w:rsidR="00CD4489" w:rsidRPr="007D5FEA" w:rsidRDefault="00CD4489">
                      <w:pPr>
                        <w:rPr>
                          <w:sz w:val="36"/>
                          <w:szCs w:val="36"/>
                          <w:lang w:val="es-ES"/>
                        </w:rPr>
                      </w:pPr>
                      <w:r w:rsidRPr="007D5FEA">
                        <w:rPr>
                          <w:sz w:val="36"/>
                          <w:szCs w:val="36"/>
                          <w:lang w:val="es-ES"/>
                        </w:rPr>
                        <w:t>Ciclo 2019-2</w:t>
                      </w:r>
                    </w:p>
                    <w:p w14:paraId="13032663" w14:textId="77777777" w:rsidR="00CD4489" w:rsidRDefault="00CD4489"/>
                    <w:p w14:paraId="332831B5" w14:textId="3F655247" w:rsidR="00CD4489" w:rsidRPr="007D5FEA" w:rsidRDefault="00CD4489">
                      <w:pPr>
                        <w:rPr>
                          <w:sz w:val="36"/>
                          <w:szCs w:val="36"/>
                          <w:lang w:val="es-ES"/>
                        </w:rPr>
                      </w:pPr>
                      <w:r w:rsidRPr="007D5FEA">
                        <w:rPr>
                          <w:sz w:val="36"/>
                          <w:szCs w:val="36"/>
                          <w:lang w:val="es-ES"/>
                        </w:rPr>
                        <w:t>Ciclo 2019-2</w:t>
                      </w:r>
                    </w:p>
                    <w:p w14:paraId="2807C03A" w14:textId="77777777" w:rsidR="00CD4489" w:rsidRDefault="00CD4489"/>
                    <w:p w14:paraId="4C6631E2" w14:textId="77777777" w:rsidR="00CD4489" w:rsidRPr="007D5FEA" w:rsidRDefault="00CD4489">
                      <w:pPr>
                        <w:rPr>
                          <w:sz w:val="36"/>
                          <w:szCs w:val="36"/>
                          <w:lang w:val="es-ES"/>
                        </w:rPr>
                      </w:pPr>
                      <w:r w:rsidRPr="007D5FEA">
                        <w:rPr>
                          <w:sz w:val="36"/>
                          <w:szCs w:val="36"/>
                          <w:lang w:val="es-ES"/>
                        </w:rPr>
                        <w:t>Ciclo 2019-2</w:t>
                      </w:r>
                    </w:p>
                    <w:p w14:paraId="07948984" w14:textId="77777777" w:rsidR="00CD4489" w:rsidRDefault="00CD4489"/>
                    <w:p w14:paraId="686C3B55" w14:textId="77777777" w:rsidR="00CD4489" w:rsidRPr="007D5FEA" w:rsidRDefault="00CD4489">
                      <w:pPr>
                        <w:rPr>
                          <w:sz w:val="36"/>
                          <w:szCs w:val="36"/>
                          <w:lang w:val="es-ES"/>
                        </w:rPr>
                      </w:pPr>
                      <w:r w:rsidRPr="007D5FEA">
                        <w:rPr>
                          <w:sz w:val="36"/>
                          <w:szCs w:val="36"/>
                          <w:lang w:val="es-ES"/>
                        </w:rPr>
                        <w:t>Ciclo 2019-2</w:t>
                      </w:r>
                    </w:p>
                    <w:p w14:paraId="1B2D166E" w14:textId="77777777" w:rsidR="00CD4489" w:rsidRDefault="00CD4489"/>
                    <w:p w14:paraId="2BC238AD" w14:textId="77777777" w:rsidR="00CD4489" w:rsidRPr="007D5FEA" w:rsidRDefault="00CD4489">
                      <w:pPr>
                        <w:rPr>
                          <w:sz w:val="36"/>
                          <w:szCs w:val="36"/>
                          <w:lang w:val="es-ES"/>
                        </w:rPr>
                      </w:pPr>
                      <w:r w:rsidRPr="007D5FEA">
                        <w:rPr>
                          <w:sz w:val="36"/>
                          <w:szCs w:val="36"/>
                          <w:lang w:val="es-ES"/>
                        </w:rPr>
                        <w:t>Ciclo 2019-2</w:t>
                      </w:r>
                    </w:p>
                    <w:p w14:paraId="55051FF6" w14:textId="77777777" w:rsidR="00CD4489" w:rsidRDefault="00CD4489"/>
                    <w:p w14:paraId="40A7F569" w14:textId="77777777" w:rsidR="00CD4489" w:rsidRPr="007D5FEA" w:rsidRDefault="00CD4489">
                      <w:pPr>
                        <w:rPr>
                          <w:sz w:val="36"/>
                          <w:szCs w:val="36"/>
                          <w:lang w:val="es-ES"/>
                        </w:rPr>
                      </w:pPr>
                      <w:r w:rsidRPr="007D5FEA">
                        <w:rPr>
                          <w:sz w:val="36"/>
                          <w:szCs w:val="36"/>
                          <w:lang w:val="es-ES"/>
                        </w:rPr>
                        <w:t>Ciclo 2019-2</w:t>
                      </w:r>
                    </w:p>
                    <w:p w14:paraId="067E9D35" w14:textId="77777777" w:rsidR="00CD4489" w:rsidRDefault="00CD4489"/>
                    <w:p w14:paraId="4261A87C" w14:textId="77777777" w:rsidR="00CD4489" w:rsidRPr="007D5FEA" w:rsidRDefault="00CD4489">
                      <w:pPr>
                        <w:rPr>
                          <w:sz w:val="36"/>
                          <w:szCs w:val="36"/>
                          <w:lang w:val="es-ES"/>
                        </w:rPr>
                      </w:pPr>
                      <w:r w:rsidRPr="007D5FEA">
                        <w:rPr>
                          <w:sz w:val="36"/>
                          <w:szCs w:val="36"/>
                          <w:lang w:val="es-ES"/>
                        </w:rPr>
                        <w:t>Ciclo 2019-2</w:t>
                      </w:r>
                    </w:p>
                    <w:p w14:paraId="378979A9" w14:textId="77777777" w:rsidR="00CD4489" w:rsidRDefault="00CD4489"/>
                    <w:p w14:paraId="300D0F5A" w14:textId="77777777" w:rsidR="00CD4489" w:rsidRPr="007D5FEA" w:rsidRDefault="00CD4489">
                      <w:pPr>
                        <w:rPr>
                          <w:sz w:val="36"/>
                          <w:szCs w:val="36"/>
                          <w:lang w:val="es-ES"/>
                        </w:rPr>
                      </w:pPr>
                      <w:r w:rsidRPr="007D5FEA">
                        <w:rPr>
                          <w:sz w:val="36"/>
                          <w:szCs w:val="36"/>
                          <w:lang w:val="es-ES"/>
                        </w:rPr>
                        <w:t>Ciclo 2019-2</w:t>
                      </w:r>
                    </w:p>
                    <w:p w14:paraId="0012CA10" w14:textId="77777777" w:rsidR="00CD4489" w:rsidRDefault="00CD4489"/>
                    <w:p w14:paraId="6BDE7D89" w14:textId="77777777" w:rsidR="00CD4489" w:rsidRPr="007D5FEA" w:rsidRDefault="00CD4489">
                      <w:pPr>
                        <w:rPr>
                          <w:sz w:val="36"/>
                          <w:szCs w:val="36"/>
                          <w:lang w:val="es-ES"/>
                        </w:rPr>
                      </w:pPr>
                      <w:r w:rsidRPr="007D5FEA">
                        <w:rPr>
                          <w:sz w:val="36"/>
                          <w:szCs w:val="36"/>
                          <w:lang w:val="es-ES"/>
                        </w:rPr>
                        <w:t>Ciclo 2019-2</w:t>
                      </w:r>
                    </w:p>
                    <w:p w14:paraId="5182D3AD" w14:textId="77777777" w:rsidR="00CD4489" w:rsidRDefault="00CD4489"/>
                    <w:p w14:paraId="22FF727C" w14:textId="77777777" w:rsidR="00CD4489" w:rsidRPr="007D5FEA" w:rsidRDefault="00CD4489">
                      <w:pPr>
                        <w:rPr>
                          <w:sz w:val="36"/>
                          <w:szCs w:val="36"/>
                          <w:lang w:val="es-ES"/>
                        </w:rPr>
                      </w:pPr>
                      <w:r w:rsidRPr="007D5FEA">
                        <w:rPr>
                          <w:sz w:val="36"/>
                          <w:szCs w:val="36"/>
                          <w:lang w:val="es-ES"/>
                        </w:rPr>
                        <w:t>Ciclo 2019-2</w:t>
                      </w:r>
                    </w:p>
                    <w:p w14:paraId="3CD7C255" w14:textId="77777777" w:rsidR="00CD4489" w:rsidRDefault="00CD4489"/>
                    <w:p w14:paraId="3C471510" w14:textId="77777777" w:rsidR="00CD4489" w:rsidRPr="007D5FEA" w:rsidRDefault="00CD4489">
                      <w:pPr>
                        <w:rPr>
                          <w:sz w:val="36"/>
                          <w:szCs w:val="36"/>
                          <w:lang w:val="es-ES"/>
                        </w:rPr>
                      </w:pPr>
                      <w:r w:rsidRPr="007D5FEA">
                        <w:rPr>
                          <w:sz w:val="36"/>
                          <w:szCs w:val="36"/>
                          <w:lang w:val="es-ES"/>
                        </w:rPr>
                        <w:t>Ciclo 2019-2</w:t>
                      </w:r>
                    </w:p>
                    <w:p w14:paraId="0DFFED05" w14:textId="77777777" w:rsidR="00CD4489" w:rsidRDefault="00CD4489"/>
                    <w:p w14:paraId="2E348301" w14:textId="77777777" w:rsidR="00CD4489" w:rsidRPr="007D5FEA" w:rsidRDefault="00CD4489">
                      <w:pPr>
                        <w:rPr>
                          <w:sz w:val="36"/>
                          <w:szCs w:val="36"/>
                          <w:lang w:val="es-ES"/>
                        </w:rPr>
                      </w:pPr>
                      <w:r w:rsidRPr="007D5FEA">
                        <w:rPr>
                          <w:sz w:val="36"/>
                          <w:szCs w:val="36"/>
                          <w:lang w:val="es-ES"/>
                        </w:rPr>
                        <w:t>Ciclo 2019-2</w:t>
                      </w:r>
                    </w:p>
                    <w:p w14:paraId="2F927AF5" w14:textId="77777777" w:rsidR="00CD4489" w:rsidRDefault="00CD4489"/>
                    <w:p w14:paraId="2183C852" w14:textId="77777777" w:rsidR="00CD4489" w:rsidRPr="007D5FEA" w:rsidRDefault="00CD4489">
                      <w:pPr>
                        <w:rPr>
                          <w:sz w:val="36"/>
                          <w:szCs w:val="36"/>
                          <w:lang w:val="es-ES"/>
                        </w:rPr>
                      </w:pPr>
                      <w:r w:rsidRPr="007D5FEA">
                        <w:rPr>
                          <w:sz w:val="36"/>
                          <w:szCs w:val="36"/>
                          <w:lang w:val="es-ES"/>
                        </w:rPr>
                        <w:t>Ciclo 2019-2</w:t>
                      </w:r>
                    </w:p>
                    <w:p w14:paraId="57A8B7EC" w14:textId="77777777" w:rsidR="00CD4489" w:rsidRDefault="00CD4489"/>
                    <w:p w14:paraId="7EA4B32B" w14:textId="77777777" w:rsidR="00CD4489" w:rsidRPr="007D5FEA" w:rsidRDefault="00CD4489">
                      <w:pPr>
                        <w:rPr>
                          <w:sz w:val="36"/>
                          <w:szCs w:val="36"/>
                          <w:lang w:val="es-ES"/>
                        </w:rPr>
                      </w:pPr>
                      <w:r w:rsidRPr="007D5FEA">
                        <w:rPr>
                          <w:sz w:val="36"/>
                          <w:szCs w:val="36"/>
                          <w:lang w:val="es-ES"/>
                        </w:rPr>
                        <w:t>Ciclo 2019-2</w:t>
                      </w:r>
                    </w:p>
                    <w:p w14:paraId="0F7A820B" w14:textId="77777777" w:rsidR="00CD4489" w:rsidRDefault="00CD4489"/>
                    <w:p w14:paraId="69DB9891" w14:textId="77777777" w:rsidR="00CD4489" w:rsidRPr="007D5FEA" w:rsidRDefault="00CD4489">
                      <w:pPr>
                        <w:rPr>
                          <w:sz w:val="36"/>
                          <w:szCs w:val="36"/>
                          <w:lang w:val="es-ES"/>
                        </w:rPr>
                      </w:pPr>
                      <w:r w:rsidRPr="007D5FEA">
                        <w:rPr>
                          <w:sz w:val="36"/>
                          <w:szCs w:val="36"/>
                          <w:lang w:val="es-ES"/>
                        </w:rPr>
                        <w:t>Ciclo 2019-2</w:t>
                      </w:r>
                    </w:p>
                    <w:p w14:paraId="2878D1D6" w14:textId="77777777" w:rsidR="00CD4489" w:rsidRDefault="00CD4489"/>
                    <w:p w14:paraId="3E16CC71" w14:textId="77777777" w:rsidR="00CD4489" w:rsidRPr="007D5FEA" w:rsidRDefault="00CD4489">
                      <w:pPr>
                        <w:rPr>
                          <w:sz w:val="36"/>
                          <w:szCs w:val="36"/>
                          <w:lang w:val="es-ES"/>
                        </w:rPr>
                      </w:pPr>
                      <w:r w:rsidRPr="007D5FEA">
                        <w:rPr>
                          <w:sz w:val="36"/>
                          <w:szCs w:val="36"/>
                          <w:lang w:val="es-ES"/>
                        </w:rPr>
                        <w:t>Ciclo 2019-2</w:t>
                      </w:r>
                    </w:p>
                    <w:p w14:paraId="0BADF2C1" w14:textId="77777777" w:rsidR="00CD4489" w:rsidRDefault="00CD4489"/>
                    <w:p w14:paraId="2B469894" w14:textId="77777777" w:rsidR="00CD4489" w:rsidRPr="007D5FEA" w:rsidRDefault="00CD4489">
                      <w:pPr>
                        <w:rPr>
                          <w:sz w:val="36"/>
                          <w:szCs w:val="36"/>
                          <w:lang w:val="es-ES"/>
                        </w:rPr>
                      </w:pPr>
                      <w:r w:rsidRPr="007D5FEA">
                        <w:rPr>
                          <w:sz w:val="36"/>
                          <w:szCs w:val="36"/>
                          <w:lang w:val="es-ES"/>
                        </w:rPr>
                        <w:t>Ciclo 2019-2</w:t>
                      </w:r>
                    </w:p>
                    <w:p w14:paraId="4E581DA9" w14:textId="77777777" w:rsidR="00CD4489" w:rsidRDefault="00CD4489"/>
                    <w:p w14:paraId="715D8F81" w14:textId="3F655247" w:rsidR="00CD4489" w:rsidRPr="007D5FEA" w:rsidRDefault="00CD4489">
                      <w:pPr>
                        <w:rPr>
                          <w:sz w:val="36"/>
                          <w:szCs w:val="36"/>
                          <w:lang w:val="es-ES"/>
                        </w:rPr>
                      </w:pPr>
                      <w:r w:rsidRPr="007D5FEA">
                        <w:rPr>
                          <w:sz w:val="36"/>
                          <w:szCs w:val="36"/>
                          <w:lang w:val="es-ES"/>
                        </w:rPr>
                        <w:t>Ciclo 2019-2</w:t>
                      </w:r>
                    </w:p>
                    <w:p w14:paraId="2D572D65" w14:textId="77777777" w:rsidR="00CD4489" w:rsidRDefault="00CD4489"/>
                    <w:p w14:paraId="047533F7" w14:textId="77777777" w:rsidR="00CD4489" w:rsidRPr="007D5FEA" w:rsidRDefault="00CD4489">
                      <w:pPr>
                        <w:rPr>
                          <w:sz w:val="36"/>
                          <w:szCs w:val="36"/>
                          <w:lang w:val="es-ES"/>
                        </w:rPr>
                      </w:pPr>
                      <w:r w:rsidRPr="007D5FEA">
                        <w:rPr>
                          <w:sz w:val="36"/>
                          <w:szCs w:val="36"/>
                          <w:lang w:val="es-ES"/>
                        </w:rPr>
                        <w:t>Ciclo 2019-2</w:t>
                      </w:r>
                    </w:p>
                    <w:p w14:paraId="1F574E05" w14:textId="77777777" w:rsidR="00CD4489" w:rsidRDefault="00CD4489"/>
                    <w:p w14:paraId="7358CDA3" w14:textId="77777777" w:rsidR="00CD4489" w:rsidRPr="007D5FEA" w:rsidRDefault="00CD4489">
                      <w:pPr>
                        <w:rPr>
                          <w:sz w:val="36"/>
                          <w:szCs w:val="36"/>
                          <w:lang w:val="es-ES"/>
                        </w:rPr>
                      </w:pPr>
                      <w:r w:rsidRPr="007D5FEA">
                        <w:rPr>
                          <w:sz w:val="36"/>
                          <w:szCs w:val="36"/>
                          <w:lang w:val="es-ES"/>
                        </w:rPr>
                        <w:t>Ciclo 2019-2</w:t>
                      </w:r>
                    </w:p>
                    <w:p w14:paraId="30D5CC6B" w14:textId="77777777" w:rsidR="00CD4489" w:rsidRDefault="00CD4489"/>
                    <w:p w14:paraId="150FF56C" w14:textId="77777777" w:rsidR="00CD4489" w:rsidRPr="007D5FEA" w:rsidRDefault="00CD4489">
                      <w:pPr>
                        <w:rPr>
                          <w:sz w:val="36"/>
                          <w:szCs w:val="36"/>
                          <w:lang w:val="es-ES"/>
                        </w:rPr>
                      </w:pPr>
                      <w:r w:rsidRPr="007D5FEA">
                        <w:rPr>
                          <w:sz w:val="36"/>
                          <w:szCs w:val="36"/>
                          <w:lang w:val="es-ES"/>
                        </w:rPr>
                        <w:t>Ciclo 2019-2</w:t>
                      </w:r>
                    </w:p>
                    <w:p w14:paraId="2046EDD4" w14:textId="77777777" w:rsidR="00CD4489" w:rsidRDefault="00CD4489"/>
                    <w:p w14:paraId="5C1E9D54" w14:textId="77777777" w:rsidR="00CD4489" w:rsidRPr="007D5FEA" w:rsidRDefault="00CD4489">
                      <w:pPr>
                        <w:rPr>
                          <w:sz w:val="36"/>
                          <w:szCs w:val="36"/>
                          <w:lang w:val="es-ES"/>
                        </w:rPr>
                      </w:pPr>
                      <w:r w:rsidRPr="007D5FEA">
                        <w:rPr>
                          <w:sz w:val="36"/>
                          <w:szCs w:val="36"/>
                          <w:lang w:val="es-ES"/>
                        </w:rPr>
                        <w:t>Ciclo 2019-2</w:t>
                      </w:r>
                    </w:p>
                    <w:p w14:paraId="1D868C04" w14:textId="77777777" w:rsidR="00CD4489" w:rsidRDefault="00CD4489"/>
                    <w:p w14:paraId="4DB62987" w14:textId="77777777" w:rsidR="00CD4489" w:rsidRPr="007D5FEA" w:rsidRDefault="00CD4489">
                      <w:pPr>
                        <w:rPr>
                          <w:sz w:val="36"/>
                          <w:szCs w:val="36"/>
                          <w:lang w:val="es-ES"/>
                        </w:rPr>
                      </w:pPr>
                      <w:r w:rsidRPr="007D5FEA">
                        <w:rPr>
                          <w:sz w:val="36"/>
                          <w:szCs w:val="36"/>
                          <w:lang w:val="es-ES"/>
                        </w:rPr>
                        <w:t>Ciclo 2019-2</w:t>
                      </w:r>
                    </w:p>
                    <w:p w14:paraId="60640319" w14:textId="77777777" w:rsidR="00CD4489" w:rsidRDefault="00CD4489"/>
                    <w:p w14:paraId="77D7B4DD" w14:textId="77777777" w:rsidR="00CD4489" w:rsidRPr="007D5FEA" w:rsidRDefault="00CD4489">
                      <w:pPr>
                        <w:rPr>
                          <w:sz w:val="36"/>
                          <w:szCs w:val="36"/>
                          <w:lang w:val="es-ES"/>
                        </w:rPr>
                      </w:pPr>
                      <w:r w:rsidRPr="007D5FEA">
                        <w:rPr>
                          <w:sz w:val="36"/>
                          <w:szCs w:val="36"/>
                          <w:lang w:val="es-ES"/>
                        </w:rPr>
                        <w:t>Ciclo 2019-2</w:t>
                      </w:r>
                    </w:p>
                    <w:p w14:paraId="294279DF" w14:textId="77777777" w:rsidR="00CD4489" w:rsidRDefault="00CD4489"/>
                    <w:p w14:paraId="764A35F4" w14:textId="77777777" w:rsidR="00CD4489" w:rsidRPr="007D5FEA" w:rsidRDefault="00CD4489">
                      <w:pPr>
                        <w:rPr>
                          <w:sz w:val="36"/>
                          <w:szCs w:val="36"/>
                          <w:lang w:val="es-ES"/>
                        </w:rPr>
                      </w:pPr>
                      <w:r w:rsidRPr="007D5FEA">
                        <w:rPr>
                          <w:sz w:val="36"/>
                          <w:szCs w:val="36"/>
                          <w:lang w:val="es-ES"/>
                        </w:rPr>
                        <w:t>Ciclo 2019-2</w:t>
                      </w:r>
                    </w:p>
                    <w:p w14:paraId="1804B898" w14:textId="77777777" w:rsidR="00CD4489" w:rsidRDefault="00CD4489"/>
                    <w:p w14:paraId="2092D251" w14:textId="3F655247" w:rsidR="00CD4489" w:rsidRPr="007D5FEA" w:rsidRDefault="00CD4489">
                      <w:pPr>
                        <w:rPr>
                          <w:sz w:val="36"/>
                          <w:szCs w:val="36"/>
                          <w:lang w:val="es-ES"/>
                        </w:rPr>
                      </w:pPr>
                      <w:r w:rsidRPr="007D5FEA">
                        <w:rPr>
                          <w:sz w:val="36"/>
                          <w:szCs w:val="36"/>
                          <w:lang w:val="es-ES"/>
                        </w:rPr>
                        <w:t>Ciclo 2019-2</w:t>
                      </w:r>
                    </w:p>
                    <w:p w14:paraId="3B9B4099" w14:textId="77777777" w:rsidR="00CD4489" w:rsidRDefault="00CD4489"/>
                    <w:p w14:paraId="4E09F8E2" w14:textId="77777777" w:rsidR="00CD4489" w:rsidRPr="007D5FEA" w:rsidRDefault="00CD4489">
                      <w:pPr>
                        <w:rPr>
                          <w:sz w:val="36"/>
                          <w:szCs w:val="36"/>
                          <w:lang w:val="es-ES"/>
                        </w:rPr>
                      </w:pPr>
                      <w:r w:rsidRPr="007D5FEA">
                        <w:rPr>
                          <w:sz w:val="36"/>
                          <w:szCs w:val="36"/>
                          <w:lang w:val="es-ES"/>
                        </w:rPr>
                        <w:t>Ciclo 2019-2</w:t>
                      </w:r>
                    </w:p>
                    <w:p w14:paraId="6F9DE4FE" w14:textId="77777777" w:rsidR="00CD4489" w:rsidRDefault="00CD4489"/>
                    <w:p w14:paraId="1766DDE3" w14:textId="77777777" w:rsidR="00CD4489" w:rsidRPr="007D5FEA" w:rsidRDefault="00CD4489">
                      <w:pPr>
                        <w:rPr>
                          <w:sz w:val="36"/>
                          <w:szCs w:val="36"/>
                          <w:lang w:val="es-ES"/>
                        </w:rPr>
                      </w:pPr>
                      <w:r w:rsidRPr="007D5FEA">
                        <w:rPr>
                          <w:sz w:val="36"/>
                          <w:szCs w:val="36"/>
                          <w:lang w:val="es-ES"/>
                        </w:rPr>
                        <w:t>Ciclo 2019-2</w:t>
                      </w:r>
                    </w:p>
                    <w:p w14:paraId="605AF972" w14:textId="77777777" w:rsidR="00CD4489" w:rsidRDefault="00CD4489"/>
                    <w:p w14:paraId="1D207C28" w14:textId="77777777" w:rsidR="00CD4489" w:rsidRPr="007D5FEA" w:rsidRDefault="00CD4489">
                      <w:pPr>
                        <w:rPr>
                          <w:sz w:val="36"/>
                          <w:szCs w:val="36"/>
                          <w:lang w:val="es-ES"/>
                        </w:rPr>
                      </w:pPr>
                      <w:r w:rsidRPr="007D5FEA">
                        <w:rPr>
                          <w:sz w:val="36"/>
                          <w:szCs w:val="36"/>
                          <w:lang w:val="es-ES"/>
                        </w:rPr>
                        <w:t>Ciclo 2019-2</w:t>
                      </w:r>
                    </w:p>
                    <w:p w14:paraId="0247DA09" w14:textId="77777777" w:rsidR="00CD4489" w:rsidRDefault="00CD4489"/>
                    <w:p w14:paraId="4F2E5D4C" w14:textId="3B7F6EA6" w:rsidR="00CD4489" w:rsidRPr="007D5FEA" w:rsidRDefault="00CD4489">
                      <w:pPr>
                        <w:rPr>
                          <w:sz w:val="36"/>
                          <w:szCs w:val="36"/>
                          <w:lang w:val="es-ES"/>
                        </w:rPr>
                      </w:pPr>
                      <w:r w:rsidRPr="007D5FEA">
                        <w:rPr>
                          <w:sz w:val="36"/>
                          <w:szCs w:val="36"/>
                          <w:lang w:val="es-ES"/>
                        </w:rPr>
                        <w:t>Ciclo 2019-2</w:t>
                      </w:r>
                    </w:p>
                    <w:p w14:paraId="40BE0B9E" w14:textId="77777777" w:rsidR="00CD4489" w:rsidRDefault="00CD4489"/>
                    <w:p w14:paraId="55D09286" w14:textId="77777777" w:rsidR="00CD4489" w:rsidRPr="007D5FEA" w:rsidRDefault="00CD4489">
                      <w:pPr>
                        <w:rPr>
                          <w:sz w:val="36"/>
                          <w:szCs w:val="36"/>
                          <w:lang w:val="es-ES"/>
                        </w:rPr>
                      </w:pPr>
                      <w:r w:rsidRPr="007D5FEA">
                        <w:rPr>
                          <w:sz w:val="36"/>
                          <w:szCs w:val="36"/>
                          <w:lang w:val="es-ES"/>
                        </w:rPr>
                        <w:t>Ciclo 2019-2</w:t>
                      </w:r>
                    </w:p>
                    <w:p w14:paraId="3D920E9F" w14:textId="77777777" w:rsidR="00CD4489" w:rsidRDefault="00CD4489"/>
                    <w:p w14:paraId="3DA0B1B4" w14:textId="77777777" w:rsidR="00CD4489" w:rsidRPr="007D5FEA" w:rsidRDefault="00CD4489">
                      <w:pPr>
                        <w:rPr>
                          <w:sz w:val="36"/>
                          <w:szCs w:val="36"/>
                          <w:lang w:val="es-ES"/>
                        </w:rPr>
                      </w:pPr>
                      <w:r w:rsidRPr="007D5FEA">
                        <w:rPr>
                          <w:sz w:val="36"/>
                          <w:szCs w:val="36"/>
                          <w:lang w:val="es-ES"/>
                        </w:rPr>
                        <w:t>Ciclo 2019-2</w:t>
                      </w:r>
                    </w:p>
                    <w:p w14:paraId="58CE0913" w14:textId="77777777" w:rsidR="00CD4489" w:rsidRDefault="00CD4489"/>
                    <w:p w14:paraId="37C9D7A9" w14:textId="5FCC22CF" w:rsidR="00CD4489" w:rsidRPr="007D5FEA" w:rsidRDefault="00CD4489">
                      <w:pPr>
                        <w:rPr>
                          <w:sz w:val="36"/>
                          <w:szCs w:val="36"/>
                          <w:lang w:val="es-ES"/>
                        </w:rPr>
                      </w:pPr>
                      <w:r w:rsidRPr="007D5FEA">
                        <w:rPr>
                          <w:sz w:val="36"/>
                          <w:szCs w:val="36"/>
                          <w:lang w:val="es-ES"/>
                        </w:rPr>
                        <w:t>Ciclo 2019-2</w:t>
                      </w:r>
                    </w:p>
                  </w:txbxContent>
                </v:textbox>
              </v:shape>
            </w:pict>
          </mc:Fallback>
        </mc:AlternateContent>
      </w:r>
      <w:r w:rsidR="00A02D48">
        <w:rPr>
          <w:noProof/>
          <w:lang w:eastAsia="es-PE"/>
        </w:rPr>
        <w:drawing>
          <wp:anchor distT="0" distB="0" distL="114300" distR="114300" simplePos="0" relativeHeight="251687936" behindDoc="0" locked="0" layoutInCell="1" allowOverlap="1" wp14:anchorId="44C68216" wp14:editId="136EB55C">
            <wp:simplePos x="0" y="0"/>
            <wp:positionH relativeFrom="column">
              <wp:posOffset>-395877</wp:posOffset>
            </wp:positionH>
            <wp:positionV relativeFrom="paragraph">
              <wp:posOffset>6686187</wp:posOffset>
            </wp:positionV>
            <wp:extent cx="791309" cy="774790"/>
            <wp:effectExtent l="0" t="0" r="889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9">
                      <a:extLst>
                        <a:ext uri="{28A0092B-C50C-407E-A947-70E740481C1C}">
                          <a14:useLocalDpi xmlns:a14="http://schemas.microsoft.com/office/drawing/2010/main" val="0"/>
                        </a:ext>
                      </a:extLst>
                    </a:blip>
                    <a:stretch>
                      <a:fillRect/>
                    </a:stretch>
                  </pic:blipFill>
                  <pic:spPr>
                    <a:xfrm rot="10800000" flipH="1" flipV="1">
                      <a:off x="0" y="0"/>
                      <a:ext cx="791309" cy="7747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659264" behindDoc="1" locked="0" layoutInCell="1" allowOverlap="1" wp14:anchorId="0A97A853" wp14:editId="4623CB88">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8DE3C"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" fillcolor="red" stroked="f" strokeweight="2pt">
                <w10:wrap anchory="page"/>
              </v:rect>
            </w:pict>
          </mc:Fallback>
        </mc:AlternateContent>
      </w:r>
      <w:r w:rsidR="004B7E44">
        <w:br w:type="page"/>
      </w:r>
      <w:bookmarkStart w:id="4591" w:name="_Toc25222919"/>
      <w:bookmarkStart w:id="4592" w:name="_Toc25223349"/>
      <w:bookmarkStart w:id="4593" w:name="_Toc25224065"/>
      <w:bookmarkStart w:id="4594" w:name="_Toc25224295"/>
      <w:bookmarkStart w:id="4595" w:name="_Toc25247109"/>
    </w:p>
    <w:sdt>
      <w:sdtPr>
        <w:rPr>
          <w:rFonts w:asciiTheme="minorHAnsi" w:hAnsiTheme="minorHAnsi" w:cstheme="minorHAnsi"/>
          <w:b w:val="0"/>
          <w:bCs w:val="0"/>
          <w:caps w:val="0"/>
          <w:sz w:val="20"/>
          <w:szCs w:val="20"/>
          <w:lang w:val="es-ES"/>
        </w:rPr>
        <w:id w:val="1334729286"/>
        <w:docPartObj>
          <w:docPartGallery w:val="Table of Contents"/>
          <w:docPartUnique/>
        </w:docPartObj>
      </w:sdtPr>
      <w:sdtContent>
        <w:p w14:paraId="483F0FB5" w14:textId="311962E4" w:rsidR="00D446E8" w:rsidRPr="00D446E8" w:rsidRDefault="00CD4489" w:rsidP="00D446E8">
          <w:pPr>
            <w:pStyle w:val="TDC1"/>
            <w:tabs>
              <w:tab w:val="right" w:leader="dot" w:pos="9926"/>
            </w:tabs>
            <w:rPr>
              <w:szCs w:val="28"/>
            </w:rPr>
          </w:pPr>
          <w:hyperlink w:anchor="_Toc25310813" w:history="1">
            <w:r w:rsidR="00D446E8" w:rsidRPr="00B96BF7">
              <w:rPr>
                <w:rStyle w:val="Hipervnculo"/>
                <w:noProof/>
                <w:color w:val="auto"/>
                <w:lang w:val="en-US"/>
              </w:rPr>
              <w:t>CHAPTER STARTUP BUSINESS MODEL</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_Toc25310813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4</w:t>
            </w:r>
            <w:r w:rsidR="00D446E8" w:rsidRPr="00B96BF7">
              <w:rPr>
                <w:noProof/>
                <w:webHidden/>
                <w:color w:val="auto"/>
              </w:rPr>
              <w:fldChar w:fldCharType="end"/>
            </w:r>
          </w:hyperlink>
        </w:p>
        <w:p w14:paraId="364A76A2"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14" w:history="1">
            <w:r w:rsidR="00D446E8" w:rsidRPr="00D446E8">
              <w:rPr>
                <w:rStyle w:val="Hipervnculo"/>
                <w:rFonts w:ascii="Zizou Slab Bold" w:hAnsi="Zizou Slab Bold"/>
                <w:noProof/>
                <w:color w:val="auto"/>
                <w:lang w:val="en-US"/>
              </w:rPr>
              <w:t>Startup Profile</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_Toc25310814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4</w:t>
            </w:r>
            <w:r w:rsidR="00D446E8" w:rsidRPr="00B96BF7">
              <w:rPr>
                <w:noProof/>
                <w:webHidden/>
                <w:color w:val="auto"/>
              </w:rPr>
              <w:fldChar w:fldCharType="end"/>
            </w:r>
          </w:hyperlink>
        </w:p>
        <w:p w14:paraId="61B6038F" w14:textId="77777777" w:rsidR="00D446E8" w:rsidRPr="00B96BF7" w:rsidRDefault="00CD4489" w:rsidP="00D446E8">
          <w:pPr>
            <w:pStyle w:val="TDC3"/>
            <w:tabs>
              <w:tab w:val="right" w:leader="dot" w:pos="9926"/>
            </w:tabs>
            <w:rPr>
              <w:rFonts w:cstheme="minorBidi"/>
              <w:noProof/>
              <w:color w:val="auto"/>
              <w:sz w:val="22"/>
              <w:szCs w:val="22"/>
              <w:lang w:eastAsia="es-PE"/>
            </w:rPr>
          </w:pPr>
          <w:hyperlink w:anchor="_Toc25310815" w:history="1">
            <w:r w:rsidR="00D446E8" w:rsidRPr="00B96BF7">
              <w:rPr>
                <w:rStyle w:val="Hipervnculo"/>
                <w:noProof/>
                <w:color w:val="auto"/>
              </w:rPr>
              <w:t>Descripción de la StartUp</w:t>
            </w:r>
            <w:r w:rsidR="00D446E8" w:rsidRPr="00B96BF7">
              <w:rPr>
                <w:noProof/>
                <w:webHidden/>
                <w:color w:val="auto"/>
              </w:rPr>
              <w:tab/>
            </w:r>
            <w:r w:rsidR="00D446E8" w:rsidRPr="00B96BF7">
              <w:rPr>
                <w:noProof/>
                <w:webHidden/>
                <w:color w:val="auto"/>
              </w:rPr>
              <w:fldChar w:fldCharType="begin"/>
            </w:r>
            <w:r w:rsidR="00D446E8" w:rsidRPr="00B96BF7">
              <w:rPr>
                <w:noProof/>
                <w:webHidden/>
                <w:color w:val="auto"/>
              </w:rPr>
              <w:instrText xml:space="preserve"> PAGEREF _Toc25310815 \h </w:instrText>
            </w:r>
            <w:r w:rsidR="00D446E8" w:rsidRPr="00B96BF7">
              <w:rPr>
                <w:noProof/>
                <w:webHidden/>
                <w:color w:val="auto"/>
              </w:rPr>
            </w:r>
            <w:r w:rsidR="00D446E8" w:rsidRPr="00B96BF7">
              <w:rPr>
                <w:noProof/>
                <w:webHidden/>
                <w:color w:val="auto"/>
              </w:rPr>
              <w:fldChar w:fldCharType="separate"/>
            </w:r>
            <w:r w:rsidR="00D446E8" w:rsidRPr="00B96BF7">
              <w:rPr>
                <w:noProof/>
                <w:webHidden/>
                <w:color w:val="auto"/>
              </w:rPr>
              <w:t>4</w:t>
            </w:r>
            <w:r w:rsidR="00D446E8" w:rsidRPr="00B96BF7">
              <w:rPr>
                <w:noProof/>
                <w:webHidden/>
                <w:color w:val="auto"/>
              </w:rPr>
              <w:fldChar w:fldCharType="end"/>
            </w:r>
          </w:hyperlink>
        </w:p>
        <w:p w14:paraId="1EB37592" w14:textId="77777777" w:rsidR="00D446E8" w:rsidRPr="00B96BF7" w:rsidRDefault="00CD4489" w:rsidP="00D446E8">
          <w:pPr>
            <w:pStyle w:val="TDC2"/>
            <w:tabs>
              <w:tab w:val="right" w:leader="dot" w:pos="9926"/>
            </w:tabs>
            <w:rPr>
              <w:rFonts w:cstheme="minorBidi"/>
              <w:b w:val="0"/>
              <w:bCs w:val="0"/>
              <w:noProof/>
              <w:color w:val="auto"/>
              <w:sz w:val="22"/>
              <w:szCs w:val="22"/>
              <w:lang w:eastAsia="es-PE"/>
            </w:rPr>
          </w:pPr>
          <w:hyperlink w:anchor="_Toc25310816" w:history="1">
            <w:r w:rsidR="00D446E8" w:rsidRPr="00B96BF7">
              <w:rPr>
                <w:rStyle w:val="Hipervnculo"/>
                <w:rFonts w:ascii="Zizou Slab Bold" w:hAnsi="Zizou Slab Bold"/>
                <w:noProof/>
                <w:color w:val="auto"/>
              </w:rPr>
              <w:t>Solution Profile</w:t>
            </w:r>
            <w:r w:rsidR="00D446E8" w:rsidRPr="00B96BF7">
              <w:rPr>
                <w:noProof/>
                <w:webHidden/>
                <w:color w:val="auto"/>
              </w:rPr>
              <w:tab/>
            </w:r>
            <w:r w:rsidR="00D446E8" w:rsidRPr="00B96BF7">
              <w:rPr>
                <w:noProof/>
                <w:webHidden/>
                <w:color w:val="auto"/>
              </w:rPr>
              <w:fldChar w:fldCharType="begin"/>
            </w:r>
            <w:r w:rsidR="00D446E8" w:rsidRPr="00B96BF7">
              <w:rPr>
                <w:noProof/>
                <w:webHidden/>
                <w:color w:val="auto"/>
              </w:rPr>
              <w:instrText xml:space="preserve"> PAGEREF _Toc25310816 \h </w:instrText>
            </w:r>
            <w:r w:rsidR="00D446E8" w:rsidRPr="00B96BF7">
              <w:rPr>
                <w:noProof/>
                <w:webHidden/>
                <w:color w:val="auto"/>
              </w:rPr>
            </w:r>
            <w:r w:rsidR="00D446E8" w:rsidRPr="00B96BF7">
              <w:rPr>
                <w:noProof/>
                <w:webHidden/>
                <w:color w:val="auto"/>
              </w:rPr>
              <w:fldChar w:fldCharType="separate"/>
            </w:r>
            <w:r w:rsidR="00D446E8" w:rsidRPr="00B96BF7">
              <w:rPr>
                <w:noProof/>
                <w:webHidden/>
                <w:color w:val="auto"/>
              </w:rPr>
              <w:t>5</w:t>
            </w:r>
            <w:r w:rsidR="00D446E8" w:rsidRPr="00B96BF7">
              <w:rPr>
                <w:noProof/>
                <w:webHidden/>
                <w:color w:val="auto"/>
              </w:rPr>
              <w:fldChar w:fldCharType="end"/>
            </w:r>
          </w:hyperlink>
        </w:p>
        <w:p w14:paraId="65B215BD" w14:textId="77777777" w:rsidR="00D446E8" w:rsidRPr="00B96BF7" w:rsidRDefault="00CD4489" w:rsidP="00D446E8">
          <w:pPr>
            <w:pStyle w:val="TDC3"/>
            <w:tabs>
              <w:tab w:val="right" w:leader="dot" w:pos="9926"/>
            </w:tabs>
            <w:rPr>
              <w:rFonts w:cstheme="minorBidi"/>
              <w:noProof/>
              <w:color w:val="auto"/>
              <w:sz w:val="22"/>
              <w:szCs w:val="22"/>
              <w:lang w:eastAsia="es-PE"/>
            </w:rPr>
          </w:pPr>
          <w:hyperlink w:anchor="_Toc25310817" w:history="1">
            <w:r w:rsidR="00D446E8" w:rsidRPr="00B96BF7">
              <w:rPr>
                <w:rStyle w:val="Hipervnculo"/>
                <w:b/>
                <w:bCs/>
                <w:i/>
                <w:iCs/>
                <w:noProof/>
                <w:color w:val="auto"/>
              </w:rPr>
              <w:t>Nombre del Producto</w:t>
            </w:r>
            <w:r w:rsidR="00D446E8" w:rsidRPr="00B96BF7">
              <w:rPr>
                <w:noProof/>
                <w:webHidden/>
                <w:color w:val="auto"/>
              </w:rPr>
              <w:tab/>
            </w:r>
            <w:r w:rsidR="00D446E8" w:rsidRPr="00B96BF7">
              <w:rPr>
                <w:noProof/>
                <w:webHidden/>
                <w:color w:val="auto"/>
              </w:rPr>
              <w:fldChar w:fldCharType="begin"/>
            </w:r>
            <w:r w:rsidR="00D446E8" w:rsidRPr="00B96BF7">
              <w:rPr>
                <w:noProof/>
                <w:webHidden/>
                <w:color w:val="auto"/>
              </w:rPr>
              <w:instrText xml:space="preserve"> PAGEREF _Toc25310817 \h </w:instrText>
            </w:r>
            <w:r w:rsidR="00D446E8" w:rsidRPr="00B96BF7">
              <w:rPr>
                <w:noProof/>
                <w:webHidden/>
                <w:color w:val="auto"/>
              </w:rPr>
            </w:r>
            <w:r w:rsidR="00D446E8" w:rsidRPr="00B96BF7">
              <w:rPr>
                <w:noProof/>
                <w:webHidden/>
                <w:color w:val="auto"/>
              </w:rPr>
              <w:fldChar w:fldCharType="separate"/>
            </w:r>
            <w:r w:rsidR="00D446E8" w:rsidRPr="00B96BF7">
              <w:rPr>
                <w:noProof/>
                <w:webHidden/>
                <w:color w:val="auto"/>
              </w:rPr>
              <w:t>5</w:t>
            </w:r>
            <w:r w:rsidR="00D446E8" w:rsidRPr="00B96BF7">
              <w:rPr>
                <w:noProof/>
                <w:webHidden/>
                <w:color w:val="auto"/>
              </w:rPr>
              <w:fldChar w:fldCharType="end"/>
            </w:r>
          </w:hyperlink>
        </w:p>
        <w:p w14:paraId="7BF8DA3C" w14:textId="77777777" w:rsidR="00D446E8" w:rsidRPr="00B96BF7" w:rsidRDefault="00CD4489" w:rsidP="00D446E8">
          <w:pPr>
            <w:pStyle w:val="TDC3"/>
            <w:tabs>
              <w:tab w:val="right" w:leader="dot" w:pos="9926"/>
            </w:tabs>
            <w:rPr>
              <w:rFonts w:cstheme="minorBidi"/>
              <w:noProof/>
              <w:color w:val="auto"/>
              <w:sz w:val="22"/>
              <w:szCs w:val="22"/>
              <w:lang w:eastAsia="es-PE"/>
            </w:rPr>
          </w:pPr>
          <w:hyperlink w:anchor="_Toc25310818" w:history="1">
            <w:r w:rsidR="00D446E8" w:rsidRPr="00B96BF7">
              <w:rPr>
                <w:rStyle w:val="Hipervnculo"/>
                <w:b/>
                <w:bCs/>
                <w:noProof/>
                <w:color w:val="auto"/>
              </w:rPr>
              <w:t>Antecedente y problemática</w:t>
            </w:r>
            <w:r w:rsidR="00D446E8" w:rsidRPr="00B96BF7">
              <w:rPr>
                <w:noProof/>
                <w:webHidden/>
                <w:color w:val="auto"/>
              </w:rPr>
              <w:tab/>
            </w:r>
            <w:r w:rsidR="00D446E8" w:rsidRPr="00B96BF7">
              <w:rPr>
                <w:noProof/>
                <w:webHidden/>
                <w:color w:val="auto"/>
              </w:rPr>
              <w:fldChar w:fldCharType="begin"/>
            </w:r>
            <w:r w:rsidR="00D446E8" w:rsidRPr="00B96BF7">
              <w:rPr>
                <w:noProof/>
                <w:webHidden/>
                <w:color w:val="auto"/>
              </w:rPr>
              <w:instrText xml:space="preserve"> PAGEREF _Toc25310818 \h </w:instrText>
            </w:r>
            <w:r w:rsidR="00D446E8" w:rsidRPr="00B96BF7">
              <w:rPr>
                <w:noProof/>
                <w:webHidden/>
                <w:color w:val="auto"/>
              </w:rPr>
            </w:r>
            <w:r w:rsidR="00D446E8" w:rsidRPr="00B96BF7">
              <w:rPr>
                <w:noProof/>
                <w:webHidden/>
                <w:color w:val="auto"/>
              </w:rPr>
              <w:fldChar w:fldCharType="separate"/>
            </w:r>
            <w:r w:rsidR="00D446E8" w:rsidRPr="00B96BF7">
              <w:rPr>
                <w:noProof/>
                <w:webHidden/>
                <w:color w:val="auto"/>
              </w:rPr>
              <w:t>5</w:t>
            </w:r>
            <w:r w:rsidR="00D446E8" w:rsidRPr="00B96BF7">
              <w:rPr>
                <w:noProof/>
                <w:webHidden/>
                <w:color w:val="auto"/>
              </w:rPr>
              <w:fldChar w:fldCharType="end"/>
            </w:r>
          </w:hyperlink>
        </w:p>
        <w:p w14:paraId="14D92330"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19" w:history="1">
            <w:r w:rsidR="00D446E8" w:rsidRPr="00D446E8">
              <w:rPr>
                <w:rStyle w:val="Hipervnculo"/>
                <w:rFonts w:ascii="Zizou Slab Bold" w:hAnsi="Zizou Slab Bold"/>
                <w:noProof/>
                <w:color w:val="auto"/>
                <w:lang w:val="en-US"/>
              </w:rPr>
              <w:t>Lean UX Problemática Statement</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_Toc25310819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7</w:t>
            </w:r>
            <w:r w:rsidR="00D446E8" w:rsidRPr="00B96BF7">
              <w:rPr>
                <w:noProof/>
                <w:webHidden/>
                <w:color w:val="auto"/>
              </w:rPr>
              <w:fldChar w:fldCharType="end"/>
            </w:r>
          </w:hyperlink>
        </w:p>
        <w:p w14:paraId="6927B7C9"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20" w:history="1">
            <w:r w:rsidR="00D446E8" w:rsidRPr="00B96BF7">
              <w:rPr>
                <w:rStyle w:val="Hipervnculo"/>
                <w:rFonts w:ascii="Zizou Slab Bold" w:hAnsi="Zizou Slab Bold"/>
                <w:noProof/>
                <w:color w:val="auto"/>
                <w:lang w:val="en-US"/>
              </w:rPr>
              <w:t>Lean UX Assumptions (Business outcomes, User,outcomes,Features)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_Toc25310820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9</w:t>
            </w:r>
            <w:r w:rsidR="00D446E8" w:rsidRPr="00B96BF7">
              <w:rPr>
                <w:noProof/>
                <w:webHidden/>
                <w:color w:val="auto"/>
              </w:rPr>
              <w:fldChar w:fldCharType="end"/>
            </w:r>
          </w:hyperlink>
        </w:p>
        <w:p w14:paraId="33C28192"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21" w:history="1">
            <w:r w:rsidR="00D446E8" w:rsidRPr="00B96BF7">
              <w:rPr>
                <w:rStyle w:val="Hipervnculo"/>
                <w:rFonts w:ascii="Zizou Slab Bold" w:hAnsi="Zizou Slab Bold"/>
                <w:noProof/>
                <w:color w:val="auto"/>
                <w:lang w:val="en-US"/>
              </w:rPr>
              <w:t>Lean UX Hypothesis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_Toc25310821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12</w:t>
            </w:r>
            <w:r w:rsidR="00D446E8" w:rsidRPr="00B96BF7">
              <w:rPr>
                <w:noProof/>
                <w:webHidden/>
                <w:color w:val="auto"/>
              </w:rPr>
              <w:fldChar w:fldCharType="end"/>
            </w:r>
          </w:hyperlink>
        </w:p>
        <w:p w14:paraId="47F198ED" w14:textId="77777777" w:rsidR="00D446E8" w:rsidRPr="00D446E8" w:rsidRDefault="00CD4489" w:rsidP="00D446E8">
          <w:pPr>
            <w:pStyle w:val="TDC1"/>
            <w:tabs>
              <w:tab w:val="right" w:leader="dot" w:pos="9926"/>
            </w:tabs>
            <w:rPr>
              <w:rFonts w:asciiTheme="minorHAnsi" w:hAnsiTheme="minorHAnsi"/>
              <w:b w:val="0"/>
              <w:bCs w:val="0"/>
              <w:caps w:val="0"/>
              <w:noProof/>
              <w:color w:val="auto"/>
              <w:sz w:val="22"/>
              <w:szCs w:val="22"/>
              <w:lang w:val="en-US" w:eastAsia="es-PE"/>
            </w:rPr>
          </w:pPr>
          <w:hyperlink w:anchor="_Toc25310822" w:history="1">
            <w:r w:rsidR="00D446E8" w:rsidRPr="00D446E8">
              <w:rPr>
                <w:rStyle w:val="Hipervnculo"/>
                <w:noProof/>
                <w:color w:val="auto"/>
                <w:lang w:val="en-US"/>
              </w:rPr>
              <w:t>CHAPTER NEEDFINDING</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_Toc25310822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14</w:t>
            </w:r>
            <w:r w:rsidR="00D446E8" w:rsidRPr="00B96BF7">
              <w:rPr>
                <w:noProof/>
                <w:webHidden/>
                <w:color w:val="auto"/>
              </w:rPr>
              <w:fldChar w:fldCharType="end"/>
            </w:r>
          </w:hyperlink>
        </w:p>
        <w:p w14:paraId="1A84A29A" w14:textId="77777777" w:rsidR="00D446E8" w:rsidRPr="00B96BF7" w:rsidRDefault="00CD4489" w:rsidP="00D446E8">
          <w:pPr>
            <w:pStyle w:val="TDC2"/>
            <w:tabs>
              <w:tab w:val="right" w:leader="dot" w:pos="9926"/>
            </w:tabs>
            <w:rPr>
              <w:rFonts w:cstheme="minorBidi"/>
              <w:b w:val="0"/>
              <w:bCs w:val="0"/>
              <w:noProof/>
              <w:color w:val="auto"/>
              <w:sz w:val="22"/>
              <w:szCs w:val="22"/>
              <w:lang w:eastAsia="es-PE"/>
            </w:rPr>
          </w:pPr>
          <w:hyperlink w:anchor="_Toc25310823" w:history="1">
            <w:r w:rsidR="00D446E8" w:rsidRPr="00B96BF7">
              <w:rPr>
                <w:rStyle w:val="Hipervnculo"/>
                <w:rFonts w:ascii="Zizou Slab Bold" w:hAnsi="Zizou Slab Bold"/>
                <w:noProof/>
                <w:color w:val="auto"/>
              </w:rPr>
              <w:t>Segmento Objetivos</w:t>
            </w:r>
            <w:r w:rsidR="00D446E8" w:rsidRPr="00B96BF7">
              <w:rPr>
                <w:noProof/>
                <w:webHidden/>
                <w:color w:val="auto"/>
              </w:rPr>
              <w:tab/>
            </w:r>
            <w:r w:rsidR="00D446E8" w:rsidRPr="00B96BF7">
              <w:rPr>
                <w:noProof/>
                <w:webHidden/>
                <w:color w:val="auto"/>
              </w:rPr>
              <w:fldChar w:fldCharType="begin"/>
            </w:r>
            <w:r w:rsidR="00D446E8" w:rsidRPr="00B96BF7">
              <w:rPr>
                <w:noProof/>
                <w:webHidden/>
                <w:color w:val="auto"/>
              </w:rPr>
              <w:instrText xml:space="preserve"> PAGEREF _Toc25310823 \h </w:instrText>
            </w:r>
            <w:r w:rsidR="00D446E8" w:rsidRPr="00B96BF7">
              <w:rPr>
                <w:noProof/>
                <w:webHidden/>
                <w:color w:val="auto"/>
              </w:rPr>
            </w:r>
            <w:r w:rsidR="00D446E8" w:rsidRPr="00B96BF7">
              <w:rPr>
                <w:noProof/>
                <w:webHidden/>
                <w:color w:val="auto"/>
              </w:rPr>
              <w:fldChar w:fldCharType="separate"/>
            </w:r>
            <w:r w:rsidR="00D446E8" w:rsidRPr="00B96BF7">
              <w:rPr>
                <w:noProof/>
                <w:webHidden/>
                <w:color w:val="auto"/>
              </w:rPr>
              <w:t>14</w:t>
            </w:r>
            <w:r w:rsidR="00D446E8" w:rsidRPr="00B96BF7">
              <w:rPr>
                <w:noProof/>
                <w:webHidden/>
                <w:color w:val="auto"/>
              </w:rPr>
              <w:fldChar w:fldCharType="end"/>
            </w:r>
          </w:hyperlink>
        </w:p>
        <w:p w14:paraId="6D5EB400" w14:textId="77777777" w:rsidR="00D446E8" w:rsidRPr="00B96BF7" w:rsidRDefault="00CD4489" w:rsidP="00D446E8">
          <w:pPr>
            <w:pStyle w:val="TDC2"/>
            <w:tabs>
              <w:tab w:val="right" w:leader="dot" w:pos="9926"/>
            </w:tabs>
            <w:rPr>
              <w:rFonts w:cstheme="minorBidi"/>
              <w:b w:val="0"/>
              <w:bCs w:val="0"/>
              <w:noProof/>
              <w:color w:val="auto"/>
              <w:sz w:val="22"/>
              <w:szCs w:val="22"/>
              <w:lang w:eastAsia="es-PE"/>
            </w:rPr>
          </w:pPr>
          <w:hyperlink w:anchor="_Toc25310824" w:history="1">
            <w:r w:rsidR="00D446E8" w:rsidRPr="00B96BF7">
              <w:rPr>
                <w:rStyle w:val="Hipervnculo"/>
                <w:rFonts w:ascii="Zizou Slab Bold" w:hAnsi="Zizou Slab Bold"/>
                <w:noProof/>
                <w:color w:val="auto"/>
              </w:rPr>
              <w:t>Competidores</w:t>
            </w:r>
            <w:r w:rsidR="00D446E8" w:rsidRPr="00B96BF7">
              <w:rPr>
                <w:noProof/>
                <w:webHidden/>
                <w:color w:val="auto"/>
              </w:rPr>
              <w:tab/>
            </w:r>
            <w:r w:rsidR="00D446E8" w:rsidRPr="00B96BF7">
              <w:rPr>
                <w:noProof/>
                <w:webHidden/>
                <w:color w:val="auto"/>
              </w:rPr>
              <w:fldChar w:fldCharType="begin"/>
            </w:r>
            <w:r w:rsidR="00D446E8" w:rsidRPr="00B96BF7">
              <w:rPr>
                <w:noProof/>
                <w:webHidden/>
                <w:color w:val="auto"/>
              </w:rPr>
              <w:instrText xml:space="preserve"> PAGEREF _Toc25310824 \h </w:instrText>
            </w:r>
            <w:r w:rsidR="00D446E8" w:rsidRPr="00B96BF7">
              <w:rPr>
                <w:noProof/>
                <w:webHidden/>
                <w:color w:val="auto"/>
              </w:rPr>
            </w:r>
            <w:r w:rsidR="00D446E8" w:rsidRPr="00B96BF7">
              <w:rPr>
                <w:noProof/>
                <w:webHidden/>
                <w:color w:val="auto"/>
              </w:rPr>
              <w:fldChar w:fldCharType="separate"/>
            </w:r>
            <w:r w:rsidR="00D446E8" w:rsidRPr="00B96BF7">
              <w:rPr>
                <w:noProof/>
                <w:webHidden/>
                <w:color w:val="auto"/>
              </w:rPr>
              <w:t>14</w:t>
            </w:r>
            <w:r w:rsidR="00D446E8" w:rsidRPr="00B96BF7">
              <w:rPr>
                <w:noProof/>
                <w:webHidden/>
                <w:color w:val="auto"/>
              </w:rPr>
              <w:fldChar w:fldCharType="end"/>
            </w:r>
          </w:hyperlink>
        </w:p>
        <w:p w14:paraId="652C5DD5" w14:textId="77777777" w:rsidR="00D446E8" w:rsidRPr="00B96BF7" w:rsidRDefault="00CD4489" w:rsidP="00D446E8">
          <w:pPr>
            <w:pStyle w:val="TDC1"/>
            <w:tabs>
              <w:tab w:val="right" w:leader="dot" w:pos="9926"/>
            </w:tabs>
            <w:rPr>
              <w:rFonts w:asciiTheme="minorHAnsi" w:hAnsiTheme="minorHAnsi"/>
              <w:b w:val="0"/>
              <w:bCs w:val="0"/>
              <w:caps w:val="0"/>
              <w:noProof/>
              <w:color w:val="auto"/>
              <w:sz w:val="22"/>
              <w:szCs w:val="22"/>
              <w:lang w:eastAsia="es-PE"/>
            </w:rPr>
          </w:pPr>
          <w:hyperlink w:anchor="_Toc25310825" w:history="1">
            <w:r w:rsidR="00D446E8" w:rsidRPr="00D446E8">
              <w:rPr>
                <w:rStyle w:val="Hipervnculo"/>
                <w:rFonts w:ascii="Zizou Slab Bold" w:hAnsi="Zizou Slab Bold"/>
                <w:noProof/>
                <w:color w:val="auto"/>
              </w:rPr>
              <w:t>CHAPTER REQUERIMENTS</w:t>
            </w:r>
            <w:r w:rsidR="00D446E8" w:rsidRPr="00B96BF7">
              <w:rPr>
                <w:noProof/>
                <w:webHidden/>
                <w:color w:val="auto"/>
              </w:rPr>
              <w:tab/>
            </w:r>
            <w:r w:rsidR="00D446E8" w:rsidRPr="00B96BF7">
              <w:rPr>
                <w:noProof/>
                <w:webHidden/>
                <w:color w:val="auto"/>
              </w:rPr>
              <w:fldChar w:fldCharType="begin"/>
            </w:r>
            <w:r w:rsidR="00D446E8" w:rsidRPr="00B96BF7">
              <w:rPr>
                <w:noProof/>
                <w:webHidden/>
                <w:color w:val="auto"/>
              </w:rPr>
              <w:instrText xml:space="preserve"> PAGEREF _Toc25310825 \h </w:instrText>
            </w:r>
            <w:r w:rsidR="00D446E8" w:rsidRPr="00B96BF7">
              <w:rPr>
                <w:noProof/>
                <w:webHidden/>
                <w:color w:val="auto"/>
              </w:rPr>
            </w:r>
            <w:r w:rsidR="00D446E8" w:rsidRPr="00B96BF7">
              <w:rPr>
                <w:noProof/>
                <w:webHidden/>
                <w:color w:val="auto"/>
              </w:rPr>
              <w:fldChar w:fldCharType="separate"/>
            </w:r>
            <w:r w:rsidR="00D446E8" w:rsidRPr="00B96BF7">
              <w:rPr>
                <w:noProof/>
                <w:webHidden/>
                <w:color w:val="auto"/>
              </w:rPr>
              <w:t>17</w:t>
            </w:r>
            <w:r w:rsidR="00D446E8" w:rsidRPr="00B96BF7">
              <w:rPr>
                <w:noProof/>
                <w:webHidden/>
                <w:color w:val="auto"/>
              </w:rPr>
              <w:fldChar w:fldCharType="end"/>
            </w:r>
          </w:hyperlink>
        </w:p>
        <w:p w14:paraId="72189BB4"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26" w:history="1">
            <w:r w:rsidR="00D446E8" w:rsidRPr="00B96BF7">
              <w:rPr>
                <w:rStyle w:val="Hipervnculo"/>
                <w:rFonts w:ascii="Zizou Slab Bold" w:hAnsi="Zizou Slab Bold"/>
                <w:noProof/>
                <w:color w:val="auto"/>
                <w:lang w:val="en-US"/>
              </w:rPr>
              <w:t>User Stories (with ID,Description,Acceptance criteria)</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_Toc25310826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17</w:t>
            </w:r>
            <w:r w:rsidR="00D446E8" w:rsidRPr="00B96BF7">
              <w:rPr>
                <w:noProof/>
                <w:webHidden/>
                <w:color w:val="auto"/>
              </w:rPr>
              <w:fldChar w:fldCharType="end"/>
            </w:r>
          </w:hyperlink>
        </w:p>
        <w:p w14:paraId="351A34BD"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30" w:history="1">
            <w:r w:rsidR="00D446E8" w:rsidRPr="00D446E8">
              <w:rPr>
                <w:rStyle w:val="Hipervnculo"/>
                <w:rFonts w:ascii="Zizou Slab Bold" w:hAnsi="Zizou Slab Bold"/>
                <w:noProof/>
                <w:color w:val="auto"/>
                <w:lang w:val="en-US"/>
              </w:rPr>
              <w:t>To - Be Scenario Map</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_Toc25310830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28</w:t>
            </w:r>
            <w:r w:rsidR="00D446E8" w:rsidRPr="00B96BF7">
              <w:rPr>
                <w:noProof/>
                <w:webHidden/>
                <w:color w:val="auto"/>
              </w:rPr>
              <w:fldChar w:fldCharType="end"/>
            </w:r>
          </w:hyperlink>
        </w:p>
        <w:p w14:paraId="49660350" w14:textId="77777777" w:rsidR="00D446E8" w:rsidRPr="00D446E8" w:rsidRDefault="00CD4489" w:rsidP="00D446E8">
          <w:pPr>
            <w:pStyle w:val="TDC1"/>
            <w:tabs>
              <w:tab w:val="right" w:leader="dot" w:pos="9926"/>
            </w:tabs>
            <w:rPr>
              <w:rFonts w:asciiTheme="minorHAnsi" w:hAnsiTheme="minorHAnsi"/>
              <w:b w:val="0"/>
              <w:bCs w:val="0"/>
              <w:caps w:val="0"/>
              <w:noProof/>
              <w:color w:val="auto"/>
              <w:sz w:val="22"/>
              <w:szCs w:val="22"/>
              <w:lang w:val="en-US" w:eastAsia="es-PE"/>
            </w:rPr>
          </w:pPr>
          <w:hyperlink w:anchor="_Toc25310831" w:history="1">
            <w:r w:rsidR="00D446E8" w:rsidRPr="00B96BF7">
              <w:rPr>
                <w:rStyle w:val="Hipervnculo"/>
                <w:rFonts w:ascii="Zizou Slab Bold" w:hAnsi="Zizou Slab Bold"/>
                <w:noProof/>
                <w:color w:val="auto"/>
                <w:lang w:val="en-US"/>
              </w:rPr>
              <w:t>CHAPTER PRODUCT DESIGN</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_Toc25310831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29</w:t>
            </w:r>
            <w:r w:rsidR="00D446E8" w:rsidRPr="00B96BF7">
              <w:rPr>
                <w:noProof/>
                <w:webHidden/>
                <w:color w:val="auto"/>
              </w:rPr>
              <w:fldChar w:fldCharType="end"/>
            </w:r>
          </w:hyperlink>
        </w:p>
        <w:p w14:paraId="6999E6EE"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32" w:history="1">
            <w:r w:rsidR="00D446E8" w:rsidRPr="00B96BF7">
              <w:rPr>
                <w:rStyle w:val="Hipervnculo"/>
                <w:rFonts w:ascii="Zizou Slab Bold" w:hAnsi="Zizou Slab Bold"/>
                <w:noProof/>
                <w:color w:val="auto"/>
                <w:lang w:val="en-US"/>
              </w:rPr>
              <w:t>Principle Statements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_Toc25310832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29</w:t>
            </w:r>
            <w:r w:rsidR="00D446E8" w:rsidRPr="00B96BF7">
              <w:rPr>
                <w:noProof/>
                <w:webHidden/>
                <w:color w:val="auto"/>
              </w:rPr>
              <w:fldChar w:fldCharType="end"/>
            </w:r>
          </w:hyperlink>
        </w:p>
        <w:p w14:paraId="503D349E"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33" w:history="1">
            <w:r w:rsidR="00D446E8" w:rsidRPr="00D446E8">
              <w:rPr>
                <w:rStyle w:val="Hipervnculo"/>
                <w:rFonts w:ascii="Zizou Slab Bold" w:hAnsi="Zizou Slab Bold"/>
                <w:noProof/>
                <w:color w:val="auto"/>
                <w:lang w:val="en-US"/>
              </w:rPr>
              <w:t>Approaches Statements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_Toc25310833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30</w:t>
            </w:r>
            <w:r w:rsidR="00D446E8" w:rsidRPr="00B96BF7">
              <w:rPr>
                <w:noProof/>
                <w:webHidden/>
                <w:color w:val="auto"/>
              </w:rPr>
              <w:fldChar w:fldCharType="end"/>
            </w:r>
          </w:hyperlink>
        </w:p>
        <w:p w14:paraId="57186A6A"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34" w:history="1">
            <w:r w:rsidR="00D446E8" w:rsidRPr="00D446E8">
              <w:rPr>
                <w:rStyle w:val="Hipervnculo"/>
                <w:rFonts w:ascii="Zizou Slab Bold" w:hAnsi="Zizou Slab Bold"/>
                <w:noProof/>
                <w:color w:val="auto"/>
                <w:lang w:val="en-US"/>
              </w:rPr>
              <w:t>Architectural Styles &amp; Patterns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_Toc25310834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30</w:t>
            </w:r>
            <w:r w:rsidR="00D446E8" w:rsidRPr="00B96BF7">
              <w:rPr>
                <w:noProof/>
                <w:webHidden/>
                <w:color w:val="auto"/>
              </w:rPr>
              <w:fldChar w:fldCharType="end"/>
            </w:r>
          </w:hyperlink>
        </w:p>
        <w:p w14:paraId="5EB73641"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35" w:history="1">
            <w:r w:rsidR="00D446E8" w:rsidRPr="00B96BF7">
              <w:rPr>
                <w:rStyle w:val="Hipervnculo"/>
                <w:rFonts w:ascii="Zizou Slab Bold" w:hAnsi="Zizou Slab Bold"/>
                <w:noProof/>
                <w:color w:val="auto"/>
                <w:lang w:val="en-US"/>
              </w:rPr>
              <w:t>Context Diagram</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_Toc25310835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32</w:t>
            </w:r>
            <w:r w:rsidR="00D446E8" w:rsidRPr="00B96BF7">
              <w:rPr>
                <w:noProof/>
                <w:webHidden/>
                <w:color w:val="auto"/>
              </w:rPr>
              <w:fldChar w:fldCharType="end"/>
            </w:r>
          </w:hyperlink>
        </w:p>
        <w:p w14:paraId="35A93BF9"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36" w:history="1">
            <w:r w:rsidR="00D446E8" w:rsidRPr="00B96BF7">
              <w:rPr>
                <w:rStyle w:val="Hipervnculo"/>
                <w:rFonts w:ascii="Zizou Slab Bold" w:hAnsi="Zizou Slab Bold"/>
                <w:noProof/>
                <w:color w:val="auto"/>
                <w:lang w:val="en-US"/>
              </w:rPr>
              <w:t>Approaches-driven ViewPoints Diagram</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_Toc25310836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33</w:t>
            </w:r>
            <w:r w:rsidR="00D446E8" w:rsidRPr="00B96BF7">
              <w:rPr>
                <w:noProof/>
                <w:webHidden/>
                <w:color w:val="auto"/>
              </w:rPr>
              <w:fldChar w:fldCharType="end"/>
            </w:r>
          </w:hyperlink>
        </w:p>
        <w:p w14:paraId="386E8990"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38" w:history="1">
            <w:r w:rsidR="00D446E8" w:rsidRPr="00B96BF7">
              <w:rPr>
                <w:rStyle w:val="Hipervnculo"/>
                <w:rFonts w:ascii="Zizou Slab Bold" w:hAnsi="Zizou Slab Bold"/>
                <w:noProof/>
                <w:color w:val="auto"/>
                <w:lang w:val="en-US"/>
              </w:rPr>
              <w:t>Relational/Non-relational Database Diagram</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_Toc25310838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34</w:t>
            </w:r>
            <w:r w:rsidR="00D446E8" w:rsidRPr="00B96BF7">
              <w:rPr>
                <w:noProof/>
                <w:webHidden/>
                <w:color w:val="auto"/>
              </w:rPr>
              <w:fldChar w:fldCharType="end"/>
            </w:r>
          </w:hyperlink>
        </w:p>
        <w:p w14:paraId="03A02572" w14:textId="77777777" w:rsidR="00D446E8" w:rsidRPr="00D446E8" w:rsidRDefault="00CD4489" w:rsidP="00D446E8">
          <w:pPr>
            <w:pStyle w:val="TDC1"/>
            <w:tabs>
              <w:tab w:val="right" w:leader="dot" w:pos="9926"/>
            </w:tabs>
            <w:rPr>
              <w:rFonts w:asciiTheme="minorHAnsi" w:hAnsiTheme="minorHAnsi"/>
              <w:b w:val="0"/>
              <w:bCs w:val="0"/>
              <w:caps w:val="0"/>
              <w:noProof/>
              <w:color w:val="auto"/>
              <w:sz w:val="22"/>
              <w:szCs w:val="22"/>
              <w:lang w:val="en-US" w:eastAsia="es-PE"/>
            </w:rPr>
          </w:pPr>
          <w:hyperlink w:anchor="_Toc25310839" w:history="1">
            <w:r w:rsidR="00D446E8" w:rsidRPr="00B96BF7">
              <w:rPr>
                <w:rStyle w:val="Hipervnculo"/>
                <w:rFonts w:ascii="Zizou Slab Bold" w:hAnsi="Zizou Slab Bold"/>
                <w:noProof/>
                <w:color w:val="auto"/>
                <w:lang w:val="en-US"/>
              </w:rPr>
              <w:t>CHAPTER PRODUCT UX DESIGN &amp;</w:t>
            </w:r>
            <w:r w:rsidR="00D446E8" w:rsidRPr="00D446E8">
              <w:rPr>
                <w:lang w:val="en-US"/>
              </w:rPr>
              <w:t xml:space="preserve"> </w:t>
            </w:r>
            <w:r w:rsidR="00D446E8" w:rsidRPr="00D446E8">
              <w:rPr>
                <w:rStyle w:val="Hipervnculo"/>
                <w:rFonts w:ascii="Zizou Slab Bold" w:hAnsi="Zizou Slab Bold"/>
                <w:noProof/>
                <w:color w:val="auto"/>
                <w:lang w:val="en-US"/>
              </w:rPr>
              <w:t>PROTOTYPING</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_Toc25310839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35</w:t>
            </w:r>
            <w:r w:rsidR="00D446E8" w:rsidRPr="00B96BF7">
              <w:rPr>
                <w:noProof/>
                <w:webHidden/>
                <w:color w:val="auto"/>
              </w:rPr>
              <w:fldChar w:fldCharType="end"/>
            </w:r>
          </w:hyperlink>
        </w:p>
        <w:p w14:paraId="31C92882"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41" w:history="1">
            <w:r w:rsidR="00D446E8" w:rsidRPr="00B96BF7">
              <w:rPr>
                <w:rStyle w:val="Hipervnculo"/>
                <w:rFonts w:ascii="Zizou Slab Bold" w:hAnsi="Zizou Slab Bold"/>
                <w:noProof/>
                <w:color w:val="auto"/>
                <w:lang w:val="en-US"/>
              </w:rPr>
              <w:t>Web Style Guidelines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_Toc25310841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35</w:t>
            </w:r>
            <w:r w:rsidR="00D446E8" w:rsidRPr="00B96BF7">
              <w:rPr>
                <w:noProof/>
                <w:webHidden/>
                <w:color w:val="auto"/>
              </w:rPr>
              <w:fldChar w:fldCharType="end"/>
            </w:r>
          </w:hyperlink>
        </w:p>
        <w:p w14:paraId="0D23CF82"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42" w:history="1">
            <w:r w:rsidR="00D446E8" w:rsidRPr="00B96BF7">
              <w:rPr>
                <w:rStyle w:val="Hipervnculo"/>
                <w:rFonts w:ascii="Zizou Slab Bold" w:hAnsi="Zizou Slab Bold"/>
                <w:noProof/>
                <w:color w:val="auto"/>
                <w:lang w:val="en-US"/>
              </w:rPr>
              <w:t>Responsive Web App User Flow Diagrams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_Toc25310842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37</w:t>
            </w:r>
            <w:r w:rsidR="00D446E8" w:rsidRPr="00B96BF7">
              <w:rPr>
                <w:noProof/>
                <w:webHidden/>
                <w:color w:val="auto"/>
              </w:rPr>
              <w:fldChar w:fldCharType="end"/>
            </w:r>
          </w:hyperlink>
        </w:p>
        <w:p w14:paraId="31DC5E42" w14:textId="77777777" w:rsidR="00D446E8" w:rsidRPr="00D446E8" w:rsidRDefault="00D446E8" w:rsidP="00D446E8">
          <w:pPr>
            <w:pStyle w:val="TDC2"/>
            <w:tabs>
              <w:tab w:val="right" w:leader="dot" w:pos="9926"/>
            </w:tabs>
            <w:rPr>
              <w:rFonts w:cstheme="minorBidi"/>
              <w:b w:val="0"/>
              <w:bCs w:val="0"/>
              <w:noProof/>
              <w:color w:val="auto"/>
              <w:sz w:val="22"/>
              <w:szCs w:val="22"/>
              <w:lang w:val="en-US" w:eastAsia="es-PE"/>
            </w:rPr>
          </w:pPr>
          <w:hyperlink w:anchor="_Toc25310843" w:history="1">
            <w:r w:rsidRPr="00B96BF7">
              <w:rPr>
                <w:rStyle w:val="Hipervnculo"/>
                <w:rFonts w:ascii="Zizou Slab Bold" w:hAnsi="Zizou Slab Bold"/>
                <w:noProof/>
                <w:color w:val="auto"/>
                <w:lang w:val="en-US"/>
              </w:rPr>
              <w:t>Responsive Web App Wireframes with Interaction</w:t>
            </w:r>
            <w:r w:rsidRPr="00D446E8">
              <w:rPr>
                <w:noProof/>
                <w:webHidden/>
                <w:color w:val="auto"/>
                <w:lang w:val="en-US"/>
              </w:rPr>
              <w:tab/>
            </w:r>
            <w:r w:rsidRPr="00B96BF7">
              <w:rPr>
                <w:noProof/>
                <w:webHidden/>
                <w:color w:val="auto"/>
              </w:rPr>
              <w:fldChar w:fldCharType="begin"/>
            </w:r>
            <w:r w:rsidRPr="00D446E8">
              <w:rPr>
                <w:noProof/>
                <w:webHidden/>
                <w:color w:val="auto"/>
                <w:lang w:val="en-US"/>
              </w:rPr>
              <w:instrText xml:space="preserve"> PAGEREF _Toc25310843 \h </w:instrText>
            </w:r>
            <w:r w:rsidRPr="00B96BF7">
              <w:rPr>
                <w:noProof/>
                <w:webHidden/>
                <w:color w:val="auto"/>
              </w:rPr>
            </w:r>
            <w:r w:rsidRPr="00B96BF7">
              <w:rPr>
                <w:noProof/>
                <w:webHidden/>
                <w:color w:val="auto"/>
              </w:rPr>
              <w:fldChar w:fldCharType="separate"/>
            </w:r>
            <w:r w:rsidRPr="00D446E8">
              <w:rPr>
                <w:noProof/>
                <w:webHidden/>
                <w:color w:val="auto"/>
                <w:lang w:val="en-US"/>
              </w:rPr>
              <w:t>45</w:t>
            </w:r>
            <w:r w:rsidRPr="00B96BF7">
              <w:rPr>
                <w:noProof/>
                <w:webHidden/>
                <w:color w:val="auto"/>
              </w:rPr>
              <w:fldChar w:fldCharType="end"/>
            </w:r>
          </w:hyperlink>
        </w:p>
        <w:p w14:paraId="6E18CE02" w14:textId="77777777" w:rsidR="00D446E8" w:rsidRPr="00D446E8" w:rsidRDefault="00D446E8" w:rsidP="00D446E8">
          <w:pPr>
            <w:pStyle w:val="TDC1"/>
            <w:tabs>
              <w:tab w:val="right" w:leader="dot" w:pos="9926"/>
            </w:tabs>
            <w:rPr>
              <w:rFonts w:asciiTheme="minorHAnsi" w:hAnsiTheme="minorHAnsi"/>
              <w:b w:val="0"/>
              <w:bCs w:val="0"/>
              <w:caps w:val="0"/>
              <w:noProof/>
              <w:color w:val="auto"/>
              <w:sz w:val="22"/>
              <w:szCs w:val="22"/>
              <w:lang w:val="en-US" w:eastAsia="es-PE"/>
            </w:rPr>
          </w:pPr>
          <w:hyperlink w:anchor="_Toc25310844" w:history="1">
            <w:r w:rsidRPr="00B96BF7">
              <w:rPr>
                <w:rStyle w:val="Hipervnculo"/>
                <w:rFonts w:ascii="Zizou Slab Bold" w:hAnsi="Zizou Slab Bold"/>
                <w:noProof/>
                <w:color w:val="auto"/>
                <w:lang w:val="en-US"/>
              </w:rPr>
              <w:t>CHAPTER PRODUCT IMPLEMENTATION</w:t>
            </w:r>
            <w:r>
              <w:rPr>
                <w:rStyle w:val="Hipervnculo"/>
                <w:rFonts w:ascii="Zizou Slab Bold" w:hAnsi="Zizou Slab Bold"/>
                <w:noProof/>
                <w:color w:val="auto"/>
                <w:lang w:val="en-US"/>
              </w:rPr>
              <w:t xml:space="preserve"> </w:t>
            </w:r>
            <w:r w:rsidRPr="00D446E8">
              <w:rPr>
                <w:rStyle w:val="Hipervnculo"/>
                <w:rFonts w:ascii="Zizou Slab Bold" w:hAnsi="Zizou Slab Bold"/>
                <w:noProof/>
                <w:color w:val="auto"/>
                <w:lang w:val="en-US"/>
              </w:rPr>
              <w:t>&amp; VALIDATION</w:t>
            </w:r>
            <w:r w:rsidRPr="00D446E8">
              <w:rPr>
                <w:noProof/>
                <w:webHidden/>
                <w:color w:val="auto"/>
                <w:lang w:val="en-US"/>
              </w:rPr>
              <w:tab/>
            </w:r>
            <w:r w:rsidRPr="00B96BF7">
              <w:rPr>
                <w:noProof/>
                <w:webHidden/>
                <w:color w:val="auto"/>
              </w:rPr>
              <w:fldChar w:fldCharType="begin"/>
            </w:r>
            <w:r w:rsidRPr="00D446E8">
              <w:rPr>
                <w:noProof/>
                <w:webHidden/>
                <w:color w:val="auto"/>
                <w:lang w:val="en-US"/>
              </w:rPr>
              <w:instrText xml:space="preserve"> PAGEREF _Toc25310844 \h </w:instrText>
            </w:r>
            <w:r w:rsidRPr="00B96BF7">
              <w:rPr>
                <w:noProof/>
                <w:webHidden/>
                <w:color w:val="auto"/>
              </w:rPr>
            </w:r>
            <w:r w:rsidRPr="00B96BF7">
              <w:rPr>
                <w:noProof/>
                <w:webHidden/>
                <w:color w:val="auto"/>
              </w:rPr>
              <w:fldChar w:fldCharType="separate"/>
            </w:r>
            <w:r w:rsidRPr="00D446E8">
              <w:rPr>
                <w:noProof/>
                <w:webHidden/>
                <w:color w:val="auto"/>
                <w:lang w:val="en-US"/>
              </w:rPr>
              <w:t>46</w:t>
            </w:r>
            <w:r w:rsidRPr="00B96BF7">
              <w:rPr>
                <w:noProof/>
                <w:webHidden/>
                <w:color w:val="auto"/>
              </w:rPr>
              <w:fldChar w:fldCharType="end"/>
            </w:r>
          </w:hyperlink>
        </w:p>
        <w:p w14:paraId="48A4203B"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46" w:history="1">
            <w:r w:rsidR="00D446E8" w:rsidRPr="00B96BF7">
              <w:rPr>
                <w:rStyle w:val="Hipervnculo"/>
                <w:rFonts w:ascii="Zizou Slab Bold" w:hAnsi="Zizou Slab Bold"/>
                <w:noProof/>
                <w:color w:val="auto"/>
                <w:lang w:val="en-US"/>
              </w:rPr>
              <w:t>Product Backlog with User Stories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_Toc25310846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46</w:t>
            </w:r>
            <w:r w:rsidR="00D446E8" w:rsidRPr="00B96BF7">
              <w:rPr>
                <w:noProof/>
                <w:webHidden/>
                <w:color w:val="auto"/>
              </w:rPr>
              <w:fldChar w:fldCharType="end"/>
            </w:r>
          </w:hyperlink>
        </w:p>
        <w:p w14:paraId="5B755ADD"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47" w:history="1">
            <w:r w:rsidR="00D446E8" w:rsidRPr="00B96BF7">
              <w:rPr>
                <w:rStyle w:val="Hipervnculo"/>
                <w:rFonts w:ascii="Zizou Slab Bold" w:hAnsi="Zizou Slab Bold"/>
                <w:noProof/>
                <w:color w:val="auto"/>
                <w:lang w:val="en-US"/>
              </w:rPr>
              <w:t>Sprint Backlogs with Selected User Stories and Tasks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_Toc25310847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47</w:t>
            </w:r>
            <w:r w:rsidR="00D446E8" w:rsidRPr="00B96BF7">
              <w:rPr>
                <w:noProof/>
                <w:webHidden/>
                <w:color w:val="auto"/>
              </w:rPr>
              <w:fldChar w:fldCharType="end"/>
            </w:r>
          </w:hyperlink>
        </w:p>
        <w:p w14:paraId="402BAB8C"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49" w:history="1">
            <w:r w:rsidR="00D446E8" w:rsidRPr="00B96BF7">
              <w:rPr>
                <w:rStyle w:val="Hipervnculo"/>
                <w:rFonts w:ascii="Zizou Slab Bold" w:hAnsi="Zizou Slab Bold"/>
                <w:noProof/>
                <w:color w:val="auto"/>
                <w:lang w:val="en-US"/>
              </w:rPr>
              <w:t>Software Development Configuration</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_Toc25310849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49</w:t>
            </w:r>
            <w:r w:rsidR="00D446E8" w:rsidRPr="00B96BF7">
              <w:rPr>
                <w:noProof/>
                <w:webHidden/>
                <w:color w:val="auto"/>
              </w:rPr>
              <w:fldChar w:fldCharType="end"/>
            </w:r>
          </w:hyperlink>
        </w:p>
        <w:p w14:paraId="6660FCD6"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50" w:history="1">
            <w:r w:rsidR="00D446E8" w:rsidRPr="00B96BF7">
              <w:rPr>
                <w:rStyle w:val="Hipervnculo"/>
                <w:rFonts w:ascii="Zizou Slab Bold" w:hAnsi="Zizou Slab Bold"/>
                <w:noProof/>
                <w:color w:val="auto"/>
                <w:lang w:val="en-US"/>
              </w:rPr>
              <w:t>Web Application Core Testing Suite</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_Toc25310850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54</w:t>
            </w:r>
            <w:r w:rsidR="00D446E8" w:rsidRPr="00B96BF7">
              <w:rPr>
                <w:noProof/>
                <w:webHidden/>
                <w:color w:val="auto"/>
              </w:rPr>
              <w:fldChar w:fldCharType="end"/>
            </w:r>
          </w:hyperlink>
        </w:p>
        <w:p w14:paraId="31D09BEC" w14:textId="77777777" w:rsidR="00D446E8" w:rsidRPr="00D446E8" w:rsidRDefault="00CD4489" w:rsidP="00D446E8">
          <w:pPr>
            <w:pStyle w:val="TDC3"/>
            <w:tabs>
              <w:tab w:val="right" w:leader="dot" w:pos="9926"/>
            </w:tabs>
            <w:rPr>
              <w:rFonts w:cstheme="minorBidi"/>
              <w:noProof/>
              <w:color w:val="auto"/>
              <w:sz w:val="22"/>
              <w:szCs w:val="22"/>
              <w:lang w:val="en-US" w:eastAsia="es-PE"/>
            </w:rPr>
          </w:pPr>
          <w:hyperlink w:anchor="_Toc25310851" w:history="1">
            <w:r w:rsidR="00D446E8" w:rsidRPr="00B96BF7">
              <w:rPr>
                <w:rStyle w:val="Hipervnculo"/>
                <w:noProof/>
                <w:color w:val="auto"/>
                <w:lang w:val="en-US"/>
              </w:rPr>
              <w:t>Deployed Startup Product Responsive Landing Page Web App</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_Toc25310851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54</w:t>
            </w:r>
            <w:r w:rsidR="00D446E8" w:rsidRPr="00B96BF7">
              <w:rPr>
                <w:noProof/>
                <w:webHidden/>
                <w:color w:val="auto"/>
              </w:rPr>
              <w:fldChar w:fldCharType="end"/>
            </w:r>
          </w:hyperlink>
        </w:p>
        <w:p w14:paraId="2AFA8214" w14:textId="77777777" w:rsidR="00D446E8" w:rsidRPr="00D446E8" w:rsidRDefault="00CD4489" w:rsidP="00D446E8">
          <w:pPr>
            <w:pStyle w:val="TDC2"/>
            <w:tabs>
              <w:tab w:val="right" w:leader="dot" w:pos="9926"/>
            </w:tabs>
            <w:rPr>
              <w:rFonts w:cstheme="minorBidi"/>
              <w:b w:val="0"/>
              <w:bCs w:val="0"/>
              <w:noProof/>
              <w:color w:val="auto"/>
              <w:sz w:val="22"/>
              <w:szCs w:val="22"/>
              <w:lang w:val="en-US" w:eastAsia="es-PE"/>
            </w:rPr>
          </w:pPr>
          <w:hyperlink w:anchor="_Toc25310852" w:history="1">
            <w:r w:rsidR="00D446E8" w:rsidRPr="00B96BF7">
              <w:rPr>
                <w:rStyle w:val="Hipervnculo"/>
                <w:rFonts w:ascii="Zizou Slab Bold" w:hAnsi="Zizou Slab Bold"/>
                <w:noProof/>
                <w:color w:val="auto"/>
                <w:lang w:val="en-US"/>
              </w:rPr>
              <w:t>Pattern Based Web Application</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_Toc25310852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59</w:t>
            </w:r>
            <w:r w:rsidR="00D446E8" w:rsidRPr="00B96BF7">
              <w:rPr>
                <w:noProof/>
                <w:webHidden/>
                <w:color w:val="auto"/>
              </w:rPr>
              <w:fldChar w:fldCharType="end"/>
            </w:r>
          </w:hyperlink>
        </w:p>
        <w:p w14:paraId="675D0ED5" w14:textId="347241BF" w:rsidR="00D446E8" w:rsidRPr="00D446E8" w:rsidRDefault="00CD4489" w:rsidP="00D446E8">
          <w:pPr>
            <w:pStyle w:val="TDC1"/>
            <w:tabs>
              <w:tab w:val="right" w:leader="dot" w:pos="9926"/>
            </w:tabs>
            <w:rPr>
              <w:rFonts w:asciiTheme="minorHAnsi" w:hAnsiTheme="minorHAnsi"/>
              <w:b w:val="0"/>
              <w:bCs w:val="0"/>
              <w:caps w:val="0"/>
              <w:noProof/>
              <w:color w:val="auto"/>
              <w:sz w:val="22"/>
              <w:szCs w:val="22"/>
              <w:lang w:val="en-US" w:eastAsia="es-PE"/>
            </w:rPr>
          </w:pPr>
          <w:hyperlink w:anchor="_Toc25310853" w:history="1">
            <w:r w:rsidR="00D446E8" w:rsidRPr="00D446E8">
              <w:rPr>
                <w:rStyle w:val="Hipervnculo"/>
                <w:rFonts w:ascii="Zizou Slab Bold" w:hAnsi="Zizou Slab Bold"/>
                <w:noProof/>
                <w:color w:val="auto"/>
                <w:lang w:val="en-US"/>
              </w:rPr>
              <w:t>Conclusiones</w:t>
            </w:r>
            <w:r w:rsidR="00D446E8" w:rsidRPr="00D446E8">
              <w:rPr>
                <w:noProof/>
                <w:webHidden/>
                <w:color w:val="auto"/>
                <w:lang w:val="en-US"/>
              </w:rPr>
              <w:tab/>
            </w:r>
            <w:r w:rsidR="00D446E8" w:rsidRPr="00B96BF7">
              <w:rPr>
                <w:noProof/>
                <w:webHidden/>
                <w:color w:val="auto"/>
              </w:rPr>
              <w:fldChar w:fldCharType="begin"/>
            </w:r>
            <w:r w:rsidR="00D446E8" w:rsidRPr="00D446E8">
              <w:rPr>
                <w:noProof/>
                <w:webHidden/>
                <w:color w:val="auto"/>
                <w:lang w:val="en-US"/>
              </w:rPr>
              <w:instrText xml:space="preserve"> PAGEREF _Toc25310853 \h </w:instrText>
            </w:r>
            <w:r w:rsidR="00D446E8" w:rsidRPr="00B96BF7">
              <w:rPr>
                <w:noProof/>
                <w:webHidden/>
                <w:color w:val="auto"/>
              </w:rPr>
            </w:r>
            <w:r w:rsidR="00D446E8" w:rsidRPr="00B96BF7">
              <w:rPr>
                <w:noProof/>
                <w:webHidden/>
                <w:color w:val="auto"/>
              </w:rPr>
              <w:fldChar w:fldCharType="separate"/>
            </w:r>
            <w:r w:rsidR="00D446E8" w:rsidRPr="00D446E8">
              <w:rPr>
                <w:noProof/>
                <w:webHidden/>
                <w:color w:val="auto"/>
                <w:lang w:val="en-US"/>
              </w:rPr>
              <w:t>6</w:t>
            </w:r>
            <w:r w:rsidR="00D446E8" w:rsidRPr="00B96BF7">
              <w:rPr>
                <w:noProof/>
                <w:webHidden/>
                <w:color w:val="auto"/>
              </w:rPr>
              <w:fldChar w:fldCharType="end"/>
            </w:r>
          </w:hyperlink>
          <w:r w:rsidR="00D446E8">
            <w:rPr>
              <w:rStyle w:val="Hipervnculo"/>
              <w:noProof/>
              <w:color w:val="auto"/>
            </w:rPr>
            <w:t>1</w:t>
          </w:r>
        </w:p>
        <w:p w14:paraId="780EEBD9" w14:textId="77777777" w:rsidR="00D446E8" w:rsidRDefault="00CD4489" w:rsidP="00D446E8">
          <w:pPr>
            <w:pStyle w:val="TDC3"/>
            <w:ind w:left="446"/>
            <w:rPr>
              <w:rFonts w:ascii="Zizou Slab Light" w:hAnsi="Zizou Slab Light" w:cstheme="minorBidi"/>
              <w:sz w:val="28"/>
              <w:szCs w:val="22"/>
              <w:lang w:val="es-ES"/>
            </w:rPr>
          </w:pPr>
        </w:p>
      </w:sdtContent>
    </w:sdt>
    <w:p w14:paraId="6B97528A" w14:textId="2B31D401" w:rsidR="00771BA0" w:rsidRDefault="00771BA0">
      <w:pPr>
        <w:spacing w:after="200"/>
        <w:rPr>
          <w:rFonts w:eastAsia="Times New Roman" w:cs="Times New Roman"/>
          <w:color w:val="auto"/>
          <w:szCs w:val="28"/>
        </w:rPr>
      </w:pPr>
    </w:p>
    <w:p w14:paraId="7E583A13" w14:textId="77777777" w:rsidR="00D446E8" w:rsidRDefault="00D446E8">
      <w:pPr>
        <w:spacing w:after="200"/>
        <w:rPr>
          <w:rFonts w:ascii="Zizou Slab Medium" w:eastAsia="Times New Roman" w:hAnsi="Zizou Slab Medium" w:cs="Times New Roman"/>
          <w:color w:val="auto"/>
          <w:sz w:val="24"/>
        </w:rPr>
      </w:pPr>
      <w:bookmarkStart w:id="4596" w:name="_Toc25309778"/>
      <w:r>
        <w:br w:type="page"/>
      </w:r>
    </w:p>
    <w:p w14:paraId="39FFC94E" w14:textId="5ACC2B5E" w:rsidR="00E805D9" w:rsidRPr="00445AA5" w:rsidRDefault="00E805D9" w:rsidP="00D446E8">
      <w:pPr>
        <w:pStyle w:val="Ttulo3"/>
        <w:rPr>
          <w:lang w:val="en-US"/>
        </w:rPr>
      </w:pPr>
      <w:r>
        <w:rPr>
          <w:noProof/>
          <w:lang w:eastAsia="es-PE"/>
        </w:rPr>
        <w:lastRenderedPageBreak/>
        <mc:AlternateContent>
          <mc:Choice Requires="wps">
            <w:drawing>
              <wp:anchor distT="0" distB="0" distL="114300" distR="114300" simplePos="0" relativeHeight="251932672" behindDoc="0" locked="0" layoutInCell="1" allowOverlap="1" wp14:anchorId="6B52572E" wp14:editId="1319FCB1">
                <wp:simplePos x="0" y="0"/>
                <wp:positionH relativeFrom="margin">
                  <wp:align>right</wp:align>
                </wp:positionH>
                <wp:positionV relativeFrom="paragraph">
                  <wp:posOffset>62865</wp:posOffset>
                </wp:positionV>
                <wp:extent cx="1229360" cy="463550"/>
                <wp:effectExtent l="0" t="0" r="8890" b="0"/>
                <wp:wrapSquare wrapText="bothSides"/>
                <wp:docPr id="15" name="Rectangle 15"/>
                <wp:cNvGraphicFramePr/>
                <a:graphic xmlns:a="http://schemas.openxmlformats.org/drawingml/2006/main">
                  <a:graphicData uri="http://schemas.microsoft.com/office/word/2010/wordprocessingShape">
                    <wps:wsp>
                      <wps:cNvSpPr/>
                      <wps:spPr>
                        <a:xfrm>
                          <a:off x="0" y="0"/>
                          <a:ext cx="1229360" cy="4635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917815" w14:textId="58ABB950" w:rsidR="00CD4489" w:rsidRPr="006C46C4" w:rsidRDefault="00CD4489"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3DB8AACD" w14:textId="77777777" w:rsidR="00CD4489" w:rsidRPr="00D52776" w:rsidRDefault="00CD4489"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707D46E6" w14:textId="77777777" w:rsidR="00CD4489" w:rsidRDefault="00CD4489"/>
                          <w:p w14:paraId="1D90676F" w14:textId="77777777" w:rsidR="00CD4489" w:rsidRPr="006C46C4" w:rsidRDefault="00CD4489"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49A6900F" w14:textId="77777777" w:rsidR="00CD4489" w:rsidRPr="00D52776" w:rsidRDefault="00CD4489"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572E" id="Rectangle 15" o:spid="_x0000_s1032" style="position:absolute;margin-left:45.6pt;margin-top:4.95pt;width:96.8pt;height:36.5pt;z-index:251932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" fillcolor="red" stroked="f" strokeweight="2pt">
                <v:textbox>
                  <w:txbxContent>
                    <w:p w14:paraId="4E917815" w14:textId="58ABB950" w:rsidR="00CD4489" w:rsidRPr="006C46C4" w:rsidRDefault="00CD4489"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3DB8AACD" w14:textId="77777777" w:rsidR="00CD4489" w:rsidRPr="00D52776" w:rsidRDefault="00CD4489"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707D46E6" w14:textId="77777777" w:rsidR="00CD4489" w:rsidRDefault="00CD4489"/>
                    <w:p w14:paraId="1D90676F" w14:textId="77777777" w:rsidR="00CD4489" w:rsidRPr="006C46C4" w:rsidRDefault="00CD4489" w:rsidP="006C46C4">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CHAPTER</w:t>
                      </w:r>
                    </w:p>
                    <w:p w14:paraId="49A6900F" w14:textId="77777777" w:rsidR="00CD4489" w:rsidRPr="00D52776" w:rsidRDefault="00CD4489" w:rsidP="00E805D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w10:wrap type="square" anchorx="margin"/>
              </v:rect>
            </w:pict>
          </mc:Fallback>
        </mc:AlternateContent>
      </w:r>
      <w:bookmarkStart w:id="4597" w:name="_Toc25222920"/>
      <w:bookmarkStart w:id="4598" w:name="_Toc25247110"/>
      <w:bookmarkStart w:id="4599" w:name="_Toc25309779"/>
      <w:bookmarkEnd w:id="4591"/>
      <w:bookmarkEnd w:id="4592"/>
      <w:bookmarkEnd w:id="4593"/>
      <w:bookmarkEnd w:id="4594"/>
      <w:bookmarkEnd w:id="4595"/>
      <w:bookmarkEnd w:id="4596"/>
      <w:r w:rsidR="00D52776" w:rsidRPr="00A23099">
        <w:rPr>
          <w:lang w:val="en-US"/>
        </w:rPr>
        <w:t>C</w:t>
      </w:r>
      <w:r w:rsidRPr="00A23099">
        <w:rPr>
          <w:lang w:val="en-US"/>
        </w:rPr>
        <w:t>HAPTER STARTUP BUSINESS MODEL</w:t>
      </w:r>
      <w:bookmarkEnd w:id="4597"/>
      <w:bookmarkEnd w:id="4598"/>
      <w:bookmarkEnd w:id="4599"/>
    </w:p>
    <w:p w14:paraId="11464B6F" w14:textId="65A8ADA2" w:rsidR="00D446E8" w:rsidRDefault="00D446E8" w:rsidP="00771BA0">
      <w:pPr>
        <w:pStyle w:val="Ttulo2"/>
        <w:rPr>
          <w:rFonts w:ascii="Zizou Slab Bold" w:hAnsi="Zizou Slab Bold"/>
          <w:color w:val="auto"/>
          <w:lang w:val="en-US"/>
        </w:rPr>
      </w:pPr>
      <w:bookmarkStart w:id="4600" w:name="_Toc25222921"/>
      <w:bookmarkStart w:id="4601" w:name="_Toc25223351"/>
      <w:bookmarkStart w:id="4602" w:name="_Toc25247111"/>
      <w:bookmarkStart w:id="4603" w:name="_Toc25309780"/>
      <w:r>
        <w:rPr>
          <w:noProof/>
          <w:lang w:eastAsia="es-PE"/>
        </w:rPr>
        <mc:AlternateContent>
          <mc:Choice Requires="wps">
            <w:drawing>
              <wp:anchor distT="0" distB="0" distL="114300" distR="114300" simplePos="0" relativeHeight="251930624" behindDoc="0" locked="0" layoutInCell="1" allowOverlap="1" wp14:anchorId="4A543F2C" wp14:editId="22938246">
                <wp:simplePos x="0" y="0"/>
                <wp:positionH relativeFrom="margin">
                  <wp:align>right</wp:align>
                </wp:positionH>
                <wp:positionV relativeFrom="paragraph">
                  <wp:posOffset>100330</wp:posOffset>
                </wp:positionV>
                <wp:extent cx="1238885" cy="1134110"/>
                <wp:effectExtent l="0" t="0" r="0" b="8890"/>
                <wp:wrapNone/>
                <wp:docPr id="13" name="Rectangle 13"/>
                <wp:cNvGraphicFramePr/>
                <a:graphic xmlns:a="http://schemas.openxmlformats.org/drawingml/2006/main">
                  <a:graphicData uri="http://schemas.microsoft.com/office/word/2010/wordprocessingShape">
                    <wps:wsp>
                      <wps:cNvSpPr/>
                      <wps:spPr>
                        <a:xfrm>
                          <a:off x="0" y="0"/>
                          <a:ext cx="1238885" cy="113411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E97FE0" w14:textId="77777777" w:rsidR="00CD4489" w:rsidRPr="00D52776" w:rsidRDefault="00CD4489"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6FDB8A3D" w14:textId="77777777" w:rsidR="00CD4489" w:rsidRDefault="00CD4489"/>
                          <w:p w14:paraId="54534C81" w14:textId="77777777" w:rsidR="00CD4489" w:rsidRPr="00D52776" w:rsidRDefault="00CD4489"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1AAAE4EE" w14:textId="77777777" w:rsidR="00CD4489" w:rsidRDefault="00CD4489"/>
                          <w:p w14:paraId="6BF83AD9" w14:textId="77777777" w:rsidR="00CD4489" w:rsidRPr="00D52776" w:rsidRDefault="00CD4489"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2CF67DEF" w14:textId="77777777" w:rsidR="00CD4489" w:rsidRDefault="00CD4489"/>
                          <w:p w14:paraId="7A9C7153" w14:textId="03CDA667" w:rsidR="00CD4489" w:rsidRPr="00D52776" w:rsidRDefault="00CD4489"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43F2C" id="Rectangle 13" o:spid="_x0000_s1033" style="position:absolute;margin-left:46.35pt;margin-top:7.9pt;width:97.55pt;height:89.3pt;z-index:25193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" fillcolor="red" stroked="f" strokeweight="2pt">
                <v:textbox inset="2.5mm,.5mm,2.5mm,.5mm">
                  <w:txbxContent>
                    <w:p w14:paraId="43E97FE0" w14:textId="77777777" w:rsidR="00CD4489" w:rsidRPr="00D52776" w:rsidRDefault="00CD4489"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6FDB8A3D" w14:textId="77777777" w:rsidR="00CD4489" w:rsidRDefault="00CD4489"/>
                    <w:p w14:paraId="54534C81" w14:textId="77777777" w:rsidR="00CD4489" w:rsidRPr="00D52776" w:rsidRDefault="00CD4489"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1AAAE4EE" w14:textId="77777777" w:rsidR="00CD4489" w:rsidRDefault="00CD4489"/>
                    <w:p w14:paraId="6BF83AD9" w14:textId="77777777" w:rsidR="00CD4489" w:rsidRPr="00D52776" w:rsidRDefault="00CD4489"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p w14:paraId="2CF67DEF" w14:textId="77777777" w:rsidR="00CD4489" w:rsidRDefault="00CD4489"/>
                    <w:p w14:paraId="7A9C7153" w14:textId="03CDA667" w:rsidR="00CD4489" w:rsidRPr="00D52776" w:rsidRDefault="00CD4489" w:rsidP="00E805D9">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v:textbox>
                <w10:wrap anchorx="margin"/>
              </v:rect>
            </w:pict>
          </mc:Fallback>
        </mc:AlternateContent>
      </w:r>
    </w:p>
    <w:p w14:paraId="258652E8" w14:textId="45B9A08A" w:rsidR="004B7E44" w:rsidRPr="00771BA0" w:rsidRDefault="00D83311" w:rsidP="00771BA0">
      <w:pPr>
        <w:pStyle w:val="Ttulo2"/>
        <w:rPr>
          <w:rFonts w:ascii="Zizou Slab Bold" w:hAnsi="Zizou Slab Bold"/>
          <w:color w:val="auto"/>
          <w:lang w:val="en-US"/>
        </w:rPr>
      </w:pPr>
      <w:r w:rsidRPr="00771BA0">
        <w:rPr>
          <w:rFonts w:ascii="Zizou Slab Bold" w:hAnsi="Zizou Slab Bold"/>
          <w:color w:val="auto"/>
          <w:lang w:val="en-US"/>
        </w:rPr>
        <w:t>Startup Profile</w:t>
      </w:r>
      <w:bookmarkEnd w:id="4600"/>
      <w:bookmarkEnd w:id="4601"/>
      <w:bookmarkEnd w:id="4602"/>
      <w:bookmarkEnd w:id="4603"/>
      <w:r w:rsidRPr="00771BA0">
        <w:rPr>
          <w:rFonts w:ascii="Zizou Slab Bold" w:hAnsi="Zizou Slab Bold"/>
          <w:color w:val="auto"/>
          <w:lang w:val="en-US"/>
        </w:rPr>
        <w:t xml:space="preserve"> </w:t>
      </w:r>
    </w:p>
    <w:p w14:paraId="2D274F78" w14:textId="1A801D06" w:rsidR="00547AE9" w:rsidRPr="00771BA0" w:rsidRDefault="007C0861" w:rsidP="00771BA0">
      <w:pPr>
        <w:pStyle w:val="Ttulo3"/>
      </w:pPr>
      <w:bookmarkStart w:id="4604" w:name="_Toc25247112"/>
      <w:bookmarkStart w:id="4605" w:name="_Toc25309781"/>
      <w:r w:rsidRPr="00771BA0">
        <w:t>Descripción</w:t>
      </w:r>
      <w:r w:rsidR="00547AE9" w:rsidRPr="00771BA0">
        <w:t xml:space="preserve"> de la </w:t>
      </w:r>
      <w:proofErr w:type="spellStart"/>
      <w:proofErr w:type="gramStart"/>
      <w:r w:rsidR="00547AE9" w:rsidRPr="00771BA0">
        <w:t>StartUp</w:t>
      </w:r>
      <w:bookmarkEnd w:id="4604"/>
      <w:bookmarkEnd w:id="4605"/>
      <w:proofErr w:type="spellEnd"/>
      <w:proofErr w:type="gramEnd"/>
    </w:p>
    <w:p w14:paraId="3D42BFD1" w14:textId="77777777" w:rsidR="00AF309D" w:rsidRPr="00DA5853" w:rsidRDefault="002B7814" w:rsidP="00A52486">
      <w:pPr>
        <w:rPr>
          <w:rFonts w:cs="Times New Roman"/>
          <w:color w:val="auto"/>
          <w:szCs w:val="28"/>
        </w:rPr>
      </w:pPr>
      <w:r w:rsidRPr="00DA5853">
        <w:rPr>
          <w:rFonts w:cs="Times New Roman"/>
          <w:color w:val="auto"/>
          <w:szCs w:val="28"/>
        </w:rPr>
        <w:t>Astra es una empresa emergente conformado por 4 estudiantes de la Universidad Peruana de Ciencias Aplicadas (UPC),</w:t>
      </w:r>
      <w:r w:rsidR="00AF309D" w:rsidRPr="00DA5853">
        <w:rPr>
          <w:rFonts w:cs="Times New Roman"/>
          <w:color w:val="auto"/>
          <w:szCs w:val="28"/>
        </w:rPr>
        <w:t xml:space="preserve"> el cual tiene como propósito buscar soluciones efectivas y eficientes a las problemáticas en el sector médico.</w:t>
      </w:r>
    </w:p>
    <w:p w14:paraId="1DEE1051" w14:textId="7BE4B999" w:rsidR="0053166E" w:rsidRPr="00DA5853" w:rsidRDefault="00AF309D" w:rsidP="00A52486">
      <w:pPr>
        <w:rPr>
          <w:rFonts w:cs="Times New Roman"/>
          <w:color w:val="auto"/>
          <w:szCs w:val="28"/>
        </w:rPr>
      </w:pPr>
      <w:r w:rsidRPr="00DA5853">
        <w:rPr>
          <w:rFonts w:cs="Times New Roman"/>
          <w:color w:val="auto"/>
          <w:szCs w:val="28"/>
        </w:rPr>
        <w:t>El proyecto</w:t>
      </w:r>
      <w:r w:rsidR="008A494E" w:rsidRPr="00DA5853">
        <w:rPr>
          <w:rFonts w:cs="Times New Roman"/>
          <w:color w:val="auto"/>
          <w:szCs w:val="28"/>
        </w:rPr>
        <w:t xml:space="preserve"> inicio en una de las conversaciones habituales que uno mantenía donde se </w:t>
      </w:r>
      <w:r w:rsidR="00234F4F" w:rsidRPr="00DA5853">
        <w:rPr>
          <w:rFonts w:cs="Times New Roman"/>
          <w:color w:val="auto"/>
          <w:szCs w:val="28"/>
        </w:rPr>
        <w:t>mencionó</w:t>
      </w:r>
      <w:r w:rsidR="008A494E" w:rsidRPr="00DA5853">
        <w:rPr>
          <w:rFonts w:cs="Times New Roman"/>
          <w:color w:val="auto"/>
          <w:szCs w:val="28"/>
        </w:rPr>
        <w:t xml:space="preserve"> que en la empresa donde trabajaba </w:t>
      </w:r>
      <w:r w:rsidR="00234F4F" w:rsidRPr="00DA5853">
        <w:rPr>
          <w:rFonts w:cs="Times New Roman"/>
          <w:color w:val="auto"/>
          <w:szCs w:val="28"/>
        </w:rPr>
        <w:t>la madr</w:t>
      </w:r>
      <w:r w:rsidR="00516989" w:rsidRPr="00DA5853">
        <w:rPr>
          <w:rFonts w:cs="Times New Roman"/>
          <w:color w:val="auto"/>
          <w:szCs w:val="28"/>
        </w:rPr>
        <w:t>e</w:t>
      </w:r>
      <w:r w:rsidR="004A309C" w:rsidRPr="00DA5853">
        <w:rPr>
          <w:rFonts w:cs="Times New Roman"/>
          <w:color w:val="auto"/>
          <w:szCs w:val="28"/>
        </w:rPr>
        <w:t>, el cual es una empresa dedicada a la venta de material y equipos médicos,</w:t>
      </w:r>
      <w:r w:rsidR="008A494E" w:rsidRPr="00DA5853">
        <w:rPr>
          <w:rFonts w:cs="Times New Roman"/>
          <w:color w:val="auto"/>
          <w:szCs w:val="28"/>
        </w:rPr>
        <w:t xml:space="preserve"> de un integrante </w:t>
      </w:r>
      <w:r w:rsidR="00234F4F" w:rsidRPr="00DA5853">
        <w:rPr>
          <w:rFonts w:cs="Times New Roman"/>
          <w:color w:val="auto"/>
          <w:szCs w:val="28"/>
        </w:rPr>
        <w:t>tenía</w:t>
      </w:r>
      <w:r w:rsidR="008A494E" w:rsidRPr="00DA5853">
        <w:rPr>
          <w:rFonts w:cs="Times New Roman"/>
          <w:color w:val="auto"/>
          <w:szCs w:val="28"/>
        </w:rPr>
        <w:t xml:space="preserve"> problemas en cierta área. Luego de hablar un poco sobre dicha problemática, y analizando el potencial de dicho mercado surgió la idea</w:t>
      </w:r>
      <w:r w:rsidR="002B7814" w:rsidRPr="00DA5853">
        <w:rPr>
          <w:rFonts w:cs="Times New Roman"/>
          <w:color w:val="auto"/>
          <w:szCs w:val="28"/>
        </w:rPr>
        <w:t xml:space="preserve"> </w:t>
      </w:r>
      <w:r w:rsidR="008A494E" w:rsidRPr="00DA5853">
        <w:rPr>
          <w:rFonts w:cs="Times New Roman"/>
          <w:color w:val="auto"/>
          <w:szCs w:val="28"/>
        </w:rPr>
        <w:t>de lanzar Astra</w:t>
      </w:r>
      <w:r w:rsidR="0053166E" w:rsidRPr="00DA5853">
        <w:rPr>
          <w:rFonts w:cs="Times New Roman"/>
          <w:color w:val="auto"/>
          <w:szCs w:val="28"/>
        </w:rPr>
        <w:t>,</w:t>
      </w:r>
      <w:r w:rsidR="008A494E" w:rsidRPr="00DA5853">
        <w:rPr>
          <w:rFonts w:cs="Times New Roman"/>
          <w:color w:val="auto"/>
          <w:szCs w:val="28"/>
        </w:rPr>
        <w:t xml:space="preserve"> </w:t>
      </w:r>
      <w:r w:rsidR="0053166E" w:rsidRPr="00DA5853">
        <w:rPr>
          <w:rFonts w:cs="Times New Roman"/>
          <w:color w:val="auto"/>
          <w:szCs w:val="28"/>
        </w:rPr>
        <w:t xml:space="preserve">proyecto dedicado a agilizar la productividad y eficiencia de </w:t>
      </w:r>
      <w:r w:rsidR="00690D56" w:rsidRPr="00DA5853">
        <w:rPr>
          <w:rFonts w:cs="Times New Roman"/>
          <w:color w:val="auto"/>
          <w:szCs w:val="28"/>
        </w:rPr>
        <w:t>las diversas áreas</w:t>
      </w:r>
      <w:r w:rsidR="0053166E" w:rsidRPr="00DA5853">
        <w:rPr>
          <w:rFonts w:cs="Times New Roman"/>
          <w:color w:val="auto"/>
          <w:szCs w:val="28"/>
        </w:rPr>
        <w:t xml:space="preserve"> del sector médico.</w:t>
      </w:r>
    </w:p>
    <w:p w14:paraId="267315BF" w14:textId="7C3CF5A0" w:rsidR="006578E6" w:rsidRPr="00DA5853" w:rsidRDefault="00234F4F" w:rsidP="00A52486">
      <w:pPr>
        <w:rPr>
          <w:rFonts w:cs="Times New Roman"/>
          <w:color w:val="auto"/>
          <w:szCs w:val="28"/>
        </w:rPr>
      </w:pPr>
      <w:r w:rsidRPr="00DA5853">
        <w:rPr>
          <w:rFonts w:cs="Times New Roman"/>
          <w:color w:val="auto"/>
          <w:szCs w:val="28"/>
        </w:rPr>
        <w:t>Misión:</w:t>
      </w:r>
    </w:p>
    <w:p w14:paraId="49A80811" w14:textId="2465F144" w:rsidR="00690D56" w:rsidRPr="00DA5853" w:rsidRDefault="00690D56" w:rsidP="00A52486">
      <w:pPr>
        <w:rPr>
          <w:rFonts w:cs="Times New Roman"/>
          <w:color w:val="auto"/>
          <w:szCs w:val="28"/>
        </w:rPr>
      </w:pPr>
      <w:r w:rsidRPr="00DA5853">
        <w:rPr>
          <w:rFonts w:cs="Times New Roman"/>
          <w:color w:val="auto"/>
          <w:szCs w:val="28"/>
        </w:rPr>
        <w:t>Buscamos que a través de nuestra plataforma nuestros clientes puedan dar uso de nuestros servicios tanto en el sector médico, una de las prioridades a cumplir será la optimización y agilización de procesos tanto en la parte de mantenimiento como en la documentación esta con el fin de reducir perdidas de dinero.</w:t>
      </w:r>
    </w:p>
    <w:p w14:paraId="143DFC9A" w14:textId="77777777" w:rsidR="00690D56" w:rsidRPr="00DA5853" w:rsidRDefault="00234F4F" w:rsidP="00A52486">
      <w:pPr>
        <w:rPr>
          <w:rFonts w:cs="Times New Roman"/>
          <w:color w:val="auto"/>
          <w:szCs w:val="28"/>
        </w:rPr>
      </w:pPr>
      <w:r w:rsidRPr="00DA5853">
        <w:rPr>
          <w:rFonts w:cs="Times New Roman"/>
          <w:color w:val="auto"/>
          <w:szCs w:val="28"/>
        </w:rPr>
        <w:t>Visión:</w:t>
      </w:r>
    </w:p>
    <w:p w14:paraId="35A7B9D1" w14:textId="4F38D2AF" w:rsidR="00A23099" w:rsidRDefault="00690D56" w:rsidP="00A23099">
      <w:pPr>
        <w:rPr>
          <w:rFonts w:ascii="Zizou Slab Medium" w:hAnsi="Zizou Slab Medium"/>
          <w:color w:val="auto"/>
          <w:sz w:val="24"/>
          <w:szCs w:val="24"/>
        </w:rPr>
      </w:pPr>
      <w:r w:rsidRPr="00DA5853">
        <w:rPr>
          <w:color w:val="auto"/>
          <w:szCs w:val="28"/>
        </w:rPr>
        <w:t>Situarnos como líderes en el mercado de servicios tanto en el rubro medico como en otros rubros, a través de nuestro servicio calidad e innovación. Teniendo como meta la satisfacción de nuestros clientes. Siempre guiados por una actitud éti</w:t>
      </w:r>
      <w:r w:rsidR="00A52486" w:rsidRPr="00DA5853">
        <w:rPr>
          <w:color w:val="auto"/>
          <w:szCs w:val="28"/>
        </w:rPr>
        <w:t>ca y honesta</w:t>
      </w:r>
      <w:r w:rsidR="00A52486">
        <w:rPr>
          <w:rFonts w:ascii="Zizou Slab Medium" w:hAnsi="Zizou Slab Medium"/>
          <w:color w:val="auto"/>
          <w:sz w:val="24"/>
          <w:szCs w:val="24"/>
        </w:rPr>
        <w:t>.</w:t>
      </w:r>
      <w:bookmarkStart w:id="4606" w:name="_Toc25222923"/>
      <w:bookmarkStart w:id="4607" w:name="_Toc25223354"/>
      <w:bookmarkStart w:id="4608" w:name="_Toc25247113"/>
    </w:p>
    <w:p w14:paraId="51F7650E" w14:textId="77777777" w:rsidR="00A23099" w:rsidRDefault="00A23099">
      <w:pPr>
        <w:spacing w:after="200"/>
        <w:rPr>
          <w:rFonts w:ascii="Zizou Slab Medium" w:hAnsi="Zizou Slab Medium"/>
          <w:color w:val="auto"/>
          <w:sz w:val="24"/>
          <w:szCs w:val="24"/>
        </w:rPr>
      </w:pPr>
      <w:r>
        <w:rPr>
          <w:rFonts w:ascii="Zizou Slab Medium" w:hAnsi="Zizou Slab Medium"/>
          <w:color w:val="auto"/>
          <w:sz w:val="24"/>
          <w:szCs w:val="24"/>
        </w:rPr>
        <w:br w:type="page"/>
      </w:r>
    </w:p>
    <w:p w14:paraId="6BCB8158" w14:textId="1A4CA563" w:rsidR="004A309C" w:rsidRPr="00771BA0" w:rsidRDefault="001814C3" w:rsidP="00771BA0">
      <w:pPr>
        <w:pStyle w:val="Ttulo2"/>
        <w:rPr>
          <w:rFonts w:ascii="Zizou Slab Bold" w:hAnsi="Zizou Slab Bold"/>
          <w:color w:val="auto"/>
        </w:rPr>
      </w:pPr>
      <w:bookmarkStart w:id="4609" w:name="_Toc25309782"/>
      <w:proofErr w:type="spellStart"/>
      <w:r w:rsidRPr="00771BA0">
        <w:rPr>
          <w:rFonts w:ascii="Zizou Slab Bold" w:hAnsi="Zizou Slab Bold"/>
          <w:color w:val="auto"/>
        </w:rPr>
        <w:lastRenderedPageBreak/>
        <w:t>Solution</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Profile</w:t>
      </w:r>
      <w:bookmarkEnd w:id="4606"/>
      <w:bookmarkEnd w:id="4607"/>
      <w:bookmarkEnd w:id="4608"/>
      <w:bookmarkEnd w:id="4609"/>
      <w:proofErr w:type="spellEnd"/>
    </w:p>
    <w:p w14:paraId="049B3028" w14:textId="2CACD669" w:rsidR="004A309C" w:rsidRPr="00DA5853" w:rsidRDefault="001B0B76" w:rsidP="004A309C">
      <w:pPr>
        <w:pStyle w:val="Ttulo3"/>
        <w:rPr>
          <w:b/>
          <w:bCs/>
          <w:i/>
          <w:iCs/>
          <w:sz w:val="44"/>
          <w:szCs w:val="44"/>
        </w:rPr>
      </w:pPr>
      <w:bookmarkStart w:id="4610" w:name="_Toc25222924"/>
      <w:bookmarkStart w:id="4611" w:name="_Toc25247114"/>
      <w:bookmarkStart w:id="4612" w:name="_Toc25309783"/>
      <w:r w:rsidRPr="00DA5853">
        <w:rPr>
          <w:b/>
          <w:bCs/>
          <w:i/>
          <w:iCs/>
          <w:sz w:val="44"/>
          <w:szCs w:val="44"/>
        </w:rPr>
        <w:t>Nombre del Producto</w:t>
      </w:r>
      <w:bookmarkEnd w:id="4610"/>
      <w:bookmarkEnd w:id="4611"/>
      <w:bookmarkEnd w:id="4612"/>
    </w:p>
    <w:p w14:paraId="0B665B0A" w14:textId="1469F728" w:rsidR="004A309C" w:rsidRDefault="00AF309D" w:rsidP="00A52486">
      <w:pPr>
        <w:rPr>
          <w:rFonts w:ascii="Times New Roman" w:hAnsi="Times New Roman"/>
          <w:color w:val="auto"/>
          <w:szCs w:val="28"/>
        </w:rPr>
      </w:pPr>
      <w:bookmarkStart w:id="4613" w:name="_Toc25222925"/>
      <w:bookmarkStart w:id="4614" w:name="_Toc25223356"/>
      <w:r w:rsidRPr="00DA5853">
        <w:rPr>
          <w:rFonts w:ascii="Times New Roman" w:hAnsi="Times New Roman"/>
          <w:color w:val="auto"/>
          <w:szCs w:val="28"/>
        </w:rPr>
        <w:t>"</w:t>
      </w:r>
      <w:proofErr w:type="spellStart"/>
      <w:r w:rsidRPr="00DA5853">
        <w:rPr>
          <w:rFonts w:ascii="Times New Roman" w:hAnsi="Times New Roman"/>
          <w:color w:val="auto"/>
          <w:szCs w:val="28"/>
        </w:rPr>
        <w:t>My</w:t>
      </w:r>
      <w:proofErr w:type="spellEnd"/>
      <w:r w:rsidRPr="00DA5853">
        <w:rPr>
          <w:rFonts w:ascii="Times New Roman" w:hAnsi="Times New Roman"/>
          <w:color w:val="auto"/>
          <w:szCs w:val="28"/>
        </w:rPr>
        <w:t xml:space="preserve"> - E"</w:t>
      </w:r>
      <w:bookmarkEnd w:id="4613"/>
      <w:bookmarkEnd w:id="4614"/>
    </w:p>
    <w:p w14:paraId="403B72A1" w14:textId="77777777" w:rsidR="00DA5853" w:rsidRPr="00DA5853" w:rsidRDefault="00DA5853" w:rsidP="00A52486">
      <w:pPr>
        <w:rPr>
          <w:rFonts w:ascii="Times New Roman" w:hAnsi="Times New Roman"/>
          <w:color w:val="auto"/>
          <w:szCs w:val="28"/>
        </w:rPr>
      </w:pPr>
    </w:p>
    <w:p w14:paraId="2A4E6B7C" w14:textId="3812D26A" w:rsidR="00BC3D63" w:rsidRPr="00DA5853" w:rsidRDefault="001B0B76" w:rsidP="004A309C">
      <w:pPr>
        <w:pStyle w:val="Ttulo3"/>
        <w:rPr>
          <w:b/>
          <w:bCs/>
          <w:sz w:val="44"/>
          <w:szCs w:val="44"/>
        </w:rPr>
      </w:pPr>
      <w:bookmarkStart w:id="4615" w:name="_Toc25222926"/>
      <w:bookmarkStart w:id="4616" w:name="_Toc25247115"/>
      <w:bookmarkStart w:id="4617" w:name="_Toc25309784"/>
      <w:r w:rsidRPr="00DA5853">
        <w:rPr>
          <w:b/>
          <w:bCs/>
          <w:sz w:val="44"/>
          <w:szCs w:val="44"/>
        </w:rPr>
        <w:t>Antecedente y problemática</w:t>
      </w:r>
      <w:bookmarkEnd w:id="4615"/>
      <w:bookmarkEnd w:id="4616"/>
      <w:bookmarkEnd w:id="4617"/>
      <w:r w:rsidRPr="00DA5853">
        <w:rPr>
          <w:b/>
          <w:bCs/>
          <w:sz w:val="44"/>
          <w:szCs w:val="44"/>
        </w:rPr>
        <w:t xml:space="preserve"> </w:t>
      </w:r>
    </w:p>
    <w:tbl>
      <w:tblPr>
        <w:tblStyle w:val="Tablaconcuadrcula"/>
        <w:tblW w:w="0" w:type="auto"/>
        <w:tblLook w:val="04A0" w:firstRow="1" w:lastRow="0" w:firstColumn="1" w:lastColumn="0" w:noHBand="0" w:noVBand="1"/>
      </w:tblPr>
      <w:tblGrid>
        <w:gridCol w:w="1696"/>
        <w:gridCol w:w="7655"/>
      </w:tblGrid>
      <w:tr w:rsidR="00947D8B" w:rsidRPr="00A52486" w14:paraId="083AF007" w14:textId="77777777" w:rsidTr="006F6F54">
        <w:tc>
          <w:tcPr>
            <w:tcW w:w="1696" w:type="dxa"/>
          </w:tcPr>
          <w:p w14:paraId="64FCD5EC" w14:textId="151D79D7" w:rsidR="00947D8B" w:rsidRPr="00DA5853" w:rsidRDefault="00AA2E48" w:rsidP="00A52486">
            <w:pPr>
              <w:rPr>
                <w:color w:val="auto"/>
                <w:szCs w:val="28"/>
              </w:rPr>
            </w:pPr>
            <w:bookmarkStart w:id="4618" w:name="_Toc25222927"/>
            <w:bookmarkStart w:id="4619" w:name="_Toc25223358"/>
            <w:r w:rsidRPr="00DA5853">
              <w:rPr>
                <w:color w:val="auto"/>
                <w:szCs w:val="28"/>
              </w:rPr>
              <w:t>¿</w:t>
            </w:r>
            <w:r w:rsidR="00947D8B" w:rsidRPr="00DA5853">
              <w:rPr>
                <w:color w:val="auto"/>
                <w:szCs w:val="28"/>
              </w:rPr>
              <w:t>Qué?</w:t>
            </w:r>
            <w:bookmarkEnd w:id="4618"/>
            <w:bookmarkEnd w:id="4619"/>
          </w:p>
        </w:tc>
        <w:tc>
          <w:tcPr>
            <w:tcW w:w="7655" w:type="dxa"/>
          </w:tcPr>
          <w:p w14:paraId="52A7BE43" w14:textId="565666BA" w:rsidR="00947D8B" w:rsidRPr="00DA5853" w:rsidRDefault="008D5448" w:rsidP="00A52486">
            <w:pPr>
              <w:rPr>
                <w:color w:val="auto"/>
                <w:szCs w:val="28"/>
              </w:rPr>
            </w:pPr>
            <w:bookmarkStart w:id="4620" w:name="_Toc25222928"/>
            <w:bookmarkStart w:id="4621" w:name="_Toc25223359"/>
            <w:r w:rsidRPr="00DA5853">
              <w:rPr>
                <w:color w:val="auto"/>
                <w:szCs w:val="28"/>
              </w:rPr>
              <w:t>Contratiempos en el área de servicios de mantenimiento lo que conlleva a que la entidad pague penalización.</w:t>
            </w:r>
            <w:bookmarkEnd w:id="4620"/>
            <w:bookmarkEnd w:id="4621"/>
          </w:p>
        </w:tc>
      </w:tr>
      <w:tr w:rsidR="00947D8B" w:rsidRPr="00A52486" w14:paraId="33722E51" w14:textId="77777777" w:rsidTr="006F6F54">
        <w:tc>
          <w:tcPr>
            <w:tcW w:w="1696" w:type="dxa"/>
          </w:tcPr>
          <w:p w14:paraId="5816EE4B" w14:textId="0B3BE641" w:rsidR="00947D8B" w:rsidRPr="00DA5853" w:rsidRDefault="00AA2E48" w:rsidP="00A52486">
            <w:pPr>
              <w:rPr>
                <w:color w:val="auto"/>
                <w:szCs w:val="28"/>
              </w:rPr>
            </w:pPr>
            <w:bookmarkStart w:id="4622" w:name="_Toc25222929"/>
            <w:bookmarkStart w:id="4623" w:name="_Toc25223360"/>
            <w:r w:rsidRPr="00DA5853">
              <w:rPr>
                <w:color w:val="auto"/>
                <w:szCs w:val="28"/>
              </w:rPr>
              <w:t>¿</w:t>
            </w:r>
            <w:r w:rsidR="00947D8B" w:rsidRPr="00DA5853">
              <w:rPr>
                <w:color w:val="auto"/>
                <w:szCs w:val="28"/>
              </w:rPr>
              <w:t>Por qué?</w:t>
            </w:r>
            <w:bookmarkEnd w:id="4622"/>
            <w:bookmarkEnd w:id="4623"/>
          </w:p>
        </w:tc>
        <w:tc>
          <w:tcPr>
            <w:tcW w:w="7655" w:type="dxa"/>
          </w:tcPr>
          <w:p w14:paraId="02C0A478" w14:textId="29B8A1FC" w:rsidR="003E686E" w:rsidRPr="00DA5853" w:rsidRDefault="003E686E" w:rsidP="00A52486">
            <w:pPr>
              <w:rPr>
                <w:color w:val="auto"/>
                <w:szCs w:val="28"/>
              </w:rPr>
            </w:pPr>
            <w:bookmarkStart w:id="4624" w:name="_Toc25222930"/>
            <w:bookmarkStart w:id="4625" w:name="_Toc25223361"/>
            <w:r w:rsidRPr="00DA5853">
              <w:rPr>
                <w:color w:val="auto"/>
                <w:szCs w:val="28"/>
              </w:rPr>
              <w:t>El problema en el caso de la demora del ingeniero en realizar su labor de mantenimiento ocurre por el incorrecto manejo de tiempo</w:t>
            </w:r>
            <w:r w:rsidR="002E105A" w:rsidRPr="00DA5853">
              <w:rPr>
                <w:color w:val="auto"/>
                <w:szCs w:val="28"/>
              </w:rPr>
              <w:t>, la demora de la salida de la documentación y la falta de comunicación constante entre el</w:t>
            </w:r>
            <w:r w:rsidR="00B56F39" w:rsidRPr="00DA5853">
              <w:rPr>
                <w:color w:val="auto"/>
                <w:szCs w:val="28"/>
              </w:rPr>
              <w:t xml:space="preserve"> área del</w:t>
            </w:r>
            <w:r w:rsidR="002E105A" w:rsidRPr="00DA5853">
              <w:rPr>
                <w:color w:val="auto"/>
                <w:szCs w:val="28"/>
              </w:rPr>
              <w:t xml:space="preserve"> hospital</w:t>
            </w:r>
            <w:r w:rsidR="00B56F39" w:rsidRPr="00DA5853">
              <w:rPr>
                <w:color w:val="auto"/>
                <w:szCs w:val="28"/>
              </w:rPr>
              <w:t xml:space="preserve"> que solicito el pedido</w:t>
            </w:r>
            <w:r w:rsidR="002E105A" w:rsidRPr="00DA5853">
              <w:rPr>
                <w:color w:val="auto"/>
                <w:szCs w:val="28"/>
              </w:rPr>
              <w:t xml:space="preserve"> y el ingeniero. Por otro lado, el problema con el administrador ocurre porque al demorarse el ingeniero en realizar dicho labor y este no regrese a la entidad con la documentación aprobada por el hospital señalando el correcto servicio, impide que el administrador genere el reporte lo cual conlleva a que se realice de manera tardía.</w:t>
            </w:r>
            <w:bookmarkEnd w:id="4624"/>
            <w:bookmarkEnd w:id="4625"/>
          </w:p>
        </w:tc>
      </w:tr>
      <w:tr w:rsidR="00947D8B" w:rsidRPr="00A52486" w14:paraId="2D844B15" w14:textId="77777777" w:rsidTr="006F6F54">
        <w:tc>
          <w:tcPr>
            <w:tcW w:w="1696" w:type="dxa"/>
          </w:tcPr>
          <w:p w14:paraId="3E679F09" w14:textId="01F25EB2" w:rsidR="00947D8B" w:rsidRPr="00DA5853" w:rsidRDefault="00AA2E48" w:rsidP="00A52486">
            <w:pPr>
              <w:rPr>
                <w:color w:val="auto"/>
                <w:szCs w:val="28"/>
              </w:rPr>
            </w:pPr>
            <w:bookmarkStart w:id="4626" w:name="_Toc25222931"/>
            <w:bookmarkStart w:id="4627" w:name="_Toc25223362"/>
            <w:r w:rsidRPr="00DA5853">
              <w:rPr>
                <w:color w:val="auto"/>
                <w:szCs w:val="28"/>
              </w:rPr>
              <w:t>¿</w:t>
            </w:r>
            <w:r w:rsidR="00947D8B" w:rsidRPr="00DA5853">
              <w:rPr>
                <w:color w:val="auto"/>
                <w:szCs w:val="28"/>
              </w:rPr>
              <w:t>Cuándo?</w:t>
            </w:r>
            <w:bookmarkEnd w:id="4626"/>
            <w:bookmarkEnd w:id="4627"/>
          </w:p>
        </w:tc>
        <w:tc>
          <w:tcPr>
            <w:tcW w:w="7655" w:type="dxa"/>
          </w:tcPr>
          <w:p w14:paraId="284D034C" w14:textId="4193376F" w:rsidR="00947D8B" w:rsidRPr="00DA5853" w:rsidRDefault="002E105A" w:rsidP="00A52486">
            <w:pPr>
              <w:rPr>
                <w:color w:val="auto"/>
                <w:szCs w:val="28"/>
              </w:rPr>
            </w:pPr>
            <w:bookmarkStart w:id="4628" w:name="_Toc25222932"/>
            <w:bookmarkStart w:id="4629" w:name="_Toc25223363"/>
            <w:r w:rsidRPr="00DA5853">
              <w:rPr>
                <w:color w:val="auto"/>
                <w:szCs w:val="28"/>
              </w:rPr>
              <w:t>Dicho problema se produce en el instante en que el ingeniero no llega en las fechas previamente acordado con el hospital y en el momento en el que el administrador no logra realizar el reporte en los 5 días hábiles.</w:t>
            </w:r>
            <w:bookmarkEnd w:id="4628"/>
            <w:bookmarkEnd w:id="4629"/>
          </w:p>
        </w:tc>
      </w:tr>
      <w:tr w:rsidR="00947D8B" w:rsidRPr="00A52486" w14:paraId="7E42907F" w14:textId="77777777" w:rsidTr="006F6F54">
        <w:tc>
          <w:tcPr>
            <w:tcW w:w="1696" w:type="dxa"/>
          </w:tcPr>
          <w:p w14:paraId="4741419D" w14:textId="5FC97354" w:rsidR="00947D8B" w:rsidRPr="00DA5853" w:rsidRDefault="00AA2E48" w:rsidP="00A52486">
            <w:pPr>
              <w:rPr>
                <w:color w:val="auto"/>
                <w:szCs w:val="28"/>
              </w:rPr>
            </w:pPr>
            <w:bookmarkStart w:id="4630" w:name="_Toc25222933"/>
            <w:bookmarkStart w:id="4631" w:name="_Toc25223364"/>
            <w:r w:rsidRPr="00DA5853">
              <w:rPr>
                <w:color w:val="auto"/>
                <w:szCs w:val="28"/>
              </w:rPr>
              <w:t>¿</w:t>
            </w:r>
            <w:r w:rsidR="00947D8B" w:rsidRPr="00DA5853">
              <w:rPr>
                <w:color w:val="auto"/>
                <w:szCs w:val="28"/>
              </w:rPr>
              <w:t>Dónde?</w:t>
            </w:r>
            <w:bookmarkEnd w:id="4630"/>
            <w:bookmarkEnd w:id="4631"/>
          </w:p>
        </w:tc>
        <w:tc>
          <w:tcPr>
            <w:tcW w:w="7655" w:type="dxa"/>
          </w:tcPr>
          <w:p w14:paraId="2D7F0DD6" w14:textId="1977B301" w:rsidR="00947D8B" w:rsidRPr="00DA5853" w:rsidRDefault="00DC5E2A" w:rsidP="00A52486">
            <w:pPr>
              <w:rPr>
                <w:color w:val="auto"/>
                <w:szCs w:val="28"/>
              </w:rPr>
            </w:pPr>
            <w:bookmarkStart w:id="4632" w:name="_Toc25222934"/>
            <w:bookmarkStart w:id="4633" w:name="_Toc25223365"/>
            <w:r w:rsidRPr="00DA5853">
              <w:rPr>
                <w:color w:val="auto"/>
                <w:szCs w:val="28"/>
              </w:rPr>
              <w:t>Se manifiesta en el área</w:t>
            </w:r>
            <w:r w:rsidR="0019219E" w:rsidRPr="00DA5853">
              <w:rPr>
                <w:color w:val="auto"/>
                <w:szCs w:val="28"/>
              </w:rPr>
              <w:t xml:space="preserve"> de servicios de mantenimiento concretamente </w:t>
            </w:r>
            <w:r w:rsidR="0062785A" w:rsidRPr="00DA5853">
              <w:rPr>
                <w:color w:val="auto"/>
                <w:szCs w:val="28"/>
              </w:rPr>
              <w:t>en la realización del reporte del administrador y en la llegada del ingeniero al hospital que va a realizar el servicio de mantenimiento.</w:t>
            </w:r>
            <w:bookmarkEnd w:id="4632"/>
            <w:bookmarkEnd w:id="4633"/>
          </w:p>
        </w:tc>
      </w:tr>
      <w:tr w:rsidR="00947D8B" w:rsidRPr="00A52486" w14:paraId="0CFFA3EA" w14:textId="77777777" w:rsidTr="006F6F54">
        <w:tc>
          <w:tcPr>
            <w:tcW w:w="1696" w:type="dxa"/>
          </w:tcPr>
          <w:p w14:paraId="5AAE5C75" w14:textId="202420C5" w:rsidR="00947D8B" w:rsidRPr="00DA5853" w:rsidRDefault="00AA2E48" w:rsidP="00A52486">
            <w:pPr>
              <w:rPr>
                <w:color w:val="auto"/>
                <w:szCs w:val="28"/>
              </w:rPr>
            </w:pPr>
            <w:bookmarkStart w:id="4634" w:name="_Toc25222935"/>
            <w:bookmarkStart w:id="4635" w:name="_Toc25223366"/>
            <w:r w:rsidRPr="00DA5853">
              <w:rPr>
                <w:color w:val="auto"/>
                <w:szCs w:val="28"/>
              </w:rPr>
              <w:t>¿</w:t>
            </w:r>
            <w:r w:rsidR="00947D8B" w:rsidRPr="00DA5853">
              <w:rPr>
                <w:color w:val="auto"/>
                <w:szCs w:val="28"/>
              </w:rPr>
              <w:t>Quién?</w:t>
            </w:r>
            <w:bookmarkEnd w:id="4634"/>
            <w:bookmarkEnd w:id="4635"/>
          </w:p>
        </w:tc>
        <w:tc>
          <w:tcPr>
            <w:tcW w:w="7655" w:type="dxa"/>
          </w:tcPr>
          <w:p w14:paraId="6E1DEC50" w14:textId="6437322F" w:rsidR="0081727F" w:rsidRPr="00DA5853" w:rsidRDefault="00C214C6" w:rsidP="00A52486">
            <w:pPr>
              <w:rPr>
                <w:color w:val="auto"/>
                <w:szCs w:val="28"/>
              </w:rPr>
            </w:pPr>
            <w:bookmarkStart w:id="4636" w:name="_Toc25222936"/>
            <w:bookmarkStart w:id="4637" w:name="_Toc25223367"/>
            <w:r w:rsidRPr="00DA5853">
              <w:rPr>
                <w:color w:val="auto"/>
                <w:szCs w:val="28"/>
              </w:rPr>
              <w:t>Al ingeniero y al administrador encargados del área de servicio de mantenimiento</w:t>
            </w:r>
            <w:r w:rsidR="0081727F" w:rsidRPr="00DA5853">
              <w:rPr>
                <w:color w:val="auto"/>
                <w:szCs w:val="28"/>
              </w:rPr>
              <w:t>.</w:t>
            </w:r>
            <w:r w:rsidR="007E539A" w:rsidRPr="00DA5853">
              <w:rPr>
                <w:color w:val="auto"/>
                <w:szCs w:val="28"/>
              </w:rPr>
              <w:t xml:space="preserve"> Afecta al área del hospital que solicito dicho servicio.</w:t>
            </w:r>
            <w:bookmarkEnd w:id="4636"/>
            <w:bookmarkEnd w:id="4637"/>
            <w:r w:rsidR="0081727F" w:rsidRPr="00DA5853">
              <w:rPr>
                <w:color w:val="auto"/>
                <w:szCs w:val="28"/>
              </w:rPr>
              <w:t xml:space="preserve"> </w:t>
            </w:r>
          </w:p>
        </w:tc>
      </w:tr>
      <w:tr w:rsidR="00947D8B" w:rsidRPr="00A52486" w14:paraId="738C83EB" w14:textId="77777777" w:rsidTr="006F6F54">
        <w:tc>
          <w:tcPr>
            <w:tcW w:w="1696" w:type="dxa"/>
          </w:tcPr>
          <w:p w14:paraId="463FFC62" w14:textId="5A1EA530" w:rsidR="00947D8B" w:rsidRPr="00DA5853" w:rsidRDefault="00AA2E48" w:rsidP="00A52486">
            <w:pPr>
              <w:rPr>
                <w:color w:val="auto"/>
                <w:szCs w:val="28"/>
              </w:rPr>
            </w:pPr>
            <w:bookmarkStart w:id="4638" w:name="_Toc25222937"/>
            <w:bookmarkStart w:id="4639" w:name="_Toc25223368"/>
            <w:r w:rsidRPr="00DA5853">
              <w:rPr>
                <w:color w:val="auto"/>
                <w:szCs w:val="28"/>
              </w:rPr>
              <w:t>¿</w:t>
            </w:r>
            <w:r w:rsidR="00947D8B" w:rsidRPr="00DA5853">
              <w:rPr>
                <w:color w:val="auto"/>
                <w:szCs w:val="28"/>
              </w:rPr>
              <w:t>Cómo?</w:t>
            </w:r>
            <w:bookmarkEnd w:id="4638"/>
            <w:bookmarkEnd w:id="4639"/>
          </w:p>
        </w:tc>
        <w:tc>
          <w:tcPr>
            <w:tcW w:w="7655" w:type="dxa"/>
          </w:tcPr>
          <w:p w14:paraId="1FC2142B" w14:textId="2179E178" w:rsidR="00947D8B" w:rsidRPr="00DA5853" w:rsidRDefault="00B56F39" w:rsidP="00A52486">
            <w:pPr>
              <w:rPr>
                <w:color w:val="auto"/>
                <w:szCs w:val="28"/>
              </w:rPr>
            </w:pPr>
            <w:bookmarkStart w:id="4640" w:name="_Toc25222938"/>
            <w:bookmarkStart w:id="4641" w:name="_Toc25223369"/>
            <w:r w:rsidRPr="00DA5853">
              <w:rPr>
                <w:color w:val="auto"/>
                <w:szCs w:val="28"/>
              </w:rPr>
              <w:t xml:space="preserve">El administrador al no culminar la documentación genera que el ingeniero no pueda partir hacia el lugar donde se realizará el servicio hasta que no se finalice dicha documentación además de no </w:t>
            </w:r>
            <w:r w:rsidR="00A52486" w:rsidRPr="00DA5853">
              <w:rPr>
                <w:color w:val="auto"/>
                <w:szCs w:val="28"/>
              </w:rPr>
              <w:t>realizarse recordatorios</w:t>
            </w:r>
            <w:r w:rsidRPr="00DA5853">
              <w:rPr>
                <w:color w:val="auto"/>
                <w:szCs w:val="28"/>
              </w:rPr>
              <w:t xml:space="preserve"> de cuando exactamente el ingeniero debe partir</w:t>
            </w:r>
            <w:r w:rsidR="006F6F54" w:rsidRPr="00DA5853">
              <w:rPr>
                <w:color w:val="auto"/>
                <w:szCs w:val="28"/>
              </w:rPr>
              <w:t xml:space="preserve">. Asimismo, el área que solicito dicho </w:t>
            </w:r>
            <w:r w:rsidR="006F6F54" w:rsidRPr="00DA5853">
              <w:rPr>
                <w:color w:val="auto"/>
                <w:szCs w:val="28"/>
              </w:rPr>
              <w:lastRenderedPageBreak/>
              <w:t>servicio al no estar enterada de la hora a la que llegará exactamente el ingeniero ocasiona una demora cuando el menciona llega y debe esperar a que preparen el equipo. Esto desencadena la tardía realización del servicio y la demora de la llegada del ingeniero a la entidad lo cual no le permite al administrador que genere el reporte hasta que el ingeniero regrese con la documentación, ocasionando que se exceda el plazo establecido.</w:t>
            </w:r>
            <w:bookmarkEnd w:id="4640"/>
            <w:bookmarkEnd w:id="4641"/>
          </w:p>
        </w:tc>
      </w:tr>
      <w:tr w:rsidR="00947D8B" w:rsidRPr="00A52486" w14:paraId="3259F9C1" w14:textId="77777777" w:rsidTr="006F6F54">
        <w:tc>
          <w:tcPr>
            <w:tcW w:w="1696" w:type="dxa"/>
          </w:tcPr>
          <w:p w14:paraId="70ADC774" w14:textId="6B2CBFDB" w:rsidR="00947D8B" w:rsidRPr="00DA5853" w:rsidRDefault="00AA2E48" w:rsidP="00A52486">
            <w:pPr>
              <w:rPr>
                <w:color w:val="auto"/>
                <w:szCs w:val="28"/>
              </w:rPr>
            </w:pPr>
            <w:bookmarkStart w:id="4642" w:name="_Toc25222939"/>
            <w:bookmarkStart w:id="4643" w:name="_Toc25223370"/>
            <w:r w:rsidRPr="00DA5853">
              <w:rPr>
                <w:color w:val="auto"/>
                <w:szCs w:val="28"/>
              </w:rPr>
              <w:lastRenderedPageBreak/>
              <w:t>¿</w:t>
            </w:r>
            <w:r w:rsidR="00947D8B" w:rsidRPr="00DA5853">
              <w:rPr>
                <w:color w:val="auto"/>
                <w:szCs w:val="28"/>
              </w:rPr>
              <w:t xml:space="preserve">Cuánto </w:t>
            </w:r>
            <w:r w:rsidR="00DC7BFE" w:rsidRPr="00DA5853">
              <w:rPr>
                <w:color w:val="auto"/>
                <w:szCs w:val="28"/>
              </w:rPr>
              <w:t>cuesta</w:t>
            </w:r>
            <w:r w:rsidR="00947D8B" w:rsidRPr="00DA5853">
              <w:rPr>
                <w:color w:val="auto"/>
                <w:szCs w:val="28"/>
              </w:rPr>
              <w:t>?</w:t>
            </w:r>
            <w:bookmarkEnd w:id="4642"/>
            <w:bookmarkEnd w:id="4643"/>
          </w:p>
        </w:tc>
        <w:tc>
          <w:tcPr>
            <w:tcW w:w="7655" w:type="dxa"/>
          </w:tcPr>
          <w:p w14:paraId="55C99B5C" w14:textId="199A3A35" w:rsidR="00947D8B" w:rsidRPr="00DA5853" w:rsidRDefault="00F70E15" w:rsidP="00A52486">
            <w:pPr>
              <w:rPr>
                <w:color w:val="auto"/>
                <w:szCs w:val="28"/>
              </w:rPr>
            </w:pPr>
            <w:bookmarkStart w:id="4644" w:name="_Toc25222940"/>
            <w:bookmarkStart w:id="4645" w:name="_Toc25223371"/>
            <w:r w:rsidRPr="00DA5853">
              <w:rPr>
                <w:color w:val="auto"/>
                <w:szCs w:val="28"/>
              </w:rPr>
              <w:t>Al ocurrirse dicha problemática ya sea de lado del ingeniero o el administrador genera que se pague una penalización del 10 %</w:t>
            </w:r>
            <w:r w:rsidR="009D5D5C" w:rsidRPr="00DA5853">
              <w:rPr>
                <w:color w:val="auto"/>
                <w:szCs w:val="28"/>
              </w:rPr>
              <w:t xml:space="preserve"> monto acordado</w:t>
            </w:r>
            <w:r w:rsidRPr="00DA5853">
              <w:rPr>
                <w:color w:val="auto"/>
                <w:szCs w:val="28"/>
              </w:rPr>
              <w:t xml:space="preserve"> </w:t>
            </w:r>
            <w:r w:rsidR="009D5D5C" w:rsidRPr="00DA5853">
              <w:rPr>
                <w:color w:val="auto"/>
                <w:szCs w:val="28"/>
              </w:rPr>
              <w:t>en el</w:t>
            </w:r>
            <w:r w:rsidRPr="00DA5853">
              <w:rPr>
                <w:color w:val="auto"/>
                <w:szCs w:val="28"/>
              </w:rPr>
              <w:t xml:space="preserve"> contrato realizado con el hospital o que no se realice contratos entre la entidad y el hospital en un tiempo establecido.</w:t>
            </w:r>
            <w:bookmarkEnd w:id="4644"/>
            <w:bookmarkEnd w:id="4645"/>
          </w:p>
        </w:tc>
      </w:tr>
    </w:tbl>
    <w:p w14:paraId="03016D61" w14:textId="77777777" w:rsidR="00947D8B" w:rsidRPr="00A52486" w:rsidRDefault="00947D8B" w:rsidP="00A52486">
      <w:pPr>
        <w:rPr>
          <w:rFonts w:ascii="Times New Roman" w:hAnsi="Times New Roman"/>
          <w:color w:val="auto"/>
          <w:sz w:val="24"/>
          <w:szCs w:val="24"/>
        </w:rPr>
      </w:pPr>
    </w:p>
    <w:p w14:paraId="10DCBEC1" w14:textId="602C75A2" w:rsidR="00947D8B" w:rsidRDefault="00964EE4" w:rsidP="00A52486">
      <w:pPr>
        <w:rPr>
          <w:color w:val="auto"/>
          <w:szCs w:val="28"/>
        </w:rPr>
      </w:pPr>
      <w:bookmarkStart w:id="4646" w:name="_Toc25222941"/>
      <w:bookmarkStart w:id="4647" w:name="_Toc25223372"/>
      <w:r w:rsidRPr="00DA5853">
        <w:rPr>
          <w:color w:val="auto"/>
          <w:szCs w:val="28"/>
        </w:rPr>
        <w:t>En la actualidad, se les presenta diversas problemáticas tales como la finalización de</w:t>
      </w:r>
      <w:r w:rsidR="003E686E" w:rsidRPr="00DA5853">
        <w:rPr>
          <w:color w:val="auto"/>
          <w:szCs w:val="28"/>
        </w:rPr>
        <w:t>l</w:t>
      </w:r>
      <w:r w:rsidRPr="00DA5853">
        <w:rPr>
          <w:color w:val="auto"/>
          <w:szCs w:val="28"/>
        </w:rPr>
        <w:t xml:space="preserve"> mantenimiento en el tiempo acordado lo cual conlleva a gasto externo para la penalidad o el retraso de la documentación excediendo así los 5 días hábiles permitidos para la emisión de esta.</w:t>
      </w:r>
      <w:r w:rsidR="00AF65D9" w:rsidRPr="00DA5853">
        <w:rPr>
          <w:color w:val="auto"/>
          <w:szCs w:val="28"/>
        </w:rPr>
        <w:t xml:space="preserve"> Asimismo, u</w:t>
      </w:r>
      <w:r w:rsidR="0065614C" w:rsidRPr="00DA5853">
        <w:rPr>
          <w:color w:val="auto"/>
          <w:szCs w:val="28"/>
        </w:rPr>
        <w:t>na</w:t>
      </w:r>
      <w:r w:rsidR="00AF65D9" w:rsidRPr="00DA5853">
        <w:rPr>
          <w:color w:val="auto"/>
          <w:szCs w:val="28"/>
        </w:rPr>
        <w:t xml:space="preserve"> de las principales razones para dichos problemas es la dificultad en el manejo del tiempo ya que no se estima un tiempo fijo por los imprevistos que ocurren</w:t>
      </w:r>
      <w:r w:rsidR="0065614C" w:rsidRPr="00DA5853">
        <w:rPr>
          <w:color w:val="auto"/>
          <w:szCs w:val="28"/>
        </w:rPr>
        <w:t xml:space="preserve"> ya sea por</w:t>
      </w:r>
      <w:r w:rsidR="000F112C" w:rsidRPr="00DA5853">
        <w:rPr>
          <w:color w:val="auto"/>
          <w:szCs w:val="28"/>
        </w:rPr>
        <w:t xml:space="preserve"> la demora de la documentación del encargado de reportes por lo que genera que el ingeniero no pueda partir hasta que no se genere dicha documentación,</w:t>
      </w:r>
      <w:r w:rsidR="0065614C" w:rsidRPr="00DA5853">
        <w:rPr>
          <w:color w:val="auto"/>
          <w:szCs w:val="28"/>
        </w:rPr>
        <w:t xml:space="preserve"> el contratiempo generado por la falta de comunicación entre el ingeniero y </w:t>
      </w:r>
      <w:r w:rsidR="007E539A" w:rsidRPr="00DA5853">
        <w:rPr>
          <w:color w:val="auto"/>
          <w:szCs w:val="28"/>
        </w:rPr>
        <w:t xml:space="preserve">el área del </w:t>
      </w:r>
      <w:r w:rsidR="0065614C" w:rsidRPr="00DA5853">
        <w:rPr>
          <w:color w:val="auto"/>
          <w:szCs w:val="28"/>
        </w:rPr>
        <w:t>hospital</w:t>
      </w:r>
      <w:r w:rsidR="007E539A" w:rsidRPr="00DA5853">
        <w:rPr>
          <w:color w:val="auto"/>
          <w:szCs w:val="28"/>
        </w:rPr>
        <w:t xml:space="preserve"> que realizo dicho pedido</w:t>
      </w:r>
      <w:r w:rsidR="00AF65D9" w:rsidRPr="00DA5853">
        <w:rPr>
          <w:color w:val="auto"/>
          <w:szCs w:val="28"/>
        </w:rPr>
        <w:t xml:space="preserve"> o debido a la poca eficiencia por parte de la</w:t>
      </w:r>
      <w:r w:rsidR="007E539A" w:rsidRPr="00DA5853">
        <w:rPr>
          <w:color w:val="auto"/>
          <w:szCs w:val="28"/>
        </w:rPr>
        <w:t xml:space="preserve">s diversas área de los </w:t>
      </w:r>
      <w:r w:rsidR="00AF65D9" w:rsidRPr="00DA5853">
        <w:rPr>
          <w:color w:val="auto"/>
          <w:szCs w:val="28"/>
        </w:rPr>
        <w:t>hospital</w:t>
      </w:r>
      <w:r w:rsidR="007E539A" w:rsidRPr="00DA5853">
        <w:rPr>
          <w:color w:val="auto"/>
          <w:szCs w:val="28"/>
        </w:rPr>
        <w:t>es</w:t>
      </w:r>
      <w:r w:rsidR="00AF65D9" w:rsidRPr="00DA5853">
        <w:rPr>
          <w:color w:val="auto"/>
          <w:szCs w:val="28"/>
        </w:rPr>
        <w:t xml:space="preserve"> para el manejo de dicho proceso por lo que al demorarse esto ocasiona también la demora en </w:t>
      </w:r>
      <w:r w:rsidR="002E105A" w:rsidRPr="00DA5853">
        <w:rPr>
          <w:color w:val="auto"/>
          <w:szCs w:val="28"/>
        </w:rPr>
        <w:t>el reporte</w:t>
      </w:r>
      <w:r w:rsidR="00AF65D9" w:rsidRPr="00DA5853">
        <w:rPr>
          <w:color w:val="auto"/>
          <w:szCs w:val="28"/>
        </w:rPr>
        <w:t xml:space="preserve"> por parte del administrador encargado de dicho proceso superando así el plazo establecido</w:t>
      </w:r>
      <w:r w:rsidR="005F54F5" w:rsidRPr="00DA5853">
        <w:rPr>
          <w:color w:val="auto"/>
          <w:szCs w:val="28"/>
        </w:rPr>
        <w:t>.</w:t>
      </w:r>
      <w:r w:rsidR="00AF65D9" w:rsidRPr="00DA5853">
        <w:rPr>
          <w:color w:val="auto"/>
          <w:szCs w:val="28"/>
        </w:rPr>
        <w:t xml:space="preserve"> </w:t>
      </w:r>
      <w:r w:rsidR="00FA6A5F" w:rsidRPr="00DA5853">
        <w:rPr>
          <w:color w:val="auto"/>
          <w:szCs w:val="28"/>
        </w:rPr>
        <w:t>Dicho esto, se puede afirmar que en su mayoría a los ingenieros dedicados a este rubro no logran culminar</w:t>
      </w:r>
      <w:r w:rsidR="003E686E" w:rsidRPr="00DA5853">
        <w:rPr>
          <w:color w:val="auto"/>
          <w:szCs w:val="28"/>
        </w:rPr>
        <w:t xml:space="preserve"> los servicios de mantenimiento</w:t>
      </w:r>
      <w:r w:rsidR="00FA6A5F" w:rsidRPr="00DA5853">
        <w:rPr>
          <w:color w:val="auto"/>
          <w:szCs w:val="28"/>
        </w:rPr>
        <w:t xml:space="preserve"> en el intervalo establecido.</w:t>
      </w:r>
      <w:bookmarkEnd w:id="4646"/>
      <w:bookmarkEnd w:id="4647"/>
    </w:p>
    <w:p w14:paraId="7E904856" w14:textId="77777777" w:rsidR="006E2B52" w:rsidRDefault="006E2B52" w:rsidP="00A52486">
      <w:pPr>
        <w:rPr>
          <w:color w:val="auto"/>
          <w:szCs w:val="28"/>
        </w:rPr>
      </w:pPr>
    </w:p>
    <w:p w14:paraId="58F61D54" w14:textId="77777777" w:rsidR="006E2B52" w:rsidRDefault="006E2B52" w:rsidP="00A52486">
      <w:pPr>
        <w:rPr>
          <w:color w:val="auto"/>
          <w:szCs w:val="28"/>
        </w:rPr>
      </w:pPr>
    </w:p>
    <w:p w14:paraId="74CFF6CE" w14:textId="77777777" w:rsidR="006E2B52" w:rsidRDefault="006E2B52" w:rsidP="00A52486">
      <w:pPr>
        <w:rPr>
          <w:color w:val="auto"/>
          <w:szCs w:val="28"/>
        </w:rPr>
      </w:pPr>
    </w:p>
    <w:p w14:paraId="693C2E20" w14:textId="0879CCD7" w:rsidR="00771BA0" w:rsidRDefault="00771BA0">
      <w:pPr>
        <w:spacing w:after="200"/>
        <w:rPr>
          <w:color w:val="auto"/>
          <w:szCs w:val="28"/>
        </w:rPr>
      </w:pPr>
      <w:r>
        <w:rPr>
          <w:color w:val="auto"/>
          <w:szCs w:val="28"/>
        </w:rPr>
        <w:br w:type="page"/>
      </w:r>
    </w:p>
    <w:p w14:paraId="7ECE8C04" w14:textId="0F2D958C" w:rsidR="00947D8B" w:rsidRPr="00771BA0" w:rsidRDefault="001B0B76" w:rsidP="00771BA0">
      <w:pPr>
        <w:pStyle w:val="Ttulo2"/>
        <w:rPr>
          <w:rFonts w:ascii="Zizou Slab Bold" w:hAnsi="Zizou Slab Bold"/>
          <w:color w:val="auto"/>
          <w:lang w:val="es-ES"/>
        </w:rPr>
      </w:pPr>
      <w:bookmarkStart w:id="4648" w:name="_Toc25222942"/>
      <w:bookmarkStart w:id="4649" w:name="_Toc25247116"/>
      <w:bookmarkStart w:id="4650" w:name="_Toc25309785"/>
      <w:r w:rsidRPr="00771BA0">
        <w:rPr>
          <w:rFonts w:ascii="Zizou Slab Bold" w:hAnsi="Zizou Slab Bold"/>
          <w:color w:val="auto"/>
          <w:lang w:val="es-ES"/>
        </w:rPr>
        <w:lastRenderedPageBreak/>
        <w:t xml:space="preserve">Lean UX Problemática </w:t>
      </w:r>
      <w:proofErr w:type="spellStart"/>
      <w:r w:rsidRPr="00771BA0">
        <w:rPr>
          <w:rFonts w:ascii="Zizou Slab Bold" w:hAnsi="Zizou Slab Bold"/>
          <w:color w:val="auto"/>
          <w:lang w:val="es-ES"/>
        </w:rPr>
        <w:t>Statemen</w:t>
      </w:r>
      <w:r w:rsidR="00EF4327" w:rsidRPr="00771BA0">
        <w:rPr>
          <w:rFonts w:ascii="Zizou Slab Bold" w:hAnsi="Zizou Slab Bold"/>
          <w:color w:val="auto"/>
          <w:lang w:val="es-ES"/>
        </w:rPr>
        <w:t>t</w:t>
      </w:r>
      <w:bookmarkEnd w:id="4648"/>
      <w:bookmarkEnd w:id="4649"/>
      <w:bookmarkEnd w:id="4650"/>
      <w:proofErr w:type="spellEnd"/>
    </w:p>
    <w:p w14:paraId="3D183020" w14:textId="20EBF747" w:rsidR="007813F7" w:rsidRPr="00DA5853" w:rsidRDefault="007813F7" w:rsidP="00A52486">
      <w:pPr>
        <w:rPr>
          <w:b/>
          <w:bCs/>
          <w:color w:val="auto"/>
          <w:sz w:val="32"/>
          <w:szCs w:val="32"/>
          <w:lang w:val="es-ES"/>
        </w:rPr>
      </w:pPr>
      <w:bookmarkStart w:id="4651" w:name="_Toc25222943"/>
      <w:bookmarkStart w:id="4652" w:name="_Toc25223374"/>
      <w:bookmarkStart w:id="4653" w:name="_Toc25224090"/>
      <w:r w:rsidRPr="00DA5853">
        <w:rPr>
          <w:b/>
          <w:bCs/>
          <w:color w:val="auto"/>
          <w:sz w:val="32"/>
          <w:szCs w:val="32"/>
          <w:lang w:val="es-ES"/>
        </w:rPr>
        <w:t>Administrador:</w:t>
      </w:r>
      <w:bookmarkEnd w:id="4651"/>
      <w:bookmarkEnd w:id="4652"/>
      <w:bookmarkEnd w:id="4653"/>
    </w:p>
    <w:p w14:paraId="50AD1E72" w14:textId="0672A7F5" w:rsidR="00FC09EC" w:rsidRPr="00DA5853" w:rsidRDefault="00EF4327" w:rsidP="00A52486">
      <w:pPr>
        <w:rPr>
          <w:color w:val="auto"/>
          <w:szCs w:val="28"/>
        </w:rPr>
      </w:pPr>
      <w:bookmarkStart w:id="4654" w:name="_Toc25222944"/>
      <w:bookmarkStart w:id="4655" w:name="_Toc25223375"/>
      <w:bookmarkStart w:id="4656" w:name="_Toc25224091"/>
      <w:r w:rsidRPr="00DA5853">
        <w:rPr>
          <w:color w:val="auto"/>
          <w:szCs w:val="28"/>
        </w:rPr>
        <w:t>Durante la jornada laboral,</w:t>
      </w:r>
      <w:r w:rsidR="000F112C" w:rsidRPr="00DA5853">
        <w:rPr>
          <w:color w:val="auto"/>
          <w:szCs w:val="28"/>
        </w:rPr>
        <w:t xml:space="preserve"> </w:t>
      </w:r>
      <w:r w:rsidR="004B22D6" w:rsidRPr="00DA5853">
        <w:rPr>
          <w:color w:val="auto"/>
          <w:szCs w:val="28"/>
        </w:rPr>
        <w:t>e</w:t>
      </w:r>
      <w:r w:rsidR="000F112C" w:rsidRPr="00DA5853">
        <w:rPr>
          <w:color w:val="auto"/>
          <w:szCs w:val="28"/>
        </w:rPr>
        <w:t>l área de</w:t>
      </w:r>
      <w:r w:rsidR="004B22D6" w:rsidRPr="00DA5853">
        <w:rPr>
          <w:color w:val="auto"/>
          <w:szCs w:val="28"/>
        </w:rPr>
        <w:t xml:space="preserve"> servicios </w:t>
      </w:r>
      <w:proofErr w:type="gramStart"/>
      <w:r w:rsidR="004B22D6" w:rsidRPr="00DA5853">
        <w:rPr>
          <w:color w:val="auto"/>
          <w:szCs w:val="28"/>
        </w:rPr>
        <w:t xml:space="preserve">de </w:t>
      </w:r>
      <w:r w:rsidR="000F112C" w:rsidRPr="00DA5853">
        <w:rPr>
          <w:color w:val="auto"/>
          <w:szCs w:val="28"/>
        </w:rPr>
        <w:t xml:space="preserve"> mantenimiento</w:t>
      </w:r>
      <w:proofErr w:type="gramEnd"/>
      <w:r w:rsidR="004B22D6" w:rsidRPr="00DA5853">
        <w:rPr>
          <w:color w:val="auto"/>
          <w:szCs w:val="28"/>
        </w:rPr>
        <w:t xml:space="preserve"> </w:t>
      </w:r>
      <w:r w:rsidR="000F112C" w:rsidRPr="00DA5853">
        <w:rPr>
          <w:color w:val="auto"/>
          <w:szCs w:val="28"/>
        </w:rPr>
        <w:t>de equip</w:t>
      </w:r>
      <w:r w:rsidR="009C464F" w:rsidRPr="00DA5853">
        <w:rPr>
          <w:color w:val="auto"/>
          <w:szCs w:val="28"/>
        </w:rPr>
        <w:t>os</w:t>
      </w:r>
      <w:r w:rsidR="000F112C" w:rsidRPr="00DA5853">
        <w:rPr>
          <w:color w:val="auto"/>
          <w:szCs w:val="28"/>
        </w:rPr>
        <w:t xml:space="preserve"> médico presenta diversas dificu</w:t>
      </w:r>
      <w:r w:rsidR="004B22D6" w:rsidRPr="00DA5853">
        <w:rPr>
          <w:color w:val="auto"/>
          <w:szCs w:val="28"/>
        </w:rPr>
        <w:t>ltades</w:t>
      </w:r>
      <w:r w:rsidR="000F112C" w:rsidRPr="00DA5853">
        <w:rPr>
          <w:color w:val="auto"/>
          <w:szCs w:val="28"/>
        </w:rPr>
        <w:t>,</w:t>
      </w:r>
      <w:r w:rsidR="004B22D6" w:rsidRPr="00DA5853">
        <w:rPr>
          <w:color w:val="auto"/>
          <w:szCs w:val="28"/>
        </w:rPr>
        <w:t xml:space="preserve"> </w:t>
      </w:r>
      <w:r w:rsidR="00BF315F" w:rsidRPr="00DA5853">
        <w:rPr>
          <w:color w:val="auto"/>
          <w:szCs w:val="28"/>
        </w:rPr>
        <w:t xml:space="preserve">una de estas dificultades se </w:t>
      </w:r>
      <w:r w:rsidR="006C46C4" w:rsidRPr="00DA5853">
        <w:rPr>
          <w:color w:val="auto"/>
          <w:szCs w:val="28"/>
        </w:rPr>
        <w:t>les</w:t>
      </w:r>
      <w:r w:rsidR="00BF315F" w:rsidRPr="00DA5853">
        <w:rPr>
          <w:color w:val="auto"/>
          <w:szCs w:val="28"/>
        </w:rPr>
        <w:t xml:space="preserve"> presenta a los administradores de dicha área.</w:t>
      </w:r>
      <w:r w:rsidR="000F112C" w:rsidRPr="00DA5853">
        <w:rPr>
          <w:color w:val="auto"/>
          <w:szCs w:val="28"/>
        </w:rPr>
        <w:t xml:space="preserve"> </w:t>
      </w:r>
      <w:r w:rsidR="00BF315F" w:rsidRPr="00DA5853">
        <w:rPr>
          <w:color w:val="auto"/>
          <w:szCs w:val="28"/>
        </w:rPr>
        <w:t>Dichos administradores tienen como labor fundamental el preparar la documentación necesaria que permite que el ingeniero pueda dirigirse hacia el lugar donde se realizará dicho servicio, en caso de que la documentación no esté lista, el ingeniero no podrá llevar a cabo su labor.</w:t>
      </w:r>
      <w:r w:rsidR="00BE75D0" w:rsidRPr="00DA5853">
        <w:rPr>
          <w:color w:val="auto"/>
          <w:szCs w:val="28"/>
        </w:rPr>
        <w:t xml:space="preserve"> </w:t>
      </w:r>
      <w:proofErr w:type="gramStart"/>
      <w:r w:rsidR="00BE75D0" w:rsidRPr="00DA5853">
        <w:rPr>
          <w:color w:val="auto"/>
          <w:szCs w:val="28"/>
        </w:rPr>
        <w:t>Otro punto a tomar</w:t>
      </w:r>
      <w:proofErr w:type="gramEnd"/>
      <w:r w:rsidR="00BE75D0" w:rsidRPr="00DA5853">
        <w:rPr>
          <w:color w:val="auto"/>
          <w:szCs w:val="28"/>
        </w:rPr>
        <w:t xml:space="preserve"> en cuenta es que en ciertas ocasiones el hospital decide cambiar la fecha en la cual se realizar el servicio lo cual ocasiona una ruptura del cronograma establecido.</w:t>
      </w:r>
      <w:r w:rsidR="00BF315F" w:rsidRPr="00DA5853">
        <w:rPr>
          <w:color w:val="auto"/>
          <w:szCs w:val="28"/>
        </w:rPr>
        <w:t xml:space="preserve"> Asimismo, si el ingeniero no llega al punto donde se </w:t>
      </w:r>
      <w:proofErr w:type="gramStart"/>
      <w:r w:rsidR="00BF315F" w:rsidRPr="00DA5853">
        <w:rPr>
          <w:color w:val="auto"/>
          <w:szCs w:val="28"/>
        </w:rPr>
        <w:t>realizara</w:t>
      </w:r>
      <w:proofErr w:type="gramEnd"/>
      <w:r w:rsidR="00BF315F" w:rsidRPr="00DA5853">
        <w:rPr>
          <w:color w:val="auto"/>
          <w:szCs w:val="28"/>
        </w:rPr>
        <w:t xml:space="preserve"> el servicio por la tardía finalización de la documentación se debe pagar una penalización del 10%</w:t>
      </w:r>
      <w:r w:rsidR="009D5D5C" w:rsidRPr="00DA5853">
        <w:rPr>
          <w:color w:val="auto"/>
          <w:szCs w:val="28"/>
        </w:rPr>
        <w:t xml:space="preserve"> monto acordado</w:t>
      </w:r>
      <w:r w:rsidR="00BF315F" w:rsidRPr="00DA5853">
        <w:rPr>
          <w:color w:val="auto"/>
          <w:szCs w:val="28"/>
        </w:rPr>
        <w:t xml:space="preserve"> </w:t>
      </w:r>
      <w:r w:rsidR="009D5D5C" w:rsidRPr="00DA5853">
        <w:rPr>
          <w:color w:val="auto"/>
          <w:szCs w:val="28"/>
        </w:rPr>
        <w:t>en el</w:t>
      </w:r>
      <w:r w:rsidR="00BF315F" w:rsidRPr="00DA5853">
        <w:rPr>
          <w:color w:val="auto"/>
          <w:szCs w:val="28"/>
        </w:rPr>
        <w:t xml:space="preserve"> contrato hecho con el hospital. Por otro lado, cuando el ingeniero regresa a la entidad con la documentación firmada y aprobada por el encargado del área que solicito el servicio, este tiene como tarea preparar el reporte detallado de la actividad del ingeniero en dicho servicio para ser entregado en los 5 días hábiles, en caso no se logre cumplir los tiempos la entidad paga una penalidad del 10% </w:t>
      </w:r>
      <w:r w:rsidR="009D5D5C" w:rsidRPr="00DA5853">
        <w:rPr>
          <w:color w:val="auto"/>
          <w:szCs w:val="28"/>
        </w:rPr>
        <w:t>del monto acordado en el</w:t>
      </w:r>
      <w:r w:rsidR="00BF315F" w:rsidRPr="00DA5853">
        <w:rPr>
          <w:color w:val="auto"/>
          <w:szCs w:val="28"/>
        </w:rPr>
        <w:t xml:space="preserve"> contrato con el hospital.</w:t>
      </w:r>
      <w:r w:rsidR="00FC09EC" w:rsidRPr="00DA5853">
        <w:rPr>
          <w:color w:val="auto"/>
          <w:szCs w:val="28"/>
        </w:rPr>
        <w:t xml:space="preserve"> </w:t>
      </w:r>
      <w:r w:rsidR="00BF315F" w:rsidRPr="00DA5853">
        <w:rPr>
          <w:color w:val="auto"/>
          <w:szCs w:val="28"/>
        </w:rPr>
        <w:t>Dicho problem</w:t>
      </w:r>
      <w:r w:rsidR="00F56F10" w:rsidRPr="00DA5853">
        <w:rPr>
          <w:color w:val="auto"/>
          <w:szCs w:val="28"/>
        </w:rPr>
        <w:t xml:space="preserve">a </w:t>
      </w:r>
      <w:r w:rsidR="00FC09EC" w:rsidRPr="00DA5853">
        <w:rPr>
          <w:color w:val="auto"/>
          <w:szCs w:val="28"/>
        </w:rPr>
        <w:t xml:space="preserve">a largo plazo genera que las áreas del hospital que recurrentemente solicitan dicho servicio corten todo lazo con la entidad por un </w:t>
      </w:r>
      <w:proofErr w:type="gramStart"/>
      <w:r w:rsidR="00FC09EC" w:rsidRPr="00DA5853">
        <w:rPr>
          <w:color w:val="auto"/>
          <w:szCs w:val="28"/>
        </w:rPr>
        <w:t>lapso de tiempo</w:t>
      </w:r>
      <w:proofErr w:type="gramEnd"/>
      <w:r w:rsidR="00FC09EC" w:rsidRPr="00DA5853">
        <w:rPr>
          <w:color w:val="auto"/>
          <w:szCs w:val="28"/>
        </w:rPr>
        <w:t xml:space="preserve"> por lo que se necesita una solución que facilite y agilice la documentación y reporte por lo cual no superaría los días hábiles y no genere el mencionado problema.</w:t>
      </w:r>
      <w:r w:rsidR="00171049" w:rsidRPr="00DA5853">
        <w:rPr>
          <w:color w:val="auto"/>
          <w:szCs w:val="28"/>
        </w:rPr>
        <w:t xml:space="preserve"> Además de notificar al administrador días sobre la próxima partida de un ingeniero para una correcta y anticipada realización de la documentación</w:t>
      </w:r>
      <w:r w:rsidR="00BE75D0" w:rsidRPr="00DA5853">
        <w:rPr>
          <w:color w:val="auto"/>
          <w:szCs w:val="28"/>
        </w:rPr>
        <w:t xml:space="preserve"> o de saber si es que el hospital cambio la fecha en la que se realizara dicho servicio.</w:t>
      </w:r>
      <w:bookmarkEnd w:id="4654"/>
      <w:bookmarkEnd w:id="4655"/>
      <w:bookmarkEnd w:id="4656"/>
    </w:p>
    <w:p w14:paraId="04CCEFC4" w14:textId="25BCE266" w:rsidR="004B22D6" w:rsidRPr="00DA5853" w:rsidRDefault="004B22D6" w:rsidP="00A52486">
      <w:pPr>
        <w:rPr>
          <w:b/>
          <w:bCs/>
          <w:color w:val="auto"/>
          <w:sz w:val="32"/>
          <w:szCs w:val="32"/>
        </w:rPr>
      </w:pPr>
      <w:bookmarkStart w:id="4657" w:name="_Toc25222945"/>
      <w:bookmarkStart w:id="4658" w:name="_Toc25223376"/>
      <w:bookmarkStart w:id="4659" w:name="_Toc25224092"/>
      <w:r w:rsidRPr="00DA5853">
        <w:rPr>
          <w:b/>
          <w:bCs/>
          <w:color w:val="auto"/>
          <w:sz w:val="32"/>
          <w:szCs w:val="32"/>
        </w:rPr>
        <w:t>Ingeniero:</w:t>
      </w:r>
      <w:bookmarkEnd w:id="4657"/>
      <w:bookmarkEnd w:id="4658"/>
      <w:bookmarkEnd w:id="4659"/>
    </w:p>
    <w:p w14:paraId="56A54406" w14:textId="21DF4D2F" w:rsidR="004B22D6" w:rsidRPr="00A52486" w:rsidRDefault="004B22D6" w:rsidP="00A52486">
      <w:pPr>
        <w:rPr>
          <w:color w:val="auto"/>
          <w:sz w:val="24"/>
          <w:szCs w:val="24"/>
        </w:rPr>
      </w:pPr>
      <w:bookmarkStart w:id="4660" w:name="_Toc25222946"/>
      <w:bookmarkStart w:id="4661" w:name="_Toc25223377"/>
      <w:bookmarkStart w:id="4662" w:name="_Toc25224093"/>
      <w:r w:rsidRPr="00DA5853">
        <w:rPr>
          <w:color w:val="auto"/>
          <w:szCs w:val="28"/>
        </w:rPr>
        <w:t>Durante la jornada laboral, el área de servicios de mantenimiento de equip</w:t>
      </w:r>
      <w:r w:rsidR="009C464F" w:rsidRPr="00DA5853">
        <w:rPr>
          <w:color w:val="auto"/>
          <w:szCs w:val="28"/>
        </w:rPr>
        <w:t>os</w:t>
      </w:r>
      <w:r w:rsidR="00BF315F" w:rsidRPr="00DA5853">
        <w:rPr>
          <w:color w:val="auto"/>
          <w:szCs w:val="28"/>
        </w:rPr>
        <w:t xml:space="preserve"> medico presenta diversos problemas, </w:t>
      </w:r>
      <w:r w:rsidR="00A904EE" w:rsidRPr="00DA5853">
        <w:rPr>
          <w:color w:val="auto"/>
          <w:szCs w:val="28"/>
        </w:rPr>
        <w:t xml:space="preserve">ya sea que ocurran debido a que el ingeniero no llegue en el tiempo acordado a realizar dicho servicio o por la demora del reporte superando los días hábiles establecidos. Concretamente en el caso del ingeniero el problema se genera en el momento en que dicho no llega en la fecha acordada al área del hospital donde se </w:t>
      </w:r>
      <w:r w:rsidR="009C464F" w:rsidRPr="00DA5853">
        <w:rPr>
          <w:color w:val="auto"/>
          <w:szCs w:val="28"/>
        </w:rPr>
        <w:t>solicitó</w:t>
      </w:r>
      <w:r w:rsidR="00A904EE" w:rsidRPr="00DA5853">
        <w:rPr>
          <w:color w:val="auto"/>
          <w:szCs w:val="28"/>
        </w:rPr>
        <w:t xml:space="preserve"> el servicio. Esto suele ocurrir por diversos motivos ya sea por la demora del administrador en generar la documentación lo cual ocasiona que el ingeniero no pueda partir sin esta,</w:t>
      </w:r>
      <w:r w:rsidR="00171049" w:rsidRPr="00DA5853">
        <w:rPr>
          <w:color w:val="auto"/>
          <w:szCs w:val="28"/>
        </w:rPr>
        <w:t xml:space="preserve"> por la mala coordinación del coordinador con el </w:t>
      </w:r>
      <w:r w:rsidR="00171049" w:rsidRPr="00DA5853">
        <w:rPr>
          <w:color w:val="auto"/>
          <w:szCs w:val="28"/>
        </w:rPr>
        <w:lastRenderedPageBreak/>
        <w:t>calendario de fechas de salida de los ingenieros,</w:t>
      </w:r>
      <w:r w:rsidR="00A904EE" w:rsidRPr="00DA5853">
        <w:rPr>
          <w:color w:val="auto"/>
          <w:szCs w:val="28"/>
        </w:rPr>
        <w:t xml:space="preserve"> por la falta de comunicación entre el ingeniero y el hospital lo cual ocasiona que el hospital no </w:t>
      </w:r>
      <w:r w:rsidR="009C464F" w:rsidRPr="00DA5853">
        <w:rPr>
          <w:color w:val="auto"/>
          <w:szCs w:val="28"/>
        </w:rPr>
        <w:t>esté</w:t>
      </w:r>
      <w:r w:rsidR="00A904EE" w:rsidRPr="00DA5853">
        <w:rPr>
          <w:color w:val="auto"/>
          <w:szCs w:val="28"/>
        </w:rPr>
        <w:t xml:space="preserve"> al tanto sobre a </w:t>
      </w:r>
      <w:r w:rsidR="009C464F" w:rsidRPr="00DA5853">
        <w:rPr>
          <w:color w:val="auto"/>
          <w:szCs w:val="28"/>
        </w:rPr>
        <w:t>cuánto</w:t>
      </w:r>
      <w:r w:rsidR="00A904EE" w:rsidRPr="00DA5853">
        <w:rPr>
          <w:color w:val="auto"/>
          <w:szCs w:val="28"/>
        </w:rPr>
        <w:t xml:space="preserve"> tiempo se encuentra el ingeniero o si es que se encuentra encaminado hacia allá. Dicha razón genera que al momento de que el ingeniero llegue al área, esta al no estar al tanto de su posición, se demore en preparar el equi</w:t>
      </w:r>
      <w:r w:rsidR="009C464F" w:rsidRPr="00DA5853">
        <w:rPr>
          <w:color w:val="auto"/>
          <w:szCs w:val="28"/>
        </w:rPr>
        <w:t xml:space="preserve">po </w:t>
      </w:r>
      <w:r w:rsidR="00A904EE" w:rsidRPr="00DA5853">
        <w:rPr>
          <w:color w:val="auto"/>
          <w:szCs w:val="28"/>
        </w:rPr>
        <w:t xml:space="preserve">a revisar. Otro punto es que el ingeniero no puede partir del hospital hasta que el encargado de dicha área no firme y verifique </w:t>
      </w:r>
      <w:r w:rsidR="006C46C4" w:rsidRPr="00DA5853">
        <w:rPr>
          <w:color w:val="auto"/>
          <w:szCs w:val="28"/>
        </w:rPr>
        <w:t>la correcta</w:t>
      </w:r>
      <w:r w:rsidR="00A904EE" w:rsidRPr="00DA5853">
        <w:rPr>
          <w:color w:val="auto"/>
          <w:szCs w:val="28"/>
        </w:rPr>
        <w:t xml:space="preserve"> labor de este; en consecuencia, el </w:t>
      </w:r>
      <w:r w:rsidR="00171049" w:rsidRPr="00DA5853">
        <w:rPr>
          <w:color w:val="auto"/>
          <w:szCs w:val="28"/>
        </w:rPr>
        <w:t xml:space="preserve">administrador no podrá comenzar el reporte hasta que el ingeniero no llegue con la documentación firmada. Por lo </w:t>
      </w:r>
      <w:proofErr w:type="gramStart"/>
      <w:r w:rsidR="00171049" w:rsidRPr="00DA5853">
        <w:rPr>
          <w:color w:val="auto"/>
          <w:szCs w:val="28"/>
        </w:rPr>
        <w:t>tanto</w:t>
      </w:r>
      <w:proofErr w:type="gramEnd"/>
      <w:r w:rsidR="00171049" w:rsidRPr="00DA5853">
        <w:rPr>
          <w:color w:val="auto"/>
          <w:szCs w:val="28"/>
        </w:rPr>
        <w:t xml:space="preserve"> se necesita una solución que notifique al ingeniero días antes sobre su próxima salida para una correcta preparación y que tanto el administrador de dicho servicio y el hospital estén al tanto de donde se ubica dicho ingeniero para lograr un servicio instantáneo. Por otro lado,</w:t>
      </w:r>
      <w:r w:rsidR="00956972" w:rsidRPr="00DA5853">
        <w:rPr>
          <w:color w:val="auto"/>
          <w:szCs w:val="28"/>
        </w:rPr>
        <w:t xml:space="preserve"> se necesita que el ingeniero pueda mandar la documentación ya validada al administrador para que se tenga con días de anticipación para finalizar el reporte de la actividad.</w:t>
      </w:r>
      <w:bookmarkEnd w:id="4660"/>
      <w:bookmarkEnd w:id="4661"/>
      <w:bookmarkEnd w:id="4662"/>
    </w:p>
    <w:p w14:paraId="2AF5E472" w14:textId="77777777" w:rsidR="006E2B52" w:rsidRDefault="006E2B52" w:rsidP="00A52486">
      <w:pPr>
        <w:rPr>
          <w:b/>
          <w:bCs/>
          <w:color w:val="auto"/>
          <w:sz w:val="32"/>
          <w:szCs w:val="32"/>
        </w:rPr>
      </w:pPr>
    </w:p>
    <w:p w14:paraId="38194495" w14:textId="77777777" w:rsidR="006C46C4" w:rsidRDefault="006C46C4" w:rsidP="00A52486">
      <w:pPr>
        <w:rPr>
          <w:b/>
          <w:bCs/>
          <w:color w:val="auto"/>
          <w:sz w:val="32"/>
          <w:szCs w:val="32"/>
        </w:rPr>
      </w:pPr>
    </w:p>
    <w:p w14:paraId="3C68E4E4" w14:textId="77777777" w:rsidR="006C46C4" w:rsidRDefault="006C46C4" w:rsidP="00A52486">
      <w:pPr>
        <w:rPr>
          <w:b/>
          <w:bCs/>
          <w:color w:val="auto"/>
          <w:sz w:val="32"/>
          <w:szCs w:val="32"/>
        </w:rPr>
      </w:pPr>
    </w:p>
    <w:p w14:paraId="1F21D3B9" w14:textId="77777777" w:rsidR="006C46C4" w:rsidRDefault="006C46C4" w:rsidP="00A52486">
      <w:pPr>
        <w:rPr>
          <w:b/>
          <w:bCs/>
          <w:color w:val="auto"/>
          <w:sz w:val="32"/>
          <w:szCs w:val="32"/>
        </w:rPr>
      </w:pPr>
    </w:p>
    <w:p w14:paraId="6FC43253" w14:textId="77777777" w:rsidR="006C46C4" w:rsidRDefault="006C46C4" w:rsidP="00A52486">
      <w:pPr>
        <w:rPr>
          <w:b/>
          <w:bCs/>
          <w:color w:val="auto"/>
          <w:sz w:val="32"/>
          <w:szCs w:val="32"/>
        </w:rPr>
      </w:pPr>
    </w:p>
    <w:p w14:paraId="54CB9D5A" w14:textId="77777777" w:rsidR="006C46C4" w:rsidRDefault="006C46C4" w:rsidP="00A52486">
      <w:pPr>
        <w:rPr>
          <w:b/>
          <w:bCs/>
          <w:color w:val="auto"/>
          <w:sz w:val="32"/>
          <w:szCs w:val="32"/>
        </w:rPr>
      </w:pPr>
    </w:p>
    <w:p w14:paraId="226061A2" w14:textId="77777777" w:rsidR="006C46C4" w:rsidRDefault="006C46C4" w:rsidP="00A52486">
      <w:pPr>
        <w:rPr>
          <w:b/>
          <w:bCs/>
          <w:color w:val="auto"/>
          <w:sz w:val="32"/>
          <w:szCs w:val="32"/>
        </w:rPr>
      </w:pPr>
    </w:p>
    <w:p w14:paraId="668E58D1" w14:textId="77777777" w:rsidR="006C46C4" w:rsidRDefault="006C46C4" w:rsidP="00A52486">
      <w:pPr>
        <w:rPr>
          <w:b/>
          <w:bCs/>
          <w:color w:val="auto"/>
          <w:sz w:val="32"/>
          <w:szCs w:val="32"/>
        </w:rPr>
      </w:pPr>
    </w:p>
    <w:p w14:paraId="7DF24960" w14:textId="77777777" w:rsidR="006C46C4" w:rsidRDefault="006C46C4" w:rsidP="00A52486">
      <w:pPr>
        <w:rPr>
          <w:b/>
          <w:bCs/>
          <w:color w:val="auto"/>
          <w:sz w:val="32"/>
          <w:szCs w:val="32"/>
        </w:rPr>
      </w:pPr>
    </w:p>
    <w:p w14:paraId="52F5E6F4" w14:textId="77777777" w:rsidR="006C46C4" w:rsidRDefault="006C46C4" w:rsidP="00A52486">
      <w:pPr>
        <w:rPr>
          <w:b/>
          <w:bCs/>
          <w:color w:val="auto"/>
          <w:sz w:val="32"/>
          <w:szCs w:val="32"/>
        </w:rPr>
      </w:pPr>
    </w:p>
    <w:p w14:paraId="3EA9FAE1" w14:textId="77777777" w:rsidR="006C46C4" w:rsidRDefault="006C46C4" w:rsidP="00A52486">
      <w:pPr>
        <w:rPr>
          <w:color w:val="auto"/>
          <w:szCs w:val="28"/>
        </w:rPr>
      </w:pPr>
    </w:p>
    <w:p w14:paraId="53A42960" w14:textId="77777777" w:rsidR="006E2B52" w:rsidRPr="00DA5853" w:rsidRDefault="006E2B52" w:rsidP="00A52486">
      <w:pPr>
        <w:rPr>
          <w:color w:val="auto"/>
          <w:szCs w:val="28"/>
        </w:rPr>
      </w:pPr>
    </w:p>
    <w:p w14:paraId="6A1EC198" w14:textId="423638D0" w:rsidR="00947D8B" w:rsidRPr="00771BA0" w:rsidRDefault="00AF24CC" w:rsidP="00771BA0">
      <w:pPr>
        <w:pStyle w:val="Ttulo2"/>
        <w:rPr>
          <w:rFonts w:ascii="Zizou Slab Bold" w:hAnsi="Zizou Slab Bold"/>
          <w:color w:val="auto"/>
          <w:lang w:val="en-US"/>
        </w:rPr>
      </w:pPr>
      <w:bookmarkStart w:id="4663" w:name="_Toc25222949"/>
      <w:bookmarkStart w:id="4664" w:name="_Toc25247117"/>
      <w:bookmarkStart w:id="4665" w:name="_Toc25309786"/>
      <w:r w:rsidRPr="00771BA0">
        <w:rPr>
          <w:rFonts w:ascii="Zizou Slab Bold" w:hAnsi="Zizou Slab Bold"/>
          <w:color w:val="auto"/>
          <w:lang w:val="en-US"/>
        </w:rPr>
        <w:lastRenderedPageBreak/>
        <w:t xml:space="preserve">Lean UX </w:t>
      </w:r>
      <w:r w:rsidR="00A52486" w:rsidRPr="00771BA0">
        <w:rPr>
          <w:rFonts w:ascii="Zizou Slab Bold" w:hAnsi="Zizou Slab Bold"/>
          <w:color w:val="auto"/>
          <w:lang w:val="en-US"/>
        </w:rPr>
        <w:t>Assumptions (</w:t>
      </w:r>
      <w:r w:rsidRPr="00771BA0">
        <w:rPr>
          <w:rFonts w:ascii="Zizou Slab Bold" w:hAnsi="Zizou Slab Bold"/>
          <w:color w:val="auto"/>
          <w:lang w:val="en-US"/>
        </w:rPr>
        <w:t xml:space="preserve">Business outcomes, </w:t>
      </w:r>
      <w:proofErr w:type="spellStart"/>
      <w:proofErr w:type="gramStart"/>
      <w:r w:rsidRPr="00771BA0">
        <w:rPr>
          <w:rFonts w:ascii="Zizou Slab Bold" w:hAnsi="Zizou Slab Bold"/>
          <w:color w:val="auto"/>
          <w:lang w:val="en-US"/>
        </w:rPr>
        <w:t>User,outcomes</w:t>
      </w:r>
      <w:proofErr w:type="gramEnd"/>
      <w:r w:rsidRPr="00771BA0">
        <w:rPr>
          <w:rFonts w:ascii="Zizou Slab Bold" w:hAnsi="Zizou Slab Bold"/>
          <w:color w:val="auto"/>
          <w:lang w:val="en-US"/>
        </w:rPr>
        <w:t>,Features</w:t>
      </w:r>
      <w:proofErr w:type="spellEnd"/>
      <w:r w:rsidRPr="00771BA0">
        <w:rPr>
          <w:rFonts w:ascii="Zizou Slab Bold" w:hAnsi="Zizou Slab Bold"/>
          <w:color w:val="auto"/>
          <w:lang w:val="en-US"/>
        </w:rPr>
        <w:t>)</w:t>
      </w:r>
      <w:bookmarkEnd w:id="4663"/>
      <w:bookmarkEnd w:id="4664"/>
      <w:bookmarkEnd w:id="4665"/>
    </w:p>
    <w:p w14:paraId="1100C7F4" w14:textId="2DBBF23A" w:rsidR="00E12CF5" w:rsidRPr="00DA5853" w:rsidRDefault="00E12CF5" w:rsidP="00A52486">
      <w:pPr>
        <w:rPr>
          <w:b/>
          <w:bCs/>
          <w:color w:val="auto"/>
          <w:sz w:val="32"/>
          <w:szCs w:val="32"/>
        </w:rPr>
      </w:pPr>
      <w:bookmarkStart w:id="4666" w:name="_Toc25222950"/>
      <w:bookmarkStart w:id="4667" w:name="_Toc25223381"/>
      <w:r w:rsidRPr="00DA5853">
        <w:rPr>
          <w:b/>
          <w:bCs/>
          <w:color w:val="auto"/>
          <w:sz w:val="32"/>
          <w:szCs w:val="32"/>
        </w:rPr>
        <w:t xml:space="preserve">Business </w:t>
      </w:r>
      <w:proofErr w:type="spellStart"/>
      <w:r w:rsidRPr="00DA5853">
        <w:rPr>
          <w:b/>
          <w:bCs/>
          <w:color w:val="auto"/>
          <w:sz w:val="32"/>
          <w:szCs w:val="32"/>
        </w:rPr>
        <w:t>outcomes</w:t>
      </w:r>
      <w:proofErr w:type="spellEnd"/>
      <w:r w:rsidRPr="00DA5853">
        <w:rPr>
          <w:b/>
          <w:bCs/>
          <w:color w:val="auto"/>
          <w:sz w:val="32"/>
          <w:szCs w:val="32"/>
        </w:rPr>
        <w:t>:</w:t>
      </w:r>
      <w:bookmarkEnd w:id="4666"/>
      <w:bookmarkEnd w:id="4667"/>
    </w:p>
    <w:p w14:paraId="66038AEB" w14:textId="4B950DE1" w:rsidR="00E12CF5" w:rsidRPr="00DA5853" w:rsidRDefault="00E12CF5" w:rsidP="00A52486">
      <w:pPr>
        <w:rPr>
          <w:color w:val="auto"/>
          <w:szCs w:val="28"/>
        </w:rPr>
      </w:pPr>
      <w:bookmarkStart w:id="4668" w:name="_Toc25222951"/>
      <w:bookmarkStart w:id="4669" w:name="_Toc25223382"/>
      <w:r w:rsidRPr="00DA5853">
        <w:rPr>
          <w:color w:val="auto"/>
          <w:szCs w:val="28"/>
        </w:rPr>
        <w:t>- Nuestro producto va a ser una nueva forma directiva de realizar los procesos en el trámite del ingeniero.</w:t>
      </w:r>
      <w:bookmarkEnd w:id="4668"/>
      <w:bookmarkEnd w:id="4669"/>
    </w:p>
    <w:p w14:paraId="30F54AD0" w14:textId="18F4F161" w:rsidR="00E12CF5" w:rsidRPr="00DA5853" w:rsidRDefault="00E12CF5" w:rsidP="00A52486">
      <w:pPr>
        <w:rPr>
          <w:color w:val="auto"/>
          <w:szCs w:val="28"/>
        </w:rPr>
      </w:pPr>
      <w:bookmarkStart w:id="4670" w:name="_Toc25222952"/>
      <w:bookmarkStart w:id="4671" w:name="_Toc25223383"/>
      <w:r w:rsidRPr="00DA5853">
        <w:rPr>
          <w:color w:val="auto"/>
          <w:szCs w:val="28"/>
        </w:rPr>
        <w:t>- Se logrará agilizar la documentación y elaboración de reportes.</w:t>
      </w:r>
      <w:bookmarkEnd w:id="4670"/>
      <w:bookmarkEnd w:id="4671"/>
    </w:p>
    <w:p w14:paraId="4D43E78D" w14:textId="33871C0E" w:rsidR="00E12CF5" w:rsidRPr="00DA5853" w:rsidRDefault="00E12CF5" w:rsidP="00A52486">
      <w:pPr>
        <w:rPr>
          <w:color w:val="auto"/>
          <w:szCs w:val="28"/>
        </w:rPr>
      </w:pPr>
      <w:bookmarkStart w:id="4672" w:name="_Toc25222953"/>
      <w:bookmarkStart w:id="4673" w:name="_Toc25223384"/>
      <w:r w:rsidRPr="00DA5853">
        <w:rPr>
          <w:color w:val="auto"/>
          <w:szCs w:val="28"/>
        </w:rPr>
        <w:t>- Nuestro producto reducirá la cantidad de retrasos y mejorará la eficiencia del proceso de mantenimientos.</w:t>
      </w:r>
      <w:bookmarkEnd w:id="4672"/>
      <w:bookmarkEnd w:id="4673"/>
    </w:p>
    <w:p w14:paraId="27621B87" w14:textId="7FAC890E" w:rsidR="00E12CF5" w:rsidRPr="00DA5853" w:rsidRDefault="00E12CF5" w:rsidP="00A52486">
      <w:pPr>
        <w:rPr>
          <w:color w:val="auto"/>
          <w:szCs w:val="28"/>
        </w:rPr>
      </w:pPr>
      <w:bookmarkStart w:id="4674" w:name="_Toc25222954"/>
      <w:bookmarkStart w:id="4675" w:name="_Toc25223385"/>
      <w:r w:rsidRPr="00DA5853">
        <w:rPr>
          <w:color w:val="auto"/>
          <w:szCs w:val="28"/>
        </w:rPr>
        <w:t>- Se mejorará la comunicación entre el hospital y el ingeniero.</w:t>
      </w:r>
      <w:bookmarkEnd w:id="4674"/>
      <w:bookmarkEnd w:id="4675"/>
    </w:p>
    <w:p w14:paraId="79C6D904" w14:textId="18ECCC58" w:rsidR="00E12CF5" w:rsidRPr="00DA5853" w:rsidRDefault="00E12CF5" w:rsidP="00A52486">
      <w:pPr>
        <w:rPr>
          <w:b/>
          <w:bCs/>
          <w:color w:val="auto"/>
          <w:sz w:val="32"/>
          <w:szCs w:val="32"/>
        </w:rPr>
      </w:pPr>
      <w:bookmarkStart w:id="4676" w:name="_Toc25222955"/>
      <w:bookmarkStart w:id="4677" w:name="_Toc25223386"/>
      <w:proofErr w:type="spellStart"/>
      <w:r w:rsidRPr="00DA5853">
        <w:rPr>
          <w:b/>
          <w:bCs/>
          <w:color w:val="auto"/>
          <w:sz w:val="32"/>
          <w:szCs w:val="32"/>
        </w:rPr>
        <w:t>User</w:t>
      </w:r>
      <w:proofErr w:type="spellEnd"/>
      <w:r w:rsidRPr="00DA5853">
        <w:rPr>
          <w:b/>
          <w:bCs/>
          <w:color w:val="auto"/>
          <w:sz w:val="32"/>
          <w:szCs w:val="32"/>
        </w:rPr>
        <w:t>:</w:t>
      </w:r>
      <w:bookmarkEnd w:id="4676"/>
      <w:bookmarkEnd w:id="4677"/>
    </w:p>
    <w:p w14:paraId="5C805986" w14:textId="5FC8DF5B" w:rsidR="00E12CF5" w:rsidRPr="00DA5853" w:rsidRDefault="00E12CF5" w:rsidP="00A52486">
      <w:pPr>
        <w:rPr>
          <w:color w:val="auto"/>
          <w:szCs w:val="28"/>
        </w:rPr>
      </w:pPr>
      <w:bookmarkStart w:id="4678" w:name="_Toc25222956"/>
      <w:bookmarkStart w:id="4679" w:name="_Toc25223387"/>
      <w:r w:rsidRPr="00DA5853">
        <w:rPr>
          <w:color w:val="auto"/>
          <w:szCs w:val="28"/>
        </w:rPr>
        <w:t>- El ingeniero usará la aplicación, ya que desea reducir los tiempos de espera y mejorar la comunicación con el hospital.</w:t>
      </w:r>
      <w:bookmarkEnd w:id="4678"/>
      <w:bookmarkEnd w:id="4679"/>
    </w:p>
    <w:p w14:paraId="42F75940" w14:textId="156A49AD" w:rsidR="00E12CF5" w:rsidRPr="00DA5853" w:rsidRDefault="00E12CF5" w:rsidP="00A52486">
      <w:pPr>
        <w:rPr>
          <w:color w:val="auto"/>
          <w:szCs w:val="28"/>
        </w:rPr>
      </w:pPr>
      <w:bookmarkStart w:id="4680" w:name="_Toc25222957"/>
      <w:bookmarkStart w:id="4681" w:name="_Toc25223388"/>
      <w:r w:rsidRPr="00DA5853">
        <w:rPr>
          <w:color w:val="auto"/>
          <w:szCs w:val="28"/>
        </w:rPr>
        <w:t>- El encargado del área del hospital que solicitó al ingeniero usará la aplicación, ya que desea saber el tiempo de llegada aproximado, su ubicación, y tener una comunicación directa con el ingeniero.</w:t>
      </w:r>
      <w:bookmarkEnd w:id="4680"/>
      <w:bookmarkEnd w:id="4681"/>
      <w:r w:rsidRPr="00DA5853">
        <w:rPr>
          <w:color w:val="auto"/>
          <w:szCs w:val="28"/>
        </w:rPr>
        <w:t xml:space="preserve"> </w:t>
      </w:r>
    </w:p>
    <w:p w14:paraId="5BD0B597" w14:textId="3DC5187B" w:rsidR="00E12CF5" w:rsidRPr="00A52486" w:rsidRDefault="00E12CF5" w:rsidP="00A52486">
      <w:pPr>
        <w:rPr>
          <w:color w:val="auto"/>
          <w:sz w:val="24"/>
          <w:szCs w:val="24"/>
        </w:rPr>
      </w:pPr>
      <w:bookmarkStart w:id="4682" w:name="_Toc25222958"/>
      <w:bookmarkStart w:id="4683" w:name="_Toc25223389"/>
      <w:r w:rsidRPr="00DA5853">
        <w:rPr>
          <w:color w:val="auto"/>
          <w:szCs w:val="28"/>
        </w:rPr>
        <w:t>- El gerente podrá ver un análisis sobre todos los ingenieros que han trabajado en el mes</w:t>
      </w:r>
      <w:r w:rsidRPr="00A52486">
        <w:rPr>
          <w:color w:val="auto"/>
          <w:sz w:val="24"/>
          <w:szCs w:val="24"/>
        </w:rPr>
        <w:t>.</w:t>
      </w:r>
      <w:bookmarkEnd w:id="4682"/>
      <w:bookmarkEnd w:id="4683"/>
    </w:p>
    <w:p w14:paraId="70D34FFF" w14:textId="2DFAF00C" w:rsidR="00E12CF5" w:rsidRPr="00DA5853" w:rsidRDefault="00E12CF5" w:rsidP="00A52486">
      <w:pPr>
        <w:rPr>
          <w:color w:val="auto"/>
          <w:sz w:val="32"/>
          <w:szCs w:val="32"/>
        </w:rPr>
      </w:pPr>
      <w:bookmarkStart w:id="4684" w:name="_Toc25222959"/>
      <w:bookmarkStart w:id="4685" w:name="_Toc25223390"/>
      <w:proofErr w:type="spellStart"/>
      <w:r w:rsidRPr="00DA5853">
        <w:rPr>
          <w:b/>
          <w:bCs/>
          <w:color w:val="auto"/>
          <w:sz w:val="32"/>
          <w:szCs w:val="32"/>
        </w:rPr>
        <w:t>User</w:t>
      </w:r>
      <w:proofErr w:type="spellEnd"/>
      <w:r w:rsidRPr="00DA5853">
        <w:rPr>
          <w:b/>
          <w:bCs/>
          <w:color w:val="auto"/>
          <w:sz w:val="32"/>
          <w:szCs w:val="32"/>
        </w:rPr>
        <w:t xml:space="preserve"> </w:t>
      </w:r>
      <w:proofErr w:type="spellStart"/>
      <w:r w:rsidRPr="00DA5853">
        <w:rPr>
          <w:b/>
          <w:bCs/>
          <w:color w:val="auto"/>
          <w:sz w:val="32"/>
          <w:szCs w:val="32"/>
        </w:rPr>
        <w:t>outcomes</w:t>
      </w:r>
      <w:proofErr w:type="spellEnd"/>
      <w:r w:rsidRPr="00DA5853">
        <w:rPr>
          <w:b/>
          <w:bCs/>
          <w:color w:val="auto"/>
          <w:sz w:val="32"/>
          <w:szCs w:val="32"/>
        </w:rPr>
        <w:t>:</w:t>
      </w:r>
      <w:bookmarkEnd w:id="4684"/>
      <w:bookmarkEnd w:id="4685"/>
    </w:p>
    <w:p w14:paraId="75B0EA49" w14:textId="5F9D9EDE" w:rsidR="00E12CF5" w:rsidRPr="00DA5853" w:rsidRDefault="00E12CF5" w:rsidP="00A52486">
      <w:pPr>
        <w:rPr>
          <w:color w:val="auto"/>
          <w:szCs w:val="28"/>
        </w:rPr>
      </w:pPr>
      <w:bookmarkStart w:id="4686" w:name="_Toc25222960"/>
      <w:bookmarkStart w:id="4687" w:name="_Toc25223391"/>
      <w:r w:rsidRPr="00DA5853">
        <w:rPr>
          <w:color w:val="auto"/>
          <w:szCs w:val="28"/>
        </w:rPr>
        <w:t>- El ingeniero tendrá incentivos para poder hacer su trabajo de una manera eficiente y efectiva.</w:t>
      </w:r>
      <w:bookmarkEnd w:id="4686"/>
      <w:bookmarkEnd w:id="4687"/>
    </w:p>
    <w:p w14:paraId="1F18EE14" w14:textId="135DA455" w:rsidR="00E12CF5" w:rsidRPr="00DA5853" w:rsidRDefault="00E12CF5" w:rsidP="00A52486">
      <w:pPr>
        <w:rPr>
          <w:color w:val="auto"/>
          <w:szCs w:val="28"/>
        </w:rPr>
      </w:pPr>
      <w:bookmarkStart w:id="4688" w:name="_Toc25222961"/>
      <w:bookmarkStart w:id="4689" w:name="_Toc25223392"/>
      <w:r w:rsidRPr="00DA5853">
        <w:rPr>
          <w:color w:val="auto"/>
          <w:szCs w:val="28"/>
        </w:rPr>
        <w:t>- El ingeniero va a estar protegido ante alguna circunstancia de peligro, la cual se puede presentar debido a que se carga con diversos instrumentos de alto valor.</w:t>
      </w:r>
      <w:bookmarkEnd w:id="4688"/>
      <w:bookmarkEnd w:id="4689"/>
    </w:p>
    <w:p w14:paraId="2B99EFC7" w14:textId="5DAD35DD" w:rsidR="00E12CF5" w:rsidRPr="00DA5853" w:rsidRDefault="00E12CF5" w:rsidP="00A52486">
      <w:pPr>
        <w:rPr>
          <w:color w:val="auto"/>
          <w:szCs w:val="28"/>
        </w:rPr>
      </w:pPr>
      <w:bookmarkStart w:id="4690" w:name="_Toc25222962"/>
      <w:bookmarkStart w:id="4691" w:name="_Toc25223393"/>
      <w:r w:rsidRPr="00DA5853">
        <w:rPr>
          <w:color w:val="auto"/>
          <w:szCs w:val="28"/>
        </w:rPr>
        <w:t>- El encargado del área del hospital que solicitó al ingeniero tendrá el equipo médico listo, ya que tiene la localización del ingeniero y el tiempo estimado de llegada.</w:t>
      </w:r>
      <w:bookmarkEnd w:id="4690"/>
      <w:bookmarkEnd w:id="4691"/>
    </w:p>
    <w:p w14:paraId="475E21EC" w14:textId="77777777" w:rsidR="00771BA0" w:rsidRDefault="00771BA0">
      <w:pPr>
        <w:spacing w:after="200"/>
        <w:rPr>
          <w:b/>
          <w:bCs/>
          <w:color w:val="auto"/>
          <w:sz w:val="32"/>
          <w:szCs w:val="32"/>
        </w:rPr>
      </w:pPr>
      <w:bookmarkStart w:id="4692" w:name="_Toc25222963"/>
      <w:bookmarkStart w:id="4693" w:name="_Toc25223394"/>
      <w:r>
        <w:rPr>
          <w:b/>
          <w:bCs/>
          <w:color w:val="auto"/>
          <w:sz w:val="32"/>
          <w:szCs w:val="32"/>
        </w:rPr>
        <w:br w:type="page"/>
      </w:r>
    </w:p>
    <w:p w14:paraId="4B907E88" w14:textId="7760605F" w:rsidR="00E12CF5" w:rsidRPr="00DA5853" w:rsidRDefault="00E12CF5" w:rsidP="00A52486">
      <w:pPr>
        <w:rPr>
          <w:b/>
          <w:bCs/>
          <w:color w:val="auto"/>
          <w:sz w:val="32"/>
          <w:szCs w:val="32"/>
        </w:rPr>
      </w:pPr>
      <w:proofErr w:type="spellStart"/>
      <w:r w:rsidRPr="00DA5853">
        <w:rPr>
          <w:b/>
          <w:bCs/>
          <w:color w:val="auto"/>
          <w:sz w:val="32"/>
          <w:szCs w:val="32"/>
        </w:rPr>
        <w:lastRenderedPageBreak/>
        <w:t>Features</w:t>
      </w:r>
      <w:proofErr w:type="spellEnd"/>
      <w:r w:rsidRPr="00DA5853">
        <w:rPr>
          <w:b/>
          <w:bCs/>
          <w:color w:val="auto"/>
          <w:sz w:val="32"/>
          <w:szCs w:val="32"/>
        </w:rPr>
        <w:t>:</w:t>
      </w:r>
      <w:bookmarkEnd w:id="4692"/>
      <w:bookmarkEnd w:id="4693"/>
    </w:p>
    <w:p w14:paraId="01530E10" w14:textId="3810FC11" w:rsidR="00E12CF5" w:rsidRPr="00DA5853" w:rsidRDefault="00E12CF5" w:rsidP="00A52486">
      <w:pPr>
        <w:rPr>
          <w:color w:val="auto"/>
          <w:szCs w:val="28"/>
        </w:rPr>
      </w:pPr>
      <w:bookmarkStart w:id="4694" w:name="_Toc25222964"/>
      <w:bookmarkStart w:id="4695" w:name="_Toc25223395"/>
      <w:r w:rsidRPr="00DA5853">
        <w:rPr>
          <w:color w:val="auto"/>
          <w:szCs w:val="28"/>
        </w:rPr>
        <w:t>- Esta plataforma virtual va a permitir al encargado de vigilancia tener total control sobre el ingeniero.</w:t>
      </w:r>
      <w:bookmarkEnd w:id="4694"/>
      <w:bookmarkEnd w:id="4695"/>
    </w:p>
    <w:p w14:paraId="6A4F2971" w14:textId="62B50A6E" w:rsidR="00E12CF5" w:rsidRPr="00DA5853" w:rsidRDefault="00E12CF5" w:rsidP="00A52486">
      <w:pPr>
        <w:rPr>
          <w:color w:val="auto"/>
          <w:szCs w:val="28"/>
        </w:rPr>
      </w:pPr>
      <w:bookmarkStart w:id="4696" w:name="_Toc25222965"/>
      <w:bookmarkStart w:id="4697" w:name="_Toc25223396"/>
      <w:r w:rsidRPr="00DA5853">
        <w:rPr>
          <w:color w:val="auto"/>
          <w:szCs w:val="28"/>
        </w:rPr>
        <w:t>- El proceso de la generación del informe se dará de una manera casi automática y computarizada.</w:t>
      </w:r>
      <w:bookmarkEnd w:id="4696"/>
      <w:bookmarkEnd w:id="4697"/>
    </w:p>
    <w:p w14:paraId="79F5C5A4" w14:textId="57A24EDD" w:rsidR="00E12CF5" w:rsidRPr="00DA5853" w:rsidRDefault="00E12CF5" w:rsidP="00A52486">
      <w:pPr>
        <w:rPr>
          <w:color w:val="auto"/>
          <w:szCs w:val="28"/>
        </w:rPr>
      </w:pPr>
      <w:bookmarkStart w:id="4698" w:name="_Toc25222966"/>
      <w:bookmarkStart w:id="4699" w:name="_Toc25223397"/>
      <w:r w:rsidRPr="00DA5853">
        <w:rPr>
          <w:color w:val="auto"/>
          <w:szCs w:val="28"/>
        </w:rPr>
        <w:t xml:space="preserve">- El encargado de generar el informe tendrá un </w:t>
      </w:r>
      <w:proofErr w:type="spellStart"/>
      <w:r w:rsidRPr="00DA5853">
        <w:rPr>
          <w:color w:val="auto"/>
          <w:szCs w:val="28"/>
        </w:rPr>
        <w:t>feedback</w:t>
      </w:r>
      <w:proofErr w:type="spellEnd"/>
      <w:r w:rsidRPr="00DA5853">
        <w:rPr>
          <w:color w:val="auto"/>
          <w:szCs w:val="28"/>
        </w:rPr>
        <w:t xml:space="preserve"> rápido acerca del trabajo realizado.</w:t>
      </w:r>
      <w:bookmarkEnd w:id="4698"/>
      <w:bookmarkEnd w:id="4699"/>
    </w:p>
    <w:p w14:paraId="64AC17F7" w14:textId="07CF7678" w:rsidR="00E12CF5" w:rsidRPr="00DA5853" w:rsidRDefault="00E12CF5" w:rsidP="00A52486">
      <w:pPr>
        <w:rPr>
          <w:color w:val="auto"/>
          <w:szCs w:val="28"/>
        </w:rPr>
      </w:pPr>
      <w:bookmarkStart w:id="4700" w:name="_Toc25222967"/>
      <w:bookmarkStart w:id="4701" w:name="_Toc25223398"/>
      <w:r w:rsidRPr="00DA5853">
        <w:rPr>
          <w:color w:val="auto"/>
          <w:szCs w:val="28"/>
        </w:rPr>
        <w:t>- El encargado del área del hospital que solicitó al ingeniero va a poder aprobar el trabajo hecho por el ingeniero y firmará la documentación. Además, podrá valorar el trabajo del ingeniero.</w:t>
      </w:r>
      <w:bookmarkEnd w:id="4700"/>
      <w:bookmarkEnd w:id="4701"/>
    </w:p>
    <w:p w14:paraId="3E667A35" w14:textId="3CA29A82" w:rsidR="0019219E" w:rsidRPr="00DA5853" w:rsidRDefault="00E12CF5" w:rsidP="00A52486">
      <w:pPr>
        <w:rPr>
          <w:color w:val="auto"/>
          <w:szCs w:val="28"/>
        </w:rPr>
      </w:pPr>
      <w:bookmarkStart w:id="4702" w:name="_Toc25222968"/>
      <w:bookmarkStart w:id="4703" w:name="_Toc25223399"/>
      <w:r w:rsidRPr="00DA5853">
        <w:rPr>
          <w:color w:val="auto"/>
          <w:szCs w:val="28"/>
        </w:rPr>
        <w:t>- Se podrá almacenar las fechas en que los ingenieros deben realizar los mantenimientos.</w:t>
      </w:r>
      <w:bookmarkEnd w:id="4702"/>
      <w:bookmarkEnd w:id="4703"/>
    </w:p>
    <w:p w14:paraId="43451A60" w14:textId="73A4C438" w:rsidR="0019219E" w:rsidRPr="00DA5853" w:rsidRDefault="00947D8B" w:rsidP="00A52486">
      <w:pPr>
        <w:rPr>
          <w:color w:val="auto"/>
          <w:szCs w:val="28"/>
        </w:rPr>
      </w:pPr>
      <w:bookmarkStart w:id="4704" w:name="_Toc25222969"/>
      <w:bookmarkStart w:id="4705" w:name="_Toc25223400"/>
      <w:r w:rsidRPr="00DA5853">
        <w:rPr>
          <w:color w:val="auto"/>
          <w:szCs w:val="28"/>
        </w:rPr>
        <w:t xml:space="preserve">La plataforma </w:t>
      </w:r>
      <w:proofErr w:type="spellStart"/>
      <w:r w:rsidRPr="00DA5853">
        <w:rPr>
          <w:color w:val="auto"/>
          <w:szCs w:val="28"/>
        </w:rPr>
        <w:t>My</w:t>
      </w:r>
      <w:proofErr w:type="spellEnd"/>
      <w:r w:rsidRPr="00DA5853">
        <w:rPr>
          <w:color w:val="auto"/>
          <w:szCs w:val="28"/>
        </w:rPr>
        <w:t>-E tiene como objetivo agilizar y optimizar el proceso de mantenimiento de equipos médicos enfocándose en los ingenieros encargados del mantenimiento, los administradores encargados del control, seguimiento y reporte de los ingenieros y las clínicas y/o hospitales que requieran de dicho servicio.</w:t>
      </w:r>
      <w:bookmarkEnd w:id="4704"/>
      <w:bookmarkEnd w:id="4705"/>
    </w:p>
    <w:p w14:paraId="7B5EACCB" w14:textId="71704F0F" w:rsidR="0019219E" w:rsidRPr="00DA5853" w:rsidRDefault="00277D59" w:rsidP="00A52486">
      <w:pPr>
        <w:rPr>
          <w:color w:val="auto"/>
          <w:szCs w:val="28"/>
        </w:rPr>
      </w:pPr>
      <w:bookmarkStart w:id="4706" w:name="_Toc25222970"/>
      <w:bookmarkStart w:id="4707" w:name="_Toc25223401"/>
      <w:r w:rsidRPr="00DA5853">
        <w:rPr>
          <w:color w:val="auto"/>
          <w:szCs w:val="28"/>
        </w:rPr>
        <w:t xml:space="preserve">Nuestros </w:t>
      </w:r>
      <w:proofErr w:type="spellStart"/>
      <w:r w:rsidRPr="00DA5853">
        <w:rPr>
          <w:color w:val="auto"/>
          <w:szCs w:val="28"/>
        </w:rPr>
        <w:t>users</w:t>
      </w:r>
      <w:proofErr w:type="spellEnd"/>
      <w:r w:rsidRPr="00DA5853">
        <w:rPr>
          <w:color w:val="auto"/>
          <w:szCs w:val="28"/>
        </w:rPr>
        <w:t xml:space="preserve"> a </w:t>
      </w:r>
      <w:r w:rsidR="00947D8B" w:rsidRPr="00DA5853">
        <w:rPr>
          <w:color w:val="auto"/>
          <w:szCs w:val="28"/>
        </w:rPr>
        <w:t xml:space="preserve">través de </w:t>
      </w:r>
      <w:proofErr w:type="spellStart"/>
      <w:r w:rsidR="00947D8B" w:rsidRPr="00DA5853">
        <w:rPr>
          <w:color w:val="auto"/>
          <w:szCs w:val="28"/>
        </w:rPr>
        <w:t>My</w:t>
      </w:r>
      <w:proofErr w:type="spellEnd"/>
      <w:r w:rsidR="00947D8B" w:rsidRPr="00DA5853">
        <w:rPr>
          <w:color w:val="auto"/>
          <w:szCs w:val="28"/>
        </w:rPr>
        <w:t xml:space="preserve">-E como administrador podrá monitorear al ingeniero en cuestión en su recorrido hacia la clínica y/o hospital que se realizará el mantenimiento además de poder usar el servicio de reporte online lo cual garantiza una mayor eficiencia y disminución del tiempo en la cual dicho proceso se ejecuta normalmente, dicho reporte se guardará en el sistema para que al finalizar el mes se presente un análisis con todos los reportes dados en el mes a fin de analizar si es que hubo incumplimiento de contrato o no. Además, </w:t>
      </w:r>
      <w:proofErr w:type="spellStart"/>
      <w:r w:rsidR="00947D8B" w:rsidRPr="00DA5853">
        <w:rPr>
          <w:color w:val="auto"/>
          <w:szCs w:val="28"/>
        </w:rPr>
        <w:t>My</w:t>
      </w:r>
      <w:proofErr w:type="spellEnd"/>
      <w:r w:rsidR="00947D8B" w:rsidRPr="00DA5853">
        <w:rPr>
          <w:color w:val="auto"/>
          <w:szCs w:val="28"/>
        </w:rPr>
        <w:t xml:space="preserve"> – E cuenta con el cronograma de cada mes indicando que ingeniero tiene que salir en determinada fecha y hacia dónde. Como ingeniero, se podrá visualizar el tiempo de llegada estimado hacia la clínica y/o hospital a la que se realizará el mantenimiento además de poder avisar a dicha entidad sobre su próxima llegada para la próxima preparación del equipo médico a revisar reduciendo así el tiempo de espera en el que un ingeniero normalmente está en la clínica y/o hospital. Asimismo, si es que se presentan contratiempos dicho ingeniero podrá avisar mediante </w:t>
      </w:r>
      <w:proofErr w:type="spellStart"/>
      <w:r w:rsidR="00947D8B" w:rsidRPr="00DA5853">
        <w:rPr>
          <w:color w:val="auto"/>
          <w:szCs w:val="28"/>
        </w:rPr>
        <w:t>My</w:t>
      </w:r>
      <w:proofErr w:type="spellEnd"/>
      <w:r w:rsidR="00947D8B" w:rsidRPr="00DA5853">
        <w:rPr>
          <w:color w:val="auto"/>
          <w:szCs w:val="28"/>
        </w:rPr>
        <w:t xml:space="preserve">-E a la entidad por lo cual se ahorraría que ocurran malentendidos tales como el no cumplimiento de llega del ingeniero en el tiempo </w:t>
      </w:r>
      <w:proofErr w:type="spellStart"/>
      <w:proofErr w:type="gramStart"/>
      <w:r w:rsidR="00947D8B" w:rsidRPr="00DA5853">
        <w:rPr>
          <w:color w:val="auto"/>
          <w:szCs w:val="28"/>
        </w:rPr>
        <w:t>establecido,etc</w:t>
      </w:r>
      <w:proofErr w:type="spellEnd"/>
      <w:r w:rsidR="00947D8B" w:rsidRPr="00DA5853">
        <w:rPr>
          <w:color w:val="auto"/>
          <w:szCs w:val="28"/>
        </w:rPr>
        <w:t>.</w:t>
      </w:r>
      <w:proofErr w:type="gramEnd"/>
      <w:r w:rsidR="00947D8B" w:rsidRPr="00DA5853">
        <w:rPr>
          <w:color w:val="auto"/>
          <w:szCs w:val="28"/>
        </w:rPr>
        <w:t xml:space="preserve"> La clínica y/o hospital por otro lado podrá monitorear donde el ingeniero en cuestión se encuentra y así preparar con antelación el equipo médico a </w:t>
      </w:r>
      <w:r w:rsidR="00947D8B" w:rsidRPr="00DA5853">
        <w:rPr>
          <w:color w:val="auto"/>
          <w:szCs w:val="28"/>
        </w:rPr>
        <w:lastRenderedPageBreak/>
        <w:t xml:space="preserve">revisar, además cuando el ingeniero requiera la firma del médico en jefe para consolidar que se realizó un correcto servicio en vez de que dicho medico en jefe tenga que parar sus actividades y completar dicha documentación con solo 3 sencillos pasos con el código dado por </w:t>
      </w:r>
      <w:proofErr w:type="spellStart"/>
      <w:r w:rsidR="00947D8B" w:rsidRPr="00DA5853">
        <w:rPr>
          <w:color w:val="auto"/>
          <w:szCs w:val="28"/>
        </w:rPr>
        <w:t>My</w:t>
      </w:r>
      <w:proofErr w:type="spellEnd"/>
      <w:r w:rsidR="00947D8B" w:rsidRPr="00DA5853">
        <w:rPr>
          <w:color w:val="auto"/>
          <w:szCs w:val="28"/>
        </w:rPr>
        <w:t>-E finalizaría dicha tarea.</w:t>
      </w:r>
      <w:bookmarkEnd w:id="4706"/>
      <w:bookmarkEnd w:id="4707"/>
    </w:p>
    <w:p w14:paraId="052F45CD" w14:textId="6A5C043D" w:rsidR="00CD5D2C" w:rsidRPr="00DA5853" w:rsidRDefault="00CD5D2C" w:rsidP="00A52486">
      <w:pPr>
        <w:rPr>
          <w:color w:val="auto"/>
          <w:szCs w:val="28"/>
        </w:rPr>
      </w:pPr>
      <w:bookmarkStart w:id="4708" w:name="_Toc25222971"/>
      <w:bookmarkStart w:id="4709" w:name="_Toc25223402"/>
      <w:r w:rsidRPr="00DA5853">
        <w:rPr>
          <w:color w:val="auto"/>
          <w:szCs w:val="28"/>
        </w:rPr>
        <w:t xml:space="preserve">Los </w:t>
      </w:r>
      <w:proofErr w:type="spellStart"/>
      <w:r w:rsidRPr="00DA5853">
        <w:rPr>
          <w:color w:val="auto"/>
          <w:szCs w:val="28"/>
        </w:rPr>
        <w:t>user</w:t>
      </w:r>
      <w:proofErr w:type="spellEnd"/>
      <w:r w:rsidRPr="00DA5853">
        <w:rPr>
          <w:color w:val="auto"/>
          <w:szCs w:val="28"/>
        </w:rPr>
        <w:t xml:space="preserve"> </w:t>
      </w:r>
      <w:proofErr w:type="spellStart"/>
      <w:r w:rsidRPr="00DA5853">
        <w:rPr>
          <w:color w:val="auto"/>
          <w:szCs w:val="28"/>
        </w:rPr>
        <w:t>outcomes</w:t>
      </w:r>
      <w:proofErr w:type="spellEnd"/>
      <w:r w:rsidRPr="00DA5853">
        <w:rPr>
          <w:color w:val="auto"/>
          <w:szCs w:val="28"/>
        </w:rPr>
        <w:t xml:space="preserve"> que planteamos son generar incentivos al ingeniero de manera que logre hacer su trabajo de manera eficiente y efectiva, que el ingeniero estará protegido ante cualquier circunstancia de peligro que se le presente y que el encargado del área al estar en constante contacto con el ingeniero tendrá el equipo </w:t>
      </w:r>
      <w:r w:rsidR="00BE0093" w:rsidRPr="00DA5853">
        <w:rPr>
          <w:color w:val="auto"/>
          <w:szCs w:val="28"/>
        </w:rPr>
        <w:t>médico</w:t>
      </w:r>
      <w:r w:rsidRPr="00DA5853">
        <w:rPr>
          <w:color w:val="auto"/>
          <w:szCs w:val="28"/>
        </w:rPr>
        <w:t xml:space="preserve"> listo para su llegada sin generar contratiempos.</w:t>
      </w:r>
      <w:bookmarkEnd w:id="4708"/>
      <w:bookmarkEnd w:id="4709"/>
    </w:p>
    <w:p w14:paraId="6FF38E02" w14:textId="6CA56C6F" w:rsidR="009C464F" w:rsidRPr="00DA5853" w:rsidRDefault="009C464F" w:rsidP="00A52486">
      <w:pPr>
        <w:rPr>
          <w:color w:val="auto"/>
          <w:szCs w:val="28"/>
        </w:rPr>
      </w:pPr>
      <w:bookmarkStart w:id="4710" w:name="_Toc25222972"/>
      <w:bookmarkStart w:id="4711" w:name="_Toc25223403"/>
      <w:r w:rsidRPr="00DA5853">
        <w:rPr>
          <w:color w:val="auto"/>
          <w:szCs w:val="28"/>
        </w:rPr>
        <w:t xml:space="preserve">Otro punto que tomamos en cuenta es que se podrá almacenar las fechas indicadas en las cuales determinado ingeniero deberá partir hacia el hospital a realizar el servicio, a la vez que si se presenta un cambio de fecha por parte del hospital este se </w:t>
      </w:r>
      <w:r w:rsidR="00DA5853" w:rsidRPr="00DA5853">
        <w:rPr>
          <w:color w:val="auto"/>
          <w:szCs w:val="28"/>
        </w:rPr>
        <w:t>actualizará</w:t>
      </w:r>
      <w:r w:rsidRPr="00DA5853">
        <w:rPr>
          <w:color w:val="auto"/>
          <w:szCs w:val="28"/>
        </w:rPr>
        <w:t xml:space="preserve"> rápidamente en el cronograma.</w:t>
      </w:r>
      <w:bookmarkEnd w:id="4710"/>
      <w:bookmarkEnd w:id="4711"/>
    </w:p>
    <w:p w14:paraId="6F0B96DF" w14:textId="460609C5" w:rsidR="00CD5D2C" w:rsidRPr="00DA5853" w:rsidRDefault="00947D8B" w:rsidP="00A52486">
      <w:pPr>
        <w:rPr>
          <w:color w:val="auto"/>
          <w:szCs w:val="28"/>
        </w:rPr>
      </w:pPr>
      <w:bookmarkStart w:id="4712" w:name="_Toc25222973"/>
      <w:bookmarkStart w:id="4713" w:name="_Toc25223404"/>
      <w:r w:rsidRPr="00DA5853">
        <w:rPr>
          <w:color w:val="auto"/>
          <w:szCs w:val="28"/>
        </w:rPr>
        <w:t xml:space="preserve">Nuestros </w:t>
      </w:r>
      <w:proofErr w:type="spellStart"/>
      <w:r w:rsidRPr="00DA5853">
        <w:rPr>
          <w:color w:val="auto"/>
          <w:szCs w:val="28"/>
        </w:rPr>
        <w:t>business</w:t>
      </w:r>
      <w:proofErr w:type="spellEnd"/>
      <w:r w:rsidRPr="00DA5853">
        <w:rPr>
          <w:color w:val="auto"/>
          <w:szCs w:val="28"/>
        </w:rPr>
        <w:t xml:space="preserve"> </w:t>
      </w:r>
      <w:proofErr w:type="spellStart"/>
      <w:r w:rsidRPr="00DA5853">
        <w:rPr>
          <w:color w:val="auto"/>
          <w:szCs w:val="28"/>
        </w:rPr>
        <w:t>outcomes</w:t>
      </w:r>
      <w:proofErr w:type="spellEnd"/>
      <w:r w:rsidRPr="00DA5853">
        <w:rPr>
          <w:color w:val="auto"/>
          <w:szCs w:val="28"/>
        </w:rPr>
        <w:t xml:space="preserve"> es ofrecer una aplica</w:t>
      </w:r>
      <w:r w:rsidR="00277D59" w:rsidRPr="00DA5853">
        <w:rPr>
          <w:color w:val="auto"/>
          <w:szCs w:val="28"/>
        </w:rPr>
        <w:t>ción que mejore la comunicación entre el ingeniero y el área del hospital que solicito dicho servicio,</w:t>
      </w:r>
      <w:r w:rsidRPr="00DA5853">
        <w:rPr>
          <w:color w:val="auto"/>
          <w:szCs w:val="28"/>
        </w:rPr>
        <w:t xml:space="preserve"> en la cual el usuario pueda interactuar y a la vez este ayude al objetivo previamente mencionado.</w:t>
      </w:r>
      <w:r w:rsidR="00277D59" w:rsidRPr="00DA5853">
        <w:rPr>
          <w:color w:val="auto"/>
          <w:szCs w:val="28"/>
        </w:rPr>
        <w:t xml:space="preserve"> Asimismo, nuestro objetivo es reducir la cantidad de retrasos a la vez que agilizamos la documentación y elaboración de reportes, todo esto mientras mejoramos la e</w:t>
      </w:r>
      <w:r w:rsidR="00CD5D2C" w:rsidRPr="00DA5853">
        <w:rPr>
          <w:color w:val="auto"/>
          <w:szCs w:val="28"/>
        </w:rPr>
        <w:t>ficiencia del proceso de mantenimiento</w:t>
      </w:r>
      <w:bookmarkEnd w:id="4712"/>
      <w:bookmarkEnd w:id="4713"/>
    </w:p>
    <w:p w14:paraId="185B40BE" w14:textId="7D34AB52" w:rsidR="0019219E" w:rsidRPr="00DA5853" w:rsidRDefault="00947D8B" w:rsidP="00A52486">
      <w:pPr>
        <w:rPr>
          <w:color w:val="auto"/>
          <w:szCs w:val="28"/>
        </w:rPr>
      </w:pPr>
      <w:bookmarkStart w:id="4714" w:name="_Toc25222974"/>
      <w:bookmarkStart w:id="4715" w:name="_Toc25223405"/>
      <w:proofErr w:type="gramStart"/>
      <w:r w:rsidRPr="00DA5853">
        <w:rPr>
          <w:color w:val="auto"/>
          <w:szCs w:val="28"/>
        </w:rPr>
        <w:t>Además</w:t>
      </w:r>
      <w:proofErr w:type="gramEnd"/>
      <w:r w:rsidRPr="00DA5853">
        <w:rPr>
          <w:color w:val="auto"/>
          <w:szCs w:val="28"/>
        </w:rPr>
        <w:t xml:space="preserve"> si dich</w:t>
      </w:r>
      <w:r w:rsidR="00277D59" w:rsidRPr="00DA5853">
        <w:rPr>
          <w:color w:val="auto"/>
          <w:szCs w:val="28"/>
        </w:rPr>
        <w:t>a</w:t>
      </w:r>
      <w:r w:rsidRPr="00DA5853">
        <w:rPr>
          <w:color w:val="auto"/>
          <w:szCs w:val="28"/>
        </w:rPr>
        <w:t xml:space="preserve"> aplica</w:t>
      </w:r>
      <w:r w:rsidR="00277D59" w:rsidRPr="00DA5853">
        <w:rPr>
          <w:color w:val="auto"/>
          <w:szCs w:val="28"/>
        </w:rPr>
        <w:t>ción</w:t>
      </w:r>
      <w:r w:rsidRPr="00DA5853">
        <w:rPr>
          <w:color w:val="auto"/>
          <w:szCs w:val="28"/>
        </w:rPr>
        <w:t xml:space="preserve"> presenta un correcto funcionamiento en la primera </w:t>
      </w:r>
      <w:r w:rsidR="00277D59" w:rsidRPr="00DA5853">
        <w:rPr>
          <w:color w:val="auto"/>
          <w:szCs w:val="28"/>
        </w:rPr>
        <w:t>entidad</w:t>
      </w:r>
      <w:r w:rsidRPr="00DA5853">
        <w:rPr>
          <w:color w:val="auto"/>
          <w:szCs w:val="28"/>
        </w:rPr>
        <w:t xml:space="preserve"> a la que se le ofrecerá </w:t>
      </w:r>
      <w:proofErr w:type="spellStart"/>
      <w:r w:rsidRPr="00DA5853">
        <w:rPr>
          <w:color w:val="auto"/>
          <w:szCs w:val="28"/>
        </w:rPr>
        <w:t>My</w:t>
      </w:r>
      <w:proofErr w:type="spellEnd"/>
      <w:r w:rsidRPr="00DA5853">
        <w:rPr>
          <w:color w:val="auto"/>
          <w:szCs w:val="28"/>
        </w:rPr>
        <w:t xml:space="preserve">-E se espera que con el tiempo otras empresas se decanten por </w:t>
      </w:r>
      <w:proofErr w:type="spellStart"/>
      <w:r w:rsidRPr="00DA5853">
        <w:rPr>
          <w:color w:val="auto"/>
          <w:szCs w:val="28"/>
        </w:rPr>
        <w:t>My</w:t>
      </w:r>
      <w:proofErr w:type="spellEnd"/>
      <w:r w:rsidRPr="00DA5853">
        <w:rPr>
          <w:color w:val="auto"/>
          <w:szCs w:val="28"/>
        </w:rPr>
        <w:t xml:space="preserve">-E y requieran nuestro servicio ciertamente con la campaña de marketing a realizar gracias a los estudios realizados y al éxito que tendrá </w:t>
      </w:r>
      <w:proofErr w:type="spellStart"/>
      <w:r w:rsidRPr="00DA5853">
        <w:rPr>
          <w:color w:val="auto"/>
          <w:szCs w:val="28"/>
        </w:rPr>
        <w:t>My</w:t>
      </w:r>
      <w:proofErr w:type="spellEnd"/>
      <w:r w:rsidRPr="00DA5853">
        <w:rPr>
          <w:color w:val="auto"/>
          <w:szCs w:val="28"/>
        </w:rPr>
        <w:t>-E en el campo laboral.</w:t>
      </w:r>
      <w:bookmarkEnd w:id="4714"/>
      <w:bookmarkEnd w:id="4715"/>
    </w:p>
    <w:p w14:paraId="3526F13B" w14:textId="253645E7" w:rsidR="00BB244A" w:rsidRDefault="00947D8B" w:rsidP="00A52486">
      <w:pPr>
        <w:rPr>
          <w:color w:val="auto"/>
          <w:szCs w:val="28"/>
        </w:rPr>
      </w:pPr>
      <w:bookmarkStart w:id="4716" w:name="_Toc25222975"/>
      <w:bookmarkStart w:id="4717" w:name="_Toc25223406"/>
      <w:r w:rsidRPr="00DA5853">
        <w:rPr>
          <w:color w:val="auto"/>
          <w:szCs w:val="28"/>
        </w:rPr>
        <w:t xml:space="preserve">Uno de los principales riesgos a los que se enfrenta </w:t>
      </w:r>
      <w:proofErr w:type="spellStart"/>
      <w:r w:rsidRPr="00DA5853">
        <w:rPr>
          <w:color w:val="auto"/>
          <w:szCs w:val="28"/>
        </w:rPr>
        <w:t>My</w:t>
      </w:r>
      <w:proofErr w:type="spellEnd"/>
      <w:r w:rsidRPr="00DA5853">
        <w:rPr>
          <w:color w:val="auto"/>
          <w:szCs w:val="28"/>
        </w:rPr>
        <w:t xml:space="preserve">-E son las diversas formas de modificar la ubicación en la que se encuentra el ingeniero y si es que el dispositivo móvil en la que se dispondrá a instalar </w:t>
      </w:r>
      <w:proofErr w:type="spellStart"/>
      <w:r w:rsidRPr="00DA5853">
        <w:rPr>
          <w:color w:val="auto"/>
          <w:szCs w:val="28"/>
        </w:rPr>
        <w:t>My</w:t>
      </w:r>
      <w:proofErr w:type="spellEnd"/>
      <w:r w:rsidRPr="00DA5853">
        <w:rPr>
          <w:color w:val="auto"/>
          <w:szCs w:val="28"/>
        </w:rPr>
        <w:t xml:space="preserve">-E no cuenta con el software requerido para su instalación. Dichos problemas podrían encontrar solución en que </w:t>
      </w:r>
      <w:proofErr w:type="spellStart"/>
      <w:r w:rsidRPr="00DA5853">
        <w:rPr>
          <w:color w:val="auto"/>
          <w:szCs w:val="28"/>
        </w:rPr>
        <w:t>My</w:t>
      </w:r>
      <w:proofErr w:type="spellEnd"/>
      <w:r w:rsidRPr="00DA5853">
        <w:rPr>
          <w:color w:val="auto"/>
          <w:szCs w:val="28"/>
        </w:rPr>
        <w:t>-E no se pueda ejecutar en dispositivos los cuales tienen acceso a super usuario y que en las condiciones de contrato entre Astra y la empresa se especifique el software necesario para que la aplicación pueda ejecutarse correctamente.</w:t>
      </w:r>
      <w:bookmarkEnd w:id="4716"/>
      <w:bookmarkEnd w:id="4717"/>
    </w:p>
    <w:p w14:paraId="2E246FBB" w14:textId="1A0A5438" w:rsidR="006C46C4" w:rsidRDefault="006C46C4">
      <w:pPr>
        <w:spacing w:after="200"/>
        <w:rPr>
          <w:color w:val="auto"/>
          <w:szCs w:val="28"/>
        </w:rPr>
      </w:pPr>
      <w:r>
        <w:rPr>
          <w:color w:val="auto"/>
          <w:szCs w:val="28"/>
        </w:rPr>
        <w:br w:type="page"/>
      </w:r>
    </w:p>
    <w:p w14:paraId="37A1C29F" w14:textId="77777777" w:rsidR="00947D8B" w:rsidRPr="00771BA0" w:rsidRDefault="00947D8B" w:rsidP="00771BA0">
      <w:pPr>
        <w:pStyle w:val="Ttulo2"/>
        <w:rPr>
          <w:rFonts w:ascii="Zizou Slab Bold" w:hAnsi="Zizou Slab Bold"/>
          <w:color w:val="auto"/>
          <w:lang w:val="en-US"/>
        </w:rPr>
      </w:pPr>
      <w:bookmarkStart w:id="4718" w:name="_Toc25247118"/>
      <w:bookmarkStart w:id="4719" w:name="_Toc25309787"/>
      <w:r w:rsidRPr="00771BA0">
        <w:rPr>
          <w:rFonts w:ascii="Zizou Slab Bold" w:hAnsi="Zizou Slab Bold"/>
          <w:color w:val="auto"/>
          <w:lang w:val="en-US"/>
        </w:rPr>
        <w:lastRenderedPageBreak/>
        <w:t>Lean UX Hypothesis</w:t>
      </w:r>
      <w:bookmarkEnd w:id="4718"/>
      <w:bookmarkEnd w:id="4719"/>
    </w:p>
    <w:p w14:paraId="3BFDCD0A" w14:textId="7BED2E47" w:rsidR="00E12CF5" w:rsidRPr="00DA5853" w:rsidRDefault="00E12CF5" w:rsidP="00A52486">
      <w:pPr>
        <w:rPr>
          <w:b/>
          <w:bCs/>
          <w:color w:val="auto"/>
          <w:sz w:val="32"/>
          <w:szCs w:val="32"/>
          <w:lang w:val="en-US"/>
        </w:rPr>
      </w:pPr>
      <w:bookmarkStart w:id="4720" w:name="_Toc25222976"/>
      <w:bookmarkStart w:id="4721" w:name="_Toc25223407"/>
      <w:r w:rsidRPr="00DA5853">
        <w:rPr>
          <w:b/>
          <w:bCs/>
          <w:color w:val="auto"/>
          <w:sz w:val="32"/>
          <w:szCs w:val="32"/>
          <w:lang w:val="en-US"/>
        </w:rPr>
        <w:t>Business outcomes:</w:t>
      </w:r>
      <w:bookmarkEnd w:id="4720"/>
      <w:bookmarkEnd w:id="4721"/>
    </w:p>
    <w:p w14:paraId="12AFC583" w14:textId="1D6B5FA3" w:rsidR="00E12CF5" w:rsidRPr="00DA5853" w:rsidRDefault="00E12CF5" w:rsidP="00A52486">
      <w:pPr>
        <w:rPr>
          <w:color w:val="auto"/>
          <w:szCs w:val="28"/>
        </w:rPr>
      </w:pPr>
      <w:bookmarkStart w:id="4722" w:name="_Toc25222977"/>
      <w:bookmarkStart w:id="4723" w:name="_Toc25223408"/>
      <w:r w:rsidRPr="00DA5853">
        <w:rPr>
          <w:color w:val="auto"/>
          <w:szCs w:val="28"/>
        </w:rPr>
        <w:t xml:space="preserve">- </w:t>
      </w:r>
      <w:r w:rsidR="00A91DE9" w:rsidRPr="00DA5853">
        <w:rPr>
          <w:color w:val="auto"/>
          <w:szCs w:val="28"/>
        </w:rPr>
        <w:t>Creemos que nuestro</w:t>
      </w:r>
      <w:r w:rsidRPr="00DA5853">
        <w:rPr>
          <w:color w:val="auto"/>
          <w:szCs w:val="28"/>
        </w:rPr>
        <w:t xml:space="preserve"> producto va a ser una nueva forma directiva de realizar los procesos en el trámite del ingeniero.</w:t>
      </w:r>
      <w:bookmarkEnd w:id="4722"/>
      <w:bookmarkEnd w:id="4723"/>
    </w:p>
    <w:p w14:paraId="7C38F400" w14:textId="55345192" w:rsidR="00E12CF5" w:rsidRPr="00DA5853" w:rsidRDefault="00E12CF5" w:rsidP="00A52486">
      <w:pPr>
        <w:rPr>
          <w:color w:val="auto"/>
          <w:szCs w:val="28"/>
        </w:rPr>
      </w:pPr>
      <w:bookmarkStart w:id="4724" w:name="_Toc25222978"/>
      <w:bookmarkStart w:id="4725" w:name="_Toc25223409"/>
      <w:r w:rsidRPr="00DA5853">
        <w:rPr>
          <w:color w:val="auto"/>
          <w:szCs w:val="28"/>
        </w:rPr>
        <w:t xml:space="preserve">- </w:t>
      </w:r>
      <w:r w:rsidR="00A91DE9" w:rsidRPr="00DA5853">
        <w:rPr>
          <w:color w:val="auto"/>
          <w:szCs w:val="28"/>
        </w:rPr>
        <w:t>Creemos que s</w:t>
      </w:r>
      <w:r w:rsidRPr="00DA5853">
        <w:rPr>
          <w:color w:val="auto"/>
          <w:szCs w:val="28"/>
        </w:rPr>
        <w:t>e logrará agilizar la documentación y elaboración de reportes.</w:t>
      </w:r>
      <w:bookmarkEnd w:id="4724"/>
      <w:bookmarkEnd w:id="4725"/>
    </w:p>
    <w:p w14:paraId="2FF593CB" w14:textId="34BBFB58" w:rsidR="00E12CF5" w:rsidRPr="00DA5853" w:rsidRDefault="00E12CF5" w:rsidP="00A52486">
      <w:pPr>
        <w:rPr>
          <w:color w:val="auto"/>
          <w:szCs w:val="28"/>
        </w:rPr>
      </w:pPr>
      <w:bookmarkStart w:id="4726" w:name="_Toc25222979"/>
      <w:bookmarkStart w:id="4727" w:name="_Toc25223410"/>
      <w:r w:rsidRPr="00DA5853">
        <w:rPr>
          <w:color w:val="auto"/>
          <w:szCs w:val="28"/>
        </w:rPr>
        <w:t xml:space="preserve">- </w:t>
      </w:r>
      <w:r w:rsidR="00A91DE9" w:rsidRPr="00DA5853">
        <w:rPr>
          <w:color w:val="auto"/>
          <w:szCs w:val="28"/>
        </w:rPr>
        <w:t xml:space="preserve"> Pensamos que nuestro</w:t>
      </w:r>
      <w:r w:rsidRPr="00DA5853">
        <w:rPr>
          <w:color w:val="auto"/>
          <w:szCs w:val="28"/>
        </w:rPr>
        <w:t xml:space="preserve"> producto reducirá la cantidad de retrasos y mejorará la eficiencia del proceso de mantenimientos.</w:t>
      </w:r>
      <w:bookmarkEnd w:id="4726"/>
      <w:bookmarkEnd w:id="4727"/>
    </w:p>
    <w:p w14:paraId="087C47A7" w14:textId="26212DCC" w:rsidR="00E12CF5" w:rsidRPr="00DA5853" w:rsidRDefault="00E12CF5" w:rsidP="00A52486">
      <w:pPr>
        <w:rPr>
          <w:color w:val="auto"/>
          <w:szCs w:val="28"/>
        </w:rPr>
      </w:pPr>
      <w:bookmarkStart w:id="4728" w:name="_Toc25222980"/>
      <w:bookmarkStart w:id="4729" w:name="_Toc25223411"/>
      <w:r w:rsidRPr="00DA5853">
        <w:rPr>
          <w:color w:val="auto"/>
          <w:szCs w:val="28"/>
        </w:rPr>
        <w:t xml:space="preserve">- </w:t>
      </w:r>
      <w:r w:rsidR="00A91DE9" w:rsidRPr="00DA5853">
        <w:rPr>
          <w:color w:val="auto"/>
          <w:szCs w:val="28"/>
        </w:rPr>
        <w:t xml:space="preserve">Pensamos que </w:t>
      </w:r>
      <w:r w:rsidRPr="00DA5853">
        <w:rPr>
          <w:color w:val="auto"/>
          <w:szCs w:val="28"/>
        </w:rPr>
        <w:t>mejorará la comunicación entre el hospital y el ingeniero.</w:t>
      </w:r>
      <w:bookmarkEnd w:id="4728"/>
      <w:bookmarkEnd w:id="4729"/>
    </w:p>
    <w:p w14:paraId="22D5745D" w14:textId="76B7FCD8" w:rsidR="00E12CF5" w:rsidRPr="00DA5853" w:rsidRDefault="00E12CF5" w:rsidP="00A52486">
      <w:pPr>
        <w:rPr>
          <w:b/>
          <w:bCs/>
          <w:color w:val="auto"/>
          <w:sz w:val="32"/>
          <w:szCs w:val="32"/>
        </w:rPr>
      </w:pPr>
      <w:bookmarkStart w:id="4730" w:name="_Toc25222981"/>
      <w:bookmarkStart w:id="4731" w:name="_Toc25223412"/>
      <w:proofErr w:type="spellStart"/>
      <w:r w:rsidRPr="00DA5853">
        <w:rPr>
          <w:b/>
          <w:bCs/>
          <w:color w:val="auto"/>
          <w:sz w:val="32"/>
          <w:szCs w:val="32"/>
        </w:rPr>
        <w:t>User</w:t>
      </w:r>
      <w:proofErr w:type="spellEnd"/>
      <w:r w:rsidRPr="00DA5853">
        <w:rPr>
          <w:b/>
          <w:bCs/>
          <w:color w:val="auto"/>
          <w:sz w:val="32"/>
          <w:szCs w:val="32"/>
        </w:rPr>
        <w:t>:</w:t>
      </w:r>
      <w:bookmarkEnd w:id="4730"/>
      <w:bookmarkEnd w:id="4731"/>
    </w:p>
    <w:p w14:paraId="71DDCB14" w14:textId="5F0BBB1C" w:rsidR="00E12CF5" w:rsidRPr="00DA5853" w:rsidRDefault="00E12CF5" w:rsidP="00A52486">
      <w:pPr>
        <w:rPr>
          <w:color w:val="auto"/>
          <w:szCs w:val="28"/>
        </w:rPr>
      </w:pPr>
      <w:bookmarkStart w:id="4732" w:name="_Toc25222982"/>
      <w:bookmarkStart w:id="4733" w:name="_Toc25223413"/>
      <w:r w:rsidRPr="00DA5853">
        <w:rPr>
          <w:color w:val="auto"/>
          <w:szCs w:val="28"/>
        </w:rPr>
        <w:t xml:space="preserve">- </w:t>
      </w:r>
      <w:r w:rsidR="00D634D2" w:rsidRPr="00DA5853">
        <w:rPr>
          <w:color w:val="auto"/>
          <w:szCs w:val="28"/>
        </w:rPr>
        <w:t xml:space="preserve">Pensamos que el </w:t>
      </w:r>
      <w:r w:rsidRPr="00DA5853">
        <w:rPr>
          <w:color w:val="auto"/>
          <w:szCs w:val="28"/>
        </w:rPr>
        <w:t>ingeniero usará la aplicación, ya que desea reducir los tiempos de espera y mejorar la comunicación con el hospital.</w:t>
      </w:r>
      <w:bookmarkEnd w:id="4732"/>
      <w:bookmarkEnd w:id="4733"/>
    </w:p>
    <w:p w14:paraId="64C4C06A" w14:textId="774257A0" w:rsidR="00E12CF5" w:rsidRPr="00DA5853" w:rsidRDefault="00E12CF5" w:rsidP="00A52486">
      <w:pPr>
        <w:rPr>
          <w:color w:val="auto"/>
          <w:szCs w:val="28"/>
        </w:rPr>
      </w:pPr>
      <w:bookmarkStart w:id="4734" w:name="_Toc25222983"/>
      <w:bookmarkStart w:id="4735" w:name="_Toc25223414"/>
      <w:r w:rsidRPr="00DA5853">
        <w:rPr>
          <w:color w:val="auto"/>
          <w:szCs w:val="28"/>
        </w:rPr>
        <w:t xml:space="preserve">- </w:t>
      </w:r>
      <w:r w:rsidR="00D634D2" w:rsidRPr="00DA5853">
        <w:rPr>
          <w:color w:val="auto"/>
          <w:szCs w:val="28"/>
        </w:rPr>
        <w:t>Creemos que el</w:t>
      </w:r>
      <w:r w:rsidRPr="00DA5853">
        <w:rPr>
          <w:color w:val="auto"/>
          <w:szCs w:val="28"/>
        </w:rPr>
        <w:t xml:space="preserve"> encargado del área del hospital que solicitó al ingeniero usará la aplicación, ya que desea saber el tiempo de llegada aproximado, su ubicación, y tener una comunicación directa con el ingeniero.</w:t>
      </w:r>
      <w:bookmarkEnd w:id="4734"/>
      <w:bookmarkEnd w:id="4735"/>
      <w:r w:rsidRPr="00DA5853">
        <w:rPr>
          <w:color w:val="auto"/>
          <w:szCs w:val="28"/>
        </w:rPr>
        <w:t xml:space="preserve"> </w:t>
      </w:r>
    </w:p>
    <w:p w14:paraId="5B9E521E" w14:textId="50409FD9" w:rsidR="00E12CF5" w:rsidRPr="00DA5853" w:rsidRDefault="00E12CF5" w:rsidP="00A52486">
      <w:pPr>
        <w:rPr>
          <w:color w:val="auto"/>
          <w:szCs w:val="28"/>
        </w:rPr>
      </w:pPr>
      <w:bookmarkStart w:id="4736" w:name="_Toc25222984"/>
      <w:bookmarkStart w:id="4737" w:name="_Toc25223415"/>
      <w:r w:rsidRPr="00DA5853">
        <w:rPr>
          <w:color w:val="auto"/>
          <w:szCs w:val="28"/>
        </w:rPr>
        <w:t xml:space="preserve">- </w:t>
      </w:r>
      <w:r w:rsidR="00D634D2" w:rsidRPr="00DA5853">
        <w:rPr>
          <w:color w:val="auto"/>
          <w:szCs w:val="28"/>
        </w:rPr>
        <w:t>Pensamos que el</w:t>
      </w:r>
      <w:r w:rsidRPr="00DA5853">
        <w:rPr>
          <w:color w:val="auto"/>
          <w:szCs w:val="28"/>
        </w:rPr>
        <w:t xml:space="preserve"> gerente podrá ver un análisis sobre todos los ingenieros que han trabajado en el mes.</w:t>
      </w:r>
      <w:bookmarkEnd w:id="4736"/>
      <w:bookmarkEnd w:id="4737"/>
    </w:p>
    <w:p w14:paraId="63C1431B" w14:textId="5C0B7D80" w:rsidR="00E12CF5" w:rsidRPr="00DA5853" w:rsidRDefault="00E12CF5" w:rsidP="00A52486">
      <w:pPr>
        <w:rPr>
          <w:color w:val="auto"/>
          <w:sz w:val="32"/>
          <w:szCs w:val="32"/>
        </w:rPr>
      </w:pPr>
      <w:bookmarkStart w:id="4738" w:name="_Toc25222985"/>
      <w:bookmarkStart w:id="4739" w:name="_Toc25223416"/>
      <w:proofErr w:type="spellStart"/>
      <w:r w:rsidRPr="00DA5853">
        <w:rPr>
          <w:b/>
          <w:bCs/>
          <w:color w:val="auto"/>
          <w:sz w:val="32"/>
          <w:szCs w:val="32"/>
        </w:rPr>
        <w:t>User</w:t>
      </w:r>
      <w:proofErr w:type="spellEnd"/>
      <w:r w:rsidRPr="00DA5853">
        <w:rPr>
          <w:b/>
          <w:bCs/>
          <w:color w:val="auto"/>
          <w:sz w:val="32"/>
          <w:szCs w:val="32"/>
        </w:rPr>
        <w:t xml:space="preserve"> </w:t>
      </w:r>
      <w:proofErr w:type="spellStart"/>
      <w:r w:rsidRPr="00DA5853">
        <w:rPr>
          <w:b/>
          <w:bCs/>
          <w:color w:val="auto"/>
          <w:sz w:val="32"/>
          <w:szCs w:val="32"/>
        </w:rPr>
        <w:t>outcomes</w:t>
      </w:r>
      <w:proofErr w:type="spellEnd"/>
      <w:r w:rsidRPr="00DA5853">
        <w:rPr>
          <w:b/>
          <w:bCs/>
          <w:color w:val="auto"/>
          <w:sz w:val="32"/>
          <w:szCs w:val="32"/>
        </w:rPr>
        <w:t>:</w:t>
      </w:r>
      <w:bookmarkEnd w:id="4738"/>
      <w:bookmarkEnd w:id="4739"/>
    </w:p>
    <w:p w14:paraId="08384678" w14:textId="56EFC4FB" w:rsidR="00E12CF5" w:rsidRPr="00DA5853" w:rsidRDefault="00E12CF5" w:rsidP="00A52486">
      <w:pPr>
        <w:rPr>
          <w:color w:val="auto"/>
          <w:szCs w:val="28"/>
        </w:rPr>
      </w:pPr>
      <w:bookmarkStart w:id="4740" w:name="_Toc25222986"/>
      <w:bookmarkStart w:id="4741" w:name="_Toc25223417"/>
      <w:r w:rsidRPr="00DA5853">
        <w:rPr>
          <w:color w:val="auto"/>
          <w:szCs w:val="28"/>
        </w:rPr>
        <w:t>- E</w:t>
      </w:r>
      <w:r w:rsidR="00D634D2" w:rsidRPr="00DA5853">
        <w:rPr>
          <w:color w:val="auto"/>
          <w:szCs w:val="28"/>
        </w:rPr>
        <w:t>l</w:t>
      </w:r>
      <w:r w:rsidRPr="00DA5853">
        <w:rPr>
          <w:color w:val="auto"/>
          <w:szCs w:val="28"/>
        </w:rPr>
        <w:t xml:space="preserve"> ingeniero tendrá incentivos para poder hacer su trabajo de una manera eficiente y efectiva.</w:t>
      </w:r>
      <w:bookmarkEnd w:id="4740"/>
      <w:bookmarkEnd w:id="4741"/>
    </w:p>
    <w:p w14:paraId="71F40D08" w14:textId="243E18FE" w:rsidR="00E12CF5" w:rsidRPr="00DA5853" w:rsidRDefault="00E12CF5" w:rsidP="00A52486">
      <w:pPr>
        <w:rPr>
          <w:color w:val="auto"/>
          <w:szCs w:val="28"/>
        </w:rPr>
      </w:pPr>
      <w:bookmarkStart w:id="4742" w:name="_Toc25222987"/>
      <w:bookmarkStart w:id="4743" w:name="_Toc25223418"/>
      <w:r w:rsidRPr="00DA5853">
        <w:rPr>
          <w:color w:val="auto"/>
          <w:szCs w:val="28"/>
        </w:rPr>
        <w:t>- El ingeniero va a estar protegido ante alguna circunstancia de peligro, la cual se puede presentar debido a que se carga con diversos instrumentos de alto valor.</w:t>
      </w:r>
      <w:bookmarkEnd w:id="4742"/>
      <w:bookmarkEnd w:id="4743"/>
    </w:p>
    <w:p w14:paraId="63872567" w14:textId="7667B244" w:rsidR="00E12CF5" w:rsidRPr="00DA5853" w:rsidRDefault="00E12CF5" w:rsidP="00A52486">
      <w:pPr>
        <w:rPr>
          <w:color w:val="auto"/>
          <w:szCs w:val="28"/>
        </w:rPr>
      </w:pPr>
      <w:bookmarkStart w:id="4744" w:name="_Toc25222988"/>
      <w:bookmarkStart w:id="4745" w:name="_Toc25223419"/>
      <w:r w:rsidRPr="00DA5853">
        <w:rPr>
          <w:color w:val="auto"/>
          <w:szCs w:val="28"/>
        </w:rPr>
        <w:t xml:space="preserve">- </w:t>
      </w:r>
      <w:r w:rsidR="00D634D2" w:rsidRPr="00DA5853">
        <w:rPr>
          <w:color w:val="auto"/>
          <w:szCs w:val="28"/>
        </w:rPr>
        <w:t>El</w:t>
      </w:r>
      <w:r w:rsidRPr="00DA5853">
        <w:rPr>
          <w:color w:val="auto"/>
          <w:szCs w:val="28"/>
        </w:rPr>
        <w:t xml:space="preserve"> encargado del área del hospital que solicitó al ingeniero tendrá el equipo médico listo, ya que tiene la localización del ingeniero y el tiempo estimado de llegada.</w:t>
      </w:r>
      <w:bookmarkEnd w:id="4744"/>
      <w:bookmarkEnd w:id="4745"/>
    </w:p>
    <w:p w14:paraId="52B2D18F" w14:textId="737F8398" w:rsidR="00E12CF5" w:rsidRPr="00DA5853" w:rsidRDefault="00E12CF5" w:rsidP="00A52486">
      <w:pPr>
        <w:rPr>
          <w:b/>
          <w:bCs/>
          <w:color w:val="auto"/>
          <w:sz w:val="32"/>
          <w:szCs w:val="32"/>
        </w:rPr>
      </w:pPr>
      <w:bookmarkStart w:id="4746" w:name="_Toc25222989"/>
      <w:bookmarkStart w:id="4747" w:name="_Toc25223420"/>
      <w:proofErr w:type="spellStart"/>
      <w:r w:rsidRPr="00DA5853">
        <w:rPr>
          <w:b/>
          <w:bCs/>
          <w:color w:val="auto"/>
          <w:sz w:val="32"/>
          <w:szCs w:val="32"/>
        </w:rPr>
        <w:t>Features</w:t>
      </w:r>
      <w:proofErr w:type="spellEnd"/>
      <w:r w:rsidRPr="00DA5853">
        <w:rPr>
          <w:b/>
          <w:bCs/>
          <w:color w:val="auto"/>
          <w:sz w:val="32"/>
          <w:szCs w:val="32"/>
        </w:rPr>
        <w:t>:</w:t>
      </w:r>
      <w:bookmarkEnd w:id="4746"/>
      <w:bookmarkEnd w:id="4747"/>
    </w:p>
    <w:p w14:paraId="311E3F6E" w14:textId="7E4B233B" w:rsidR="00E12CF5" w:rsidRPr="00DA5853" w:rsidRDefault="00E12CF5" w:rsidP="00A52486">
      <w:pPr>
        <w:rPr>
          <w:color w:val="auto"/>
          <w:szCs w:val="28"/>
        </w:rPr>
      </w:pPr>
      <w:bookmarkStart w:id="4748" w:name="_Toc25222990"/>
      <w:bookmarkStart w:id="4749" w:name="_Toc25223421"/>
      <w:r w:rsidRPr="00DA5853">
        <w:rPr>
          <w:color w:val="auto"/>
          <w:szCs w:val="28"/>
        </w:rPr>
        <w:t>- Esta plataforma virtual va a permitir al encargado de vigilancia tener total control sobre el ingeniero.</w:t>
      </w:r>
      <w:bookmarkEnd w:id="4748"/>
      <w:bookmarkEnd w:id="4749"/>
    </w:p>
    <w:p w14:paraId="707428B0" w14:textId="69883F6A" w:rsidR="00E12CF5" w:rsidRPr="00DA5853" w:rsidRDefault="00E12CF5" w:rsidP="00A52486">
      <w:pPr>
        <w:rPr>
          <w:color w:val="auto"/>
          <w:szCs w:val="28"/>
        </w:rPr>
      </w:pPr>
      <w:bookmarkStart w:id="4750" w:name="_Toc25222991"/>
      <w:bookmarkStart w:id="4751" w:name="_Toc25223422"/>
      <w:r w:rsidRPr="00DA5853">
        <w:rPr>
          <w:color w:val="auto"/>
          <w:szCs w:val="28"/>
        </w:rPr>
        <w:lastRenderedPageBreak/>
        <w:t>- El proceso de la generación del informe se dará de una manera casi automática y computarizada.</w:t>
      </w:r>
      <w:bookmarkEnd w:id="4750"/>
      <w:bookmarkEnd w:id="4751"/>
    </w:p>
    <w:p w14:paraId="3349DDF3" w14:textId="4DD4DFA0" w:rsidR="00E12CF5" w:rsidRPr="00DA5853" w:rsidRDefault="00E12CF5" w:rsidP="00A52486">
      <w:pPr>
        <w:rPr>
          <w:color w:val="auto"/>
          <w:szCs w:val="28"/>
        </w:rPr>
      </w:pPr>
      <w:bookmarkStart w:id="4752" w:name="_Toc25222992"/>
      <w:bookmarkStart w:id="4753" w:name="_Toc25223423"/>
      <w:r w:rsidRPr="00DA5853">
        <w:rPr>
          <w:color w:val="auto"/>
          <w:szCs w:val="28"/>
        </w:rPr>
        <w:t xml:space="preserve">- El encargado de generar el informe tendrá un </w:t>
      </w:r>
      <w:proofErr w:type="spellStart"/>
      <w:r w:rsidRPr="00DA5853">
        <w:rPr>
          <w:color w:val="auto"/>
          <w:szCs w:val="28"/>
        </w:rPr>
        <w:t>feedback</w:t>
      </w:r>
      <w:proofErr w:type="spellEnd"/>
      <w:r w:rsidRPr="00DA5853">
        <w:rPr>
          <w:color w:val="auto"/>
          <w:szCs w:val="28"/>
        </w:rPr>
        <w:t xml:space="preserve"> rápido acerca del trabajo realizado.</w:t>
      </w:r>
      <w:bookmarkEnd w:id="4752"/>
      <w:bookmarkEnd w:id="4753"/>
    </w:p>
    <w:p w14:paraId="33D4906A" w14:textId="46AC0C1D" w:rsidR="00E12CF5" w:rsidRPr="00DA5853" w:rsidRDefault="00E12CF5" w:rsidP="00A52486">
      <w:pPr>
        <w:rPr>
          <w:color w:val="auto"/>
          <w:szCs w:val="28"/>
        </w:rPr>
      </w:pPr>
      <w:bookmarkStart w:id="4754" w:name="_Toc25222993"/>
      <w:bookmarkStart w:id="4755" w:name="_Toc25223424"/>
      <w:r w:rsidRPr="00DA5853">
        <w:rPr>
          <w:color w:val="auto"/>
          <w:szCs w:val="28"/>
        </w:rPr>
        <w:t>- El encargado del área del hospital que solicitó al ingeniero va a poder aprobar el trabajo hecho por el ingeniero y firmará la documentación. Además, podrá valorar el trabajo del ingeniero.</w:t>
      </w:r>
      <w:bookmarkEnd w:id="4754"/>
      <w:bookmarkEnd w:id="4755"/>
    </w:p>
    <w:p w14:paraId="077FE59F" w14:textId="5E93AFE1" w:rsidR="006C46C4" w:rsidRDefault="00E12CF5" w:rsidP="00A52486">
      <w:pPr>
        <w:rPr>
          <w:rFonts w:ascii="Times New Roman" w:hAnsi="Times New Roman"/>
          <w:color w:val="auto"/>
          <w:sz w:val="24"/>
          <w:szCs w:val="24"/>
        </w:rPr>
      </w:pPr>
      <w:bookmarkStart w:id="4756" w:name="_Toc25222994"/>
      <w:bookmarkStart w:id="4757" w:name="_Toc25223425"/>
      <w:r w:rsidRPr="00DA5853">
        <w:rPr>
          <w:color w:val="auto"/>
          <w:szCs w:val="28"/>
        </w:rPr>
        <w:t>- Se podrá almacenar las fechas en que los ingenieros deben realizar los mantenimientos</w:t>
      </w:r>
      <w:r w:rsidRPr="00A52486">
        <w:rPr>
          <w:rFonts w:ascii="Times New Roman" w:hAnsi="Times New Roman"/>
          <w:color w:val="auto"/>
          <w:sz w:val="24"/>
          <w:szCs w:val="24"/>
        </w:rPr>
        <w:t>.</w:t>
      </w:r>
      <w:bookmarkEnd w:id="4756"/>
      <w:bookmarkEnd w:id="4757"/>
    </w:p>
    <w:p w14:paraId="1938A444" w14:textId="0EA0C08B" w:rsidR="00947D8B" w:rsidRPr="00771BA0" w:rsidRDefault="006C46C4" w:rsidP="006C46C4">
      <w:pPr>
        <w:spacing w:after="200"/>
        <w:rPr>
          <w:rFonts w:ascii="Times New Roman" w:hAnsi="Times New Roman"/>
          <w:b/>
          <w:bCs/>
          <w:sz w:val="44"/>
          <w:szCs w:val="44"/>
        </w:rPr>
      </w:pPr>
      <w:r>
        <w:rPr>
          <w:rFonts w:ascii="Times New Roman" w:hAnsi="Times New Roman"/>
          <w:color w:val="auto"/>
          <w:sz w:val="24"/>
          <w:szCs w:val="24"/>
        </w:rPr>
        <w:br w:type="page"/>
      </w:r>
    </w:p>
    <w:p w14:paraId="55643061" w14:textId="54B0ACF0" w:rsidR="00947D8B" w:rsidRPr="00771BA0" w:rsidRDefault="00877774" w:rsidP="00DA5853">
      <w:pPr>
        <w:rPr>
          <w:rFonts w:ascii="Solano Gothic MVB  Light" w:hAnsi="Solano Gothic MVB  Light"/>
          <w:sz w:val="56"/>
          <w:szCs w:val="48"/>
        </w:rPr>
      </w:pPr>
      <w:r w:rsidRPr="00771BA0">
        <w:rPr>
          <w:rFonts w:ascii="Solano Gothic MVB  Light" w:hAnsi="Solano Gothic MVB  Light"/>
          <w:sz w:val="56"/>
          <w:szCs w:val="48"/>
        </w:rPr>
        <w:lastRenderedPageBreak/>
        <w:t>CAP</w:t>
      </w:r>
      <w:bookmarkStart w:id="4758" w:name="_Toc25222996"/>
      <w:bookmarkStart w:id="4759" w:name="_Toc25223427"/>
      <w:r w:rsidR="005423E0">
        <w:rPr>
          <w:noProof/>
          <w:lang w:eastAsia="es-PE"/>
        </w:rPr>
        <mc:AlternateContent>
          <mc:Choice Requires="wps">
            <w:drawing>
              <wp:anchor distT="0" distB="0" distL="114300" distR="114300" simplePos="0" relativeHeight="251670528" behindDoc="0" locked="0" layoutInCell="1" allowOverlap="1" wp14:anchorId="087103CD" wp14:editId="0D86EBC0">
                <wp:simplePos x="0" y="0"/>
                <wp:positionH relativeFrom="margin">
                  <wp:align>right</wp:align>
                </wp:positionH>
                <wp:positionV relativeFrom="paragraph">
                  <wp:posOffset>219659</wp:posOffset>
                </wp:positionV>
                <wp:extent cx="1273143" cy="1215342"/>
                <wp:effectExtent l="0" t="0" r="3810" b="4445"/>
                <wp:wrapNone/>
                <wp:docPr id="18"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1E81C" w14:textId="77777777" w:rsidR="00CD4489" w:rsidRPr="00D52776" w:rsidRDefault="00CD4489" w:rsidP="00947D8B">
                            <w:pPr>
                              <w:jc w:val="center"/>
                              <w:rPr>
                                <w:rFonts w:ascii="Solano Gothic MVB  Light" w:hAnsi="Solano Gothic MVB  Light"/>
                                <w:sz w:val="144"/>
                                <w:lang w:val="es-ES"/>
                              </w:rPr>
                            </w:pPr>
                            <w:r>
                              <w:rPr>
                                <w:rFonts w:ascii="Solano Gothic MVB  Light" w:hAnsi="Solano Gothic MVB  Light"/>
                                <w:sz w:val="144"/>
                                <w:lang w:val="es-ES"/>
                              </w:rPr>
                              <w:t>2</w:t>
                            </w:r>
                          </w:p>
                          <w:p w14:paraId="2982683E" w14:textId="77777777" w:rsidR="00CD4489" w:rsidRDefault="00CD4489"/>
                          <w:p w14:paraId="0AE5E5D9" w14:textId="77777777" w:rsidR="00CD4489" w:rsidRPr="00D52776" w:rsidRDefault="00CD4489" w:rsidP="00947D8B">
                            <w:pPr>
                              <w:jc w:val="center"/>
                              <w:rPr>
                                <w:rFonts w:ascii="Solano Gothic MVB  Light" w:hAnsi="Solano Gothic MVB  Light"/>
                                <w:sz w:val="144"/>
                                <w:lang w:val="es-ES"/>
                              </w:rPr>
                            </w:pPr>
                            <w:r>
                              <w:rPr>
                                <w:rFonts w:ascii="Solano Gothic MVB  Light" w:hAnsi="Solano Gothic MVB  Light"/>
                                <w:sz w:val="144"/>
                                <w:lang w:val="es-ES"/>
                              </w:rPr>
                              <w:t>2</w:t>
                            </w:r>
                          </w:p>
                          <w:p w14:paraId="30AF68B6" w14:textId="77777777" w:rsidR="00CD4489" w:rsidRDefault="00CD4489"/>
                          <w:p w14:paraId="75568D3B" w14:textId="77777777" w:rsidR="00CD4489" w:rsidRPr="00D52776" w:rsidRDefault="00CD4489" w:rsidP="00947D8B">
                            <w:pPr>
                              <w:jc w:val="center"/>
                              <w:rPr>
                                <w:rFonts w:ascii="Solano Gothic MVB  Light" w:hAnsi="Solano Gothic MVB  Light"/>
                                <w:sz w:val="144"/>
                                <w:lang w:val="es-ES"/>
                              </w:rPr>
                            </w:pPr>
                            <w:r>
                              <w:rPr>
                                <w:rFonts w:ascii="Solano Gothic MVB  Light" w:hAnsi="Solano Gothic MVB  Light"/>
                                <w:sz w:val="144"/>
                                <w:lang w:val="es-ES"/>
                              </w:rPr>
                              <w:t>2</w:t>
                            </w:r>
                          </w:p>
                          <w:p w14:paraId="147502ED" w14:textId="77777777" w:rsidR="00CD4489" w:rsidRDefault="00CD4489"/>
                          <w:p w14:paraId="0E456E32" w14:textId="77777777" w:rsidR="00CD4489" w:rsidRPr="00D52776" w:rsidRDefault="00CD4489" w:rsidP="00947D8B">
                            <w:pPr>
                              <w:jc w:val="center"/>
                              <w:rPr>
                                <w:rFonts w:ascii="Solano Gothic MVB  Light" w:hAnsi="Solano Gothic MVB  Light"/>
                                <w:sz w:val="144"/>
                                <w:lang w:val="es-ES"/>
                              </w:rPr>
                            </w:pPr>
                            <w:r>
                              <w:rPr>
                                <w:rFonts w:ascii="Solano Gothic MVB  Light" w:hAnsi="Solano Gothic MVB  Ligh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103CD" id="_x0000_s1034" style="position:absolute;margin-left:49.05pt;margin-top:17.3pt;width:100.25pt;height:95.7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" fillcolor="red" stroked="f" strokeweight="2pt">
                <v:textbox inset="2.5mm,.5mm,2.5mm,.5mm">
                  <w:txbxContent>
                    <w:p w14:paraId="6591E81C" w14:textId="77777777" w:rsidR="00CD4489" w:rsidRPr="00D52776" w:rsidRDefault="00CD4489" w:rsidP="00947D8B">
                      <w:pPr>
                        <w:jc w:val="center"/>
                        <w:rPr>
                          <w:rFonts w:ascii="Solano Gothic MVB  Light" w:hAnsi="Solano Gothic MVB  Light"/>
                          <w:sz w:val="144"/>
                          <w:lang w:val="es-ES"/>
                        </w:rPr>
                      </w:pPr>
                      <w:r>
                        <w:rPr>
                          <w:rFonts w:ascii="Solano Gothic MVB  Light" w:hAnsi="Solano Gothic MVB  Light"/>
                          <w:sz w:val="144"/>
                          <w:lang w:val="es-ES"/>
                        </w:rPr>
                        <w:t>2</w:t>
                      </w:r>
                    </w:p>
                    <w:p w14:paraId="2982683E" w14:textId="77777777" w:rsidR="00CD4489" w:rsidRDefault="00CD4489"/>
                    <w:p w14:paraId="0AE5E5D9" w14:textId="77777777" w:rsidR="00CD4489" w:rsidRPr="00D52776" w:rsidRDefault="00CD4489" w:rsidP="00947D8B">
                      <w:pPr>
                        <w:jc w:val="center"/>
                        <w:rPr>
                          <w:rFonts w:ascii="Solano Gothic MVB  Light" w:hAnsi="Solano Gothic MVB  Light"/>
                          <w:sz w:val="144"/>
                          <w:lang w:val="es-ES"/>
                        </w:rPr>
                      </w:pPr>
                      <w:r>
                        <w:rPr>
                          <w:rFonts w:ascii="Solano Gothic MVB  Light" w:hAnsi="Solano Gothic MVB  Light"/>
                          <w:sz w:val="144"/>
                          <w:lang w:val="es-ES"/>
                        </w:rPr>
                        <w:t>2</w:t>
                      </w:r>
                    </w:p>
                    <w:p w14:paraId="30AF68B6" w14:textId="77777777" w:rsidR="00CD4489" w:rsidRDefault="00CD4489"/>
                    <w:p w14:paraId="75568D3B" w14:textId="77777777" w:rsidR="00CD4489" w:rsidRPr="00D52776" w:rsidRDefault="00CD4489" w:rsidP="00947D8B">
                      <w:pPr>
                        <w:jc w:val="center"/>
                        <w:rPr>
                          <w:rFonts w:ascii="Solano Gothic MVB  Light" w:hAnsi="Solano Gothic MVB  Light"/>
                          <w:sz w:val="144"/>
                          <w:lang w:val="es-ES"/>
                        </w:rPr>
                      </w:pPr>
                      <w:r>
                        <w:rPr>
                          <w:rFonts w:ascii="Solano Gothic MVB  Light" w:hAnsi="Solano Gothic MVB  Light"/>
                          <w:sz w:val="144"/>
                          <w:lang w:val="es-ES"/>
                        </w:rPr>
                        <w:t>2</w:t>
                      </w:r>
                    </w:p>
                    <w:p w14:paraId="147502ED" w14:textId="77777777" w:rsidR="00CD4489" w:rsidRDefault="00CD4489"/>
                    <w:p w14:paraId="0E456E32" w14:textId="77777777" w:rsidR="00CD4489" w:rsidRPr="00D52776" w:rsidRDefault="00CD4489" w:rsidP="00947D8B">
                      <w:pPr>
                        <w:jc w:val="center"/>
                        <w:rPr>
                          <w:rFonts w:ascii="Solano Gothic MVB  Light" w:hAnsi="Solano Gothic MVB  Light"/>
                          <w:sz w:val="144"/>
                          <w:lang w:val="es-ES"/>
                        </w:rPr>
                      </w:pPr>
                      <w:r>
                        <w:rPr>
                          <w:rFonts w:ascii="Solano Gothic MVB  Light" w:hAnsi="Solano Gothic MVB  Light"/>
                          <w:sz w:val="144"/>
                          <w:lang w:val="es-ES"/>
                        </w:rPr>
                        <w:t>2</w:t>
                      </w:r>
                    </w:p>
                  </w:txbxContent>
                </v:textbox>
                <w10:wrap anchorx="margin"/>
              </v:rect>
            </w:pict>
          </mc:Fallback>
        </mc:AlternateContent>
      </w:r>
      <w:bookmarkEnd w:id="4758"/>
      <w:bookmarkEnd w:id="4759"/>
    </w:p>
    <w:p w14:paraId="6C2AE6DD" w14:textId="00195507" w:rsidR="00594AA0" w:rsidRPr="00771BA0" w:rsidRDefault="00705638" w:rsidP="00771BA0">
      <w:pPr>
        <w:pStyle w:val="Ttulo1"/>
        <w:rPr>
          <w:color w:val="auto"/>
        </w:rPr>
      </w:pPr>
      <w:bookmarkStart w:id="4760" w:name="_Toc25222997"/>
      <w:bookmarkStart w:id="4761" w:name="_Toc25247120"/>
      <w:bookmarkStart w:id="4762" w:name="_Toc25309788"/>
      <w:r w:rsidRPr="00771BA0">
        <w:rPr>
          <w:color w:val="auto"/>
        </w:rPr>
        <w:t>CHAPTER NEEDFINDING</w:t>
      </w:r>
      <w:bookmarkEnd w:id="4760"/>
      <w:bookmarkEnd w:id="4761"/>
      <w:bookmarkEnd w:id="4762"/>
    </w:p>
    <w:p w14:paraId="5830338A" w14:textId="77777777" w:rsidR="00947D8B" w:rsidRPr="00771BA0" w:rsidRDefault="00947D8B" w:rsidP="00771BA0">
      <w:pPr>
        <w:pStyle w:val="Ttulo2"/>
        <w:rPr>
          <w:rFonts w:ascii="Zizou Slab Bold" w:hAnsi="Zizou Slab Bold"/>
          <w:color w:val="auto"/>
        </w:rPr>
      </w:pPr>
      <w:bookmarkStart w:id="4763" w:name="_Toc25247121"/>
      <w:bookmarkStart w:id="4764" w:name="_Toc25309789"/>
      <w:r w:rsidRPr="00771BA0">
        <w:rPr>
          <w:rFonts w:ascii="Zizou Slab Bold" w:hAnsi="Zizou Slab Bold"/>
          <w:color w:val="auto"/>
        </w:rPr>
        <w:t>Segmento Objetivos</w:t>
      </w:r>
      <w:bookmarkEnd w:id="4763"/>
      <w:bookmarkEnd w:id="4764"/>
    </w:p>
    <w:p w14:paraId="4C361BDC" w14:textId="77777777" w:rsidR="00947D8B" w:rsidRPr="00DA5853" w:rsidRDefault="00947D8B" w:rsidP="00947D8B">
      <w:pPr>
        <w:pStyle w:val="Ttulo4"/>
        <w:rPr>
          <w:rFonts w:ascii="Zizou Slab Medium" w:eastAsiaTheme="minorEastAsia" w:hAnsi="Zizou Slab Medium"/>
          <w:b w:val="0"/>
          <w:color w:val="auto"/>
          <w:spacing w:val="0"/>
          <w:kern w:val="0"/>
          <w:sz w:val="32"/>
          <w:szCs w:val="32"/>
        </w:rPr>
      </w:pPr>
      <w:r w:rsidRPr="00DA5853">
        <w:rPr>
          <w:rFonts w:ascii="Zizou Slab Medium" w:eastAsiaTheme="minorEastAsia" w:hAnsi="Zizou Slab Medium"/>
          <w:b w:val="0"/>
          <w:color w:val="auto"/>
          <w:spacing w:val="0"/>
          <w:kern w:val="0"/>
          <w:sz w:val="32"/>
          <w:szCs w:val="32"/>
        </w:rPr>
        <w:t xml:space="preserve">El producto </w:t>
      </w:r>
      <w:proofErr w:type="spellStart"/>
      <w:r w:rsidRPr="00DA5853">
        <w:rPr>
          <w:rFonts w:ascii="Zizou Slab Medium" w:eastAsiaTheme="minorEastAsia" w:hAnsi="Zizou Slab Medium"/>
          <w:b w:val="0"/>
          <w:color w:val="auto"/>
          <w:spacing w:val="0"/>
          <w:kern w:val="0"/>
          <w:sz w:val="32"/>
          <w:szCs w:val="32"/>
        </w:rPr>
        <w:t>My</w:t>
      </w:r>
      <w:proofErr w:type="spellEnd"/>
      <w:r w:rsidRPr="00DA5853">
        <w:rPr>
          <w:rFonts w:ascii="Zizou Slab Medium" w:eastAsiaTheme="minorEastAsia" w:hAnsi="Zizou Slab Medium"/>
          <w:b w:val="0"/>
          <w:color w:val="auto"/>
          <w:spacing w:val="0"/>
          <w:kern w:val="0"/>
          <w:sz w:val="32"/>
          <w:szCs w:val="32"/>
        </w:rPr>
        <w:t>-E se enfoca específicamente a los siguientes segmentos previamente estudiados:</w:t>
      </w:r>
    </w:p>
    <w:p w14:paraId="1B27928F" w14:textId="6C4538A0" w:rsidR="00DD2E91" w:rsidRPr="00DA5853" w:rsidRDefault="00DD2E91" w:rsidP="00DD2E91">
      <w:pPr>
        <w:pStyle w:val="Ttulo4"/>
        <w:numPr>
          <w:ilvl w:val="0"/>
          <w:numId w:val="1"/>
        </w:numPr>
        <w:rPr>
          <w:rFonts w:ascii="Zizou Slab Medium" w:eastAsiaTheme="minorEastAsia" w:hAnsi="Zizou Slab Medium"/>
          <w:b w:val="0"/>
          <w:color w:val="auto"/>
          <w:spacing w:val="0"/>
          <w:kern w:val="0"/>
          <w:sz w:val="32"/>
          <w:szCs w:val="32"/>
        </w:rPr>
      </w:pPr>
      <w:r w:rsidRPr="00DA5853">
        <w:rPr>
          <w:rFonts w:ascii="Zizou Slab Medium" w:eastAsiaTheme="minorEastAsia" w:hAnsi="Zizou Slab Medium"/>
          <w:b w:val="0"/>
          <w:color w:val="auto"/>
          <w:spacing w:val="0"/>
          <w:kern w:val="0"/>
          <w:sz w:val="32"/>
          <w:szCs w:val="32"/>
        </w:rPr>
        <w:t>Administradores encargados del control, seguimiento y reporte de las actividades hechas por los ingenieros dedicados al mantenimiento de equipo médico.</w:t>
      </w:r>
    </w:p>
    <w:p w14:paraId="52D7A1E2" w14:textId="4D6447E9" w:rsidR="00947D8B" w:rsidRPr="00DA5853" w:rsidRDefault="00947D8B" w:rsidP="00947D8B">
      <w:pPr>
        <w:pStyle w:val="Ttulo4"/>
        <w:numPr>
          <w:ilvl w:val="0"/>
          <w:numId w:val="1"/>
        </w:numPr>
        <w:rPr>
          <w:rFonts w:ascii="Zizou Slab Medium" w:eastAsiaTheme="minorEastAsia" w:hAnsi="Zizou Slab Medium"/>
          <w:b w:val="0"/>
          <w:color w:val="auto"/>
          <w:spacing w:val="0"/>
          <w:kern w:val="0"/>
          <w:sz w:val="32"/>
          <w:szCs w:val="32"/>
        </w:rPr>
      </w:pPr>
      <w:r w:rsidRPr="00DA5853">
        <w:rPr>
          <w:rFonts w:ascii="Zizou Slab Medium" w:eastAsiaTheme="minorEastAsia" w:hAnsi="Zizou Slab Medium"/>
          <w:b w:val="0"/>
          <w:color w:val="auto"/>
          <w:spacing w:val="0"/>
          <w:kern w:val="0"/>
          <w:sz w:val="32"/>
          <w:szCs w:val="32"/>
        </w:rPr>
        <w:t>Ingenieros encargados de los mantenimientos de equipos médicos.</w:t>
      </w:r>
    </w:p>
    <w:p w14:paraId="496EF157" w14:textId="0921AD82" w:rsidR="00947D8B" w:rsidRPr="00DA5853" w:rsidRDefault="00947D8B" w:rsidP="00DD2E91">
      <w:pPr>
        <w:pStyle w:val="Ttulo4"/>
        <w:numPr>
          <w:ilvl w:val="0"/>
          <w:numId w:val="1"/>
        </w:numPr>
        <w:rPr>
          <w:rFonts w:ascii="Zizou Slab Medium" w:eastAsiaTheme="minorEastAsia" w:hAnsi="Zizou Slab Medium"/>
          <w:b w:val="0"/>
          <w:color w:val="auto"/>
          <w:spacing w:val="0"/>
          <w:kern w:val="0"/>
          <w:sz w:val="32"/>
          <w:szCs w:val="32"/>
        </w:rPr>
      </w:pPr>
      <w:r w:rsidRPr="00DA5853">
        <w:rPr>
          <w:rFonts w:ascii="Zizou Slab Medium" w:eastAsiaTheme="minorEastAsia" w:hAnsi="Zizou Slab Medium"/>
          <w:b w:val="0"/>
          <w:color w:val="auto"/>
          <w:spacing w:val="0"/>
          <w:kern w:val="0"/>
          <w:sz w:val="32"/>
          <w:szCs w:val="32"/>
        </w:rPr>
        <w:t xml:space="preserve">Clínicas/hospitales que requieran </w:t>
      </w:r>
      <w:r w:rsidR="007813F7" w:rsidRPr="00DA5853">
        <w:rPr>
          <w:rFonts w:ascii="Zizou Slab Medium" w:eastAsiaTheme="minorEastAsia" w:hAnsi="Zizou Slab Medium"/>
          <w:b w:val="0"/>
          <w:color w:val="auto"/>
          <w:spacing w:val="0"/>
          <w:kern w:val="0"/>
          <w:sz w:val="32"/>
          <w:szCs w:val="32"/>
        </w:rPr>
        <w:t>los mantenimientos</w:t>
      </w:r>
      <w:r w:rsidRPr="00DA5853">
        <w:rPr>
          <w:rFonts w:ascii="Zizou Slab Medium" w:eastAsiaTheme="minorEastAsia" w:hAnsi="Zizou Slab Medium"/>
          <w:b w:val="0"/>
          <w:color w:val="auto"/>
          <w:spacing w:val="0"/>
          <w:kern w:val="0"/>
          <w:sz w:val="32"/>
          <w:szCs w:val="32"/>
        </w:rPr>
        <w:t xml:space="preserve"> de sus equipos médicos.</w:t>
      </w:r>
    </w:p>
    <w:p w14:paraId="6C0A0035" w14:textId="77777777" w:rsidR="00A52486" w:rsidRPr="00A60488" w:rsidRDefault="00A52486" w:rsidP="00A52486">
      <w:pPr>
        <w:pStyle w:val="Ttulo4"/>
        <w:ind w:left="720"/>
        <w:rPr>
          <w:rFonts w:ascii="Zizou Slab Medium" w:eastAsiaTheme="minorEastAsia" w:hAnsi="Zizou Slab Medium"/>
          <w:b w:val="0"/>
          <w:color w:val="auto"/>
          <w:spacing w:val="0"/>
          <w:kern w:val="0"/>
          <w:sz w:val="24"/>
          <w:szCs w:val="24"/>
        </w:rPr>
      </w:pPr>
    </w:p>
    <w:p w14:paraId="0A594635" w14:textId="77777777" w:rsidR="00A52486" w:rsidRPr="00771BA0" w:rsidRDefault="00947D8B" w:rsidP="00771BA0">
      <w:pPr>
        <w:pStyle w:val="Ttulo2"/>
        <w:rPr>
          <w:rFonts w:ascii="Zizou Slab Bold" w:hAnsi="Zizou Slab Bold"/>
          <w:color w:val="auto"/>
        </w:rPr>
      </w:pPr>
      <w:bookmarkStart w:id="4765" w:name="_Toc25247122"/>
      <w:bookmarkStart w:id="4766" w:name="_Toc25309790"/>
      <w:r w:rsidRPr="00771BA0">
        <w:rPr>
          <w:rFonts w:ascii="Zizou Slab Bold" w:hAnsi="Zizou Slab Bold"/>
          <w:color w:val="auto"/>
        </w:rPr>
        <w:t>Competidores</w:t>
      </w:r>
      <w:bookmarkEnd w:id="4765"/>
      <w:bookmarkEnd w:id="4766"/>
    </w:p>
    <w:p w14:paraId="2ECE02D1" w14:textId="03C3ADF7" w:rsidR="00A0424B" w:rsidRPr="00DA5853" w:rsidRDefault="00947D8B" w:rsidP="00DA5853">
      <w:pPr>
        <w:rPr>
          <w:rFonts w:ascii="Zizou Slab Medium" w:eastAsia="Times New Roman" w:hAnsi="Zizou Slab Medium"/>
          <w:color w:val="auto"/>
          <w:szCs w:val="28"/>
        </w:rPr>
      </w:pPr>
      <w:r w:rsidRPr="00DA5853">
        <w:rPr>
          <w:rFonts w:ascii="Zizou Slab Medium" w:hAnsi="Zizou Slab Medium"/>
          <w:color w:val="auto"/>
          <w:szCs w:val="28"/>
        </w:rPr>
        <w:t>Tras el estudio previamente realizado para identificar los próximos competidores no se reconoció ningún competidor directo; no obstante, se pudo identificar dos compet</w:t>
      </w:r>
      <w:r w:rsidR="00A52486" w:rsidRPr="00DA5853">
        <w:rPr>
          <w:rFonts w:ascii="Zizou Slab Medium" w:hAnsi="Zizou Slab Medium"/>
          <w:color w:val="auto"/>
          <w:szCs w:val="28"/>
        </w:rPr>
        <w:t>idores indirectos los cuales se presentarán</w:t>
      </w:r>
      <w:r w:rsidRPr="00DA5853">
        <w:rPr>
          <w:rFonts w:ascii="Zizou Slab Medium" w:hAnsi="Zizou Slab Medium"/>
          <w:color w:val="auto"/>
          <w:szCs w:val="28"/>
        </w:rPr>
        <w:t xml:space="preserve"> a continuación:</w:t>
      </w:r>
    </w:p>
    <w:tbl>
      <w:tblPr>
        <w:tblStyle w:val="Tablaconcuadrcula"/>
        <w:tblW w:w="0" w:type="auto"/>
        <w:tblInd w:w="-5" w:type="dxa"/>
        <w:tblLook w:val="04A0" w:firstRow="1" w:lastRow="0" w:firstColumn="1" w:lastColumn="0" w:noHBand="0" w:noVBand="1"/>
      </w:tblPr>
      <w:tblGrid>
        <w:gridCol w:w="1724"/>
        <w:gridCol w:w="3864"/>
        <w:gridCol w:w="4343"/>
      </w:tblGrid>
      <w:tr w:rsidR="00B363A6" w:rsidRPr="00A60488" w14:paraId="743DAE40" w14:textId="77777777" w:rsidTr="00A60488">
        <w:trPr>
          <w:trHeight w:val="2090"/>
        </w:trPr>
        <w:tc>
          <w:tcPr>
            <w:tcW w:w="1710" w:type="dxa"/>
          </w:tcPr>
          <w:p w14:paraId="447CFC0C" w14:textId="77777777" w:rsidR="00B363A6" w:rsidRPr="00DA5853" w:rsidRDefault="00B363A6" w:rsidP="00EF05E2">
            <w:pPr>
              <w:pStyle w:val="Ttulo4"/>
              <w:outlineLvl w:val="3"/>
              <w:rPr>
                <w:rFonts w:ascii="Zizou Slab Medium" w:eastAsiaTheme="minorEastAsia" w:hAnsi="Zizou Slab Medium"/>
                <w:b w:val="0"/>
                <w:color w:val="auto"/>
                <w:spacing w:val="0"/>
                <w:kern w:val="0"/>
                <w:sz w:val="28"/>
                <w:szCs w:val="28"/>
              </w:rPr>
            </w:pPr>
          </w:p>
        </w:tc>
        <w:tc>
          <w:tcPr>
            <w:tcW w:w="3870" w:type="dxa"/>
          </w:tcPr>
          <w:p w14:paraId="09DE2444" w14:textId="52BD759C" w:rsidR="00B363A6" w:rsidRPr="00DA5853" w:rsidRDefault="00A0424B" w:rsidP="00EF05E2">
            <w:pPr>
              <w:pStyle w:val="Ttulo4"/>
              <w:outlineLvl w:val="3"/>
              <w:rPr>
                <w:rFonts w:ascii="Zizou Slab Medium" w:eastAsiaTheme="minorEastAsia" w:hAnsi="Zizou Slab Medium"/>
                <w:b w:val="0"/>
                <w:color w:val="auto"/>
                <w:spacing w:val="0"/>
                <w:kern w:val="0"/>
                <w:sz w:val="28"/>
                <w:szCs w:val="28"/>
              </w:rPr>
            </w:pPr>
            <w:r w:rsidRPr="00DA5853">
              <w:rPr>
                <w:rFonts w:ascii="Zizou Slab Medium" w:hAnsi="Zizou Slab Medium"/>
                <w:noProof/>
                <w:sz w:val="28"/>
                <w:szCs w:val="28"/>
                <w:lang w:eastAsia="es-PE"/>
              </w:rPr>
              <w:drawing>
                <wp:anchor distT="0" distB="0" distL="114300" distR="114300" simplePos="0" relativeHeight="251677696" behindDoc="0" locked="0" layoutInCell="1" allowOverlap="1" wp14:anchorId="5CA093E5" wp14:editId="27746E66">
                  <wp:simplePos x="0" y="0"/>
                  <wp:positionH relativeFrom="column">
                    <wp:posOffset>617129</wp:posOffset>
                  </wp:positionH>
                  <wp:positionV relativeFrom="paragraph">
                    <wp:posOffset>517343</wp:posOffset>
                  </wp:positionV>
                  <wp:extent cx="785132" cy="78513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t-facebook-568be8def5a86a09cedeb21b8f24cb208e86515a552bd07d856c7d5dfc6a23d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5132" cy="785132"/>
                          </a:xfrm>
                          <a:prstGeom prst="rect">
                            <a:avLst/>
                          </a:prstGeom>
                        </pic:spPr>
                      </pic:pic>
                    </a:graphicData>
                  </a:graphic>
                  <wp14:sizeRelH relativeFrom="page">
                    <wp14:pctWidth>0</wp14:pctWidth>
                  </wp14:sizeRelH>
                  <wp14:sizeRelV relativeFrom="page">
                    <wp14:pctHeight>0</wp14:pctHeight>
                  </wp14:sizeRelV>
                </wp:anchor>
              </w:drawing>
            </w:r>
            <w:r w:rsidRPr="00DA5853">
              <w:rPr>
                <w:rFonts w:ascii="Zizou Slab Medium" w:eastAsiaTheme="minorEastAsia" w:hAnsi="Zizou Slab Medium"/>
                <w:b w:val="0"/>
                <w:color w:val="auto"/>
                <w:spacing w:val="0"/>
                <w:kern w:val="0"/>
                <w:sz w:val="28"/>
                <w:szCs w:val="28"/>
              </w:rPr>
              <w:t>WeTransfer (Competidor indirecto)</w:t>
            </w:r>
          </w:p>
        </w:tc>
        <w:tc>
          <w:tcPr>
            <w:tcW w:w="4351" w:type="dxa"/>
          </w:tcPr>
          <w:p w14:paraId="5E96038C" w14:textId="77777777" w:rsidR="00B363A6" w:rsidRPr="00DA5853" w:rsidRDefault="00A0424B" w:rsidP="00EF05E2">
            <w:pPr>
              <w:pStyle w:val="Ttulo4"/>
              <w:outlineLvl w:val="3"/>
              <w:rPr>
                <w:rFonts w:ascii="Zizou Slab Medium" w:eastAsiaTheme="minorEastAsia" w:hAnsi="Zizou Slab Medium"/>
                <w:b w:val="0"/>
                <w:color w:val="auto"/>
                <w:spacing w:val="0"/>
                <w:kern w:val="0"/>
                <w:sz w:val="28"/>
                <w:szCs w:val="28"/>
              </w:rPr>
            </w:pPr>
            <w:proofErr w:type="spellStart"/>
            <w:r w:rsidRPr="00DA5853">
              <w:rPr>
                <w:rFonts w:ascii="Zizou Slab Medium" w:eastAsiaTheme="minorEastAsia" w:hAnsi="Zizou Slab Medium"/>
                <w:b w:val="0"/>
                <w:color w:val="auto"/>
                <w:spacing w:val="0"/>
                <w:kern w:val="0"/>
                <w:sz w:val="28"/>
                <w:szCs w:val="28"/>
              </w:rPr>
              <w:t>Glympse</w:t>
            </w:r>
            <w:proofErr w:type="spellEnd"/>
            <w:r w:rsidRPr="00DA5853">
              <w:rPr>
                <w:rFonts w:ascii="Zizou Slab Medium" w:eastAsiaTheme="minorEastAsia" w:hAnsi="Zizou Slab Medium"/>
                <w:b w:val="0"/>
                <w:color w:val="auto"/>
                <w:spacing w:val="0"/>
                <w:kern w:val="0"/>
                <w:sz w:val="28"/>
                <w:szCs w:val="28"/>
              </w:rPr>
              <w:t xml:space="preserve"> (Competidor indirecto)</w:t>
            </w:r>
          </w:p>
          <w:p w14:paraId="6F01016C" w14:textId="0FDE6DA4" w:rsidR="00A0424B" w:rsidRPr="00DA5853" w:rsidRDefault="00A0424B" w:rsidP="00EF05E2">
            <w:pPr>
              <w:pStyle w:val="Ttulo4"/>
              <w:outlineLvl w:val="3"/>
              <w:rPr>
                <w:rFonts w:ascii="Zizou Slab Medium" w:eastAsiaTheme="minorEastAsia" w:hAnsi="Zizou Slab Medium"/>
                <w:b w:val="0"/>
                <w:color w:val="auto"/>
                <w:spacing w:val="0"/>
                <w:kern w:val="0"/>
                <w:sz w:val="28"/>
                <w:szCs w:val="28"/>
              </w:rPr>
            </w:pPr>
            <w:r w:rsidRPr="00DA5853">
              <w:rPr>
                <w:rFonts w:ascii="Zizou Slab Medium" w:hAnsi="Zizou Slab Medium"/>
                <w:noProof/>
                <w:sz w:val="28"/>
                <w:szCs w:val="28"/>
                <w:lang w:eastAsia="es-PE"/>
              </w:rPr>
              <w:drawing>
                <wp:anchor distT="0" distB="0" distL="114300" distR="114300" simplePos="0" relativeHeight="251675648" behindDoc="0" locked="0" layoutInCell="1" allowOverlap="1" wp14:anchorId="70179B8C" wp14:editId="40287C7F">
                  <wp:simplePos x="0" y="0"/>
                  <wp:positionH relativeFrom="column">
                    <wp:posOffset>425450</wp:posOffset>
                  </wp:positionH>
                  <wp:positionV relativeFrom="paragraph">
                    <wp:posOffset>68580</wp:posOffset>
                  </wp:positionV>
                  <wp:extent cx="1571625" cy="785813"/>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ympse_logo-300x150.png"/>
                          <pic:cNvPicPr/>
                        </pic:nvPicPr>
                        <pic:blipFill>
                          <a:blip r:embed="rId11">
                            <a:extLst>
                              <a:ext uri="{28A0092B-C50C-407E-A947-70E740481C1C}">
                                <a14:useLocalDpi xmlns:a14="http://schemas.microsoft.com/office/drawing/2010/main" val="0"/>
                              </a:ext>
                            </a:extLst>
                          </a:blip>
                          <a:stretch>
                            <a:fillRect/>
                          </a:stretch>
                        </pic:blipFill>
                        <pic:spPr>
                          <a:xfrm>
                            <a:off x="0" y="0"/>
                            <a:ext cx="1571625" cy="785813"/>
                          </a:xfrm>
                          <a:prstGeom prst="rect">
                            <a:avLst/>
                          </a:prstGeom>
                        </pic:spPr>
                      </pic:pic>
                    </a:graphicData>
                  </a:graphic>
                  <wp14:sizeRelH relativeFrom="page">
                    <wp14:pctWidth>0</wp14:pctWidth>
                  </wp14:sizeRelH>
                  <wp14:sizeRelV relativeFrom="page">
                    <wp14:pctHeight>0</wp14:pctHeight>
                  </wp14:sizeRelV>
                </wp:anchor>
              </w:drawing>
            </w:r>
          </w:p>
          <w:p w14:paraId="2A21F841" w14:textId="26E3E53F" w:rsidR="00A0424B" w:rsidRPr="00DA5853" w:rsidRDefault="00A0424B" w:rsidP="00EF05E2">
            <w:pPr>
              <w:pStyle w:val="Ttulo4"/>
              <w:outlineLvl w:val="3"/>
              <w:rPr>
                <w:rFonts w:ascii="Zizou Slab Medium" w:eastAsiaTheme="minorEastAsia" w:hAnsi="Zizou Slab Medium"/>
                <w:b w:val="0"/>
                <w:color w:val="auto"/>
                <w:spacing w:val="0"/>
                <w:kern w:val="0"/>
                <w:sz w:val="28"/>
                <w:szCs w:val="28"/>
              </w:rPr>
            </w:pPr>
          </w:p>
        </w:tc>
      </w:tr>
      <w:tr w:rsidR="00B363A6" w:rsidRPr="00A60488" w14:paraId="534A7639" w14:textId="77777777" w:rsidTr="00B363A6">
        <w:tc>
          <w:tcPr>
            <w:tcW w:w="1710" w:type="dxa"/>
          </w:tcPr>
          <w:p w14:paraId="7D52C8E1" w14:textId="3C12E794" w:rsidR="00B363A6" w:rsidRPr="00DA5853" w:rsidRDefault="00B363A6" w:rsidP="00EF05E2">
            <w:pPr>
              <w:pStyle w:val="Ttulo4"/>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Descripción</w:t>
            </w:r>
          </w:p>
        </w:tc>
        <w:tc>
          <w:tcPr>
            <w:tcW w:w="3870" w:type="dxa"/>
          </w:tcPr>
          <w:p w14:paraId="6BF154D9" w14:textId="36CFAE34" w:rsidR="00B363A6" w:rsidRPr="00DA5853" w:rsidRDefault="00B363A6" w:rsidP="00EF05E2">
            <w:pPr>
              <w:pStyle w:val="Ttulo4"/>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Servicio dedicado al envió de archivos digitales por medio de correo electrónico o a través de que el usuario genere un enlace para comenzar a compartir el archivo.</w:t>
            </w:r>
          </w:p>
        </w:tc>
        <w:tc>
          <w:tcPr>
            <w:tcW w:w="4351" w:type="dxa"/>
          </w:tcPr>
          <w:p w14:paraId="24510571" w14:textId="4EF9DF2C" w:rsidR="00B363A6" w:rsidRPr="00DA5853" w:rsidRDefault="00B363A6" w:rsidP="00EF05E2">
            <w:pPr>
              <w:pStyle w:val="Ttulo4"/>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Servicio dedicado al monitoreo de la ubicación en tiempo real entre los usuarios en un tiempo determinado.</w:t>
            </w:r>
          </w:p>
        </w:tc>
      </w:tr>
      <w:tr w:rsidR="00B363A6" w:rsidRPr="00A60488" w14:paraId="5F963A32" w14:textId="77777777" w:rsidTr="00B363A6">
        <w:tc>
          <w:tcPr>
            <w:tcW w:w="1710" w:type="dxa"/>
          </w:tcPr>
          <w:p w14:paraId="6AA64F0F" w14:textId="05A5A843" w:rsidR="00B363A6" w:rsidRPr="00DA5853" w:rsidRDefault="00B363A6" w:rsidP="00EF05E2">
            <w:pPr>
              <w:pStyle w:val="Ttulo4"/>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Plataformas</w:t>
            </w:r>
          </w:p>
        </w:tc>
        <w:tc>
          <w:tcPr>
            <w:tcW w:w="3870" w:type="dxa"/>
          </w:tcPr>
          <w:p w14:paraId="0933D0F0" w14:textId="416AED86" w:rsidR="00B363A6" w:rsidRPr="00DA5853" w:rsidRDefault="00B363A6" w:rsidP="00B363A6">
            <w:pPr>
              <w:pStyle w:val="Ttulo4"/>
              <w:numPr>
                <w:ilvl w:val="0"/>
                <w:numId w:val="5"/>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PC</w:t>
            </w:r>
          </w:p>
        </w:tc>
        <w:tc>
          <w:tcPr>
            <w:tcW w:w="4351" w:type="dxa"/>
          </w:tcPr>
          <w:p w14:paraId="03614431" w14:textId="77777777" w:rsidR="00B363A6" w:rsidRPr="00DA5853" w:rsidRDefault="00B363A6" w:rsidP="00B363A6">
            <w:pPr>
              <w:pStyle w:val="Ttulo4"/>
              <w:numPr>
                <w:ilvl w:val="0"/>
                <w:numId w:val="5"/>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Android</w:t>
            </w:r>
          </w:p>
          <w:p w14:paraId="23E33C8A" w14:textId="4581ACB2" w:rsidR="00B363A6" w:rsidRPr="00DA5853" w:rsidRDefault="00B363A6" w:rsidP="00B363A6">
            <w:pPr>
              <w:pStyle w:val="Ttulo4"/>
              <w:numPr>
                <w:ilvl w:val="0"/>
                <w:numId w:val="5"/>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IOS</w:t>
            </w:r>
          </w:p>
        </w:tc>
      </w:tr>
      <w:tr w:rsidR="00B363A6" w:rsidRPr="00A60488" w14:paraId="1156A50D" w14:textId="77777777" w:rsidTr="00B363A6">
        <w:tc>
          <w:tcPr>
            <w:tcW w:w="1710" w:type="dxa"/>
          </w:tcPr>
          <w:p w14:paraId="2143759F" w14:textId="41D73017" w:rsidR="00B363A6" w:rsidRPr="00DA5853" w:rsidRDefault="00B363A6" w:rsidP="00EF05E2">
            <w:pPr>
              <w:pStyle w:val="Ttulo4"/>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Fortalezas</w:t>
            </w:r>
          </w:p>
        </w:tc>
        <w:tc>
          <w:tcPr>
            <w:tcW w:w="3870" w:type="dxa"/>
          </w:tcPr>
          <w:p w14:paraId="53B905ED" w14:textId="77777777" w:rsidR="00B363A6" w:rsidRPr="00DA5853" w:rsidRDefault="00B363A6" w:rsidP="00B363A6">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Innovador</w:t>
            </w:r>
          </w:p>
          <w:p w14:paraId="48074709" w14:textId="77777777" w:rsidR="00B363A6" w:rsidRPr="00DA5853" w:rsidRDefault="00B363A6" w:rsidP="00B363A6">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Accesible para todos (no es necesario tener una cuenta)</w:t>
            </w:r>
          </w:p>
          <w:p w14:paraId="4E11B7B6" w14:textId="77777777" w:rsidR="00B363A6" w:rsidRPr="00DA5853" w:rsidRDefault="00B363A6" w:rsidP="00B363A6">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Comparte de manera sencilla y efectiva los archivos</w:t>
            </w:r>
          </w:p>
          <w:p w14:paraId="4A04B9F2" w14:textId="77777777" w:rsidR="00B363A6" w:rsidRPr="00DA5853" w:rsidRDefault="00B363A6" w:rsidP="00B363A6">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Gratuito</w:t>
            </w:r>
          </w:p>
          <w:p w14:paraId="0843240D" w14:textId="77777777" w:rsidR="00B363A6" w:rsidRPr="00DA5853" w:rsidRDefault="00B363A6" w:rsidP="00B363A6">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Capacidad de hasta 2GB</w:t>
            </w:r>
          </w:p>
          <w:p w14:paraId="3DD64EFC" w14:textId="77777777" w:rsidR="00B363A6" w:rsidRPr="00DA5853" w:rsidRDefault="00B363A6" w:rsidP="00B363A6">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Rápido y sencillo</w:t>
            </w:r>
          </w:p>
          <w:p w14:paraId="340405FE" w14:textId="748986F2" w:rsidR="00B363A6" w:rsidRPr="00DA5853" w:rsidRDefault="00B363A6" w:rsidP="00B363A6">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10 años en el mercado</w:t>
            </w:r>
          </w:p>
        </w:tc>
        <w:tc>
          <w:tcPr>
            <w:tcW w:w="4351" w:type="dxa"/>
          </w:tcPr>
          <w:p w14:paraId="2FA3820B" w14:textId="64C75A91" w:rsidR="00B363A6" w:rsidRPr="00DA5853" w:rsidRDefault="00A0424B" w:rsidP="00A0424B">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Tiempo real</w:t>
            </w:r>
          </w:p>
          <w:p w14:paraId="34C94A2E" w14:textId="77777777" w:rsidR="00A0424B" w:rsidRPr="00DA5853" w:rsidRDefault="00A0424B" w:rsidP="00A0424B">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Accesible para todos (no es necesario tener una cuenta)</w:t>
            </w:r>
          </w:p>
          <w:p w14:paraId="06B50B26" w14:textId="77777777" w:rsidR="00A0424B" w:rsidRPr="00DA5853" w:rsidRDefault="00A0424B" w:rsidP="00A0424B">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Sencillo de usar</w:t>
            </w:r>
          </w:p>
          <w:p w14:paraId="458218EA" w14:textId="77777777" w:rsidR="00A0424B" w:rsidRPr="00DA5853" w:rsidRDefault="00A0424B" w:rsidP="00A0424B">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Innovador</w:t>
            </w:r>
          </w:p>
          <w:p w14:paraId="658EEE16" w14:textId="2C59F653" w:rsidR="00A0424B" w:rsidRPr="00DA5853" w:rsidRDefault="00A0424B" w:rsidP="00A0424B">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Comparte con contactos la ubicación</w:t>
            </w:r>
          </w:p>
          <w:p w14:paraId="6E839095" w14:textId="77777777" w:rsidR="00A0424B" w:rsidRPr="00DA5853" w:rsidRDefault="00A0424B" w:rsidP="00A0424B">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Calcula el tiempo de llegada aproximado</w:t>
            </w:r>
          </w:p>
          <w:p w14:paraId="1966A1B7" w14:textId="305D9B1D" w:rsidR="00A0424B" w:rsidRPr="00DA5853" w:rsidRDefault="00A0424B" w:rsidP="00A0424B">
            <w:pPr>
              <w:pStyle w:val="Ttulo4"/>
              <w:numPr>
                <w:ilvl w:val="0"/>
                <w:numId w:val="6"/>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 xml:space="preserve">Uso en grupo para poder mantener un destino común </w:t>
            </w:r>
          </w:p>
        </w:tc>
      </w:tr>
      <w:tr w:rsidR="00B363A6" w:rsidRPr="00A60488" w14:paraId="7E2BE191" w14:textId="77777777" w:rsidTr="00B363A6">
        <w:tc>
          <w:tcPr>
            <w:tcW w:w="1710" w:type="dxa"/>
          </w:tcPr>
          <w:p w14:paraId="4406A6B5" w14:textId="484E8D8E" w:rsidR="00B363A6" w:rsidRPr="00DA5853" w:rsidRDefault="00B363A6" w:rsidP="00EF05E2">
            <w:pPr>
              <w:pStyle w:val="Ttulo4"/>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lastRenderedPageBreak/>
              <w:t>Debilidades</w:t>
            </w:r>
          </w:p>
        </w:tc>
        <w:tc>
          <w:tcPr>
            <w:tcW w:w="3870" w:type="dxa"/>
          </w:tcPr>
          <w:p w14:paraId="1A666ABE" w14:textId="77777777" w:rsidR="00B363A6" w:rsidRPr="00DA5853" w:rsidRDefault="00B363A6" w:rsidP="00B363A6">
            <w:pPr>
              <w:pStyle w:val="Ttulo4"/>
              <w:numPr>
                <w:ilvl w:val="0"/>
                <w:numId w:val="7"/>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No te brinda seguridad</w:t>
            </w:r>
          </w:p>
          <w:p w14:paraId="70ECB7B8" w14:textId="77777777" w:rsidR="00B363A6" w:rsidRPr="00DA5853" w:rsidRDefault="00B363A6" w:rsidP="00B363A6">
            <w:pPr>
              <w:pStyle w:val="Ttulo4"/>
              <w:numPr>
                <w:ilvl w:val="0"/>
                <w:numId w:val="7"/>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 xml:space="preserve">Cualquiera puede enviar mensajes anónimos </w:t>
            </w:r>
          </w:p>
          <w:p w14:paraId="01EBF884" w14:textId="77777777" w:rsidR="00A0424B" w:rsidRPr="00DA5853" w:rsidRDefault="00A0424B" w:rsidP="00B363A6">
            <w:pPr>
              <w:pStyle w:val="Ttulo4"/>
              <w:numPr>
                <w:ilvl w:val="0"/>
                <w:numId w:val="7"/>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Solo está disponible para la plataforma de PC</w:t>
            </w:r>
          </w:p>
          <w:p w14:paraId="4E36566E" w14:textId="516ECC25" w:rsidR="00A0424B" w:rsidRPr="00DA5853" w:rsidRDefault="00A0424B" w:rsidP="00B363A6">
            <w:pPr>
              <w:pStyle w:val="Ttulo4"/>
              <w:numPr>
                <w:ilvl w:val="0"/>
                <w:numId w:val="7"/>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No existe un foro de consultas</w:t>
            </w:r>
          </w:p>
        </w:tc>
        <w:tc>
          <w:tcPr>
            <w:tcW w:w="4351" w:type="dxa"/>
          </w:tcPr>
          <w:p w14:paraId="34AC410B" w14:textId="554C7015" w:rsidR="00B363A6" w:rsidRPr="00DA5853" w:rsidRDefault="00A0424B" w:rsidP="00A0424B">
            <w:pPr>
              <w:pStyle w:val="Ttulo4"/>
              <w:numPr>
                <w:ilvl w:val="0"/>
                <w:numId w:val="7"/>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No disponible para todos los países</w:t>
            </w:r>
          </w:p>
          <w:p w14:paraId="21AD8C0B" w14:textId="77777777" w:rsidR="00A0424B" w:rsidRPr="00DA5853" w:rsidRDefault="00A0424B" w:rsidP="00A0424B">
            <w:pPr>
              <w:pStyle w:val="Ttulo4"/>
              <w:numPr>
                <w:ilvl w:val="0"/>
                <w:numId w:val="7"/>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Solo se encuentra disponible en ingles</w:t>
            </w:r>
          </w:p>
          <w:p w14:paraId="159E8A49" w14:textId="3818A5D6" w:rsidR="00A0424B" w:rsidRPr="00DA5853" w:rsidRDefault="00A0424B" w:rsidP="00A0424B">
            <w:pPr>
              <w:pStyle w:val="Ttulo4"/>
              <w:numPr>
                <w:ilvl w:val="0"/>
                <w:numId w:val="7"/>
              </w:numPr>
              <w:outlineLvl w:val="3"/>
              <w:rPr>
                <w:rFonts w:ascii="Zizou Slab Medium" w:eastAsiaTheme="minorEastAsia" w:hAnsi="Zizou Slab Medium"/>
                <w:b w:val="0"/>
                <w:color w:val="auto"/>
                <w:spacing w:val="0"/>
                <w:kern w:val="0"/>
                <w:sz w:val="28"/>
                <w:szCs w:val="28"/>
              </w:rPr>
            </w:pPr>
            <w:r w:rsidRPr="00DA5853">
              <w:rPr>
                <w:rFonts w:ascii="Zizou Slab Medium" w:eastAsiaTheme="minorEastAsia" w:hAnsi="Zizou Slab Medium"/>
                <w:b w:val="0"/>
                <w:color w:val="auto"/>
                <w:spacing w:val="0"/>
                <w:kern w:val="0"/>
                <w:sz w:val="28"/>
                <w:szCs w:val="28"/>
              </w:rPr>
              <w:t xml:space="preserve">Solo está disponible para teléfonos </w:t>
            </w:r>
            <w:r w:rsidR="00EC013D" w:rsidRPr="00DA5853">
              <w:rPr>
                <w:rFonts w:ascii="Zizou Slab Medium" w:eastAsiaTheme="minorEastAsia" w:hAnsi="Zizou Slab Medium"/>
                <w:b w:val="0"/>
                <w:color w:val="auto"/>
                <w:spacing w:val="0"/>
                <w:kern w:val="0"/>
                <w:sz w:val="28"/>
                <w:szCs w:val="28"/>
              </w:rPr>
              <w:t>móviles</w:t>
            </w:r>
          </w:p>
        </w:tc>
      </w:tr>
    </w:tbl>
    <w:p w14:paraId="3AEB4AC3" w14:textId="6F9FF5BA" w:rsidR="00A60488" w:rsidRPr="00DA5853" w:rsidRDefault="00A60488" w:rsidP="00947D8B">
      <w:pPr>
        <w:pStyle w:val="Ttulo4"/>
        <w:rPr>
          <w:rFonts w:eastAsiaTheme="minorEastAsia"/>
          <w:b w:val="0"/>
          <w:color w:val="auto"/>
          <w:spacing w:val="0"/>
          <w:kern w:val="0"/>
          <w:sz w:val="24"/>
          <w:szCs w:val="24"/>
        </w:rPr>
      </w:pPr>
    </w:p>
    <w:p w14:paraId="5BF85FDE" w14:textId="18A2978D" w:rsidR="006C46C4" w:rsidRDefault="006C46C4">
      <w:pPr>
        <w:spacing w:after="200"/>
      </w:pPr>
      <w:r>
        <w:br w:type="page"/>
      </w:r>
    </w:p>
    <w:p w14:paraId="2B6FDDCA" w14:textId="282ACB3C" w:rsidR="00363A80" w:rsidRPr="00771BA0" w:rsidRDefault="00BB244A" w:rsidP="00771BA0">
      <w:pPr>
        <w:pStyle w:val="Ttulo1"/>
        <w:rPr>
          <w:rFonts w:ascii="Zizou Slab Bold" w:hAnsi="Zizou Slab Bold"/>
          <w:color w:val="auto"/>
          <w:lang w:val="en-US"/>
        </w:rPr>
      </w:pPr>
      <w:bookmarkStart w:id="4767" w:name="_Toc25223001"/>
      <w:bookmarkStart w:id="4768" w:name="_Toc25247133"/>
      <w:bookmarkStart w:id="4769" w:name="_Toc25309791"/>
      <w:r w:rsidRPr="00771BA0">
        <w:rPr>
          <w:rFonts w:ascii="Zizou Slab Bold" w:hAnsi="Zizou Slab Bold"/>
          <w:noProof/>
          <w:color w:val="auto"/>
          <w:lang w:eastAsia="es-PE"/>
        </w:rPr>
        <w:lastRenderedPageBreak/>
        <mc:AlternateContent>
          <mc:Choice Requires="wps">
            <w:drawing>
              <wp:anchor distT="0" distB="0" distL="114300" distR="114300" simplePos="0" relativeHeight="251934720" behindDoc="0" locked="0" layoutInCell="1" allowOverlap="1" wp14:anchorId="6E78DA3E" wp14:editId="1F69CC99">
                <wp:simplePos x="0" y="0"/>
                <wp:positionH relativeFrom="margin">
                  <wp:posOffset>4869180</wp:posOffset>
                </wp:positionH>
                <wp:positionV relativeFrom="paragraph">
                  <wp:posOffset>48895</wp:posOffset>
                </wp:positionV>
                <wp:extent cx="1352550" cy="463550"/>
                <wp:effectExtent l="0" t="0" r="0" b="0"/>
                <wp:wrapSquare wrapText="bothSides"/>
                <wp:docPr id="58" name="Rectangle 15"/>
                <wp:cNvGraphicFramePr/>
                <a:graphic xmlns:a="http://schemas.openxmlformats.org/drawingml/2006/main">
                  <a:graphicData uri="http://schemas.microsoft.com/office/word/2010/wordprocessingShape">
                    <wps:wsp>
                      <wps:cNvSpPr/>
                      <wps:spPr>
                        <a:xfrm>
                          <a:off x="0" y="0"/>
                          <a:ext cx="1352550" cy="4635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058501" w14:textId="77777777" w:rsidR="00CD4489" w:rsidRPr="006C46C4" w:rsidRDefault="00CD4489"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12CC7924" w14:textId="77777777" w:rsidR="00CD4489" w:rsidRDefault="00CD4489"/>
                          <w:p w14:paraId="495024A2" w14:textId="77777777" w:rsidR="00CD4489" w:rsidRPr="00D52776" w:rsidRDefault="00CD4489"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229A2A6D" w14:textId="77777777" w:rsidR="00CD4489" w:rsidRDefault="00CD4489"/>
                          <w:p w14:paraId="36191704" w14:textId="6CD285C3" w:rsidR="00CD4489" w:rsidRPr="006C46C4" w:rsidRDefault="00CD4489"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7B94D183" w14:textId="77777777" w:rsidR="00CD4489" w:rsidRDefault="00CD4489"/>
                          <w:p w14:paraId="25947214" w14:textId="6CD285C3" w:rsidR="00CD4489" w:rsidRPr="00D52776" w:rsidRDefault="00CD4489"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8DA3E" id="_x0000_s1035" style="position:absolute;margin-left:383.4pt;margin-top:3.85pt;width:106.5pt;height:36.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" fillcolor="red" stroked="f" strokeweight="2pt">
                <v:textbox>
                  <w:txbxContent>
                    <w:p w14:paraId="74058501" w14:textId="77777777" w:rsidR="00CD4489" w:rsidRPr="006C46C4" w:rsidRDefault="00CD4489"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12CC7924" w14:textId="77777777" w:rsidR="00CD4489" w:rsidRDefault="00CD4489"/>
                    <w:p w14:paraId="495024A2" w14:textId="77777777" w:rsidR="00CD4489" w:rsidRPr="00D52776" w:rsidRDefault="00CD4489"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p w14:paraId="229A2A6D" w14:textId="77777777" w:rsidR="00CD4489" w:rsidRDefault="00CD4489"/>
                    <w:p w14:paraId="36191704" w14:textId="6CD285C3" w:rsidR="00CD4489" w:rsidRPr="006C46C4" w:rsidRDefault="00CD4489" w:rsidP="00705638">
                      <w:pPr>
                        <w:jc w:val="center"/>
                        <w:rPr>
                          <w:rFonts w:ascii="Solano Gothic MVB  Light" w:hAnsi="Solano Gothic MVB  Light"/>
                          <w:sz w:val="50"/>
                          <w:szCs w:val="48"/>
                          <w:lang w:val="es-ES"/>
                        </w:rPr>
                      </w:pPr>
                      <w:r w:rsidRPr="006C46C4">
                        <w:rPr>
                          <w:rFonts w:ascii="Solano Gothic MVB  Light" w:hAnsi="Solano Gothic MVB  Light"/>
                          <w:sz w:val="50"/>
                          <w:szCs w:val="48"/>
                          <w:lang w:val="es-ES"/>
                        </w:rPr>
                        <w:t>CHAPTER</w:t>
                      </w:r>
                    </w:p>
                    <w:p w14:paraId="7B94D183" w14:textId="77777777" w:rsidR="00CD4489" w:rsidRDefault="00CD4489"/>
                    <w:p w14:paraId="25947214" w14:textId="6CD285C3" w:rsidR="00CD4489" w:rsidRPr="00D52776" w:rsidRDefault="00CD4489" w:rsidP="00705638">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w10:wrap type="square" anchorx="margin"/>
              </v:rect>
            </w:pict>
          </mc:Fallback>
        </mc:AlternateContent>
      </w:r>
      <w:r w:rsidR="00705638" w:rsidRPr="00771BA0">
        <w:rPr>
          <w:rFonts w:ascii="Zizou Slab Bold" w:hAnsi="Zizou Slab Bold"/>
          <w:color w:val="auto"/>
          <w:lang w:val="en-US"/>
        </w:rPr>
        <w:t>CHAPTER REQUERIMENTS</w:t>
      </w:r>
      <w:bookmarkEnd w:id="4767"/>
      <w:bookmarkEnd w:id="4768"/>
      <w:bookmarkEnd w:id="4769"/>
    </w:p>
    <w:p w14:paraId="0A5B1DE9" w14:textId="4F8968A0" w:rsidR="00A23099" w:rsidRDefault="00A23099" w:rsidP="00A01EAB">
      <w:pPr>
        <w:rPr>
          <w:color w:val="auto"/>
          <w:sz w:val="36"/>
          <w:szCs w:val="36"/>
          <w:lang w:val="en-US"/>
        </w:rPr>
      </w:pPr>
      <w:r>
        <w:rPr>
          <w:noProof/>
          <w:lang w:eastAsia="es-PE"/>
        </w:rPr>
        <mc:AlternateContent>
          <mc:Choice Requires="wps">
            <w:drawing>
              <wp:anchor distT="0" distB="0" distL="114300" distR="114300" simplePos="0" relativeHeight="251694080" behindDoc="0" locked="0" layoutInCell="1" allowOverlap="1" wp14:anchorId="7EF11FD3" wp14:editId="4C25F262">
                <wp:simplePos x="0" y="0"/>
                <wp:positionH relativeFrom="margin">
                  <wp:posOffset>4929505</wp:posOffset>
                </wp:positionH>
                <wp:positionV relativeFrom="paragraph">
                  <wp:posOffset>5080</wp:posOffset>
                </wp:positionV>
                <wp:extent cx="1272540" cy="1214755"/>
                <wp:effectExtent l="0" t="0" r="3810" b="4445"/>
                <wp:wrapNone/>
                <wp:docPr id="31" name="Rectangle 13"/>
                <wp:cNvGraphicFramePr/>
                <a:graphic xmlns:a="http://schemas.openxmlformats.org/drawingml/2006/main">
                  <a:graphicData uri="http://schemas.microsoft.com/office/word/2010/wordprocessingShape">
                    <wps:wsp>
                      <wps:cNvSpPr/>
                      <wps:spPr>
                        <a:xfrm>
                          <a:off x="0" y="0"/>
                          <a:ext cx="1272540" cy="12147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0B06A" w14:textId="6CD285C3" w:rsidR="00CD4489" w:rsidRPr="00D52776" w:rsidRDefault="00CD4489" w:rsidP="005423E0">
                            <w:pPr>
                              <w:jc w:val="center"/>
                              <w:rPr>
                                <w:rFonts w:ascii="Solano Gothic MVB  Light" w:hAnsi="Solano Gothic MVB  Light"/>
                                <w:sz w:val="144"/>
                                <w:lang w:val="es-ES"/>
                              </w:rPr>
                            </w:pPr>
                            <w:r>
                              <w:rPr>
                                <w:rFonts w:ascii="Solano Gothic MVB  Light" w:hAnsi="Solano Gothic MVB  Light"/>
                                <w:sz w:val="144"/>
                                <w:lang w:val="es-ES"/>
                              </w:rPr>
                              <w:t>3</w:t>
                            </w:r>
                          </w:p>
                          <w:p w14:paraId="2A9CB245" w14:textId="77777777" w:rsidR="00CD4489" w:rsidRDefault="00CD4489"/>
                          <w:p w14:paraId="586FB9C9" w14:textId="77777777" w:rsidR="00CD4489" w:rsidRPr="00D52776" w:rsidRDefault="00CD4489" w:rsidP="005423E0">
                            <w:pPr>
                              <w:jc w:val="center"/>
                              <w:rPr>
                                <w:rFonts w:ascii="Solano Gothic MVB  Light" w:hAnsi="Solano Gothic MVB  Light"/>
                                <w:sz w:val="144"/>
                                <w:lang w:val="es-ES"/>
                              </w:rPr>
                            </w:pPr>
                            <w:r>
                              <w:rPr>
                                <w:rFonts w:ascii="Solano Gothic MVB  Light" w:hAnsi="Solano Gothic MVB  Light"/>
                                <w:sz w:val="144"/>
                                <w:lang w:val="es-ES"/>
                              </w:rPr>
                              <w:t>3</w:t>
                            </w:r>
                          </w:p>
                          <w:p w14:paraId="5137411D" w14:textId="77777777" w:rsidR="00CD4489" w:rsidRDefault="00CD4489"/>
                          <w:p w14:paraId="3C8451C6" w14:textId="77777777" w:rsidR="00CD4489" w:rsidRPr="00D52776" w:rsidRDefault="00CD4489" w:rsidP="005423E0">
                            <w:pPr>
                              <w:jc w:val="center"/>
                              <w:rPr>
                                <w:rFonts w:ascii="Solano Gothic MVB  Light" w:hAnsi="Solano Gothic MVB  Light"/>
                                <w:sz w:val="144"/>
                                <w:lang w:val="es-ES"/>
                              </w:rPr>
                            </w:pPr>
                            <w:r>
                              <w:rPr>
                                <w:rFonts w:ascii="Solano Gothic MVB  Light" w:hAnsi="Solano Gothic MVB  Light"/>
                                <w:sz w:val="144"/>
                                <w:lang w:val="es-ES"/>
                              </w:rPr>
                              <w:t>3</w:t>
                            </w:r>
                          </w:p>
                          <w:p w14:paraId="3B41FAB6" w14:textId="77777777" w:rsidR="00CD4489" w:rsidRDefault="00CD4489"/>
                          <w:p w14:paraId="39ED2916" w14:textId="3BC23CED" w:rsidR="00CD4489" w:rsidRPr="00D52776" w:rsidRDefault="00CD4489" w:rsidP="005423E0">
                            <w:pPr>
                              <w:jc w:val="center"/>
                              <w:rPr>
                                <w:rFonts w:ascii="Solano Gothic MVB  Light" w:hAnsi="Solano Gothic MVB  Light"/>
                                <w:sz w:val="144"/>
                                <w:lang w:val="es-ES"/>
                              </w:rPr>
                            </w:pPr>
                            <w:r>
                              <w:rPr>
                                <w:rFonts w:ascii="Solano Gothic MVB  Light" w:hAnsi="Solano Gothic MVB  Ligh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11FD3" id="_x0000_s1036" style="position:absolute;margin-left:388.15pt;margin-top:.4pt;width:100.2pt;height:95.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" fillcolor="red" stroked="f" strokeweight="2pt">
                <v:textbox inset="2.5mm,.5mm,2.5mm,.5mm">
                  <w:txbxContent>
                    <w:p w14:paraId="37A0B06A" w14:textId="6CD285C3" w:rsidR="00CD4489" w:rsidRPr="00D52776" w:rsidRDefault="00CD4489" w:rsidP="005423E0">
                      <w:pPr>
                        <w:jc w:val="center"/>
                        <w:rPr>
                          <w:rFonts w:ascii="Solano Gothic MVB  Light" w:hAnsi="Solano Gothic MVB  Light"/>
                          <w:sz w:val="144"/>
                          <w:lang w:val="es-ES"/>
                        </w:rPr>
                      </w:pPr>
                      <w:r>
                        <w:rPr>
                          <w:rFonts w:ascii="Solano Gothic MVB  Light" w:hAnsi="Solano Gothic MVB  Light"/>
                          <w:sz w:val="144"/>
                          <w:lang w:val="es-ES"/>
                        </w:rPr>
                        <w:t>3</w:t>
                      </w:r>
                    </w:p>
                    <w:p w14:paraId="2A9CB245" w14:textId="77777777" w:rsidR="00CD4489" w:rsidRDefault="00CD4489"/>
                    <w:p w14:paraId="586FB9C9" w14:textId="77777777" w:rsidR="00CD4489" w:rsidRPr="00D52776" w:rsidRDefault="00CD4489" w:rsidP="005423E0">
                      <w:pPr>
                        <w:jc w:val="center"/>
                        <w:rPr>
                          <w:rFonts w:ascii="Solano Gothic MVB  Light" w:hAnsi="Solano Gothic MVB  Light"/>
                          <w:sz w:val="144"/>
                          <w:lang w:val="es-ES"/>
                        </w:rPr>
                      </w:pPr>
                      <w:r>
                        <w:rPr>
                          <w:rFonts w:ascii="Solano Gothic MVB  Light" w:hAnsi="Solano Gothic MVB  Light"/>
                          <w:sz w:val="144"/>
                          <w:lang w:val="es-ES"/>
                        </w:rPr>
                        <w:t>3</w:t>
                      </w:r>
                    </w:p>
                    <w:p w14:paraId="5137411D" w14:textId="77777777" w:rsidR="00CD4489" w:rsidRDefault="00CD4489"/>
                    <w:p w14:paraId="3C8451C6" w14:textId="77777777" w:rsidR="00CD4489" w:rsidRPr="00D52776" w:rsidRDefault="00CD4489" w:rsidP="005423E0">
                      <w:pPr>
                        <w:jc w:val="center"/>
                        <w:rPr>
                          <w:rFonts w:ascii="Solano Gothic MVB  Light" w:hAnsi="Solano Gothic MVB  Light"/>
                          <w:sz w:val="144"/>
                          <w:lang w:val="es-ES"/>
                        </w:rPr>
                      </w:pPr>
                      <w:r>
                        <w:rPr>
                          <w:rFonts w:ascii="Solano Gothic MVB  Light" w:hAnsi="Solano Gothic MVB  Light"/>
                          <w:sz w:val="144"/>
                          <w:lang w:val="es-ES"/>
                        </w:rPr>
                        <w:t>3</w:t>
                      </w:r>
                    </w:p>
                    <w:p w14:paraId="3B41FAB6" w14:textId="77777777" w:rsidR="00CD4489" w:rsidRDefault="00CD4489"/>
                    <w:p w14:paraId="39ED2916" w14:textId="3BC23CED" w:rsidR="00CD4489" w:rsidRPr="00D52776" w:rsidRDefault="00CD4489" w:rsidP="005423E0">
                      <w:pPr>
                        <w:jc w:val="center"/>
                        <w:rPr>
                          <w:rFonts w:ascii="Solano Gothic MVB  Light" w:hAnsi="Solano Gothic MVB  Light"/>
                          <w:sz w:val="144"/>
                          <w:lang w:val="es-ES"/>
                        </w:rPr>
                      </w:pPr>
                      <w:r>
                        <w:rPr>
                          <w:rFonts w:ascii="Solano Gothic MVB  Light" w:hAnsi="Solano Gothic MVB  Light"/>
                          <w:sz w:val="144"/>
                          <w:lang w:val="es-ES"/>
                        </w:rPr>
                        <w:t>3</w:t>
                      </w:r>
                    </w:p>
                  </w:txbxContent>
                </v:textbox>
                <w10:wrap anchorx="margin"/>
              </v:rect>
            </w:pict>
          </mc:Fallback>
        </mc:AlternateContent>
      </w:r>
    </w:p>
    <w:p w14:paraId="64973774" w14:textId="3217A107" w:rsidR="00A23099" w:rsidRDefault="00A23099" w:rsidP="00A01EAB">
      <w:pPr>
        <w:rPr>
          <w:color w:val="auto"/>
          <w:sz w:val="36"/>
          <w:szCs w:val="36"/>
          <w:lang w:val="en-US"/>
        </w:rPr>
      </w:pPr>
    </w:p>
    <w:p w14:paraId="544F24A1" w14:textId="5DE68EE4" w:rsidR="00A01EAB" w:rsidRPr="005F2891" w:rsidRDefault="00A01EAB" w:rsidP="00A01EAB">
      <w:pPr>
        <w:rPr>
          <w:color w:val="auto"/>
          <w:sz w:val="36"/>
          <w:szCs w:val="36"/>
          <w:lang w:val="en-US"/>
        </w:rPr>
      </w:pPr>
    </w:p>
    <w:p w14:paraId="7D7FFBD1" w14:textId="77777777" w:rsidR="00832411" w:rsidRPr="00771BA0" w:rsidRDefault="00832411" w:rsidP="00771BA0">
      <w:pPr>
        <w:pStyle w:val="Ttulo2"/>
        <w:rPr>
          <w:rFonts w:ascii="Zizou Slab Bold" w:hAnsi="Zizou Slab Bold"/>
          <w:color w:val="auto"/>
          <w:lang w:val="en-US"/>
        </w:rPr>
      </w:pPr>
      <w:bookmarkStart w:id="4770" w:name="_Toc25247134"/>
      <w:bookmarkStart w:id="4771" w:name="_Toc25309792"/>
      <w:r w:rsidRPr="00771BA0">
        <w:rPr>
          <w:rFonts w:ascii="Zizou Slab Bold" w:hAnsi="Zizou Slab Bold"/>
          <w:color w:val="auto"/>
          <w:lang w:val="en-US"/>
        </w:rPr>
        <w:t xml:space="preserve">User Stories (with </w:t>
      </w:r>
      <w:proofErr w:type="spellStart"/>
      <w:proofErr w:type="gramStart"/>
      <w:r w:rsidRPr="00771BA0">
        <w:rPr>
          <w:rFonts w:ascii="Zizou Slab Bold" w:hAnsi="Zizou Slab Bold"/>
          <w:color w:val="auto"/>
          <w:lang w:val="en-US"/>
        </w:rPr>
        <w:t>ID,Description</w:t>
      </w:r>
      <w:proofErr w:type="gramEnd"/>
      <w:r w:rsidRPr="00771BA0">
        <w:rPr>
          <w:rFonts w:ascii="Zizou Slab Bold" w:hAnsi="Zizou Slab Bold"/>
          <w:color w:val="auto"/>
          <w:lang w:val="en-US"/>
        </w:rPr>
        <w:t>,Acceptance</w:t>
      </w:r>
      <w:proofErr w:type="spellEnd"/>
      <w:r w:rsidRPr="00771BA0">
        <w:rPr>
          <w:rFonts w:ascii="Zizou Slab Bold" w:hAnsi="Zizou Slab Bold"/>
          <w:color w:val="auto"/>
          <w:lang w:val="en-US"/>
        </w:rPr>
        <w:t xml:space="preserve"> criteria)</w:t>
      </w:r>
      <w:bookmarkEnd w:id="4770"/>
      <w:bookmarkEnd w:id="4771"/>
    </w:p>
    <w:p w14:paraId="7D45C5B6" w14:textId="77777777" w:rsidR="00832411" w:rsidRPr="00DA5853" w:rsidRDefault="00832411" w:rsidP="00832411">
      <w:pPr>
        <w:rPr>
          <w:b/>
          <w:color w:val="auto"/>
          <w:sz w:val="32"/>
          <w:szCs w:val="32"/>
        </w:rPr>
      </w:pPr>
      <w:bookmarkStart w:id="4772" w:name="_Toc25223003"/>
      <w:r w:rsidRPr="00DA5853">
        <w:rPr>
          <w:b/>
          <w:color w:val="auto"/>
          <w:sz w:val="32"/>
          <w:szCs w:val="32"/>
        </w:rPr>
        <w:t>Administrador:</w:t>
      </w:r>
      <w:bookmarkEnd w:id="4772"/>
    </w:p>
    <w:p w14:paraId="3E421604" w14:textId="1534406C" w:rsidR="00454FC4" w:rsidRPr="00BB244A" w:rsidRDefault="006C46C4" w:rsidP="00BB244A">
      <w:bookmarkStart w:id="4773" w:name="_Toc25223004"/>
      <w:r>
        <w:rPr>
          <w:rFonts w:ascii="Arial" w:hAnsi="Arial" w:cs="Arial"/>
          <w:noProof/>
          <w:color w:val="161718" w:themeColor="text1"/>
          <w:lang w:eastAsia="es-PE"/>
        </w:rPr>
        <w:lastRenderedPageBreak/>
        <mc:AlternateContent>
          <mc:Choice Requires="wpg">
            <w:drawing>
              <wp:anchor distT="0" distB="0" distL="114300" distR="114300" simplePos="0" relativeHeight="251771904" behindDoc="0" locked="0" layoutInCell="1" allowOverlap="1" wp14:anchorId="094730CF" wp14:editId="3E40E708">
                <wp:simplePos x="0" y="0"/>
                <wp:positionH relativeFrom="margin">
                  <wp:posOffset>125730</wp:posOffset>
                </wp:positionH>
                <wp:positionV relativeFrom="paragraph">
                  <wp:posOffset>1270</wp:posOffset>
                </wp:positionV>
                <wp:extent cx="6225540" cy="8639173"/>
                <wp:effectExtent l="0" t="0" r="22860" b="10160"/>
                <wp:wrapSquare wrapText="bothSides"/>
                <wp:docPr id="145" name="Grupo 145"/>
                <wp:cNvGraphicFramePr/>
                <a:graphic xmlns:a="http://schemas.openxmlformats.org/drawingml/2006/main">
                  <a:graphicData uri="http://schemas.microsoft.com/office/word/2010/wordprocessingGroup">
                    <wpg:wgp>
                      <wpg:cNvGrpSpPr/>
                      <wpg:grpSpPr>
                        <a:xfrm>
                          <a:off x="0" y="0"/>
                          <a:ext cx="6225540" cy="8639173"/>
                          <a:chOff x="0" y="0"/>
                          <a:chExt cx="6118649" cy="6813468"/>
                        </a:xfrm>
                      </wpg:grpSpPr>
                      <wpg:grpSp>
                        <wpg:cNvPr id="146" name="Group 13"/>
                        <wpg:cNvGrpSpPr/>
                        <wpg:grpSpPr>
                          <a:xfrm>
                            <a:off x="0" y="0"/>
                            <a:ext cx="6118649" cy="1776412"/>
                            <a:chOff x="0" y="0"/>
                            <a:chExt cx="6118649" cy="1067959"/>
                          </a:xfrm>
                        </wpg:grpSpPr>
                        <wps:wsp>
                          <wps:cNvPr id="147"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39851D41"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42C01271" w14:textId="77777777" w:rsidR="00CD4489" w:rsidRPr="002B188C" w:rsidRDefault="00CD4489" w:rsidP="00760CC3">
                                <w:pPr>
                                  <w:rPr>
                                    <w:rFonts w:ascii="Arial" w:hAnsi="Arial" w:cs="Arial"/>
                                  </w:rPr>
                                </w:pPr>
                              </w:p>
                              <w:p w14:paraId="5D904BFF" w14:textId="77777777" w:rsidR="00CD4489" w:rsidRDefault="00CD4489" w:rsidP="00760CC3">
                                <w:pPr>
                                  <w:rPr>
                                    <w:rFonts w:ascii="Arial" w:hAnsi="Arial" w:cs="Arial"/>
                                  </w:rPr>
                                </w:pPr>
                              </w:p>
                              <w:p w14:paraId="03C05267" w14:textId="77777777" w:rsidR="00CD4489" w:rsidRDefault="00CD4489"/>
                              <w:p w14:paraId="0425E7F4"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3D402766" w14:textId="77777777" w:rsidR="00CD4489" w:rsidRPr="002B188C" w:rsidRDefault="00CD4489" w:rsidP="00760CC3">
                                <w:pPr>
                                  <w:rPr>
                                    <w:rFonts w:ascii="Arial" w:hAnsi="Arial" w:cs="Arial"/>
                                  </w:rPr>
                                </w:pPr>
                              </w:p>
                              <w:p w14:paraId="613450E4" w14:textId="77777777" w:rsidR="00CD4489" w:rsidRDefault="00CD4489" w:rsidP="00760CC3">
                                <w:pPr>
                                  <w:rPr>
                                    <w:rFonts w:ascii="Arial" w:hAnsi="Arial" w:cs="Arial"/>
                                  </w:rPr>
                                </w:pPr>
                              </w:p>
                              <w:p w14:paraId="2F1016B1" w14:textId="77777777" w:rsidR="00CD4489" w:rsidRDefault="00CD4489"/>
                              <w:p w14:paraId="1A9ECDDB"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594BF9FD" w14:textId="77777777" w:rsidR="00CD4489" w:rsidRPr="002B188C" w:rsidRDefault="00CD4489" w:rsidP="00760CC3">
                                <w:pPr>
                                  <w:rPr>
                                    <w:rFonts w:ascii="Arial" w:hAnsi="Arial" w:cs="Arial"/>
                                  </w:rPr>
                                </w:pPr>
                              </w:p>
                              <w:p w14:paraId="52C237ED" w14:textId="77777777" w:rsidR="00CD4489" w:rsidRDefault="00CD4489" w:rsidP="00760CC3">
                                <w:pPr>
                                  <w:rPr>
                                    <w:rFonts w:ascii="Arial" w:hAnsi="Arial" w:cs="Arial"/>
                                  </w:rPr>
                                </w:pPr>
                              </w:p>
                              <w:p w14:paraId="7FE850D7" w14:textId="77777777" w:rsidR="00CD4489" w:rsidRDefault="00CD4489"/>
                              <w:p w14:paraId="75F22546"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658CD588" w14:textId="77777777" w:rsidR="00CD4489" w:rsidRPr="002B188C" w:rsidRDefault="00CD4489" w:rsidP="00760CC3">
                                <w:pPr>
                                  <w:rPr>
                                    <w:rFonts w:ascii="Arial" w:hAnsi="Arial" w:cs="Arial"/>
                                  </w:rPr>
                                </w:pPr>
                              </w:p>
                              <w:p w14:paraId="66E8B0EC" w14:textId="77777777" w:rsidR="00CD4489" w:rsidRDefault="00CD4489"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277E7203"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8E898F6"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4E40E4DE" w14:textId="77777777" w:rsidR="00CD4489" w:rsidRPr="00F83186" w:rsidRDefault="00CD4489" w:rsidP="00760CC3">
                                <w:pPr>
                                  <w:rPr>
                                    <w:rFonts w:ascii="Arial" w:hAnsi="Arial" w:cs="Arial"/>
                                  </w:rPr>
                                </w:pPr>
                              </w:p>
                              <w:p w14:paraId="2A98E7C6" w14:textId="77777777" w:rsidR="00CD4489" w:rsidRPr="00F83186" w:rsidRDefault="00CD4489" w:rsidP="00760CC3">
                                <w:pPr>
                                  <w:rPr>
                                    <w:rFonts w:ascii="Arial" w:hAnsi="Arial" w:cs="Arial"/>
                                  </w:rPr>
                                </w:pPr>
                              </w:p>
                              <w:p w14:paraId="47006993" w14:textId="77777777" w:rsidR="00CD4489" w:rsidRPr="00F83186" w:rsidRDefault="00CD4489" w:rsidP="00760CC3">
                                <w:pPr>
                                  <w:rPr>
                                    <w:rFonts w:ascii="Arial" w:hAnsi="Arial" w:cs="Arial"/>
                                    <w:i/>
                                    <w:color w:val="161718" w:themeColor="text1"/>
                                  </w:rPr>
                                </w:pPr>
                              </w:p>
                              <w:p w14:paraId="75DF13A7" w14:textId="77777777" w:rsidR="00CD4489" w:rsidRDefault="00CD4489"/>
                              <w:p w14:paraId="0A01D30D"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30A4410"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3BE1BEFA" w14:textId="77777777" w:rsidR="00CD4489" w:rsidRPr="00F83186" w:rsidRDefault="00CD4489" w:rsidP="00760CC3">
                                <w:pPr>
                                  <w:rPr>
                                    <w:rFonts w:ascii="Arial" w:hAnsi="Arial" w:cs="Arial"/>
                                  </w:rPr>
                                </w:pPr>
                              </w:p>
                              <w:p w14:paraId="5E685A42" w14:textId="77777777" w:rsidR="00CD4489" w:rsidRPr="00F83186" w:rsidRDefault="00CD4489" w:rsidP="00760CC3">
                                <w:pPr>
                                  <w:rPr>
                                    <w:rFonts w:ascii="Arial" w:hAnsi="Arial" w:cs="Arial"/>
                                  </w:rPr>
                                </w:pPr>
                              </w:p>
                              <w:p w14:paraId="645B73DC" w14:textId="77777777" w:rsidR="00CD4489" w:rsidRPr="00F83186" w:rsidRDefault="00CD4489" w:rsidP="00760CC3">
                                <w:pPr>
                                  <w:rPr>
                                    <w:rFonts w:ascii="Arial" w:hAnsi="Arial" w:cs="Arial"/>
                                    <w:i/>
                                    <w:color w:val="161718" w:themeColor="text1"/>
                                  </w:rPr>
                                </w:pPr>
                              </w:p>
                              <w:p w14:paraId="2378AF9E" w14:textId="77777777" w:rsidR="00CD4489" w:rsidRDefault="00CD4489"/>
                              <w:p w14:paraId="668C817A" w14:textId="244F1590"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7500DB2"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152A407B" w14:textId="77777777" w:rsidR="00CD4489" w:rsidRPr="00F83186" w:rsidRDefault="00CD4489" w:rsidP="00760CC3">
                                <w:pPr>
                                  <w:rPr>
                                    <w:rFonts w:ascii="Arial" w:hAnsi="Arial" w:cs="Arial"/>
                                  </w:rPr>
                                </w:pPr>
                              </w:p>
                              <w:p w14:paraId="10F867DB" w14:textId="77777777" w:rsidR="00CD4489" w:rsidRPr="00F83186" w:rsidRDefault="00CD4489" w:rsidP="00760CC3">
                                <w:pPr>
                                  <w:rPr>
                                    <w:rFonts w:ascii="Arial" w:hAnsi="Arial" w:cs="Arial"/>
                                  </w:rPr>
                                </w:pPr>
                              </w:p>
                              <w:p w14:paraId="24B506BD" w14:textId="77777777" w:rsidR="00CD4489" w:rsidRPr="00F83186" w:rsidRDefault="00CD4489" w:rsidP="00760CC3">
                                <w:pPr>
                                  <w:rPr>
                                    <w:rFonts w:ascii="Arial" w:hAnsi="Arial" w:cs="Arial"/>
                                    <w:i/>
                                    <w:color w:val="161718" w:themeColor="text1"/>
                                  </w:rPr>
                                </w:pPr>
                              </w:p>
                              <w:p w14:paraId="4FD053C1" w14:textId="77777777" w:rsidR="00CD4489" w:rsidRDefault="00CD4489"/>
                              <w:p w14:paraId="07D84ADE" w14:textId="244F1590"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FBCE72A"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5CFCF8CB" w14:textId="77777777" w:rsidR="00CD4489" w:rsidRPr="00F83186" w:rsidRDefault="00CD4489" w:rsidP="00760CC3">
                                <w:pPr>
                                  <w:rPr>
                                    <w:rFonts w:ascii="Arial" w:hAnsi="Arial" w:cs="Arial"/>
                                  </w:rPr>
                                </w:pPr>
                              </w:p>
                              <w:p w14:paraId="6FE168F9" w14:textId="77777777" w:rsidR="00CD4489" w:rsidRPr="00F83186" w:rsidRDefault="00CD4489" w:rsidP="00760CC3">
                                <w:pPr>
                                  <w:rPr>
                                    <w:rFonts w:ascii="Arial" w:hAnsi="Arial" w:cs="Arial"/>
                                  </w:rPr>
                                </w:pPr>
                              </w:p>
                              <w:p w14:paraId="35850182" w14:textId="77777777" w:rsidR="00CD4489" w:rsidRPr="00F83186"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027FD30E" w14:textId="244F1590"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D05F67" w14:textId="77777777" w:rsidR="00CD4489" w:rsidRPr="0078782C" w:rsidRDefault="00CD4489" w:rsidP="00760CC3">
                                <w:pPr>
                                  <w:rPr>
                                    <w:rFonts w:ascii="Arial" w:hAnsi="Arial" w:cs="Arial"/>
                                  </w:rPr>
                                </w:pPr>
                              </w:p>
                              <w:p w14:paraId="60E8EFC6" w14:textId="77777777" w:rsidR="00CD4489" w:rsidRPr="0078782C" w:rsidRDefault="00CD4489" w:rsidP="00760CC3">
                                <w:pPr>
                                  <w:rPr>
                                    <w:rFonts w:ascii="Arial" w:hAnsi="Arial" w:cs="Arial"/>
                                  </w:rPr>
                                </w:pPr>
                              </w:p>
                              <w:p w14:paraId="63436B59" w14:textId="77777777" w:rsidR="00CD4489" w:rsidRPr="0078782C" w:rsidRDefault="00CD4489" w:rsidP="00760CC3">
                                <w:pPr>
                                  <w:rPr>
                                    <w:rFonts w:ascii="Arial" w:hAnsi="Arial" w:cs="Arial"/>
                                    <w:i/>
                                    <w:color w:val="161718" w:themeColor="text1"/>
                                  </w:rPr>
                                </w:pPr>
                              </w:p>
                              <w:p w14:paraId="2C7A2F2B" w14:textId="77777777" w:rsidR="00CD4489" w:rsidRDefault="00CD4489"/>
                              <w:p w14:paraId="6670456F"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2491BB" w14:textId="77777777" w:rsidR="00CD4489" w:rsidRPr="0078782C" w:rsidRDefault="00CD4489" w:rsidP="00760CC3">
                                <w:pPr>
                                  <w:rPr>
                                    <w:rFonts w:ascii="Arial" w:hAnsi="Arial" w:cs="Arial"/>
                                  </w:rPr>
                                </w:pPr>
                              </w:p>
                              <w:p w14:paraId="21F7AE0B" w14:textId="77777777" w:rsidR="00CD4489" w:rsidRPr="0078782C" w:rsidRDefault="00CD4489" w:rsidP="00760CC3">
                                <w:pPr>
                                  <w:rPr>
                                    <w:rFonts w:ascii="Arial" w:hAnsi="Arial" w:cs="Arial"/>
                                  </w:rPr>
                                </w:pPr>
                              </w:p>
                              <w:p w14:paraId="35DCA042" w14:textId="77777777" w:rsidR="00CD4489" w:rsidRPr="0078782C" w:rsidRDefault="00CD4489" w:rsidP="00760CC3">
                                <w:pPr>
                                  <w:rPr>
                                    <w:rFonts w:ascii="Arial" w:hAnsi="Arial" w:cs="Arial"/>
                                    <w:i/>
                                    <w:color w:val="161718" w:themeColor="text1"/>
                                  </w:rPr>
                                </w:pPr>
                              </w:p>
                              <w:p w14:paraId="6BFCC9A8" w14:textId="77777777" w:rsidR="00CD4489" w:rsidRDefault="00CD4489"/>
                              <w:p w14:paraId="49E0BFCF"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4E2B35AD" w14:textId="77777777" w:rsidR="00CD4489" w:rsidRPr="0078782C" w:rsidRDefault="00CD4489" w:rsidP="00760CC3">
                                <w:pPr>
                                  <w:rPr>
                                    <w:rFonts w:ascii="Arial" w:hAnsi="Arial" w:cs="Arial"/>
                                  </w:rPr>
                                </w:pPr>
                              </w:p>
                              <w:p w14:paraId="6AB700A4" w14:textId="77777777" w:rsidR="00CD4489" w:rsidRPr="0078782C" w:rsidRDefault="00CD4489" w:rsidP="00760CC3">
                                <w:pPr>
                                  <w:rPr>
                                    <w:rFonts w:ascii="Arial" w:hAnsi="Arial" w:cs="Arial"/>
                                  </w:rPr>
                                </w:pPr>
                              </w:p>
                              <w:p w14:paraId="09A088C5" w14:textId="77777777" w:rsidR="00CD4489" w:rsidRPr="0078782C" w:rsidRDefault="00CD4489" w:rsidP="00760CC3">
                                <w:pPr>
                                  <w:rPr>
                                    <w:rFonts w:ascii="Arial" w:hAnsi="Arial" w:cs="Arial"/>
                                    <w:i/>
                                    <w:color w:val="161718" w:themeColor="text1"/>
                                  </w:rPr>
                                </w:pPr>
                              </w:p>
                              <w:p w14:paraId="6EABA456" w14:textId="77777777" w:rsidR="00CD4489" w:rsidRDefault="00CD4489"/>
                              <w:p w14:paraId="4A97A52D"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36A89E18" w14:textId="77777777" w:rsidR="00CD4489" w:rsidRPr="0078782C" w:rsidRDefault="00CD4489" w:rsidP="00760CC3">
                                <w:pPr>
                                  <w:rPr>
                                    <w:rFonts w:ascii="Arial" w:hAnsi="Arial" w:cs="Arial"/>
                                  </w:rPr>
                                </w:pPr>
                              </w:p>
                              <w:p w14:paraId="7DC5C406" w14:textId="77777777" w:rsidR="00CD4489" w:rsidRPr="0078782C" w:rsidRDefault="00CD4489" w:rsidP="00760CC3">
                                <w:pPr>
                                  <w:rPr>
                                    <w:rFonts w:ascii="Arial" w:hAnsi="Arial" w:cs="Arial"/>
                                  </w:rPr>
                                </w:pPr>
                              </w:p>
                              <w:p w14:paraId="26FE1B0F"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513C241D"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426014"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0C6C9631" w14:textId="77777777" w:rsidR="00CD4489" w:rsidRPr="0078782C" w:rsidRDefault="00CD4489" w:rsidP="00760CC3">
                                <w:pPr>
                                  <w:rPr>
                                    <w:rFonts w:ascii="Arial" w:hAnsi="Arial" w:cs="Arial"/>
                                  </w:rPr>
                                </w:pPr>
                              </w:p>
                              <w:p w14:paraId="3CCA8EBF" w14:textId="77777777" w:rsidR="00CD4489" w:rsidRPr="0078782C" w:rsidRDefault="00CD4489" w:rsidP="00760CC3">
                                <w:pPr>
                                  <w:rPr>
                                    <w:rFonts w:ascii="Arial" w:hAnsi="Arial" w:cs="Arial"/>
                                    <w:i/>
                                    <w:color w:val="161718" w:themeColor="text1"/>
                                  </w:rPr>
                                </w:pPr>
                              </w:p>
                              <w:p w14:paraId="41D31106" w14:textId="77777777" w:rsidR="00CD4489" w:rsidRDefault="00CD4489"/>
                              <w:p w14:paraId="5940F2A3"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BA940CA"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17275C9A" w14:textId="77777777" w:rsidR="00CD4489" w:rsidRPr="0078782C" w:rsidRDefault="00CD4489" w:rsidP="00760CC3">
                                <w:pPr>
                                  <w:rPr>
                                    <w:rFonts w:ascii="Arial" w:hAnsi="Arial" w:cs="Arial"/>
                                  </w:rPr>
                                </w:pPr>
                              </w:p>
                              <w:p w14:paraId="5C1843E7" w14:textId="77777777" w:rsidR="00CD4489" w:rsidRPr="0078782C" w:rsidRDefault="00CD4489" w:rsidP="00760CC3">
                                <w:pPr>
                                  <w:rPr>
                                    <w:rFonts w:ascii="Arial" w:hAnsi="Arial" w:cs="Arial"/>
                                    <w:i/>
                                    <w:color w:val="161718" w:themeColor="text1"/>
                                  </w:rPr>
                                </w:pPr>
                              </w:p>
                              <w:p w14:paraId="29F1EB75" w14:textId="77777777" w:rsidR="00CD4489" w:rsidRDefault="00CD4489"/>
                              <w:p w14:paraId="7F1E3E43"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64785D4"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40E5E8A9" w14:textId="77777777" w:rsidR="00CD4489" w:rsidRPr="0078782C" w:rsidRDefault="00CD4489" w:rsidP="00760CC3">
                                <w:pPr>
                                  <w:rPr>
                                    <w:rFonts w:ascii="Arial" w:hAnsi="Arial" w:cs="Arial"/>
                                  </w:rPr>
                                </w:pPr>
                              </w:p>
                              <w:p w14:paraId="4F1B82A5" w14:textId="77777777" w:rsidR="00CD4489" w:rsidRPr="0078782C" w:rsidRDefault="00CD4489" w:rsidP="00760CC3">
                                <w:pPr>
                                  <w:rPr>
                                    <w:rFonts w:ascii="Arial" w:hAnsi="Arial" w:cs="Arial"/>
                                    <w:i/>
                                    <w:color w:val="161718" w:themeColor="text1"/>
                                  </w:rPr>
                                </w:pPr>
                              </w:p>
                              <w:p w14:paraId="6D6FD951" w14:textId="77777777" w:rsidR="00CD4489" w:rsidRDefault="00CD4489"/>
                              <w:p w14:paraId="7D60D21B"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66956D7" w14:textId="1EDDC6BE"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1235217E" w14:textId="77777777" w:rsidR="00CD4489" w:rsidRPr="0078782C" w:rsidRDefault="00CD4489" w:rsidP="00760CC3">
                                <w:pPr>
                                  <w:rPr>
                                    <w:rFonts w:ascii="Arial" w:hAnsi="Arial" w:cs="Arial"/>
                                  </w:rPr>
                                </w:pPr>
                              </w:p>
                              <w:p w14:paraId="1B5298C5"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0" name="Text Box 19"/>
                        <wps:cNvSpPr txBox="1"/>
                        <wps:spPr>
                          <a:xfrm>
                            <a:off x="0" y="1386775"/>
                            <a:ext cx="6117590" cy="5426693"/>
                          </a:xfrm>
                          <a:prstGeom prst="rect">
                            <a:avLst/>
                          </a:prstGeom>
                          <a:solidFill>
                            <a:schemeClr val="lt1"/>
                          </a:solidFill>
                          <a:ln w="6350">
                            <a:solidFill>
                              <a:schemeClr val="bg2">
                                <a:lumMod val="50000"/>
                              </a:schemeClr>
                            </a:solidFill>
                          </a:ln>
                        </wps:spPr>
                        <wps:txbx>
                          <w:txbxContent>
                            <w:p w14:paraId="7ED60C10"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499B34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477E9EC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F9D195E"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28E32163"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2C849E92" w14:textId="77777777" w:rsidR="00CD4489" w:rsidRPr="008B0442" w:rsidRDefault="00CD4489" w:rsidP="00760CC3">
                              <w:pPr>
                                <w:spacing w:line="240" w:lineRule="auto"/>
                                <w:rPr>
                                  <w:rFonts w:cs="Arial"/>
                                  <w:bCs/>
                                  <w:color w:val="auto"/>
                                  <w:sz w:val="24"/>
                                  <w:szCs w:val="20"/>
                                </w:rPr>
                              </w:pPr>
                            </w:p>
                            <w:p w14:paraId="76C4051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5903B96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EEC052B"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F8F4CA4"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777BF987"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A20BAF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4B14038"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1EF9577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E9C859B"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5BE794E" w14:textId="77777777" w:rsidR="00CD4489" w:rsidRPr="008B0442" w:rsidRDefault="00CD4489" w:rsidP="00760CC3">
                              <w:pPr>
                                <w:spacing w:line="240" w:lineRule="auto"/>
                                <w:rPr>
                                  <w:rFonts w:cs="Arial"/>
                                  <w:bCs/>
                                  <w:color w:val="auto"/>
                                  <w:sz w:val="24"/>
                                  <w:szCs w:val="20"/>
                                </w:rPr>
                              </w:pPr>
                            </w:p>
                            <w:p w14:paraId="674071B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E564A4D"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3F6D2BE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397AFB"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6A2FCF04" w14:textId="77777777" w:rsidR="00CD4489" w:rsidRPr="00C807C2" w:rsidRDefault="00CD4489" w:rsidP="00760CC3">
                              <w:pPr>
                                <w:rPr>
                                  <w:rFonts w:ascii="Arial" w:hAnsi="Arial" w:cs="Arial"/>
                                  <w:i/>
                                  <w:color w:val="161718" w:themeColor="text1"/>
                                </w:rPr>
                              </w:pPr>
                            </w:p>
                            <w:p w14:paraId="4725B281" w14:textId="77777777" w:rsidR="00CD4489" w:rsidRDefault="00CD4489"/>
                            <w:p w14:paraId="11360D65"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1AC9E7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36479BE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7435165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3A688C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16DB1D15" w14:textId="77777777" w:rsidR="00CD4489" w:rsidRPr="008B0442" w:rsidRDefault="00CD4489" w:rsidP="00760CC3">
                              <w:pPr>
                                <w:spacing w:line="240" w:lineRule="auto"/>
                                <w:rPr>
                                  <w:rFonts w:cs="Arial"/>
                                  <w:bCs/>
                                  <w:color w:val="auto"/>
                                  <w:sz w:val="24"/>
                                  <w:szCs w:val="20"/>
                                </w:rPr>
                              </w:pPr>
                            </w:p>
                            <w:p w14:paraId="6EF764B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3E012F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6643FD5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95A1518"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4ABB87AC"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7509D9D"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ABB587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03EA60D"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0E75171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D049DEF" w14:textId="77777777" w:rsidR="00CD4489" w:rsidRPr="008B0442" w:rsidRDefault="00CD4489" w:rsidP="00760CC3">
                              <w:pPr>
                                <w:spacing w:line="240" w:lineRule="auto"/>
                                <w:rPr>
                                  <w:rFonts w:cs="Arial"/>
                                  <w:bCs/>
                                  <w:color w:val="auto"/>
                                  <w:sz w:val="24"/>
                                  <w:szCs w:val="20"/>
                                </w:rPr>
                              </w:pPr>
                            </w:p>
                            <w:p w14:paraId="752BB0F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830D71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4B83B6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CD065C"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0679ED23" w14:textId="77777777" w:rsidR="00CD4489" w:rsidRPr="00C807C2"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730CF" id="Grupo 145" o:spid="_x0000_s1037" style="position:absolute;margin-left:9.9pt;margin-top:.1pt;width:490.2pt;height:680.25pt;z-index:251771904;mso-position-horizontal-relative:margin;mso-position-vertical-relative:text;mso-width-relative:margin;mso-height-relative:margin" coordsize="61186,68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">
                <v:group id="Group 13" o:spid="_x0000_s1038"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_x0000_s1039"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" fillcolor="white [3201]" strokecolor="#6e7277 [1614]" strokeweight=".5pt">
                    <v:textbox>
                      <w:txbxContent>
                        <w:p w14:paraId="39851D41"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42C01271" w14:textId="77777777" w:rsidR="00CD4489" w:rsidRPr="002B188C" w:rsidRDefault="00CD4489" w:rsidP="00760CC3">
                          <w:pPr>
                            <w:rPr>
                              <w:rFonts w:ascii="Arial" w:hAnsi="Arial" w:cs="Arial"/>
                            </w:rPr>
                          </w:pPr>
                        </w:p>
                        <w:p w14:paraId="5D904BFF" w14:textId="77777777" w:rsidR="00CD4489" w:rsidRDefault="00CD4489" w:rsidP="00760CC3">
                          <w:pPr>
                            <w:rPr>
                              <w:rFonts w:ascii="Arial" w:hAnsi="Arial" w:cs="Arial"/>
                            </w:rPr>
                          </w:pPr>
                        </w:p>
                        <w:p w14:paraId="03C05267" w14:textId="77777777" w:rsidR="00CD4489" w:rsidRDefault="00CD4489"/>
                        <w:p w14:paraId="0425E7F4"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3D402766" w14:textId="77777777" w:rsidR="00CD4489" w:rsidRPr="002B188C" w:rsidRDefault="00CD4489" w:rsidP="00760CC3">
                          <w:pPr>
                            <w:rPr>
                              <w:rFonts w:ascii="Arial" w:hAnsi="Arial" w:cs="Arial"/>
                            </w:rPr>
                          </w:pPr>
                        </w:p>
                        <w:p w14:paraId="613450E4" w14:textId="77777777" w:rsidR="00CD4489" w:rsidRDefault="00CD4489" w:rsidP="00760CC3">
                          <w:pPr>
                            <w:rPr>
                              <w:rFonts w:ascii="Arial" w:hAnsi="Arial" w:cs="Arial"/>
                            </w:rPr>
                          </w:pPr>
                        </w:p>
                        <w:p w14:paraId="2F1016B1" w14:textId="77777777" w:rsidR="00CD4489" w:rsidRDefault="00CD4489"/>
                        <w:p w14:paraId="1A9ECDDB"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594BF9FD" w14:textId="77777777" w:rsidR="00CD4489" w:rsidRPr="002B188C" w:rsidRDefault="00CD4489" w:rsidP="00760CC3">
                          <w:pPr>
                            <w:rPr>
                              <w:rFonts w:ascii="Arial" w:hAnsi="Arial" w:cs="Arial"/>
                            </w:rPr>
                          </w:pPr>
                        </w:p>
                        <w:p w14:paraId="52C237ED" w14:textId="77777777" w:rsidR="00CD4489" w:rsidRDefault="00CD4489" w:rsidP="00760CC3">
                          <w:pPr>
                            <w:rPr>
                              <w:rFonts w:ascii="Arial" w:hAnsi="Arial" w:cs="Arial"/>
                            </w:rPr>
                          </w:pPr>
                        </w:p>
                        <w:p w14:paraId="7FE850D7" w14:textId="77777777" w:rsidR="00CD4489" w:rsidRDefault="00CD4489"/>
                        <w:p w14:paraId="75F22546"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crear la cuenta de los ingenieros nuevos que ingresen a la entidad con el fin de tener un mayor control sobre ellos</w:t>
                          </w:r>
                          <w:r>
                            <w:rPr>
                              <w:rFonts w:ascii="Calibri" w:eastAsia="Times New Roman" w:hAnsi="Calibri" w:cs="Calibri"/>
                              <w:color w:val="000000"/>
                              <w:lang w:val="es-ES" w:eastAsia="es-ES"/>
                            </w:rPr>
                            <w:t xml:space="preserve"> y se encuentren asociados a la plataforma</w:t>
                          </w:r>
                          <w:r w:rsidRPr="00D769F5">
                            <w:rPr>
                              <w:rFonts w:ascii="Calibri" w:eastAsia="Times New Roman" w:hAnsi="Calibri" w:cs="Calibri"/>
                              <w:color w:val="000000"/>
                              <w:lang w:val="es-ES" w:eastAsia="es-ES"/>
                            </w:rPr>
                            <w:t>.</w:t>
                          </w:r>
                        </w:p>
                        <w:p w14:paraId="658CD588" w14:textId="77777777" w:rsidR="00CD4489" w:rsidRPr="002B188C" w:rsidRDefault="00CD4489" w:rsidP="00760CC3">
                          <w:pPr>
                            <w:rPr>
                              <w:rFonts w:ascii="Arial" w:hAnsi="Arial" w:cs="Arial"/>
                            </w:rPr>
                          </w:pPr>
                        </w:p>
                        <w:p w14:paraId="66E8B0EC" w14:textId="77777777" w:rsidR="00CD4489" w:rsidRDefault="00CD4489" w:rsidP="00760CC3">
                          <w:pPr>
                            <w:rPr>
                              <w:rFonts w:ascii="Arial" w:hAnsi="Arial" w:cs="Arial"/>
                            </w:rPr>
                          </w:pPr>
                        </w:p>
                      </w:txbxContent>
                    </v:textbox>
                  </v:shape>
                  <v:shape id="Text Box 9" o:spid="_x0000_s1040"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" fillcolor="white [3201]" strokecolor="#6e7277 [1614]" strokeweight=".5pt">
                    <v:textbox>
                      <w:txbxContent>
                        <w:p w14:paraId="277E7203"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8E898F6"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4E40E4DE" w14:textId="77777777" w:rsidR="00CD4489" w:rsidRPr="00F83186" w:rsidRDefault="00CD4489" w:rsidP="00760CC3">
                          <w:pPr>
                            <w:rPr>
                              <w:rFonts w:ascii="Arial" w:hAnsi="Arial" w:cs="Arial"/>
                            </w:rPr>
                          </w:pPr>
                        </w:p>
                        <w:p w14:paraId="2A98E7C6" w14:textId="77777777" w:rsidR="00CD4489" w:rsidRPr="00F83186" w:rsidRDefault="00CD4489" w:rsidP="00760CC3">
                          <w:pPr>
                            <w:rPr>
                              <w:rFonts w:ascii="Arial" w:hAnsi="Arial" w:cs="Arial"/>
                            </w:rPr>
                          </w:pPr>
                        </w:p>
                        <w:p w14:paraId="47006993" w14:textId="77777777" w:rsidR="00CD4489" w:rsidRPr="00F83186" w:rsidRDefault="00CD4489" w:rsidP="00760CC3">
                          <w:pPr>
                            <w:rPr>
                              <w:rFonts w:ascii="Arial" w:hAnsi="Arial" w:cs="Arial"/>
                              <w:i/>
                              <w:color w:val="161718" w:themeColor="text1"/>
                            </w:rPr>
                          </w:pPr>
                        </w:p>
                        <w:p w14:paraId="75DF13A7" w14:textId="77777777" w:rsidR="00CD4489" w:rsidRDefault="00CD4489"/>
                        <w:p w14:paraId="0A01D30D"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30A4410"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3BE1BEFA" w14:textId="77777777" w:rsidR="00CD4489" w:rsidRPr="00F83186" w:rsidRDefault="00CD4489" w:rsidP="00760CC3">
                          <w:pPr>
                            <w:rPr>
                              <w:rFonts w:ascii="Arial" w:hAnsi="Arial" w:cs="Arial"/>
                            </w:rPr>
                          </w:pPr>
                        </w:p>
                        <w:p w14:paraId="5E685A42" w14:textId="77777777" w:rsidR="00CD4489" w:rsidRPr="00F83186" w:rsidRDefault="00CD4489" w:rsidP="00760CC3">
                          <w:pPr>
                            <w:rPr>
                              <w:rFonts w:ascii="Arial" w:hAnsi="Arial" w:cs="Arial"/>
                            </w:rPr>
                          </w:pPr>
                        </w:p>
                        <w:p w14:paraId="645B73DC" w14:textId="77777777" w:rsidR="00CD4489" w:rsidRPr="00F83186" w:rsidRDefault="00CD4489" w:rsidP="00760CC3">
                          <w:pPr>
                            <w:rPr>
                              <w:rFonts w:ascii="Arial" w:hAnsi="Arial" w:cs="Arial"/>
                              <w:i/>
                              <w:color w:val="161718" w:themeColor="text1"/>
                            </w:rPr>
                          </w:pPr>
                        </w:p>
                        <w:p w14:paraId="2378AF9E" w14:textId="77777777" w:rsidR="00CD4489" w:rsidRDefault="00CD4489"/>
                        <w:p w14:paraId="668C817A" w14:textId="244F1590"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37500DB2"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152A407B" w14:textId="77777777" w:rsidR="00CD4489" w:rsidRPr="00F83186" w:rsidRDefault="00CD4489" w:rsidP="00760CC3">
                          <w:pPr>
                            <w:rPr>
                              <w:rFonts w:ascii="Arial" w:hAnsi="Arial" w:cs="Arial"/>
                            </w:rPr>
                          </w:pPr>
                        </w:p>
                        <w:p w14:paraId="10F867DB" w14:textId="77777777" w:rsidR="00CD4489" w:rsidRPr="00F83186" w:rsidRDefault="00CD4489" w:rsidP="00760CC3">
                          <w:pPr>
                            <w:rPr>
                              <w:rFonts w:ascii="Arial" w:hAnsi="Arial" w:cs="Arial"/>
                            </w:rPr>
                          </w:pPr>
                        </w:p>
                        <w:p w14:paraId="24B506BD" w14:textId="77777777" w:rsidR="00CD4489" w:rsidRPr="00F83186" w:rsidRDefault="00CD4489" w:rsidP="00760CC3">
                          <w:pPr>
                            <w:rPr>
                              <w:rFonts w:ascii="Arial" w:hAnsi="Arial" w:cs="Arial"/>
                              <w:i/>
                              <w:color w:val="161718" w:themeColor="text1"/>
                            </w:rPr>
                          </w:pPr>
                        </w:p>
                        <w:p w14:paraId="4FD053C1" w14:textId="77777777" w:rsidR="00CD4489" w:rsidRDefault="00CD4489"/>
                        <w:p w14:paraId="07D84ADE" w14:textId="244F1590"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0FBCE72A"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Crear cuenta de Ingeniero</w:t>
                          </w:r>
                        </w:p>
                        <w:p w14:paraId="5CFCF8CB" w14:textId="77777777" w:rsidR="00CD4489" w:rsidRPr="00F83186" w:rsidRDefault="00CD4489" w:rsidP="00760CC3">
                          <w:pPr>
                            <w:rPr>
                              <w:rFonts w:ascii="Arial" w:hAnsi="Arial" w:cs="Arial"/>
                            </w:rPr>
                          </w:pPr>
                        </w:p>
                        <w:p w14:paraId="6FE168F9" w14:textId="77777777" w:rsidR="00CD4489" w:rsidRPr="00F83186" w:rsidRDefault="00CD4489" w:rsidP="00760CC3">
                          <w:pPr>
                            <w:rPr>
                              <w:rFonts w:ascii="Arial" w:hAnsi="Arial" w:cs="Arial"/>
                            </w:rPr>
                          </w:pPr>
                        </w:p>
                        <w:p w14:paraId="35850182" w14:textId="77777777" w:rsidR="00CD4489" w:rsidRPr="00F83186" w:rsidRDefault="00CD4489" w:rsidP="00760CC3">
                          <w:pPr>
                            <w:rPr>
                              <w:rFonts w:ascii="Arial" w:hAnsi="Arial" w:cs="Arial"/>
                              <w:i/>
                              <w:color w:val="161718" w:themeColor="text1"/>
                            </w:rPr>
                          </w:pPr>
                        </w:p>
                      </w:txbxContent>
                    </v:textbox>
                  </v:shape>
                  <v:shape id="Text Box 10" o:spid="_x0000_s1041"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" fillcolor="white [3201]" strokecolor="#6e7277 [1614]" strokeweight=".5pt">
                    <v:textbox>
                      <w:txbxContent>
                        <w:p w14:paraId="027FD30E" w14:textId="244F1590"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D05F67" w14:textId="77777777" w:rsidR="00CD4489" w:rsidRPr="0078782C" w:rsidRDefault="00CD4489" w:rsidP="00760CC3">
                          <w:pPr>
                            <w:rPr>
                              <w:rFonts w:ascii="Arial" w:hAnsi="Arial" w:cs="Arial"/>
                            </w:rPr>
                          </w:pPr>
                        </w:p>
                        <w:p w14:paraId="60E8EFC6" w14:textId="77777777" w:rsidR="00CD4489" w:rsidRPr="0078782C" w:rsidRDefault="00CD4489" w:rsidP="00760CC3">
                          <w:pPr>
                            <w:rPr>
                              <w:rFonts w:ascii="Arial" w:hAnsi="Arial" w:cs="Arial"/>
                            </w:rPr>
                          </w:pPr>
                        </w:p>
                        <w:p w14:paraId="63436B59" w14:textId="77777777" w:rsidR="00CD4489" w:rsidRPr="0078782C" w:rsidRDefault="00CD4489" w:rsidP="00760CC3">
                          <w:pPr>
                            <w:rPr>
                              <w:rFonts w:ascii="Arial" w:hAnsi="Arial" w:cs="Arial"/>
                              <w:i/>
                              <w:color w:val="161718" w:themeColor="text1"/>
                            </w:rPr>
                          </w:pPr>
                        </w:p>
                        <w:p w14:paraId="2C7A2F2B" w14:textId="77777777" w:rsidR="00CD4489" w:rsidRDefault="00CD4489"/>
                        <w:p w14:paraId="6670456F"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7C2491BB" w14:textId="77777777" w:rsidR="00CD4489" w:rsidRPr="0078782C" w:rsidRDefault="00CD4489" w:rsidP="00760CC3">
                          <w:pPr>
                            <w:rPr>
                              <w:rFonts w:ascii="Arial" w:hAnsi="Arial" w:cs="Arial"/>
                            </w:rPr>
                          </w:pPr>
                        </w:p>
                        <w:p w14:paraId="21F7AE0B" w14:textId="77777777" w:rsidR="00CD4489" w:rsidRPr="0078782C" w:rsidRDefault="00CD4489" w:rsidP="00760CC3">
                          <w:pPr>
                            <w:rPr>
                              <w:rFonts w:ascii="Arial" w:hAnsi="Arial" w:cs="Arial"/>
                            </w:rPr>
                          </w:pPr>
                        </w:p>
                        <w:p w14:paraId="35DCA042" w14:textId="77777777" w:rsidR="00CD4489" w:rsidRPr="0078782C" w:rsidRDefault="00CD4489" w:rsidP="00760CC3">
                          <w:pPr>
                            <w:rPr>
                              <w:rFonts w:ascii="Arial" w:hAnsi="Arial" w:cs="Arial"/>
                              <w:i/>
                              <w:color w:val="161718" w:themeColor="text1"/>
                            </w:rPr>
                          </w:pPr>
                        </w:p>
                        <w:p w14:paraId="6BFCC9A8" w14:textId="77777777" w:rsidR="00CD4489" w:rsidRDefault="00CD4489"/>
                        <w:p w14:paraId="49E0BFCF"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4E2B35AD" w14:textId="77777777" w:rsidR="00CD4489" w:rsidRPr="0078782C" w:rsidRDefault="00CD4489" w:rsidP="00760CC3">
                          <w:pPr>
                            <w:rPr>
                              <w:rFonts w:ascii="Arial" w:hAnsi="Arial" w:cs="Arial"/>
                            </w:rPr>
                          </w:pPr>
                        </w:p>
                        <w:p w14:paraId="6AB700A4" w14:textId="77777777" w:rsidR="00CD4489" w:rsidRPr="0078782C" w:rsidRDefault="00CD4489" w:rsidP="00760CC3">
                          <w:pPr>
                            <w:rPr>
                              <w:rFonts w:ascii="Arial" w:hAnsi="Arial" w:cs="Arial"/>
                            </w:rPr>
                          </w:pPr>
                        </w:p>
                        <w:p w14:paraId="09A088C5" w14:textId="77777777" w:rsidR="00CD4489" w:rsidRPr="0078782C" w:rsidRDefault="00CD4489" w:rsidP="00760CC3">
                          <w:pPr>
                            <w:rPr>
                              <w:rFonts w:ascii="Arial" w:hAnsi="Arial" w:cs="Arial"/>
                              <w:i/>
                              <w:color w:val="161718" w:themeColor="text1"/>
                            </w:rPr>
                          </w:pPr>
                        </w:p>
                        <w:p w14:paraId="6EABA456" w14:textId="77777777" w:rsidR="00CD4489" w:rsidRDefault="00CD4489"/>
                        <w:p w14:paraId="4A97A52D"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4</w:t>
                          </w:r>
                        </w:p>
                        <w:p w14:paraId="36A89E18" w14:textId="77777777" w:rsidR="00CD4489" w:rsidRPr="0078782C" w:rsidRDefault="00CD4489" w:rsidP="00760CC3">
                          <w:pPr>
                            <w:rPr>
                              <w:rFonts w:ascii="Arial" w:hAnsi="Arial" w:cs="Arial"/>
                            </w:rPr>
                          </w:pPr>
                        </w:p>
                        <w:p w14:paraId="7DC5C406" w14:textId="77777777" w:rsidR="00CD4489" w:rsidRPr="0078782C" w:rsidRDefault="00CD4489" w:rsidP="00760CC3">
                          <w:pPr>
                            <w:rPr>
                              <w:rFonts w:ascii="Arial" w:hAnsi="Arial" w:cs="Arial"/>
                            </w:rPr>
                          </w:pPr>
                        </w:p>
                        <w:p w14:paraId="26FE1B0F" w14:textId="77777777" w:rsidR="00CD4489" w:rsidRPr="0078782C" w:rsidRDefault="00CD4489" w:rsidP="00760CC3">
                          <w:pPr>
                            <w:rPr>
                              <w:rFonts w:ascii="Arial" w:hAnsi="Arial" w:cs="Arial"/>
                              <w:i/>
                              <w:color w:val="161718" w:themeColor="text1"/>
                            </w:rPr>
                          </w:pPr>
                        </w:p>
                      </w:txbxContent>
                    </v:textbox>
                  </v:shape>
                  <v:shape id="Text Box 11" o:spid="_x0000_s1042"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" fillcolor="white [3201]" strokecolor="#6e7277 [1614]" strokeweight=".5pt">
                    <v:textbox>
                      <w:txbxContent>
                        <w:p w14:paraId="513C241D"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426014"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0C6C9631" w14:textId="77777777" w:rsidR="00CD4489" w:rsidRPr="0078782C" w:rsidRDefault="00CD4489" w:rsidP="00760CC3">
                          <w:pPr>
                            <w:rPr>
                              <w:rFonts w:ascii="Arial" w:hAnsi="Arial" w:cs="Arial"/>
                            </w:rPr>
                          </w:pPr>
                        </w:p>
                        <w:p w14:paraId="3CCA8EBF" w14:textId="77777777" w:rsidR="00CD4489" w:rsidRPr="0078782C" w:rsidRDefault="00CD4489" w:rsidP="00760CC3">
                          <w:pPr>
                            <w:rPr>
                              <w:rFonts w:ascii="Arial" w:hAnsi="Arial" w:cs="Arial"/>
                              <w:i/>
                              <w:color w:val="161718" w:themeColor="text1"/>
                            </w:rPr>
                          </w:pPr>
                        </w:p>
                        <w:p w14:paraId="41D31106" w14:textId="77777777" w:rsidR="00CD4489" w:rsidRDefault="00CD4489"/>
                        <w:p w14:paraId="5940F2A3"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BA940CA"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17275C9A" w14:textId="77777777" w:rsidR="00CD4489" w:rsidRPr="0078782C" w:rsidRDefault="00CD4489" w:rsidP="00760CC3">
                          <w:pPr>
                            <w:rPr>
                              <w:rFonts w:ascii="Arial" w:hAnsi="Arial" w:cs="Arial"/>
                            </w:rPr>
                          </w:pPr>
                        </w:p>
                        <w:p w14:paraId="5C1843E7" w14:textId="77777777" w:rsidR="00CD4489" w:rsidRPr="0078782C" w:rsidRDefault="00CD4489" w:rsidP="00760CC3">
                          <w:pPr>
                            <w:rPr>
                              <w:rFonts w:ascii="Arial" w:hAnsi="Arial" w:cs="Arial"/>
                              <w:i/>
                              <w:color w:val="161718" w:themeColor="text1"/>
                            </w:rPr>
                          </w:pPr>
                        </w:p>
                        <w:p w14:paraId="29F1EB75" w14:textId="77777777" w:rsidR="00CD4489" w:rsidRDefault="00CD4489"/>
                        <w:p w14:paraId="7F1E3E43"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64785D4"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40E5E8A9" w14:textId="77777777" w:rsidR="00CD4489" w:rsidRPr="0078782C" w:rsidRDefault="00CD4489" w:rsidP="00760CC3">
                          <w:pPr>
                            <w:rPr>
                              <w:rFonts w:ascii="Arial" w:hAnsi="Arial" w:cs="Arial"/>
                            </w:rPr>
                          </w:pPr>
                        </w:p>
                        <w:p w14:paraId="4F1B82A5" w14:textId="77777777" w:rsidR="00CD4489" w:rsidRPr="0078782C" w:rsidRDefault="00CD4489" w:rsidP="00760CC3">
                          <w:pPr>
                            <w:rPr>
                              <w:rFonts w:ascii="Arial" w:hAnsi="Arial" w:cs="Arial"/>
                              <w:i/>
                              <w:color w:val="161718" w:themeColor="text1"/>
                            </w:rPr>
                          </w:pPr>
                        </w:p>
                        <w:p w14:paraId="6D6FD951" w14:textId="77777777" w:rsidR="00CD4489" w:rsidRDefault="00CD4489"/>
                        <w:p w14:paraId="7D60D21B"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66956D7" w14:textId="1EDDC6BE"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1235217E" w14:textId="77777777" w:rsidR="00CD4489" w:rsidRPr="0078782C" w:rsidRDefault="00CD4489" w:rsidP="00760CC3">
                          <w:pPr>
                            <w:rPr>
                              <w:rFonts w:ascii="Arial" w:hAnsi="Arial" w:cs="Arial"/>
                            </w:rPr>
                          </w:pPr>
                        </w:p>
                        <w:p w14:paraId="1B5298C5" w14:textId="77777777" w:rsidR="00CD4489" w:rsidRPr="0078782C" w:rsidRDefault="00CD4489" w:rsidP="00760CC3">
                          <w:pPr>
                            <w:rPr>
                              <w:rFonts w:ascii="Arial" w:hAnsi="Arial" w:cs="Arial"/>
                              <w:i/>
                              <w:color w:val="161718" w:themeColor="text1"/>
                            </w:rPr>
                          </w:pPr>
                        </w:p>
                      </w:txbxContent>
                    </v:textbox>
                  </v:shape>
                </v:group>
                <v:shape id="Text Box 19" o:spid="_x0000_s1043" type="#_x0000_t202" style="position:absolute;top:13867;width:61175;height:5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" fillcolor="white [3201]" strokecolor="#6e7277 [1614]" strokeweight=".5pt">
                  <v:textbox>
                    <w:txbxContent>
                      <w:p w14:paraId="7ED60C10"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499B34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477E9EC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F9D195E"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28E32163"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2C849E92" w14:textId="77777777" w:rsidR="00CD4489" w:rsidRPr="008B0442" w:rsidRDefault="00CD4489" w:rsidP="00760CC3">
                        <w:pPr>
                          <w:spacing w:line="240" w:lineRule="auto"/>
                          <w:rPr>
                            <w:rFonts w:cs="Arial"/>
                            <w:bCs/>
                            <w:color w:val="auto"/>
                            <w:sz w:val="24"/>
                            <w:szCs w:val="20"/>
                          </w:rPr>
                        </w:pPr>
                      </w:p>
                      <w:p w14:paraId="76C4051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5903B96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EEC052B"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F8F4CA4"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777BF987"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A20BAF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4B14038"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1EF9577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E9C859B"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5BE794E" w14:textId="77777777" w:rsidR="00CD4489" w:rsidRPr="008B0442" w:rsidRDefault="00CD4489" w:rsidP="00760CC3">
                        <w:pPr>
                          <w:spacing w:line="240" w:lineRule="auto"/>
                          <w:rPr>
                            <w:rFonts w:cs="Arial"/>
                            <w:bCs/>
                            <w:color w:val="auto"/>
                            <w:sz w:val="24"/>
                            <w:szCs w:val="20"/>
                          </w:rPr>
                        </w:pPr>
                      </w:p>
                      <w:p w14:paraId="674071B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E564A4D"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3F6D2BE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397AFB"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6A2FCF04" w14:textId="77777777" w:rsidR="00CD4489" w:rsidRPr="00C807C2" w:rsidRDefault="00CD4489" w:rsidP="00760CC3">
                        <w:pPr>
                          <w:rPr>
                            <w:rFonts w:ascii="Arial" w:hAnsi="Arial" w:cs="Arial"/>
                            <w:i/>
                            <w:color w:val="161718" w:themeColor="text1"/>
                          </w:rPr>
                        </w:pPr>
                      </w:p>
                      <w:p w14:paraId="4725B281" w14:textId="77777777" w:rsidR="00CD4489" w:rsidRDefault="00CD4489"/>
                      <w:p w14:paraId="11360D65"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1AC9E7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36479BE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7435165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33A688C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16DB1D15" w14:textId="77777777" w:rsidR="00CD4489" w:rsidRPr="008B0442" w:rsidRDefault="00CD4489" w:rsidP="00760CC3">
                        <w:pPr>
                          <w:spacing w:line="240" w:lineRule="auto"/>
                          <w:rPr>
                            <w:rFonts w:cs="Arial"/>
                            <w:bCs/>
                            <w:color w:val="auto"/>
                            <w:sz w:val="24"/>
                            <w:szCs w:val="20"/>
                          </w:rPr>
                        </w:pPr>
                      </w:p>
                      <w:p w14:paraId="6EF764B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3E012F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6643FD5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95A1518"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4ABB87AC"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7509D9D"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392510">
                          <w:rPr>
                            <w:rFonts w:cs="Arial"/>
                            <w:bCs/>
                            <w:color w:val="auto"/>
                            <w:sz w:val="24"/>
                            <w:szCs w:val="20"/>
                          </w:rPr>
                          <w:t xml:space="preserve">Ha </w:t>
                        </w:r>
                        <w:r>
                          <w:rPr>
                            <w:rFonts w:cs="Arial"/>
                            <w:bCs/>
                            <w:color w:val="auto"/>
                            <w:sz w:val="24"/>
                            <w:szCs w:val="20"/>
                          </w:rPr>
                          <w:t>ingresado nuevo ingeniero nuevo.</w:t>
                        </w:r>
                      </w:p>
                      <w:p w14:paraId="0ABB587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son validos</w:t>
                        </w:r>
                        <w:r w:rsidRPr="008B0442">
                          <w:rPr>
                            <w:rFonts w:cs="Arial"/>
                            <w:bCs/>
                            <w:color w:val="auto"/>
                            <w:sz w:val="24"/>
                            <w:szCs w:val="20"/>
                          </w:rPr>
                          <w:t xml:space="preserve"> </w:t>
                        </w:r>
                      </w:p>
                      <w:p w14:paraId="503EA60D"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0E75171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 nuev</w:t>
                        </w:r>
                        <w:r>
                          <w:rPr>
                            <w:rFonts w:cs="Arial"/>
                            <w:bCs/>
                            <w:color w:val="auto"/>
                            <w:sz w:val="24"/>
                            <w:szCs w:val="20"/>
                          </w:rPr>
                          <w:t xml:space="preserve">o ingeniero </w:t>
                        </w:r>
                        <w:r w:rsidRPr="008B0442">
                          <w:rPr>
                            <w:rFonts w:cs="Arial"/>
                            <w:bCs/>
                            <w:color w:val="auto"/>
                            <w:sz w:val="24"/>
                            <w:szCs w:val="20"/>
                          </w:rPr>
                          <w:t xml:space="preserve">con </w:t>
                        </w:r>
                        <w:r>
                          <w:rPr>
                            <w:rFonts w:cs="Arial"/>
                            <w:bCs/>
                            <w:color w:val="auto"/>
                            <w:sz w:val="24"/>
                            <w:szCs w:val="20"/>
                          </w:rPr>
                          <w:t>sus</w:t>
                        </w:r>
                        <w:r w:rsidRPr="008B0442">
                          <w:rPr>
                            <w:rFonts w:cs="Arial"/>
                            <w:bCs/>
                            <w:color w:val="auto"/>
                            <w:sz w:val="24"/>
                            <w:szCs w:val="20"/>
                          </w:rPr>
                          <w:t xml:space="preserve"> </w:t>
                        </w:r>
                        <w:r>
                          <w:rPr>
                            <w:rFonts w:cs="Arial"/>
                            <w:bCs/>
                            <w:color w:val="auto"/>
                            <w:sz w:val="24"/>
                            <w:szCs w:val="20"/>
                          </w:rPr>
                          <w:t>datos, creándose una cuenta para dicho ingeniero.</w:t>
                        </w:r>
                      </w:p>
                      <w:p w14:paraId="3D049DEF" w14:textId="77777777" w:rsidR="00CD4489" w:rsidRPr="008B0442" w:rsidRDefault="00CD4489" w:rsidP="00760CC3">
                        <w:pPr>
                          <w:spacing w:line="240" w:lineRule="auto"/>
                          <w:rPr>
                            <w:rFonts w:cs="Arial"/>
                            <w:bCs/>
                            <w:color w:val="auto"/>
                            <w:sz w:val="24"/>
                            <w:szCs w:val="20"/>
                          </w:rPr>
                        </w:pPr>
                      </w:p>
                      <w:p w14:paraId="752BB0F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Ingresar datos del ingeniero nuevo.</w:t>
                        </w:r>
                      </w:p>
                      <w:p w14:paraId="2830D71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Los datos registrados no son validos</w:t>
                        </w:r>
                        <w:r w:rsidRPr="008B0442">
                          <w:rPr>
                            <w:rFonts w:cs="Arial"/>
                            <w:bCs/>
                            <w:color w:val="auto"/>
                            <w:sz w:val="24"/>
                            <w:szCs w:val="20"/>
                          </w:rPr>
                          <w:t xml:space="preserve"> </w:t>
                        </w:r>
                      </w:p>
                      <w:p w14:paraId="74B83B6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crear cuenta ingeniero</w:t>
                        </w:r>
                      </w:p>
                      <w:p w14:paraId="5ACD065C"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pedirá verificar los datos del ingeniero, para poder crear dicha cuenta.</w:t>
                        </w:r>
                      </w:p>
                      <w:p w14:paraId="0679ED23" w14:textId="77777777" w:rsidR="00CD4489" w:rsidRPr="00C807C2" w:rsidRDefault="00CD4489" w:rsidP="00760CC3">
                        <w:pPr>
                          <w:rPr>
                            <w:rFonts w:ascii="Arial" w:hAnsi="Arial" w:cs="Arial"/>
                            <w:i/>
                            <w:color w:val="161718" w:themeColor="text1"/>
                          </w:rPr>
                        </w:pPr>
                      </w:p>
                    </w:txbxContent>
                  </v:textbox>
                </v:shape>
                <w10:wrap type="square" anchorx="margin"/>
              </v:group>
            </w:pict>
          </mc:Fallback>
        </mc:AlternateContent>
      </w:r>
      <w:bookmarkEnd w:id="4773"/>
    </w:p>
    <w:p w14:paraId="57B88607" w14:textId="66D0717E" w:rsidR="00454FC4" w:rsidRDefault="006C46C4" w:rsidP="00A23099">
      <w:pPr>
        <w:pStyle w:val="Ttulo2"/>
        <w:rPr>
          <w:color w:val="auto"/>
          <w:sz w:val="24"/>
          <w:szCs w:val="24"/>
        </w:rPr>
      </w:pPr>
      <w:bookmarkStart w:id="4774" w:name="_Toc25223005"/>
      <w:bookmarkStart w:id="4775" w:name="_Toc25309793"/>
      <w:r>
        <w:rPr>
          <w:rFonts w:ascii="Arial" w:hAnsi="Arial" w:cs="Arial"/>
          <w:noProof/>
          <w:color w:val="161718" w:themeColor="text1"/>
          <w:lang w:eastAsia="es-PE"/>
        </w:rPr>
        <w:lastRenderedPageBreak/>
        <mc:AlternateContent>
          <mc:Choice Requires="wpg">
            <w:drawing>
              <wp:anchor distT="0" distB="0" distL="114300" distR="114300" simplePos="0" relativeHeight="251773952" behindDoc="0" locked="0" layoutInCell="1" allowOverlap="1" wp14:anchorId="4C4E8951" wp14:editId="559F7251">
                <wp:simplePos x="0" y="0"/>
                <wp:positionH relativeFrom="margin">
                  <wp:align>center</wp:align>
                </wp:positionH>
                <wp:positionV relativeFrom="paragraph">
                  <wp:posOffset>0</wp:posOffset>
                </wp:positionV>
                <wp:extent cx="6229350" cy="7428865"/>
                <wp:effectExtent l="0" t="0" r="19050" b="19685"/>
                <wp:wrapSquare wrapText="bothSides"/>
                <wp:docPr id="161" name="Grupo 161"/>
                <wp:cNvGraphicFramePr/>
                <a:graphic xmlns:a="http://schemas.openxmlformats.org/drawingml/2006/main">
                  <a:graphicData uri="http://schemas.microsoft.com/office/word/2010/wordprocessingGroup">
                    <wpg:wgp>
                      <wpg:cNvGrpSpPr/>
                      <wpg:grpSpPr>
                        <a:xfrm>
                          <a:off x="0" y="0"/>
                          <a:ext cx="6229350" cy="7428865"/>
                          <a:chOff x="0" y="0"/>
                          <a:chExt cx="6122353" cy="7380110"/>
                        </a:xfrm>
                      </wpg:grpSpPr>
                      <wpg:grpSp>
                        <wpg:cNvPr id="163" name="Group 13"/>
                        <wpg:cNvGrpSpPr/>
                        <wpg:grpSpPr>
                          <a:xfrm>
                            <a:off x="0" y="0"/>
                            <a:ext cx="6118649" cy="1776412"/>
                            <a:chOff x="0" y="0"/>
                            <a:chExt cx="6118649" cy="1067959"/>
                          </a:xfrm>
                        </wpg:grpSpPr>
                        <wps:wsp>
                          <wps:cNvPr id="168"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02A8DDF8"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3583110" w14:textId="77777777" w:rsidR="00CD4489" w:rsidRPr="002B188C" w:rsidRDefault="00CD4489" w:rsidP="00760CC3">
                                <w:pPr>
                                  <w:rPr>
                                    <w:rFonts w:ascii="Arial" w:hAnsi="Arial" w:cs="Arial"/>
                                  </w:rPr>
                                </w:pPr>
                              </w:p>
                              <w:p w14:paraId="095EEE9C" w14:textId="77777777" w:rsidR="00CD4489" w:rsidRDefault="00CD4489" w:rsidP="00760CC3">
                                <w:pPr>
                                  <w:rPr>
                                    <w:rFonts w:ascii="Arial" w:hAnsi="Arial" w:cs="Arial"/>
                                  </w:rPr>
                                </w:pPr>
                              </w:p>
                              <w:p w14:paraId="19F49F35" w14:textId="77777777" w:rsidR="00CD4489" w:rsidRDefault="00CD4489"/>
                              <w:p w14:paraId="588C6123"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1C774DFD" w14:textId="77777777" w:rsidR="00CD4489" w:rsidRPr="002B188C" w:rsidRDefault="00CD4489" w:rsidP="00760CC3">
                                <w:pPr>
                                  <w:rPr>
                                    <w:rFonts w:ascii="Arial" w:hAnsi="Arial" w:cs="Arial"/>
                                  </w:rPr>
                                </w:pPr>
                              </w:p>
                              <w:p w14:paraId="27F7A752" w14:textId="77777777" w:rsidR="00CD4489" w:rsidRDefault="00CD4489" w:rsidP="00760CC3">
                                <w:pPr>
                                  <w:rPr>
                                    <w:rFonts w:ascii="Arial" w:hAnsi="Arial" w:cs="Arial"/>
                                  </w:rPr>
                                </w:pPr>
                              </w:p>
                              <w:p w14:paraId="62DAC868" w14:textId="77777777" w:rsidR="00CD4489" w:rsidRDefault="00CD4489"/>
                              <w:p w14:paraId="34D57549"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7C0131E1" w14:textId="77777777" w:rsidR="00CD4489" w:rsidRPr="002B188C" w:rsidRDefault="00CD4489" w:rsidP="00760CC3">
                                <w:pPr>
                                  <w:rPr>
                                    <w:rFonts w:ascii="Arial" w:hAnsi="Arial" w:cs="Arial"/>
                                  </w:rPr>
                                </w:pPr>
                              </w:p>
                              <w:p w14:paraId="54E38610" w14:textId="77777777" w:rsidR="00CD4489" w:rsidRDefault="00CD4489" w:rsidP="00760CC3">
                                <w:pPr>
                                  <w:rPr>
                                    <w:rFonts w:ascii="Arial" w:hAnsi="Arial" w:cs="Arial"/>
                                  </w:rPr>
                                </w:pPr>
                              </w:p>
                              <w:p w14:paraId="379B016F" w14:textId="77777777" w:rsidR="00CD4489" w:rsidRDefault="00CD4489"/>
                              <w:p w14:paraId="2BA9D288"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CFE8878" w14:textId="77777777" w:rsidR="00CD4489" w:rsidRPr="002B188C" w:rsidRDefault="00CD4489" w:rsidP="00760CC3">
                                <w:pPr>
                                  <w:rPr>
                                    <w:rFonts w:ascii="Arial" w:hAnsi="Arial" w:cs="Arial"/>
                                  </w:rPr>
                                </w:pPr>
                              </w:p>
                              <w:p w14:paraId="3BC62E00" w14:textId="77777777" w:rsidR="00CD4489" w:rsidRDefault="00CD4489"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3C7D452C"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CD38F30"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4B28F4FC" w14:textId="77777777" w:rsidR="00CD4489" w:rsidRPr="00F83186" w:rsidRDefault="00CD4489" w:rsidP="00760CC3">
                                <w:pPr>
                                  <w:rPr>
                                    <w:rFonts w:ascii="Arial" w:hAnsi="Arial" w:cs="Arial"/>
                                  </w:rPr>
                                </w:pPr>
                              </w:p>
                              <w:p w14:paraId="7D4B4B7F" w14:textId="77777777" w:rsidR="00CD4489" w:rsidRPr="00F83186" w:rsidRDefault="00CD4489" w:rsidP="00760CC3">
                                <w:pPr>
                                  <w:rPr>
                                    <w:rFonts w:ascii="Arial" w:hAnsi="Arial" w:cs="Arial"/>
                                  </w:rPr>
                                </w:pPr>
                              </w:p>
                              <w:p w14:paraId="4C9C532D" w14:textId="77777777" w:rsidR="00CD4489" w:rsidRPr="00F83186" w:rsidRDefault="00CD4489" w:rsidP="00760CC3">
                                <w:pPr>
                                  <w:rPr>
                                    <w:rFonts w:ascii="Arial" w:hAnsi="Arial" w:cs="Arial"/>
                                    <w:i/>
                                    <w:color w:val="161718" w:themeColor="text1"/>
                                  </w:rPr>
                                </w:pPr>
                              </w:p>
                              <w:p w14:paraId="242FD1EC" w14:textId="77777777" w:rsidR="00CD4489" w:rsidRDefault="00CD4489"/>
                              <w:p w14:paraId="599505C7"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50B823A"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658FCA3A" w14:textId="77777777" w:rsidR="00CD4489" w:rsidRPr="00F83186" w:rsidRDefault="00CD4489" w:rsidP="00760CC3">
                                <w:pPr>
                                  <w:rPr>
                                    <w:rFonts w:ascii="Arial" w:hAnsi="Arial" w:cs="Arial"/>
                                  </w:rPr>
                                </w:pPr>
                              </w:p>
                              <w:p w14:paraId="584E0722" w14:textId="77777777" w:rsidR="00CD4489" w:rsidRPr="00F83186" w:rsidRDefault="00CD4489" w:rsidP="00760CC3">
                                <w:pPr>
                                  <w:rPr>
                                    <w:rFonts w:ascii="Arial" w:hAnsi="Arial" w:cs="Arial"/>
                                  </w:rPr>
                                </w:pPr>
                              </w:p>
                              <w:p w14:paraId="44748B0D" w14:textId="77777777" w:rsidR="00CD4489" w:rsidRPr="00F83186" w:rsidRDefault="00CD4489" w:rsidP="00760CC3">
                                <w:pPr>
                                  <w:rPr>
                                    <w:rFonts w:ascii="Arial" w:hAnsi="Arial" w:cs="Arial"/>
                                    <w:i/>
                                    <w:color w:val="161718" w:themeColor="text1"/>
                                  </w:rPr>
                                </w:pPr>
                              </w:p>
                              <w:p w14:paraId="46075A8C" w14:textId="77777777" w:rsidR="00CD4489" w:rsidRDefault="00CD4489"/>
                              <w:p w14:paraId="31EF372F" w14:textId="63BC96C2"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124C10B"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3A0E9AF6" w14:textId="77777777" w:rsidR="00CD4489" w:rsidRPr="00F83186" w:rsidRDefault="00CD4489" w:rsidP="00760CC3">
                                <w:pPr>
                                  <w:rPr>
                                    <w:rFonts w:ascii="Arial" w:hAnsi="Arial" w:cs="Arial"/>
                                  </w:rPr>
                                </w:pPr>
                              </w:p>
                              <w:p w14:paraId="5D5BB2A5" w14:textId="77777777" w:rsidR="00CD4489" w:rsidRPr="00F83186" w:rsidRDefault="00CD4489" w:rsidP="00760CC3">
                                <w:pPr>
                                  <w:rPr>
                                    <w:rFonts w:ascii="Arial" w:hAnsi="Arial" w:cs="Arial"/>
                                  </w:rPr>
                                </w:pPr>
                              </w:p>
                              <w:p w14:paraId="21E157A2" w14:textId="77777777" w:rsidR="00CD4489" w:rsidRPr="00F83186" w:rsidRDefault="00CD4489" w:rsidP="00760CC3">
                                <w:pPr>
                                  <w:rPr>
                                    <w:rFonts w:ascii="Arial" w:hAnsi="Arial" w:cs="Arial"/>
                                    <w:i/>
                                    <w:color w:val="161718" w:themeColor="text1"/>
                                  </w:rPr>
                                </w:pPr>
                              </w:p>
                              <w:p w14:paraId="5CEBA6B6" w14:textId="77777777" w:rsidR="00CD4489" w:rsidRDefault="00CD4489"/>
                              <w:p w14:paraId="3CDF77A3" w14:textId="63BC96C2"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63FD868C"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101F9D00" w14:textId="77777777" w:rsidR="00CD4489" w:rsidRPr="00F83186" w:rsidRDefault="00CD4489" w:rsidP="00760CC3">
                                <w:pPr>
                                  <w:rPr>
                                    <w:rFonts w:ascii="Arial" w:hAnsi="Arial" w:cs="Arial"/>
                                  </w:rPr>
                                </w:pPr>
                              </w:p>
                              <w:p w14:paraId="27D6D14F" w14:textId="77777777" w:rsidR="00CD4489" w:rsidRPr="00F83186" w:rsidRDefault="00CD4489" w:rsidP="00760CC3">
                                <w:pPr>
                                  <w:rPr>
                                    <w:rFonts w:ascii="Arial" w:hAnsi="Arial" w:cs="Arial"/>
                                  </w:rPr>
                                </w:pPr>
                              </w:p>
                              <w:p w14:paraId="77288209" w14:textId="77777777" w:rsidR="00CD4489" w:rsidRPr="00F83186"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464B1472" w14:textId="63BC96C2"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95C3E31" w14:textId="77777777" w:rsidR="00CD4489" w:rsidRPr="0078782C" w:rsidRDefault="00CD4489" w:rsidP="00760CC3">
                                <w:pPr>
                                  <w:rPr>
                                    <w:rFonts w:ascii="Arial" w:hAnsi="Arial" w:cs="Arial"/>
                                  </w:rPr>
                                </w:pPr>
                              </w:p>
                              <w:p w14:paraId="72CAC367" w14:textId="77777777" w:rsidR="00CD4489" w:rsidRPr="0078782C" w:rsidRDefault="00CD4489" w:rsidP="00760CC3">
                                <w:pPr>
                                  <w:rPr>
                                    <w:rFonts w:ascii="Arial" w:hAnsi="Arial" w:cs="Arial"/>
                                  </w:rPr>
                                </w:pPr>
                              </w:p>
                              <w:p w14:paraId="67B72BF2" w14:textId="77777777" w:rsidR="00CD4489" w:rsidRPr="0078782C" w:rsidRDefault="00CD4489" w:rsidP="00760CC3">
                                <w:pPr>
                                  <w:rPr>
                                    <w:rFonts w:ascii="Arial" w:hAnsi="Arial" w:cs="Arial"/>
                                    <w:i/>
                                    <w:color w:val="161718" w:themeColor="text1"/>
                                  </w:rPr>
                                </w:pPr>
                              </w:p>
                              <w:p w14:paraId="791DC18C" w14:textId="77777777" w:rsidR="00CD4489" w:rsidRDefault="00CD4489"/>
                              <w:p w14:paraId="05970183"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D21B691" w14:textId="77777777" w:rsidR="00CD4489" w:rsidRPr="0078782C" w:rsidRDefault="00CD4489" w:rsidP="00760CC3">
                                <w:pPr>
                                  <w:rPr>
                                    <w:rFonts w:ascii="Arial" w:hAnsi="Arial" w:cs="Arial"/>
                                  </w:rPr>
                                </w:pPr>
                              </w:p>
                              <w:p w14:paraId="61658016" w14:textId="77777777" w:rsidR="00CD4489" w:rsidRPr="0078782C" w:rsidRDefault="00CD4489" w:rsidP="00760CC3">
                                <w:pPr>
                                  <w:rPr>
                                    <w:rFonts w:ascii="Arial" w:hAnsi="Arial" w:cs="Arial"/>
                                  </w:rPr>
                                </w:pPr>
                              </w:p>
                              <w:p w14:paraId="0DEFBAAA" w14:textId="77777777" w:rsidR="00CD4489" w:rsidRPr="0078782C" w:rsidRDefault="00CD4489" w:rsidP="00760CC3">
                                <w:pPr>
                                  <w:rPr>
                                    <w:rFonts w:ascii="Arial" w:hAnsi="Arial" w:cs="Arial"/>
                                    <w:i/>
                                    <w:color w:val="161718" w:themeColor="text1"/>
                                  </w:rPr>
                                </w:pPr>
                              </w:p>
                              <w:p w14:paraId="40D8CA19" w14:textId="77777777" w:rsidR="00CD4489" w:rsidRDefault="00CD4489"/>
                              <w:p w14:paraId="22CD8729"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1C6E88A" w14:textId="77777777" w:rsidR="00CD4489" w:rsidRPr="0078782C" w:rsidRDefault="00CD4489" w:rsidP="00760CC3">
                                <w:pPr>
                                  <w:rPr>
                                    <w:rFonts w:ascii="Arial" w:hAnsi="Arial" w:cs="Arial"/>
                                  </w:rPr>
                                </w:pPr>
                              </w:p>
                              <w:p w14:paraId="06D3DC44" w14:textId="77777777" w:rsidR="00CD4489" w:rsidRPr="0078782C" w:rsidRDefault="00CD4489" w:rsidP="00760CC3">
                                <w:pPr>
                                  <w:rPr>
                                    <w:rFonts w:ascii="Arial" w:hAnsi="Arial" w:cs="Arial"/>
                                  </w:rPr>
                                </w:pPr>
                              </w:p>
                              <w:p w14:paraId="08B5BFEC" w14:textId="77777777" w:rsidR="00CD4489" w:rsidRPr="0078782C" w:rsidRDefault="00CD4489" w:rsidP="00760CC3">
                                <w:pPr>
                                  <w:rPr>
                                    <w:rFonts w:ascii="Arial" w:hAnsi="Arial" w:cs="Arial"/>
                                    <w:i/>
                                    <w:color w:val="161718" w:themeColor="text1"/>
                                  </w:rPr>
                                </w:pPr>
                              </w:p>
                              <w:p w14:paraId="3F908272" w14:textId="77777777" w:rsidR="00CD4489" w:rsidRDefault="00CD4489"/>
                              <w:p w14:paraId="68119844"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60B526E" w14:textId="77777777" w:rsidR="00CD4489" w:rsidRPr="0078782C" w:rsidRDefault="00CD4489" w:rsidP="00760CC3">
                                <w:pPr>
                                  <w:rPr>
                                    <w:rFonts w:ascii="Arial" w:hAnsi="Arial" w:cs="Arial"/>
                                  </w:rPr>
                                </w:pPr>
                              </w:p>
                              <w:p w14:paraId="7B6604BF" w14:textId="77777777" w:rsidR="00CD4489" w:rsidRPr="0078782C" w:rsidRDefault="00CD4489" w:rsidP="00760CC3">
                                <w:pPr>
                                  <w:rPr>
                                    <w:rFonts w:ascii="Arial" w:hAnsi="Arial" w:cs="Arial"/>
                                  </w:rPr>
                                </w:pPr>
                              </w:p>
                              <w:p w14:paraId="13D11BD6"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19EA2C71"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7B7ACEA"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10-15 Min</w:t>
                                </w:r>
                              </w:p>
                              <w:p w14:paraId="6C7159E2" w14:textId="77777777" w:rsidR="00CD4489" w:rsidRPr="0078782C" w:rsidRDefault="00CD4489" w:rsidP="00760CC3">
                                <w:pPr>
                                  <w:rPr>
                                    <w:rFonts w:ascii="Arial" w:hAnsi="Arial" w:cs="Arial"/>
                                  </w:rPr>
                                </w:pPr>
                              </w:p>
                              <w:p w14:paraId="53921AE0" w14:textId="77777777" w:rsidR="00CD4489" w:rsidRPr="0078782C" w:rsidRDefault="00CD4489" w:rsidP="00760CC3">
                                <w:pPr>
                                  <w:rPr>
                                    <w:rFonts w:ascii="Arial" w:hAnsi="Arial" w:cs="Arial"/>
                                    <w:i/>
                                    <w:color w:val="161718" w:themeColor="text1"/>
                                  </w:rPr>
                                </w:pPr>
                              </w:p>
                              <w:p w14:paraId="271DF33F" w14:textId="77777777" w:rsidR="00CD4489" w:rsidRDefault="00CD4489"/>
                              <w:p w14:paraId="430972A1"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C7F73E9"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10-15 Min</w:t>
                                </w:r>
                              </w:p>
                              <w:p w14:paraId="208EA14A" w14:textId="77777777" w:rsidR="00CD4489" w:rsidRPr="0078782C" w:rsidRDefault="00CD4489" w:rsidP="00760CC3">
                                <w:pPr>
                                  <w:rPr>
                                    <w:rFonts w:ascii="Arial" w:hAnsi="Arial" w:cs="Arial"/>
                                  </w:rPr>
                                </w:pPr>
                              </w:p>
                              <w:p w14:paraId="1ACE6016" w14:textId="77777777" w:rsidR="00CD4489" w:rsidRPr="0078782C" w:rsidRDefault="00CD4489" w:rsidP="00760CC3">
                                <w:pPr>
                                  <w:rPr>
                                    <w:rFonts w:ascii="Arial" w:hAnsi="Arial" w:cs="Arial"/>
                                    <w:i/>
                                    <w:color w:val="161718" w:themeColor="text1"/>
                                  </w:rPr>
                                </w:pPr>
                              </w:p>
                              <w:p w14:paraId="7A48FB6A" w14:textId="77777777" w:rsidR="00CD4489" w:rsidRDefault="00CD4489"/>
                              <w:p w14:paraId="23AF33CB"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362CAC1"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10-15 Min</w:t>
                                </w:r>
                              </w:p>
                              <w:p w14:paraId="5008FB55" w14:textId="77777777" w:rsidR="00CD4489" w:rsidRPr="0078782C" w:rsidRDefault="00CD4489" w:rsidP="00760CC3">
                                <w:pPr>
                                  <w:rPr>
                                    <w:rFonts w:ascii="Arial" w:hAnsi="Arial" w:cs="Arial"/>
                                  </w:rPr>
                                </w:pPr>
                              </w:p>
                              <w:p w14:paraId="039ECA54" w14:textId="77777777" w:rsidR="00CD4489" w:rsidRPr="0078782C" w:rsidRDefault="00CD4489" w:rsidP="00760CC3">
                                <w:pPr>
                                  <w:rPr>
                                    <w:rFonts w:ascii="Arial" w:hAnsi="Arial" w:cs="Arial"/>
                                    <w:i/>
                                    <w:color w:val="161718" w:themeColor="text1"/>
                                  </w:rPr>
                                </w:pPr>
                              </w:p>
                              <w:p w14:paraId="7DC4BD99" w14:textId="77777777" w:rsidR="00CD4489" w:rsidRDefault="00CD4489"/>
                              <w:p w14:paraId="58258B60"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360C947" w14:textId="26147822"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10-15 Min</w:t>
                                </w:r>
                              </w:p>
                              <w:p w14:paraId="231675BF" w14:textId="77777777" w:rsidR="00CD4489" w:rsidRPr="0078782C" w:rsidRDefault="00CD4489" w:rsidP="00760CC3">
                                <w:pPr>
                                  <w:rPr>
                                    <w:rFonts w:ascii="Arial" w:hAnsi="Arial" w:cs="Arial"/>
                                  </w:rPr>
                                </w:pPr>
                              </w:p>
                              <w:p w14:paraId="2FAFE8C5"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 name="Text Box 19"/>
                        <wps:cNvSpPr txBox="1"/>
                        <wps:spPr>
                          <a:xfrm>
                            <a:off x="4763" y="1776275"/>
                            <a:ext cx="6117590" cy="5603835"/>
                          </a:xfrm>
                          <a:prstGeom prst="rect">
                            <a:avLst/>
                          </a:prstGeom>
                          <a:solidFill>
                            <a:schemeClr val="lt1"/>
                          </a:solidFill>
                          <a:ln w="6350">
                            <a:solidFill>
                              <a:schemeClr val="bg2">
                                <a:lumMod val="50000"/>
                              </a:schemeClr>
                            </a:solidFill>
                          </a:ln>
                        </wps:spPr>
                        <wps:txbx>
                          <w:txbxContent>
                            <w:p w14:paraId="0AD03D07"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C1D995" w14:textId="77777777" w:rsidR="00CD4489" w:rsidRPr="00F0601B" w:rsidRDefault="00CD4489"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4C51121" w14:textId="77777777" w:rsidR="00CD4489" w:rsidRPr="008C4434" w:rsidRDefault="00CD4489"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072EFD5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791C83E7"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w:t>
                              </w:r>
                              <w:r>
                                <w:rPr>
                                  <w:rFonts w:ascii="Arial" w:hAnsi="Arial" w:cs="Arial"/>
                                  <w:color w:val="auto"/>
                                  <w:sz w:val="24"/>
                                  <w:szCs w:val="20"/>
                                </w:rPr>
                                <w:t>entra de vacaciones.</w:t>
                              </w:r>
                            </w:p>
                            <w:p w14:paraId="55FD39EA"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EA3AFBB"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18997E1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5386F439" w14:textId="77777777" w:rsidR="00CD4489" w:rsidRDefault="00CD4489" w:rsidP="00760CC3">
                              <w:pPr>
                                <w:spacing w:line="240" w:lineRule="auto"/>
                                <w:rPr>
                                  <w:rFonts w:ascii="Arial" w:hAnsi="Arial" w:cs="Arial"/>
                                  <w:i/>
                                  <w:color w:val="161718" w:themeColor="text1"/>
                                </w:rPr>
                              </w:pPr>
                            </w:p>
                            <w:p w14:paraId="7B540D90"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62994BDD"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2E00558C"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5DDEA3C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413E649C" w14:textId="77777777" w:rsidR="00CD4489" w:rsidRPr="00C807C2" w:rsidRDefault="00CD4489" w:rsidP="00760CC3">
                              <w:pPr>
                                <w:spacing w:line="240" w:lineRule="auto"/>
                                <w:rPr>
                                  <w:rFonts w:ascii="Arial" w:hAnsi="Arial" w:cs="Arial"/>
                                  <w:i/>
                                  <w:color w:val="161718" w:themeColor="text1"/>
                                </w:rPr>
                              </w:pPr>
                            </w:p>
                            <w:p w14:paraId="11A6818D" w14:textId="77777777" w:rsidR="00CD4489" w:rsidRDefault="00CD4489"/>
                            <w:p w14:paraId="60F16158" w14:textId="77777777" w:rsidR="00CD4489" w:rsidRDefault="00CD4489"/>
                            <w:p w14:paraId="3BC4BFA3"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5F899A6" w14:textId="77777777" w:rsidR="00CD4489" w:rsidRPr="00F0601B" w:rsidRDefault="00CD4489"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2D2B2915" w14:textId="77777777" w:rsidR="00CD4489" w:rsidRPr="008C4434" w:rsidRDefault="00CD4489"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6BD3D1C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3824E178"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9EA8864" w14:textId="77777777" w:rsidR="00CD4489" w:rsidRPr="008B0442" w:rsidRDefault="00CD4489" w:rsidP="00760CC3">
                              <w:pPr>
                                <w:spacing w:line="240" w:lineRule="auto"/>
                                <w:rPr>
                                  <w:rFonts w:cs="Arial"/>
                                  <w:bCs/>
                                  <w:color w:val="auto"/>
                                  <w:sz w:val="24"/>
                                  <w:szCs w:val="20"/>
                                </w:rPr>
                              </w:pPr>
                            </w:p>
                            <w:p w14:paraId="357F4F54"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70130BAD"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5B3D499"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7EEFC90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4FFFC40B" w14:textId="77777777" w:rsidR="00CD4489" w:rsidRDefault="00CD4489" w:rsidP="00760CC3">
                              <w:pPr>
                                <w:spacing w:line="240" w:lineRule="auto"/>
                                <w:rPr>
                                  <w:rFonts w:ascii="Arial" w:hAnsi="Arial" w:cs="Arial"/>
                                  <w:i/>
                                  <w:color w:val="161718" w:themeColor="text1"/>
                                </w:rPr>
                              </w:pPr>
                            </w:p>
                            <w:p w14:paraId="2210C452"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8484DF6"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8E3BDD9"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23F6DB7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504E2F75" w14:textId="77777777" w:rsidR="00CD4489" w:rsidRPr="00C807C2" w:rsidRDefault="00CD4489" w:rsidP="00760CC3">
                              <w:pPr>
                                <w:spacing w:line="240" w:lineRule="auto"/>
                                <w:rPr>
                                  <w:rFonts w:ascii="Arial" w:hAnsi="Arial" w:cs="Arial"/>
                                  <w:i/>
                                  <w:color w:val="161718" w:themeColor="text1"/>
                                </w:rPr>
                              </w:pPr>
                            </w:p>
                            <w:p w14:paraId="627F836D" w14:textId="77777777" w:rsidR="00CD4489" w:rsidRDefault="00CD4489"/>
                            <w:p w14:paraId="613A81A2"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C8C17D8" w14:textId="77777777" w:rsidR="00CD4489" w:rsidRPr="00F0601B" w:rsidRDefault="00CD4489"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457B73D6" w14:textId="77777777" w:rsidR="00CD4489" w:rsidRPr="008C4434" w:rsidRDefault="00CD4489"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C17C5B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07CED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1963EFA" w14:textId="77777777" w:rsidR="00CD4489" w:rsidRPr="008B0442" w:rsidRDefault="00CD4489" w:rsidP="00760CC3">
                              <w:pPr>
                                <w:spacing w:line="240" w:lineRule="auto"/>
                                <w:rPr>
                                  <w:rFonts w:cs="Arial"/>
                                  <w:bCs/>
                                  <w:color w:val="auto"/>
                                  <w:sz w:val="24"/>
                                  <w:szCs w:val="20"/>
                                </w:rPr>
                              </w:pPr>
                            </w:p>
                            <w:p w14:paraId="2BFB0438"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57DD9483"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A9739F5"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46975A1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37675E39" w14:textId="77777777" w:rsidR="00CD4489" w:rsidRDefault="00CD4489" w:rsidP="00760CC3">
                              <w:pPr>
                                <w:spacing w:line="240" w:lineRule="auto"/>
                                <w:rPr>
                                  <w:rFonts w:ascii="Arial" w:hAnsi="Arial" w:cs="Arial"/>
                                  <w:i/>
                                  <w:color w:val="161718" w:themeColor="text1"/>
                                </w:rPr>
                              </w:pPr>
                            </w:p>
                            <w:p w14:paraId="139689F3"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1136EF92"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39161AD"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7B5CCEB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3273040B" w14:textId="77777777" w:rsidR="00CD4489" w:rsidRPr="00C807C2" w:rsidRDefault="00CD4489" w:rsidP="00760CC3">
                              <w:pPr>
                                <w:spacing w:line="240" w:lineRule="auto"/>
                                <w:rPr>
                                  <w:rFonts w:ascii="Arial" w:hAnsi="Arial" w:cs="Arial"/>
                                  <w:i/>
                                  <w:color w:val="161718" w:themeColor="text1"/>
                                </w:rPr>
                              </w:pPr>
                            </w:p>
                            <w:p w14:paraId="016EF171" w14:textId="77777777" w:rsidR="00CD4489" w:rsidRDefault="00CD4489"/>
                            <w:p w14:paraId="0A8192E1"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7EC75E4" w14:textId="77777777" w:rsidR="00CD4489" w:rsidRPr="00F0601B" w:rsidRDefault="00CD4489"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5736F7D" w14:textId="454A3ED5" w:rsidR="00CD4489" w:rsidRPr="008C4434" w:rsidRDefault="00CD4489"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888E91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624F8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0190B3ED" w14:textId="77777777" w:rsidR="00CD4489" w:rsidRPr="008B0442" w:rsidRDefault="00CD4489" w:rsidP="00760CC3">
                              <w:pPr>
                                <w:spacing w:line="240" w:lineRule="auto"/>
                                <w:rPr>
                                  <w:rFonts w:cs="Arial"/>
                                  <w:bCs/>
                                  <w:color w:val="auto"/>
                                  <w:sz w:val="24"/>
                                  <w:szCs w:val="20"/>
                                </w:rPr>
                              </w:pPr>
                            </w:p>
                            <w:p w14:paraId="27533715" w14:textId="4F5EE4BB"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3E74EC02" w14:textId="437C52B0"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68EE3BB" w14:textId="15EFD451"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52C3346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25BD56F7" w14:textId="77777777" w:rsidR="00CD4489" w:rsidRDefault="00CD4489" w:rsidP="00760CC3">
                              <w:pPr>
                                <w:spacing w:line="240" w:lineRule="auto"/>
                                <w:rPr>
                                  <w:rFonts w:ascii="Arial" w:hAnsi="Arial" w:cs="Arial"/>
                                  <w:i/>
                                  <w:color w:val="161718" w:themeColor="text1"/>
                                </w:rPr>
                              </w:pPr>
                            </w:p>
                            <w:p w14:paraId="6BBE0085" w14:textId="6B0D9A33"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326D065"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3315AA0E"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61299C3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145A2473" w14:textId="77777777" w:rsidR="00CD4489" w:rsidRPr="00C807C2" w:rsidRDefault="00CD4489" w:rsidP="00760CC3">
                              <w:pPr>
                                <w:spacing w:line="240" w:lineRule="auto"/>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4E8951" id="Grupo 161" o:spid="_x0000_s1044" style="position:absolute;margin-left:0;margin-top:0;width:490.5pt;height:584.95pt;z-index:251773952;mso-position-horizontal:center;mso-position-horizontal-relative:margin;mso-position-vertical-relative:text;mso-width-relative:margin;mso-height-relative:margin" coordsize="61223,73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">
                <v:group id="Group 13" o:spid="_x0000_s1045"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_x0000_s1046"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" fillcolor="white [3201]" strokecolor="#6e7277 [1614]" strokeweight=".5pt">
                    <v:textbox>
                      <w:txbxContent>
                        <w:p w14:paraId="02A8DDF8"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3583110" w14:textId="77777777" w:rsidR="00CD4489" w:rsidRPr="002B188C" w:rsidRDefault="00CD4489" w:rsidP="00760CC3">
                          <w:pPr>
                            <w:rPr>
                              <w:rFonts w:ascii="Arial" w:hAnsi="Arial" w:cs="Arial"/>
                            </w:rPr>
                          </w:pPr>
                        </w:p>
                        <w:p w14:paraId="095EEE9C" w14:textId="77777777" w:rsidR="00CD4489" w:rsidRDefault="00CD4489" w:rsidP="00760CC3">
                          <w:pPr>
                            <w:rPr>
                              <w:rFonts w:ascii="Arial" w:hAnsi="Arial" w:cs="Arial"/>
                            </w:rPr>
                          </w:pPr>
                        </w:p>
                        <w:p w14:paraId="19F49F35" w14:textId="77777777" w:rsidR="00CD4489" w:rsidRDefault="00CD4489"/>
                        <w:p w14:paraId="588C6123"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1C774DFD" w14:textId="77777777" w:rsidR="00CD4489" w:rsidRPr="002B188C" w:rsidRDefault="00CD4489" w:rsidP="00760CC3">
                          <w:pPr>
                            <w:rPr>
                              <w:rFonts w:ascii="Arial" w:hAnsi="Arial" w:cs="Arial"/>
                            </w:rPr>
                          </w:pPr>
                        </w:p>
                        <w:p w14:paraId="27F7A752" w14:textId="77777777" w:rsidR="00CD4489" w:rsidRDefault="00CD4489" w:rsidP="00760CC3">
                          <w:pPr>
                            <w:rPr>
                              <w:rFonts w:ascii="Arial" w:hAnsi="Arial" w:cs="Arial"/>
                            </w:rPr>
                          </w:pPr>
                        </w:p>
                        <w:p w14:paraId="62DAC868" w14:textId="77777777" w:rsidR="00CD4489" w:rsidRDefault="00CD4489"/>
                        <w:p w14:paraId="34D57549"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7C0131E1" w14:textId="77777777" w:rsidR="00CD4489" w:rsidRPr="002B188C" w:rsidRDefault="00CD4489" w:rsidP="00760CC3">
                          <w:pPr>
                            <w:rPr>
                              <w:rFonts w:ascii="Arial" w:hAnsi="Arial" w:cs="Arial"/>
                            </w:rPr>
                          </w:pPr>
                        </w:p>
                        <w:p w14:paraId="54E38610" w14:textId="77777777" w:rsidR="00CD4489" w:rsidRDefault="00CD4489" w:rsidP="00760CC3">
                          <w:pPr>
                            <w:rPr>
                              <w:rFonts w:ascii="Arial" w:hAnsi="Arial" w:cs="Arial"/>
                            </w:rPr>
                          </w:pPr>
                        </w:p>
                        <w:p w14:paraId="379B016F" w14:textId="77777777" w:rsidR="00CD4489" w:rsidRDefault="00CD4489"/>
                        <w:p w14:paraId="2BA9D288"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servicio, necesito inhabilitar la cuenta a los ingenieros</w:t>
                          </w:r>
                          <w:r>
                            <w:rPr>
                              <w:rFonts w:ascii="Calibri" w:eastAsia="Times New Roman" w:hAnsi="Calibri" w:cs="Calibri"/>
                              <w:color w:val="000000"/>
                              <w:lang w:val="es-ES" w:eastAsia="es-ES"/>
                            </w:rPr>
                            <w:t xml:space="preserve"> para tener la lista de los ingenieros operativos de una manera más eficiente.</w:t>
                          </w:r>
                        </w:p>
                        <w:p w14:paraId="2CFE8878" w14:textId="77777777" w:rsidR="00CD4489" w:rsidRPr="002B188C" w:rsidRDefault="00CD4489" w:rsidP="00760CC3">
                          <w:pPr>
                            <w:rPr>
                              <w:rFonts w:ascii="Arial" w:hAnsi="Arial" w:cs="Arial"/>
                            </w:rPr>
                          </w:pPr>
                        </w:p>
                        <w:p w14:paraId="3BC62E00" w14:textId="77777777" w:rsidR="00CD4489" w:rsidRDefault="00CD4489" w:rsidP="00760CC3">
                          <w:pPr>
                            <w:rPr>
                              <w:rFonts w:ascii="Arial" w:hAnsi="Arial" w:cs="Arial"/>
                            </w:rPr>
                          </w:pPr>
                        </w:p>
                      </w:txbxContent>
                    </v:textbox>
                  </v:shape>
                  <v:shape id="Text Box 9" o:spid="_x0000_s1047"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" fillcolor="white [3201]" strokecolor="#6e7277 [1614]" strokeweight=".5pt">
                    <v:textbox>
                      <w:txbxContent>
                        <w:p w14:paraId="3C7D452C"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CD38F30"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4B28F4FC" w14:textId="77777777" w:rsidR="00CD4489" w:rsidRPr="00F83186" w:rsidRDefault="00CD4489" w:rsidP="00760CC3">
                          <w:pPr>
                            <w:rPr>
                              <w:rFonts w:ascii="Arial" w:hAnsi="Arial" w:cs="Arial"/>
                            </w:rPr>
                          </w:pPr>
                        </w:p>
                        <w:p w14:paraId="7D4B4B7F" w14:textId="77777777" w:rsidR="00CD4489" w:rsidRPr="00F83186" w:rsidRDefault="00CD4489" w:rsidP="00760CC3">
                          <w:pPr>
                            <w:rPr>
                              <w:rFonts w:ascii="Arial" w:hAnsi="Arial" w:cs="Arial"/>
                            </w:rPr>
                          </w:pPr>
                        </w:p>
                        <w:p w14:paraId="4C9C532D" w14:textId="77777777" w:rsidR="00CD4489" w:rsidRPr="00F83186" w:rsidRDefault="00CD4489" w:rsidP="00760CC3">
                          <w:pPr>
                            <w:rPr>
                              <w:rFonts w:ascii="Arial" w:hAnsi="Arial" w:cs="Arial"/>
                              <w:i/>
                              <w:color w:val="161718" w:themeColor="text1"/>
                            </w:rPr>
                          </w:pPr>
                        </w:p>
                        <w:p w14:paraId="242FD1EC" w14:textId="77777777" w:rsidR="00CD4489" w:rsidRDefault="00CD4489"/>
                        <w:p w14:paraId="599505C7"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50B823A"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658FCA3A" w14:textId="77777777" w:rsidR="00CD4489" w:rsidRPr="00F83186" w:rsidRDefault="00CD4489" w:rsidP="00760CC3">
                          <w:pPr>
                            <w:rPr>
                              <w:rFonts w:ascii="Arial" w:hAnsi="Arial" w:cs="Arial"/>
                            </w:rPr>
                          </w:pPr>
                        </w:p>
                        <w:p w14:paraId="584E0722" w14:textId="77777777" w:rsidR="00CD4489" w:rsidRPr="00F83186" w:rsidRDefault="00CD4489" w:rsidP="00760CC3">
                          <w:pPr>
                            <w:rPr>
                              <w:rFonts w:ascii="Arial" w:hAnsi="Arial" w:cs="Arial"/>
                            </w:rPr>
                          </w:pPr>
                        </w:p>
                        <w:p w14:paraId="44748B0D" w14:textId="77777777" w:rsidR="00CD4489" w:rsidRPr="00F83186" w:rsidRDefault="00CD4489" w:rsidP="00760CC3">
                          <w:pPr>
                            <w:rPr>
                              <w:rFonts w:ascii="Arial" w:hAnsi="Arial" w:cs="Arial"/>
                              <w:i/>
                              <w:color w:val="161718" w:themeColor="text1"/>
                            </w:rPr>
                          </w:pPr>
                        </w:p>
                        <w:p w14:paraId="46075A8C" w14:textId="77777777" w:rsidR="00CD4489" w:rsidRDefault="00CD4489"/>
                        <w:p w14:paraId="31EF372F" w14:textId="63BC96C2"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124C10B"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3A0E9AF6" w14:textId="77777777" w:rsidR="00CD4489" w:rsidRPr="00F83186" w:rsidRDefault="00CD4489" w:rsidP="00760CC3">
                          <w:pPr>
                            <w:rPr>
                              <w:rFonts w:ascii="Arial" w:hAnsi="Arial" w:cs="Arial"/>
                            </w:rPr>
                          </w:pPr>
                        </w:p>
                        <w:p w14:paraId="5D5BB2A5" w14:textId="77777777" w:rsidR="00CD4489" w:rsidRPr="00F83186" w:rsidRDefault="00CD4489" w:rsidP="00760CC3">
                          <w:pPr>
                            <w:rPr>
                              <w:rFonts w:ascii="Arial" w:hAnsi="Arial" w:cs="Arial"/>
                            </w:rPr>
                          </w:pPr>
                        </w:p>
                        <w:p w14:paraId="21E157A2" w14:textId="77777777" w:rsidR="00CD4489" w:rsidRPr="00F83186" w:rsidRDefault="00CD4489" w:rsidP="00760CC3">
                          <w:pPr>
                            <w:rPr>
                              <w:rFonts w:ascii="Arial" w:hAnsi="Arial" w:cs="Arial"/>
                              <w:i/>
                              <w:color w:val="161718" w:themeColor="text1"/>
                            </w:rPr>
                          </w:pPr>
                        </w:p>
                        <w:p w14:paraId="5CEBA6B6" w14:textId="77777777" w:rsidR="00CD4489" w:rsidRDefault="00CD4489"/>
                        <w:p w14:paraId="3CDF77A3" w14:textId="63BC96C2"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63FD868C"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rFonts w:ascii="Arial" w:hAnsi="Arial" w:cs="Arial"/>
                              <w:color w:val="auto"/>
                              <w:sz w:val="24"/>
                              <w:szCs w:val="20"/>
                            </w:rPr>
                            <w:t>Inhabilitar</w:t>
                          </w:r>
                          <w:r>
                            <w:rPr>
                              <w:rFonts w:ascii="Arial" w:hAnsi="Arial" w:cs="Arial"/>
                              <w:bCs/>
                              <w:color w:val="auto"/>
                              <w:sz w:val="24"/>
                              <w:szCs w:val="20"/>
                            </w:rPr>
                            <w:t xml:space="preserve"> cuenta de Ingeniero</w:t>
                          </w:r>
                        </w:p>
                        <w:p w14:paraId="101F9D00" w14:textId="77777777" w:rsidR="00CD4489" w:rsidRPr="00F83186" w:rsidRDefault="00CD4489" w:rsidP="00760CC3">
                          <w:pPr>
                            <w:rPr>
                              <w:rFonts w:ascii="Arial" w:hAnsi="Arial" w:cs="Arial"/>
                            </w:rPr>
                          </w:pPr>
                        </w:p>
                        <w:p w14:paraId="27D6D14F" w14:textId="77777777" w:rsidR="00CD4489" w:rsidRPr="00F83186" w:rsidRDefault="00CD4489" w:rsidP="00760CC3">
                          <w:pPr>
                            <w:rPr>
                              <w:rFonts w:ascii="Arial" w:hAnsi="Arial" w:cs="Arial"/>
                            </w:rPr>
                          </w:pPr>
                        </w:p>
                        <w:p w14:paraId="77288209" w14:textId="77777777" w:rsidR="00CD4489" w:rsidRPr="00F83186" w:rsidRDefault="00CD4489" w:rsidP="00760CC3">
                          <w:pPr>
                            <w:rPr>
                              <w:rFonts w:ascii="Arial" w:hAnsi="Arial" w:cs="Arial"/>
                              <w:i/>
                              <w:color w:val="161718" w:themeColor="text1"/>
                            </w:rPr>
                          </w:pPr>
                        </w:p>
                      </w:txbxContent>
                    </v:textbox>
                  </v:shape>
                  <v:shape id="Text Box 10" o:spid="_x0000_s1048"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" fillcolor="white [3201]" strokecolor="#6e7277 [1614]" strokeweight=".5pt">
                    <v:textbox>
                      <w:txbxContent>
                        <w:p w14:paraId="464B1472" w14:textId="63BC96C2"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95C3E31" w14:textId="77777777" w:rsidR="00CD4489" w:rsidRPr="0078782C" w:rsidRDefault="00CD4489" w:rsidP="00760CC3">
                          <w:pPr>
                            <w:rPr>
                              <w:rFonts w:ascii="Arial" w:hAnsi="Arial" w:cs="Arial"/>
                            </w:rPr>
                          </w:pPr>
                        </w:p>
                        <w:p w14:paraId="72CAC367" w14:textId="77777777" w:rsidR="00CD4489" w:rsidRPr="0078782C" w:rsidRDefault="00CD4489" w:rsidP="00760CC3">
                          <w:pPr>
                            <w:rPr>
                              <w:rFonts w:ascii="Arial" w:hAnsi="Arial" w:cs="Arial"/>
                            </w:rPr>
                          </w:pPr>
                        </w:p>
                        <w:p w14:paraId="67B72BF2" w14:textId="77777777" w:rsidR="00CD4489" w:rsidRPr="0078782C" w:rsidRDefault="00CD4489" w:rsidP="00760CC3">
                          <w:pPr>
                            <w:rPr>
                              <w:rFonts w:ascii="Arial" w:hAnsi="Arial" w:cs="Arial"/>
                              <w:i/>
                              <w:color w:val="161718" w:themeColor="text1"/>
                            </w:rPr>
                          </w:pPr>
                        </w:p>
                        <w:p w14:paraId="791DC18C" w14:textId="77777777" w:rsidR="00CD4489" w:rsidRDefault="00CD4489"/>
                        <w:p w14:paraId="05970183"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D21B691" w14:textId="77777777" w:rsidR="00CD4489" w:rsidRPr="0078782C" w:rsidRDefault="00CD4489" w:rsidP="00760CC3">
                          <w:pPr>
                            <w:rPr>
                              <w:rFonts w:ascii="Arial" w:hAnsi="Arial" w:cs="Arial"/>
                            </w:rPr>
                          </w:pPr>
                        </w:p>
                        <w:p w14:paraId="61658016" w14:textId="77777777" w:rsidR="00CD4489" w:rsidRPr="0078782C" w:rsidRDefault="00CD4489" w:rsidP="00760CC3">
                          <w:pPr>
                            <w:rPr>
                              <w:rFonts w:ascii="Arial" w:hAnsi="Arial" w:cs="Arial"/>
                            </w:rPr>
                          </w:pPr>
                        </w:p>
                        <w:p w14:paraId="0DEFBAAA" w14:textId="77777777" w:rsidR="00CD4489" w:rsidRPr="0078782C" w:rsidRDefault="00CD4489" w:rsidP="00760CC3">
                          <w:pPr>
                            <w:rPr>
                              <w:rFonts w:ascii="Arial" w:hAnsi="Arial" w:cs="Arial"/>
                              <w:i/>
                              <w:color w:val="161718" w:themeColor="text1"/>
                            </w:rPr>
                          </w:pPr>
                        </w:p>
                        <w:p w14:paraId="40D8CA19" w14:textId="77777777" w:rsidR="00CD4489" w:rsidRDefault="00CD4489"/>
                        <w:p w14:paraId="22CD8729"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41C6E88A" w14:textId="77777777" w:rsidR="00CD4489" w:rsidRPr="0078782C" w:rsidRDefault="00CD4489" w:rsidP="00760CC3">
                          <w:pPr>
                            <w:rPr>
                              <w:rFonts w:ascii="Arial" w:hAnsi="Arial" w:cs="Arial"/>
                            </w:rPr>
                          </w:pPr>
                        </w:p>
                        <w:p w14:paraId="06D3DC44" w14:textId="77777777" w:rsidR="00CD4489" w:rsidRPr="0078782C" w:rsidRDefault="00CD4489" w:rsidP="00760CC3">
                          <w:pPr>
                            <w:rPr>
                              <w:rFonts w:ascii="Arial" w:hAnsi="Arial" w:cs="Arial"/>
                            </w:rPr>
                          </w:pPr>
                        </w:p>
                        <w:p w14:paraId="08B5BFEC" w14:textId="77777777" w:rsidR="00CD4489" w:rsidRPr="0078782C" w:rsidRDefault="00CD4489" w:rsidP="00760CC3">
                          <w:pPr>
                            <w:rPr>
                              <w:rFonts w:ascii="Arial" w:hAnsi="Arial" w:cs="Arial"/>
                              <w:i/>
                              <w:color w:val="161718" w:themeColor="text1"/>
                            </w:rPr>
                          </w:pPr>
                        </w:p>
                        <w:p w14:paraId="3F908272" w14:textId="77777777" w:rsidR="00CD4489" w:rsidRDefault="00CD4489"/>
                        <w:p w14:paraId="68119844"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60B526E" w14:textId="77777777" w:rsidR="00CD4489" w:rsidRPr="0078782C" w:rsidRDefault="00CD4489" w:rsidP="00760CC3">
                          <w:pPr>
                            <w:rPr>
                              <w:rFonts w:ascii="Arial" w:hAnsi="Arial" w:cs="Arial"/>
                            </w:rPr>
                          </w:pPr>
                        </w:p>
                        <w:p w14:paraId="7B6604BF" w14:textId="77777777" w:rsidR="00CD4489" w:rsidRPr="0078782C" w:rsidRDefault="00CD4489" w:rsidP="00760CC3">
                          <w:pPr>
                            <w:rPr>
                              <w:rFonts w:ascii="Arial" w:hAnsi="Arial" w:cs="Arial"/>
                            </w:rPr>
                          </w:pPr>
                        </w:p>
                        <w:p w14:paraId="13D11BD6" w14:textId="77777777" w:rsidR="00CD4489" w:rsidRPr="0078782C" w:rsidRDefault="00CD4489" w:rsidP="00760CC3">
                          <w:pPr>
                            <w:rPr>
                              <w:rFonts w:ascii="Arial" w:hAnsi="Arial" w:cs="Arial"/>
                              <w:i/>
                              <w:color w:val="161718" w:themeColor="text1"/>
                            </w:rPr>
                          </w:pPr>
                        </w:p>
                      </w:txbxContent>
                    </v:textbox>
                  </v:shape>
                  <v:shape id="Text Box 11" o:spid="_x0000_s1049"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" fillcolor="white [3201]" strokecolor="#6e7277 [1614]" strokeweight=".5pt">
                    <v:textbox>
                      <w:txbxContent>
                        <w:p w14:paraId="19EA2C71"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7B7ACEA"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10-15 Min</w:t>
                          </w:r>
                        </w:p>
                        <w:p w14:paraId="6C7159E2" w14:textId="77777777" w:rsidR="00CD4489" w:rsidRPr="0078782C" w:rsidRDefault="00CD4489" w:rsidP="00760CC3">
                          <w:pPr>
                            <w:rPr>
                              <w:rFonts w:ascii="Arial" w:hAnsi="Arial" w:cs="Arial"/>
                            </w:rPr>
                          </w:pPr>
                        </w:p>
                        <w:p w14:paraId="53921AE0" w14:textId="77777777" w:rsidR="00CD4489" w:rsidRPr="0078782C" w:rsidRDefault="00CD4489" w:rsidP="00760CC3">
                          <w:pPr>
                            <w:rPr>
                              <w:rFonts w:ascii="Arial" w:hAnsi="Arial" w:cs="Arial"/>
                              <w:i/>
                              <w:color w:val="161718" w:themeColor="text1"/>
                            </w:rPr>
                          </w:pPr>
                        </w:p>
                        <w:p w14:paraId="271DF33F" w14:textId="77777777" w:rsidR="00CD4489" w:rsidRDefault="00CD4489"/>
                        <w:p w14:paraId="430972A1"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C7F73E9"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10-15 Min</w:t>
                          </w:r>
                        </w:p>
                        <w:p w14:paraId="208EA14A" w14:textId="77777777" w:rsidR="00CD4489" w:rsidRPr="0078782C" w:rsidRDefault="00CD4489" w:rsidP="00760CC3">
                          <w:pPr>
                            <w:rPr>
                              <w:rFonts w:ascii="Arial" w:hAnsi="Arial" w:cs="Arial"/>
                            </w:rPr>
                          </w:pPr>
                        </w:p>
                        <w:p w14:paraId="1ACE6016" w14:textId="77777777" w:rsidR="00CD4489" w:rsidRPr="0078782C" w:rsidRDefault="00CD4489" w:rsidP="00760CC3">
                          <w:pPr>
                            <w:rPr>
                              <w:rFonts w:ascii="Arial" w:hAnsi="Arial" w:cs="Arial"/>
                              <w:i/>
                              <w:color w:val="161718" w:themeColor="text1"/>
                            </w:rPr>
                          </w:pPr>
                        </w:p>
                        <w:p w14:paraId="7A48FB6A" w14:textId="77777777" w:rsidR="00CD4489" w:rsidRDefault="00CD4489"/>
                        <w:p w14:paraId="23AF33CB"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362CAC1"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10-15 Min</w:t>
                          </w:r>
                        </w:p>
                        <w:p w14:paraId="5008FB55" w14:textId="77777777" w:rsidR="00CD4489" w:rsidRPr="0078782C" w:rsidRDefault="00CD4489" w:rsidP="00760CC3">
                          <w:pPr>
                            <w:rPr>
                              <w:rFonts w:ascii="Arial" w:hAnsi="Arial" w:cs="Arial"/>
                            </w:rPr>
                          </w:pPr>
                        </w:p>
                        <w:p w14:paraId="039ECA54" w14:textId="77777777" w:rsidR="00CD4489" w:rsidRPr="0078782C" w:rsidRDefault="00CD4489" w:rsidP="00760CC3">
                          <w:pPr>
                            <w:rPr>
                              <w:rFonts w:ascii="Arial" w:hAnsi="Arial" w:cs="Arial"/>
                              <w:i/>
                              <w:color w:val="161718" w:themeColor="text1"/>
                            </w:rPr>
                          </w:pPr>
                        </w:p>
                        <w:p w14:paraId="7DC4BD99" w14:textId="77777777" w:rsidR="00CD4489" w:rsidRDefault="00CD4489"/>
                        <w:p w14:paraId="58258B60"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360C947" w14:textId="26147822"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10-15 Min</w:t>
                          </w:r>
                        </w:p>
                        <w:p w14:paraId="231675BF" w14:textId="77777777" w:rsidR="00CD4489" w:rsidRPr="0078782C" w:rsidRDefault="00CD4489" w:rsidP="00760CC3">
                          <w:pPr>
                            <w:rPr>
                              <w:rFonts w:ascii="Arial" w:hAnsi="Arial" w:cs="Arial"/>
                            </w:rPr>
                          </w:pPr>
                        </w:p>
                        <w:p w14:paraId="2FAFE8C5" w14:textId="77777777" w:rsidR="00CD4489" w:rsidRPr="0078782C" w:rsidRDefault="00CD4489" w:rsidP="00760CC3">
                          <w:pPr>
                            <w:rPr>
                              <w:rFonts w:ascii="Arial" w:hAnsi="Arial" w:cs="Arial"/>
                              <w:i/>
                              <w:color w:val="161718" w:themeColor="text1"/>
                            </w:rPr>
                          </w:pPr>
                        </w:p>
                      </w:txbxContent>
                    </v:textbox>
                  </v:shape>
                </v:group>
                <v:shape id="Text Box 19" o:spid="_x0000_s1050" type="#_x0000_t202" style="position:absolute;left:47;top:17762;width:61176;height:5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" fillcolor="white [3201]" strokecolor="#6e7277 [1614]" strokeweight=".5pt">
                  <v:textbox>
                    <w:txbxContent>
                      <w:p w14:paraId="0AD03D07"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C1D995" w14:textId="77777777" w:rsidR="00CD4489" w:rsidRPr="00F0601B" w:rsidRDefault="00CD4489"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4C51121" w14:textId="77777777" w:rsidR="00CD4489" w:rsidRPr="008C4434" w:rsidRDefault="00CD4489"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072EFD5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791C83E7"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w:t>
                        </w:r>
                        <w:r>
                          <w:rPr>
                            <w:rFonts w:ascii="Arial" w:hAnsi="Arial" w:cs="Arial"/>
                            <w:color w:val="auto"/>
                            <w:sz w:val="24"/>
                            <w:szCs w:val="20"/>
                          </w:rPr>
                          <w:t>entra de vacaciones.</w:t>
                        </w:r>
                      </w:p>
                      <w:p w14:paraId="55FD39EA"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EA3AFBB"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18997E1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5386F439" w14:textId="77777777" w:rsidR="00CD4489" w:rsidRDefault="00CD4489" w:rsidP="00760CC3">
                        <w:pPr>
                          <w:spacing w:line="240" w:lineRule="auto"/>
                          <w:rPr>
                            <w:rFonts w:ascii="Arial" w:hAnsi="Arial" w:cs="Arial"/>
                            <w:i/>
                            <w:color w:val="161718" w:themeColor="text1"/>
                          </w:rPr>
                        </w:pPr>
                      </w:p>
                      <w:p w14:paraId="7B540D90"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62994BDD"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2E00558C"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5DDEA3C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413E649C" w14:textId="77777777" w:rsidR="00CD4489" w:rsidRPr="00C807C2" w:rsidRDefault="00CD4489" w:rsidP="00760CC3">
                        <w:pPr>
                          <w:spacing w:line="240" w:lineRule="auto"/>
                          <w:rPr>
                            <w:rFonts w:ascii="Arial" w:hAnsi="Arial" w:cs="Arial"/>
                            <w:i/>
                            <w:color w:val="161718" w:themeColor="text1"/>
                          </w:rPr>
                        </w:pPr>
                      </w:p>
                      <w:p w14:paraId="11A6818D" w14:textId="77777777" w:rsidR="00CD4489" w:rsidRDefault="00CD4489"/>
                      <w:p w14:paraId="60F16158" w14:textId="77777777" w:rsidR="00CD4489" w:rsidRDefault="00CD4489"/>
                      <w:p w14:paraId="3BC4BFA3"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5F899A6" w14:textId="77777777" w:rsidR="00CD4489" w:rsidRPr="00F0601B" w:rsidRDefault="00CD4489"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2D2B2915" w14:textId="77777777" w:rsidR="00CD4489" w:rsidRPr="008C4434" w:rsidRDefault="00CD4489"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6BD3D1C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3824E178"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9EA8864" w14:textId="77777777" w:rsidR="00CD4489" w:rsidRPr="008B0442" w:rsidRDefault="00CD4489" w:rsidP="00760CC3">
                        <w:pPr>
                          <w:spacing w:line="240" w:lineRule="auto"/>
                          <w:rPr>
                            <w:rFonts w:cs="Arial"/>
                            <w:bCs/>
                            <w:color w:val="auto"/>
                            <w:sz w:val="24"/>
                            <w:szCs w:val="20"/>
                          </w:rPr>
                        </w:pPr>
                      </w:p>
                      <w:p w14:paraId="357F4F54"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70130BAD"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5B3D499"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7EEFC90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4FFFC40B" w14:textId="77777777" w:rsidR="00CD4489" w:rsidRDefault="00CD4489" w:rsidP="00760CC3">
                        <w:pPr>
                          <w:spacing w:line="240" w:lineRule="auto"/>
                          <w:rPr>
                            <w:rFonts w:ascii="Arial" w:hAnsi="Arial" w:cs="Arial"/>
                            <w:i/>
                            <w:color w:val="161718" w:themeColor="text1"/>
                          </w:rPr>
                        </w:pPr>
                      </w:p>
                      <w:p w14:paraId="2210C452"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8484DF6"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8E3BDD9"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23F6DB7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504E2F75" w14:textId="77777777" w:rsidR="00CD4489" w:rsidRPr="00C807C2" w:rsidRDefault="00CD4489" w:rsidP="00760CC3">
                        <w:pPr>
                          <w:spacing w:line="240" w:lineRule="auto"/>
                          <w:rPr>
                            <w:rFonts w:ascii="Arial" w:hAnsi="Arial" w:cs="Arial"/>
                            <w:i/>
                            <w:color w:val="161718" w:themeColor="text1"/>
                          </w:rPr>
                        </w:pPr>
                      </w:p>
                      <w:p w14:paraId="627F836D" w14:textId="77777777" w:rsidR="00CD4489" w:rsidRDefault="00CD4489"/>
                      <w:p w14:paraId="613A81A2"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C8C17D8" w14:textId="77777777" w:rsidR="00CD4489" w:rsidRPr="00F0601B" w:rsidRDefault="00CD4489"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457B73D6" w14:textId="77777777" w:rsidR="00CD4489" w:rsidRPr="008C4434" w:rsidRDefault="00CD4489"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C17C5B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07CED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71963EFA" w14:textId="77777777" w:rsidR="00CD4489" w:rsidRPr="008B0442" w:rsidRDefault="00CD4489" w:rsidP="00760CC3">
                        <w:pPr>
                          <w:spacing w:line="240" w:lineRule="auto"/>
                          <w:rPr>
                            <w:rFonts w:cs="Arial"/>
                            <w:bCs/>
                            <w:color w:val="auto"/>
                            <w:sz w:val="24"/>
                            <w:szCs w:val="20"/>
                          </w:rPr>
                        </w:pPr>
                      </w:p>
                      <w:p w14:paraId="2BFB0438"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57DD9483"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6A9739F5"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46975A1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37675E39" w14:textId="77777777" w:rsidR="00CD4489" w:rsidRDefault="00CD4489" w:rsidP="00760CC3">
                        <w:pPr>
                          <w:spacing w:line="240" w:lineRule="auto"/>
                          <w:rPr>
                            <w:rFonts w:ascii="Arial" w:hAnsi="Arial" w:cs="Arial"/>
                            <w:i/>
                            <w:color w:val="161718" w:themeColor="text1"/>
                          </w:rPr>
                        </w:pPr>
                      </w:p>
                      <w:p w14:paraId="139689F3" w14:textId="77777777"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1136EF92"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039161AD"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7B5CCEB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3273040B" w14:textId="77777777" w:rsidR="00CD4489" w:rsidRPr="00C807C2" w:rsidRDefault="00CD4489" w:rsidP="00760CC3">
                        <w:pPr>
                          <w:spacing w:line="240" w:lineRule="auto"/>
                          <w:rPr>
                            <w:rFonts w:ascii="Arial" w:hAnsi="Arial" w:cs="Arial"/>
                            <w:i/>
                            <w:color w:val="161718" w:themeColor="text1"/>
                          </w:rPr>
                        </w:pPr>
                      </w:p>
                      <w:p w14:paraId="016EF171" w14:textId="77777777" w:rsidR="00CD4489" w:rsidRDefault="00CD4489"/>
                      <w:p w14:paraId="0A8192E1"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7EC75E4" w14:textId="77777777" w:rsidR="00CD4489" w:rsidRPr="00F0601B" w:rsidRDefault="00CD4489" w:rsidP="00760CC3">
                        <w:pPr>
                          <w:spacing w:line="240" w:lineRule="auto"/>
                          <w:rPr>
                            <w:rFonts w:ascii="Arial" w:hAnsi="Arial" w:cs="Arial"/>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ascii="Arial" w:hAnsi="Arial" w:cs="Arial"/>
                            <w:color w:val="auto"/>
                            <w:sz w:val="24"/>
                            <w:szCs w:val="20"/>
                          </w:rPr>
                          <w:t>Ingeniero cuenta con varias incidencias reportadas.</w:t>
                        </w:r>
                      </w:p>
                      <w:p w14:paraId="35736F7D" w14:textId="454A3ED5" w:rsidR="00CD4489" w:rsidRPr="008C4434" w:rsidRDefault="00CD4489" w:rsidP="00760CC3">
                        <w:pPr>
                          <w:spacing w:line="240" w:lineRule="auto"/>
                          <w:rPr>
                            <w:rFonts w:ascii="Arial" w:hAnsi="Arial"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desea suspender al ingeniero</w:t>
                        </w:r>
                        <w:r w:rsidRPr="008B0442">
                          <w:rPr>
                            <w:rFonts w:cs="Arial"/>
                            <w:bCs/>
                            <w:color w:val="auto"/>
                            <w:sz w:val="24"/>
                            <w:szCs w:val="20"/>
                          </w:rPr>
                          <w:t xml:space="preserve"> </w:t>
                        </w:r>
                      </w:p>
                      <w:p w14:paraId="2888E91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p>
                      <w:p w14:paraId="27624F8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w:t>
                        </w:r>
                        <w:proofErr w:type="gramStart"/>
                        <w:r>
                          <w:rPr>
                            <w:rFonts w:cs="Arial"/>
                            <w:bCs/>
                            <w:color w:val="auto"/>
                            <w:sz w:val="24"/>
                            <w:szCs w:val="20"/>
                          </w:rPr>
                          <w:t>de acuerdo al</w:t>
                        </w:r>
                        <w:proofErr w:type="gramEnd"/>
                        <w:r>
                          <w:rPr>
                            <w:rFonts w:cs="Arial"/>
                            <w:bCs/>
                            <w:color w:val="auto"/>
                            <w:sz w:val="24"/>
                            <w:szCs w:val="20"/>
                          </w:rPr>
                          <w:t xml:space="preserve"> administrador.</w:t>
                        </w:r>
                      </w:p>
                      <w:p w14:paraId="0190B3ED" w14:textId="77777777" w:rsidR="00CD4489" w:rsidRPr="008B0442" w:rsidRDefault="00CD4489" w:rsidP="00760CC3">
                        <w:pPr>
                          <w:spacing w:line="240" w:lineRule="auto"/>
                          <w:rPr>
                            <w:rFonts w:cs="Arial"/>
                            <w:bCs/>
                            <w:color w:val="auto"/>
                            <w:sz w:val="24"/>
                            <w:szCs w:val="20"/>
                          </w:rPr>
                        </w:pPr>
                      </w:p>
                      <w:p w14:paraId="27533715" w14:textId="4F5EE4BB"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vacaciones.</w:t>
                        </w:r>
                      </w:p>
                      <w:p w14:paraId="3E74EC02" w14:textId="437C52B0"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sidRPr="00D22ED3">
                          <w:rPr>
                            <w:rFonts w:cs="Arial"/>
                            <w:b/>
                            <w:color w:val="auto"/>
                            <w:sz w:val="24"/>
                            <w:szCs w:val="24"/>
                            <w:lang w:val="es-ES"/>
                          </w:rPr>
                          <w:t xml:space="preserve"> </w:t>
                        </w:r>
                        <w:r>
                          <w:rPr>
                            <w:rFonts w:cs="Arial"/>
                            <w:bCs/>
                            <w:color w:val="auto"/>
                            <w:sz w:val="24"/>
                            <w:szCs w:val="20"/>
                            <w:lang w:val="es-ES"/>
                          </w:rPr>
                          <w:t>RR. HH autoriza</w:t>
                        </w:r>
                        <w:r w:rsidRPr="00D22ED3">
                          <w:rPr>
                            <w:rFonts w:cs="Arial"/>
                            <w:bCs/>
                            <w:color w:val="auto"/>
                            <w:sz w:val="24"/>
                            <w:szCs w:val="20"/>
                            <w:lang w:val="es-ES"/>
                          </w:rPr>
                          <w:t xml:space="preserve"> la salida del </w:t>
                        </w:r>
                        <w:r>
                          <w:rPr>
                            <w:rFonts w:cs="Arial"/>
                            <w:bCs/>
                            <w:color w:val="auto"/>
                            <w:sz w:val="24"/>
                            <w:szCs w:val="20"/>
                            <w:lang w:val="es-ES"/>
                          </w:rPr>
                          <w:t>ingeniero.</w:t>
                        </w:r>
                      </w:p>
                      <w:p w14:paraId="268EE3BB" w14:textId="15EFD451"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la opción inhabilitar cuenta</w:t>
                        </w:r>
                        <w:r>
                          <w:rPr>
                            <w:rFonts w:cs="Arial"/>
                            <w:bCs/>
                            <w:color w:val="auto"/>
                            <w:sz w:val="24"/>
                            <w:szCs w:val="20"/>
                          </w:rPr>
                          <w:tab/>
                          <w:t>.</w:t>
                        </w:r>
                      </w:p>
                      <w:p w14:paraId="52C3346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inhabilitará la cuenta del ingeniero por una cantidad de días hábiles con respecto a sus vacaciones.</w:t>
                        </w:r>
                      </w:p>
                      <w:p w14:paraId="25BD56F7" w14:textId="77777777" w:rsidR="00CD4489" w:rsidRDefault="00CD4489" w:rsidP="00760CC3">
                        <w:pPr>
                          <w:spacing w:line="240" w:lineRule="auto"/>
                          <w:rPr>
                            <w:rFonts w:ascii="Arial" w:hAnsi="Arial" w:cs="Arial"/>
                            <w:i/>
                            <w:color w:val="161718" w:themeColor="text1"/>
                          </w:rPr>
                        </w:pPr>
                      </w:p>
                      <w:p w14:paraId="6BBE0085" w14:textId="6B0D9A33" w:rsidR="00CD4489" w:rsidRPr="008B0442" w:rsidRDefault="00CD4489" w:rsidP="00760CC3">
                        <w:pPr>
                          <w:spacing w:line="240" w:lineRule="auto"/>
                          <w:rPr>
                            <w:rFonts w:cs="Arial"/>
                            <w:b/>
                            <w:color w:val="auto"/>
                            <w:sz w:val="24"/>
                            <w:szCs w:val="24"/>
                          </w:rPr>
                        </w:pPr>
                        <w:proofErr w:type="spellStart"/>
                        <w:r>
                          <w:rPr>
                            <w:rFonts w:cs="Arial"/>
                            <w:b/>
                            <w:color w:val="auto"/>
                            <w:sz w:val="24"/>
                            <w:szCs w:val="24"/>
                          </w:rPr>
                          <w:t>Scenario</w:t>
                        </w:r>
                        <w:proofErr w:type="spellEnd"/>
                        <w:r>
                          <w:rPr>
                            <w:rFonts w:cs="Arial"/>
                            <w:b/>
                            <w:color w:val="auto"/>
                            <w:sz w:val="24"/>
                            <w:szCs w:val="24"/>
                          </w:rPr>
                          <w:t>:</w:t>
                        </w:r>
                        <w:r w:rsidRPr="008B0442">
                          <w:rPr>
                            <w:rFonts w:cs="Arial"/>
                            <w:b/>
                            <w:color w:val="auto"/>
                            <w:sz w:val="24"/>
                            <w:szCs w:val="20"/>
                          </w:rPr>
                          <w:t xml:space="preserve"> </w:t>
                        </w:r>
                        <w:r>
                          <w:rPr>
                            <w:rFonts w:ascii="Arial" w:hAnsi="Arial" w:cs="Arial"/>
                            <w:color w:val="auto"/>
                            <w:sz w:val="24"/>
                            <w:szCs w:val="20"/>
                          </w:rPr>
                          <w:t>Ingeniero se encuentra de descanso médico</w:t>
                        </w:r>
                      </w:p>
                      <w:p w14:paraId="7326D065" w14:textId="77777777" w:rsidR="00CD4489" w:rsidRPr="00D22ED3" w:rsidRDefault="00CD4489" w:rsidP="00760CC3">
                        <w:pPr>
                          <w:spacing w:line="240" w:lineRule="auto"/>
                          <w:rPr>
                            <w:rFonts w:cs="Arial"/>
                            <w:bCs/>
                            <w:color w:val="auto"/>
                            <w:sz w:val="24"/>
                            <w:szCs w:val="24"/>
                            <w:lang w:val="es-ES"/>
                          </w:rPr>
                        </w:pPr>
                        <w:proofErr w:type="spellStart"/>
                        <w:r w:rsidRPr="00D22ED3">
                          <w:rPr>
                            <w:rFonts w:cs="Arial"/>
                            <w:b/>
                            <w:color w:val="auto"/>
                            <w:sz w:val="24"/>
                            <w:szCs w:val="24"/>
                            <w:lang w:val="es-ES"/>
                          </w:rPr>
                          <w:t>Given</w:t>
                        </w:r>
                        <w:proofErr w:type="spellEnd"/>
                        <w:r>
                          <w:rPr>
                            <w:rFonts w:cs="Arial"/>
                            <w:b/>
                            <w:color w:val="auto"/>
                            <w:sz w:val="24"/>
                            <w:szCs w:val="24"/>
                            <w:lang w:val="es-ES"/>
                          </w:rPr>
                          <w:t>:</w:t>
                        </w:r>
                        <w:r w:rsidRPr="00D22ED3">
                          <w:rPr>
                            <w:rFonts w:cs="Arial"/>
                            <w:b/>
                            <w:color w:val="auto"/>
                            <w:sz w:val="24"/>
                            <w:szCs w:val="24"/>
                            <w:lang w:val="es-ES"/>
                          </w:rPr>
                          <w:t xml:space="preserve"> </w:t>
                        </w:r>
                        <w:r>
                          <w:rPr>
                            <w:rFonts w:cs="Arial"/>
                            <w:bCs/>
                            <w:color w:val="auto"/>
                            <w:sz w:val="24"/>
                            <w:szCs w:val="20"/>
                            <w:lang w:val="es-ES"/>
                          </w:rPr>
                          <w:t>El ingeniero cuenta con descanso médico.</w:t>
                        </w:r>
                      </w:p>
                      <w:p w14:paraId="3315AA0E"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la opción inhabilitar cuenta</w:t>
                        </w:r>
                        <w:r>
                          <w:rPr>
                            <w:rFonts w:cs="Arial"/>
                            <w:bCs/>
                            <w:color w:val="auto"/>
                            <w:sz w:val="24"/>
                            <w:szCs w:val="20"/>
                          </w:rPr>
                          <w:tab/>
                          <w:t>.</w:t>
                        </w:r>
                      </w:p>
                      <w:p w14:paraId="61299C3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sidRPr="005047FB">
                          <w:rPr>
                            <w:rFonts w:cs="Arial"/>
                            <w:bCs/>
                            <w:color w:val="auto"/>
                            <w:sz w:val="24"/>
                            <w:szCs w:val="20"/>
                          </w:rPr>
                          <w:t>S</w:t>
                        </w:r>
                        <w:r w:rsidRPr="008B0442">
                          <w:rPr>
                            <w:rFonts w:cs="Arial"/>
                            <w:bCs/>
                            <w:color w:val="auto"/>
                            <w:sz w:val="24"/>
                            <w:szCs w:val="20"/>
                          </w:rPr>
                          <w:t xml:space="preserve">e </w:t>
                        </w:r>
                        <w:r>
                          <w:rPr>
                            <w:rFonts w:cs="Arial"/>
                            <w:bCs/>
                            <w:color w:val="auto"/>
                            <w:sz w:val="24"/>
                            <w:szCs w:val="20"/>
                          </w:rPr>
                          <w:t xml:space="preserve">inhabilitará la cuenta del ingeniero por una cantidad de días hábiles con respecto a su </w:t>
                        </w:r>
                        <w:r>
                          <w:rPr>
                            <w:rFonts w:cs="Arial"/>
                            <w:bCs/>
                            <w:color w:val="auto"/>
                            <w:sz w:val="24"/>
                            <w:szCs w:val="20"/>
                            <w:lang w:val="es-ES"/>
                          </w:rPr>
                          <w:t>descanso médico</w:t>
                        </w:r>
                        <w:r>
                          <w:rPr>
                            <w:rFonts w:cs="Arial"/>
                            <w:bCs/>
                            <w:color w:val="auto"/>
                            <w:sz w:val="24"/>
                            <w:szCs w:val="20"/>
                          </w:rPr>
                          <w:t>.</w:t>
                        </w:r>
                      </w:p>
                      <w:p w14:paraId="145A2473" w14:textId="77777777" w:rsidR="00CD4489" w:rsidRPr="00C807C2" w:rsidRDefault="00CD4489" w:rsidP="00760CC3">
                        <w:pPr>
                          <w:spacing w:line="240" w:lineRule="auto"/>
                          <w:rPr>
                            <w:rFonts w:ascii="Arial" w:hAnsi="Arial" w:cs="Arial"/>
                            <w:i/>
                            <w:color w:val="161718" w:themeColor="text1"/>
                          </w:rPr>
                        </w:pPr>
                      </w:p>
                    </w:txbxContent>
                  </v:textbox>
                </v:shape>
                <w10:wrap type="square" anchorx="margin"/>
              </v:group>
            </w:pict>
          </mc:Fallback>
        </mc:AlternateContent>
      </w:r>
      <w:bookmarkEnd w:id="4774"/>
      <w:bookmarkEnd w:id="4775"/>
    </w:p>
    <w:p w14:paraId="155A56EC" w14:textId="77777777" w:rsidR="00454FC4" w:rsidRDefault="00454FC4" w:rsidP="00A01EAB">
      <w:pPr>
        <w:rPr>
          <w:color w:val="auto"/>
          <w:sz w:val="24"/>
          <w:szCs w:val="24"/>
        </w:rPr>
      </w:pPr>
    </w:p>
    <w:p w14:paraId="17424E59" w14:textId="00D541BC" w:rsidR="00454FC4" w:rsidRDefault="00760CC3" w:rsidP="00A01EAB">
      <w:pPr>
        <w:rPr>
          <w:color w:val="auto"/>
          <w:sz w:val="24"/>
          <w:szCs w:val="24"/>
        </w:rPr>
      </w:pPr>
      <w:bookmarkStart w:id="4776" w:name="_Toc25223006"/>
      <w:r>
        <w:rPr>
          <w:rFonts w:ascii="Arial" w:hAnsi="Arial" w:cs="Arial"/>
          <w:noProof/>
          <w:color w:val="161718" w:themeColor="text1"/>
          <w:lang w:eastAsia="es-PE"/>
        </w:rPr>
        <w:lastRenderedPageBreak/>
        <mc:AlternateContent>
          <mc:Choice Requires="wpg">
            <w:drawing>
              <wp:anchor distT="0" distB="0" distL="114300" distR="114300" simplePos="0" relativeHeight="251776000" behindDoc="0" locked="0" layoutInCell="1" allowOverlap="1" wp14:anchorId="1BCD4202" wp14:editId="1C67A467">
                <wp:simplePos x="0" y="0"/>
                <wp:positionH relativeFrom="margin">
                  <wp:posOffset>-57150</wp:posOffset>
                </wp:positionH>
                <wp:positionV relativeFrom="paragraph">
                  <wp:posOffset>0</wp:posOffset>
                </wp:positionV>
                <wp:extent cx="6229350" cy="7581265"/>
                <wp:effectExtent l="0" t="0" r="19050" b="19685"/>
                <wp:wrapSquare wrapText="bothSides"/>
                <wp:docPr id="173" name="Grupo 173"/>
                <wp:cNvGraphicFramePr/>
                <a:graphic xmlns:a="http://schemas.openxmlformats.org/drawingml/2006/main">
                  <a:graphicData uri="http://schemas.microsoft.com/office/word/2010/wordprocessingGroup">
                    <wpg:wgp>
                      <wpg:cNvGrpSpPr/>
                      <wpg:grpSpPr>
                        <a:xfrm>
                          <a:off x="0" y="0"/>
                          <a:ext cx="6229350" cy="7581265"/>
                          <a:chOff x="0" y="0"/>
                          <a:chExt cx="6122353" cy="7530359"/>
                        </a:xfrm>
                      </wpg:grpSpPr>
                      <wpg:grpSp>
                        <wpg:cNvPr id="174" name="Group 13"/>
                        <wpg:cNvGrpSpPr/>
                        <wpg:grpSpPr>
                          <a:xfrm>
                            <a:off x="0" y="0"/>
                            <a:ext cx="6118649" cy="1776412"/>
                            <a:chOff x="0" y="0"/>
                            <a:chExt cx="6118649" cy="1067959"/>
                          </a:xfrm>
                        </wpg:grpSpPr>
                        <wps:wsp>
                          <wps:cNvPr id="175"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26F726AD"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2937A4F" w14:textId="77777777" w:rsidR="00CD4489" w:rsidRDefault="00CD4489"/>
                              <w:p w14:paraId="1EC82322"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EF8A1B2" w14:textId="77777777" w:rsidR="00CD4489" w:rsidRDefault="00CD4489"/>
                              <w:p w14:paraId="1E08D46E"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53CA2F51" w14:textId="77777777" w:rsidR="00CD4489" w:rsidRDefault="00CD4489"/>
                              <w:p w14:paraId="47109EC7"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4C8B88EA"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0106701"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304C5DB7" w14:textId="77777777" w:rsidR="00CD4489" w:rsidRPr="00F83186" w:rsidRDefault="00CD4489" w:rsidP="00760CC3">
                                <w:pPr>
                                  <w:rPr>
                                    <w:rFonts w:ascii="Arial" w:hAnsi="Arial" w:cs="Arial"/>
                                  </w:rPr>
                                </w:pPr>
                              </w:p>
                              <w:p w14:paraId="7CB412D6" w14:textId="77777777" w:rsidR="00CD4489" w:rsidRPr="00F83186" w:rsidRDefault="00CD4489" w:rsidP="00760CC3">
                                <w:pPr>
                                  <w:rPr>
                                    <w:rFonts w:ascii="Arial" w:hAnsi="Arial" w:cs="Arial"/>
                                  </w:rPr>
                                </w:pPr>
                              </w:p>
                              <w:p w14:paraId="2343A862" w14:textId="77777777" w:rsidR="00CD4489" w:rsidRPr="00F83186" w:rsidRDefault="00CD4489" w:rsidP="00760CC3">
                                <w:pPr>
                                  <w:rPr>
                                    <w:rFonts w:ascii="Arial" w:hAnsi="Arial" w:cs="Arial"/>
                                    <w:i/>
                                    <w:color w:val="161718" w:themeColor="text1"/>
                                  </w:rPr>
                                </w:pPr>
                              </w:p>
                              <w:p w14:paraId="759F8F31" w14:textId="77777777" w:rsidR="00CD4489" w:rsidRDefault="00CD4489"/>
                              <w:p w14:paraId="0545319B"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A8CC2E0"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51CF4BA" w14:textId="77777777" w:rsidR="00CD4489" w:rsidRPr="00F83186" w:rsidRDefault="00CD4489" w:rsidP="00760CC3">
                                <w:pPr>
                                  <w:rPr>
                                    <w:rFonts w:ascii="Arial" w:hAnsi="Arial" w:cs="Arial"/>
                                  </w:rPr>
                                </w:pPr>
                              </w:p>
                              <w:p w14:paraId="12E545E3" w14:textId="77777777" w:rsidR="00CD4489" w:rsidRPr="00F83186" w:rsidRDefault="00CD4489" w:rsidP="00760CC3">
                                <w:pPr>
                                  <w:rPr>
                                    <w:rFonts w:ascii="Arial" w:hAnsi="Arial" w:cs="Arial"/>
                                  </w:rPr>
                                </w:pPr>
                              </w:p>
                              <w:p w14:paraId="00B6BF6E" w14:textId="77777777" w:rsidR="00CD4489" w:rsidRPr="00F83186" w:rsidRDefault="00CD4489" w:rsidP="00760CC3">
                                <w:pPr>
                                  <w:rPr>
                                    <w:rFonts w:ascii="Arial" w:hAnsi="Arial" w:cs="Arial"/>
                                    <w:i/>
                                    <w:color w:val="161718" w:themeColor="text1"/>
                                  </w:rPr>
                                </w:pPr>
                              </w:p>
                              <w:p w14:paraId="7DDA87A5" w14:textId="77777777" w:rsidR="00CD4489" w:rsidRDefault="00CD4489"/>
                              <w:p w14:paraId="6B37EC38" w14:textId="4B7A7DAA"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5B6E1575"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2939FFC0" w14:textId="77777777" w:rsidR="00CD4489" w:rsidRPr="00F83186" w:rsidRDefault="00CD4489" w:rsidP="00760CC3">
                                <w:pPr>
                                  <w:rPr>
                                    <w:rFonts w:ascii="Arial" w:hAnsi="Arial" w:cs="Arial"/>
                                  </w:rPr>
                                </w:pPr>
                              </w:p>
                              <w:p w14:paraId="31151ED9" w14:textId="77777777" w:rsidR="00CD4489" w:rsidRPr="00F83186" w:rsidRDefault="00CD4489" w:rsidP="00760CC3">
                                <w:pPr>
                                  <w:rPr>
                                    <w:rFonts w:ascii="Arial" w:hAnsi="Arial" w:cs="Arial"/>
                                  </w:rPr>
                                </w:pPr>
                              </w:p>
                              <w:p w14:paraId="124D4A38" w14:textId="77777777" w:rsidR="00CD4489" w:rsidRPr="00F83186" w:rsidRDefault="00CD4489" w:rsidP="00760CC3">
                                <w:pPr>
                                  <w:rPr>
                                    <w:rFonts w:ascii="Arial" w:hAnsi="Arial" w:cs="Arial"/>
                                    <w:i/>
                                    <w:color w:val="161718" w:themeColor="text1"/>
                                  </w:rPr>
                                </w:pPr>
                              </w:p>
                              <w:p w14:paraId="3A250296" w14:textId="77777777" w:rsidR="00CD4489" w:rsidRDefault="00CD4489"/>
                              <w:p w14:paraId="63A82191" w14:textId="4B7A7DAA"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41C9962"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835190C" w14:textId="77777777" w:rsidR="00CD4489" w:rsidRPr="00F83186" w:rsidRDefault="00CD4489" w:rsidP="00760CC3">
                                <w:pPr>
                                  <w:rPr>
                                    <w:rFonts w:ascii="Arial" w:hAnsi="Arial" w:cs="Arial"/>
                                  </w:rPr>
                                </w:pPr>
                              </w:p>
                              <w:p w14:paraId="480EB009" w14:textId="77777777" w:rsidR="00CD4489" w:rsidRPr="00F83186" w:rsidRDefault="00CD4489" w:rsidP="00760CC3">
                                <w:pPr>
                                  <w:rPr>
                                    <w:rFonts w:ascii="Arial" w:hAnsi="Arial" w:cs="Arial"/>
                                  </w:rPr>
                                </w:pPr>
                              </w:p>
                              <w:p w14:paraId="76841877" w14:textId="77777777" w:rsidR="00CD4489" w:rsidRPr="00F83186"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57C42B00" w14:textId="4B7A7DAA"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1BB2776B" w14:textId="77777777" w:rsidR="00CD4489" w:rsidRPr="0078782C" w:rsidRDefault="00CD4489" w:rsidP="00760CC3">
                                <w:pPr>
                                  <w:rPr>
                                    <w:rFonts w:ascii="Arial" w:hAnsi="Arial" w:cs="Arial"/>
                                  </w:rPr>
                                </w:pPr>
                              </w:p>
                              <w:p w14:paraId="289C043C" w14:textId="77777777" w:rsidR="00CD4489" w:rsidRPr="0078782C" w:rsidRDefault="00CD4489" w:rsidP="00760CC3">
                                <w:pPr>
                                  <w:rPr>
                                    <w:rFonts w:ascii="Arial" w:hAnsi="Arial" w:cs="Arial"/>
                                  </w:rPr>
                                </w:pPr>
                              </w:p>
                              <w:p w14:paraId="045B4CC4" w14:textId="77777777" w:rsidR="00CD4489" w:rsidRPr="0078782C" w:rsidRDefault="00CD4489" w:rsidP="00760CC3">
                                <w:pPr>
                                  <w:rPr>
                                    <w:rFonts w:ascii="Arial" w:hAnsi="Arial" w:cs="Arial"/>
                                    <w:i/>
                                    <w:color w:val="161718" w:themeColor="text1"/>
                                  </w:rPr>
                                </w:pPr>
                              </w:p>
                              <w:p w14:paraId="3D9C9BF3" w14:textId="77777777" w:rsidR="00CD4489" w:rsidRDefault="00CD4489"/>
                              <w:p w14:paraId="3C177B37"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6BDEC0D3" w14:textId="77777777" w:rsidR="00CD4489" w:rsidRPr="0078782C" w:rsidRDefault="00CD4489" w:rsidP="00760CC3">
                                <w:pPr>
                                  <w:rPr>
                                    <w:rFonts w:ascii="Arial" w:hAnsi="Arial" w:cs="Arial"/>
                                  </w:rPr>
                                </w:pPr>
                              </w:p>
                              <w:p w14:paraId="5B98424E" w14:textId="77777777" w:rsidR="00CD4489" w:rsidRPr="0078782C" w:rsidRDefault="00CD4489" w:rsidP="00760CC3">
                                <w:pPr>
                                  <w:rPr>
                                    <w:rFonts w:ascii="Arial" w:hAnsi="Arial" w:cs="Arial"/>
                                  </w:rPr>
                                </w:pPr>
                              </w:p>
                              <w:p w14:paraId="7B349AA6" w14:textId="77777777" w:rsidR="00CD4489" w:rsidRPr="0078782C" w:rsidRDefault="00CD4489" w:rsidP="00760CC3">
                                <w:pPr>
                                  <w:rPr>
                                    <w:rFonts w:ascii="Arial" w:hAnsi="Arial" w:cs="Arial"/>
                                    <w:i/>
                                    <w:color w:val="161718" w:themeColor="text1"/>
                                  </w:rPr>
                                </w:pPr>
                              </w:p>
                              <w:p w14:paraId="2C1DDD39" w14:textId="77777777" w:rsidR="00CD4489" w:rsidRDefault="00CD4489"/>
                              <w:p w14:paraId="62521BD0"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301F72C" w14:textId="77777777" w:rsidR="00CD4489" w:rsidRPr="0078782C" w:rsidRDefault="00CD4489" w:rsidP="00760CC3">
                                <w:pPr>
                                  <w:rPr>
                                    <w:rFonts w:ascii="Arial" w:hAnsi="Arial" w:cs="Arial"/>
                                  </w:rPr>
                                </w:pPr>
                              </w:p>
                              <w:p w14:paraId="7D740914" w14:textId="77777777" w:rsidR="00CD4489" w:rsidRPr="0078782C" w:rsidRDefault="00CD4489" w:rsidP="00760CC3">
                                <w:pPr>
                                  <w:rPr>
                                    <w:rFonts w:ascii="Arial" w:hAnsi="Arial" w:cs="Arial"/>
                                  </w:rPr>
                                </w:pPr>
                              </w:p>
                              <w:p w14:paraId="678D4A03" w14:textId="77777777" w:rsidR="00CD4489" w:rsidRPr="0078782C" w:rsidRDefault="00CD4489" w:rsidP="00760CC3">
                                <w:pPr>
                                  <w:rPr>
                                    <w:rFonts w:ascii="Arial" w:hAnsi="Arial" w:cs="Arial"/>
                                    <w:i/>
                                    <w:color w:val="161718" w:themeColor="text1"/>
                                  </w:rPr>
                                </w:pPr>
                              </w:p>
                              <w:p w14:paraId="325D4EB3" w14:textId="77777777" w:rsidR="00CD4489" w:rsidRDefault="00CD4489"/>
                              <w:p w14:paraId="44AB8D35"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4550D63" w14:textId="77777777" w:rsidR="00CD4489" w:rsidRPr="0078782C" w:rsidRDefault="00CD4489" w:rsidP="00760CC3">
                                <w:pPr>
                                  <w:rPr>
                                    <w:rFonts w:ascii="Arial" w:hAnsi="Arial" w:cs="Arial"/>
                                  </w:rPr>
                                </w:pPr>
                              </w:p>
                              <w:p w14:paraId="4DEF4E5B" w14:textId="77777777" w:rsidR="00CD4489" w:rsidRPr="0078782C" w:rsidRDefault="00CD4489" w:rsidP="00760CC3">
                                <w:pPr>
                                  <w:rPr>
                                    <w:rFonts w:ascii="Arial" w:hAnsi="Arial" w:cs="Arial"/>
                                  </w:rPr>
                                </w:pPr>
                              </w:p>
                              <w:p w14:paraId="709DC628"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57BCC81D"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055E851"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5-7 Min</w:t>
                                </w:r>
                              </w:p>
                              <w:p w14:paraId="7ABE0E7D" w14:textId="77777777" w:rsidR="00CD4489" w:rsidRPr="0078782C" w:rsidRDefault="00CD4489" w:rsidP="00760CC3">
                                <w:pPr>
                                  <w:rPr>
                                    <w:rFonts w:ascii="Arial" w:hAnsi="Arial" w:cs="Arial"/>
                                  </w:rPr>
                                </w:pPr>
                              </w:p>
                              <w:p w14:paraId="683ED1E9" w14:textId="77777777" w:rsidR="00CD4489" w:rsidRPr="0078782C" w:rsidRDefault="00CD4489" w:rsidP="00760CC3">
                                <w:pPr>
                                  <w:rPr>
                                    <w:rFonts w:ascii="Arial" w:hAnsi="Arial" w:cs="Arial"/>
                                    <w:i/>
                                    <w:color w:val="161718" w:themeColor="text1"/>
                                  </w:rPr>
                                </w:pPr>
                              </w:p>
                              <w:p w14:paraId="4D07D3A6" w14:textId="77777777" w:rsidR="00CD4489" w:rsidRDefault="00CD4489"/>
                              <w:p w14:paraId="404F78BF"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3D81160"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5-7 Min</w:t>
                                </w:r>
                              </w:p>
                              <w:p w14:paraId="531F6F7C" w14:textId="77777777" w:rsidR="00CD4489" w:rsidRPr="0078782C" w:rsidRDefault="00CD4489" w:rsidP="00760CC3">
                                <w:pPr>
                                  <w:rPr>
                                    <w:rFonts w:ascii="Arial" w:hAnsi="Arial" w:cs="Arial"/>
                                  </w:rPr>
                                </w:pPr>
                              </w:p>
                              <w:p w14:paraId="7804B931" w14:textId="77777777" w:rsidR="00CD4489" w:rsidRPr="0078782C" w:rsidRDefault="00CD4489" w:rsidP="00760CC3">
                                <w:pPr>
                                  <w:rPr>
                                    <w:rFonts w:ascii="Arial" w:hAnsi="Arial" w:cs="Arial"/>
                                    <w:i/>
                                    <w:color w:val="161718" w:themeColor="text1"/>
                                  </w:rPr>
                                </w:pPr>
                              </w:p>
                              <w:p w14:paraId="68418223" w14:textId="77777777" w:rsidR="00CD4489" w:rsidRDefault="00CD4489"/>
                              <w:p w14:paraId="7932B036"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89EFEAE"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5-7 Min</w:t>
                                </w:r>
                              </w:p>
                              <w:p w14:paraId="769D24D0" w14:textId="77777777" w:rsidR="00CD4489" w:rsidRPr="0078782C" w:rsidRDefault="00CD4489" w:rsidP="00760CC3">
                                <w:pPr>
                                  <w:rPr>
                                    <w:rFonts w:ascii="Arial" w:hAnsi="Arial" w:cs="Arial"/>
                                  </w:rPr>
                                </w:pPr>
                              </w:p>
                              <w:p w14:paraId="059A23F8" w14:textId="77777777" w:rsidR="00CD4489" w:rsidRPr="0078782C" w:rsidRDefault="00CD4489" w:rsidP="00760CC3">
                                <w:pPr>
                                  <w:rPr>
                                    <w:rFonts w:ascii="Arial" w:hAnsi="Arial" w:cs="Arial"/>
                                    <w:i/>
                                    <w:color w:val="161718" w:themeColor="text1"/>
                                  </w:rPr>
                                </w:pPr>
                              </w:p>
                              <w:p w14:paraId="0562A3DC" w14:textId="77777777" w:rsidR="00CD4489" w:rsidRDefault="00CD4489"/>
                              <w:p w14:paraId="6FC7E936"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34AA00C" w14:textId="10B45D75"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5-7 Min</w:t>
                                </w:r>
                              </w:p>
                              <w:p w14:paraId="40EAC7B2" w14:textId="77777777" w:rsidR="00CD4489" w:rsidRPr="0078782C" w:rsidRDefault="00CD4489" w:rsidP="00760CC3">
                                <w:pPr>
                                  <w:rPr>
                                    <w:rFonts w:ascii="Arial" w:hAnsi="Arial" w:cs="Arial"/>
                                  </w:rPr>
                                </w:pPr>
                              </w:p>
                              <w:p w14:paraId="09FBE19E"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 name="Text Box 19"/>
                        <wps:cNvSpPr txBox="1"/>
                        <wps:spPr>
                          <a:xfrm>
                            <a:off x="4763" y="1776278"/>
                            <a:ext cx="6117590" cy="5754081"/>
                          </a:xfrm>
                          <a:prstGeom prst="rect">
                            <a:avLst/>
                          </a:prstGeom>
                          <a:solidFill>
                            <a:schemeClr val="lt1"/>
                          </a:solidFill>
                          <a:ln w="6350">
                            <a:solidFill>
                              <a:schemeClr val="bg2">
                                <a:lumMod val="50000"/>
                              </a:schemeClr>
                            </a:solidFill>
                          </a:ln>
                        </wps:spPr>
                        <wps:txbx>
                          <w:txbxContent>
                            <w:p w14:paraId="388280CF"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194620A"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3481CF22"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2F4195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197D7A69"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DCDCECE" w14:textId="77777777" w:rsidR="00CD4489" w:rsidRDefault="00CD4489" w:rsidP="00760CC3">
                              <w:pPr>
                                <w:spacing w:line="240" w:lineRule="auto"/>
                                <w:rPr>
                                  <w:rFonts w:cs="Arial"/>
                                  <w:bCs/>
                                  <w:color w:val="auto"/>
                                  <w:sz w:val="24"/>
                                  <w:szCs w:val="20"/>
                                </w:rPr>
                              </w:pPr>
                            </w:p>
                            <w:p w14:paraId="5B83ABAC"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655DC29E"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001F2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4B73F3A"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5019925" w14:textId="77777777" w:rsidR="00CD4489" w:rsidRDefault="00CD4489" w:rsidP="00760CC3">
                              <w:pPr>
                                <w:spacing w:line="240" w:lineRule="auto"/>
                                <w:rPr>
                                  <w:rFonts w:cs="Arial"/>
                                  <w:bCs/>
                                  <w:color w:val="auto"/>
                                  <w:sz w:val="24"/>
                                  <w:szCs w:val="20"/>
                                </w:rPr>
                              </w:pPr>
                            </w:p>
                            <w:p w14:paraId="195CEAB3"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1CA488BB"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6F1E2E2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73DD34D4"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08409EBB" w14:textId="77777777" w:rsidR="00CD4489" w:rsidRDefault="00CD4489" w:rsidP="00760CC3">
                              <w:pPr>
                                <w:spacing w:line="240" w:lineRule="auto"/>
                                <w:rPr>
                                  <w:rFonts w:cs="Arial"/>
                                  <w:bCs/>
                                  <w:color w:val="auto"/>
                                  <w:sz w:val="24"/>
                                  <w:szCs w:val="20"/>
                                </w:rPr>
                              </w:pPr>
                            </w:p>
                            <w:p w14:paraId="32162D33" w14:textId="77777777" w:rsidR="00CD4489" w:rsidRPr="008B0442" w:rsidRDefault="00CD4489" w:rsidP="00760CC3">
                              <w:pPr>
                                <w:spacing w:line="240" w:lineRule="auto"/>
                                <w:rPr>
                                  <w:rFonts w:cs="Arial"/>
                                  <w:bCs/>
                                  <w:color w:val="auto"/>
                                  <w:sz w:val="24"/>
                                  <w:szCs w:val="20"/>
                                </w:rPr>
                              </w:pPr>
                            </w:p>
                            <w:p w14:paraId="17D0B906" w14:textId="77777777" w:rsidR="00CD4489" w:rsidRPr="00C807C2" w:rsidRDefault="00CD4489" w:rsidP="00760CC3">
                              <w:pPr>
                                <w:rPr>
                                  <w:rFonts w:ascii="Arial" w:hAnsi="Arial" w:cs="Arial"/>
                                  <w:i/>
                                  <w:color w:val="161718" w:themeColor="text1"/>
                                </w:rPr>
                              </w:pPr>
                            </w:p>
                            <w:p w14:paraId="3D56D733" w14:textId="77777777" w:rsidR="00CD4489" w:rsidRDefault="00CD4489"/>
                            <w:p w14:paraId="478A85F6"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41FE51"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06C63C00"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DF885EB"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423671DF"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DBB4843" w14:textId="77777777" w:rsidR="00CD4489" w:rsidRDefault="00CD4489" w:rsidP="00760CC3">
                              <w:pPr>
                                <w:spacing w:line="240" w:lineRule="auto"/>
                                <w:rPr>
                                  <w:rFonts w:cs="Arial"/>
                                  <w:bCs/>
                                  <w:color w:val="auto"/>
                                  <w:sz w:val="24"/>
                                  <w:szCs w:val="20"/>
                                </w:rPr>
                              </w:pPr>
                            </w:p>
                            <w:p w14:paraId="54CFFA6B"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49C6D108"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B4E0AE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2C052872"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CED5FE0" w14:textId="77777777" w:rsidR="00CD4489" w:rsidRDefault="00CD4489" w:rsidP="00760CC3">
                              <w:pPr>
                                <w:spacing w:line="240" w:lineRule="auto"/>
                                <w:rPr>
                                  <w:rFonts w:cs="Arial"/>
                                  <w:bCs/>
                                  <w:color w:val="auto"/>
                                  <w:sz w:val="24"/>
                                  <w:szCs w:val="20"/>
                                </w:rPr>
                              </w:pPr>
                            </w:p>
                            <w:p w14:paraId="1983F2A3"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76001E05"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D8C989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15C756A4"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1B538D73" w14:textId="77777777" w:rsidR="00CD4489" w:rsidRDefault="00CD4489" w:rsidP="00760CC3">
                              <w:pPr>
                                <w:spacing w:line="240" w:lineRule="auto"/>
                                <w:rPr>
                                  <w:rFonts w:cs="Arial"/>
                                  <w:bCs/>
                                  <w:color w:val="auto"/>
                                  <w:sz w:val="24"/>
                                  <w:szCs w:val="20"/>
                                </w:rPr>
                              </w:pPr>
                            </w:p>
                            <w:p w14:paraId="6F662D45" w14:textId="77777777" w:rsidR="00CD4489" w:rsidRPr="008B0442" w:rsidRDefault="00CD4489" w:rsidP="00760CC3">
                              <w:pPr>
                                <w:spacing w:line="240" w:lineRule="auto"/>
                                <w:rPr>
                                  <w:rFonts w:cs="Arial"/>
                                  <w:bCs/>
                                  <w:color w:val="auto"/>
                                  <w:sz w:val="24"/>
                                  <w:szCs w:val="20"/>
                                </w:rPr>
                              </w:pPr>
                            </w:p>
                            <w:p w14:paraId="3DE3AE9F" w14:textId="77777777" w:rsidR="00CD4489" w:rsidRPr="00C807C2" w:rsidRDefault="00CD4489" w:rsidP="00760CC3">
                              <w:pPr>
                                <w:rPr>
                                  <w:rFonts w:ascii="Arial" w:hAnsi="Arial" w:cs="Arial"/>
                                  <w:i/>
                                  <w:color w:val="161718" w:themeColor="text1"/>
                                </w:rPr>
                              </w:pPr>
                            </w:p>
                            <w:p w14:paraId="62AEDBA8" w14:textId="77777777" w:rsidR="00CD4489" w:rsidRDefault="00CD4489"/>
                            <w:p w14:paraId="33F5EAE2"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C40AE53"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586C9844"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1A5B1E"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632675BF"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5801726" w14:textId="77777777" w:rsidR="00CD4489" w:rsidRDefault="00CD4489" w:rsidP="00760CC3">
                              <w:pPr>
                                <w:spacing w:line="240" w:lineRule="auto"/>
                                <w:rPr>
                                  <w:rFonts w:cs="Arial"/>
                                  <w:bCs/>
                                  <w:color w:val="auto"/>
                                  <w:sz w:val="24"/>
                                  <w:szCs w:val="20"/>
                                </w:rPr>
                              </w:pPr>
                            </w:p>
                            <w:p w14:paraId="2E04E2D3"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0C7E8036"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C095D0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3E41AA7B"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83616A8" w14:textId="77777777" w:rsidR="00CD4489" w:rsidRDefault="00CD4489" w:rsidP="00760CC3">
                              <w:pPr>
                                <w:spacing w:line="240" w:lineRule="auto"/>
                                <w:rPr>
                                  <w:rFonts w:cs="Arial"/>
                                  <w:bCs/>
                                  <w:color w:val="auto"/>
                                  <w:sz w:val="24"/>
                                  <w:szCs w:val="20"/>
                                </w:rPr>
                              </w:pPr>
                            </w:p>
                            <w:p w14:paraId="4E103366"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5E90C05F"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230E11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583719DF"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54E871FA" w14:textId="77777777" w:rsidR="00CD4489" w:rsidRDefault="00CD4489" w:rsidP="00760CC3">
                              <w:pPr>
                                <w:spacing w:line="240" w:lineRule="auto"/>
                                <w:rPr>
                                  <w:rFonts w:cs="Arial"/>
                                  <w:bCs/>
                                  <w:color w:val="auto"/>
                                  <w:sz w:val="24"/>
                                  <w:szCs w:val="20"/>
                                </w:rPr>
                              </w:pPr>
                            </w:p>
                            <w:p w14:paraId="74696839" w14:textId="77777777" w:rsidR="00CD4489" w:rsidRPr="008B0442" w:rsidRDefault="00CD4489" w:rsidP="00760CC3">
                              <w:pPr>
                                <w:spacing w:line="240" w:lineRule="auto"/>
                                <w:rPr>
                                  <w:rFonts w:cs="Arial"/>
                                  <w:bCs/>
                                  <w:color w:val="auto"/>
                                  <w:sz w:val="24"/>
                                  <w:szCs w:val="20"/>
                                </w:rPr>
                              </w:pPr>
                            </w:p>
                            <w:p w14:paraId="0AD03BD6" w14:textId="77777777" w:rsidR="00CD4489" w:rsidRPr="00C807C2" w:rsidRDefault="00CD4489" w:rsidP="00760CC3">
                              <w:pPr>
                                <w:rPr>
                                  <w:rFonts w:ascii="Arial" w:hAnsi="Arial" w:cs="Arial"/>
                                  <w:i/>
                                  <w:color w:val="161718" w:themeColor="text1"/>
                                </w:rPr>
                              </w:pPr>
                            </w:p>
                            <w:p w14:paraId="71942E39" w14:textId="77777777" w:rsidR="00CD4489" w:rsidRDefault="00CD4489"/>
                            <w:p w14:paraId="1F0B17BB"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79A36A8"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422F76B7"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31EA205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DE7D650"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4215AF0D" w14:textId="77777777" w:rsidR="00CD4489" w:rsidRDefault="00CD4489" w:rsidP="00760CC3">
                              <w:pPr>
                                <w:spacing w:line="240" w:lineRule="auto"/>
                                <w:rPr>
                                  <w:rFonts w:cs="Arial"/>
                                  <w:bCs/>
                                  <w:color w:val="auto"/>
                                  <w:sz w:val="24"/>
                                  <w:szCs w:val="20"/>
                                </w:rPr>
                              </w:pPr>
                            </w:p>
                            <w:p w14:paraId="54E96674"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190C5D17"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0A5BF2E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04816C12"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41BA934" w14:textId="77777777" w:rsidR="00CD4489" w:rsidRDefault="00CD4489" w:rsidP="00760CC3">
                              <w:pPr>
                                <w:spacing w:line="240" w:lineRule="auto"/>
                                <w:rPr>
                                  <w:rFonts w:cs="Arial"/>
                                  <w:bCs/>
                                  <w:color w:val="auto"/>
                                  <w:sz w:val="24"/>
                                  <w:szCs w:val="20"/>
                                </w:rPr>
                              </w:pPr>
                            </w:p>
                            <w:p w14:paraId="643738B5" w14:textId="31E696C5"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35876BAB"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273A58E3" w14:textId="168785ED"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0470C72C"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75959A21" w14:textId="77777777" w:rsidR="00CD4489" w:rsidRDefault="00CD4489" w:rsidP="00760CC3">
                              <w:pPr>
                                <w:spacing w:line="240" w:lineRule="auto"/>
                                <w:rPr>
                                  <w:rFonts w:cs="Arial"/>
                                  <w:bCs/>
                                  <w:color w:val="auto"/>
                                  <w:sz w:val="24"/>
                                  <w:szCs w:val="20"/>
                                </w:rPr>
                              </w:pPr>
                            </w:p>
                            <w:p w14:paraId="0746D835" w14:textId="77777777" w:rsidR="00CD4489" w:rsidRPr="008B0442" w:rsidRDefault="00CD4489" w:rsidP="00760CC3">
                              <w:pPr>
                                <w:spacing w:line="240" w:lineRule="auto"/>
                                <w:rPr>
                                  <w:rFonts w:cs="Arial"/>
                                  <w:bCs/>
                                  <w:color w:val="auto"/>
                                  <w:sz w:val="24"/>
                                  <w:szCs w:val="20"/>
                                </w:rPr>
                              </w:pPr>
                            </w:p>
                            <w:p w14:paraId="43E1123D" w14:textId="77777777" w:rsidR="00CD4489" w:rsidRPr="00C807C2"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CD4202" id="Grupo 173" o:spid="_x0000_s1051" style="position:absolute;margin-left:-4.5pt;margin-top:0;width:490.5pt;height:596.95pt;z-index:251776000;mso-position-horizontal-relative:margin;mso-position-vertical-relative:text;mso-width-relative:margin;mso-height-relative:margin" coordsize="61223,75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">
                <v:group id="Group 13" o:spid="_x0000_s1052"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_x0000_s1053"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" fillcolor="white [3201]" strokecolor="#6e7277 [1614]" strokeweight=".5pt">
                    <v:textbox>
                      <w:txbxContent>
                        <w:p w14:paraId="26F726AD"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2937A4F" w14:textId="77777777" w:rsidR="00CD4489" w:rsidRDefault="00CD4489"/>
                        <w:p w14:paraId="1EC82322"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7EF8A1B2" w14:textId="77777777" w:rsidR="00CD4489" w:rsidRDefault="00CD4489"/>
                        <w:p w14:paraId="1E08D46E"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p w14:paraId="53CA2F51" w14:textId="77777777" w:rsidR="00CD4489" w:rsidRDefault="00CD4489"/>
                        <w:p w14:paraId="47109EC7" w14:textId="77777777" w:rsidR="00CD4489"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w:t>
                          </w:r>
                          <w:r>
                            <w:rPr>
                              <w:rFonts w:ascii="Calibri" w:eastAsia="Times New Roman" w:hAnsi="Calibri" w:cs="Calibri"/>
                              <w:color w:val="000000"/>
                              <w:lang w:val="es-ES" w:eastAsia="es-ES"/>
                            </w:rPr>
                            <w:t xml:space="preserve">el </w:t>
                          </w:r>
                          <w:r w:rsidRPr="00D769F5">
                            <w:rPr>
                              <w:rFonts w:ascii="Calibri" w:eastAsia="Times New Roman" w:hAnsi="Calibri" w:cs="Calibri"/>
                              <w:color w:val="000000"/>
                              <w:lang w:val="es-ES" w:eastAsia="es-ES"/>
                            </w:rPr>
                            <w:t xml:space="preserve">servicio, necesito eliminar la cuenta </w:t>
                          </w:r>
                          <w:r>
                            <w:rPr>
                              <w:rFonts w:ascii="Calibri" w:eastAsia="Times New Roman" w:hAnsi="Calibri" w:cs="Calibri"/>
                              <w:color w:val="000000"/>
                              <w:lang w:val="es-ES" w:eastAsia="es-ES"/>
                            </w:rPr>
                            <w:t xml:space="preserve">de un </w:t>
                          </w:r>
                          <w:r w:rsidRPr="00D769F5">
                            <w:rPr>
                              <w:rFonts w:ascii="Calibri" w:eastAsia="Times New Roman" w:hAnsi="Calibri" w:cs="Calibri"/>
                              <w:color w:val="000000"/>
                              <w:lang w:val="es-ES" w:eastAsia="es-ES"/>
                            </w:rPr>
                            <w:t>ingeniero, ya sea por motivo de renuncia o por despido</w:t>
                          </w:r>
                          <w:r>
                            <w:rPr>
                              <w:rFonts w:ascii="Calibri" w:eastAsia="Times New Roman" w:hAnsi="Calibri" w:cs="Calibri"/>
                              <w:color w:val="000000"/>
                              <w:lang w:val="es-ES" w:eastAsia="es-ES"/>
                            </w:rPr>
                            <w:t xml:space="preserve"> con el fin de poder asignarle un nuevo usuario al ingeniero de reemplazo</w:t>
                          </w:r>
                          <w:r w:rsidRPr="00D769F5">
                            <w:rPr>
                              <w:rFonts w:ascii="Calibri" w:eastAsia="Times New Roman" w:hAnsi="Calibri" w:cs="Calibri"/>
                              <w:color w:val="000000"/>
                              <w:lang w:val="es-ES" w:eastAsia="es-ES"/>
                            </w:rPr>
                            <w:t>.</w:t>
                          </w:r>
                        </w:p>
                      </w:txbxContent>
                    </v:textbox>
                  </v:shape>
                  <v:shape id="Text Box 9" o:spid="_x0000_s1054"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" fillcolor="white [3201]" strokecolor="#6e7277 [1614]" strokeweight=".5pt">
                    <v:textbox>
                      <w:txbxContent>
                        <w:p w14:paraId="4C8B88EA"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20106701"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304C5DB7" w14:textId="77777777" w:rsidR="00CD4489" w:rsidRPr="00F83186" w:rsidRDefault="00CD4489" w:rsidP="00760CC3">
                          <w:pPr>
                            <w:rPr>
                              <w:rFonts w:ascii="Arial" w:hAnsi="Arial" w:cs="Arial"/>
                            </w:rPr>
                          </w:pPr>
                        </w:p>
                        <w:p w14:paraId="7CB412D6" w14:textId="77777777" w:rsidR="00CD4489" w:rsidRPr="00F83186" w:rsidRDefault="00CD4489" w:rsidP="00760CC3">
                          <w:pPr>
                            <w:rPr>
                              <w:rFonts w:ascii="Arial" w:hAnsi="Arial" w:cs="Arial"/>
                            </w:rPr>
                          </w:pPr>
                        </w:p>
                        <w:p w14:paraId="2343A862" w14:textId="77777777" w:rsidR="00CD4489" w:rsidRPr="00F83186" w:rsidRDefault="00CD4489" w:rsidP="00760CC3">
                          <w:pPr>
                            <w:rPr>
                              <w:rFonts w:ascii="Arial" w:hAnsi="Arial" w:cs="Arial"/>
                              <w:i/>
                              <w:color w:val="161718" w:themeColor="text1"/>
                            </w:rPr>
                          </w:pPr>
                        </w:p>
                        <w:p w14:paraId="759F8F31" w14:textId="77777777" w:rsidR="00CD4489" w:rsidRDefault="00CD4489"/>
                        <w:p w14:paraId="0545319B"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A8CC2E0"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51CF4BA" w14:textId="77777777" w:rsidR="00CD4489" w:rsidRPr="00F83186" w:rsidRDefault="00CD4489" w:rsidP="00760CC3">
                          <w:pPr>
                            <w:rPr>
                              <w:rFonts w:ascii="Arial" w:hAnsi="Arial" w:cs="Arial"/>
                            </w:rPr>
                          </w:pPr>
                        </w:p>
                        <w:p w14:paraId="12E545E3" w14:textId="77777777" w:rsidR="00CD4489" w:rsidRPr="00F83186" w:rsidRDefault="00CD4489" w:rsidP="00760CC3">
                          <w:pPr>
                            <w:rPr>
                              <w:rFonts w:ascii="Arial" w:hAnsi="Arial" w:cs="Arial"/>
                            </w:rPr>
                          </w:pPr>
                        </w:p>
                        <w:p w14:paraId="00B6BF6E" w14:textId="77777777" w:rsidR="00CD4489" w:rsidRPr="00F83186" w:rsidRDefault="00CD4489" w:rsidP="00760CC3">
                          <w:pPr>
                            <w:rPr>
                              <w:rFonts w:ascii="Arial" w:hAnsi="Arial" w:cs="Arial"/>
                              <w:i/>
                              <w:color w:val="161718" w:themeColor="text1"/>
                            </w:rPr>
                          </w:pPr>
                        </w:p>
                        <w:p w14:paraId="7DDA87A5" w14:textId="77777777" w:rsidR="00CD4489" w:rsidRDefault="00CD4489"/>
                        <w:p w14:paraId="6B37EC38" w14:textId="4B7A7DAA"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5B6E1575"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2939FFC0" w14:textId="77777777" w:rsidR="00CD4489" w:rsidRPr="00F83186" w:rsidRDefault="00CD4489" w:rsidP="00760CC3">
                          <w:pPr>
                            <w:rPr>
                              <w:rFonts w:ascii="Arial" w:hAnsi="Arial" w:cs="Arial"/>
                            </w:rPr>
                          </w:pPr>
                        </w:p>
                        <w:p w14:paraId="31151ED9" w14:textId="77777777" w:rsidR="00CD4489" w:rsidRPr="00F83186" w:rsidRDefault="00CD4489" w:rsidP="00760CC3">
                          <w:pPr>
                            <w:rPr>
                              <w:rFonts w:ascii="Arial" w:hAnsi="Arial" w:cs="Arial"/>
                            </w:rPr>
                          </w:pPr>
                        </w:p>
                        <w:p w14:paraId="124D4A38" w14:textId="77777777" w:rsidR="00CD4489" w:rsidRPr="00F83186" w:rsidRDefault="00CD4489" w:rsidP="00760CC3">
                          <w:pPr>
                            <w:rPr>
                              <w:rFonts w:ascii="Arial" w:hAnsi="Arial" w:cs="Arial"/>
                              <w:i/>
                              <w:color w:val="161718" w:themeColor="text1"/>
                            </w:rPr>
                          </w:pPr>
                        </w:p>
                        <w:p w14:paraId="3A250296" w14:textId="77777777" w:rsidR="00CD4489" w:rsidRDefault="00CD4489"/>
                        <w:p w14:paraId="63A82191" w14:textId="4B7A7DAA"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color w:val="auto"/>
                              <w:sz w:val="24"/>
                              <w:szCs w:val="24"/>
                            </w:rPr>
                            <w:t>Administrador</w:t>
                          </w:r>
                        </w:p>
                        <w:p w14:paraId="441C9962"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8C4434">
                            <w:rPr>
                              <w:color w:val="auto"/>
                              <w:sz w:val="24"/>
                              <w:szCs w:val="24"/>
                            </w:rPr>
                            <w:t xml:space="preserve">Eliminar </w:t>
                          </w:r>
                          <w:r>
                            <w:rPr>
                              <w:rFonts w:ascii="Arial" w:hAnsi="Arial" w:cs="Arial"/>
                              <w:bCs/>
                              <w:color w:val="auto"/>
                              <w:sz w:val="24"/>
                              <w:szCs w:val="20"/>
                            </w:rPr>
                            <w:t>cuenta de Ingeniero</w:t>
                          </w:r>
                        </w:p>
                        <w:p w14:paraId="1835190C" w14:textId="77777777" w:rsidR="00CD4489" w:rsidRPr="00F83186" w:rsidRDefault="00CD4489" w:rsidP="00760CC3">
                          <w:pPr>
                            <w:rPr>
                              <w:rFonts w:ascii="Arial" w:hAnsi="Arial" w:cs="Arial"/>
                            </w:rPr>
                          </w:pPr>
                        </w:p>
                        <w:p w14:paraId="480EB009" w14:textId="77777777" w:rsidR="00CD4489" w:rsidRPr="00F83186" w:rsidRDefault="00CD4489" w:rsidP="00760CC3">
                          <w:pPr>
                            <w:rPr>
                              <w:rFonts w:ascii="Arial" w:hAnsi="Arial" w:cs="Arial"/>
                            </w:rPr>
                          </w:pPr>
                        </w:p>
                        <w:p w14:paraId="76841877" w14:textId="77777777" w:rsidR="00CD4489" w:rsidRPr="00F83186" w:rsidRDefault="00CD4489" w:rsidP="00760CC3">
                          <w:pPr>
                            <w:rPr>
                              <w:rFonts w:ascii="Arial" w:hAnsi="Arial" w:cs="Arial"/>
                              <w:i/>
                              <w:color w:val="161718" w:themeColor="text1"/>
                            </w:rPr>
                          </w:pPr>
                        </w:p>
                      </w:txbxContent>
                    </v:textbox>
                  </v:shape>
                  <v:shape id="Text Box 10" o:spid="_x0000_s1055"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" fillcolor="white [3201]" strokecolor="#6e7277 [1614]" strokeweight=".5pt">
                    <v:textbox>
                      <w:txbxContent>
                        <w:p w14:paraId="57C42B00" w14:textId="4B7A7DAA"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1BB2776B" w14:textId="77777777" w:rsidR="00CD4489" w:rsidRPr="0078782C" w:rsidRDefault="00CD4489" w:rsidP="00760CC3">
                          <w:pPr>
                            <w:rPr>
                              <w:rFonts w:ascii="Arial" w:hAnsi="Arial" w:cs="Arial"/>
                            </w:rPr>
                          </w:pPr>
                        </w:p>
                        <w:p w14:paraId="289C043C" w14:textId="77777777" w:rsidR="00CD4489" w:rsidRPr="0078782C" w:rsidRDefault="00CD4489" w:rsidP="00760CC3">
                          <w:pPr>
                            <w:rPr>
                              <w:rFonts w:ascii="Arial" w:hAnsi="Arial" w:cs="Arial"/>
                            </w:rPr>
                          </w:pPr>
                        </w:p>
                        <w:p w14:paraId="045B4CC4" w14:textId="77777777" w:rsidR="00CD4489" w:rsidRPr="0078782C" w:rsidRDefault="00CD4489" w:rsidP="00760CC3">
                          <w:pPr>
                            <w:rPr>
                              <w:rFonts w:ascii="Arial" w:hAnsi="Arial" w:cs="Arial"/>
                              <w:i/>
                              <w:color w:val="161718" w:themeColor="text1"/>
                            </w:rPr>
                          </w:pPr>
                        </w:p>
                        <w:p w14:paraId="3D9C9BF3" w14:textId="77777777" w:rsidR="00CD4489" w:rsidRDefault="00CD4489"/>
                        <w:p w14:paraId="3C177B37"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6BDEC0D3" w14:textId="77777777" w:rsidR="00CD4489" w:rsidRPr="0078782C" w:rsidRDefault="00CD4489" w:rsidP="00760CC3">
                          <w:pPr>
                            <w:rPr>
                              <w:rFonts w:ascii="Arial" w:hAnsi="Arial" w:cs="Arial"/>
                            </w:rPr>
                          </w:pPr>
                        </w:p>
                        <w:p w14:paraId="5B98424E" w14:textId="77777777" w:rsidR="00CD4489" w:rsidRPr="0078782C" w:rsidRDefault="00CD4489" w:rsidP="00760CC3">
                          <w:pPr>
                            <w:rPr>
                              <w:rFonts w:ascii="Arial" w:hAnsi="Arial" w:cs="Arial"/>
                            </w:rPr>
                          </w:pPr>
                        </w:p>
                        <w:p w14:paraId="7B349AA6" w14:textId="77777777" w:rsidR="00CD4489" w:rsidRPr="0078782C" w:rsidRDefault="00CD4489" w:rsidP="00760CC3">
                          <w:pPr>
                            <w:rPr>
                              <w:rFonts w:ascii="Arial" w:hAnsi="Arial" w:cs="Arial"/>
                              <w:i/>
                              <w:color w:val="161718" w:themeColor="text1"/>
                            </w:rPr>
                          </w:pPr>
                        </w:p>
                        <w:p w14:paraId="2C1DDD39" w14:textId="77777777" w:rsidR="00CD4489" w:rsidRDefault="00CD4489"/>
                        <w:p w14:paraId="62521BD0"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301F72C" w14:textId="77777777" w:rsidR="00CD4489" w:rsidRPr="0078782C" w:rsidRDefault="00CD4489" w:rsidP="00760CC3">
                          <w:pPr>
                            <w:rPr>
                              <w:rFonts w:ascii="Arial" w:hAnsi="Arial" w:cs="Arial"/>
                            </w:rPr>
                          </w:pPr>
                        </w:p>
                        <w:p w14:paraId="7D740914" w14:textId="77777777" w:rsidR="00CD4489" w:rsidRPr="0078782C" w:rsidRDefault="00CD4489" w:rsidP="00760CC3">
                          <w:pPr>
                            <w:rPr>
                              <w:rFonts w:ascii="Arial" w:hAnsi="Arial" w:cs="Arial"/>
                            </w:rPr>
                          </w:pPr>
                        </w:p>
                        <w:p w14:paraId="678D4A03" w14:textId="77777777" w:rsidR="00CD4489" w:rsidRPr="0078782C" w:rsidRDefault="00CD4489" w:rsidP="00760CC3">
                          <w:pPr>
                            <w:rPr>
                              <w:rFonts w:ascii="Arial" w:hAnsi="Arial" w:cs="Arial"/>
                              <w:i/>
                              <w:color w:val="161718" w:themeColor="text1"/>
                            </w:rPr>
                          </w:pPr>
                        </w:p>
                        <w:p w14:paraId="325D4EB3" w14:textId="77777777" w:rsidR="00CD4489" w:rsidRDefault="00CD4489"/>
                        <w:p w14:paraId="44AB8D35"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3</w:t>
                          </w:r>
                        </w:p>
                        <w:p w14:paraId="04550D63" w14:textId="77777777" w:rsidR="00CD4489" w:rsidRPr="0078782C" w:rsidRDefault="00CD4489" w:rsidP="00760CC3">
                          <w:pPr>
                            <w:rPr>
                              <w:rFonts w:ascii="Arial" w:hAnsi="Arial" w:cs="Arial"/>
                            </w:rPr>
                          </w:pPr>
                        </w:p>
                        <w:p w14:paraId="4DEF4E5B" w14:textId="77777777" w:rsidR="00CD4489" w:rsidRPr="0078782C" w:rsidRDefault="00CD4489" w:rsidP="00760CC3">
                          <w:pPr>
                            <w:rPr>
                              <w:rFonts w:ascii="Arial" w:hAnsi="Arial" w:cs="Arial"/>
                            </w:rPr>
                          </w:pPr>
                        </w:p>
                        <w:p w14:paraId="709DC628" w14:textId="77777777" w:rsidR="00CD4489" w:rsidRPr="0078782C" w:rsidRDefault="00CD4489" w:rsidP="00760CC3">
                          <w:pPr>
                            <w:rPr>
                              <w:rFonts w:ascii="Arial" w:hAnsi="Arial" w:cs="Arial"/>
                              <w:i/>
                              <w:color w:val="161718" w:themeColor="text1"/>
                            </w:rPr>
                          </w:pPr>
                        </w:p>
                      </w:txbxContent>
                    </v:textbox>
                  </v:shape>
                  <v:shape id="Text Box 11" o:spid="_x0000_s1056"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" fillcolor="white [3201]" strokecolor="#6e7277 [1614]" strokeweight=".5pt">
                    <v:textbox>
                      <w:txbxContent>
                        <w:p w14:paraId="57BCC81D"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055E851"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5-7 Min</w:t>
                          </w:r>
                        </w:p>
                        <w:p w14:paraId="7ABE0E7D" w14:textId="77777777" w:rsidR="00CD4489" w:rsidRPr="0078782C" w:rsidRDefault="00CD4489" w:rsidP="00760CC3">
                          <w:pPr>
                            <w:rPr>
                              <w:rFonts w:ascii="Arial" w:hAnsi="Arial" w:cs="Arial"/>
                            </w:rPr>
                          </w:pPr>
                        </w:p>
                        <w:p w14:paraId="683ED1E9" w14:textId="77777777" w:rsidR="00CD4489" w:rsidRPr="0078782C" w:rsidRDefault="00CD4489" w:rsidP="00760CC3">
                          <w:pPr>
                            <w:rPr>
                              <w:rFonts w:ascii="Arial" w:hAnsi="Arial" w:cs="Arial"/>
                              <w:i/>
                              <w:color w:val="161718" w:themeColor="text1"/>
                            </w:rPr>
                          </w:pPr>
                        </w:p>
                        <w:p w14:paraId="4D07D3A6" w14:textId="77777777" w:rsidR="00CD4489" w:rsidRDefault="00CD4489"/>
                        <w:p w14:paraId="404F78BF"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3D81160"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5-7 Min</w:t>
                          </w:r>
                        </w:p>
                        <w:p w14:paraId="531F6F7C" w14:textId="77777777" w:rsidR="00CD4489" w:rsidRPr="0078782C" w:rsidRDefault="00CD4489" w:rsidP="00760CC3">
                          <w:pPr>
                            <w:rPr>
                              <w:rFonts w:ascii="Arial" w:hAnsi="Arial" w:cs="Arial"/>
                            </w:rPr>
                          </w:pPr>
                        </w:p>
                        <w:p w14:paraId="7804B931" w14:textId="77777777" w:rsidR="00CD4489" w:rsidRPr="0078782C" w:rsidRDefault="00CD4489" w:rsidP="00760CC3">
                          <w:pPr>
                            <w:rPr>
                              <w:rFonts w:ascii="Arial" w:hAnsi="Arial" w:cs="Arial"/>
                              <w:i/>
                              <w:color w:val="161718" w:themeColor="text1"/>
                            </w:rPr>
                          </w:pPr>
                        </w:p>
                        <w:p w14:paraId="68418223" w14:textId="77777777" w:rsidR="00CD4489" w:rsidRDefault="00CD4489"/>
                        <w:p w14:paraId="7932B036"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89EFEAE"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5-7 Min</w:t>
                          </w:r>
                        </w:p>
                        <w:p w14:paraId="769D24D0" w14:textId="77777777" w:rsidR="00CD4489" w:rsidRPr="0078782C" w:rsidRDefault="00CD4489" w:rsidP="00760CC3">
                          <w:pPr>
                            <w:rPr>
                              <w:rFonts w:ascii="Arial" w:hAnsi="Arial" w:cs="Arial"/>
                            </w:rPr>
                          </w:pPr>
                        </w:p>
                        <w:p w14:paraId="059A23F8" w14:textId="77777777" w:rsidR="00CD4489" w:rsidRPr="0078782C" w:rsidRDefault="00CD4489" w:rsidP="00760CC3">
                          <w:pPr>
                            <w:rPr>
                              <w:rFonts w:ascii="Arial" w:hAnsi="Arial" w:cs="Arial"/>
                              <w:i/>
                              <w:color w:val="161718" w:themeColor="text1"/>
                            </w:rPr>
                          </w:pPr>
                        </w:p>
                        <w:p w14:paraId="0562A3DC" w14:textId="77777777" w:rsidR="00CD4489" w:rsidRDefault="00CD4489"/>
                        <w:p w14:paraId="6FC7E936"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34AA00C" w14:textId="10B45D75"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5-7 Min</w:t>
                          </w:r>
                        </w:p>
                        <w:p w14:paraId="40EAC7B2" w14:textId="77777777" w:rsidR="00CD4489" w:rsidRPr="0078782C" w:rsidRDefault="00CD4489" w:rsidP="00760CC3">
                          <w:pPr>
                            <w:rPr>
                              <w:rFonts w:ascii="Arial" w:hAnsi="Arial" w:cs="Arial"/>
                            </w:rPr>
                          </w:pPr>
                        </w:p>
                        <w:p w14:paraId="09FBE19E" w14:textId="77777777" w:rsidR="00CD4489" w:rsidRPr="0078782C" w:rsidRDefault="00CD4489" w:rsidP="00760CC3">
                          <w:pPr>
                            <w:rPr>
                              <w:rFonts w:ascii="Arial" w:hAnsi="Arial" w:cs="Arial"/>
                              <w:i/>
                              <w:color w:val="161718" w:themeColor="text1"/>
                            </w:rPr>
                          </w:pPr>
                        </w:p>
                      </w:txbxContent>
                    </v:textbox>
                  </v:shape>
                </v:group>
                <v:shape id="Text Box 19" o:spid="_x0000_s1057" type="#_x0000_t202" style="position:absolute;left:47;top:17762;width:61176;height:57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" fillcolor="white [3201]" strokecolor="#6e7277 [1614]" strokeweight=".5pt">
                  <v:textbox>
                    <w:txbxContent>
                      <w:p w14:paraId="388280CF"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194620A"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3481CF22"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2F4195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197D7A69"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DCDCECE" w14:textId="77777777" w:rsidR="00CD4489" w:rsidRDefault="00CD4489" w:rsidP="00760CC3">
                        <w:pPr>
                          <w:spacing w:line="240" w:lineRule="auto"/>
                          <w:rPr>
                            <w:rFonts w:cs="Arial"/>
                            <w:bCs/>
                            <w:color w:val="auto"/>
                            <w:sz w:val="24"/>
                            <w:szCs w:val="20"/>
                          </w:rPr>
                        </w:pPr>
                      </w:p>
                      <w:p w14:paraId="5B83ABAC"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655DC29E"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001F2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4B73F3A"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5019925" w14:textId="77777777" w:rsidR="00CD4489" w:rsidRDefault="00CD4489" w:rsidP="00760CC3">
                        <w:pPr>
                          <w:spacing w:line="240" w:lineRule="auto"/>
                          <w:rPr>
                            <w:rFonts w:cs="Arial"/>
                            <w:bCs/>
                            <w:color w:val="auto"/>
                            <w:sz w:val="24"/>
                            <w:szCs w:val="20"/>
                          </w:rPr>
                        </w:pPr>
                      </w:p>
                      <w:p w14:paraId="195CEAB3"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1CA488BB"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6F1E2E2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73DD34D4"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08409EBB" w14:textId="77777777" w:rsidR="00CD4489" w:rsidRDefault="00CD4489" w:rsidP="00760CC3">
                        <w:pPr>
                          <w:spacing w:line="240" w:lineRule="auto"/>
                          <w:rPr>
                            <w:rFonts w:cs="Arial"/>
                            <w:bCs/>
                            <w:color w:val="auto"/>
                            <w:sz w:val="24"/>
                            <w:szCs w:val="20"/>
                          </w:rPr>
                        </w:pPr>
                      </w:p>
                      <w:p w14:paraId="32162D33" w14:textId="77777777" w:rsidR="00CD4489" w:rsidRPr="008B0442" w:rsidRDefault="00CD4489" w:rsidP="00760CC3">
                        <w:pPr>
                          <w:spacing w:line="240" w:lineRule="auto"/>
                          <w:rPr>
                            <w:rFonts w:cs="Arial"/>
                            <w:bCs/>
                            <w:color w:val="auto"/>
                            <w:sz w:val="24"/>
                            <w:szCs w:val="20"/>
                          </w:rPr>
                        </w:pPr>
                      </w:p>
                      <w:p w14:paraId="17D0B906" w14:textId="77777777" w:rsidR="00CD4489" w:rsidRPr="00C807C2" w:rsidRDefault="00CD4489" w:rsidP="00760CC3">
                        <w:pPr>
                          <w:rPr>
                            <w:rFonts w:ascii="Arial" w:hAnsi="Arial" w:cs="Arial"/>
                            <w:i/>
                            <w:color w:val="161718" w:themeColor="text1"/>
                          </w:rPr>
                        </w:pPr>
                      </w:p>
                      <w:p w14:paraId="3D56D733" w14:textId="77777777" w:rsidR="00CD4489" w:rsidRDefault="00CD4489"/>
                      <w:p w14:paraId="478A85F6"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41FE51"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06C63C00"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7DF885EB"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423671DF"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3DBB4843" w14:textId="77777777" w:rsidR="00CD4489" w:rsidRDefault="00CD4489" w:rsidP="00760CC3">
                        <w:pPr>
                          <w:spacing w:line="240" w:lineRule="auto"/>
                          <w:rPr>
                            <w:rFonts w:cs="Arial"/>
                            <w:bCs/>
                            <w:color w:val="auto"/>
                            <w:sz w:val="24"/>
                            <w:szCs w:val="20"/>
                          </w:rPr>
                        </w:pPr>
                      </w:p>
                      <w:p w14:paraId="54CFFA6B"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49C6D108"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B4E0AE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2C052872"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CED5FE0" w14:textId="77777777" w:rsidR="00CD4489" w:rsidRDefault="00CD4489" w:rsidP="00760CC3">
                        <w:pPr>
                          <w:spacing w:line="240" w:lineRule="auto"/>
                          <w:rPr>
                            <w:rFonts w:cs="Arial"/>
                            <w:bCs/>
                            <w:color w:val="auto"/>
                            <w:sz w:val="24"/>
                            <w:szCs w:val="20"/>
                          </w:rPr>
                        </w:pPr>
                      </w:p>
                      <w:p w14:paraId="1983F2A3"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76001E05"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D8C989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15C756A4"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1B538D73" w14:textId="77777777" w:rsidR="00CD4489" w:rsidRDefault="00CD4489" w:rsidP="00760CC3">
                        <w:pPr>
                          <w:spacing w:line="240" w:lineRule="auto"/>
                          <w:rPr>
                            <w:rFonts w:cs="Arial"/>
                            <w:bCs/>
                            <w:color w:val="auto"/>
                            <w:sz w:val="24"/>
                            <w:szCs w:val="20"/>
                          </w:rPr>
                        </w:pPr>
                      </w:p>
                      <w:p w14:paraId="6F662D45" w14:textId="77777777" w:rsidR="00CD4489" w:rsidRPr="008B0442" w:rsidRDefault="00CD4489" w:rsidP="00760CC3">
                        <w:pPr>
                          <w:spacing w:line="240" w:lineRule="auto"/>
                          <w:rPr>
                            <w:rFonts w:cs="Arial"/>
                            <w:bCs/>
                            <w:color w:val="auto"/>
                            <w:sz w:val="24"/>
                            <w:szCs w:val="20"/>
                          </w:rPr>
                        </w:pPr>
                      </w:p>
                      <w:p w14:paraId="3DE3AE9F" w14:textId="77777777" w:rsidR="00CD4489" w:rsidRPr="00C807C2" w:rsidRDefault="00CD4489" w:rsidP="00760CC3">
                        <w:pPr>
                          <w:rPr>
                            <w:rFonts w:ascii="Arial" w:hAnsi="Arial" w:cs="Arial"/>
                            <w:i/>
                            <w:color w:val="161718" w:themeColor="text1"/>
                          </w:rPr>
                        </w:pPr>
                      </w:p>
                      <w:p w14:paraId="62AEDBA8" w14:textId="77777777" w:rsidR="00CD4489" w:rsidRDefault="00CD4489"/>
                      <w:p w14:paraId="33F5EAE2"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C40AE53"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586C9844"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591A5B1E"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632675BF"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55801726" w14:textId="77777777" w:rsidR="00CD4489" w:rsidRDefault="00CD4489" w:rsidP="00760CC3">
                        <w:pPr>
                          <w:spacing w:line="240" w:lineRule="auto"/>
                          <w:rPr>
                            <w:rFonts w:cs="Arial"/>
                            <w:bCs/>
                            <w:color w:val="auto"/>
                            <w:sz w:val="24"/>
                            <w:szCs w:val="20"/>
                          </w:rPr>
                        </w:pPr>
                      </w:p>
                      <w:p w14:paraId="2E04E2D3"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0C7E8036"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6C095D0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3E41AA7B"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83616A8" w14:textId="77777777" w:rsidR="00CD4489" w:rsidRDefault="00CD4489" w:rsidP="00760CC3">
                        <w:pPr>
                          <w:spacing w:line="240" w:lineRule="auto"/>
                          <w:rPr>
                            <w:rFonts w:cs="Arial"/>
                            <w:bCs/>
                            <w:color w:val="auto"/>
                            <w:sz w:val="24"/>
                            <w:szCs w:val="20"/>
                          </w:rPr>
                        </w:pPr>
                      </w:p>
                      <w:p w14:paraId="4E103366"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5E90C05F"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7230E11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583719DF"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54E871FA" w14:textId="77777777" w:rsidR="00CD4489" w:rsidRDefault="00CD4489" w:rsidP="00760CC3">
                        <w:pPr>
                          <w:spacing w:line="240" w:lineRule="auto"/>
                          <w:rPr>
                            <w:rFonts w:cs="Arial"/>
                            <w:bCs/>
                            <w:color w:val="auto"/>
                            <w:sz w:val="24"/>
                            <w:szCs w:val="20"/>
                          </w:rPr>
                        </w:pPr>
                      </w:p>
                      <w:p w14:paraId="74696839" w14:textId="77777777" w:rsidR="00CD4489" w:rsidRPr="008B0442" w:rsidRDefault="00CD4489" w:rsidP="00760CC3">
                        <w:pPr>
                          <w:spacing w:line="240" w:lineRule="auto"/>
                          <w:rPr>
                            <w:rFonts w:cs="Arial"/>
                            <w:bCs/>
                            <w:color w:val="auto"/>
                            <w:sz w:val="24"/>
                            <w:szCs w:val="20"/>
                          </w:rPr>
                        </w:pPr>
                      </w:p>
                      <w:p w14:paraId="0AD03BD6" w14:textId="77777777" w:rsidR="00CD4489" w:rsidRPr="00C807C2" w:rsidRDefault="00CD4489" w:rsidP="00760CC3">
                        <w:pPr>
                          <w:rPr>
                            <w:rFonts w:ascii="Arial" w:hAnsi="Arial" w:cs="Arial"/>
                            <w:i/>
                            <w:color w:val="161718" w:themeColor="text1"/>
                          </w:rPr>
                        </w:pPr>
                      </w:p>
                      <w:p w14:paraId="71942E39" w14:textId="77777777" w:rsidR="00CD4489" w:rsidRDefault="00CD4489"/>
                      <w:p w14:paraId="1F0B17BB"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079A36A8"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es despedido por distintas razones</w:t>
                        </w:r>
                      </w:p>
                      <w:p w14:paraId="422F76B7"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31EA205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7DE7D650"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4215AF0D" w14:textId="77777777" w:rsidR="00CD4489" w:rsidRDefault="00CD4489" w:rsidP="00760CC3">
                        <w:pPr>
                          <w:spacing w:line="240" w:lineRule="auto"/>
                          <w:rPr>
                            <w:rFonts w:cs="Arial"/>
                            <w:bCs/>
                            <w:color w:val="auto"/>
                            <w:sz w:val="24"/>
                            <w:szCs w:val="20"/>
                          </w:rPr>
                        </w:pPr>
                      </w:p>
                      <w:p w14:paraId="54E96674" w14:textId="77777777"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b/>
                            <w:color w:val="auto"/>
                            <w:sz w:val="24"/>
                            <w:szCs w:val="20"/>
                          </w:rPr>
                          <w:t xml:space="preserve"> </w:t>
                        </w:r>
                        <w:r>
                          <w:rPr>
                            <w:rFonts w:cs="Arial"/>
                            <w:color w:val="auto"/>
                            <w:sz w:val="24"/>
                            <w:szCs w:val="20"/>
                          </w:rPr>
                          <w:t>Dicho ingeniero renuncia por distintas razones.</w:t>
                        </w:r>
                      </w:p>
                      <w:p w14:paraId="190C5D17"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w:t>
                        </w:r>
                        <w:r w:rsidRPr="000F51D2">
                          <w:rPr>
                            <w:rFonts w:cs="Arial"/>
                            <w:color w:val="auto"/>
                            <w:sz w:val="24"/>
                            <w:szCs w:val="20"/>
                          </w:rPr>
                          <w:t xml:space="preserve"> eliminará un ingeniero </w:t>
                        </w:r>
                      </w:p>
                      <w:p w14:paraId="0A5BF2E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eliminar cuenta ingeniero</w:t>
                        </w:r>
                      </w:p>
                      <w:p w14:paraId="04816C12"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eliminará</w:t>
                        </w:r>
                        <w:r w:rsidRPr="008B0442">
                          <w:rPr>
                            <w:rFonts w:cs="Arial"/>
                            <w:bCs/>
                            <w:color w:val="auto"/>
                            <w:sz w:val="24"/>
                            <w:szCs w:val="20"/>
                          </w:rPr>
                          <w:t xml:space="preserve"> </w:t>
                        </w:r>
                        <w:r>
                          <w:rPr>
                            <w:rFonts w:cs="Arial"/>
                            <w:bCs/>
                            <w:color w:val="auto"/>
                            <w:sz w:val="24"/>
                            <w:szCs w:val="20"/>
                          </w:rPr>
                          <w:t>cuenta del ingeniero.</w:t>
                        </w:r>
                      </w:p>
                      <w:p w14:paraId="741BA934" w14:textId="77777777" w:rsidR="00CD4489" w:rsidRDefault="00CD4489" w:rsidP="00760CC3">
                        <w:pPr>
                          <w:spacing w:line="240" w:lineRule="auto"/>
                          <w:rPr>
                            <w:rFonts w:cs="Arial"/>
                            <w:bCs/>
                            <w:color w:val="auto"/>
                            <w:sz w:val="24"/>
                            <w:szCs w:val="20"/>
                          </w:rPr>
                        </w:pPr>
                      </w:p>
                      <w:p w14:paraId="643738B5" w14:textId="31E696C5" w:rsidR="00CD4489" w:rsidRPr="00253403"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w:t>
                        </w:r>
                        <w:r>
                          <w:rPr>
                            <w:rFonts w:cs="Arial"/>
                            <w:color w:val="auto"/>
                            <w:sz w:val="24"/>
                            <w:szCs w:val="20"/>
                          </w:rPr>
                          <w:t xml:space="preserve"> Se elimina un ingeniero por equivocación.</w:t>
                        </w:r>
                      </w:p>
                      <w:p w14:paraId="35876BAB" w14:textId="77777777" w:rsidR="00CD4489" w:rsidRPr="000F51D2" w:rsidRDefault="00CD4489" w:rsidP="00760CC3">
                        <w:pPr>
                          <w:spacing w:line="240" w:lineRule="auto"/>
                          <w:rPr>
                            <w:rFonts w:cs="Arial"/>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0F51D2">
                          <w:rPr>
                            <w:rFonts w:cs="Arial"/>
                            <w:color w:val="auto"/>
                            <w:sz w:val="24"/>
                            <w:szCs w:val="20"/>
                          </w:rPr>
                          <w:t>Dado que</w:t>
                        </w:r>
                        <w:r>
                          <w:rPr>
                            <w:rFonts w:cs="Arial"/>
                            <w:color w:val="auto"/>
                            <w:sz w:val="24"/>
                            <w:szCs w:val="20"/>
                          </w:rPr>
                          <w:t xml:space="preserve"> se ha </w:t>
                        </w:r>
                        <w:r w:rsidRPr="000F51D2">
                          <w:rPr>
                            <w:rFonts w:cs="Arial"/>
                            <w:color w:val="auto"/>
                            <w:sz w:val="24"/>
                            <w:szCs w:val="20"/>
                          </w:rPr>
                          <w:t>elimin</w:t>
                        </w:r>
                        <w:r>
                          <w:rPr>
                            <w:rFonts w:cs="Arial"/>
                            <w:color w:val="auto"/>
                            <w:sz w:val="24"/>
                            <w:szCs w:val="20"/>
                          </w:rPr>
                          <w:t>ado</w:t>
                        </w:r>
                        <w:r w:rsidRPr="000F51D2">
                          <w:rPr>
                            <w:rFonts w:cs="Arial"/>
                            <w:color w:val="auto"/>
                            <w:sz w:val="24"/>
                            <w:szCs w:val="20"/>
                          </w:rPr>
                          <w:t xml:space="preserve"> un ingeniero </w:t>
                        </w:r>
                        <w:r>
                          <w:rPr>
                            <w:rFonts w:cs="Arial"/>
                            <w:color w:val="auto"/>
                            <w:sz w:val="24"/>
                            <w:szCs w:val="20"/>
                          </w:rPr>
                          <w:t>por equivocación</w:t>
                        </w:r>
                      </w:p>
                      <w:p w14:paraId="273A58E3" w14:textId="168785ED"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Pr>
                            <w:rFonts w:cs="Arial"/>
                            <w:bCs/>
                            <w:color w:val="auto"/>
                            <w:sz w:val="24"/>
                            <w:szCs w:val="20"/>
                          </w:rPr>
                          <w:t>S</w:t>
                        </w:r>
                        <w:r w:rsidRPr="008B0442">
                          <w:rPr>
                            <w:rFonts w:cs="Arial"/>
                            <w:bCs/>
                            <w:color w:val="auto"/>
                            <w:sz w:val="24"/>
                            <w:szCs w:val="20"/>
                          </w:rPr>
                          <w:t xml:space="preserve">eleccione </w:t>
                        </w:r>
                        <w:r>
                          <w:rPr>
                            <w:rFonts w:cs="Arial"/>
                            <w:bCs/>
                            <w:color w:val="auto"/>
                            <w:sz w:val="24"/>
                            <w:szCs w:val="20"/>
                          </w:rPr>
                          <w:t>recuperar cuenta de ingeniero</w:t>
                        </w:r>
                      </w:p>
                      <w:p w14:paraId="0470C72C"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r>
                          <w:rPr>
                            <w:rFonts w:cs="Arial"/>
                            <w:bCs/>
                            <w:color w:val="auto"/>
                            <w:sz w:val="24"/>
                            <w:szCs w:val="20"/>
                          </w:rPr>
                          <w:t>podrá recuperar mediante la opción de recuperar cuenta.</w:t>
                        </w:r>
                      </w:p>
                      <w:p w14:paraId="75959A21" w14:textId="77777777" w:rsidR="00CD4489" w:rsidRDefault="00CD4489" w:rsidP="00760CC3">
                        <w:pPr>
                          <w:spacing w:line="240" w:lineRule="auto"/>
                          <w:rPr>
                            <w:rFonts w:cs="Arial"/>
                            <w:bCs/>
                            <w:color w:val="auto"/>
                            <w:sz w:val="24"/>
                            <w:szCs w:val="20"/>
                          </w:rPr>
                        </w:pPr>
                      </w:p>
                      <w:p w14:paraId="0746D835" w14:textId="77777777" w:rsidR="00CD4489" w:rsidRPr="008B0442" w:rsidRDefault="00CD4489" w:rsidP="00760CC3">
                        <w:pPr>
                          <w:spacing w:line="240" w:lineRule="auto"/>
                          <w:rPr>
                            <w:rFonts w:cs="Arial"/>
                            <w:bCs/>
                            <w:color w:val="auto"/>
                            <w:sz w:val="24"/>
                            <w:szCs w:val="20"/>
                          </w:rPr>
                        </w:pPr>
                      </w:p>
                      <w:p w14:paraId="43E1123D" w14:textId="77777777" w:rsidR="00CD4489" w:rsidRPr="00C807C2" w:rsidRDefault="00CD4489" w:rsidP="00760CC3">
                        <w:pPr>
                          <w:rPr>
                            <w:rFonts w:ascii="Arial" w:hAnsi="Arial" w:cs="Arial"/>
                            <w:i/>
                            <w:color w:val="161718" w:themeColor="text1"/>
                          </w:rPr>
                        </w:pPr>
                      </w:p>
                    </w:txbxContent>
                  </v:textbox>
                </v:shape>
                <w10:wrap type="square" anchorx="margin"/>
              </v:group>
            </w:pict>
          </mc:Fallback>
        </mc:AlternateContent>
      </w:r>
      <w:bookmarkEnd w:id="4776"/>
    </w:p>
    <w:p w14:paraId="3D1491E9" w14:textId="77777777" w:rsidR="00454FC4" w:rsidRDefault="00454FC4" w:rsidP="00BB244A">
      <w:pPr>
        <w:rPr>
          <w:color w:val="auto"/>
          <w:sz w:val="24"/>
          <w:szCs w:val="24"/>
        </w:rPr>
      </w:pPr>
    </w:p>
    <w:p w14:paraId="562AAAC7" w14:textId="0CB7D5F8" w:rsidR="00454FC4" w:rsidRDefault="00454FC4" w:rsidP="00A01EAB">
      <w:pPr>
        <w:rPr>
          <w:color w:val="auto"/>
          <w:sz w:val="24"/>
          <w:szCs w:val="24"/>
        </w:rPr>
      </w:pPr>
    </w:p>
    <w:p w14:paraId="4AC8AF49" w14:textId="441D47A7" w:rsidR="00454FC4" w:rsidRDefault="006C46C4" w:rsidP="00244561">
      <w:pPr>
        <w:pStyle w:val="Ttulo2"/>
        <w:rPr>
          <w:rFonts w:ascii="Zizou Slab Light" w:hAnsi="Zizou Slab Light"/>
          <w:color w:val="auto"/>
          <w:sz w:val="24"/>
          <w:szCs w:val="24"/>
        </w:rPr>
      </w:pPr>
      <w:bookmarkStart w:id="4777" w:name="_Toc25223007"/>
      <w:bookmarkStart w:id="4778" w:name="_Toc25309794"/>
      <w:r>
        <w:rPr>
          <w:rFonts w:ascii="Arial" w:hAnsi="Arial" w:cs="Arial"/>
          <w:noProof/>
          <w:color w:val="161718" w:themeColor="text1"/>
          <w:lang w:eastAsia="es-PE"/>
        </w:rPr>
        <w:lastRenderedPageBreak/>
        <mc:AlternateContent>
          <mc:Choice Requires="wpg">
            <w:drawing>
              <wp:anchor distT="0" distB="0" distL="114300" distR="114300" simplePos="0" relativeHeight="251778048" behindDoc="0" locked="0" layoutInCell="1" allowOverlap="1" wp14:anchorId="6A8803C9" wp14:editId="013FBBE1">
                <wp:simplePos x="0" y="0"/>
                <wp:positionH relativeFrom="margin">
                  <wp:align>left</wp:align>
                </wp:positionH>
                <wp:positionV relativeFrom="paragraph">
                  <wp:posOffset>0</wp:posOffset>
                </wp:positionV>
                <wp:extent cx="6249035" cy="8010525"/>
                <wp:effectExtent l="0" t="0" r="18415" b="28575"/>
                <wp:wrapSquare wrapText="bothSides"/>
                <wp:docPr id="180" name="Grupo 180"/>
                <wp:cNvGraphicFramePr/>
                <a:graphic xmlns:a="http://schemas.openxmlformats.org/drawingml/2006/main">
                  <a:graphicData uri="http://schemas.microsoft.com/office/word/2010/wordprocessingGroup">
                    <wpg:wgp>
                      <wpg:cNvGrpSpPr/>
                      <wpg:grpSpPr>
                        <a:xfrm>
                          <a:off x="0" y="0"/>
                          <a:ext cx="6249035" cy="8010525"/>
                          <a:chOff x="-70663" y="917612"/>
                          <a:chExt cx="6142503" cy="3343868"/>
                        </a:xfrm>
                      </wpg:grpSpPr>
                      <wpg:grpSp>
                        <wpg:cNvPr id="181" name="Group 13"/>
                        <wpg:cNvGrpSpPr/>
                        <wpg:grpSpPr>
                          <a:xfrm>
                            <a:off x="-70663" y="917612"/>
                            <a:ext cx="6142503" cy="834868"/>
                            <a:chOff x="-70663" y="551658"/>
                            <a:chExt cx="6142503" cy="501913"/>
                          </a:xfrm>
                        </wpg:grpSpPr>
                        <wps:wsp>
                          <wps:cNvPr id="182" name="Text Box 8"/>
                          <wps:cNvSpPr txBox="1"/>
                          <wps:spPr>
                            <a:xfrm>
                              <a:off x="-70663" y="807898"/>
                              <a:ext cx="6118128" cy="245673"/>
                            </a:xfrm>
                            <a:prstGeom prst="rect">
                              <a:avLst/>
                            </a:prstGeom>
                            <a:solidFill>
                              <a:schemeClr val="lt1"/>
                            </a:solidFill>
                            <a:ln w="6350">
                              <a:solidFill>
                                <a:schemeClr val="bg2">
                                  <a:lumMod val="50000"/>
                                </a:schemeClr>
                              </a:solidFill>
                            </a:ln>
                          </wps:spPr>
                          <wps:txbx>
                            <w:txbxContent>
                              <w:p w14:paraId="495F0BDE"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5E571116" w14:textId="77777777" w:rsidR="00CD4489" w:rsidRDefault="00CD4489" w:rsidP="00760CC3">
                                <w:pPr>
                                  <w:rPr>
                                    <w:rFonts w:ascii="Arial" w:hAnsi="Arial" w:cs="Arial"/>
                                  </w:rPr>
                                </w:pPr>
                              </w:p>
                              <w:p w14:paraId="4D375B73" w14:textId="77777777" w:rsidR="00CD4489" w:rsidRDefault="00CD4489"/>
                              <w:p w14:paraId="5FBC182D"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4DF8688A" w14:textId="77777777" w:rsidR="00CD4489" w:rsidRDefault="00CD4489" w:rsidP="00760CC3">
                                <w:pPr>
                                  <w:rPr>
                                    <w:rFonts w:ascii="Arial" w:hAnsi="Arial" w:cs="Arial"/>
                                  </w:rPr>
                                </w:pPr>
                              </w:p>
                              <w:p w14:paraId="4DCF4914" w14:textId="77777777" w:rsidR="00CD4489" w:rsidRDefault="00CD4489"/>
                              <w:p w14:paraId="72532C01"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7BCC04D1" w14:textId="77777777" w:rsidR="00CD4489" w:rsidRDefault="00CD4489" w:rsidP="00760CC3">
                                <w:pPr>
                                  <w:rPr>
                                    <w:rFonts w:ascii="Arial" w:hAnsi="Arial" w:cs="Arial"/>
                                  </w:rPr>
                                </w:pPr>
                              </w:p>
                              <w:p w14:paraId="5CE1B9D7" w14:textId="77777777" w:rsidR="00CD4489" w:rsidRDefault="00CD4489"/>
                              <w:p w14:paraId="17256FB7"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123B8072" w14:textId="77777777" w:rsidR="00CD4489" w:rsidRDefault="00CD4489"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9"/>
                          <wps:cNvSpPr txBox="1"/>
                          <wps:spPr>
                            <a:xfrm>
                              <a:off x="-70128" y="551658"/>
                              <a:ext cx="3361202" cy="256240"/>
                            </a:xfrm>
                            <a:prstGeom prst="rect">
                              <a:avLst/>
                            </a:prstGeom>
                            <a:solidFill>
                              <a:schemeClr val="lt1"/>
                            </a:solidFill>
                            <a:ln w="6350">
                              <a:solidFill>
                                <a:schemeClr val="bg2">
                                  <a:lumMod val="50000"/>
                                </a:schemeClr>
                              </a:solidFill>
                            </a:ln>
                          </wps:spPr>
                          <wps:txbx>
                            <w:txbxContent>
                              <w:p w14:paraId="5A9A7539"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72900217"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19AD2C43" w14:textId="77777777" w:rsidR="00CD4489" w:rsidRPr="00F83186" w:rsidRDefault="00CD4489" w:rsidP="00760CC3">
                                <w:pPr>
                                  <w:rPr>
                                    <w:rFonts w:ascii="Arial" w:hAnsi="Arial" w:cs="Arial"/>
                                  </w:rPr>
                                </w:pPr>
                              </w:p>
                              <w:p w14:paraId="2387BC37" w14:textId="77777777" w:rsidR="00CD4489" w:rsidRPr="00F83186" w:rsidRDefault="00CD4489" w:rsidP="00760CC3">
                                <w:pPr>
                                  <w:rPr>
                                    <w:rFonts w:ascii="Arial" w:hAnsi="Arial" w:cs="Arial"/>
                                  </w:rPr>
                                </w:pPr>
                              </w:p>
                              <w:p w14:paraId="294C5476" w14:textId="77777777" w:rsidR="00CD4489" w:rsidRPr="00F83186" w:rsidRDefault="00CD4489" w:rsidP="00760CC3">
                                <w:pPr>
                                  <w:rPr>
                                    <w:rFonts w:ascii="Arial" w:hAnsi="Arial" w:cs="Arial"/>
                                    <w:i/>
                                    <w:color w:val="161718" w:themeColor="text1"/>
                                  </w:rPr>
                                </w:pPr>
                              </w:p>
                              <w:p w14:paraId="7050FB78" w14:textId="77777777" w:rsidR="00CD4489" w:rsidRDefault="00CD4489"/>
                              <w:p w14:paraId="6DCC2B2B"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4CA10522"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84ED493" w14:textId="77777777" w:rsidR="00CD4489" w:rsidRPr="00F83186" w:rsidRDefault="00CD4489" w:rsidP="00760CC3">
                                <w:pPr>
                                  <w:rPr>
                                    <w:rFonts w:ascii="Arial" w:hAnsi="Arial" w:cs="Arial"/>
                                  </w:rPr>
                                </w:pPr>
                              </w:p>
                              <w:p w14:paraId="633DE278" w14:textId="77777777" w:rsidR="00CD4489" w:rsidRPr="00F83186" w:rsidRDefault="00CD4489" w:rsidP="00760CC3">
                                <w:pPr>
                                  <w:rPr>
                                    <w:rFonts w:ascii="Arial" w:hAnsi="Arial" w:cs="Arial"/>
                                  </w:rPr>
                                </w:pPr>
                              </w:p>
                              <w:p w14:paraId="5825F1FB" w14:textId="77777777" w:rsidR="00CD4489" w:rsidRPr="00F83186" w:rsidRDefault="00CD4489" w:rsidP="00760CC3">
                                <w:pPr>
                                  <w:rPr>
                                    <w:rFonts w:ascii="Arial" w:hAnsi="Arial" w:cs="Arial"/>
                                    <w:i/>
                                    <w:color w:val="161718" w:themeColor="text1"/>
                                  </w:rPr>
                                </w:pPr>
                              </w:p>
                              <w:p w14:paraId="42C10299" w14:textId="77777777" w:rsidR="00CD4489" w:rsidRDefault="00CD4489"/>
                              <w:p w14:paraId="6FF4D913" w14:textId="1E29E0D8"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1F38AAF6"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C0358FC" w14:textId="77777777" w:rsidR="00CD4489" w:rsidRPr="00F83186" w:rsidRDefault="00CD4489" w:rsidP="00760CC3">
                                <w:pPr>
                                  <w:rPr>
                                    <w:rFonts w:ascii="Arial" w:hAnsi="Arial" w:cs="Arial"/>
                                  </w:rPr>
                                </w:pPr>
                              </w:p>
                              <w:p w14:paraId="0779AF8A" w14:textId="77777777" w:rsidR="00CD4489" w:rsidRPr="00F83186" w:rsidRDefault="00CD4489" w:rsidP="00760CC3">
                                <w:pPr>
                                  <w:rPr>
                                    <w:rFonts w:ascii="Arial" w:hAnsi="Arial" w:cs="Arial"/>
                                  </w:rPr>
                                </w:pPr>
                              </w:p>
                              <w:p w14:paraId="624FFB80" w14:textId="77777777" w:rsidR="00CD4489" w:rsidRPr="00F83186" w:rsidRDefault="00CD4489" w:rsidP="00760CC3">
                                <w:pPr>
                                  <w:rPr>
                                    <w:rFonts w:ascii="Arial" w:hAnsi="Arial" w:cs="Arial"/>
                                    <w:i/>
                                    <w:color w:val="161718" w:themeColor="text1"/>
                                  </w:rPr>
                                </w:pPr>
                              </w:p>
                              <w:p w14:paraId="31704A72" w14:textId="77777777" w:rsidR="00CD4489" w:rsidRDefault="00CD4489"/>
                              <w:p w14:paraId="0FBB5B66" w14:textId="1E29E0D8"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21AE248F"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30BD46E2" w14:textId="77777777" w:rsidR="00CD4489" w:rsidRPr="00F83186" w:rsidRDefault="00CD4489" w:rsidP="00760CC3">
                                <w:pPr>
                                  <w:rPr>
                                    <w:rFonts w:ascii="Arial" w:hAnsi="Arial" w:cs="Arial"/>
                                  </w:rPr>
                                </w:pPr>
                              </w:p>
                              <w:p w14:paraId="68552A22" w14:textId="77777777" w:rsidR="00CD4489" w:rsidRPr="00F83186" w:rsidRDefault="00CD4489" w:rsidP="00760CC3">
                                <w:pPr>
                                  <w:rPr>
                                    <w:rFonts w:ascii="Arial" w:hAnsi="Arial" w:cs="Arial"/>
                                  </w:rPr>
                                </w:pPr>
                              </w:p>
                              <w:p w14:paraId="263E58FB" w14:textId="77777777" w:rsidR="00CD4489" w:rsidRPr="00F83186"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0"/>
                          <wps:cNvSpPr txBox="1"/>
                          <wps:spPr>
                            <a:xfrm>
                              <a:off x="3291074" y="551658"/>
                              <a:ext cx="1403451" cy="256240"/>
                            </a:xfrm>
                            <a:prstGeom prst="rect">
                              <a:avLst/>
                            </a:prstGeom>
                            <a:solidFill>
                              <a:schemeClr val="lt1"/>
                            </a:solidFill>
                            <a:ln w="6350">
                              <a:solidFill>
                                <a:schemeClr val="bg2">
                                  <a:lumMod val="50000"/>
                                </a:schemeClr>
                              </a:solidFill>
                            </a:ln>
                          </wps:spPr>
                          <wps:txbx>
                            <w:txbxContent>
                              <w:p w14:paraId="4A811A90" w14:textId="1E29E0D8"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55E4F0C9" w14:textId="77777777" w:rsidR="00CD4489" w:rsidRPr="0078782C" w:rsidRDefault="00CD4489" w:rsidP="00760CC3">
                                <w:pPr>
                                  <w:rPr>
                                    <w:rFonts w:ascii="Arial" w:hAnsi="Arial" w:cs="Arial"/>
                                  </w:rPr>
                                </w:pPr>
                              </w:p>
                              <w:p w14:paraId="4AF62D21" w14:textId="77777777" w:rsidR="00CD4489" w:rsidRPr="0078782C" w:rsidRDefault="00CD4489" w:rsidP="00760CC3">
                                <w:pPr>
                                  <w:rPr>
                                    <w:rFonts w:ascii="Arial" w:hAnsi="Arial" w:cs="Arial"/>
                                  </w:rPr>
                                </w:pPr>
                              </w:p>
                              <w:p w14:paraId="612E2A38" w14:textId="77777777" w:rsidR="00CD4489" w:rsidRPr="0078782C" w:rsidRDefault="00CD4489" w:rsidP="00760CC3">
                                <w:pPr>
                                  <w:rPr>
                                    <w:rFonts w:ascii="Arial" w:hAnsi="Arial" w:cs="Arial"/>
                                    <w:i/>
                                    <w:color w:val="161718" w:themeColor="text1"/>
                                  </w:rPr>
                                </w:pPr>
                              </w:p>
                              <w:p w14:paraId="4316A160" w14:textId="77777777" w:rsidR="00CD4489" w:rsidRDefault="00CD4489"/>
                              <w:p w14:paraId="5639C374"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010C2258" w14:textId="77777777" w:rsidR="00CD4489" w:rsidRPr="0078782C" w:rsidRDefault="00CD4489" w:rsidP="00760CC3">
                                <w:pPr>
                                  <w:rPr>
                                    <w:rFonts w:ascii="Arial" w:hAnsi="Arial" w:cs="Arial"/>
                                  </w:rPr>
                                </w:pPr>
                              </w:p>
                              <w:p w14:paraId="498E3E58" w14:textId="77777777" w:rsidR="00CD4489" w:rsidRPr="0078782C" w:rsidRDefault="00CD4489" w:rsidP="00760CC3">
                                <w:pPr>
                                  <w:rPr>
                                    <w:rFonts w:ascii="Arial" w:hAnsi="Arial" w:cs="Arial"/>
                                  </w:rPr>
                                </w:pPr>
                              </w:p>
                              <w:p w14:paraId="70FA8E88" w14:textId="77777777" w:rsidR="00CD4489" w:rsidRPr="0078782C" w:rsidRDefault="00CD4489" w:rsidP="00760CC3">
                                <w:pPr>
                                  <w:rPr>
                                    <w:rFonts w:ascii="Arial" w:hAnsi="Arial" w:cs="Arial"/>
                                    <w:i/>
                                    <w:color w:val="161718" w:themeColor="text1"/>
                                  </w:rPr>
                                </w:pPr>
                              </w:p>
                              <w:p w14:paraId="573AF788" w14:textId="77777777" w:rsidR="00CD4489" w:rsidRDefault="00CD4489"/>
                              <w:p w14:paraId="1BA4EF36"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1799E65" w14:textId="77777777" w:rsidR="00CD4489" w:rsidRPr="0078782C" w:rsidRDefault="00CD4489" w:rsidP="00760CC3">
                                <w:pPr>
                                  <w:rPr>
                                    <w:rFonts w:ascii="Arial" w:hAnsi="Arial" w:cs="Arial"/>
                                  </w:rPr>
                                </w:pPr>
                              </w:p>
                              <w:p w14:paraId="51BE4FDF" w14:textId="77777777" w:rsidR="00CD4489" w:rsidRPr="0078782C" w:rsidRDefault="00CD4489" w:rsidP="00760CC3">
                                <w:pPr>
                                  <w:rPr>
                                    <w:rFonts w:ascii="Arial" w:hAnsi="Arial" w:cs="Arial"/>
                                  </w:rPr>
                                </w:pPr>
                              </w:p>
                              <w:p w14:paraId="0D0B0D49" w14:textId="77777777" w:rsidR="00CD4489" w:rsidRPr="0078782C" w:rsidRDefault="00CD4489" w:rsidP="00760CC3">
                                <w:pPr>
                                  <w:rPr>
                                    <w:rFonts w:ascii="Arial" w:hAnsi="Arial" w:cs="Arial"/>
                                    <w:i/>
                                    <w:color w:val="161718" w:themeColor="text1"/>
                                  </w:rPr>
                                </w:pPr>
                              </w:p>
                              <w:p w14:paraId="7C0952E0" w14:textId="77777777" w:rsidR="00CD4489" w:rsidRDefault="00CD4489"/>
                              <w:p w14:paraId="40E86DF9"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FCFCCAA" w14:textId="77777777" w:rsidR="00CD4489" w:rsidRPr="0078782C" w:rsidRDefault="00CD4489" w:rsidP="00760CC3">
                                <w:pPr>
                                  <w:rPr>
                                    <w:rFonts w:ascii="Arial" w:hAnsi="Arial" w:cs="Arial"/>
                                  </w:rPr>
                                </w:pPr>
                              </w:p>
                              <w:p w14:paraId="51EB5C1D" w14:textId="77777777" w:rsidR="00CD4489" w:rsidRPr="0078782C" w:rsidRDefault="00CD4489" w:rsidP="00760CC3">
                                <w:pPr>
                                  <w:rPr>
                                    <w:rFonts w:ascii="Arial" w:hAnsi="Arial" w:cs="Arial"/>
                                  </w:rPr>
                                </w:pPr>
                              </w:p>
                              <w:p w14:paraId="4D39B3E1"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1"/>
                          <wps:cNvSpPr txBox="1"/>
                          <wps:spPr>
                            <a:xfrm>
                              <a:off x="4694525" y="551658"/>
                              <a:ext cx="1377315" cy="256240"/>
                            </a:xfrm>
                            <a:prstGeom prst="rect">
                              <a:avLst/>
                            </a:prstGeom>
                            <a:solidFill>
                              <a:schemeClr val="lt1"/>
                            </a:solidFill>
                            <a:ln w="6350">
                              <a:solidFill>
                                <a:schemeClr val="bg2">
                                  <a:lumMod val="50000"/>
                                </a:schemeClr>
                              </a:solidFill>
                            </a:ln>
                          </wps:spPr>
                          <wps:txbx>
                            <w:txbxContent>
                              <w:p w14:paraId="38BC6776"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ED9F4C2"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1-2 Min</w:t>
                                </w:r>
                              </w:p>
                              <w:p w14:paraId="7A8F769D" w14:textId="77777777" w:rsidR="00CD4489" w:rsidRPr="0078782C" w:rsidRDefault="00CD4489" w:rsidP="00760CC3">
                                <w:pPr>
                                  <w:rPr>
                                    <w:rFonts w:ascii="Arial" w:hAnsi="Arial" w:cs="Arial"/>
                                  </w:rPr>
                                </w:pPr>
                              </w:p>
                              <w:p w14:paraId="6CC65174" w14:textId="77777777" w:rsidR="00CD4489" w:rsidRPr="0078782C" w:rsidRDefault="00CD4489" w:rsidP="00760CC3">
                                <w:pPr>
                                  <w:rPr>
                                    <w:rFonts w:ascii="Arial" w:hAnsi="Arial" w:cs="Arial"/>
                                    <w:i/>
                                    <w:color w:val="161718" w:themeColor="text1"/>
                                  </w:rPr>
                                </w:pPr>
                              </w:p>
                              <w:p w14:paraId="0F2FC90D" w14:textId="77777777" w:rsidR="00CD4489" w:rsidRDefault="00CD4489"/>
                              <w:p w14:paraId="3740BF94"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A027206"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1-2 Min</w:t>
                                </w:r>
                              </w:p>
                              <w:p w14:paraId="5ADD212D" w14:textId="77777777" w:rsidR="00CD4489" w:rsidRPr="0078782C" w:rsidRDefault="00CD4489" w:rsidP="00760CC3">
                                <w:pPr>
                                  <w:rPr>
                                    <w:rFonts w:ascii="Arial" w:hAnsi="Arial" w:cs="Arial"/>
                                  </w:rPr>
                                </w:pPr>
                              </w:p>
                              <w:p w14:paraId="704EA2BF" w14:textId="77777777" w:rsidR="00CD4489" w:rsidRPr="0078782C" w:rsidRDefault="00CD4489" w:rsidP="00760CC3">
                                <w:pPr>
                                  <w:rPr>
                                    <w:rFonts w:ascii="Arial" w:hAnsi="Arial" w:cs="Arial"/>
                                    <w:i/>
                                    <w:color w:val="161718" w:themeColor="text1"/>
                                  </w:rPr>
                                </w:pPr>
                              </w:p>
                              <w:p w14:paraId="13C66CB4" w14:textId="77777777" w:rsidR="00CD4489" w:rsidRDefault="00CD4489"/>
                              <w:p w14:paraId="1946A00C"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576A501"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1-2 Min</w:t>
                                </w:r>
                              </w:p>
                              <w:p w14:paraId="73A4FD7D" w14:textId="77777777" w:rsidR="00CD4489" w:rsidRPr="0078782C" w:rsidRDefault="00CD4489" w:rsidP="00760CC3">
                                <w:pPr>
                                  <w:rPr>
                                    <w:rFonts w:ascii="Arial" w:hAnsi="Arial" w:cs="Arial"/>
                                  </w:rPr>
                                </w:pPr>
                              </w:p>
                              <w:p w14:paraId="1B9D945B" w14:textId="77777777" w:rsidR="00CD4489" w:rsidRPr="0078782C" w:rsidRDefault="00CD4489" w:rsidP="00760CC3">
                                <w:pPr>
                                  <w:rPr>
                                    <w:rFonts w:ascii="Arial" w:hAnsi="Arial" w:cs="Arial"/>
                                    <w:i/>
                                    <w:color w:val="161718" w:themeColor="text1"/>
                                  </w:rPr>
                                </w:pPr>
                              </w:p>
                              <w:p w14:paraId="075128ED" w14:textId="77777777" w:rsidR="00CD4489" w:rsidRDefault="00CD4489"/>
                              <w:p w14:paraId="39B6956E"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C8F7CDF" w14:textId="51CF088D"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1-2 Min</w:t>
                                </w:r>
                              </w:p>
                              <w:p w14:paraId="17B63DAC" w14:textId="77777777" w:rsidR="00CD4489" w:rsidRPr="0078782C" w:rsidRDefault="00CD4489" w:rsidP="00760CC3">
                                <w:pPr>
                                  <w:rPr>
                                    <w:rFonts w:ascii="Arial" w:hAnsi="Arial" w:cs="Arial"/>
                                  </w:rPr>
                                </w:pPr>
                              </w:p>
                              <w:p w14:paraId="4568ADF9"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 name="Text Box 19"/>
                        <wps:cNvSpPr txBox="1"/>
                        <wps:spPr>
                          <a:xfrm>
                            <a:off x="-70128" y="1752480"/>
                            <a:ext cx="6117590" cy="2509000"/>
                          </a:xfrm>
                          <a:prstGeom prst="rect">
                            <a:avLst/>
                          </a:prstGeom>
                          <a:solidFill>
                            <a:schemeClr val="lt1"/>
                          </a:solidFill>
                          <a:ln w="6350">
                            <a:solidFill>
                              <a:schemeClr val="bg2">
                                <a:lumMod val="50000"/>
                              </a:schemeClr>
                            </a:solidFill>
                          </a:ln>
                        </wps:spPr>
                        <wps:txbx>
                          <w:txbxContent>
                            <w:p w14:paraId="2402D6C5"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BF617F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4B0119E5" w14:textId="77777777" w:rsidR="00CD4489" w:rsidRDefault="00CD4489"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44B3984"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54EA2FD4"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3739BEAB" w14:textId="77777777" w:rsidR="00CD4489" w:rsidRDefault="00CD4489" w:rsidP="00760CC3">
                              <w:pPr>
                                <w:spacing w:line="240" w:lineRule="auto"/>
                                <w:rPr>
                                  <w:rFonts w:cs="Arial"/>
                                  <w:bCs/>
                                  <w:color w:val="auto"/>
                                  <w:sz w:val="24"/>
                                  <w:szCs w:val="20"/>
                                </w:rPr>
                              </w:pPr>
                            </w:p>
                            <w:p w14:paraId="3D547A1E"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CDD9C20"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0CBB5F8E"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B4D7BAB"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368E01A0" w14:textId="77777777" w:rsidR="00CD4489" w:rsidRPr="00C807C2" w:rsidRDefault="00CD4489" w:rsidP="00760CC3">
                              <w:pPr>
                                <w:spacing w:line="240" w:lineRule="auto"/>
                                <w:rPr>
                                  <w:rFonts w:ascii="Arial" w:hAnsi="Arial" w:cs="Arial"/>
                                  <w:i/>
                                  <w:color w:val="161718" w:themeColor="text1"/>
                                </w:rPr>
                              </w:pPr>
                            </w:p>
                            <w:p w14:paraId="00E11AF0" w14:textId="77777777" w:rsidR="00CD4489" w:rsidRDefault="00CD4489"/>
                            <w:p w14:paraId="56D32B6C"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E35BDF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6EC51846" w14:textId="77777777" w:rsidR="00CD4489" w:rsidRDefault="00CD4489"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A411F28"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F550065"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0AFD0BBF" w14:textId="77777777" w:rsidR="00CD4489" w:rsidRDefault="00CD4489" w:rsidP="00760CC3">
                              <w:pPr>
                                <w:spacing w:line="240" w:lineRule="auto"/>
                                <w:rPr>
                                  <w:rFonts w:cs="Arial"/>
                                  <w:bCs/>
                                  <w:color w:val="auto"/>
                                  <w:sz w:val="24"/>
                                  <w:szCs w:val="20"/>
                                </w:rPr>
                              </w:pPr>
                            </w:p>
                            <w:p w14:paraId="28B844D4"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0353376"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5404036B"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3903F9A3"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688CACEB" w14:textId="77777777" w:rsidR="00CD4489" w:rsidRPr="00C807C2" w:rsidRDefault="00CD4489" w:rsidP="00760CC3">
                              <w:pPr>
                                <w:spacing w:line="240" w:lineRule="auto"/>
                                <w:rPr>
                                  <w:rFonts w:ascii="Arial" w:hAnsi="Arial" w:cs="Arial"/>
                                  <w:i/>
                                  <w:color w:val="161718" w:themeColor="text1"/>
                                </w:rPr>
                              </w:pPr>
                            </w:p>
                            <w:p w14:paraId="77D290E1" w14:textId="77777777" w:rsidR="00CD4489" w:rsidRDefault="00CD4489"/>
                            <w:p w14:paraId="28AEBA23"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227961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53B61E90" w14:textId="77777777" w:rsidR="00CD4489" w:rsidRDefault="00CD4489"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CBF6038"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24DAF905"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7F9002E3" w14:textId="77777777" w:rsidR="00CD4489" w:rsidRDefault="00CD4489" w:rsidP="00760CC3">
                              <w:pPr>
                                <w:spacing w:line="240" w:lineRule="auto"/>
                                <w:rPr>
                                  <w:rFonts w:cs="Arial"/>
                                  <w:bCs/>
                                  <w:color w:val="auto"/>
                                  <w:sz w:val="24"/>
                                  <w:szCs w:val="20"/>
                                </w:rPr>
                              </w:pPr>
                            </w:p>
                            <w:p w14:paraId="52CBC902"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EEB2605"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E1E74EB"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17832D1"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7B422E6D" w14:textId="77777777" w:rsidR="00CD4489" w:rsidRPr="00C807C2" w:rsidRDefault="00CD4489" w:rsidP="00760CC3">
                              <w:pPr>
                                <w:spacing w:line="240" w:lineRule="auto"/>
                                <w:rPr>
                                  <w:rFonts w:ascii="Arial" w:hAnsi="Arial" w:cs="Arial"/>
                                  <w:i/>
                                  <w:color w:val="161718" w:themeColor="text1"/>
                                </w:rPr>
                              </w:pPr>
                            </w:p>
                            <w:p w14:paraId="34FBF5C6" w14:textId="77777777" w:rsidR="00CD4489" w:rsidRDefault="00CD4489"/>
                            <w:p w14:paraId="5BE71607"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B44EBF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2E1CA837" w14:textId="778BC988" w:rsidR="00CD4489" w:rsidRDefault="00CD4489"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C6DFEC7"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2D3E5F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562B28F9" w14:textId="77777777" w:rsidR="00CD4489" w:rsidRDefault="00CD4489" w:rsidP="00760CC3">
                              <w:pPr>
                                <w:spacing w:line="240" w:lineRule="auto"/>
                                <w:rPr>
                                  <w:rFonts w:cs="Arial"/>
                                  <w:bCs/>
                                  <w:color w:val="auto"/>
                                  <w:sz w:val="24"/>
                                  <w:szCs w:val="20"/>
                                </w:rPr>
                              </w:pPr>
                            </w:p>
                            <w:p w14:paraId="50CFC148"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D36C56A"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94060AE"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45C9BFA3"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476142DE" w14:textId="77777777" w:rsidR="00CD4489" w:rsidRPr="00C807C2" w:rsidRDefault="00CD4489" w:rsidP="00760CC3">
                              <w:pPr>
                                <w:spacing w:line="240" w:lineRule="auto"/>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8803C9" id="Grupo 180" o:spid="_x0000_s1058" style="position:absolute;margin-left:0;margin-top:0;width:492.05pt;height:630.75pt;z-index:251778048;mso-position-horizontal:left;mso-position-horizontal-relative:margin;mso-position-vertical-relative:text;mso-width-relative:margin;mso-height-relative:margin" coordorigin="-706,9176" coordsize="61425,33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">
                <v:group id="Group 13" o:spid="_x0000_s1059" style="position:absolute;left:-706;top:9176;width:61424;height:8348" coordorigin="-706,5516" coordsize="61425,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_x0000_s1060" type="#_x0000_t202" style="position:absolute;left:-706;top:8078;width:61180;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" fillcolor="white [3201]" strokecolor="#6e7277 [1614]" strokeweight=".5pt">
                    <v:textbox>
                      <w:txbxContent>
                        <w:p w14:paraId="495F0BDE"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5E571116" w14:textId="77777777" w:rsidR="00CD4489" w:rsidRDefault="00CD4489" w:rsidP="00760CC3">
                          <w:pPr>
                            <w:rPr>
                              <w:rFonts w:ascii="Arial" w:hAnsi="Arial" w:cs="Arial"/>
                            </w:rPr>
                          </w:pPr>
                        </w:p>
                        <w:p w14:paraId="4D375B73" w14:textId="77777777" w:rsidR="00CD4489" w:rsidRDefault="00CD4489"/>
                        <w:p w14:paraId="5FBC182D"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4DF8688A" w14:textId="77777777" w:rsidR="00CD4489" w:rsidRDefault="00CD4489" w:rsidP="00760CC3">
                          <w:pPr>
                            <w:rPr>
                              <w:rFonts w:ascii="Arial" w:hAnsi="Arial" w:cs="Arial"/>
                            </w:rPr>
                          </w:pPr>
                        </w:p>
                        <w:p w14:paraId="4DCF4914" w14:textId="77777777" w:rsidR="00CD4489" w:rsidRDefault="00CD4489"/>
                        <w:p w14:paraId="72532C01"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7BCC04D1" w14:textId="77777777" w:rsidR="00CD4489" w:rsidRDefault="00CD4489" w:rsidP="00760CC3">
                          <w:pPr>
                            <w:rPr>
                              <w:rFonts w:ascii="Arial" w:hAnsi="Arial" w:cs="Arial"/>
                            </w:rPr>
                          </w:pPr>
                        </w:p>
                        <w:p w14:paraId="5CE1B9D7" w14:textId="77777777" w:rsidR="00CD4489" w:rsidRDefault="00CD4489"/>
                        <w:p w14:paraId="17256FB7"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Como administradora de la entidad que brinda servicio, necesito listar a los ingenieros con el fin de</w:t>
                          </w:r>
                          <w:r>
                            <w:rPr>
                              <w:rFonts w:ascii="Calibri" w:eastAsia="Times New Roman" w:hAnsi="Calibri" w:cs="Calibri"/>
                              <w:color w:val="000000"/>
                              <w:lang w:val="es-ES" w:eastAsia="es-ES"/>
                            </w:rPr>
                            <w:t xml:space="preserve"> </w:t>
                          </w:r>
                          <w:r w:rsidRPr="00D769F5">
                            <w:rPr>
                              <w:rFonts w:ascii="Calibri" w:eastAsia="Times New Roman" w:hAnsi="Calibri" w:cs="Calibri"/>
                              <w:color w:val="000000"/>
                              <w:lang w:val="es-ES" w:eastAsia="es-ES"/>
                            </w:rPr>
                            <w:t xml:space="preserve">tener control de </w:t>
                          </w:r>
                          <w:r>
                            <w:rPr>
                              <w:rFonts w:ascii="Calibri" w:eastAsia="Times New Roman" w:hAnsi="Calibri" w:cs="Calibri"/>
                              <w:color w:val="000000"/>
                              <w:lang w:val="es-ES" w:eastAsia="es-ES"/>
                            </w:rPr>
                            <w:t xml:space="preserve">los ingenieros y datos clave de estos de una </w:t>
                          </w:r>
                          <w:r w:rsidRPr="00D769F5">
                            <w:rPr>
                              <w:rFonts w:ascii="Calibri" w:eastAsia="Times New Roman" w:hAnsi="Calibri" w:cs="Calibri"/>
                              <w:color w:val="000000"/>
                              <w:lang w:val="es-ES" w:eastAsia="es-ES"/>
                            </w:rPr>
                            <w:t>forma resumida</w:t>
                          </w:r>
                          <w:r>
                            <w:rPr>
                              <w:rFonts w:ascii="Calibri" w:eastAsia="Times New Roman" w:hAnsi="Calibri" w:cs="Calibri"/>
                              <w:color w:val="000000"/>
                              <w:lang w:val="es-ES" w:eastAsia="es-ES"/>
                            </w:rPr>
                            <w:t xml:space="preserve"> y concisa</w:t>
                          </w:r>
                          <w:r w:rsidRPr="00D769F5">
                            <w:rPr>
                              <w:rFonts w:ascii="Calibri" w:eastAsia="Times New Roman" w:hAnsi="Calibri" w:cs="Calibri"/>
                              <w:color w:val="000000"/>
                              <w:lang w:val="es-ES" w:eastAsia="es-ES"/>
                            </w:rPr>
                            <w:t>.</w:t>
                          </w:r>
                        </w:p>
                        <w:p w14:paraId="123B8072" w14:textId="77777777" w:rsidR="00CD4489" w:rsidRDefault="00CD4489" w:rsidP="00760CC3">
                          <w:pPr>
                            <w:rPr>
                              <w:rFonts w:ascii="Arial" w:hAnsi="Arial" w:cs="Arial"/>
                            </w:rPr>
                          </w:pPr>
                        </w:p>
                      </w:txbxContent>
                    </v:textbox>
                  </v:shape>
                  <v:shape id="Text Box 9" o:spid="_x0000_s1061" type="#_x0000_t202" style="position:absolute;left:-701;top:5516;width:33611;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" fillcolor="white [3201]" strokecolor="#6e7277 [1614]" strokeweight=".5pt">
                    <v:textbox>
                      <w:txbxContent>
                        <w:p w14:paraId="5A9A7539"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72900217"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19AD2C43" w14:textId="77777777" w:rsidR="00CD4489" w:rsidRPr="00F83186" w:rsidRDefault="00CD4489" w:rsidP="00760CC3">
                          <w:pPr>
                            <w:rPr>
                              <w:rFonts w:ascii="Arial" w:hAnsi="Arial" w:cs="Arial"/>
                            </w:rPr>
                          </w:pPr>
                        </w:p>
                        <w:p w14:paraId="2387BC37" w14:textId="77777777" w:rsidR="00CD4489" w:rsidRPr="00F83186" w:rsidRDefault="00CD4489" w:rsidP="00760CC3">
                          <w:pPr>
                            <w:rPr>
                              <w:rFonts w:ascii="Arial" w:hAnsi="Arial" w:cs="Arial"/>
                            </w:rPr>
                          </w:pPr>
                        </w:p>
                        <w:p w14:paraId="294C5476" w14:textId="77777777" w:rsidR="00CD4489" w:rsidRPr="00F83186" w:rsidRDefault="00CD4489" w:rsidP="00760CC3">
                          <w:pPr>
                            <w:rPr>
                              <w:rFonts w:ascii="Arial" w:hAnsi="Arial" w:cs="Arial"/>
                              <w:i/>
                              <w:color w:val="161718" w:themeColor="text1"/>
                            </w:rPr>
                          </w:pPr>
                        </w:p>
                        <w:p w14:paraId="7050FB78" w14:textId="77777777" w:rsidR="00CD4489" w:rsidRDefault="00CD4489"/>
                        <w:p w14:paraId="6DCC2B2B"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4CA10522"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84ED493" w14:textId="77777777" w:rsidR="00CD4489" w:rsidRPr="00F83186" w:rsidRDefault="00CD4489" w:rsidP="00760CC3">
                          <w:pPr>
                            <w:rPr>
                              <w:rFonts w:ascii="Arial" w:hAnsi="Arial" w:cs="Arial"/>
                            </w:rPr>
                          </w:pPr>
                        </w:p>
                        <w:p w14:paraId="633DE278" w14:textId="77777777" w:rsidR="00CD4489" w:rsidRPr="00F83186" w:rsidRDefault="00CD4489" w:rsidP="00760CC3">
                          <w:pPr>
                            <w:rPr>
                              <w:rFonts w:ascii="Arial" w:hAnsi="Arial" w:cs="Arial"/>
                            </w:rPr>
                          </w:pPr>
                        </w:p>
                        <w:p w14:paraId="5825F1FB" w14:textId="77777777" w:rsidR="00CD4489" w:rsidRPr="00F83186" w:rsidRDefault="00CD4489" w:rsidP="00760CC3">
                          <w:pPr>
                            <w:rPr>
                              <w:rFonts w:ascii="Arial" w:hAnsi="Arial" w:cs="Arial"/>
                              <w:i/>
                              <w:color w:val="161718" w:themeColor="text1"/>
                            </w:rPr>
                          </w:pPr>
                        </w:p>
                        <w:p w14:paraId="42C10299" w14:textId="77777777" w:rsidR="00CD4489" w:rsidRDefault="00CD4489"/>
                        <w:p w14:paraId="6FF4D913" w14:textId="1E29E0D8"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1F38AAF6"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5C0358FC" w14:textId="77777777" w:rsidR="00CD4489" w:rsidRPr="00F83186" w:rsidRDefault="00CD4489" w:rsidP="00760CC3">
                          <w:pPr>
                            <w:rPr>
                              <w:rFonts w:ascii="Arial" w:hAnsi="Arial" w:cs="Arial"/>
                            </w:rPr>
                          </w:pPr>
                        </w:p>
                        <w:p w14:paraId="0779AF8A" w14:textId="77777777" w:rsidR="00CD4489" w:rsidRPr="00F83186" w:rsidRDefault="00CD4489" w:rsidP="00760CC3">
                          <w:pPr>
                            <w:rPr>
                              <w:rFonts w:ascii="Arial" w:hAnsi="Arial" w:cs="Arial"/>
                            </w:rPr>
                          </w:pPr>
                        </w:p>
                        <w:p w14:paraId="624FFB80" w14:textId="77777777" w:rsidR="00CD4489" w:rsidRPr="00F83186" w:rsidRDefault="00CD4489" w:rsidP="00760CC3">
                          <w:pPr>
                            <w:rPr>
                              <w:rFonts w:ascii="Arial" w:hAnsi="Arial" w:cs="Arial"/>
                              <w:i/>
                              <w:color w:val="161718" w:themeColor="text1"/>
                            </w:rPr>
                          </w:pPr>
                        </w:p>
                        <w:p w14:paraId="31704A72" w14:textId="77777777" w:rsidR="00CD4489" w:rsidRDefault="00CD4489"/>
                        <w:p w14:paraId="0FBB5B66" w14:textId="1E29E0D8"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Pr>
                              <w:rFonts w:ascii="Arial" w:hAnsi="Arial" w:cs="Arial"/>
                              <w:b/>
                              <w:color w:val="auto"/>
                              <w:sz w:val="24"/>
                              <w:szCs w:val="20"/>
                            </w:rPr>
                            <w:t>Administrador</w:t>
                          </w:r>
                        </w:p>
                        <w:p w14:paraId="21AE248F"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Listar ingenieros</w:t>
                          </w:r>
                        </w:p>
                        <w:p w14:paraId="30BD46E2" w14:textId="77777777" w:rsidR="00CD4489" w:rsidRPr="00F83186" w:rsidRDefault="00CD4489" w:rsidP="00760CC3">
                          <w:pPr>
                            <w:rPr>
                              <w:rFonts w:ascii="Arial" w:hAnsi="Arial" w:cs="Arial"/>
                            </w:rPr>
                          </w:pPr>
                        </w:p>
                        <w:p w14:paraId="68552A22" w14:textId="77777777" w:rsidR="00CD4489" w:rsidRPr="00F83186" w:rsidRDefault="00CD4489" w:rsidP="00760CC3">
                          <w:pPr>
                            <w:rPr>
                              <w:rFonts w:ascii="Arial" w:hAnsi="Arial" w:cs="Arial"/>
                            </w:rPr>
                          </w:pPr>
                        </w:p>
                        <w:p w14:paraId="263E58FB" w14:textId="77777777" w:rsidR="00CD4489" w:rsidRPr="00F83186" w:rsidRDefault="00CD4489" w:rsidP="00760CC3">
                          <w:pPr>
                            <w:rPr>
                              <w:rFonts w:ascii="Arial" w:hAnsi="Arial" w:cs="Arial"/>
                              <w:i/>
                              <w:color w:val="161718" w:themeColor="text1"/>
                            </w:rPr>
                          </w:pPr>
                        </w:p>
                      </w:txbxContent>
                    </v:textbox>
                  </v:shape>
                  <v:shape id="Text Box 10" o:spid="_x0000_s1062" type="#_x0000_t202" style="position:absolute;left:32910;top:5516;width:14035;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" fillcolor="white [3201]" strokecolor="#6e7277 [1614]" strokeweight=".5pt">
                    <v:textbox>
                      <w:txbxContent>
                        <w:p w14:paraId="4A811A90" w14:textId="1E29E0D8"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55E4F0C9" w14:textId="77777777" w:rsidR="00CD4489" w:rsidRPr="0078782C" w:rsidRDefault="00CD4489" w:rsidP="00760CC3">
                          <w:pPr>
                            <w:rPr>
                              <w:rFonts w:ascii="Arial" w:hAnsi="Arial" w:cs="Arial"/>
                            </w:rPr>
                          </w:pPr>
                        </w:p>
                        <w:p w14:paraId="4AF62D21" w14:textId="77777777" w:rsidR="00CD4489" w:rsidRPr="0078782C" w:rsidRDefault="00CD4489" w:rsidP="00760CC3">
                          <w:pPr>
                            <w:rPr>
                              <w:rFonts w:ascii="Arial" w:hAnsi="Arial" w:cs="Arial"/>
                            </w:rPr>
                          </w:pPr>
                        </w:p>
                        <w:p w14:paraId="612E2A38" w14:textId="77777777" w:rsidR="00CD4489" w:rsidRPr="0078782C" w:rsidRDefault="00CD4489" w:rsidP="00760CC3">
                          <w:pPr>
                            <w:rPr>
                              <w:rFonts w:ascii="Arial" w:hAnsi="Arial" w:cs="Arial"/>
                              <w:i/>
                              <w:color w:val="161718" w:themeColor="text1"/>
                            </w:rPr>
                          </w:pPr>
                        </w:p>
                        <w:p w14:paraId="4316A160" w14:textId="77777777" w:rsidR="00CD4489" w:rsidRDefault="00CD4489"/>
                        <w:p w14:paraId="5639C374"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010C2258" w14:textId="77777777" w:rsidR="00CD4489" w:rsidRPr="0078782C" w:rsidRDefault="00CD4489" w:rsidP="00760CC3">
                          <w:pPr>
                            <w:rPr>
                              <w:rFonts w:ascii="Arial" w:hAnsi="Arial" w:cs="Arial"/>
                            </w:rPr>
                          </w:pPr>
                        </w:p>
                        <w:p w14:paraId="498E3E58" w14:textId="77777777" w:rsidR="00CD4489" w:rsidRPr="0078782C" w:rsidRDefault="00CD4489" w:rsidP="00760CC3">
                          <w:pPr>
                            <w:rPr>
                              <w:rFonts w:ascii="Arial" w:hAnsi="Arial" w:cs="Arial"/>
                            </w:rPr>
                          </w:pPr>
                        </w:p>
                        <w:p w14:paraId="70FA8E88" w14:textId="77777777" w:rsidR="00CD4489" w:rsidRPr="0078782C" w:rsidRDefault="00CD4489" w:rsidP="00760CC3">
                          <w:pPr>
                            <w:rPr>
                              <w:rFonts w:ascii="Arial" w:hAnsi="Arial" w:cs="Arial"/>
                              <w:i/>
                              <w:color w:val="161718" w:themeColor="text1"/>
                            </w:rPr>
                          </w:pPr>
                        </w:p>
                        <w:p w14:paraId="573AF788" w14:textId="77777777" w:rsidR="00CD4489" w:rsidRDefault="00CD4489"/>
                        <w:p w14:paraId="1BA4EF36"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1799E65" w14:textId="77777777" w:rsidR="00CD4489" w:rsidRPr="0078782C" w:rsidRDefault="00CD4489" w:rsidP="00760CC3">
                          <w:pPr>
                            <w:rPr>
                              <w:rFonts w:ascii="Arial" w:hAnsi="Arial" w:cs="Arial"/>
                            </w:rPr>
                          </w:pPr>
                        </w:p>
                        <w:p w14:paraId="51BE4FDF" w14:textId="77777777" w:rsidR="00CD4489" w:rsidRPr="0078782C" w:rsidRDefault="00CD4489" w:rsidP="00760CC3">
                          <w:pPr>
                            <w:rPr>
                              <w:rFonts w:ascii="Arial" w:hAnsi="Arial" w:cs="Arial"/>
                            </w:rPr>
                          </w:pPr>
                        </w:p>
                        <w:p w14:paraId="0D0B0D49" w14:textId="77777777" w:rsidR="00CD4489" w:rsidRPr="0078782C" w:rsidRDefault="00CD4489" w:rsidP="00760CC3">
                          <w:pPr>
                            <w:rPr>
                              <w:rFonts w:ascii="Arial" w:hAnsi="Arial" w:cs="Arial"/>
                              <w:i/>
                              <w:color w:val="161718" w:themeColor="text1"/>
                            </w:rPr>
                          </w:pPr>
                        </w:p>
                        <w:p w14:paraId="7C0952E0" w14:textId="77777777" w:rsidR="00CD4489" w:rsidRDefault="00CD4489"/>
                        <w:p w14:paraId="40E86DF9"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2</w:t>
                          </w:r>
                        </w:p>
                        <w:p w14:paraId="2FCFCCAA" w14:textId="77777777" w:rsidR="00CD4489" w:rsidRPr="0078782C" w:rsidRDefault="00CD4489" w:rsidP="00760CC3">
                          <w:pPr>
                            <w:rPr>
                              <w:rFonts w:ascii="Arial" w:hAnsi="Arial" w:cs="Arial"/>
                            </w:rPr>
                          </w:pPr>
                        </w:p>
                        <w:p w14:paraId="51EB5C1D" w14:textId="77777777" w:rsidR="00CD4489" w:rsidRPr="0078782C" w:rsidRDefault="00CD4489" w:rsidP="00760CC3">
                          <w:pPr>
                            <w:rPr>
                              <w:rFonts w:ascii="Arial" w:hAnsi="Arial" w:cs="Arial"/>
                            </w:rPr>
                          </w:pPr>
                        </w:p>
                        <w:p w14:paraId="4D39B3E1" w14:textId="77777777" w:rsidR="00CD4489" w:rsidRPr="0078782C" w:rsidRDefault="00CD4489" w:rsidP="00760CC3">
                          <w:pPr>
                            <w:rPr>
                              <w:rFonts w:ascii="Arial" w:hAnsi="Arial" w:cs="Arial"/>
                              <w:i/>
                              <w:color w:val="161718" w:themeColor="text1"/>
                            </w:rPr>
                          </w:pPr>
                        </w:p>
                      </w:txbxContent>
                    </v:textbox>
                  </v:shape>
                  <v:shape id="Text Box 11" o:spid="_x0000_s1063" type="#_x0000_t202" style="position:absolute;left:46945;top:5516;width:13773;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" fillcolor="white [3201]" strokecolor="#6e7277 [1614]" strokeweight=".5pt">
                    <v:textbox>
                      <w:txbxContent>
                        <w:p w14:paraId="38BC6776"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ED9F4C2"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1-2 Min</w:t>
                          </w:r>
                        </w:p>
                        <w:p w14:paraId="7A8F769D" w14:textId="77777777" w:rsidR="00CD4489" w:rsidRPr="0078782C" w:rsidRDefault="00CD4489" w:rsidP="00760CC3">
                          <w:pPr>
                            <w:rPr>
                              <w:rFonts w:ascii="Arial" w:hAnsi="Arial" w:cs="Arial"/>
                            </w:rPr>
                          </w:pPr>
                        </w:p>
                        <w:p w14:paraId="6CC65174" w14:textId="77777777" w:rsidR="00CD4489" w:rsidRPr="0078782C" w:rsidRDefault="00CD4489" w:rsidP="00760CC3">
                          <w:pPr>
                            <w:rPr>
                              <w:rFonts w:ascii="Arial" w:hAnsi="Arial" w:cs="Arial"/>
                              <w:i/>
                              <w:color w:val="161718" w:themeColor="text1"/>
                            </w:rPr>
                          </w:pPr>
                        </w:p>
                        <w:p w14:paraId="0F2FC90D" w14:textId="77777777" w:rsidR="00CD4489" w:rsidRDefault="00CD4489"/>
                        <w:p w14:paraId="3740BF94"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A027206"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1-2 Min</w:t>
                          </w:r>
                        </w:p>
                        <w:p w14:paraId="5ADD212D" w14:textId="77777777" w:rsidR="00CD4489" w:rsidRPr="0078782C" w:rsidRDefault="00CD4489" w:rsidP="00760CC3">
                          <w:pPr>
                            <w:rPr>
                              <w:rFonts w:ascii="Arial" w:hAnsi="Arial" w:cs="Arial"/>
                            </w:rPr>
                          </w:pPr>
                        </w:p>
                        <w:p w14:paraId="704EA2BF" w14:textId="77777777" w:rsidR="00CD4489" w:rsidRPr="0078782C" w:rsidRDefault="00CD4489" w:rsidP="00760CC3">
                          <w:pPr>
                            <w:rPr>
                              <w:rFonts w:ascii="Arial" w:hAnsi="Arial" w:cs="Arial"/>
                              <w:i/>
                              <w:color w:val="161718" w:themeColor="text1"/>
                            </w:rPr>
                          </w:pPr>
                        </w:p>
                        <w:p w14:paraId="13C66CB4" w14:textId="77777777" w:rsidR="00CD4489" w:rsidRDefault="00CD4489"/>
                        <w:p w14:paraId="1946A00C"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576A501"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1-2 Min</w:t>
                          </w:r>
                        </w:p>
                        <w:p w14:paraId="73A4FD7D" w14:textId="77777777" w:rsidR="00CD4489" w:rsidRPr="0078782C" w:rsidRDefault="00CD4489" w:rsidP="00760CC3">
                          <w:pPr>
                            <w:rPr>
                              <w:rFonts w:ascii="Arial" w:hAnsi="Arial" w:cs="Arial"/>
                            </w:rPr>
                          </w:pPr>
                        </w:p>
                        <w:p w14:paraId="1B9D945B" w14:textId="77777777" w:rsidR="00CD4489" w:rsidRPr="0078782C" w:rsidRDefault="00CD4489" w:rsidP="00760CC3">
                          <w:pPr>
                            <w:rPr>
                              <w:rFonts w:ascii="Arial" w:hAnsi="Arial" w:cs="Arial"/>
                              <w:i/>
                              <w:color w:val="161718" w:themeColor="text1"/>
                            </w:rPr>
                          </w:pPr>
                        </w:p>
                        <w:p w14:paraId="075128ED" w14:textId="77777777" w:rsidR="00CD4489" w:rsidRDefault="00CD4489"/>
                        <w:p w14:paraId="39B6956E"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C8F7CDF" w14:textId="51CF088D"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1-2 Min</w:t>
                          </w:r>
                        </w:p>
                        <w:p w14:paraId="17B63DAC" w14:textId="77777777" w:rsidR="00CD4489" w:rsidRPr="0078782C" w:rsidRDefault="00CD4489" w:rsidP="00760CC3">
                          <w:pPr>
                            <w:rPr>
                              <w:rFonts w:ascii="Arial" w:hAnsi="Arial" w:cs="Arial"/>
                            </w:rPr>
                          </w:pPr>
                        </w:p>
                        <w:p w14:paraId="4568ADF9" w14:textId="77777777" w:rsidR="00CD4489" w:rsidRPr="0078782C" w:rsidRDefault="00CD4489" w:rsidP="00760CC3">
                          <w:pPr>
                            <w:rPr>
                              <w:rFonts w:ascii="Arial" w:hAnsi="Arial" w:cs="Arial"/>
                              <w:i/>
                              <w:color w:val="161718" w:themeColor="text1"/>
                            </w:rPr>
                          </w:pPr>
                        </w:p>
                      </w:txbxContent>
                    </v:textbox>
                  </v:shape>
                </v:group>
                <v:shape id="Text Box 19" o:spid="_x0000_s1064" type="#_x0000_t202" style="position:absolute;left:-701;top:17524;width:61175;height:25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" fillcolor="white [3201]" strokecolor="#6e7277 [1614]" strokeweight=".5pt">
                  <v:textbox>
                    <w:txbxContent>
                      <w:p w14:paraId="2402D6C5"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BF617F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4B0119E5" w14:textId="77777777" w:rsidR="00CD4489" w:rsidRDefault="00CD4489"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44B3984"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54EA2FD4"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3739BEAB" w14:textId="77777777" w:rsidR="00CD4489" w:rsidRDefault="00CD4489" w:rsidP="00760CC3">
                        <w:pPr>
                          <w:spacing w:line="240" w:lineRule="auto"/>
                          <w:rPr>
                            <w:rFonts w:cs="Arial"/>
                            <w:bCs/>
                            <w:color w:val="auto"/>
                            <w:sz w:val="24"/>
                            <w:szCs w:val="20"/>
                          </w:rPr>
                        </w:pPr>
                      </w:p>
                      <w:p w14:paraId="3D547A1E"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CDD9C20"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0CBB5F8E"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B4D7BAB"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368E01A0" w14:textId="77777777" w:rsidR="00CD4489" w:rsidRPr="00C807C2" w:rsidRDefault="00CD4489" w:rsidP="00760CC3">
                        <w:pPr>
                          <w:spacing w:line="240" w:lineRule="auto"/>
                          <w:rPr>
                            <w:rFonts w:ascii="Arial" w:hAnsi="Arial" w:cs="Arial"/>
                            <w:i/>
                            <w:color w:val="161718" w:themeColor="text1"/>
                          </w:rPr>
                        </w:pPr>
                      </w:p>
                      <w:p w14:paraId="00E11AF0" w14:textId="77777777" w:rsidR="00CD4489" w:rsidRDefault="00CD4489"/>
                      <w:p w14:paraId="56D32B6C"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E35BDF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6EC51846" w14:textId="77777777" w:rsidR="00CD4489" w:rsidRDefault="00CD4489"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A411F28"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F550065"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0AFD0BBF" w14:textId="77777777" w:rsidR="00CD4489" w:rsidRDefault="00CD4489" w:rsidP="00760CC3">
                        <w:pPr>
                          <w:spacing w:line="240" w:lineRule="auto"/>
                          <w:rPr>
                            <w:rFonts w:cs="Arial"/>
                            <w:bCs/>
                            <w:color w:val="auto"/>
                            <w:sz w:val="24"/>
                            <w:szCs w:val="20"/>
                          </w:rPr>
                        </w:pPr>
                      </w:p>
                      <w:p w14:paraId="28B844D4"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0353376"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5404036B"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3903F9A3"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688CACEB" w14:textId="77777777" w:rsidR="00CD4489" w:rsidRPr="00C807C2" w:rsidRDefault="00CD4489" w:rsidP="00760CC3">
                        <w:pPr>
                          <w:spacing w:line="240" w:lineRule="auto"/>
                          <w:rPr>
                            <w:rFonts w:ascii="Arial" w:hAnsi="Arial" w:cs="Arial"/>
                            <w:i/>
                            <w:color w:val="161718" w:themeColor="text1"/>
                          </w:rPr>
                        </w:pPr>
                      </w:p>
                      <w:p w14:paraId="77D290E1" w14:textId="77777777" w:rsidR="00CD4489" w:rsidRDefault="00CD4489"/>
                      <w:p w14:paraId="28AEBA23"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227961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53B61E90" w14:textId="77777777" w:rsidR="00CD4489" w:rsidRDefault="00CD4489"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0CBF6038"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24DAF905"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7F9002E3" w14:textId="77777777" w:rsidR="00CD4489" w:rsidRDefault="00CD4489" w:rsidP="00760CC3">
                        <w:pPr>
                          <w:spacing w:line="240" w:lineRule="auto"/>
                          <w:rPr>
                            <w:rFonts w:cs="Arial"/>
                            <w:bCs/>
                            <w:color w:val="auto"/>
                            <w:sz w:val="24"/>
                            <w:szCs w:val="20"/>
                          </w:rPr>
                        </w:pPr>
                      </w:p>
                      <w:p w14:paraId="52CBC902"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6EEB2605"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E1E74EB"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017832D1"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7B422E6D" w14:textId="77777777" w:rsidR="00CD4489" w:rsidRPr="00C807C2" w:rsidRDefault="00CD4489" w:rsidP="00760CC3">
                        <w:pPr>
                          <w:spacing w:line="240" w:lineRule="auto"/>
                          <w:rPr>
                            <w:rFonts w:ascii="Arial" w:hAnsi="Arial" w:cs="Arial"/>
                            <w:i/>
                            <w:color w:val="161718" w:themeColor="text1"/>
                          </w:rPr>
                        </w:pPr>
                      </w:p>
                      <w:p w14:paraId="34FBF5C6" w14:textId="77777777" w:rsidR="00CD4489" w:rsidRDefault="00CD4489"/>
                      <w:p w14:paraId="5BE71607"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B44EBF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F0601B">
                          <w:rPr>
                            <w:rFonts w:cs="Arial"/>
                            <w:bCs/>
                            <w:color w:val="auto"/>
                            <w:sz w:val="24"/>
                            <w:szCs w:val="20"/>
                          </w:rPr>
                          <w:t>Quiero m</w:t>
                        </w:r>
                        <w:r>
                          <w:rPr>
                            <w:rFonts w:cs="Arial"/>
                            <w:bCs/>
                            <w:color w:val="auto"/>
                            <w:sz w:val="24"/>
                            <w:szCs w:val="20"/>
                          </w:rPr>
                          <w:t>ostrar ingenieros que son parte de la entidad</w:t>
                        </w:r>
                      </w:p>
                      <w:p w14:paraId="2E1CA837" w14:textId="778BC988" w:rsidR="00CD4489" w:rsidRDefault="00CD4489" w:rsidP="00760CC3">
                        <w:pPr>
                          <w:spacing w:line="240" w:lineRule="auto"/>
                          <w:rPr>
                            <w:rFonts w:cs="Arial"/>
                            <w:b/>
                            <w:color w:val="auto"/>
                            <w:sz w:val="24"/>
                            <w:szCs w:val="20"/>
                          </w:rPr>
                        </w:pPr>
                        <w:proofErr w:type="spellStart"/>
                        <w:r w:rsidRPr="008B0442">
                          <w:rPr>
                            <w:rFonts w:cs="Arial"/>
                            <w:b/>
                            <w:color w:val="auto"/>
                            <w:sz w:val="24"/>
                            <w:szCs w:val="20"/>
                          </w:rPr>
                          <w:t>Given</w:t>
                        </w:r>
                        <w:proofErr w:type="spellEnd"/>
                        <w:r>
                          <w:rPr>
                            <w:rFonts w:cs="Arial"/>
                            <w:b/>
                            <w:color w:val="auto"/>
                            <w:sz w:val="24"/>
                            <w:szCs w:val="20"/>
                          </w:rPr>
                          <w:t xml:space="preserve">: </w:t>
                        </w:r>
                        <w:r>
                          <w:rPr>
                            <w:rFonts w:cs="Arial"/>
                            <w:bCs/>
                            <w:color w:val="auto"/>
                            <w:sz w:val="24"/>
                            <w:szCs w:val="20"/>
                          </w:rPr>
                          <w:t>Tengo contamos con más de un ingeniero.</w:t>
                        </w:r>
                      </w:p>
                      <w:p w14:paraId="1C6DFEC7"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7C47E4">
                          <w:rPr>
                            <w:rFonts w:cs="Arial"/>
                            <w:bCs/>
                            <w:color w:val="auto"/>
                            <w:sz w:val="24"/>
                            <w:szCs w:val="20"/>
                          </w:rPr>
                          <w:t xml:space="preserve">Se desee </w:t>
                        </w:r>
                        <w:r>
                          <w:rPr>
                            <w:rFonts w:cs="Arial"/>
                            <w:bCs/>
                            <w:color w:val="auto"/>
                            <w:sz w:val="24"/>
                            <w:szCs w:val="20"/>
                          </w:rPr>
                          <w:t>mostrar</w:t>
                        </w:r>
                        <w:r w:rsidRPr="007C47E4">
                          <w:rPr>
                            <w:rFonts w:cs="Arial"/>
                            <w:bCs/>
                            <w:color w:val="auto"/>
                            <w:sz w:val="24"/>
                            <w:szCs w:val="20"/>
                          </w:rPr>
                          <w:t xml:space="preserve"> a los ingenieros </w:t>
                        </w:r>
                      </w:p>
                      <w:p w14:paraId="42D3E5F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Pr>
                            <w:rFonts w:cs="Arial"/>
                            <w:bCs/>
                            <w:color w:val="auto"/>
                            <w:sz w:val="24"/>
                            <w:szCs w:val="20"/>
                          </w:rPr>
                          <w:t xml:space="preserve">Se mostrará una lista de los ingenieros que forman parte de nuestra entidad </w:t>
                        </w:r>
                      </w:p>
                      <w:p w14:paraId="562B28F9" w14:textId="77777777" w:rsidR="00CD4489" w:rsidRDefault="00CD4489" w:rsidP="00760CC3">
                        <w:pPr>
                          <w:spacing w:line="240" w:lineRule="auto"/>
                          <w:rPr>
                            <w:rFonts w:cs="Arial"/>
                            <w:bCs/>
                            <w:color w:val="auto"/>
                            <w:sz w:val="24"/>
                            <w:szCs w:val="20"/>
                          </w:rPr>
                        </w:pPr>
                      </w:p>
                      <w:p w14:paraId="50CFC148"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Pr>
                            <w:rFonts w:cs="Arial"/>
                            <w:bCs/>
                            <w:color w:val="auto"/>
                            <w:sz w:val="24"/>
                            <w:szCs w:val="20"/>
                          </w:rPr>
                          <w:t>Mostrar ingenieros que están disponibles</w:t>
                        </w:r>
                      </w:p>
                      <w:p w14:paraId="4D36C56A" w14:textId="77777777" w:rsidR="00CD4489" w:rsidRPr="00F0601B" w:rsidRDefault="00CD4489" w:rsidP="00760CC3">
                        <w:pPr>
                          <w:spacing w:line="240" w:lineRule="auto"/>
                          <w:rPr>
                            <w:rFonts w:cs="Arial"/>
                            <w:bCs/>
                            <w:color w:val="auto"/>
                            <w:sz w:val="24"/>
                            <w:szCs w:val="20"/>
                          </w:rPr>
                        </w:pPr>
                        <w:proofErr w:type="spellStart"/>
                        <w:r w:rsidRPr="008B0442">
                          <w:rPr>
                            <w:rFonts w:cs="Arial"/>
                            <w:b/>
                            <w:color w:val="auto"/>
                            <w:sz w:val="24"/>
                            <w:szCs w:val="24"/>
                          </w:rPr>
                          <w:t>Given</w:t>
                        </w:r>
                        <w:proofErr w:type="spellEnd"/>
                        <w:r>
                          <w:rPr>
                            <w:rFonts w:cs="Arial"/>
                            <w:b/>
                            <w:color w:val="auto"/>
                            <w:sz w:val="24"/>
                            <w:szCs w:val="24"/>
                          </w:rPr>
                          <w:t xml:space="preserve">: </w:t>
                        </w:r>
                        <w:r w:rsidRPr="00F0601B">
                          <w:rPr>
                            <w:rFonts w:cs="Arial"/>
                            <w:bCs/>
                            <w:color w:val="auto"/>
                            <w:sz w:val="24"/>
                            <w:szCs w:val="20"/>
                          </w:rPr>
                          <w:t>Contamos con ingenieros que estén ocupados y otros que estén disponibles.</w:t>
                        </w:r>
                      </w:p>
                      <w:p w14:paraId="494060AE" w14:textId="77777777" w:rsidR="00CD4489" w:rsidRPr="00C26CEC" w:rsidRDefault="00CD4489" w:rsidP="00760CC3">
                        <w:pPr>
                          <w:spacing w:line="240" w:lineRule="auto"/>
                          <w:rPr>
                            <w:rFonts w:cs="Arial"/>
                            <w:bCs/>
                            <w:color w:val="auto"/>
                            <w:sz w:val="24"/>
                            <w:szCs w:val="20"/>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7C47E4">
                          <w:rPr>
                            <w:rFonts w:cs="Arial"/>
                            <w:bCs/>
                            <w:color w:val="auto"/>
                            <w:sz w:val="24"/>
                            <w:szCs w:val="20"/>
                          </w:rPr>
                          <w:t xml:space="preserve">Se desee filtrar a los ingenieros según el </w:t>
                        </w:r>
                        <w:r>
                          <w:rPr>
                            <w:rFonts w:cs="Arial"/>
                            <w:bCs/>
                            <w:color w:val="auto"/>
                            <w:sz w:val="24"/>
                            <w:szCs w:val="20"/>
                          </w:rPr>
                          <w:t>estado en que estos se encuentran.</w:t>
                        </w:r>
                      </w:p>
                      <w:p w14:paraId="45C9BFA3"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4"/>
                          </w:rPr>
                          <w:t>Then</w:t>
                        </w:r>
                        <w:proofErr w:type="spellEnd"/>
                        <w:r>
                          <w:rPr>
                            <w:rFonts w:cs="Arial"/>
                            <w:b/>
                            <w:color w:val="auto"/>
                            <w:sz w:val="24"/>
                            <w:szCs w:val="24"/>
                          </w:rPr>
                          <w:t>:</w:t>
                        </w:r>
                        <w:r w:rsidRPr="008B0442">
                          <w:rPr>
                            <w:rFonts w:cs="Arial"/>
                            <w:b/>
                            <w:color w:val="auto"/>
                            <w:sz w:val="24"/>
                            <w:szCs w:val="24"/>
                          </w:rPr>
                          <w:t xml:space="preserve"> </w:t>
                        </w:r>
                        <w:r>
                          <w:rPr>
                            <w:rFonts w:cs="Arial"/>
                            <w:bCs/>
                            <w:color w:val="auto"/>
                            <w:sz w:val="24"/>
                            <w:szCs w:val="20"/>
                          </w:rPr>
                          <w:t xml:space="preserve">Se mostrará a los ingenieros disponibles </w:t>
                        </w:r>
                      </w:p>
                      <w:p w14:paraId="476142DE" w14:textId="77777777" w:rsidR="00CD4489" w:rsidRPr="00C807C2" w:rsidRDefault="00CD4489" w:rsidP="00760CC3">
                        <w:pPr>
                          <w:spacing w:line="240" w:lineRule="auto"/>
                          <w:rPr>
                            <w:rFonts w:ascii="Arial" w:hAnsi="Arial" w:cs="Arial"/>
                            <w:i/>
                            <w:color w:val="161718" w:themeColor="text1"/>
                          </w:rPr>
                        </w:pPr>
                      </w:p>
                    </w:txbxContent>
                  </v:textbox>
                </v:shape>
                <w10:wrap type="square" anchorx="margin"/>
              </v:group>
            </w:pict>
          </mc:Fallback>
        </mc:AlternateContent>
      </w:r>
      <w:bookmarkEnd w:id="4777"/>
      <w:bookmarkEnd w:id="4778"/>
    </w:p>
    <w:p w14:paraId="6496A14C" w14:textId="4900F0A8" w:rsidR="00454FC4" w:rsidRDefault="00454FC4" w:rsidP="00832411">
      <w:pPr>
        <w:rPr>
          <w:color w:val="auto"/>
          <w:sz w:val="24"/>
          <w:szCs w:val="24"/>
        </w:rPr>
      </w:pPr>
    </w:p>
    <w:p w14:paraId="7CEA651A" w14:textId="553007CF" w:rsidR="00454FC4" w:rsidRDefault="006C46C4" w:rsidP="00244561">
      <w:pPr>
        <w:pStyle w:val="Ttulo2"/>
        <w:rPr>
          <w:rFonts w:ascii="Zizou Slab Light" w:hAnsi="Zizou Slab Light"/>
          <w:color w:val="auto"/>
          <w:sz w:val="24"/>
          <w:szCs w:val="24"/>
        </w:rPr>
      </w:pPr>
      <w:bookmarkStart w:id="4779" w:name="_Toc25223008"/>
      <w:bookmarkStart w:id="4780" w:name="_Toc25309795"/>
      <w:r>
        <w:rPr>
          <w:rFonts w:ascii="Arial" w:hAnsi="Arial" w:cs="Arial"/>
          <w:noProof/>
          <w:color w:val="161718" w:themeColor="text1"/>
          <w:lang w:eastAsia="es-PE"/>
        </w:rPr>
        <w:lastRenderedPageBreak/>
        <mc:AlternateContent>
          <mc:Choice Requires="wpg">
            <w:drawing>
              <wp:anchor distT="0" distB="0" distL="114300" distR="114300" simplePos="0" relativeHeight="251780096" behindDoc="0" locked="0" layoutInCell="1" allowOverlap="1" wp14:anchorId="71C7776F" wp14:editId="3A38E333">
                <wp:simplePos x="0" y="0"/>
                <wp:positionH relativeFrom="margin">
                  <wp:align>right</wp:align>
                </wp:positionH>
                <wp:positionV relativeFrom="paragraph">
                  <wp:posOffset>0</wp:posOffset>
                </wp:positionV>
                <wp:extent cx="6229350" cy="7991475"/>
                <wp:effectExtent l="0" t="0" r="19050" b="28575"/>
                <wp:wrapSquare wrapText="bothSides"/>
                <wp:docPr id="63" name="Grupo 63"/>
                <wp:cNvGraphicFramePr/>
                <a:graphic xmlns:a="http://schemas.openxmlformats.org/drawingml/2006/main">
                  <a:graphicData uri="http://schemas.microsoft.com/office/word/2010/wordprocessingGroup">
                    <wpg:wgp>
                      <wpg:cNvGrpSpPr/>
                      <wpg:grpSpPr>
                        <a:xfrm>
                          <a:off x="0" y="0"/>
                          <a:ext cx="6229350" cy="7991475"/>
                          <a:chOff x="0" y="0"/>
                          <a:chExt cx="6122353" cy="5571895"/>
                        </a:xfrm>
                      </wpg:grpSpPr>
                      <wpg:grpSp>
                        <wpg:cNvPr id="64" name="Group 13"/>
                        <wpg:cNvGrpSpPr/>
                        <wpg:grpSpPr>
                          <a:xfrm>
                            <a:off x="0" y="0"/>
                            <a:ext cx="6118649" cy="1776412"/>
                            <a:chOff x="0" y="0"/>
                            <a:chExt cx="6118649" cy="1067959"/>
                          </a:xfrm>
                        </wpg:grpSpPr>
                        <wps:wsp>
                          <wps:cNvPr id="67"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0842479A"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71C18BF9" w14:textId="77777777" w:rsidR="00CD4489" w:rsidRDefault="00CD4489" w:rsidP="00760CC3">
                                <w:pPr>
                                  <w:rPr>
                                    <w:rFonts w:ascii="Arial" w:hAnsi="Arial" w:cs="Arial"/>
                                  </w:rPr>
                                </w:pPr>
                              </w:p>
                              <w:p w14:paraId="2923D608" w14:textId="77777777" w:rsidR="00CD4489" w:rsidRDefault="00CD4489"/>
                              <w:p w14:paraId="5ED6AD12"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CBA8645" w14:textId="77777777" w:rsidR="00CD4489" w:rsidRDefault="00CD4489" w:rsidP="00760CC3">
                                <w:pPr>
                                  <w:rPr>
                                    <w:rFonts w:ascii="Arial" w:hAnsi="Arial" w:cs="Arial"/>
                                  </w:rPr>
                                </w:pPr>
                              </w:p>
                              <w:p w14:paraId="4ABDF323" w14:textId="77777777" w:rsidR="00CD4489" w:rsidRDefault="00CD4489"/>
                              <w:p w14:paraId="4F416945"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1B706E7C" w14:textId="77777777" w:rsidR="00CD4489" w:rsidRDefault="00CD4489" w:rsidP="00760CC3">
                                <w:pPr>
                                  <w:rPr>
                                    <w:rFonts w:ascii="Arial" w:hAnsi="Arial" w:cs="Arial"/>
                                  </w:rPr>
                                </w:pPr>
                              </w:p>
                              <w:p w14:paraId="434B4C89" w14:textId="77777777" w:rsidR="00CD4489" w:rsidRDefault="00CD4489"/>
                              <w:p w14:paraId="7CF1C4B6"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214718D" w14:textId="77777777" w:rsidR="00CD4489" w:rsidRDefault="00CD4489"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0F965791"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5A9FDB1"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357622A1" w14:textId="77777777" w:rsidR="00CD4489" w:rsidRPr="00F83186" w:rsidRDefault="00CD4489" w:rsidP="00760CC3">
                                <w:pPr>
                                  <w:rPr>
                                    <w:rFonts w:ascii="Arial" w:hAnsi="Arial" w:cs="Arial"/>
                                  </w:rPr>
                                </w:pPr>
                              </w:p>
                              <w:p w14:paraId="101B3E3A" w14:textId="77777777" w:rsidR="00CD4489" w:rsidRPr="00F83186" w:rsidRDefault="00CD4489" w:rsidP="00760CC3">
                                <w:pPr>
                                  <w:rPr>
                                    <w:rFonts w:ascii="Arial" w:hAnsi="Arial" w:cs="Arial"/>
                                  </w:rPr>
                                </w:pPr>
                              </w:p>
                              <w:p w14:paraId="002EF258" w14:textId="77777777" w:rsidR="00CD4489" w:rsidRPr="00F83186" w:rsidRDefault="00CD4489" w:rsidP="00760CC3">
                                <w:pPr>
                                  <w:rPr>
                                    <w:rFonts w:ascii="Arial" w:hAnsi="Arial" w:cs="Arial"/>
                                    <w:i/>
                                    <w:color w:val="161718" w:themeColor="text1"/>
                                  </w:rPr>
                                </w:pPr>
                              </w:p>
                              <w:p w14:paraId="2413C115" w14:textId="77777777" w:rsidR="00CD4489" w:rsidRDefault="00CD4489"/>
                              <w:p w14:paraId="24E3156E"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6B9D3CF"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11FF848B" w14:textId="77777777" w:rsidR="00CD4489" w:rsidRPr="00F83186" w:rsidRDefault="00CD4489" w:rsidP="00760CC3">
                                <w:pPr>
                                  <w:rPr>
                                    <w:rFonts w:ascii="Arial" w:hAnsi="Arial" w:cs="Arial"/>
                                  </w:rPr>
                                </w:pPr>
                              </w:p>
                              <w:p w14:paraId="128C81E5" w14:textId="77777777" w:rsidR="00CD4489" w:rsidRPr="00F83186" w:rsidRDefault="00CD4489" w:rsidP="00760CC3">
                                <w:pPr>
                                  <w:rPr>
                                    <w:rFonts w:ascii="Arial" w:hAnsi="Arial" w:cs="Arial"/>
                                  </w:rPr>
                                </w:pPr>
                              </w:p>
                              <w:p w14:paraId="335FE6EA" w14:textId="77777777" w:rsidR="00CD4489" w:rsidRPr="00F83186" w:rsidRDefault="00CD4489" w:rsidP="00760CC3">
                                <w:pPr>
                                  <w:rPr>
                                    <w:rFonts w:ascii="Arial" w:hAnsi="Arial" w:cs="Arial"/>
                                    <w:i/>
                                    <w:color w:val="161718" w:themeColor="text1"/>
                                  </w:rPr>
                                </w:pPr>
                              </w:p>
                              <w:p w14:paraId="012A65BF" w14:textId="77777777" w:rsidR="00CD4489" w:rsidRDefault="00CD4489"/>
                              <w:p w14:paraId="58112D7D" w14:textId="105AB4C0"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60AF093"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0CBBFAEB" w14:textId="77777777" w:rsidR="00CD4489" w:rsidRPr="00F83186" w:rsidRDefault="00CD4489" w:rsidP="00760CC3">
                                <w:pPr>
                                  <w:rPr>
                                    <w:rFonts w:ascii="Arial" w:hAnsi="Arial" w:cs="Arial"/>
                                  </w:rPr>
                                </w:pPr>
                              </w:p>
                              <w:p w14:paraId="2295AFBD" w14:textId="77777777" w:rsidR="00CD4489" w:rsidRPr="00F83186" w:rsidRDefault="00CD4489" w:rsidP="00760CC3">
                                <w:pPr>
                                  <w:rPr>
                                    <w:rFonts w:ascii="Arial" w:hAnsi="Arial" w:cs="Arial"/>
                                  </w:rPr>
                                </w:pPr>
                              </w:p>
                              <w:p w14:paraId="63839922" w14:textId="77777777" w:rsidR="00CD4489" w:rsidRPr="00F83186" w:rsidRDefault="00CD4489" w:rsidP="00760CC3">
                                <w:pPr>
                                  <w:rPr>
                                    <w:rFonts w:ascii="Arial" w:hAnsi="Arial" w:cs="Arial"/>
                                    <w:i/>
                                    <w:color w:val="161718" w:themeColor="text1"/>
                                  </w:rPr>
                                </w:pPr>
                              </w:p>
                              <w:p w14:paraId="4A96A563" w14:textId="77777777" w:rsidR="00CD4489" w:rsidRDefault="00CD4489"/>
                              <w:p w14:paraId="45551CBE" w14:textId="105AB4C0"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6D3C7BCA"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4465DB42" w14:textId="77777777" w:rsidR="00CD4489" w:rsidRPr="00F83186" w:rsidRDefault="00CD4489" w:rsidP="00760CC3">
                                <w:pPr>
                                  <w:rPr>
                                    <w:rFonts w:ascii="Arial" w:hAnsi="Arial" w:cs="Arial"/>
                                  </w:rPr>
                                </w:pPr>
                              </w:p>
                              <w:p w14:paraId="12995BF4" w14:textId="77777777" w:rsidR="00CD4489" w:rsidRPr="00F83186" w:rsidRDefault="00CD4489" w:rsidP="00760CC3">
                                <w:pPr>
                                  <w:rPr>
                                    <w:rFonts w:ascii="Arial" w:hAnsi="Arial" w:cs="Arial"/>
                                  </w:rPr>
                                </w:pPr>
                              </w:p>
                              <w:p w14:paraId="2069657A" w14:textId="77777777" w:rsidR="00CD4489" w:rsidRPr="00F83186"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63A724F8" w14:textId="105AB4C0"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E423395" w14:textId="77777777" w:rsidR="00CD4489" w:rsidRPr="0078782C" w:rsidRDefault="00CD4489" w:rsidP="00760CC3">
                                <w:pPr>
                                  <w:rPr>
                                    <w:rFonts w:ascii="Arial" w:hAnsi="Arial" w:cs="Arial"/>
                                  </w:rPr>
                                </w:pPr>
                              </w:p>
                              <w:p w14:paraId="6CC1ADC6" w14:textId="77777777" w:rsidR="00CD4489" w:rsidRPr="0078782C" w:rsidRDefault="00CD4489" w:rsidP="00760CC3">
                                <w:pPr>
                                  <w:rPr>
                                    <w:rFonts w:ascii="Arial" w:hAnsi="Arial" w:cs="Arial"/>
                                  </w:rPr>
                                </w:pPr>
                              </w:p>
                              <w:p w14:paraId="5D346C2E" w14:textId="77777777" w:rsidR="00CD4489" w:rsidRPr="0078782C" w:rsidRDefault="00CD4489" w:rsidP="00760CC3">
                                <w:pPr>
                                  <w:rPr>
                                    <w:rFonts w:ascii="Arial" w:hAnsi="Arial" w:cs="Arial"/>
                                    <w:i/>
                                    <w:color w:val="161718" w:themeColor="text1"/>
                                  </w:rPr>
                                </w:pPr>
                              </w:p>
                              <w:p w14:paraId="3F27063D" w14:textId="77777777" w:rsidR="00CD4489" w:rsidRDefault="00CD4489"/>
                              <w:p w14:paraId="572730B8"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584E587" w14:textId="77777777" w:rsidR="00CD4489" w:rsidRPr="0078782C" w:rsidRDefault="00CD4489" w:rsidP="00760CC3">
                                <w:pPr>
                                  <w:rPr>
                                    <w:rFonts w:ascii="Arial" w:hAnsi="Arial" w:cs="Arial"/>
                                  </w:rPr>
                                </w:pPr>
                              </w:p>
                              <w:p w14:paraId="266627FD" w14:textId="77777777" w:rsidR="00CD4489" w:rsidRPr="0078782C" w:rsidRDefault="00CD4489" w:rsidP="00760CC3">
                                <w:pPr>
                                  <w:rPr>
                                    <w:rFonts w:ascii="Arial" w:hAnsi="Arial" w:cs="Arial"/>
                                  </w:rPr>
                                </w:pPr>
                              </w:p>
                              <w:p w14:paraId="3818D460" w14:textId="77777777" w:rsidR="00CD4489" w:rsidRPr="0078782C" w:rsidRDefault="00CD4489" w:rsidP="00760CC3">
                                <w:pPr>
                                  <w:rPr>
                                    <w:rFonts w:ascii="Arial" w:hAnsi="Arial" w:cs="Arial"/>
                                    <w:i/>
                                    <w:color w:val="161718" w:themeColor="text1"/>
                                  </w:rPr>
                                </w:pPr>
                              </w:p>
                              <w:p w14:paraId="2B983AF2" w14:textId="77777777" w:rsidR="00CD4489" w:rsidRDefault="00CD4489"/>
                              <w:p w14:paraId="2CA5311D"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5859EED0" w14:textId="77777777" w:rsidR="00CD4489" w:rsidRPr="0078782C" w:rsidRDefault="00CD4489" w:rsidP="00760CC3">
                                <w:pPr>
                                  <w:rPr>
                                    <w:rFonts w:ascii="Arial" w:hAnsi="Arial" w:cs="Arial"/>
                                  </w:rPr>
                                </w:pPr>
                              </w:p>
                              <w:p w14:paraId="0D2B9422" w14:textId="77777777" w:rsidR="00CD4489" w:rsidRPr="0078782C" w:rsidRDefault="00CD4489" w:rsidP="00760CC3">
                                <w:pPr>
                                  <w:rPr>
                                    <w:rFonts w:ascii="Arial" w:hAnsi="Arial" w:cs="Arial"/>
                                  </w:rPr>
                                </w:pPr>
                              </w:p>
                              <w:p w14:paraId="5BDE8569" w14:textId="77777777" w:rsidR="00CD4489" w:rsidRPr="0078782C" w:rsidRDefault="00CD4489" w:rsidP="00760CC3">
                                <w:pPr>
                                  <w:rPr>
                                    <w:rFonts w:ascii="Arial" w:hAnsi="Arial" w:cs="Arial"/>
                                    <w:i/>
                                    <w:color w:val="161718" w:themeColor="text1"/>
                                  </w:rPr>
                                </w:pPr>
                              </w:p>
                              <w:p w14:paraId="02B0FBAB" w14:textId="77777777" w:rsidR="00CD4489" w:rsidRDefault="00CD4489"/>
                              <w:p w14:paraId="0666B7E4"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2DA94CA4" w14:textId="77777777" w:rsidR="00CD4489" w:rsidRPr="0078782C" w:rsidRDefault="00CD4489" w:rsidP="00760CC3">
                                <w:pPr>
                                  <w:rPr>
                                    <w:rFonts w:ascii="Arial" w:hAnsi="Arial" w:cs="Arial"/>
                                  </w:rPr>
                                </w:pPr>
                              </w:p>
                              <w:p w14:paraId="52EE0CDD" w14:textId="77777777" w:rsidR="00CD4489" w:rsidRPr="0078782C" w:rsidRDefault="00CD4489" w:rsidP="00760CC3">
                                <w:pPr>
                                  <w:rPr>
                                    <w:rFonts w:ascii="Arial" w:hAnsi="Arial" w:cs="Arial"/>
                                  </w:rPr>
                                </w:pPr>
                              </w:p>
                              <w:p w14:paraId="11705999"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0DB2A590"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986465A"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2-5 Min</w:t>
                                </w:r>
                              </w:p>
                              <w:p w14:paraId="4F45B7A5" w14:textId="77777777" w:rsidR="00CD4489" w:rsidRPr="0078782C" w:rsidRDefault="00CD4489" w:rsidP="00760CC3">
                                <w:pPr>
                                  <w:rPr>
                                    <w:rFonts w:ascii="Arial" w:hAnsi="Arial" w:cs="Arial"/>
                                  </w:rPr>
                                </w:pPr>
                              </w:p>
                              <w:p w14:paraId="40A323B0" w14:textId="77777777" w:rsidR="00CD4489" w:rsidRPr="0078782C" w:rsidRDefault="00CD4489" w:rsidP="00760CC3">
                                <w:pPr>
                                  <w:rPr>
                                    <w:rFonts w:ascii="Arial" w:hAnsi="Arial" w:cs="Arial"/>
                                    <w:i/>
                                    <w:color w:val="161718" w:themeColor="text1"/>
                                  </w:rPr>
                                </w:pPr>
                              </w:p>
                              <w:p w14:paraId="4D9CDC3F" w14:textId="77777777" w:rsidR="00CD4489" w:rsidRDefault="00CD4489"/>
                              <w:p w14:paraId="15BA3767"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3EC2E15"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2-5 Min</w:t>
                                </w:r>
                              </w:p>
                              <w:p w14:paraId="36B08FEE" w14:textId="77777777" w:rsidR="00CD4489" w:rsidRPr="0078782C" w:rsidRDefault="00CD4489" w:rsidP="00760CC3">
                                <w:pPr>
                                  <w:rPr>
                                    <w:rFonts w:ascii="Arial" w:hAnsi="Arial" w:cs="Arial"/>
                                  </w:rPr>
                                </w:pPr>
                              </w:p>
                              <w:p w14:paraId="2E8E6F0F" w14:textId="77777777" w:rsidR="00CD4489" w:rsidRPr="0078782C" w:rsidRDefault="00CD4489" w:rsidP="00760CC3">
                                <w:pPr>
                                  <w:rPr>
                                    <w:rFonts w:ascii="Arial" w:hAnsi="Arial" w:cs="Arial"/>
                                    <w:i/>
                                    <w:color w:val="161718" w:themeColor="text1"/>
                                  </w:rPr>
                                </w:pPr>
                              </w:p>
                              <w:p w14:paraId="294764DF" w14:textId="77777777" w:rsidR="00CD4489" w:rsidRDefault="00CD4489"/>
                              <w:p w14:paraId="280F193A"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6477E7D"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2-5 Min</w:t>
                                </w:r>
                              </w:p>
                              <w:p w14:paraId="5FCC78FE" w14:textId="77777777" w:rsidR="00CD4489" w:rsidRPr="0078782C" w:rsidRDefault="00CD4489" w:rsidP="00760CC3">
                                <w:pPr>
                                  <w:rPr>
                                    <w:rFonts w:ascii="Arial" w:hAnsi="Arial" w:cs="Arial"/>
                                  </w:rPr>
                                </w:pPr>
                              </w:p>
                              <w:p w14:paraId="424AA494" w14:textId="77777777" w:rsidR="00CD4489" w:rsidRPr="0078782C" w:rsidRDefault="00CD4489" w:rsidP="00760CC3">
                                <w:pPr>
                                  <w:rPr>
                                    <w:rFonts w:ascii="Arial" w:hAnsi="Arial" w:cs="Arial"/>
                                    <w:i/>
                                    <w:color w:val="161718" w:themeColor="text1"/>
                                  </w:rPr>
                                </w:pPr>
                              </w:p>
                              <w:p w14:paraId="4498A8B8" w14:textId="77777777" w:rsidR="00CD4489" w:rsidRDefault="00CD4489"/>
                              <w:p w14:paraId="1E29F7DC"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B166C04" w14:textId="48470434"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2-5 Min</w:t>
                                </w:r>
                              </w:p>
                              <w:p w14:paraId="363ABF07" w14:textId="77777777" w:rsidR="00CD4489" w:rsidRPr="0078782C" w:rsidRDefault="00CD4489" w:rsidP="00760CC3">
                                <w:pPr>
                                  <w:rPr>
                                    <w:rFonts w:ascii="Arial" w:hAnsi="Arial" w:cs="Arial"/>
                                  </w:rPr>
                                </w:pPr>
                              </w:p>
                              <w:p w14:paraId="06BF46C3"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 name="Text Box 19"/>
                        <wps:cNvSpPr txBox="1"/>
                        <wps:spPr>
                          <a:xfrm>
                            <a:off x="4763" y="1776278"/>
                            <a:ext cx="6117590" cy="3795617"/>
                          </a:xfrm>
                          <a:prstGeom prst="rect">
                            <a:avLst/>
                          </a:prstGeom>
                          <a:solidFill>
                            <a:schemeClr val="lt1"/>
                          </a:solidFill>
                          <a:ln w="6350">
                            <a:solidFill>
                              <a:schemeClr val="bg2">
                                <a:lumMod val="50000"/>
                              </a:schemeClr>
                            </a:solidFill>
                          </a:ln>
                        </wps:spPr>
                        <wps:txbx>
                          <w:txbxContent>
                            <w:p w14:paraId="26DE84DC"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19BC14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F52234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D1FF88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2E8EA43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313FBDC2" w14:textId="77777777" w:rsidR="00CD4489" w:rsidRDefault="00CD4489" w:rsidP="00760CC3">
                              <w:pPr>
                                <w:spacing w:line="240" w:lineRule="auto"/>
                                <w:rPr>
                                  <w:rFonts w:cs="Arial"/>
                                  <w:bCs/>
                                  <w:color w:val="auto"/>
                                  <w:sz w:val="24"/>
                                  <w:szCs w:val="20"/>
                                </w:rPr>
                              </w:pPr>
                            </w:p>
                            <w:p w14:paraId="755F902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E29BF0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2920C1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47E6B023"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8000A20"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4915E8B"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47E4CA2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2F2BCA8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3E048144"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4DDFF5B4" w14:textId="77777777" w:rsidR="00CD4489" w:rsidRDefault="00CD4489" w:rsidP="00760CC3">
                              <w:pPr>
                                <w:spacing w:line="240" w:lineRule="auto"/>
                                <w:rPr>
                                  <w:rFonts w:cs="Arial"/>
                                  <w:bCs/>
                                  <w:color w:val="auto"/>
                                  <w:sz w:val="24"/>
                                  <w:szCs w:val="20"/>
                                </w:rPr>
                              </w:pPr>
                            </w:p>
                            <w:p w14:paraId="23E1D8B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2A44255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13598FA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6DE844EA"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02A8CA02" w14:textId="77777777" w:rsidR="00CD4489" w:rsidRDefault="00CD4489" w:rsidP="00760CC3">
                              <w:pPr>
                                <w:spacing w:line="240" w:lineRule="auto"/>
                                <w:rPr>
                                  <w:rFonts w:cs="Arial"/>
                                  <w:bCs/>
                                  <w:color w:val="auto"/>
                                  <w:sz w:val="24"/>
                                  <w:szCs w:val="20"/>
                                </w:rPr>
                              </w:pPr>
                            </w:p>
                            <w:p w14:paraId="205A7217" w14:textId="77777777" w:rsidR="00CD4489" w:rsidRPr="008B0442" w:rsidRDefault="00CD4489" w:rsidP="00760CC3">
                              <w:pPr>
                                <w:spacing w:line="240" w:lineRule="auto"/>
                                <w:rPr>
                                  <w:rFonts w:cs="Arial"/>
                                  <w:bCs/>
                                  <w:color w:val="auto"/>
                                  <w:sz w:val="24"/>
                                  <w:szCs w:val="20"/>
                                </w:rPr>
                              </w:pPr>
                            </w:p>
                            <w:p w14:paraId="48D79B26" w14:textId="77777777" w:rsidR="00CD4489" w:rsidRPr="00C807C2" w:rsidRDefault="00CD4489" w:rsidP="00760CC3">
                              <w:pPr>
                                <w:rPr>
                                  <w:rFonts w:ascii="Arial" w:hAnsi="Arial" w:cs="Arial"/>
                                  <w:i/>
                                  <w:color w:val="161718" w:themeColor="text1"/>
                                </w:rPr>
                              </w:pPr>
                            </w:p>
                            <w:p w14:paraId="1267D387" w14:textId="77777777" w:rsidR="00CD4489" w:rsidRDefault="00CD4489"/>
                            <w:p w14:paraId="199CBB76"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D0622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515151AC"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7B70A7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0419BFB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6ADD9232" w14:textId="77777777" w:rsidR="00CD4489" w:rsidRDefault="00CD4489" w:rsidP="00760CC3">
                              <w:pPr>
                                <w:spacing w:line="240" w:lineRule="auto"/>
                                <w:rPr>
                                  <w:rFonts w:cs="Arial"/>
                                  <w:bCs/>
                                  <w:color w:val="auto"/>
                                  <w:sz w:val="24"/>
                                  <w:szCs w:val="20"/>
                                </w:rPr>
                              </w:pPr>
                            </w:p>
                            <w:p w14:paraId="513E6E8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3229C9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41DE102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7F1E1342"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30A6ACC"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B00AA5" w14:textId="079679D2"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995439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E4DF39C"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4F876AA8"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191397B5" w14:textId="77777777" w:rsidR="00CD4489" w:rsidRDefault="00CD4489" w:rsidP="00760CC3">
                              <w:pPr>
                                <w:spacing w:line="240" w:lineRule="auto"/>
                                <w:rPr>
                                  <w:rFonts w:cs="Arial"/>
                                  <w:bCs/>
                                  <w:color w:val="auto"/>
                                  <w:sz w:val="24"/>
                                  <w:szCs w:val="20"/>
                                </w:rPr>
                              </w:pPr>
                            </w:p>
                            <w:p w14:paraId="1FAFCB1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360E8D5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6750281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091F58D2"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129F2EEF" w14:textId="77777777" w:rsidR="00CD4489" w:rsidRDefault="00CD4489" w:rsidP="00760CC3">
                              <w:pPr>
                                <w:spacing w:line="240" w:lineRule="auto"/>
                                <w:rPr>
                                  <w:rFonts w:cs="Arial"/>
                                  <w:bCs/>
                                  <w:color w:val="auto"/>
                                  <w:sz w:val="24"/>
                                  <w:szCs w:val="20"/>
                                </w:rPr>
                              </w:pPr>
                            </w:p>
                            <w:p w14:paraId="7FD8349A" w14:textId="77777777" w:rsidR="00CD4489" w:rsidRPr="008B0442" w:rsidRDefault="00CD4489" w:rsidP="00760CC3">
                              <w:pPr>
                                <w:spacing w:line="240" w:lineRule="auto"/>
                                <w:rPr>
                                  <w:rFonts w:cs="Arial"/>
                                  <w:bCs/>
                                  <w:color w:val="auto"/>
                                  <w:sz w:val="24"/>
                                  <w:szCs w:val="20"/>
                                </w:rPr>
                              </w:pPr>
                            </w:p>
                            <w:p w14:paraId="2466F77A" w14:textId="77777777" w:rsidR="00CD4489" w:rsidRPr="00C807C2"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7776F" id="Grupo 63" o:spid="_x0000_s1065" style="position:absolute;margin-left:439.3pt;margin-top:0;width:490.5pt;height:629.25pt;z-index:251780096;mso-position-horizontal:right;mso-position-horizontal-relative:margin;mso-position-vertical-relative:text;mso-width-relative:margin;mso-height-relative:margin" coordsize="61223,5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">
                <v:group id="Group 13" o:spid="_x0000_s1066"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_x0000_s1067"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" fillcolor="white [3201]" strokecolor="#6e7277 [1614]" strokeweight=".5pt">
                    <v:textbox>
                      <w:txbxContent>
                        <w:p w14:paraId="0842479A"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71C18BF9" w14:textId="77777777" w:rsidR="00CD4489" w:rsidRDefault="00CD4489" w:rsidP="00760CC3">
                          <w:pPr>
                            <w:rPr>
                              <w:rFonts w:ascii="Arial" w:hAnsi="Arial" w:cs="Arial"/>
                            </w:rPr>
                          </w:pPr>
                        </w:p>
                        <w:p w14:paraId="2923D608" w14:textId="77777777" w:rsidR="00CD4489" w:rsidRDefault="00CD4489"/>
                        <w:p w14:paraId="5ED6AD12"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CBA8645" w14:textId="77777777" w:rsidR="00CD4489" w:rsidRDefault="00CD4489" w:rsidP="00760CC3">
                          <w:pPr>
                            <w:rPr>
                              <w:rFonts w:ascii="Arial" w:hAnsi="Arial" w:cs="Arial"/>
                            </w:rPr>
                          </w:pPr>
                        </w:p>
                        <w:p w14:paraId="4ABDF323" w14:textId="77777777" w:rsidR="00CD4489" w:rsidRDefault="00CD4489"/>
                        <w:p w14:paraId="4F416945"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1B706E7C" w14:textId="77777777" w:rsidR="00CD4489" w:rsidRDefault="00CD4489" w:rsidP="00760CC3">
                          <w:pPr>
                            <w:rPr>
                              <w:rFonts w:ascii="Arial" w:hAnsi="Arial" w:cs="Arial"/>
                            </w:rPr>
                          </w:pPr>
                        </w:p>
                        <w:p w14:paraId="434B4C89" w14:textId="77777777" w:rsidR="00CD4489" w:rsidRDefault="00CD4489"/>
                        <w:p w14:paraId="7CF1C4B6" w14:textId="77777777" w:rsidR="00CD4489" w:rsidRPr="002B188C" w:rsidRDefault="00CD4489" w:rsidP="00760CC3">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los </w:t>
                          </w:r>
                          <w:r>
                            <w:rPr>
                              <w:rFonts w:ascii="Calibri" w:eastAsia="Times New Roman" w:hAnsi="Calibri" w:cs="Calibri"/>
                              <w:color w:val="000000"/>
                              <w:lang w:val="es-ES" w:eastAsia="es-ES"/>
                            </w:rPr>
                            <w:t>datos</w:t>
                          </w:r>
                          <w:r w:rsidRPr="00D769F5">
                            <w:rPr>
                              <w:rFonts w:ascii="Calibri" w:eastAsia="Times New Roman" w:hAnsi="Calibri" w:cs="Calibri"/>
                              <w:color w:val="000000"/>
                              <w:lang w:val="es-ES" w:eastAsia="es-ES"/>
                            </w:rPr>
                            <w:t xml:space="preserve"> de los ingenieros de una manera más </w:t>
                          </w:r>
                          <w:r>
                            <w:rPr>
                              <w:rFonts w:ascii="Calibri" w:eastAsia="Times New Roman" w:hAnsi="Calibri" w:cs="Calibri"/>
                              <w:color w:val="000000"/>
                              <w:lang w:val="es-ES" w:eastAsia="es-ES"/>
                            </w:rPr>
                            <w:t>detallada</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 xml:space="preserve">obtener </w:t>
                          </w:r>
                          <w:r w:rsidRPr="00D769F5">
                            <w:rPr>
                              <w:rFonts w:ascii="Calibri" w:eastAsia="Times New Roman" w:hAnsi="Calibri" w:cs="Calibri"/>
                              <w:color w:val="000000"/>
                              <w:lang w:val="es-ES" w:eastAsia="es-ES"/>
                            </w:rPr>
                            <w:t>información</w:t>
                          </w:r>
                          <w:r>
                            <w:rPr>
                              <w:rFonts w:ascii="Calibri" w:eastAsia="Times New Roman" w:hAnsi="Calibri" w:cs="Calibri"/>
                              <w:color w:val="000000"/>
                              <w:lang w:val="es-ES" w:eastAsia="es-ES"/>
                            </w:rPr>
                            <w:t xml:space="preserve"> necesaria</w:t>
                          </w:r>
                          <w:r w:rsidRPr="00D769F5">
                            <w:rPr>
                              <w:rFonts w:ascii="Calibri" w:eastAsia="Times New Roman" w:hAnsi="Calibri" w:cs="Calibri"/>
                              <w:color w:val="000000"/>
                              <w:lang w:val="es-ES" w:eastAsia="es-ES"/>
                            </w:rPr>
                            <w:t>.</w:t>
                          </w:r>
                        </w:p>
                        <w:p w14:paraId="6214718D" w14:textId="77777777" w:rsidR="00CD4489" w:rsidRDefault="00CD4489" w:rsidP="00760CC3">
                          <w:pPr>
                            <w:rPr>
                              <w:rFonts w:ascii="Arial" w:hAnsi="Arial" w:cs="Arial"/>
                            </w:rPr>
                          </w:pPr>
                        </w:p>
                      </w:txbxContent>
                    </v:textbox>
                  </v:shape>
                  <v:shape id="Text Box 9" o:spid="_x0000_s1068"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" fillcolor="white [3201]" strokecolor="#6e7277 [1614]" strokeweight=".5pt">
                    <v:textbox>
                      <w:txbxContent>
                        <w:p w14:paraId="0F965791"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5A9FDB1"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357622A1" w14:textId="77777777" w:rsidR="00CD4489" w:rsidRPr="00F83186" w:rsidRDefault="00CD4489" w:rsidP="00760CC3">
                          <w:pPr>
                            <w:rPr>
                              <w:rFonts w:ascii="Arial" w:hAnsi="Arial" w:cs="Arial"/>
                            </w:rPr>
                          </w:pPr>
                        </w:p>
                        <w:p w14:paraId="101B3E3A" w14:textId="77777777" w:rsidR="00CD4489" w:rsidRPr="00F83186" w:rsidRDefault="00CD4489" w:rsidP="00760CC3">
                          <w:pPr>
                            <w:rPr>
                              <w:rFonts w:ascii="Arial" w:hAnsi="Arial" w:cs="Arial"/>
                            </w:rPr>
                          </w:pPr>
                        </w:p>
                        <w:p w14:paraId="002EF258" w14:textId="77777777" w:rsidR="00CD4489" w:rsidRPr="00F83186" w:rsidRDefault="00CD4489" w:rsidP="00760CC3">
                          <w:pPr>
                            <w:rPr>
                              <w:rFonts w:ascii="Arial" w:hAnsi="Arial" w:cs="Arial"/>
                              <w:i/>
                              <w:color w:val="161718" w:themeColor="text1"/>
                            </w:rPr>
                          </w:pPr>
                        </w:p>
                        <w:p w14:paraId="2413C115" w14:textId="77777777" w:rsidR="00CD4489" w:rsidRDefault="00CD4489"/>
                        <w:p w14:paraId="24E3156E"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6B9D3CF"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11FF848B" w14:textId="77777777" w:rsidR="00CD4489" w:rsidRPr="00F83186" w:rsidRDefault="00CD4489" w:rsidP="00760CC3">
                          <w:pPr>
                            <w:rPr>
                              <w:rFonts w:ascii="Arial" w:hAnsi="Arial" w:cs="Arial"/>
                            </w:rPr>
                          </w:pPr>
                        </w:p>
                        <w:p w14:paraId="128C81E5" w14:textId="77777777" w:rsidR="00CD4489" w:rsidRPr="00F83186" w:rsidRDefault="00CD4489" w:rsidP="00760CC3">
                          <w:pPr>
                            <w:rPr>
                              <w:rFonts w:ascii="Arial" w:hAnsi="Arial" w:cs="Arial"/>
                            </w:rPr>
                          </w:pPr>
                        </w:p>
                        <w:p w14:paraId="335FE6EA" w14:textId="77777777" w:rsidR="00CD4489" w:rsidRPr="00F83186" w:rsidRDefault="00CD4489" w:rsidP="00760CC3">
                          <w:pPr>
                            <w:rPr>
                              <w:rFonts w:ascii="Arial" w:hAnsi="Arial" w:cs="Arial"/>
                              <w:i/>
                              <w:color w:val="161718" w:themeColor="text1"/>
                            </w:rPr>
                          </w:pPr>
                        </w:p>
                        <w:p w14:paraId="012A65BF" w14:textId="77777777" w:rsidR="00CD4489" w:rsidRDefault="00CD4489"/>
                        <w:p w14:paraId="58112D7D" w14:textId="105AB4C0"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60AF093"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0CBBFAEB" w14:textId="77777777" w:rsidR="00CD4489" w:rsidRPr="00F83186" w:rsidRDefault="00CD4489" w:rsidP="00760CC3">
                          <w:pPr>
                            <w:rPr>
                              <w:rFonts w:ascii="Arial" w:hAnsi="Arial" w:cs="Arial"/>
                            </w:rPr>
                          </w:pPr>
                        </w:p>
                        <w:p w14:paraId="2295AFBD" w14:textId="77777777" w:rsidR="00CD4489" w:rsidRPr="00F83186" w:rsidRDefault="00CD4489" w:rsidP="00760CC3">
                          <w:pPr>
                            <w:rPr>
                              <w:rFonts w:ascii="Arial" w:hAnsi="Arial" w:cs="Arial"/>
                            </w:rPr>
                          </w:pPr>
                        </w:p>
                        <w:p w14:paraId="63839922" w14:textId="77777777" w:rsidR="00CD4489" w:rsidRPr="00F83186" w:rsidRDefault="00CD4489" w:rsidP="00760CC3">
                          <w:pPr>
                            <w:rPr>
                              <w:rFonts w:ascii="Arial" w:hAnsi="Arial" w:cs="Arial"/>
                              <w:i/>
                              <w:color w:val="161718" w:themeColor="text1"/>
                            </w:rPr>
                          </w:pPr>
                        </w:p>
                        <w:p w14:paraId="4A96A563" w14:textId="77777777" w:rsidR="00CD4489" w:rsidRDefault="00CD4489"/>
                        <w:p w14:paraId="45551CBE" w14:textId="105AB4C0"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6D3C7BCA"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Pr>
                              <w:rFonts w:ascii="Arial" w:hAnsi="Arial" w:cs="Arial"/>
                              <w:bCs/>
                              <w:color w:val="auto"/>
                              <w:sz w:val="24"/>
                              <w:szCs w:val="20"/>
                            </w:rPr>
                            <w:t>Visualizar detalle del ingeniero</w:t>
                          </w:r>
                        </w:p>
                        <w:p w14:paraId="4465DB42" w14:textId="77777777" w:rsidR="00CD4489" w:rsidRPr="00F83186" w:rsidRDefault="00CD4489" w:rsidP="00760CC3">
                          <w:pPr>
                            <w:rPr>
                              <w:rFonts w:ascii="Arial" w:hAnsi="Arial" w:cs="Arial"/>
                            </w:rPr>
                          </w:pPr>
                        </w:p>
                        <w:p w14:paraId="12995BF4" w14:textId="77777777" w:rsidR="00CD4489" w:rsidRPr="00F83186" w:rsidRDefault="00CD4489" w:rsidP="00760CC3">
                          <w:pPr>
                            <w:rPr>
                              <w:rFonts w:ascii="Arial" w:hAnsi="Arial" w:cs="Arial"/>
                            </w:rPr>
                          </w:pPr>
                        </w:p>
                        <w:p w14:paraId="2069657A" w14:textId="77777777" w:rsidR="00CD4489" w:rsidRPr="00F83186" w:rsidRDefault="00CD4489" w:rsidP="00760CC3">
                          <w:pPr>
                            <w:rPr>
                              <w:rFonts w:ascii="Arial" w:hAnsi="Arial" w:cs="Arial"/>
                              <w:i/>
                              <w:color w:val="161718" w:themeColor="text1"/>
                            </w:rPr>
                          </w:pPr>
                        </w:p>
                      </w:txbxContent>
                    </v:textbox>
                  </v:shape>
                  <v:shape id="Text Box 10" o:spid="_x0000_s1069"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" fillcolor="white [3201]" strokecolor="#6e7277 [1614]" strokeweight=".5pt">
                    <v:textbox>
                      <w:txbxContent>
                        <w:p w14:paraId="63A724F8" w14:textId="105AB4C0"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E423395" w14:textId="77777777" w:rsidR="00CD4489" w:rsidRPr="0078782C" w:rsidRDefault="00CD4489" w:rsidP="00760CC3">
                          <w:pPr>
                            <w:rPr>
                              <w:rFonts w:ascii="Arial" w:hAnsi="Arial" w:cs="Arial"/>
                            </w:rPr>
                          </w:pPr>
                        </w:p>
                        <w:p w14:paraId="6CC1ADC6" w14:textId="77777777" w:rsidR="00CD4489" w:rsidRPr="0078782C" w:rsidRDefault="00CD4489" w:rsidP="00760CC3">
                          <w:pPr>
                            <w:rPr>
                              <w:rFonts w:ascii="Arial" w:hAnsi="Arial" w:cs="Arial"/>
                            </w:rPr>
                          </w:pPr>
                        </w:p>
                        <w:p w14:paraId="5D346C2E" w14:textId="77777777" w:rsidR="00CD4489" w:rsidRPr="0078782C" w:rsidRDefault="00CD4489" w:rsidP="00760CC3">
                          <w:pPr>
                            <w:rPr>
                              <w:rFonts w:ascii="Arial" w:hAnsi="Arial" w:cs="Arial"/>
                              <w:i/>
                              <w:color w:val="161718" w:themeColor="text1"/>
                            </w:rPr>
                          </w:pPr>
                        </w:p>
                        <w:p w14:paraId="3F27063D" w14:textId="77777777" w:rsidR="00CD4489" w:rsidRDefault="00CD4489"/>
                        <w:p w14:paraId="572730B8"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1584E587" w14:textId="77777777" w:rsidR="00CD4489" w:rsidRPr="0078782C" w:rsidRDefault="00CD4489" w:rsidP="00760CC3">
                          <w:pPr>
                            <w:rPr>
                              <w:rFonts w:ascii="Arial" w:hAnsi="Arial" w:cs="Arial"/>
                            </w:rPr>
                          </w:pPr>
                        </w:p>
                        <w:p w14:paraId="266627FD" w14:textId="77777777" w:rsidR="00CD4489" w:rsidRPr="0078782C" w:rsidRDefault="00CD4489" w:rsidP="00760CC3">
                          <w:pPr>
                            <w:rPr>
                              <w:rFonts w:ascii="Arial" w:hAnsi="Arial" w:cs="Arial"/>
                            </w:rPr>
                          </w:pPr>
                        </w:p>
                        <w:p w14:paraId="3818D460" w14:textId="77777777" w:rsidR="00CD4489" w:rsidRPr="0078782C" w:rsidRDefault="00CD4489" w:rsidP="00760CC3">
                          <w:pPr>
                            <w:rPr>
                              <w:rFonts w:ascii="Arial" w:hAnsi="Arial" w:cs="Arial"/>
                              <w:i/>
                              <w:color w:val="161718" w:themeColor="text1"/>
                            </w:rPr>
                          </w:pPr>
                        </w:p>
                        <w:p w14:paraId="2B983AF2" w14:textId="77777777" w:rsidR="00CD4489" w:rsidRDefault="00CD4489"/>
                        <w:p w14:paraId="2CA5311D"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5859EED0" w14:textId="77777777" w:rsidR="00CD4489" w:rsidRPr="0078782C" w:rsidRDefault="00CD4489" w:rsidP="00760CC3">
                          <w:pPr>
                            <w:rPr>
                              <w:rFonts w:ascii="Arial" w:hAnsi="Arial" w:cs="Arial"/>
                            </w:rPr>
                          </w:pPr>
                        </w:p>
                        <w:p w14:paraId="0D2B9422" w14:textId="77777777" w:rsidR="00CD4489" w:rsidRPr="0078782C" w:rsidRDefault="00CD4489" w:rsidP="00760CC3">
                          <w:pPr>
                            <w:rPr>
                              <w:rFonts w:ascii="Arial" w:hAnsi="Arial" w:cs="Arial"/>
                            </w:rPr>
                          </w:pPr>
                        </w:p>
                        <w:p w14:paraId="5BDE8569" w14:textId="77777777" w:rsidR="00CD4489" w:rsidRPr="0078782C" w:rsidRDefault="00CD4489" w:rsidP="00760CC3">
                          <w:pPr>
                            <w:rPr>
                              <w:rFonts w:ascii="Arial" w:hAnsi="Arial" w:cs="Arial"/>
                              <w:i/>
                              <w:color w:val="161718" w:themeColor="text1"/>
                            </w:rPr>
                          </w:pPr>
                        </w:p>
                        <w:p w14:paraId="02B0FBAB" w14:textId="77777777" w:rsidR="00CD4489" w:rsidRDefault="00CD4489"/>
                        <w:p w14:paraId="0666B7E4" w14:textId="77777777" w:rsidR="00CD4489" w:rsidRPr="00835CF7" w:rsidRDefault="00CD4489" w:rsidP="00760CC3">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1</w:t>
                          </w:r>
                        </w:p>
                        <w:p w14:paraId="2DA94CA4" w14:textId="77777777" w:rsidR="00CD4489" w:rsidRPr="0078782C" w:rsidRDefault="00CD4489" w:rsidP="00760CC3">
                          <w:pPr>
                            <w:rPr>
                              <w:rFonts w:ascii="Arial" w:hAnsi="Arial" w:cs="Arial"/>
                            </w:rPr>
                          </w:pPr>
                        </w:p>
                        <w:p w14:paraId="52EE0CDD" w14:textId="77777777" w:rsidR="00CD4489" w:rsidRPr="0078782C" w:rsidRDefault="00CD4489" w:rsidP="00760CC3">
                          <w:pPr>
                            <w:rPr>
                              <w:rFonts w:ascii="Arial" w:hAnsi="Arial" w:cs="Arial"/>
                            </w:rPr>
                          </w:pPr>
                        </w:p>
                        <w:p w14:paraId="11705999" w14:textId="77777777" w:rsidR="00CD4489" w:rsidRPr="0078782C" w:rsidRDefault="00CD4489" w:rsidP="00760CC3">
                          <w:pPr>
                            <w:rPr>
                              <w:rFonts w:ascii="Arial" w:hAnsi="Arial" w:cs="Arial"/>
                              <w:i/>
                              <w:color w:val="161718" w:themeColor="text1"/>
                            </w:rPr>
                          </w:pPr>
                        </w:p>
                      </w:txbxContent>
                    </v:textbox>
                  </v:shape>
                  <v:shape id="Text Box 11" o:spid="_x0000_s1070"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" fillcolor="white [3201]" strokecolor="#6e7277 [1614]" strokeweight=".5pt">
                    <v:textbox>
                      <w:txbxContent>
                        <w:p w14:paraId="0DB2A590"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1986465A"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2-5 Min</w:t>
                          </w:r>
                        </w:p>
                        <w:p w14:paraId="4F45B7A5" w14:textId="77777777" w:rsidR="00CD4489" w:rsidRPr="0078782C" w:rsidRDefault="00CD4489" w:rsidP="00760CC3">
                          <w:pPr>
                            <w:rPr>
                              <w:rFonts w:ascii="Arial" w:hAnsi="Arial" w:cs="Arial"/>
                            </w:rPr>
                          </w:pPr>
                        </w:p>
                        <w:p w14:paraId="40A323B0" w14:textId="77777777" w:rsidR="00CD4489" w:rsidRPr="0078782C" w:rsidRDefault="00CD4489" w:rsidP="00760CC3">
                          <w:pPr>
                            <w:rPr>
                              <w:rFonts w:ascii="Arial" w:hAnsi="Arial" w:cs="Arial"/>
                              <w:i/>
                              <w:color w:val="161718" w:themeColor="text1"/>
                            </w:rPr>
                          </w:pPr>
                        </w:p>
                        <w:p w14:paraId="4D9CDC3F" w14:textId="77777777" w:rsidR="00CD4489" w:rsidRDefault="00CD4489"/>
                        <w:p w14:paraId="15BA3767"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23EC2E15"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2-5 Min</w:t>
                          </w:r>
                        </w:p>
                        <w:p w14:paraId="36B08FEE" w14:textId="77777777" w:rsidR="00CD4489" w:rsidRPr="0078782C" w:rsidRDefault="00CD4489" w:rsidP="00760CC3">
                          <w:pPr>
                            <w:rPr>
                              <w:rFonts w:ascii="Arial" w:hAnsi="Arial" w:cs="Arial"/>
                            </w:rPr>
                          </w:pPr>
                        </w:p>
                        <w:p w14:paraId="2E8E6F0F" w14:textId="77777777" w:rsidR="00CD4489" w:rsidRPr="0078782C" w:rsidRDefault="00CD4489" w:rsidP="00760CC3">
                          <w:pPr>
                            <w:rPr>
                              <w:rFonts w:ascii="Arial" w:hAnsi="Arial" w:cs="Arial"/>
                              <w:i/>
                              <w:color w:val="161718" w:themeColor="text1"/>
                            </w:rPr>
                          </w:pPr>
                        </w:p>
                        <w:p w14:paraId="294764DF" w14:textId="77777777" w:rsidR="00CD4489" w:rsidRDefault="00CD4489"/>
                        <w:p w14:paraId="280F193A"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66477E7D"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2-5 Min</w:t>
                          </w:r>
                        </w:p>
                        <w:p w14:paraId="5FCC78FE" w14:textId="77777777" w:rsidR="00CD4489" w:rsidRPr="0078782C" w:rsidRDefault="00CD4489" w:rsidP="00760CC3">
                          <w:pPr>
                            <w:rPr>
                              <w:rFonts w:ascii="Arial" w:hAnsi="Arial" w:cs="Arial"/>
                            </w:rPr>
                          </w:pPr>
                        </w:p>
                        <w:p w14:paraId="424AA494" w14:textId="77777777" w:rsidR="00CD4489" w:rsidRPr="0078782C" w:rsidRDefault="00CD4489" w:rsidP="00760CC3">
                          <w:pPr>
                            <w:rPr>
                              <w:rFonts w:ascii="Arial" w:hAnsi="Arial" w:cs="Arial"/>
                              <w:i/>
                              <w:color w:val="161718" w:themeColor="text1"/>
                            </w:rPr>
                          </w:pPr>
                        </w:p>
                        <w:p w14:paraId="4498A8B8" w14:textId="77777777" w:rsidR="00CD4489" w:rsidRDefault="00CD4489"/>
                        <w:p w14:paraId="1E29F7DC"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4B166C04" w14:textId="48470434"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2-5 Min</w:t>
                          </w:r>
                        </w:p>
                        <w:p w14:paraId="363ABF07" w14:textId="77777777" w:rsidR="00CD4489" w:rsidRPr="0078782C" w:rsidRDefault="00CD4489" w:rsidP="00760CC3">
                          <w:pPr>
                            <w:rPr>
                              <w:rFonts w:ascii="Arial" w:hAnsi="Arial" w:cs="Arial"/>
                            </w:rPr>
                          </w:pPr>
                        </w:p>
                        <w:p w14:paraId="06BF46C3" w14:textId="77777777" w:rsidR="00CD4489" w:rsidRPr="0078782C" w:rsidRDefault="00CD4489" w:rsidP="00760CC3">
                          <w:pPr>
                            <w:rPr>
                              <w:rFonts w:ascii="Arial" w:hAnsi="Arial" w:cs="Arial"/>
                              <w:i/>
                              <w:color w:val="161718" w:themeColor="text1"/>
                            </w:rPr>
                          </w:pPr>
                        </w:p>
                      </w:txbxContent>
                    </v:textbox>
                  </v:shape>
                </v:group>
                <v:shape id="Text Box 19" o:spid="_x0000_s1071" type="#_x0000_t202" style="position:absolute;left:47;top:17762;width:61176;height:37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" fillcolor="white [3201]" strokecolor="#6e7277 [1614]" strokeweight=".5pt">
                  <v:textbox>
                    <w:txbxContent>
                      <w:p w14:paraId="26DE84DC"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19BC14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F52234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D1FF88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2E8EA43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313FBDC2" w14:textId="77777777" w:rsidR="00CD4489" w:rsidRDefault="00CD4489" w:rsidP="00760CC3">
                        <w:pPr>
                          <w:spacing w:line="240" w:lineRule="auto"/>
                          <w:rPr>
                            <w:rFonts w:cs="Arial"/>
                            <w:bCs/>
                            <w:color w:val="auto"/>
                            <w:sz w:val="24"/>
                            <w:szCs w:val="20"/>
                          </w:rPr>
                        </w:pPr>
                      </w:p>
                      <w:p w14:paraId="755F902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E29BF0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52920C17"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47E6B023"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8000A20"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4915E8B"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47E4CA2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2F2BCA8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3E048144"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4DDFF5B4" w14:textId="77777777" w:rsidR="00CD4489" w:rsidRDefault="00CD4489" w:rsidP="00760CC3">
                        <w:pPr>
                          <w:spacing w:line="240" w:lineRule="auto"/>
                          <w:rPr>
                            <w:rFonts w:cs="Arial"/>
                            <w:bCs/>
                            <w:color w:val="auto"/>
                            <w:sz w:val="24"/>
                            <w:szCs w:val="20"/>
                          </w:rPr>
                        </w:pPr>
                      </w:p>
                      <w:p w14:paraId="23E1D8B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2A442559"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13598FA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6DE844EA"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02A8CA02" w14:textId="77777777" w:rsidR="00CD4489" w:rsidRDefault="00CD4489" w:rsidP="00760CC3">
                        <w:pPr>
                          <w:spacing w:line="240" w:lineRule="auto"/>
                          <w:rPr>
                            <w:rFonts w:cs="Arial"/>
                            <w:bCs/>
                            <w:color w:val="auto"/>
                            <w:sz w:val="24"/>
                            <w:szCs w:val="20"/>
                          </w:rPr>
                        </w:pPr>
                      </w:p>
                      <w:p w14:paraId="205A7217" w14:textId="77777777" w:rsidR="00CD4489" w:rsidRPr="008B0442" w:rsidRDefault="00CD4489" w:rsidP="00760CC3">
                        <w:pPr>
                          <w:spacing w:line="240" w:lineRule="auto"/>
                          <w:rPr>
                            <w:rFonts w:cs="Arial"/>
                            <w:bCs/>
                            <w:color w:val="auto"/>
                            <w:sz w:val="24"/>
                            <w:szCs w:val="20"/>
                          </w:rPr>
                        </w:pPr>
                      </w:p>
                      <w:p w14:paraId="48D79B26" w14:textId="77777777" w:rsidR="00CD4489" w:rsidRPr="00C807C2" w:rsidRDefault="00CD4489" w:rsidP="00760CC3">
                        <w:pPr>
                          <w:rPr>
                            <w:rFonts w:ascii="Arial" w:hAnsi="Arial" w:cs="Arial"/>
                            <w:i/>
                            <w:color w:val="161718" w:themeColor="text1"/>
                          </w:rPr>
                        </w:pPr>
                      </w:p>
                      <w:p w14:paraId="1267D387" w14:textId="77777777" w:rsidR="00CD4489" w:rsidRDefault="00CD4489"/>
                      <w:p w14:paraId="199CBB76"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D0622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515151AC"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7B70A7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0419BFBE"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6ADD9232" w14:textId="77777777" w:rsidR="00CD4489" w:rsidRDefault="00CD4489" w:rsidP="00760CC3">
                        <w:pPr>
                          <w:spacing w:line="240" w:lineRule="auto"/>
                          <w:rPr>
                            <w:rFonts w:cs="Arial"/>
                            <w:bCs/>
                            <w:color w:val="auto"/>
                            <w:sz w:val="24"/>
                            <w:szCs w:val="20"/>
                          </w:rPr>
                        </w:pPr>
                      </w:p>
                      <w:p w14:paraId="513E6E8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63229C9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41DE102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7F1E1342"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730A6ACC"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71B00AA5" w14:textId="079679D2"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más información del ingeniero después de haber listado previamente</w:t>
                        </w:r>
                      </w:p>
                      <w:p w14:paraId="09954392"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3E4DF39C"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w:t>
                        </w:r>
                        <w:r>
                          <w:rPr>
                            <w:rFonts w:cs="Arial"/>
                            <w:bCs/>
                            <w:color w:val="auto"/>
                            <w:sz w:val="24"/>
                            <w:szCs w:val="20"/>
                          </w:rPr>
                          <w:t>a</w:t>
                        </w:r>
                        <w:r w:rsidRPr="008B0442">
                          <w:rPr>
                            <w:rFonts w:cs="Arial"/>
                            <w:bCs/>
                            <w:color w:val="auto"/>
                            <w:sz w:val="24"/>
                            <w:szCs w:val="20"/>
                          </w:rPr>
                          <w:t xml:space="preserve"> </w:t>
                        </w:r>
                        <w:r>
                          <w:rPr>
                            <w:rFonts w:cs="Arial"/>
                            <w:bCs/>
                            <w:color w:val="auto"/>
                            <w:sz w:val="24"/>
                            <w:szCs w:val="20"/>
                          </w:rPr>
                          <w:t>más detalles sobre el perfil del ingeniero.</w:t>
                        </w:r>
                      </w:p>
                      <w:p w14:paraId="4F876AA8"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detallada del ingeniero.</w:t>
                        </w:r>
                      </w:p>
                      <w:p w14:paraId="191397B5" w14:textId="77777777" w:rsidR="00CD4489" w:rsidRDefault="00CD4489" w:rsidP="00760CC3">
                        <w:pPr>
                          <w:spacing w:line="240" w:lineRule="auto"/>
                          <w:rPr>
                            <w:rFonts w:cs="Arial"/>
                            <w:bCs/>
                            <w:color w:val="auto"/>
                            <w:sz w:val="24"/>
                            <w:szCs w:val="20"/>
                          </w:rPr>
                        </w:pPr>
                      </w:p>
                      <w:p w14:paraId="1FAFCB14"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Pr>
                            <w:rFonts w:cs="Arial"/>
                            <w:bCs/>
                            <w:color w:val="auto"/>
                            <w:sz w:val="24"/>
                            <w:szCs w:val="20"/>
                          </w:rPr>
                          <w:t>Conocer la cantidad de incidencias que ha tenido dicho ingeniero.</w:t>
                        </w:r>
                      </w:p>
                      <w:p w14:paraId="360E8D5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Pr>
                            <w:rFonts w:cs="Arial"/>
                            <w:bCs/>
                            <w:color w:val="auto"/>
                            <w:sz w:val="24"/>
                            <w:szCs w:val="20"/>
                          </w:rPr>
                          <w:t>el administrador desee analizar los datos del ingeniero.</w:t>
                        </w:r>
                      </w:p>
                      <w:p w14:paraId="6750281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 xml:space="preserve">seleccione </w:t>
                        </w:r>
                        <w:r>
                          <w:rPr>
                            <w:rFonts w:cs="Arial"/>
                            <w:bCs/>
                            <w:color w:val="auto"/>
                            <w:sz w:val="24"/>
                            <w:szCs w:val="20"/>
                          </w:rPr>
                          <w:t>más detalles</w:t>
                        </w:r>
                      </w:p>
                      <w:p w14:paraId="091F58D2" w14:textId="77777777" w:rsidR="00CD4489"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w:t>
                        </w:r>
                        <w:proofErr w:type="gramStart"/>
                        <w:r>
                          <w:rPr>
                            <w:rFonts w:cs="Arial"/>
                            <w:bCs/>
                            <w:color w:val="auto"/>
                            <w:sz w:val="24"/>
                            <w:szCs w:val="20"/>
                          </w:rPr>
                          <w:t>mostrara</w:t>
                        </w:r>
                        <w:proofErr w:type="gramEnd"/>
                        <w:r>
                          <w:rPr>
                            <w:rFonts w:cs="Arial"/>
                            <w:bCs/>
                            <w:color w:val="auto"/>
                            <w:sz w:val="24"/>
                            <w:szCs w:val="20"/>
                          </w:rPr>
                          <w:t xml:space="preserve"> una ventana con mayor información en la cual se encuentra la cantidad de incidencias cometidas.</w:t>
                        </w:r>
                      </w:p>
                      <w:p w14:paraId="129F2EEF" w14:textId="77777777" w:rsidR="00CD4489" w:rsidRDefault="00CD4489" w:rsidP="00760CC3">
                        <w:pPr>
                          <w:spacing w:line="240" w:lineRule="auto"/>
                          <w:rPr>
                            <w:rFonts w:cs="Arial"/>
                            <w:bCs/>
                            <w:color w:val="auto"/>
                            <w:sz w:val="24"/>
                            <w:szCs w:val="20"/>
                          </w:rPr>
                        </w:pPr>
                      </w:p>
                      <w:p w14:paraId="7FD8349A" w14:textId="77777777" w:rsidR="00CD4489" w:rsidRPr="008B0442" w:rsidRDefault="00CD4489" w:rsidP="00760CC3">
                        <w:pPr>
                          <w:spacing w:line="240" w:lineRule="auto"/>
                          <w:rPr>
                            <w:rFonts w:cs="Arial"/>
                            <w:bCs/>
                            <w:color w:val="auto"/>
                            <w:sz w:val="24"/>
                            <w:szCs w:val="20"/>
                          </w:rPr>
                        </w:pPr>
                      </w:p>
                      <w:p w14:paraId="2466F77A" w14:textId="77777777" w:rsidR="00CD4489" w:rsidRPr="00C807C2" w:rsidRDefault="00CD4489" w:rsidP="00760CC3">
                        <w:pPr>
                          <w:rPr>
                            <w:rFonts w:ascii="Arial" w:hAnsi="Arial" w:cs="Arial"/>
                            <w:i/>
                            <w:color w:val="161718" w:themeColor="text1"/>
                          </w:rPr>
                        </w:pPr>
                      </w:p>
                    </w:txbxContent>
                  </v:textbox>
                </v:shape>
                <w10:wrap type="square" anchorx="margin"/>
              </v:group>
            </w:pict>
          </mc:Fallback>
        </mc:AlternateContent>
      </w:r>
      <w:bookmarkEnd w:id="4779"/>
      <w:bookmarkEnd w:id="4780"/>
    </w:p>
    <w:p w14:paraId="3B7A254D" w14:textId="339423D9" w:rsidR="00454FC4" w:rsidRDefault="00454FC4" w:rsidP="00244561">
      <w:pPr>
        <w:pStyle w:val="Ttulo2"/>
        <w:rPr>
          <w:rFonts w:ascii="Zizou Slab Light" w:hAnsi="Zizou Slab Light"/>
          <w:color w:val="auto"/>
          <w:sz w:val="24"/>
          <w:szCs w:val="24"/>
        </w:rPr>
      </w:pPr>
    </w:p>
    <w:p w14:paraId="4A9B9FF2" w14:textId="1A206E94" w:rsidR="00760CC3" w:rsidRDefault="00BB244A" w:rsidP="00A01EAB">
      <w:pPr>
        <w:rPr>
          <w:color w:val="auto"/>
          <w:sz w:val="24"/>
          <w:szCs w:val="24"/>
        </w:rPr>
      </w:pPr>
      <w:bookmarkStart w:id="4781" w:name="_Toc25223009"/>
      <w:r>
        <w:rPr>
          <w:rFonts w:ascii="Arial" w:hAnsi="Arial" w:cs="Arial"/>
          <w:noProof/>
          <w:color w:val="161718" w:themeColor="text1"/>
          <w:lang w:eastAsia="es-PE"/>
        </w:rPr>
        <w:lastRenderedPageBreak/>
        <mc:AlternateContent>
          <mc:Choice Requires="wpg">
            <w:drawing>
              <wp:anchor distT="0" distB="0" distL="114300" distR="114300" simplePos="0" relativeHeight="251782144" behindDoc="0" locked="0" layoutInCell="1" allowOverlap="1" wp14:anchorId="4AD99A2C" wp14:editId="37C6E038">
                <wp:simplePos x="0" y="0"/>
                <wp:positionH relativeFrom="margin">
                  <wp:align>left</wp:align>
                </wp:positionH>
                <wp:positionV relativeFrom="paragraph">
                  <wp:posOffset>262</wp:posOffset>
                </wp:positionV>
                <wp:extent cx="6229350" cy="8582025"/>
                <wp:effectExtent l="0" t="0" r="19050" b="28575"/>
                <wp:wrapSquare wrapText="bothSides"/>
                <wp:docPr id="187" name="Grupo 187"/>
                <wp:cNvGraphicFramePr/>
                <a:graphic xmlns:a="http://schemas.openxmlformats.org/drawingml/2006/main">
                  <a:graphicData uri="http://schemas.microsoft.com/office/word/2010/wordprocessingGroup">
                    <wpg:wgp>
                      <wpg:cNvGrpSpPr/>
                      <wpg:grpSpPr>
                        <a:xfrm>
                          <a:off x="0" y="0"/>
                          <a:ext cx="6229350" cy="8582025"/>
                          <a:chOff x="0" y="0"/>
                          <a:chExt cx="6122353" cy="8631904"/>
                        </a:xfrm>
                      </wpg:grpSpPr>
                      <wpg:grpSp>
                        <wpg:cNvPr id="188" name="Group 13"/>
                        <wpg:cNvGrpSpPr/>
                        <wpg:grpSpPr>
                          <a:xfrm>
                            <a:off x="0" y="0"/>
                            <a:ext cx="6118649" cy="1776412"/>
                            <a:chOff x="0" y="0"/>
                            <a:chExt cx="6118649" cy="1067959"/>
                          </a:xfrm>
                        </wpg:grpSpPr>
                        <wps:wsp>
                          <wps:cNvPr id="189" name="Text Box 8"/>
                          <wps:cNvSpPr txBox="1"/>
                          <wps:spPr>
                            <a:xfrm>
                              <a:off x="521" y="461610"/>
                              <a:ext cx="6118128" cy="606349"/>
                            </a:xfrm>
                            <a:prstGeom prst="rect">
                              <a:avLst/>
                            </a:prstGeom>
                            <a:solidFill>
                              <a:schemeClr val="lt1"/>
                            </a:solidFill>
                            <a:ln w="6350">
                              <a:solidFill>
                                <a:schemeClr val="bg2">
                                  <a:lumMod val="50000"/>
                                </a:schemeClr>
                              </a:solidFill>
                            </a:ln>
                          </wps:spPr>
                          <wps:txbx>
                            <w:txbxContent>
                              <w:p w14:paraId="68E2273F" w14:textId="77777777" w:rsidR="00CD4489" w:rsidRDefault="00CD4489"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47087B0C" w14:textId="77777777" w:rsidR="00CD4489" w:rsidRPr="002B188C" w:rsidRDefault="00CD4489" w:rsidP="00760CC3">
                                <w:pPr>
                                  <w:rPr>
                                    <w:rFonts w:ascii="Arial" w:hAnsi="Arial" w:cs="Arial"/>
                                  </w:rPr>
                                </w:pPr>
                              </w:p>
                              <w:p w14:paraId="2B654910" w14:textId="77777777" w:rsidR="00CD4489" w:rsidRDefault="00CD4489" w:rsidP="00760CC3">
                                <w:pPr>
                                  <w:rPr>
                                    <w:rFonts w:ascii="Arial" w:hAnsi="Arial" w:cs="Arial"/>
                                  </w:rPr>
                                </w:pPr>
                              </w:p>
                              <w:p w14:paraId="67B0AC26" w14:textId="77777777" w:rsidR="00CD4489" w:rsidRDefault="00CD4489"/>
                              <w:p w14:paraId="7FC916A0" w14:textId="77777777" w:rsidR="00CD4489" w:rsidRDefault="00CD4489"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075FCBF" w14:textId="77777777" w:rsidR="00CD4489" w:rsidRPr="002B188C" w:rsidRDefault="00CD4489" w:rsidP="00760CC3">
                                <w:pPr>
                                  <w:rPr>
                                    <w:rFonts w:ascii="Arial" w:hAnsi="Arial" w:cs="Arial"/>
                                  </w:rPr>
                                </w:pPr>
                              </w:p>
                              <w:p w14:paraId="296E18B5" w14:textId="77777777" w:rsidR="00CD4489" w:rsidRDefault="00CD4489" w:rsidP="00760CC3">
                                <w:pPr>
                                  <w:rPr>
                                    <w:rFonts w:ascii="Arial" w:hAnsi="Arial" w:cs="Arial"/>
                                  </w:rPr>
                                </w:pPr>
                              </w:p>
                              <w:p w14:paraId="7FB6B21D" w14:textId="77777777" w:rsidR="00CD4489" w:rsidRDefault="00CD4489"/>
                              <w:p w14:paraId="07ADF822" w14:textId="77777777" w:rsidR="00CD4489" w:rsidRDefault="00CD4489"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3814F07E" w14:textId="77777777" w:rsidR="00CD4489" w:rsidRPr="002B188C" w:rsidRDefault="00CD4489" w:rsidP="00760CC3">
                                <w:pPr>
                                  <w:rPr>
                                    <w:rFonts w:ascii="Arial" w:hAnsi="Arial" w:cs="Arial"/>
                                  </w:rPr>
                                </w:pPr>
                              </w:p>
                              <w:p w14:paraId="165AD7D6" w14:textId="77777777" w:rsidR="00CD4489" w:rsidRDefault="00CD4489" w:rsidP="00760CC3">
                                <w:pPr>
                                  <w:rPr>
                                    <w:rFonts w:ascii="Arial" w:hAnsi="Arial" w:cs="Arial"/>
                                  </w:rPr>
                                </w:pPr>
                              </w:p>
                              <w:p w14:paraId="3616D9DA" w14:textId="77777777" w:rsidR="00CD4489" w:rsidRDefault="00CD4489"/>
                              <w:p w14:paraId="3FEFC07E" w14:textId="77777777" w:rsidR="00CD4489" w:rsidRDefault="00CD4489"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BB86A87" w14:textId="77777777" w:rsidR="00CD4489" w:rsidRPr="002B188C" w:rsidRDefault="00CD4489" w:rsidP="00760CC3">
                                <w:pPr>
                                  <w:rPr>
                                    <w:rFonts w:ascii="Arial" w:hAnsi="Arial" w:cs="Arial"/>
                                  </w:rPr>
                                </w:pPr>
                              </w:p>
                              <w:p w14:paraId="1CDBA532" w14:textId="77777777" w:rsidR="00CD4489" w:rsidRDefault="00CD4489"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2B1CEE60"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0FF19DD0"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433FEC3C" w14:textId="77777777" w:rsidR="00CD4489" w:rsidRPr="00F83186" w:rsidRDefault="00CD4489" w:rsidP="00760CC3">
                                <w:pPr>
                                  <w:rPr>
                                    <w:rFonts w:ascii="Arial" w:hAnsi="Arial" w:cs="Arial"/>
                                  </w:rPr>
                                </w:pPr>
                              </w:p>
                              <w:p w14:paraId="06569211" w14:textId="77777777" w:rsidR="00CD4489" w:rsidRPr="00F83186" w:rsidRDefault="00CD4489" w:rsidP="00760CC3">
                                <w:pPr>
                                  <w:rPr>
                                    <w:rFonts w:ascii="Arial" w:hAnsi="Arial" w:cs="Arial"/>
                                  </w:rPr>
                                </w:pPr>
                              </w:p>
                              <w:p w14:paraId="422E489A" w14:textId="77777777" w:rsidR="00CD4489" w:rsidRPr="00F83186" w:rsidRDefault="00CD4489" w:rsidP="00760CC3">
                                <w:pPr>
                                  <w:rPr>
                                    <w:rFonts w:ascii="Arial" w:hAnsi="Arial" w:cs="Arial"/>
                                    <w:i/>
                                    <w:color w:val="161718" w:themeColor="text1"/>
                                  </w:rPr>
                                </w:pPr>
                              </w:p>
                              <w:p w14:paraId="04A41F28" w14:textId="77777777" w:rsidR="00CD4489" w:rsidRDefault="00CD4489"/>
                              <w:p w14:paraId="274BE187"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517C106"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1B54D9E0" w14:textId="77777777" w:rsidR="00CD4489" w:rsidRPr="00F83186" w:rsidRDefault="00CD4489" w:rsidP="00760CC3">
                                <w:pPr>
                                  <w:rPr>
                                    <w:rFonts w:ascii="Arial" w:hAnsi="Arial" w:cs="Arial"/>
                                  </w:rPr>
                                </w:pPr>
                              </w:p>
                              <w:p w14:paraId="21371FEC" w14:textId="77777777" w:rsidR="00CD4489" w:rsidRPr="00F83186" w:rsidRDefault="00CD4489" w:rsidP="00760CC3">
                                <w:pPr>
                                  <w:rPr>
                                    <w:rFonts w:ascii="Arial" w:hAnsi="Arial" w:cs="Arial"/>
                                  </w:rPr>
                                </w:pPr>
                              </w:p>
                              <w:p w14:paraId="5AD06764" w14:textId="77777777" w:rsidR="00CD4489" w:rsidRPr="00F83186" w:rsidRDefault="00CD4489" w:rsidP="00760CC3">
                                <w:pPr>
                                  <w:rPr>
                                    <w:rFonts w:ascii="Arial" w:hAnsi="Arial" w:cs="Arial"/>
                                    <w:i/>
                                    <w:color w:val="161718" w:themeColor="text1"/>
                                  </w:rPr>
                                </w:pPr>
                              </w:p>
                              <w:p w14:paraId="081B4C2F" w14:textId="77777777" w:rsidR="00CD4489" w:rsidRDefault="00CD4489"/>
                              <w:p w14:paraId="4CEF9AD6"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F13D14C"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56510402" w14:textId="77777777" w:rsidR="00CD4489" w:rsidRPr="00F83186" w:rsidRDefault="00CD4489" w:rsidP="00760CC3">
                                <w:pPr>
                                  <w:rPr>
                                    <w:rFonts w:ascii="Arial" w:hAnsi="Arial" w:cs="Arial"/>
                                  </w:rPr>
                                </w:pPr>
                              </w:p>
                              <w:p w14:paraId="7D13B1CA" w14:textId="77777777" w:rsidR="00CD4489" w:rsidRPr="00F83186" w:rsidRDefault="00CD4489" w:rsidP="00760CC3">
                                <w:pPr>
                                  <w:rPr>
                                    <w:rFonts w:ascii="Arial" w:hAnsi="Arial" w:cs="Arial"/>
                                  </w:rPr>
                                </w:pPr>
                              </w:p>
                              <w:p w14:paraId="77989641" w14:textId="77777777" w:rsidR="00CD4489" w:rsidRPr="00F83186" w:rsidRDefault="00CD4489" w:rsidP="00760CC3">
                                <w:pPr>
                                  <w:rPr>
                                    <w:rFonts w:ascii="Arial" w:hAnsi="Arial" w:cs="Arial"/>
                                    <w:i/>
                                    <w:color w:val="161718" w:themeColor="text1"/>
                                  </w:rPr>
                                </w:pPr>
                              </w:p>
                              <w:p w14:paraId="33C92FD4" w14:textId="77777777" w:rsidR="00CD4489" w:rsidRDefault="00CD4489"/>
                              <w:p w14:paraId="5FCF9F2D"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B1A6886"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7F28BB16" w14:textId="77777777" w:rsidR="00CD4489" w:rsidRPr="00F83186" w:rsidRDefault="00CD4489" w:rsidP="00760CC3">
                                <w:pPr>
                                  <w:rPr>
                                    <w:rFonts w:ascii="Arial" w:hAnsi="Arial" w:cs="Arial"/>
                                  </w:rPr>
                                </w:pPr>
                              </w:p>
                              <w:p w14:paraId="589E3619" w14:textId="77777777" w:rsidR="00CD4489" w:rsidRPr="00F83186" w:rsidRDefault="00CD4489" w:rsidP="00760CC3">
                                <w:pPr>
                                  <w:rPr>
                                    <w:rFonts w:ascii="Arial" w:hAnsi="Arial" w:cs="Arial"/>
                                  </w:rPr>
                                </w:pPr>
                              </w:p>
                              <w:p w14:paraId="488E47B4" w14:textId="77777777" w:rsidR="00CD4489" w:rsidRPr="00F83186"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7BF6533D" w14:textId="77777777" w:rsidR="00CD4489" w:rsidRPr="00835CF7" w:rsidRDefault="00CD4489"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33E44B71" w14:textId="77777777" w:rsidR="00CD4489" w:rsidRPr="0078782C" w:rsidRDefault="00CD4489" w:rsidP="00760CC3">
                                <w:pPr>
                                  <w:rPr>
                                    <w:rFonts w:ascii="Arial" w:hAnsi="Arial" w:cs="Arial"/>
                                  </w:rPr>
                                </w:pPr>
                              </w:p>
                              <w:p w14:paraId="582EF768" w14:textId="77777777" w:rsidR="00CD4489" w:rsidRPr="0078782C" w:rsidRDefault="00CD4489" w:rsidP="00760CC3">
                                <w:pPr>
                                  <w:rPr>
                                    <w:rFonts w:ascii="Arial" w:hAnsi="Arial" w:cs="Arial"/>
                                  </w:rPr>
                                </w:pPr>
                              </w:p>
                              <w:p w14:paraId="1CD623F4" w14:textId="77777777" w:rsidR="00CD4489" w:rsidRPr="0078782C" w:rsidRDefault="00CD4489" w:rsidP="00760CC3">
                                <w:pPr>
                                  <w:rPr>
                                    <w:rFonts w:ascii="Arial" w:hAnsi="Arial" w:cs="Arial"/>
                                    <w:i/>
                                    <w:color w:val="161718" w:themeColor="text1"/>
                                  </w:rPr>
                                </w:pPr>
                              </w:p>
                              <w:p w14:paraId="5E2E12F1" w14:textId="77777777" w:rsidR="00CD4489" w:rsidRDefault="00CD4489"/>
                              <w:p w14:paraId="28999672" w14:textId="77777777" w:rsidR="00CD4489" w:rsidRPr="00835CF7" w:rsidRDefault="00CD4489"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272D66A9" w14:textId="77777777" w:rsidR="00CD4489" w:rsidRPr="0078782C" w:rsidRDefault="00CD4489" w:rsidP="00760CC3">
                                <w:pPr>
                                  <w:rPr>
                                    <w:rFonts w:ascii="Arial" w:hAnsi="Arial" w:cs="Arial"/>
                                  </w:rPr>
                                </w:pPr>
                              </w:p>
                              <w:p w14:paraId="13C833AB" w14:textId="77777777" w:rsidR="00CD4489" w:rsidRPr="0078782C" w:rsidRDefault="00CD4489" w:rsidP="00760CC3">
                                <w:pPr>
                                  <w:rPr>
                                    <w:rFonts w:ascii="Arial" w:hAnsi="Arial" w:cs="Arial"/>
                                  </w:rPr>
                                </w:pPr>
                              </w:p>
                              <w:p w14:paraId="0272EB89" w14:textId="77777777" w:rsidR="00CD4489" w:rsidRPr="0078782C" w:rsidRDefault="00CD4489" w:rsidP="00760CC3">
                                <w:pPr>
                                  <w:rPr>
                                    <w:rFonts w:ascii="Arial" w:hAnsi="Arial" w:cs="Arial"/>
                                    <w:i/>
                                    <w:color w:val="161718" w:themeColor="text1"/>
                                  </w:rPr>
                                </w:pPr>
                              </w:p>
                              <w:p w14:paraId="0DC29408" w14:textId="77777777" w:rsidR="00CD4489" w:rsidRDefault="00CD4489"/>
                              <w:p w14:paraId="6F0E4701" w14:textId="77777777" w:rsidR="00CD4489" w:rsidRPr="00835CF7" w:rsidRDefault="00CD4489"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1C6E62E" w14:textId="77777777" w:rsidR="00CD4489" w:rsidRPr="0078782C" w:rsidRDefault="00CD4489" w:rsidP="00760CC3">
                                <w:pPr>
                                  <w:rPr>
                                    <w:rFonts w:ascii="Arial" w:hAnsi="Arial" w:cs="Arial"/>
                                  </w:rPr>
                                </w:pPr>
                              </w:p>
                              <w:p w14:paraId="16792D15" w14:textId="77777777" w:rsidR="00CD4489" w:rsidRPr="0078782C" w:rsidRDefault="00CD4489" w:rsidP="00760CC3">
                                <w:pPr>
                                  <w:rPr>
                                    <w:rFonts w:ascii="Arial" w:hAnsi="Arial" w:cs="Arial"/>
                                  </w:rPr>
                                </w:pPr>
                              </w:p>
                              <w:p w14:paraId="41C34536" w14:textId="77777777" w:rsidR="00CD4489" w:rsidRPr="0078782C" w:rsidRDefault="00CD4489" w:rsidP="00760CC3">
                                <w:pPr>
                                  <w:rPr>
                                    <w:rFonts w:ascii="Arial" w:hAnsi="Arial" w:cs="Arial"/>
                                    <w:i/>
                                    <w:color w:val="161718" w:themeColor="text1"/>
                                  </w:rPr>
                                </w:pPr>
                              </w:p>
                              <w:p w14:paraId="7B430680" w14:textId="77777777" w:rsidR="00CD4489" w:rsidRDefault="00CD4489"/>
                              <w:p w14:paraId="5FBA8FAD" w14:textId="77777777" w:rsidR="00CD4489" w:rsidRPr="00835CF7" w:rsidRDefault="00CD4489"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326DBA2" w14:textId="77777777" w:rsidR="00CD4489" w:rsidRPr="0078782C" w:rsidRDefault="00CD4489" w:rsidP="00760CC3">
                                <w:pPr>
                                  <w:rPr>
                                    <w:rFonts w:ascii="Arial" w:hAnsi="Arial" w:cs="Arial"/>
                                  </w:rPr>
                                </w:pPr>
                              </w:p>
                              <w:p w14:paraId="54C48C06" w14:textId="77777777" w:rsidR="00CD4489" w:rsidRPr="0078782C" w:rsidRDefault="00CD4489" w:rsidP="00760CC3">
                                <w:pPr>
                                  <w:rPr>
                                    <w:rFonts w:ascii="Arial" w:hAnsi="Arial" w:cs="Arial"/>
                                  </w:rPr>
                                </w:pPr>
                              </w:p>
                              <w:p w14:paraId="133CA889"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597D6DF9"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BF0C3E5"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1E980B40" w14:textId="77777777" w:rsidR="00CD4489" w:rsidRPr="0078782C" w:rsidRDefault="00CD4489" w:rsidP="00760CC3">
                                <w:pPr>
                                  <w:rPr>
                                    <w:rFonts w:ascii="Arial" w:hAnsi="Arial" w:cs="Arial"/>
                                  </w:rPr>
                                </w:pPr>
                              </w:p>
                              <w:p w14:paraId="49F44EAC" w14:textId="77777777" w:rsidR="00CD4489" w:rsidRPr="0078782C" w:rsidRDefault="00CD4489" w:rsidP="00760CC3">
                                <w:pPr>
                                  <w:rPr>
                                    <w:rFonts w:ascii="Arial" w:hAnsi="Arial" w:cs="Arial"/>
                                    <w:i/>
                                    <w:color w:val="161718" w:themeColor="text1"/>
                                  </w:rPr>
                                </w:pPr>
                              </w:p>
                              <w:p w14:paraId="3C7AEDB5" w14:textId="77777777" w:rsidR="00CD4489" w:rsidRDefault="00CD4489"/>
                              <w:p w14:paraId="52FE0EB2"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7786A99D"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0425DBE8" w14:textId="77777777" w:rsidR="00CD4489" w:rsidRPr="0078782C" w:rsidRDefault="00CD4489" w:rsidP="00760CC3">
                                <w:pPr>
                                  <w:rPr>
                                    <w:rFonts w:ascii="Arial" w:hAnsi="Arial" w:cs="Arial"/>
                                  </w:rPr>
                                </w:pPr>
                              </w:p>
                              <w:p w14:paraId="3B720E1A" w14:textId="77777777" w:rsidR="00CD4489" w:rsidRPr="0078782C" w:rsidRDefault="00CD4489" w:rsidP="00760CC3">
                                <w:pPr>
                                  <w:rPr>
                                    <w:rFonts w:ascii="Arial" w:hAnsi="Arial" w:cs="Arial"/>
                                    <w:i/>
                                    <w:color w:val="161718" w:themeColor="text1"/>
                                  </w:rPr>
                                </w:pPr>
                              </w:p>
                              <w:p w14:paraId="2193C57A" w14:textId="77777777" w:rsidR="00CD4489" w:rsidRDefault="00CD4489"/>
                              <w:p w14:paraId="76B37F37"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F24490E"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0E138378" w14:textId="77777777" w:rsidR="00CD4489" w:rsidRPr="0078782C" w:rsidRDefault="00CD4489" w:rsidP="00760CC3">
                                <w:pPr>
                                  <w:rPr>
                                    <w:rFonts w:ascii="Arial" w:hAnsi="Arial" w:cs="Arial"/>
                                  </w:rPr>
                                </w:pPr>
                              </w:p>
                              <w:p w14:paraId="1DA73CDB" w14:textId="77777777" w:rsidR="00CD4489" w:rsidRPr="0078782C" w:rsidRDefault="00CD4489" w:rsidP="00760CC3">
                                <w:pPr>
                                  <w:rPr>
                                    <w:rFonts w:ascii="Arial" w:hAnsi="Arial" w:cs="Arial"/>
                                    <w:i/>
                                    <w:color w:val="161718" w:themeColor="text1"/>
                                  </w:rPr>
                                </w:pPr>
                              </w:p>
                              <w:p w14:paraId="33D6621E" w14:textId="77777777" w:rsidR="00CD4489" w:rsidRDefault="00CD4489"/>
                              <w:p w14:paraId="2044D18B"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278190" w14:textId="29C825DA"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05A23068" w14:textId="77777777" w:rsidR="00CD4489" w:rsidRPr="0078782C" w:rsidRDefault="00CD4489" w:rsidP="00760CC3">
                                <w:pPr>
                                  <w:rPr>
                                    <w:rFonts w:ascii="Arial" w:hAnsi="Arial" w:cs="Arial"/>
                                  </w:rPr>
                                </w:pPr>
                              </w:p>
                              <w:p w14:paraId="3A27B703"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3" name="Text Box 19"/>
                        <wps:cNvSpPr txBox="1"/>
                        <wps:spPr>
                          <a:xfrm>
                            <a:off x="4763" y="1776278"/>
                            <a:ext cx="6117590" cy="6855626"/>
                          </a:xfrm>
                          <a:prstGeom prst="rect">
                            <a:avLst/>
                          </a:prstGeom>
                          <a:solidFill>
                            <a:schemeClr val="lt1"/>
                          </a:solidFill>
                          <a:ln w="6350">
                            <a:solidFill>
                              <a:schemeClr val="bg2">
                                <a:lumMod val="50000"/>
                              </a:schemeClr>
                            </a:solidFill>
                          </a:ln>
                        </wps:spPr>
                        <wps:txbx>
                          <w:txbxContent>
                            <w:p w14:paraId="69DB0E85"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3C8F1DD"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1EF3743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7CBD4B8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50737B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0F1077B" w14:textId="77777777" w:rsidR="00CD4489" w:rsidRPr="008B0442" w:rsidRDefault="00CD4489" w:rsidP="00760CC3">
                              <w:pPr>
                                <w:spacing w:line="240" w:lineRule="auto"/>
                                <w:rPr>
                                  <w:rFonts w:cs="Arial"/>
                                  <w:bCs/>
                                  <w:color w:val="auto"/>
                                  <w:sz w:val="24"/>
                                  <w:szCs w:val="20"/>
                                </w:rPr>
                              </w:pPr>
                            </w:p>
                            <w:p w14:paraId="39B89C4D"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A510CAA"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25FC122"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7E80F410"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34200B4A" w14:textId="77777777" w:rsidR="00CD4489" w:rsidRPr="008B0442" w:rsidRDefault="00CD4489" w:rsidP="00760CC3">
                              <w:pPr>
                                <w:spacing w:line="240" w:lineRule="auto"/>
                                <w:rPr>
                                  <w:rFonts w:cs="Arial"/>
                                  <w:b/>
                                  <w:color w:val="auto"/>
                                  <w:sz w:val="24"/>
                                  <w:szCs w:val="24"/>
                                </w:rPr>
                              </w:pPr>
                            </w:p>
                            <w:p w14:paraId="4C5DEAED"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4A0A6628"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BFDE121"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5B2653D"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7E29C1E" w14:textId="77777777" w:rsidR="00CD4489" w:rsidRPr="008B0442" w:rsidRDefault="00CD4489" w:rsidP="00760CC3">
                              <w:pPr>
                                <w:spacing w:line="240" w:lineRule="auto"/>
                                <w:rPr>
                                  <w:rFonts w:cs="Arial"/>
                                  <w:bCs/>
                                  <w:color w:val="auto"/>
                                  <w:sz w:val="24"/>
                                  <w:szCs w:val="24"/>
                                </w:rPr>
                              </w:pPr>
                            </w:p>
                            <w:p w14:paraId="5B8C0543"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25B2B76E"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5433B381"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7A2CB6"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10121B96" w14:textId="77777777" w:rsidR="00CD4489" w:rsidRPr="00C807C2" w:rsidRDefault="00CD4489" w:rsidP="00760CC3">
                              <w:pPr>
                                <w:rPr>
                                  <w:rFonts w:ascii="Arial" w:hAnsi="Arial" w:cs="Arial"/>
                                  <w:i/>
                                  <w:color w:val="161718" w:themeColor="text1"/>
                                </w:rPr>
                              </w:pPr>
                            </w:p>
                            <w:p w14:paraId="21B8F853" w14:textId="77777777" w:rsidR="00CD4489" w:rsidRDefault="00CD4489"/>
                            <w:p w14:paraId="501B4FC8"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2D09E5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58587FD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562E744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4F30126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23EB2E4" w14:textId="77777777" w:rsidR="00CD4489" w:rsidRPr="008B0442" w:rsidRDefault="00CD4489" w:rsidP="00760CC3">
                              <w:pPr>
                                <w:spacing w:line="240" w:lineRule="auto"/>
                                <w:rPr>
                                  <w:rFonts w:cs="Arial"/>
                                  <w:bCs/>
                                  <w:color w:val="auto"/>
                                  <w:sz w:val="24"/>
                                  <w:szCs w:val="20"/>
                                </w:rPr>
                              </w:pPr>
                            </w:p>
                            <w:p w14:paraId="3A619485"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4C8B74EE"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D11AB4D"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9E55E79"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7F6615F4" w14:textId="77777777" w:rsidR="00CD4489" w:rsidRPr="008B0442" w:rsidRDefault="00CD4489" w:rsidP="00760CC3">
                              <w:pPr>
                                <w:spacing w:line="240" w:lineRule="auto"/>
                                <w:rPr>
                                  <w:rFonts w:cs="Arial"/>
                                  <w:b/>
                                  <w:color w:val="auto"/>
                                  <w:sz w:val="24"/>
                                  <w:szCs w:val="24"/>
                                </w:rPr>
                              </w:pPr>
                            </w:p>
                            <w:p w14:paraId="0A653538"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67B75752"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7F9DC48B"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28A0DF1"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6545C3B8" w14:textId="77777777" w:rsidR="00CD4489" w:rsidRPr="008B0442" w:rsidRDefault="00CD4489" w:rsidP="00760CC3">
                              <w:pPr>
                                <w:spacing w:line="240" w:lineRule="auto"/>
                                <w:rPr>
                                  <w:rFonts w:cs="Arial"/>
                                  <w:bCs/>
                                  <w:color w:val="auto"/>
                                  <w:sz w:val="24"/>
                                  <w:szCs w:val="24"/>
                                </w:rPr>
                              </w:pPr>
                            </w:p>
                            <w:p w14:paraId="40725CA2"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E58972D"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27ACA1DE"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4CA99B1"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76DF30" w14:textId="77777777" w:rsidR="00CD4489" w:rsidRPr="00C807C2" w:rsidRDefault="00CD4489" w:rsidP="00760CC3">
                              <w:pPr>
                                <w:rPr>
                                  <w:rFonts w:ascii="Arial" w:hAnsi="Arial" w:cs="Arial"/>
                                  <w:i/>
                                  <w:color w:val="161718" w:themeColor="text1"/>
                                </w:rPr>
                              </w:pPr>
                            </w:p>
                            <w:p w14:paraId="6A5CFDA4" w14:textId="77777777" w:rsidR="00CD4489" w:rsidRDefault="00CD4489"/>
                            <w:p w14:paraId="01257826" w14:textId="6A8DD028"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57EF06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1D91B1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40F078B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6453C75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7D124929" w14:textId="77777777" w:rsidR="00CD4489" w:rsidRPr="008B0442" w:rsidRDefault="00CD4489" w:rsidP="00760CC3">
                              <w:pPr>
                                <w:spacing w:line="240" w:lineRule="auto"/>
                                <w:rPr>
                                  <w:rFonts w:cs="Arial"/>
                                  <w:bCs/>
                                  <w:color w:val="auto"/>
                                  <w:sz w:val="24"/>
                                  <w:szCs w:val="20"/>
                                </w:rPr>
                              </w:pPr>
                            </w:p>
                            <w:p w14:paraId="418DA8D3"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2927519"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77A3471A"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DEB9692"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61FC4F0E" w14:textId="77777777" w:rsidR="00CD4489" w:rsidRPr="008B0442" w:rsidRDefault="00CD4489" w:rsidP="00760CC3">
                              <w:pPr>
                                <w:spacing w:line="240" w:lineRule="auto"/>
                                <w:rPr>
                                  <w:rFonts w:cs="Arial"/>
                                  <w:b/>
                                  <w:color w:val="auto"/>
                                  <w:sz w:val="24"/>
                                  <w:szCs w:val="24"/>
                                </w:rPr>
                              </w:pPr>
                            </w:p>
                            <w:p w14:paraId="2771BB22"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5124C22B"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A39DC04"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8BA4A9C"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DCD359D" w14:textId="77777777" w:rsidR="00CD4489" w:rsidRPr="008B0442" w:rsidRDefault="00CD4489" w:rsidP="00760CC3">
                              <w:pPr>
                                <w:spacing w:line="240" w:lineRule="auto"/>
                                <w:rPr>
                                  <w:rFonts w:cs="Arial"/>
                                  <w:bCs/>
                                  <w:color w:val="auto"/>
                                  <w:sz w:val="24"/>
                                  <w:szCs w:val="24"/>
                                </w:rPr>
                              </w:pPr>
                            </w:p>
                            <w:p w14:paraId="548E93F0"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CCE3819"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0E4B1617"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19B1F55"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670DFBCF" w14:textId="77777777" w:rsidR="00CD4489" w:rsidRPr="00C807C2" w:rsidRDefault="00CD4489" w:rsidP="00760CC3">
                              <w:pPr>
                                <w:rPr>
                                  <w:rFonts w:ascii="Arial" w:hAnsi="Arial" w:cs="Arial"/>
                                  <w:i/>
                                  <w:color w:val="161718" w:themeColor="text1"/>
                                </w:rPr>
                              </w:pPr>
                            </w:p>
                            <w:p w14:paraId="1E821ED3" w14:textId="77777777" w:rsidR="00CD4489" w:rsidRDefault="00CD4489"/>
                            <w:p w14:paraId="68C852F9" w14:textId="6A8DD028"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82403CE"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8B2DE8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110F17EB"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B153B1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48877A20" w14:textId="77777777" w:rsidR="00CD4489" w:rsidRPr="008B0442" w:rsidRDefault="00CD4489" w:rsidP="00760CC3">
                              <w:pPr>
                                <w:spacing w:line="240" w:lineRule="auto"/>
                                <w:rPr>
                                  <w:rFonts w:cs="Arial"/>
                                  <w:bCs/>
                                  <w:color w:val="auto"/>
                                  <w:sz w:val="24"/>
                                  <w:szCs w:val="20"/>
                                </w:rPr>
                              </w:pPr>
                            </w:p>
                            <w:p w14:paraId="10650900"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0F1703A5"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00F37EBA"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18515860"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03B81433" w14:textId="77777777" w:rsidR="00CD4489" w:rsidRPr="008B0442" w:rsidRDefault="00CD4489" w:rsidP="00760CC3">
                              <w:pPr>
                                <w:spacing w:line="240" w:lineRule="auto"/>
                                <w:rPr>
                                  <w:rFonts w:cs="Arial"/>
                                  <w:b/>
                                  <w:color w:val="auto"/>
                                  <w:sz w:val="24"/>
                                  <w:szCs w:val="24"/>
                                </w:rPr>
                              </w:pPr>
                            </w:p>
                            <w:p w14:paraId="47EBA5C8"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3643C329"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60A2C16D"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E36204"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5434111D" w14:textId="77777777" w:rsidR="00CD4489" w:rsidRPr="008B0442" w:rsidRDefault="00CD4489" w:rsidP="00760CC3">
                              <w:pPr>
                                <w:spacing w:line="240" w:lineRule="auto"/>
                                <w:rPr>
                                  <w:rFonts w:cs="Arial"/>
                                  <w:bCs/>
                                  <w:color w:val="auto"/>
                                  <w:sz w:val="24"/>
                                  <w:szCs w:val="24"/>
                                </w:rPr>
                              </w:pPr>
                            </w:p>
                            <w:p w14:paraId="6C816152"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3A7F742F"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46991068"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9173DBE"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A8ABAC" w14:textId="77777777" w:rsidR="00CD4489" w:rsidRPr="00C807C2"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D99A2C" id="Grupo 187" o:spid="_x0000_s1072" style="position:absolute;margin-left:0;margin-top:0;width:490.5pt;height:675.75pt;z-index:251782144;mso-position-horizontal:left;mso-position-horizontal-relative:margin;mso-position-vertical-relative:text;mso-width-relative:margin;mso-height-relative:margin" coordsize="61223,8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">
                <v:group id="Group 13" o:spid="_x0000_s1073" style="position:absolute;width:61186;height:17764" coordsize="61186,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_x0000_s1074" type="#_x0000_t202" style="position:absolute;left:5;top:4616;width:61181;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" fillcolor="white [3201]" strokecolor="#6e7277 [1614]" strokeweight=".5pt">
                    <v:textbox>
                      <w:txbxContent>
                        <w:p w14:paraId="68E2273F" w14:textId="77777777" w:rsidR="00CD4489" w:rsidRDefault="00CD4489"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47087B0C" w14:textId="77777777" w:rsidR="00CD4489" w:rsidRPr="002B188C" w:rsidRDefault="00CD4489" w:rsidP="00760CC3">
                          <w:pPr>
                            <w:rPr>
                              <w:rFonts w:ascii="Arial" w:hAnsi="Arial" w:cs="Arial"/>
                            </w:rPr>
                          </w:pPr>
                        </w:p>
                        <w:p w14:paraId="2B654910" w14:textId="77777777" w:rsidR="00CD4489" w:rsidRDefault="00CD4489" w:rsidP="00760CC3">
                          <w:pPr>
                            <w:rPr>
                              <w:rFonts w:ascii="Arial" w:hAnsi="Arial" w:cs="Arial"/>
                            </w:rPr>
                          </w:pPr>
                        </w:p>
                        <w:p w14:paraId="67B0AC26" w14:textId="77777777" w:rsidR="00CD4489" w:rsidRDefault="00CD4489"/>
                        <w:p w14:paraId="7FC916A0" w14:textId="77777777" w:rsidR="00CD4489" w:rsidRDefault="00CD4489"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075FCBF" w14:textId="77777777" w:rsidR="00CD4489" w:rsidRPr="002B188C" w:rsidRDefault="00CD4489" w:rsidP="00760CC3">
                          <w:pPr>
                            <w:rPr>
                              <w:rFonts w:ascii="Arial" w:hAnsi="Arial" w:cs="Arial"/>
                            </w:rPr>
                          </w:pPr>
                        </w:p>
                        <w:p w14:paraId="296E18B5" w14:textId="77777777" w:rsidR="00CD4489" w:rsidRDefault="00CD4489" w:rsidP="00760CC3">
                          <w:pPr>
                            <w:rPr>
                              <w:rFonts w:ascii="Arial" w:hAnsi="Arial" w:cs="Arial"/>
                            </w:rPr>
                          </w:pPr>
                        </w:p>
                        <w:p w14:paraId="7FB6B21D" w14:textId="77777777" w:rsidR="00CD4489" w:rsidRDefault="00CD4489"/>
                        <w:p w14:paraId="07ADF822" w14:textId="77777777" w:rsidR="00CD4489" w:rsidRDefault="00CD4489"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3814F07E" w14:textId="77777777" w:rsidR="00CD4489" w:rsidRPr="002B188C" w:rsidRDefault="00CD4489" w:rsidP="00760CC3">
                          <w:pPr>
                            <w:rPr>
                              <w:rFonts w:ascii="Arial" w:hAnsi="Arial" w:cs="Arial"/>
                            </w:rPr>
                          </w:pPr>
                        </w:p>
                        <w:p w14:paraId="165AD7D6" w14:textId="77777777" w:rsidR="00CD4489" w:rsidRDefault="00CD4489" w:rsidP="00760CC3">
                          <w:pPr>
                            <w:rPr>
                              <w:rFonts w:ascii="Arial" w:hAnsi="Arial" w:cs="Arial"/>
                            </w:rPr>
                          </w:pPr>
                        </w:p>
                        <w:p w14:paraId="3616D9DA" w14:textId="77777777" w:rsidR="00CD4489" w:rsidRDefault="00CD4489"/>
                        <w:p w14:paraId="3FEFC07E" w14:textId="77777777" w:rsidR="00CD4489" w:rsidRDefault="00CD4489" w:rsidP="00760CC3">
                          <w:pPr>
                            <w:rPr>
                              <w:rFonts w:ascii="Arial" w:hAnsi="Arial" w:cs="Arial"/>
                            </w:rPr>
                          </w:pPr>
                          <w:r w:rsidRPr="00CB31C8">
                            <w:rPr>
                              <w:rFonts w:ascii="Calibri" w:eastAsia="Times New Roman" w:hAnsi="Calibri" w:cs="Calibri"/>
                              <w:color w:val="000000"/>
                              <w:lang w:val="es-ES" w:eastAsia="es-ES"/>
                            </w:rPr>
                            <w:t>Como administradora de la entidad que brinda el servicio, necesito agendar trabajos a mis ingenieros para poder tener visibilidad y mayor control sobre el trabajo de mis ingenieros.</w:t>
                          </w:r>
                        </w:p>
                        <w:p w14:paraId="6BB86A87" w14:textId="77777777" w:rsidR="00CD4489" w:rsidRPr="002B188C" w:rsidRDefault="00CD4489" w:rsidP="00760CC3">
                          <w:pPr>
                            <w:rPr>
                              <w:rFonts w:ascii="Arial" w:hAnsi="Arial" w:cs="Arial"/>
                            </w:rPr>
                          </w:pPr>
                        </w:p>
                        <w:p w14:paraId="1CDBA532" w14:textId="77777777" w:rsidR="00CD4489" w:rsidRDefault="00CD4489" w:rsidP="00760CC3">
                          <w:pPr>
                            <w:rPr>
                              <w:rFonts w:ascii="Arial" w:hAnsi="Arial" w:cs="Arial"/>
                            </w:rPr>
                          </w:pPr>
                        </w:p>
                      </w:txbxContent>
                    </v:textbox>
                  </v:shape>
                  <v:shape id="Text Box 9" o:spid="_x0000_s1075"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" fillcolor="white [3201]" strokecolor="#6e7277 [1614]" strokeweight=".5pt">
                    <v:textbox>
                      <w:txbxContent>
                        <w:p w14:paraId="2B1CEE60"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0FF19DD0"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433FEC3C" w14:textId="77777777" w:rsidR="00CD4489" w:rsidRPr="00F83186" w:rsidRDefault="00CD4489" w:rsidP="00760CC3">
                          <w:pPr>
                            <w:rPr>
                              <w:rFonts w:ascii="Arial" w:hAnsi="Arial" w:cs="Arial"/>
                            </w:rPr>
                          </w:pPr>
                        </w:p>
                        <w:p w14:paraId="06569211" w14:textId="77777777" w:rsidR="00CD4489" w:rsidRPr="00F83186" w:rsidRDefault="00CD4489" w:rsidP="00760CC3">
                          <w:pPr>
                            <w:rPr>
                              <w:rFonts w:ascii="Arial" w:hAnsi="Arial" w:cs="Arial"/>
                            </w:rPr>
                          </w:pPr>
                        </w:p>
                        <w:p w14:paraId="422E489A" w14:textId="77777777" w:rsidR="00CD4489" w:rsidRPr="00F83186" w:rsidRDefault="00CD4489" w:rsidP="00760CC3">
                          <w:pPr>
                            <w:rPr>
                              <w:rFonts w:ascii="Arial" w:hAnsi="Arial" w:cs="Arial"/>
                              <w:i/>
                              <w:color w:val="161718" w:themeColor="text1"/>
                            </w:rPr>
                          </w:pPr>
                        </w:p>
                        <w:p w14:paraId="04A41F28" w14:textId="77777777" w:rsidR="00CD4489" w:rsidRDefault="00CD4489"/>
                        <w:p w14:paraId="274BE187"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2517C106"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1B54D9E0" w14:textId="77777777" w:rsidR="00CD4489" w:rsidRPr="00F83186" w:rsidRDefault="00CD4489" w:rsidP="00760CC3">
                          <w:pPr>
                            <w:rPr>
                              <w:rFonts w:ascii="Arial" w:hAnsi="Arial" w:cs="Arial"/>
                            </w:rPr>
                          </w:pPr>
                        </w:p>
                        <w:p w14:paraId="21371FEC" w14:textId="77777777" w:rsidR="00CD4489" w:rsidRPr="00F83186" w:rsidRDefault="00CD4489" w:rsidP="00760CC3">
                          <w:pPr>
                            <w:rPr>
                              <w:rFonts w:ascii="Arial" w:hAnsi="Arial" w:cs="Arial"/>
                            </w:rPr>
                          </w:pPr>
                        </w:p>
                        <w:p w14:paraId="5AD06764" w14:textId="77777777" w:rsidR="00CD4489" w:rsidRPr="00F83186" w:rsidRDefault="00CD4489" w:rsidP="00760CC3">
                          <w:pPr>
                            <w:rPr>
                              <w:rFonts w:ascii="Arial" w:hAnsi="Arial" w:cs="Arial"/>
                              <w:i/>
                              <w:color w:val="161718" w:themeColor="text1"/>
                            </w:rPr>
                          </w:pPr>
                        </w:p>
                        <w:p w14:paraId="081B4C2F" w14:textId="77777777" w:rsidR="00CD4489" w:rsidRDefault="00CD4489"/>
                        <w:p w14:paraId="4CEF9AD6"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1F13D14C"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56510402" w14:textId="77777777" w:rsidR="00CD4489" w:rsidRPr="00F83186" w:rsidRDefault="00CD4489" w:rsidP="00760CC3">
                          <w:pPr>
                            <w:rPr>
                              <w:rFonts w:ascii="Arial" w:hAnsi="Arial" w:cs="Arial"/>
                            </w:rPr>
                          </w:pPr>
                        </w:p>
                        <w:p w14:paraId="7D13B1CA" w14:textId="77777777" w:rsidR="00CD4489" w:rsidRPr="00F83186" w:rsidRDefault="00CD4489" w:rsidP="00760CC3">
                          <w:pPr>
                            <w:rPr>
                              <w:rFonts w:ascii="Arial" w:hAnsi="Arial" w:cs="Arial"/>
                            </w:rPr>
                          </w:pPr>
                        </w:p>
                        <w:p w14:paraId="77989641" w14:textId="77777777" w:rsidR="00CD4489" w:rsidRPr="00F83186" w:rsidRDefault="00CD4489" w:rsidP="00760CC3">
                          <w:pPr>
                            <w:rPr>
                              <w:rFonts w:ascii="Arial" w:hAnsi="Arial" w:cs="Arial"/>
                              <w:i/>
                              <w:color w:val="161718" w:themeColor="text1"/>
                            </w:rPr>
                          </w:pPr>
                        </w:p>
                        <w:p w14:paraId="33C92FD4" w14:textId="77777777" w:rsidR="00CD4489" w:rsidRDefault="00CD4489"/>
                        <w:p w14:paraId="5FCF9F2D" w14:textId="77777777" w:rsidR="00CD4489" w:rsidRPr="00024BF1" w:rsidRDefault="00CD4489" w:rsidP="00760CC3">
                          <w:pPr>
                            <w:spacing w:before="120"/>
                            <w:rPr>
                              <w:rFonts w:ascii="Arial" w:hAnsi="Arial" w:cs="Arial"/>
                              <w:b/>
                              <w:color w:val="auto"/>
                              <w:sz w:val="24"/>
                              <w:szCs w:val="20"/>
                            </w:rPr>
                          </w:pPr>
                          <w:r w:rsidRPr="00024BF1">
                            <w:rPr>
                              <w:rFonts w:ascii="Arial" w:hAnsi="Arial" w:cs="Arial"/>
                              <w:b/>
                              <w:color w:val="auto"/>
                              <w:sz w:val="24"/>
                              <w:szCs w:val="20"/>
                            </w:rPr>
                            <w:t xml:space="preserve">Usuario: </w:t>
                          </w:r>
                          <w:r w:rsidRPr="00024BF1">
                            <w:rPr>
                              <w:rFonts w:ascii="Arial" w:hAnsi="Arial" w:cs="Arial"/>
                              <w:bCs/>
                              <w:color w:val="auto"/>
                              <w:sz w:val="24"/>
                              <w:szCs w:val="20"/>
                            </w:rPr>
                            <w:t>Administradora</w:t>
                          </w:r>
                        </w:p>
                        <w:p w14:paraId="3B1A6886" w14:textId="77777777" w:rsidR="00CD4489" w:rsidRPr="00024BF1" w:rsidRDefault="00CD4489" w:rsidP="00760CC3">
                          <w:pPr>
                            <w:spacing w:before="120"/>
                            <w:rPr>
                              <w:rFonts w:ascii="Arial" w:hAnsi="Arial" w:cs="Arial"/>
                              <w:bCs/>
                              <w:color w:val="auto"/>
                              <w:sz w:val="24"/>
                              <w:szCs w:val="20"/>
                            </w:rPr>
                          </w:pPr>
                          <w:r w:rsidRPr="00024BF1">
                            <w:rPr>
                              <w:rFonts w:ascii="Arial" w:hAnsi="Arial" w:cs="Arial"/>
                              <w:b/>
                              <w:color w:val="auto"/>
                              <w:sz w:val="24"/>
                              <w:szCs w:val="20"/>
                            </w:rPr>
                            <w:t xml:space="preserve">Acción: </w:t>
                          </w:r>
                          <w:r w:rsidRPr="005F62BA">
                            <w:rPr>
                              <w:rFonts w:ascii="Arial" w:hAnsi="Arial" w:cs="Arial"/>
                              <w:bCs/>
                              <w:color w:val="auto"/>
                              <w:sz w:val="24"/>
                              <w:szCs w:val="20"/>
                            </w:rPr>
                            <w:t>Insertar trabajo en el Cronograma</w:t>
                          </w:r>
                        </w:p>
                        <w:p w14:paraId="7F28BB16" w14:textId="77777777" w:rsidR="00CD4489" w:rsidRPr="00F83186" w:rsidRDefault="00CD4489" w:rsidP="00760CC3">
                          <w:pPr>
                            <w:rPr>
                              <w:rFonts w:ascii="Arial" w:hAnsi="Arial" w:cs="Arial"/>
                            </w:rPr>
                          </w:pPr>
                        </w:p>
                        <w:p w14:paraId="589E3619" w14:textId="77777777" w:rsidR="00CD4489" w:rsidRPr="00F83186" w:rsidRDefault="00CD4489" w:rsidP="00760CC3">
                          <w:pPr>
                            <w:rPr>
                              <w:rFonts w:ascii="Arial" w:hAnsi="Arial" w:cs="Arial"/>
                            </w:rPr>
                          </w:pPr>
                        </w:p>
                        <w:p w14:paraId="488E47B4" w14:textId="77777777" w:rsidR="00CD4489" w:rsidRPr="00F83186" w:rsidRDefault="00CD4489" w:rsidP="00760CC3">
                          <w:pPr>
                            <w:rPr>
                              <w:rFonts w:ascii="Arial" w:hAnsi="Arial" w:cs="Arial"/>
                              <w:i/>
                              <w:color w:val="161718" w:themeColor="text1"/>
                            </w:rPr>
                          </w:pPr>
                        </w:p>
                      </w:txbxContent>
                    </v:textbox>
                  </v:shape>
                  <v:shape id="Text Box 10" o:spid="_x0000_s1076"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" fillcolor="white [3201]" strokecolor="#6e7277 [1614]" strokeweight=".5pt">
                    <v:textbox>
                      <w:txbxContent>
                        <w:p w14:paraId="7BF6533D" w14:textId="77777777" w:rsidR="00CD4489" w:rsidRPr="00835CF7" w:rsidRDefault="00CD4489"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33E44B71" w14:textId="77777777" w:rsidR="00CD4489" w:rsidRPr="0078782C" w:rsidRDefault="00CD4489" w:rsidP="00760CC3">
                          <w:pPr>
                            <w:rPr>
                              <w:rFonts w:ascii="Arial" w:hAnsi="Arial" w:cs="Arial"/>
                            </w:rPr>
                          </w:pPr>
                        </w:p>
                        <w:p w14:paraId="582EF768" w14:textId="77777777" w:rsidR="00CD4489" w:rsidRPr="0078782C" w:rsidRDefault="00CD4489" w:rsidP="00760CC3">
                          <w:pPr>
                            <w:rPr>
                              <w:rFonts w:ascii="Arial" w:hAnsi="Arial" w:cs="Arial"/>
                            </w:rPr>
                          </w:pPr>
                        </w:p>
                        <w:p w14:paraId="1CD623F4" w14:textId="77777777" w:rsidR="00CD4489" w:rsidRPr="0078782C" w:rsidRDefault="00CD4489" w:rsidP="00760CC3">
                          <w:pPr>
                            <w:rPr>
                              <w:rFonts w:ascii="Arial" w:hAnsi="Arial" w:cs="Arial"/>
                              <w:i/>
                              <w:color w:val="161718" w:themeColor="text1"/>
                            </w:rPr>
                          </w:pPr>
                        </w:p>
                        <w:p w14:paraId="5E2E12F1" w14:textId="77777777" w:rsidR="00CD4489" w:rsidRDefault="00CD4489"/>
                        <w:p w14:paraId="28999672" w14:textId="77777777" w:rsidR="00CD4489" w:rsidRPr="00835CF7" w:rsidRDefault="00CD4489"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272D66A9" w14:textId="77777777" w:rsidR="00CD4489" w:rsidRPr="0078782C" w:rsidRDefault="00CD4489" w:rsidP="00760CC3">
                          <w:pPr>
                            <w:rPr>
                              <w:rFonts w:ascii="Arial" w:hAnsi="Arial" w:cs="Arial"/>
                            </w:rPr>
                          </w:pPr>
                        </w:p>
                        <w:p w14:paraId="13C833AB" w14:textId="77777777" w:rsidR="00CD4489" w:rsidRPr="0078782C" w:rsidRDefault="00CD4489" w:rsidP="00760CC3">
                          <w:pPr>
                            <w:rPr>
                              <w:rFonts w:ascii="Arial" w:hAnsi="Arial" w:cs="Arial"/>
                            </w:rPr>
                          </w:pPr>
                        </w:p>
                        <w:p w14:paraId="0272EB89" w14:textId="77777777" w:rsidR="00CD4489" w:rsidRPr="0078782C" w:rsidRDefault="00CD4489" w:rsidP="00760CC3">
                          <w:pPr>
                            <w:rPr>
                              <w:rFonts w:ascii="Arial" w:hAnsi="Arial" w:cs="Arial"/>
                              <w:i/>
                              <w:color w:val="161718" w:themeColor="text1"/>
                            </w:rPr>
                          </w:pPr>
                        </w:p>
                        <w:p w14:paraId="0DC29408" w14:textId="77777777" w:rsidR="00CD4489" w:rsidRDefault="00CD4489"/>
                        <w:p w14:paraId="6F0E4701" w14:textId="77777777" w:rsidR="00CD4489" w:rsidRPr="00835CF7" w:rsidRDefault="00CD4489"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1C6E62E" w14:textId="77777777" w:rsidR="00CD4489" w:rsidRPr="0078782C" w:rsidRDefault="00CD4489" w:rsidP="00760CC3">
                          <w:pPr>
                            <w:rPr>
                              <w:rFonts w:ascii="Arial" w:hAnsi="Arial" w:cs="Arial"/>
                            </w:rPr>
                          </w:pPr>
                        </w:p>
                        <w:p w14:paraId="16792D15" w14:textId="77777777" w:rsidR="00CD4489" w:rsidRPr="0078782C" w:rsidRDefault="00CD4489" w:rsidP="00760CC3">
                          <w:pPr>
                            <w:rPr>
                              <w:rFonts w:ascii="Arial" w:hAnsi="Arial" w:cs="Arial"/>
                            </w:rPr>
                          </w:pPr>
                        </w:p>
                        <w:p w14:paraId="41C34536" w14:textId="77777777" w:rsidR="00CD4489" w:rsidRPr="0078782C" w:rsidRDefault="00CD4489" w:rsidP="00760CC3">
                          <w:pPr>
                            <w:rPr>
                              <w:rFonts w:ascii="Arial" w:hAnsi="Arial" w:cs="Arial"/>
                              <w:i/>
                              <w:color w:val="161718" w:themeColor="text1"/>
                            </w:rPr>
                          </w:pPr>
                        </w:p>
                        <w:p w14:paraId="7B430680" w14:textId="77777777" w:rsidR="00CD4489" w:rsidRDefault="00CD4489"/>
                        <w:p w14:paraId="5FBA8FAD" w14:textId="77777777" w:rsidR="00CD4489" w:rsidRPr="00835CF7" w:rsidRDefault="00CD4489" w:rsidP="00760CC3">
                          <w:pPr>
                            <w:spacing w:before="120"/>
                            <w:rPr>
                              <w:rFonts w:ascii="Arial" w:hAnsi="Arial" w:cs="Arial"/>
                              <w:color w:val="auto"/>
                              <w:sz w:val="24"/>
                              <w:szCs w:val="20"/>
                            </w:rPr>
                          </w:pPr>
                          <w:proofErr w:type="spellStart"/>
                          <w:r w:rsidRPr="00835CF7">
                            <w:rPr>
                              <w:rFonts w:ascii="Arial" w:hAnsi="Arial" w:cs="Arial"/>
                              <w:b/>
                              <w:color w:val="auto"/>
                              <w:sz w:val="24"/>
                              <w:szCs w:val="20"/>
                            </w:rPr>
                            <w:t>Priority</w:t>
                          </w:r>
                          <w:proofErr w:type="spellEnd"/>
                          <w:r w:rsidRPr="00835CF7">
                            <w:rPr>
                              <w:rFonts w:ascii="Arial" w:hAnsi="Arial" w:cs="Arial"/>
                              <w:b/>
                              <w:color w:val="auto"/>
                              <w:sz w:val="24"/>
                              <w:szCs w:val="20"/>
                            </w:rPr>
                            <w:t>: 5</w:t>
                          </w:r>
                        </w:p>
                        <w:p w14:paraId="1326DBA2" w14:textId="77777777" w:rsidR="00CD4489" w:rsidRPr="0078782C" w:rsidRDefault="00CD4489" w:rsidP="00760CC3">
                          <w:pPr>
                            <w:rPr>
                              <w:rFonts w:ascii="Arial" w:hAnsi="Arial" w:cs="Arial"/>
                            </w:rPr>
                          </w:pPr>
                        </w:p>
                        <w:p w14:paraId="54C48C06" w14:textId="77777777" w:rsidR="00CD4489" w:rsidRPr="0078782C" w:rsidRDefault="00CD4489" w:rsidP="00760CC3">
                          <w:pPr>
                            <w:rPr>
                              <w:rFonts w:ascii="Arial" w:hAnsi="Arial" w:cs="Arial"/>
                            </w:rPr>
                          </w:pPr>
                        </w:p>
                        <w:p w14:paraId="133CA889" w14:textId="77777777" w:rsidR="00CD4489" w:rsidRPr="0078782C" w:rsidRDefault="00CD4489" w:rsidP="00760CC3">
                          <w:pPr>
                            <w:rPr>
                              <w:rFonts w:ascii="Arial" w:hAnsi="Arial" w:cs="Arial"/>
                              <w:i/>
                              <w:color w:val="161718" w:themeColor="text1"/>
                            </w:rPr>
                          </w:pPr>
                        </w:p>
                      </w:txbxContent>
                    </v:textbox>
                  </v:shape>
                  <v:shape id="Text Box 11" o:spid="_x0000_s1077"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" fillcolor="white [3201]" strokecolor="#6e7277 [1614]" strokeweight=".5pt">
                    <v:textbox>
                      <w:txbxContent>
                        <w:p w14:paraId="597D6DF9"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3BF0C3E5"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1E980B40" w14:textId="77777777" w:rsidR="00CD4489" w:rsidRPr="0078782C" w:rsidRDefault="00CD4489" w:rsidP="00760CC3">
                          <w:pPr>
                            <w:rPr>
                              <w:rFonts w:ascii="Arial" w:hAnsi="Arial" w:cs="Arial"/>
                            </w:rPr>
                          </w:pPr>
                        </w:p>
                        <w:p w14:paraId="49F44EAC" w14:textId="77777777" w:rsidR="00CD4489" w:rsidRPr="0078782C" w:rsidRDefault="00CD4489" w:rsidP="00760CC3">
                          <w:pPr>
                            <w:rPr>
                              <w:rFonts w:ascii="Arial" w:hAnsi="Arial" w:cs="Arial"/>
                              <w:i/>
                              <w:color w:val="161718" w:themeColor="text1"/>
                            </w:rPr>
                          </w:pPr>
                        </w:p>
                        <w:p w14:paraId="3C7AEDB5" w14:textId="77777777" w:rsidR="00CD4489" w:rsidRDefault="00CD4489"/>
                        <w:p w14:paraId="52FE0EB2"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7786A99D"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0425DBE8" w14:textId="77777777" w:rsidR="00CD4489" w:rsidRPr="0078782C" w:rsidRDefault="00CD4489" w:rsidP="00760CC3">
                          <w:pPr>
                            <w:rPr>
                              <w:rFonts w:ascii="Arial" w:hAnsi="Arial" w:cs="Arial"/>
                            </w:rPr>
                          </w:pPr>
                        </w:p>
                        <w:p w14:paraId="3B720E1A" w14:textId="77777777" w:rsidR="00CD4489" w:rsidRPr="0078782C" w:rsidRDefault="00CD4489" w:rsidP="00760CC3">
                          <w:pPr>
                            <w:rPr>
                              <w:rFonts w:ascii="Arial" w:hAnsi="Arial" w:cs="Arial"/>
                              <w:i/>
                              <w:color w:val="161718" w:themeColor="text1"/>
                            </w:rPr>
                          </w:pPr>
                        </w:p>
                        <w:p w14:paraId="2193C57A" w14:textId="77777777" w:rsidR="00CD4489" w:rsidRDefault="00CD4489"/>
                        <w:p w14:paraId="76B37F37"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5F24490E" w14:textId="77777777"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0E138378" w14:textId="77777777" w:rsidR="00CD4489" w:rsidRPr="0078782C" w:rsidRDefault="00CD4489" w:rsidP="00760CC3">
                          <w:pPr>
                            <w:rPr>
                              <w:rFonts w:ascii="Arial" w:hAnsi="Arial" w:cs="Arial"/>
                            </w:rPr>
                          </w:pPr>
                        </w:p>
                        <w:p w14:paraId="1DA73CDB" w14:textId="77777777" w:rsidR="00CD4489" w:rsidRPr="0078782C" w:rsidRDefault="00CD4489" w:rsidP="00760CC3">
                          <w:pPr>
                            <w:rPr>
                              <w:rFonts w:ascii="Arial" w:hAnsi="Arial" w:cs="Arial"/>
                              <w:i/>
                              <w:color w:val="161718" w:themeColor="text1"/>
                            </w:rPr>
                          </w:pPr>
                        </w:p>
                        <w:p w14:paraId="33D6621E" w14:textId="77777777" w:rsidR="00CD4489" w:rsidRDefault="00CD4489"/>
                        <w:p w14:paraId="2044D18B" w14:textId="77777777" w:rsidR="00CD4489" w:rsidRPr="00835CF7" w:rsidRDefault="00CD4489" w:rsidP="00760CC3">
                          <w:pPr>
                            <w:spacing w:before="120"/>
                            <w:rPr>
                              <w:rFonts w:ascii="Arial" w:hAnsi="Arial" w:cs="Arial"/>
                              <w:b/>
                              <w:color w:val="auto"/>
                              <w:sz w:val="24"/>
                              <w:szCs w:val="20"/>
                            </w:rPr>
                          </w:pPr>
                          <w:proofErr w:type="spellStart"/>
                          <w:r w:rsidRPr="00835CF7">
                            <w:rPr>
                              <w:rFonts w:ascii="Arial" w:hAnsi="Arial" w:cs="Arial"/>
                              <w:b/>
                              <w:color w:val="auto"/>
                              <w:sz w:val="24"/>
                              <w:szCs w:val="20"/>
                            </w:rPr>
                            <w:t>Estimate</w:t>
                          </w:r>
                          <w:proofErr w:type="spellEnd"/>
                          <w:r w:rsidRPr="00835CF7">
                            <w:rPr>
                              <w:rFonts w:ascii="Arial" w:hAnsi="Arial" w:cs="Arial"/>
                              <w:b/>
                              <w:color w:val="auto"/>
                              <w:sz w:val="24"/>
                              <w:szCs w:val="20"/>
                            </w:rPr>
                            <w:t xml:space="preserve">: </w:t>
                          </w:r>
                        </w:p>
                        <w:p w14:paraId="0B278190" w14:textId="29C825DA" w:rsidR="00CD4489" w:rsidRPr="00835CF7" w:rsidRDefault="00CD4489" w:rsidP="00760CC3">
                          <w:pPr>
                            <w:spacing w:before="120"/>
                            <w:rPr>
                              <w:rFonts w:ascii="Arial" w:hAnsi="Arial" w:cs="Arial"/>
                              <w:color w:val="auto"/>
                              <w:sz w:val="24"/>
                              <w:szCs w:val="20"/>
                            </w:rPr>
                          </w:pPr>
                          <w:r>
                            <w:rPr>
                              <w:rFonts w:ascii="Arial" w:hAnsi="Arial" w:cs="Arial"/>
                              <w:b/>
                              <w:color w:val="auto"/>
                              <w:sz w:val="24"/>
                              <w:szCs w:val="20"/>
                            </w:rPr>
                            <w:t>5-10 Min</w:t>
                          </w:r>
                        </w:p>
                        <w:p w14:paraId="05A23068" w14:textId="77777777" w:rsidR="00CD4489" w:rsidRPr="0078782C" w:rsidRDefault="00CD4489" w:rsidP="00760CC3">
                          <w:pPr>
                            <w:rPr>
                              <w:rFonts w:ascii="Arial" w:hAnsi="Arial" w:cs="Arial"/>
                            </w:rPr>
                          </w:pPr>
                        </w:p>
                        <w:p w14:paraId="3A27B703" w14:textId="77777777" w:rsidR="00CD4489" w:rsidRPr="0078782C" w:rsidRDefault="00CD4489" w:rsidP="00760CC3">
                          <w:pPr>
                            <w:rPr>
                              <w:rFonts w:ascii="Arial" w:hAnsi="Arial" w:cs="Arial"/>
                              <w:i/>
                              <w:color w:val="161718" w:themeColor="text1"/>
                            </w:rPr>
                          </w:pPr>
                        </w:p>
                      </w:txbxContent>
                    </v:textbox>
                  </v:shape>
                </v:group>
                <v:shape id="Text Box 19" o:spid="_x0000_s1078" type="#_x0000_t202" style="position:absolute;left:47;top:17762;width:61176;height:68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" fillcolor="white [3201]" strokecolor="#6e7277 [1614]" strokeweight=".5pt">
                  <v:textbox>
                    <w:txbxContent>
                      <w:p w14:paraId="69DB0E85"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3C8F1DD"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1EF3743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7CBD4B8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50737B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0F1077B" w14:textId="77777777" w:rsidR="00CD4489" w:rsidRPr="008B0442" w:rsidRDefault="00CD4489" w:rsidP="00760CC3">
                        <w:pPr>
                          <w:spacing w:line="240" w:lineRule="auto"/>
                          <w:rPr>
                            <w:rFonts w:cs="Arial"/>
                            <w:bCs/>
                            <w:color w:val="auto"/>
                            <w:sz w:val="24"/>
                            <w:szCs w:val="20"/>
                          </w:rPr>
                        </w:pPr>
                      </w:p>
                      <w:p w14:paraId="39B89C4D"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A510CAA"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25FC122"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7E80F410"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34200B4A" w14:textId="77777777" w:rsidR="00CD4489" w:rsidRPr="008B0442" w:rsidRDefault="00CD4489" w:rsidP="00760CC3">
                        <w:pPr>
                          <w:spacing w:line="240" w:lineRule="auto"/>
                          <w:rPr>
                            <w:rFonts w:cs="Arial"/>
                            <w:b/>
                            <w:color w:val="auto"/>
                            <w:sz w:val="24"/>
                            <w:szCs w:val="24"/>
                          </w:rPr>
                        </w:pPr>
                      </w:p>
                      <w:p w14:paraId="4C5DEAED"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4A0A6628"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BFDE121"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5B2653D"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7E29C1E" w14:textId="77777777" w:rsidR="00CD4489" w:rsidRPr="008B0442" w:rsidRDefault="00CD4489" w:rsidP="00760CC3">
                        <w:pPr>
                          <w:spacing w:line="240" w:lineRule="auto"/>
                          <w:rPr>
                            <w:rFonts w:cs="Arial"/>
                            <w:bCs/>
                            <w:color w:val="auto"/>
                            <w:sz w:val="24"/>
                            <w:szCs w:val="24"/>
                          </w:rPr>
                        </w:pPr>
                      </w:p>
                      <w:p w14:paraId="5B8C0543"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25B2B76E"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5433B381"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7A2CB6"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10121B96" w14:textId="77777777" w:rsidR="00CD4489" w:rsidRPr="00C807C2" w:rsidRDefault="00CD4489" w:rsidP="00760CC3">
                        <w:pPr>
                          <w:rPr>
                            <w:rFonts w:ascii="Arial" w:hAnsi="Arial" w:cs="Arial"/>
                            <w:i/>
                            <w:color w:val="161718" w:themeColor="text1"/>
                          </w:rPr>
                        </w:pPr>
                      </w:p>
                      <w:p w14:paraId="21B8F853" w14:textId="77777777" w:rsidR="00CD4489" w:rsidRDefault="00CD4489"/>
                      <w:p w14:paraId="501B4FC8" w14:textId="77777777"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42D09E5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58587FDF"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562E744A"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4F30126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023EB2E4" w14:textId="77777777" w:rsidR="00CD4489" w:rsidRPr="008B0442" w:rsidRDefault="00CD4489" w:rsidP="00760CC3">
                        <w:pPr>
                          <w:spacing w:line="240" w:lineRule="auto"/>
                          <w:rPr>
                            <w:rFonts w:cs="Arial"/>
                            <w:bCs/>
                            <w:color w:val="auto"/>
                            <w:sz w:val="24"/>
                            <w:szCs w:val="20"/>
                          </w:rPr>
                        </w:pPr>
                      </w:p>
                      <w:p w14:paraId="3A619485"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4C8B74EE"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1D11AB4D"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9E55E79"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7F6615F4" w14:textId="77777777" w:rsidR="00CD4489" w:rsidRPr="008B0442" w:rsidRDefault="00CD4489" w:rsidP="00760CC3">
                        <w:pPr>
                          <w:spacing w:line="240" w:lineRule="auto"/>
                          <w:rPr>
                            <w:rFonts w:cs="Arial"/>
                            <w:b/>
                            <w:color w:val="auto"/>
                            <w:sz w:val="24"/>
                            <w:szCs w:val="24"/>
                          </w:rPr>
                        </w:pPr>
                      </w:p>
                      <w:p w14:paraId="0A653538"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67B75752"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7F9DC48B"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28A0DF1"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6545C3B8" w14:textId="77777777" w:rsidR="00CD4489" w:rsidRPr="008B0442" w:rsidRDefault="00CD4489" w:rsidP="00760CC3">
                        <w:pPr>
                          <w:spacing w:line="240" w:lineRule="auto"/>
                          <w:rPr>
                            <w:rFonts w:cs="Arial"/>
                            <w:bCs/>
                            <w:color w:val="auto"/>
                            <w:sz w:val="24"/>
                            <w:szCs w:val="24"/>
                          </w:rPr>
                        </w:pPr>
                      </w:p>
                      <w:p w14:paraId="40725CA2"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E58972D"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27ACA1DE"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24CA99B1"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76DF30" w14:textId="77777777" w:rsidR="00CD4489" w:rsidRPr="00C807C2" w:rsidRDefault="00CD4489" w:rsidP="00760CC3">
                        <w:pPr>
                          <w:rPr>
                            <w:rFonts w:ascii="Arial" w:hAnsi="Arial" w:cs="Arial"/>
                            <w:i/>
                            <w:color w:val="161718" w:themeColor="text1"/>
                          </w:rPr>
                        </w:pPr>
                      </w:p>
                      <w:p w14:paraId="6A5CFDA4" w14:textId="77777777" w:rsidR="00CD4489" w:rsidRDefault="00CD4489"/>
                      <w:p w14:paraId="01257826" w14:textId="6A8DD028"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57EF065"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1D91B1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40F078B6"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6453C751"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7D124929" w14:textId="77777777" w:rsidR="00CD4489" w:rsidRPr="008B0442" w:rsidRDefault="00CD4489" w:rsidP="00760CC3">
                        <w:pPr>
                          <w:spacing w:line="240" w:lineRule="auto"/>
                          <w:rPr>
                            <w:rFonts w:cs="Arial"/>
                            <w:bCs/>
                            <w:color w:val="auto"/>
                            <w:sz w:val="24"/>
                            <w:szCs w:val="20"/>
                          </w:rPr>
                        </w:pPr>
                      </w:p>
                      <w:p w14:paraId="418DA8D3"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72927519"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77A3471A"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4DEB9692"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61FC4F0E" w14:textId="77777777" w:rsidR="00CD4489" w:rsidRPr="008B0442" w:rsidRDefault="00CD4489" w:rsidP="00760CC3">
                        <w:pPr>
                          <w:spacing w:line="240" w:lineRule="auto"/>
                          <w:rPr>
                            <w:rFonts w:cs="Arial"/>
                            <w:b/>
                            <w:color w:val="auto"/>
                            <w:sz w:val="24"/>
                            <w:szCs w:val="24"/>
                          </w:rPr>
                        </w:pPr>
                      </w:p>
                      <w:p w14:paraId="2771BB22"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5124C22B"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0A39DC04"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68BA4A9C"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4DCD359D" w14:textId="77777777" w:rsidR="00CD4489" w:rsidRPr="008B0442" w:rsidRDefault="00CD4489" w:rsidP="00760CC3">
                        <w:pPr>
                          <w:spacing w:line="240" w:lineRule="auto"/>
                          <w:rPr>
                            <w:rFonts w:cs="Arial"/>
                            <w:bCs/>
                            <w:color w:val="auto"/>
                            <w:sz w:val="24"/>
                            <w:szCs w:val="24"/>
                          </w:rPr>
                        </w:pPr>
                      </w:p>
                      <w:p w14:paraId="548E93F0"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7CCE3819"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0E4B1617"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19B1F55"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670DFBCF" w14:textId="77777777" w:rsidR="00CD4489" w:rsidRPr="00C807C2" w:rsidRDefault="00CD4489" w:rsidP="00760CC3">
                        <w:pPr>
                          <w:rPr>
                            <w:rFonts w:ascii="Arial" w:hAnsi="Arial" w:cs="Arial"/>
                            <w:i/>
                            <w:color w:val="161718" w:themeColor="text1"/>
                          </w:rPr>
                        </w:pPr>
                      </w:p>
                      <w:p w14:paraId="1E821ED3" w14:textId="77777777" w:rsidR="00CD4489" w:rsidRDefault="00CD4489"/>
                      <w:p w14:paraId="68C852F9" w14:textId="6A8DD028" w:rsidR="00CD4489" w:rsidRPr="008B0442" w:rsidRDefault="00CD4489" w:rsidP="00760CC3">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82403CE"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 xml:space="preserve">Agrega una fecha </w:t>
                        </w:r>
                        <w:r>
                          <w:rPr>
                            <w:rFonts w:cs="Arial"/>
                            <w:bCs/>
                            <w:color w:val="auto"/>
                            <w:sz w:val="24"/>
                            <w:szCs w:val="20"/>
                          </w:rPr>
                          <w:t xml:space="preserve">y hora </w:t>
                        </w:r>
                        <w:r w:rsidRPr="008B0442">
                          <w:rPr>
                            <w:rFonts w:cs="Arial"/>
                            <w:bCs/>
                            <w:color w:val="auto"/>
                            <w:sz w:val="24"/>
                            <w:szCs w:val="20"/>
                          </w:rPr>
                          <w:t>válida a la solicitud de servicio</w:t>
                        </w:r>
                      </w:p>
                      <w:p w14:paraId="48B2DE83"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la fecha</w:t>
                        </w:r>
                        <w:r>
                          <w:rPr>
                            <w:rFonts w:cs="Arial"/>
                            <w:bCs/>
                            <w:color w:val="auto"/>
                            <w:sz w:val="24"/>
                            <w:szCs w:val="20"/>
                          </w:rPr>
                          <w:t xml:space="preserve"> y hora</w:t>
                        </w:r>
                        <w:r w:rsidRPr="008B0442">
                          <w:rPr>
                            <w:rFonts w:cs="Arial"/>
                            <w:bCs/>
                            <w:color w:val="auto"/>
                            <w:sz w:val="24"/>
                            <w:szCs w:val="20"/>
                          </w:rPr>
                          <w:t xml:space="preserve"> es válida </w:t>
                        </w:r>
                      </w:p>
                      <w:p w14:paraId="110F17EB"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seleccione la fecha</w:t>
                        </w:r>
                        <w:r>
                          <w:rPr>
                            <w:rFonts w:cs="Arial"/>
                            <w:bCs/>
                            <w:color w:val="auto"/>
                            <w:sz w:val="24"/>
                            <w:szCs w:val="20"/>
                          </w:rPr>
                          <w:t xml:space="preserve"> y hora </w:t>
                        </w:r>
                      </w:p>
                      <w:p w14:paraId="0B153B10" w14:textId="77777777" w:rsidR="00CD4489" w:rsidRPr="008B0442" w:rsidRDefault="00CD4489" w:rsidP="00760CC3">
                        <w:pPr>
                          <w:spacing w:line="240" w:lineRule="auto"/>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se agrega una nueva solicitud de servicio con dicha fecha</w:t>
                        </w:r>
                        <w:r>
                          <w:rPr>
                            <w:rFonts w:cs="Arial"/>
                            <w:bCs/>
                            <w:color w:val="auto"/>
                            <w:sz w:val="24"/>
                            <w:szCs w:val="20"/>
                          </w:rPr>
                          <w:t xml:space="preserve"> y hora</w:t>
                        </w:r>
                      </w:p>
                      <w:p w14:paraId="48877A20" w14:textId="77777777" w:rsidR="00CD4489" w:rsidRPr="008B0442" w:rsidRDefault="00CD4489" w:rsidP="00760CC3">
                        <w:pPr>
                          <w:spacing w:line="240" w:lineRule="auto"/>
                          <w:rPr>
                            <w:rFonts w:cs="Arial"/>
                            <w:bCs/>
                            <w:color w:val="auto"/>
                            <w:sz w:val="24"/>
                            <w:szCs w:val="20"/>
                          </w:rPr>
                        </w:pPr>
                      </w:p>
                      <w:p w14:paraId="10650900"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una fecha no válida a la solicitud de servicio</w:t>
                        </w:r>
                      </w:p>
                      <w:p w14:paraId="0F1703A5"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 xml:space="preserve">la fecha no es válida </w:t>
                        </w:r>
                      </w:p>
                      <w:p w14:paraId="00F37EBA"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la fecha</w:t>
                        </w:r>
                      </w:p>
                      <w:p w14:paraId="18515860"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la fecha no está disponible</w:t>
                        </w:r>
                      </w:p>
                      <w:p w14:paraId="03B81433" w14:textId="77777777" w:rsidR="00CD4489" w:rsidRPr="008B0442" w:rsidRDefault="00CD4489" w:rsidP="00760CC3">
                        <w:pPr>
                          <w:spacing w:line="240" w:lineRule="auto"/>
                          <w:rPr>
                            <w:rFonts w:cs="Arial"/>
                            <w:b/>
                            <w:color w:val="auto"/>
                            <w:sz w:val="24"/>
                            <w:szCs w:val="24"/>
                          </w:rPr>
                        </w:pPr>
                      </w:p>
                      <w:p w14:paraId="47EBA5C8"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est</w:t>
                        </w:r>
                        <w:r>
                          <w:rPr>
                            <w:rFonts w:cs="Arial"/>
                            <w:bCs/>
                            <w:color w:val="auto"/>
                            <w:sz w:val="24"/>
                            <w:szCs w:val="24"/>
                          </w:rPr>
                          <w:t>e</w:t>
                        </w:r>
                        <w:r w:rsidRPr="008B0442">
                          <w:rPr>
                            <w:rFonts w:cs="Arial"/>
                            <w:bCs/>
                            <w:color w:val="auto"/>
                            <w:sz w:val="24"/>
                            <w:szCs w:val="24"/>
                          </w:rPr>
                          <w:t xml:space="preserve"> </w:t>
                        </w:r>
                        <w:r>
                          <w:rPr>
                            <w:rFonts w:cs="Arial"/>
                            <w:bCs/>
                            <w:color w:val="auto"/>
                            <w:sz w:val="24"/>
                            <w:szCs w:val="24"/>
                          </w:rPr>
                          <w:t>operativo</w:t>
                        </w:r>
                      </w:p>
                      <w:p w14:paraId="3643C329"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está disponible en esa fecha</w:t>
                        </w:r>
                        <w:r>
                          <w:rPr>
                            <w:rFonts w:cs="Arial"/>
                            <w:bCs/>
                            <w:color w:val="auto"/>
                            <w:sz w:val="24"/>
                            <w:szCs w:val="24"/>
                          </w:rPr>
                          <w:t xml:space="preserve"> y hora </w:t>
                        </w:r>
                      </w:p>
                      <w:p w14:paraId="60A2C16D"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5EE36204"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añade al ingeniero como el responsable de dicho servicio</w:t>
                        </w:r>
                      </w:p>
                      <w:p w14:paraId="5434111D" w14:textId="77777777" w:rsidR="00CD4489" w:rsidRPr="008B0442" w:rsidRDefault="00CD4489" w:rsidP="00760CC3">
                        <w:pPr>
                          <w:spacing w:line="240" w:lineRule="auto"/>
                          <w:rPr>
                            <w:rFonts w:cs="Arial"/>
                            <w:bCs/>
                            <w:color w:val="auto"/>
                            <w:sz w:val="24"/>
                            <w:szCs w:val="24"/>
                          </w:rPr>
                        </w:pPr>
                      </w:p>
                      <w:p w14:paraId="6C816152" w14:textId="77777777" w:rsidR="00CD4489" w:rsidRPr="008B0442" w:rsidRDefault="00CD4489" w:rsidP="00760CC3">
                        <w:pPr>
                          <w:spacing w:line="240" w:lineRule="auto"/>
                          <w:rPr>
                            <w:rFonts w:cs="Arial"/>
                            <w:b/>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Agrega el ingeniero a cargo del servicio que no est</w:t>
                        </w:r>
                        <w:r>
                          <w:rPr>
                            <w:rFonts w:cs="Arial"/>
                            <w:bCs/>
                            <w:color w:val="auto"/>
                            <w:sz w:val="24"/>
                            <w:szCs w:val="24"/>
                          </w:rPr>
                          <w:t xml:space="preserve">á operativo </w:t>
                        </w:r>
                      </w:p>
                      <w:p w14:paraId="3A7F742F"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Given</w:t>
                        </w:r>
                        <w:proofErr w:type="spellEnd"/>
                        <w:r w:rsidRPr="008B0442">
                          <w:rPr>
                            <w:rFonts w:cs="Arial"/>
                            <w:bCs/>
                            <w:color w:val="auto"/>
                            <w:sz w:val="24"/>
                            <w:szCs w:val="24"/>
                          </w:rPr>
                          <w:t xml:space="preserve"> el ingeniero no está disponible en esa fecha</w:t>
                        </w:r>
                      </w:p>
                      <w:p w14:paraId="46991068"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seleccione al ingeniero</w:t>
                        </w:r>
                      </w:p>
                      <w:p w14:paraId="79173DBE" w14:textId="77777777" w:rsidR="00CD4489" w:rsidRPr="008B0442" w:rsidRDefault="00CD4489" w:rsidP="00760CC3">
                        <w:pPr>
                          <w:spacing w:line="240" w:lineRule="auto"/>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muestra un error indicando que el ingeniero no es</w:t>
                        </w:r>
                        <w:r>
                          <w:rPr>
                            <w:rFonts w:cs="Arial"/>
                            <w:bCs/>
                            <w:color w:val="auto"/>
                            <w:sz w:val="24"/>
                            <w:szCs w:val="24"/>
                          </w:rPr>
                          <w:t xml:space="preserve">tá operativo, y que puede cambiar la fecha </w:t>
                        </w:r>
                      </w:p>
                      <w:p w14:paraId="0BA8ABAC" w14:textId="77777777" w:rsidR="00CD4489" w:rsidRPr="00C807C2" w:rsidRDefault="00CD4489" w:rsidP="00760CC3">
                        <w:pPr>
                          <w:rPr>
                            <w:rFonts w:ascii="Arial" w:hAnsi="Arial" w:cs="Arial"/>
                            <w:i/>
                            <w:color w:val="161718" w:themeColor="text1"/>
                          </w:rPr>
                        </w:pPr>
                      </w:p>
                    </w:txbxContent>
                  </v:textbox>
                </v:shape>
                <w10:wrap type="square" anchorx="margin"/>
              </v:group>
            </w:pict>
          </mc:Fallback>
        </mc:AlternateContent>
      </w:r>
      <w:bookmarkEnd w:id="4781"/>
    </w:p>
    <w:p w14:paraId="4F53EEFD" w14:textId="3052E897" w:rsidR="00760CC3" w:rsidRDefault="00BB244A" w:rsidP="00BB244A">
      <w:pPr>
        <w:rPr>
          <w:color w:val="auto"/>
          <w:sz w:val="24"/>
          <w:szCs w:val="24"/>
        </w:rPr>
      </w:pPr>
      <w:bookmarkStart w:id="4782" w:name="_Toc25223010"/>
      <w:r>
        <w:rPr>
          <w:rFonts w:ascii="Arial" w:hAnsi="Arial" w:cs="Arial"/>
          <w:noProof/>
          <w:color w:val="161718" w:themeColor="text1"/>
          <w:lang w:eastAsia="es-PE"/>
        </w:rPr>
        <w:lastRenderedPageBreak/>
        <mc:AlternateContent>
          <mc:Choice Requires="wpg">
            <w:drawing>
              <wp:anchor distT="0" distB="0" distL="114300" distR="114300" simplePos="0" relativeHeight="251784192" behindDoc="0" locked="0" layoutInCell="1" allowOverlap="1" wp14:anchorId="486BE78C" wp14:editId="77D04162">
                <wp:simplePos x="0" y="0"/>
                <wp:positionH relativeFrom="margin">
                  <wp:align>center</wp:align>
                </wp:positionH>
                <wp:positionV relativeFrom="paragraph">
                  <wp:posOffset>0</wp:posOffset>
                </wp:positionV>
                <wp:extent cx="5880100" cy="8724900"/>
                <wp:effectExtent l="0" t="0" r="25400" b="19050"/>
                <wp:wrapSquare wrapText="bothSides"/>
                <wp:docPr id="91" name="Grupo 91"/>
                <wp:cNvGraphicFramePr/>
                <a:graphic xmlns:a="http://schemas.openxmlformats.org/drawingml/2006/main">
                  <a:graphicData uri="http://schemas.microsoft.com/office/word/2010/wordprocessingGroup">
                    <wpg:wgp>
                      <wpg:cNvGrpSpPr/>
                      <wpg:grpSpPr>
                        <a:xfrm>
                          <a:off x="0" y="0"/>
                          <a:ext cx="5880100" cy="8724900"/>
                          <a:chOff x="0" y="0"/>
                          <a:chExt cx="6118649" cy="8159645"/>
                        </a:xfrm>
                      </wpg:grpSpPr>
                      <wpg:grpSp>
                        <wpg:cNvPr id="92" name="Group 13"/>
                        <wpg:cNvGrpSpPr/>
                        <wpg:grpSpPr>
                          <a:xfrm>
                            <a:off x="0" y="0"/>
                            <a:ext cx="6118649" cy="1975123"/>
                            <a:chOff x="0" y="0"/>
                            <a:chExt cx="6118649" cy="1187422"/>
                          </a:xfrm>
                        </wpg:grpSpPr>
                        <wps:wsp>
                          <wps:cNvPr id="93" name="Text Box 8"/>
                          <wps:cNvSpPr txBox="1"/>
                          <wps:spPr>
                            <a:xfrm>
                              <a:off x="521" y="532293"/>
                              <a:ext cx="6118128" cy="655129"/>
                            </a:xfrm>
                            <a:prstGeom prst="rect">
                              <a:avLst/>
                            </a:prstGeom>
                            <a:solidFill>
                              <a:schemeClr val="lt1"/>
                            </a:solidFill>
                            <a:ln w="6350">
                              <a:solidFill>
                                <a:schemeClr val="bg2">
                                  <a:lumMod val="50000"/>
                                </a:schemeClr>
                              </a:solidFill>
                            </a:ln>
                          </wps:spPr>
                          <wps:txbx>
                            <w:txbxContent>
                              <w:p w14:paraId="367B06DF" w14:textId="6A8DD028" w:rsidR="00CD4489" w:rsidRPr="003B33F5" w:rsidRDefault="00CD4489"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8C37B3F" w14:textId="77777777" w:rsidR="00CD4489" w:rsidRPr="002B188C" w:rsidRDefault="00CD4489" w:rsidP="00760CC3">
                                <w:pPr>
                                  <w:rPr>
                                    <w:rFonts w:ascii="Arial" w:hAnsi="Arial" w:cs="Arial"/>
                                  </w:rPr>
                                </w:pPr>
                              </w:p>
                              <w:p w14:paraId="6E5BD861" w14:textId="77777777" w:rsidR="00CD4489" w:rsidRDefault="00CD4489" w:rsidP="00760CC3">
                                <w:pPr>
                                  <w:rPr>
                                    <w:rFonts w:ascii="Arial" w:hAnsi="Arial" w:cs="Arial"/>
                                  </w:rPr>
                                </w:pPr>
                              </w:p>
                              <w:p w14:paraId="5488FFCB" w14:textId="77777777" w:rsidR="00CD4489" w:rsidRDefault="00CD4489"/>
                              <w:p w14:paraId="26C9E0A5" w14:textId="77777777" w:rsidR="00CD4489" w:rsidRPr="003B33F5" w:rsidRDefault="00CD4489"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9BBE1E0" w14:textId="77777777" w:rsidR="00CD4489" w:rsidRPr="002B188C" w:rsidRDefault="00CD4489" w:rsidP="00760CC3">
                                <w:pPr>
                                  <w:rPr>
                                    <w:rFonts w:ascii="Arial" w:hAnsi="Arial" w:cs="Arial"/>
                                  </w:rPr>
                                </w:pPr>
                              </w:p>
                              <w:p w14:paraId="27D5103D" w14:textId="77777777" w:rsidR="00CD4489" w:rsidRDefault="00CD4489" w:rsidP="00760CC3">
                                <w:pPr>
                                  <w:rPr>
                                    <w:rFonts w:ascii="Arial" w:hAnsi="Arial" w:cs="Arial"/>
                                  </w:rPr>
                                </w:pPr>
                              </w:p>
                              <w:p w14:paraId="33DCC10A" w14:textId="77777777" w:rsidR="00CD4489" w:rsidRDefault="00CD4489"/>
                              <w:p w14:paraId="17CCF9A4" w14:textId="77777777" w:rsidR="00CD4489" w:rsidRPr="003B33F5" w:rsidRDefault="00CD4489"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D91D0BC" w14:textId="77777777" w:rsidR="00CD4489" w:rsidRPr="002B188C" w:rsidRDefault="00CD4489" w:rsidP="00760CC3">
                                <w:pPr>
                                  <w:rPr>
                                    <w:rFonts w:ascii="Arial" w:hAnsi="Arial" w:cs="Arial"/>
                                  </w:rPr>
                                </w:pPr>
                              </w:p>
                              <w:p w14:paraId="4E019310" w14:textId="77777777" w:rsidR="00CD4489" w:rsidRDefault="00CD4489" w:rsidP="00760CC3">
                                <w:pPr>
                                  <w:rPr>
                                    <w:rFonts w:ascii="Arial" w:hAnsi="Arial" w:cs="Arial"/>
                                  </w:rPr>
                                </w:pPr>
                              </w:p>
                              <w:p w14:paraId="2D73B3B1" w14:textId="77777777" w:rsidR="00CD4489" w:rsidRDefault="00CD4489"/>
                              <w:p w14:paraId="331427E0" w14:textId="77777777" w:rsidR="00CD4489" w:rsidRPr="003B33F5" w:rsidRDefault="00CD4489"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74A85BB" w14:textId="77777777" w:rsidR="00CD4489" w:rsidRPr="002B188C" w:rsidRDefault="00CD4489" w:rsidP="00760CC3">
                                <w:pPr>
                                  <w:rPr>
                                    <w:rFonts w:ascii="Arial" w:hAnsi="Arial" w:cs="Arial"/>
                                  </w:rPr>
                                </w:pPr>
                              </w:p>
                              <w:p w14:paraId="70F92A1A" w14:textId="77777777" w:rsidR="00CD4489" w:rsidRDefault="00CD4489" w:rsidP="00760CC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
                          <wps:cNvSpPr txBox="1"/>
                          <wps:spPr>
                            <a:xfrm>
                              <a:off x="0" y="0"/>
                              <a:ext cx="3361202" cy="528880"/>
                            </a:xfrm>
                            <a:prstGeom prst="rect">
                              <a:avLst/>
                            </a:prstGeom>
                            <a:solidFill>
                              <a:schemeClr val="lt1"/>
                            </a:solidFill>
                            <a:ln w="6350">
                              <a:solidFill>
                                <a:schemeClr val="bg2">
                                  <a:lumMod val="50000"/>
                                </a:schemeClr>
                              </a:solidFill>
                            </a:ln>
                          </wps:spPr>
                          <wps:txbx>
                            <w:txbxContent>
                              <w:p w14:paraId="537B6404" w14:textId="77777777" w:rsidR="00CD4489" w:rsidRPr="00DE0009" w:rsidRDefault="00CD4489"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3FB8DD79" w14:textId="77777777" w:rsidR="00CD4489" w:rsidRPr="00DE0009" w:rsidRDefault="00CD4489"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321533A3" w14:textId="77777777" w:rsidR="00CD4489" w:rsidRPr="00F83186" w:rsidRDefault="00CD4489" w:rsidP="00760CC3">
                                <w:pPr>
                                  <w:rPr>
                                    <w:rFonts w:ascii="Arial" w:hAnsi="Arial" w:cs="Arial"/>
                                  </w:rPr>
                                </w:pPr>
                              </w:p>
                              <w:p w14:paraId="726AD565" w14:textId="77777777" w:rsidR="00CD4489" w:rsidRPr="00F83186" w:rsidRDefault="00CD4489" w:rsidP="00760CC3">
                                <w:pPr>
                                  <w:rPr>
                                    <w:rFonts w:ascii="Arial" w:hAnsi="Arial" w:cs="Arial"/>
                                  </w:rPr>
                                </w:pPr>
                              </w:p>
                              <w:p w14:paraId="07897416" w14:textId="77777777" w:rsidR="00CD4489" w:rsidRPr="00F83186" w:rsidRDefault="00CD4489" w:rsidP="00760CC3">
                                <w:pPr>
                                  <w:rPr>
                                    <w:rFonts w:ascii="Arial" w:hAnsi="Arial" w:cs="Arial"/>
                                    <w:i/>
                                    <w:color w:val="161718" w:themeColor="text1"/>
                                  </w:rPr>
                                </w:pPr>
                              </w:p>
                              <w:p w14:paraId="3F373527" w14:textId="77777777" w:rsidR="00CD4489" w:rsidRDefault="00CD4489"/>
                              <w:p w14:paraId="43FEE5BF" w14:textId="77777777" w:rsidR="00CD4489" w:rsidRPr="00DE0009" w:rsidRDefault="00CD4489"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24C09C4B" w14:textId="77777777" w:rsidR="00CD4489" w:rsidRPr="00DE0009" w:rsidRDefault="00CD4489"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C389CCD" w14:textId="77777777" w:rsidR="00CD4489" w:rsidRPr="00F83186" w:rsidRDefault="00CD4489" w:rsidP="00760CC3">
                                <w:pPr>
                                  <w:rPr>
                                    <w:rFonts w:ascii="Arial" w:hAnsi="Arial" w:cs="Arial"/>
                                  </w:rPr>
                                </w:pPr>
                              </w:p>
                              <w:p w14:paraId="72E416BF" w14:textId="77777777" w:rsidR="00CD4489" w:rsidRPr="00F83186" w:rsidRDefault="00CD4489" w:rsidP="00760CC3">
                                <w:pPr>
                                  <w:rPr>
                                    <w:rFonts w:ascii="Arial" w:hAnsi="Arial" w:cs="Arial"/>
                                  </w:rPr>
                                </w:pPr>
                              </w:p>
                              <w:p w14:paraId="33499905" w14:textId="77777777" w:rsidR="00CD4489" w:rsidRPr="00F83186" w:rsidRDefault="00CD4489" w:rsidP="00760CC3">
                                <w:pPr>
                                  <w:rPr>
                                    <w:rFonts w:ascii="Arial" w:hAnsi="Arial" w:cs="Arial"/>
                                    <w:i/>
                                    <w:color w:val="161718" w:themeColor="text1"/>
                                  </w:rPr>
                                </w:pPr>
                              </w:p>
                              <w:p w14:paraId="29802391" w14:textId="77777777" w:rsidR="00CD4489" w:rsidRDefault="00CD4489"/>
                              <w:p w14:paraId="34DE1AEE" w14:textId="77777777" w:rsidR="00CD4489" w:rsidRPr="00DE0009" w:rsidRDefault="00CD4489"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47BBE3DE" w14:textId="77777777" w:rsidR="00CD4489" w:rsidRPr="00DE0009" w:rsidRDefault="00CD4489"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219976" w14:textId="77777777" w:rsidR="00CD4489" w:rsidRPr="00F83186" w:rsidRDefault="00CD4489" w:rsidP="00760CC3">
                                <w:pPr>
                                  <w:rPr>
                                    <w:rFonts w:ascii="Arial" w:hAnsi="Arial" w:cs="Arial"/>
                                  </w:rPr>
                                </w:pPr>
                              </w:p>
                              <w:p w14:paraId="3A09073A" w14:textId="77777777" w:rsidR="00CD4489" w:rsidRPr="00F83186" w:rsidRDefault="00CD4489" w:rsidP="00760CC3">
                                <w:pPr>
                                  <w:rPr>
                                    <w:rFonts w:ascii="Arial" w:hAnsi="Arial" w:cs="Arial"/>
                                  </w:rPr>
                                </w:pPr>
                              </w:p>
                              <w:p w14:paraId="0767213A" w14:textId="77777777" w:rsidR="00CD4489" w:rsidRPr="00F83186" w:rsidRDefault="00CD4489" w:rsidP="00760CC3">
                                <w:pPr>
                                  <w:rPr>
                                    <w:rFonts w:ascii="Arial" w:hAnsi="Arial" w:cs="Arial"/>
                                    <w:i/>
                                    <w:color w:val="161718" w:themeColor="text1"/>
                                  </w:rPr>
                                </w:pPr>
                              </w:p>
                              <w:p w14:paraId="1A7269CA" w14:textId="77777777" w:rsidR="00CD4489" w:rsidRDefault="00CD4489"/>
                              <w:p w14:paraId="21D1191D" w14:textId="77777777" w:rsidR="00CD4489" w:rsidRPr="00DE0009" w:rsidRDefault="00CD4489"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6DBD3623" w14:textId="77777777" w:rsidR="00CD4489" w:rsidRPr="00DE0009" w:rsidRDefault="00CD4489"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D2DD4C" w14:textId="77777777" w:rsidR="00CD4489" w:rsidRPr="00F83186" w:rsidRDefault="00CD4489" w:rsidP="00760CC3">
                                <w:pPr>
                                  <w:rPr>
                                    <w:rFonts w:ascii="Arial" w:hAnsi="Arial" w:cs="Arial"/>
                                  </w:rPr>
                                </w:pPr>
                              </w:p>
                              <w:p w14:paraId="4A805465" w14:textId="77777777" w:rsidR="00CD4489" w:rsidRPr="00F83186" w:rsidRDefault="00CD4489" w:rsidP="00760CC3">
                                <w:pPr>
                                  <w:rPr>
                                    <w:rFonts w:ascii="Arial" w:hAnsi="Arial" w:cs="Arial"/>
                                  </w:rPr>
                                </w:pPr>
                              </w:p>
                              <w:p w14:paraId="383291D7" w14:textId="77777777" w:rsidR="00CD4489" w:rsidRPr="00F83186"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10"/>
                          <wps:cNvSpPr txBox="1"/>
                          <wps:spPr>
                            <a:xfrm>
                              <a:off x="3363856" y="0"/>
                              <a:ext cx="1377149" cy="528880"/>
                            </a:xfrm>
                            <a:prstGeom prst="rect">
                              <a:avLst/>
                            </a:prstGeom>
                            <a:solidFill>
                              <a:schemeClr val="lt1"/>
                            </a:solidFill>
                            <a:ln w="6350">
                              <a:solidFill>
                                <a:schemeClr val="bg2">
                                  <a:lumMod val="50000"/>
                                </a:schemeClr>
                              </a:solidFill>
                            </a:ln>
                          </wps:spPr>
                          <wps:txbx>
                            <w:txbxContent>
                              <w:p w14:paraId="4ACA1989" w14:textId="77777777" w:rsidR="00CD4489" w:rsidRPr="007D3657" w:rsidRDefault="00CD4489"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6427855" w14:textId="77777777" w:rsidR="00CD4489" w:rsidRPr="0078782C" w:rsidRDefault="00CD4489" w:rsidP="00760CC3">
                                <w:pPr>
                                  <w:rPr>
                                    <w:rFonts w:ascii="Arial" w:hAnsi="Arial" w:cs="Arial"/>
                                  </w:rPr>
                                </w:pPr>
                              </w:p>
                              <w:p w14:paraId="7F0F2D5E" w14:textId="77777777" w:rsidR="00CD4489" w:rsidRPr="0078782C" w:rsidRDefault="00CD4489" w:rsidP="00760CC3">
                                <w:pPr>
                                  <w:rPr>
                                    <w:rFonts w:ascii="Arial" w:hAnsi="Arial" w:cs="Arial"/>
                                  </w:rPr>
                                </w:pPr>
                              </w:p>
                              <w:p w14:paraId="044C5CD9" w14:textId="77777777" w:rsidR="00CD4489" w:rsidRPr="0078782C" w:rsidRDefault="00CD4489" w:rsidP="00760CC3">
                                <w:pPr>
                                  <w:rPr>
                                    <w:rFonts w:ascii="Arial" w:hAnsi="Arial" w:cs="Arial"/>
                                    <w:i/>
                                    <w:color w:val="161718" w:themeColor="text1"/>
                                  </w:rPr>
                                </w:pPr>
                              </w:p>
                              <w:p w14:paraId="0092A151" w14:textId="77777777" w:rsidR="00CD4489" w:rsidRDefault="00CD4489"/>
                              <w:p w14:paraId="1443418C" w14:textId="77777777" w:rsidR="00CD4489" w:rsidRPr="007D3657" w:rsidRDefault="00CD4489"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73365646" w14:textId="77777777" w:rsidR="00CD4489" w:rsidRPr="0078782C" w:rsidRDefault="00CD4489" w:rsidP="00760CC3">
                                <w:pPr>
                                  <w:rPr>
                                    <w:rFonts w:ascii="Arial" w:hAnsi="Arial" w:cs="Arial"/>
                                  </w:rPr>
                                </w:pPr>
                              </w:p>
                              <w:p w14:paraId="0698AC8A" w14:textId="77777777" w:rsidR="00CD4489" w:rsidRPr="0078782C" w:rsidRDefault="00CD4489" w:rsidP="00760CC3">
                                <w:pPr>
                                  <w:rPr>
                                    <w:rFonts w:ascii="Arial" w:hAnsi="Arial" w:cs="Arial"/>
                                  </w:rPr>
                                </w:pPr>
                              </w:p>
                              <w:p w14:paraId="2A1FD19F" w14:textId="77777777" w:rsidR="00CD4489" w:rsidRPr="0078782C" w:rsidRDefault="00CD4489" w:rsidP="00760CC3">
                                <w:pPr>
                                  <w:rPr>
                                    <w:rFonts w:ascii="Arial" w:hAnsi="Arial" w:cs="Arial"/>
                                    <w:i/>
                                    <w:color w:val="161718" w:themeColor="text1"/>
                                  </w:rPr>
                                </w:pPr>
                              </w:p>
                              <w:p w14:paraId="21B9900A" w14:textId="77777777" w:rsidR="00CD4489" w:rsidRDefault="00CD4489"/>
                              <w:p w14:paraId="5C596068" w14:textId="77777777" w:rsidR="00CD4489" w:rsidRPr="007D3657" w:rsidRDefault="00CD4489"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6BD46187" w14:textId="77777777" w:rsidR="00CD4489" w:rsidRPr="0078782C" w:rsidRDefault="00CD4489" w:rsidP="00760CC3">
                                <w:pPr>
                                  <w:rPr>
                                    <w:rFonts w:ascii="Arial" w:hAnsi="Arial" w:cs="Arial"/>
                                  </w:rPr>
                                </w:pPr>
                              </w:p>
                              <w:p w14:paraId="4DAE5986" w14:textId="77777777" w:rsidR="00CD4489" w:rsidRPr="0078782C" w:rsidRDefault="00CD4489" w:rsidP="00760CC3">
                                <w:pPr>
                                  <w:rPr>
                                    <w:rFonts w:ascii="Arial" w:hAnsi="Arial" w:cs="Arial"/>
                                  </w:rPr>
                                </w:pPr>
                              </w:p>
                              <w:p w14:paraId="34AD4FA8" w14:textId="77777777" w:rsidR="00CD4489" w:rsidRPr="0078782C" w:rsidRDefault="00CD4489" w:rsidP="00760CC3">
                                <w:pPr>
                                  <w:rPr>
                                    <w:rFonts w:ascii="Arial" w:hAnsi="Arial" w:cs="Arial"/>
                                    <w:i/>
                                    <w:color w:val="161718" w:themeColor="text1"/>
                                  </w:rPr>
                                </w:pPr>
                              </w:p>
                              <w:p w14:paraId="77D5C209" w14:textId="77777777" w:rsidR="00CD4489" w:rsidRDefault="00CD4489"/>
                              <w:p w14:paraId="0711B535" w14:textId="77777777" w:rsidR="00CD4489" w:rsidRPr="007D3657" w:rsidRDefault="00CD4489"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D616C66" w14:textId="77777777" w:rsidR="00CD4489" w:rsidRPr="0078782C" w:rsidRDefault="00CD4489" w:rsidP="00760CC3">
                                <w:pPr>
                                  <w:rPr>
                                    <w:rFonts w:ascii="Arial" w:hAnsi="Arial" w:cs="Arial"/>
                                  </w:rPr>
                                </w:pPr>
                              </w:p>
                              <w:p w14:paraId="2D885D19" w14:textId="77777777" w:rsidR="00CD4489" w:rsidRPr="0078782C" w:rsidRDefault="00CD4489" w:rsidP="00760CC3">
                                <w:pPr>
                                  <w:rPr>
                                    <w:rFonts w:ascii="Arial" w:hAnsi="Arial" w:cs="Arial"/>
                                  </w:rPr>
                                </w:pPr>
                              </w:p>
                              <w:p w14:paraId="63684BF7"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11"/>
                          <wps:cNvSpPr txBox="1"/>
                          <wps:spPr>
                            <a:xfrm>
                              <a:off x="4741334" y="0"/>
                              <a:ext cx="1377315" cy="532292"/>
                            </a:xfrm>
                            <a:prstGeom prst="rect">
                              <a:avLst/>
                            </a:prstGeom>
                            <a:solidFill>
                              <a:schemeClr val="lt1"/>
                            </a:solidFill>
                            <a:ln w="6350">
                              <a:solidFill>
                                <a:schemeClr val="bg2">
                                  <a:lumMod val="50000"/>
                                </a:schemeClr>
                              </a:solidFill>
                            </a:ln>
                          </wps:spPr>
                          <wps:txbx>
                            <w:txbxContent>
                              <w:p w14:paraId="2D0FDE20" w14:textId="77777777" w:rsidR="00CD4489" w:rsidRPr="007D3657" w:rsidRDefault="00CD4489"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4C947A4" w14:textId="77777777" w:rsidR="00CD4489" w:rsidRPr="0078782C" w:rsidRDefault="00CD4489" w:rsidP="00760CC3">
                                <w:pPr>
                                  <w:rPr>
                                    <w:rFonts w:ascii="Arial" w:hAnsi="Arial" w:cs="Arial"/>
                                  </w:rPr>
                                </w:pPr>
                              </w:p>
                              <w:p w14:paraId="48CE4C7F" w14:textId="77777777" w:rsidR="00CD4489" w:rsidRPr="0078782C" w:rsidRDefault="00CD4489" w:rsidP="00760CC3">
                                <w:pPr>
                                  <w:rPr>
                                    <w:rFonts w:ascii="Arial" w:hAnsi="Arial" w:cs="Arial"/>
                                    <w:i/>
                                    <w:color w:val="161718" w:themeColor="text1"/>
                                  </w:rPr>
                                </w:pPr>
                              </w:p>
                              <w:p w14:paraId="2D598FE3" w14:textId="77777777" w:rsidR="00CD4489" w:rsidRDefault="00CD4489"/>
                              <w:p w14:paraId="5FF1B295" w14:textId="77777777" w:rsidR="00CD4489" w:rsidRPr="007D3657" w:rsidRDefault="00CD4489"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65CE408" w14:textId="77777777" w:rsidR="00CD4489" w:rsidRPr="0078782C" w:rsidRDefault="00CD4489" w:rsidP="00760CC3">
                                <w:pPr>
                                  <w:rPr>
                                    <w:rFonts w:ascii="Arial" w:hAnsi="Arial" w:cs="Arial"/>
                                  </w:rPr>
                                </w:pPr>
                              </w:p>
                              <w:p w14:paraId="44A4E1F2" w14:textId="77777777" w:rsidR="00CD4489" w:rsidRPr="0078782C" w:rsidRDefault="00CD4489" w:rsidP="00760CC3">
                                <w:pPr>
                                  <w:rPr>
                                    <w:rFonts w:ascii="Arial" w:hAnsi="Arial" w:cs="Arial"/>
                                    <w:i/>
                                    <w:color w:val="161718" w:themeColor="text1"/>
                                  </w:rPr>
                                </w:pPr>
                              </w:p>
                              <w:p w14:paraId="047CCEFE" w14:textId="77777777" w:rsidR="00CD4489" w:rsidRDefault="00CD4489"/>
                              <w:p w14:paraId="79D67A7E" w14:textId="77777777" w:rsidR="00CD4489" w:rsidRPr="007D3657" w:rsidRDefault="00CD4489"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342625E4" w14:textId="77777777" w:rsidR="00CD4489" w:rsidRPr="0078782C" w:rsidRDefault="00CD4489" w:rsidP="00760CC3">
                                <w:pPr>
                                  <w:rPr>
                                    <w:rFonts w:ascii="Arial" w:hAnsi="Arial" w:cs="Arial"/>
                                  </w:rPr>
                                </w:pPr>
                              </w:p>
                              <w:p w14:paraId="368867E2" w14:textId="77777777" w:rsidR="00CD4489" w:rsidRPr="0078782C" w:rsidRDefault="00CD4489" w:rsidP="00760CC3">
                                <w:pPr>
                                  <w:rPr>
                                    <w:rFonts w:ascii="Arial" w:hAnsi="Arial" w:cs="Arial"/>
                                    <w:i/>
                                    <w:color w:val="161718" w:themeColor="text1"/>
                                  </w:rPr>
                                </w:pPr>
                              </w:p>
                              <w:p w14:paraId="2A060A97" w14:textId="77777777" w:rsidR="00CD4489" w:rsidRDefault="00CD4489"/>
                              <w:p w14:paraId="3337324D" w14:textId="77777777" w:rsidR="00CD4489" w:rsidRPr="007D3657" w:rsidRDefault="00CD4489"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67917934" w14:textId="77777777" w:rsidR="00CD4489" w:rsidRPr="0078782C" w:rsidRDefault="00CD4489" w:rsidP="00760CC3">
                                <w:pPr>
                                  <w:rPr>
                                    <w:rFonts w:ascii="Arial" w:hAnsi="Arial" w:cs="Arial"/>
                                  </w:rPr>
                                </w:pPr>
                              </w:p>
                              <w:p w14:paraId="52E3B9CC" w14:textId="77777777" w:rsidR="00CD4489" w:rsidRPr="0078782C"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7" name="Text Box 19"/>
                        <wps:cNvSpPr txBox="1"/>
                        <wps:spPr>
                          <a:xfrm>
                            <a:off x="0" y="1571554"/>
                            <a:ext cx="6117590" cy="6588091"/>
                          </a:xfrm>
                          <a:prstGeom prst="rect">
                            <a:avLst/>
                          </a:prstGeom>
                          <a:solidFill>
                            <a:schemeClr val="lt1"/>
                          </a:solidFill>
                          <a:ln w="6350">
                            <a:solidFill>
                              <a:schemeClr val="bg2">
                                <a:lumMod val="50000"/>
                              </a:schemeClr>
                            </a:solidFill>
                          </a:ln>
                        </wps:spPr>
                        <wps:txbx>
                          <w:txbxContent>
                            <w:p w14:paraId="2B247779"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1081DB2"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F680D1C"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75CB9DAC"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1F6CB9A9"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291B4AB5" w14:textId="77777777" w:rsidR="00CD4489" w:rsidRPr="007D3657" w:rsidRDefault="00CD4489" w:rsidP="00760CC3">
                              <w:pPr>
                                <w:rPr>
                                  <w:rFonts w:ascii="Arial" w:hAnsi="Arial" w:cs="Arial"/>
                                  <w:b/>
                                  <w:color w:val="auto"/>
                                  <w:sz w:val="24"/>
                                  <w:szCs w:val="24"/>
                                </w:rPr>
                              </w:pPr>
                            </w:p>
                            <w:p w14:paraId="170DD214"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08411852"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4EA71A"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186D7BD2"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3B33E5EE" w14:textId="77777777" w:rsidR="00CD4489" w:rsidRPr="007D3657" w:rsidRDefault="00CD4489" w:rsidP="00760CC3">
                              <w:pPr>
                                <w:rPr>
                                  <w:rFonts w:ascii="Arial" w:hAnsi="Arial" w:cs="Arial"/>
                                  <w:i/>
                                  <w:color w:val="auto"/>
                                  <w:sz w:val="24"/>
                                  <w:szCs w:val="24"/>
                                </w:rPr>
                              </w:pPr>
                            </w:p>
                            <w:p w14:paraId="5108AF9B"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5545A679"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6C104FA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48CC1EB2"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59C25D84" w14:textId="77777777" w:rsidR="00CD4489" w:rsidRDefault="00CD4489" w:rsidP="00760CC3">
                              <w:pPr>
                                <w:rPr>
                                  <w:rFonts w:ascii="Arial" w:hAnsi="Arial" w:cs="Arial"/>
                                  <w:bCs/>
                                  <w:color w:val="auto"/>
                                  <w:sz w:val="24"/>
                                  <w:szCs w:val="24"/>
                                </w:rPr>
                              </w:pPr>
                            </w:p>
                            <w:p w14:paraId="108A7C67"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BD34107"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2727991"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CAE8937"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ED2DF25" w14:textId="77777777" w:rsidR="00CD4489" w:rsidRPr="007D3657" w:rsidRDefault="00CD4489"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6AC751F3" w14:textId="77777777" w:rsidR="00CD4489" w:rsidRPr="007D3657" w:rsidRDefault="00CD4489" w:rsidP="00760CC3">
                              <w:pPr>
                                <w:rPr>
                                  <w:rFonts w:ascii="Arial" w:hAnsi="Arial" w:cs="Arial"/>
                                  <w:i/>
                                  <w:color w:val="auto"/>
                                </w:rPr>
                              </w:pPr>
                            </w:p>
                            <w:p w14:paraId="7B9FCA5D" w14:textId="77777777" w:rsidR="00CD4489" w:rsidRPr="004071C1" w:rsidRDefault="00CD4489" w:rsidP="00760CC3">
                              <w:pPr>
                                <w:rPr>
                                  <w:rFonts w:ascii="Arial" w:hAnsi="Arial" w:cs="Arial"/>
                                  <w:i/>
                                  <w:color w:val="161718" w:themeColor="text1"/>
                                </w:rPr>
                              </w:pPr>
                            </w:p>
                            <w:p w14:paraId="3C2351FD" w14:textId="77777777" w:rsidR="00CD4489" w:rsidRDefault="00CD4489"/>
                            <w:p w14:paraId="320D28A8"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DDD9564"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78B8E76E"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893597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77DB7F98"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3ABADCDC" w14:textId="77777777" w:rsidR="00CD4489" w:rsidRPr="007D3657" w:rsidRDefault="00CD4489" w:rsidP="00760CC3">
                              <w:pPr>
                                <w:rPr>
                                  <w:rFonts w:ascii="Arial" w:hAnsi="Arial" w:cs="Arial"/>
                                  <w:b/>
                                  <w:color w:val="auto"/>
                                  <w:sz w:val="24"/>
                                  <w:szCs w:val="24"/>
                                </w:rPr>
                              </w:pPr>
                            </w:p>
                            <w:p w14:paraId="2DB7BA77"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7C79393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51944ECA"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419F7F90"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1EED8B89" w14:textId="77777777" w:rsidR="00CD4489" w:rsidRPr="007D3657" w:rsidRDefault="00CD4489" w:rsidP="00760CC3">
                              <w:pPr>
                                <w:rPr>
                                  <w:rFonts w:ascii="Arial" w:hAnsi="Arial" w:cs="Arial"/>
                                  <w:i/>
                                  <w:color w:val="auto"/>
                                  <w:sz w:val="24"/>
                                  <w:szCs w:val="24"/>
                                </w:rPr>
                              </w:pPr>
                            </w:p>
                            <w:p w14:paraId="1A0EC08B"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42FD49B2"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0A010A28"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4EF67DC"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4F706020" w14:textId="77777777" w:rsidR="00CD4489" w:rsidRDefault="00CD4489" w:rsidP="00760CC3">
                              <w:pPr>
                                <w:rPr>
                                  <w:rFonts w:ascii="Arial" w:hAnsi="Arial" w:cs="Arial"/>
                                  <w:bCs/>
                                  <w:color w:val="auto"/>
                                  <w:sz w:val="24"/>
                                  <w:szCs w:val="24"/>
                                </w:rPr>
                              </w:pPr>
                            </w:p>
                            <w:p w14:paraId="25249979"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8207560"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043A31D"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1DD57511"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0F8C560" w14:textId="77777777" w:rsidR="00CD4489" w:rsidRPr="007D3657" w:rsidRDefault="00CD4489"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2B8B032" w14:textId="77777777" w:rsidR="00CD4489" w:rsidRPr="007D3657" w:rsidRDefault="00CD4489" w:rsidP="00760CC3">
                              <w:pPr>
                                <w:rPr>
                                  <w:rFonts w:ascii="Arial" w:hAnsi="Arial" w:cs="Arial"/>
                                  <w:i/>
                                  <w:color w:val="auto"/>
                                </w:rPr>
                              </w:pPr>
                            </w:p>
                            <w:p w14:paraId="024C2A1C" w14:textId="77777777" w:rsidR="00CD4489" w:rsidRPr="004071C1" w:rsidRDefault="00CD4489" w:rsidP="00760CC3">
                              <w:pPr>
                                <w:rPr>
                                  <w:rFonts w:ascii="Arial" w:hAnsi="Arial" w:cs="Arial"/>
                                  <w:i/>
                                  <w:color w:val="161718" w:themeColor="text1"/>
                                </w:rPr>
                              </w:pPr>
                            </w:p>
                            <w:p w14:paraId="3EF833A4" w14:textId="77777777" w:rsidR="00CD4489" w:rsidRDefault="00CD4489"/>
                            <w:p w14:paraId="0AFC9916"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17898E1A"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31D3C4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39D8E62"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2E6C40B6"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09FB4A4E" w14:textId="77777777" w:rsidR="00CD4489" w:rsidRPr="007D3657" w:rsidRDefault="00CD4489" w:rsidP="00760CC3">
                              <w:pPr>
                                <w:rPr>
                                  <w:rFonts w:ascii="Arial" w:hAnsi="Arial" w:cs="Arial"/>
                                  <w:b/>
                                  <w:color w:val="auto"/>
                                  <w:sz w:val="24"/>
                                  <w:szCs w:val="24"/>
                                </w:rPr>
                              </w:pPr>
                            </w:p>
                            <w:p w14:paraId="085E510E"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25583AD6"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D5F8C9"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5FB6171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67A02EDC" w14:textId="77777777" w:rsidR="00CD4489" w:rsidRPr="007D3657" w:rsidRDefault="00CD4489" w:rsidP="00760CC3">
                              <w:pPr>
                                <w:rPr>
                                  <w:rFonts w:ascii="Arial" w:hAnsi="Arial" w:cs="Arial"/>
                                  <w:i/>
                                  <w:color w:val="auto"/>
                                  <w:sz w:val="24"/>
                                  <w:szCs w:val="24"/>
                                </w:rPr>
                              </w:pPr>
                            </w:p>
                            <w:p w14:paraId="07328A89"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8F970BA"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546669EF"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77FAD1E8"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C53BA8C" w14:textId="77777777" w:rsidR="00CD4489" w:rsidRDefault="00CD4489" w:rsidP="00760CC3">
                              <w:pPr>
                                <w:rPr>
                                  <w:rFonts w:ascii="Arial" w:hAnsi="Arial" w:cs="Arial"/>
                                  <w:bCs/>
                                  <w:color w:val="auto"/>
                                  <w:sz w:val="24"/>
                                  <w:szCs w:val="24"/>
                                </w:rPr>
                              </w:pPr>
                            </w:p>
                            <w:p w14:paraId="63288412"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45F8015"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7EC15B6D"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ADD4E78"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771844C1" w14:textId="77777777" w:rsidR="00CD4489" w:rsidRPr="007D3657" w:rsidRDefault="00CD4489"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7912A748" w14:textId="77777777" w:rsidR="00CD4489" w:rsidRPr="007D3657" w:rsidRDefault="00CD4489" w:rsidP="00760CC3">
                              <w:pPr>
                                <w:rPr>
                                  <w:rFonts w:ascii="Arial" w:hAnsi="Arial" w:cs="Arial"/>
                                  <w:i/>
                                  <w:color w:val="auto"/>
                                </w:rPr>
                              </w:pPr>
                            </w:p>
                            <w:p w14:paraId="5BA86912" w14:textId="77777777" w:rsidR="00CD4489" w:rsidRPr="004071C1" w:rsidRDefault="00CD4489" w:rsidP="00760CC3">
                              <w:pPr>
                                <w:rPr>
                                  <w:rFonts w:ascii="Arial" w:hAnsi="Arial" w:cs="Arial"/>
                                  <w:i/>
                                  <w:color w:val="161718" w:themeColor="text1"/>
                                </w:rPr>
                              </w:pPr>
                            </w:p>
                            <w:p w14:paraId="66D3B160" w14:textId="77777777" w:rsidR="00CD4489" w:rsidRDefault="00CD4489"/>
                            <w:p w14:paraId="055BB542"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2A4558E7"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41706B09"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10C71F4D"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42087715"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59CD3D9D" w14:textId="77777777" w:rsidR="00CD4489" w:rsidRPr="007D3657" w:rsidRDefault="00CD4489" w:rsidP="00760CC3">
                              <w:pPr>
                                <w:rPr>
                                  <w:rFonts w:ascii="Arial" w:hAnsi="Arial" w:cs="Arial"/>
                                  <w:b/>
                                  <w:color w:val="auto"/>
                                  <w:sz w:val="24"/>
                                  <w:szCs w:val="24"/>
                                </w:rPr>
                              </w:pPr>
                            </w:p>
                            <w:p w14:paraId="31C199D6"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6B376C80"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84A4876"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64CAA850"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4DA7EFE9" w14:textId="77777777" w:rsidR="00CD4489" w:rsidRPr="007D3657" w:rsidRDefault="00CD4489" w:rsidP="00760CC3">
                              <w:pPr>
                                <w:rPr>
                                  <w:rFonts w:ascii="Arial" w:hAnsi="Arial" w:cs="Arial"/>
                                  <w:i/>
                                  <w:color w:val="auto"/>
                                  <w:sz w:val="24"/>
                                  <w:szCs w:val="24"/>
                                </w:rPr>
                              </w:pPr>
                            </w:p>
                            <w:p w14:paraId="3EAB983C" w14:textId="270E325E"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140E4CA"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79A92C23" w14:textId="4069ADE4"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A0F330C"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42648C5" w14:textId="77777777" w:rsidR="00CD4489" w:rsidRDefault="00CD4489" w:rsidP="00760CC3">
                              <w:pPr>
                                <w:rPr>
                                  <w:rFonts w:ascii="Arial" w:hAnsi="Arial" w:cs="Arial"/>
                                  <w:bCs/>
                                  <w:color w:val="auto"/>
                                  <w:sz w:val="24"/>
                                  <w:szCs w:val="24"/>
                                </w:rPr>
                              </w:pPr>
                            </w:p>
                            <w:p w14:paraId="2BC29F9C" w14:textId="4C1976DA"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EEBE975" w14:textId="00226A1C"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00F84038" w14:textId="02804BE3"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63DBB4BC" w14:textId="095A971B"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059A2689" w14:textId="72633B02" w:rsidR="00CD4489" w:rsidRPr="007D3657" w:rsidRDefault="00CD4489"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5C4FF82" w14:textId="77777777" w:rsidR="00CD4489" w:rsidRPr="007D3657" w:rsidRDefault="00CD4489" w:rsidP="00760CC3">
                              <w:pPr>
                                <w:rPr>
                                  <w:rFonts w:ascii="Arial" w:hAnsi="Arial" w:cs="Arial"/>
                                  <w:i/>
                                  <w:color w:val="auto"/>
                                </w:rPr>
                              </w:pPr>
                            </w:p>
                            <w:p w14:paraId="718AD85E" w14:textId="77777777" w:rsidR="00CD4489" w:rsidRPr="004071C1" w:rsidRDefault="00CD4489" w:rsidP="00760CC3">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BE78C" id="Grupo 91" o:spid="_x0000_s1079" style="position:absolute;margin-left:0;margin-top:0;width:463pt;height:687pt;z-index:251784192;mso-position-horizontal:center;mso-position-horizontal-relative:margin;mso-position-vertical-relative:text;mso-width-relative:margin;mso-height-relative:margin" coordsize="61186,8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">
                <v:group id="Group 13" o:spid="_x0000_s1080" style="position:absolute;width:61186;height:19751" coordsize="61186,1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_x0000_s1081" type="#_x0000_t202" style="position:absolute;left:5;top:5322;width:61181;height:6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" fillcolor="white [3201]" strokecolor="#6e7277 [1614]" strokeweight=".5pt">
                    <v:textbox>
                      <w:txbxContent>
                        <w:p w14:paraId="367B06DF" w14:textId="6A8DD028" w:rsidR="00CD4489" w:rsidRPr="003B33F5" w:rsidRDefault="00CD4489"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8C37B3F" w14:textId="77777777" w:rsidR="00CD4489" w:rsidRPr="002B188C" w:rsidRDefault="00CD4489" w:rsidP="00760CC3">
                          <w:pPr>
                            <w:rPr>
                              <w:rFonts w:ascii="Arial" w:hAnsi="Arial" w:cs="Arial"/>
                            </w:rPr>
                          </w:pPr>
                        </w:p>
                        <w:p w14:paraId="6E5BD861" w14:textId="77777777" w:rsidR="00CD4489" w:rsidRDefault="00CD4489" w:rsidP="00760CC3">
                          <w:pPr>
                            <w:rPr>
                              <w:rFonts w:ascii="Arial" w:hAnsi="Arial" w:cs="Arial"/>
                            </w:rPr>
                          </w:pPr>
                        </w:p>
                        <w:p w14:paraId="5488FFCB" w14:textId="77777777" w:rsidR="00CD4489" w:rsidRDefault="00CD4489"/>
                        <w:p w14:paraId="26C9E0A5" w14:textId="77777777" w:rsidR="00CD4489" w:rsidRPr="003B33F5" w:rsidRDefault="00CD4489"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9BBE1E0" w14:textId="77777777" w:rsidR="00CD4489" w:rsidRPr="002B188C" w:rsidRDefault="00CD4489" w:rsidP="00760CC3">
                          <w:pPr>
                            <w:rPr>
                              <w:rFonts w:ascii="Arial" w:hAnsi="Arial" w:cs="Arial"/>
                            </w:rPr>
                          </w:pPr>
                        </w:p>
                        <w:p w14:paraId="27D5103D" w14:textId="77777777" w:rsidR="00CD4489" w:rsidRDefault="00CD4489" w:rsidP="00760CC3">
                          <w:pPr>
                            <w:rPr>
                              <w:rFonts w:ascii="Arial" w:hAnsi="Arial" w:cs="Arial"/>
                            </w:rPr>
                          </w:pPr>
                        </w:p>
                        <w:p w14:paraId="33DCC10A" w14:textId="77777777" w:rsidR="00CD4489" w:rsidRDefault="00CD4489"/>
                        <w:p w14:paraId="17CCF9A4" w14:textId="77777777" w:rsidR="00CD4489" w:rsidRPr="003B33F5" w:rsidRDefault="00CD4489"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D91D0BC" w14:textId="77777777" w:rsidR="00CD4489" w:rsidRPr="002B188C" w:rsidRDefault="00CD4489" w:rsidP="00760CC3">
                          <w:pPr>
                            <w:rPr>
                              <w:rFonts w:ascii="Arial" w:hAnsi="Arial" w:cs="Arial"/>
                            </w:rPr>
                          </w:pPr>
                        </w:p>
                        <w:p w14:paraId="4E019310" w14:textId="77777777" w:rsidR="00CD4489" w:rsidRDefault="00CD4489" w:rsidP="00760CC3">
                          <w:pPr>
                            <w:rPr>
                              <w:rFonts w:ascii="Arial" w:hAnsi="Arial" w:cs="Arial"/>
                            </w:rPr>
                          </w:pPr>
                        </w:p>
                        <w:p w14:paraId="2D73B3B1" w14:textId="77777777" w:rsidR="00CD4489" w:rsidRDefault="00CD4489"/>
                        <w:p w14:paraId="331427E0" w14:textId="77777777" w:rsidR="00CD4489" w:rsidRPr="003B33F5" w:rsidRDefault="00CD4489" w:rsidP="00760CC3">
                          <w:pPr>
                            <w:rPr>
                              <w:rFonts w:ascii="Arial" w:hAnsi="Arial" w:cs="Arial"/>
                            </w:rPr>
                          </w:pPr>
                          <w:r w:rsidRPr="003B33F5">
                            <w:rPr>
                              <w:rFonts w:cs="Arial"/>
                              <w:color w:val="auto"/>
                              <w:sz w:val="24"/>
                              <w:szCs w:val="24"/>
                            </w:rPr>
                            <w:t>Como administradora de la entidad que brinda el servicio, necesito modificar las fechas que se realizará el servicio en caso de un cambio imprevisto para poder brindarle al encargado del área del hospital una nueva fecha.</w:t>
                          </w:r>
                        </w:p>
                        <w:p w14:paraId="274A85BB" w14:textId="77777777" w:rsidR="00CD4489" w:rsidRPr="002B188C" w:rsidRDefault="00CD4489" w:rsidP="00760CC3">
                          <w:pPr>
                            <w:rPr>
                              <w:rFonts w:ascii="Arial" w:hAnsi="Arial" w:cs="Arial"/>
                            </w:rPr>
                          </w:pPr>
                        </w:p>
                        <w:p w14:paraId="70F92A1A" w14:textId="77777777" w:rsidR="00CD4489" w:rsidRDefault="00CD4489" w:rsidP="00760CC3">
                          <w:pPr>
                            <w:rPr>
                              <w:rFonts w:ascii="Arial" w:hAnsi="Arial" w:cs="Arial"/>
                            </w:rPr>
                          </w:pPr>
                        </w:p>
                      </w:txbxContent>
                    </v:textbox>
                  </v:shape>
                  <v:shape id="Text Box 9" o:spid="_x0000_s1082" type="#_x0000_t202" style="position:absolute;width:33612;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" fillcolor="white [3201]" strokecolor="#6e7277 [1614]" strokeweight=".5pt">
                    <v:textbox>
                      <w:txbxContent>
                        <w:p w14:paraId="537B6404" w14:textId="77777777" w:rsidR="00CD4489" w:rsidRPr="00DE0009" w:rsidRDefault="00CD4489"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3FB8DD79" w14:textId="77777777" w:rsidR="00CD4489" w:rsidRPr="00DE0009" w:rsidRDefault="00CD4489"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321533A3" w14:textId="77777777" w:rsidR="00CD4489" w:rsidRPr="00F83186" w:rsidRDefault="00CD4489" w:rsidP="00760CC3">
                          <w:pPr>
                            <w:rPr>
                              <w:rFonts w:ascii="Arial" w:hAnsi="Arial" w:cs="Arial"/>
                            </w:rPr>
                          </w:pPr>
                        </w:p>
                        <w:p w14:paraId="726AD565" w14:textId="77777777" w:rsidR="00CD4489" w:rsidRPr="00F83186" w:rsidRDefault="00CD4489" w:rsidP="00760CC3">
                          <w:pPr>
                            <w:rPr>
                              <w:rFonts w:ascii="Arial" w:hAnsi="Arial" w:cs="Arial"/>
                            </w:rPr>
                          </w:pPr>
                        </w:p>
                        <w:p w14:paraId="07897416" w14:textId="77777777" w:rsidR="00CD4489" w:rsidRPr="00F83186" w:rsidRDefault="00CD4489" w:rsidP="00760CC3">
                          <w:pPr>
                            <w:rPr>
                              <w:rFonts w:ascii="Arial" w:hAnsi="Arial" w:cs="Arial"/>
                              <w:i/>
                              <w:color w:val="161718" w:themeColor="text1"/>
                            </w:rPr>
                          </w:pPr>
                        </w:p>
                        <w:p w14:paraId="3F373527" w14:textId="77777777" w:rsidR="00CD4489" w:rsidRDefault="00CD4489"/>
                        <w:p w14:paraId="43FEE5BF" w14:textId="77777777" w:rsidR="00CD4489" w:rsidRPr="00DE0009" w:rsidRDefault="00CD4489"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24C09C4B" w14:textId="77777777" w:rsidR="00CD4489" w:rsidRPr="00DE0009" w:rsidRDefault="00CD4489"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C389CCD" w14:textId="77777777" w:rsidR="00CD4489" w:rsidRPr="00F83186" w:rsidRDefault="00CD4489" w:rsidP="00760CC3">
                          <w:pPr>
                            <w:rPr>
                              <w:rFonts w:ascii="Arial" w:hAnsi="Arial" w:cs="Arial"/>
                            </w:rPr>
                          </w:pPr>
                        </w:p>
                        <w:p w14:paraId="72E416BF" w14:textId="77777777" w:rsidR="00CD4489" w:rsidRPr="00F83186" w:rsidRDefault="00CD4489" w:rsidP="00760CC3">
                          <w:pPr>
                            <w:rPr>
                              <w:rFonts w:ascii="Arial" w:hAnsi="Arial" w:cs="Arial"/>
                            </w:rPr>
                          </w:pPr>
                        </w:p>
                        <w:p w14:paraId="33499905" w14:textId="77777777" w:rsidR="00CD4489" w:rsidRPr="00F83186" w:rsidRDefault="00CD4489" w:rsidP="00760CC3">
                          <w:pPr>
                            <w:rPr>
                              <w:rFonts w:ascii="Arial" w:hAnsi="Arial" w:cs="Arial"/>
                              <w:i/>
                              <w:color w:val="161718" w:themeColor="text1"/>
                            </w:rPr>
                          </w:pPr>
                        </w:p>
                        <w:p w14:paraId="29802391" w14:textId="77777777" w:rsidR="00CD4489" w:rsidRDefault="00CD4489"/>
                        <w:p w14:paraId="34DE1AEE" w14:textId="77777777" w:rsidR="00CD4489" w:rsidRPr="00DE0009" w:rsidRDefault="00CD4489"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47BBE3DE" w14:textId="77777777" w:rsidR="00CD4489" w:rsidRPr="00DE0009" w:rsidRDefault="00CD4489"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219976" w14:textId="77777777" w:rsidR="00CD4489" w:rsidRPr="00F83186" w:rsidRDefault="00CD4489" w:rsidP="00760CC3">
                          <w:pPr>
                            <w:rPr>
                              <w:rFonts w:ascii="Arial" w:hAnsi="Arial" w:cs="Arial"/>
                            </w:rPr>
                          </w:pPr>
                        </w:p>
                        <w:p w14:paraId="3A09073A" w14:textId="77777777" w:rsidR="00CD4489" w:rsidRPr="00F83186" w:rsidRDefault="00CD4489" w:rsidP="00760CC3">
                          <w:pPr>
                            <w:rPr>
                              <w:rFonts w:ascii="Arial" w:hAnsi="Arial" w:cs="Arial"/>
                            </w:rPr>
                          </w:pPr>
                        </w:p>
                        <w:p w14:paraId="0767213A" w14:textId="77777777" w:rsidR="00CD4489" w:rsidRPr="00F83186" w:rsidRDefault="00CD4489" w:rsidP="00760CC3">
                          <w:pPr>
                            <w:rPr>
                              <w:rFonts w:ascii="Arial" w:hAnsi="Arial" w:cs="Arial"/>
                              <w:i/>
                              <w:color w:val="161718" w:themeColor="text1"/>
                            </w:rPr>
                          </w:pPr>
                        </w:p>
                        <w:p w14:paraId="1A7269CA" w14:textId="77777777" w:rsidR="00CD4489" w:rsidRDefault="00CD4489"/>
                        <w:p w14:paraId="21D1191D" w14:textId="77777777" w:rsidR="00CD4489" w:rsidRPr="00DE0009" w:rsidRDefault="00CD4489" w:rsidP="00760CC3">
                          <w:pPr>
                            <w:spacing w:before="120"/>
                            <w:rPr>
                              <w:rFonts w:ascii="Arial" w:hAnsi="Arial" w:cs="Arial"/>
                              <w:b/>
                              <w:color w:val="auto"/>
                              <w:sz w:val="22"/>
                              <w:szCs w:val="18"/>
                            </w:rPr>
                          </w:pPr>
                          <w:r w:rsidRPr="007D3657">
                            <w:rPr>
                              <w:rFonts w:ascii="Arial" w:hAnsi="Arial" w:cs="Arial"/>
                              <w:b/>
                              <w:color w:val="auto"/>
                              <w:sz w:val="24"/>
                              <w:szCs w:val="20"/>
                            </w:rPr>
                            <w:t xml:space="preserve">Usuario: </w:t>
                          </w:r>
                          <w:r w:rsidRPr="007D3657">
                            <w:rPr>
                              <w:rFonts w:ascii="Arial" w:hAnsi="Arial" w:cs="Arial"/>
                              <w:bCs/>
                              <w:color w:val="auto"/>
                              <w:sz w:val="24"/>
                              <w:szCs w:val="20"/>
                            </w:rPr>
                            <w:t>Administradora</w:t>
                          </w:r>
                        </w:p>
                        <w:p w14:paraId="6DBD3623" w14:textId="77777777" w:rsidR="00CD4489" w:rsidRPr="00DE0009" w:rsidRDefault="00CD4489" w:rsidP="00760CC3">
                          <w:pPr>
                            <w:spacing w:before="120"/>
                            <w:rPr>
                              <w:rFonts w:ascii="Arial" w:hAnsi="Arial" w:cs="Arial"/>
                              <w:bCs/>
                              <w:color w:val="auto"/>
                              <w:sz w:val="24"/>
                              <w:szCs w:val="20"/>
                            </w:rPr>
                          </w:pPr>
                          <w:r w:rsidRPr="00DE0009">
                            <w:rPr>
                              <w:rFonts w:ascii="Arial" w:hAnsi="Arial" w:cs="Arial"/>
                              <w:b/>
                              <w:color w:val="auto"/>
                              <w:sz w:val="24"/>
                              <w:szCs w:val="20"/>
                            </w:rPr>
                            <w:t xml:space="preserve">Acción: </w:t>
                          </w:r>
                          <w:r w:rsidRPr="005F62BA">
                            <w:rPr>
                              <w:rFonts w:ascii="Arial" w:hAnsi="Arial" w:cs="Arial"/>
                              <w:bCs/>
                              <w:color w:val="auto"/>
                              <w:sz w:val="24"/>
                              <w:szCs w:val="20"/>
                            </w:rPr>
                            <w:t xml:space="preserve">Actualizar </w:t>
                          </w:r>
                          <w:r>
                            <w:rPr>
                              <w:rFonts w:ascii="Arial" w:hAnsi="Arial" w:cs="Arial"/>
                              <w:bCs/>
                              <w:color w:val="auto"/>
                              <w:sz w:val="24"/>
                              <w:szCs w:val="20"/>
                            </w:rPr>
                            <w:t>c</w:t>
                          </w:r>
                          <w:r w:rsidRPr="005F62BA">
                            <w:rPr>
                              <w:rFonts w:ascii="Arial" w:hAnsi="Arial" w:cs="Arial"/>
                              <w:bCs/>
                              <w:color w:val="auto"/>
                              <w:sz w:val="24"/>
                              <w:szCs w:val="20"/>
                            </w:rPr>
                            <w:t>ronograma de trabajos</w:t>
                          </w:r>
                        </w:p>
                        <w:p w14:paraId="0ED2DD4C" w14:textId="77777777" w:rsidR="00CD4489" w:rsidRPr="00F83186" w:rsidRDefault="00CD4489" w:rsidP="00760CC3">
                          <w:pPr>
                            <w:rPr>
                              <w:rFonts w:ascii="Arial" w:hAnsi="Arial" w:cs="Arial"/>
                            </w:rPr>
                          </w:pPr>
                        </w:p>
                        <w:p w14:paraId="4A805465" w14:textId="77777777" w:rsidR="00CD4489" w:rsidRPr="00F83186" w:rsidRDefault="00CD4489" w:rsidP="00760CC3">
                          <w:pPr>
                            <w:rPr>
                              <w:rFonts w:ascii="Arial" w:hAnsi="Arial" w:cs="Arial"/>
                            </w:rPr>
                          </w:pPr>
                        </w:p>
                        <w:p w14:paraId="383291D7" w14:textId="77777777" w:rsidR="00CD4489" w:rsidRPr="00F83186" w:rsidRDefault="00CD4489" w:rsidP="00760CC3">
                          <w:pPr>
                            <w:rPr>
                              <w:rFonts w:ascii="Arial" w:hAnsi="Arial" w:cs="Arial"/>
                              <w:i/>
                              <w:color w:val="161718" w:themeColor="text1"/>
                            </w:rPr>
                          </w:pPr>
                        </w:p>
                      </w:txbxContent>
                    </v:textbox>
                  </v:shape>
                  <v:shape id="Text Box 10" o:spid="_x0000_s1083" type="#_x0000_t202" style="position:absolute;left:33638;width:13772;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" fillcolor="white [3201]" strokecolor="#6e7277 [1614]" strokeweight=".5pt">
                    <v:textbox>
                      <w:txbxContent>
                        <w:p w14:paraId="4ACA1989" w14:textId="77777777" w:rsidR="00CD4489" w:rsidRPr="007D3657" w:rsidRDefault="00CD4489"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6427855" w14:textId="77777777" w:rsidR="00CD4489" w:rsidRPr="0078782C" w:rsidRDefault="00CD4489" w:rsidP="00760CC3">
                          <w:pPr>
                            <w:rPr>
                              <w:rFonts w:ascii="Arial" w:hAnsi="Arial" w:cs="Arial"/>
                            </w:rPr>
                          </w:pPr>
                        </w:p>
                        <w:p w14:paraId="7F0F2D5E" w14:textId="77777777" w:rsidR="00CD4489" w:rsidRPr="0078782C" w:rsidRDefault="00CD4489" w:rsidP="00760CC3">
                          <w:pPr>
                            <w:rPr>
                              <w:rFonts w:ascii="Arial" w:hAnsi="Arial" w:cs="Arial"/>
                            </w:rPr>
                          </w:pPr>
                        </w:p>
                        <w:p w14:paraId="044C5CD9" w14:textId="77777777" w:rsidR="00CD4489" w:rsidRPr="0078782C" w:rsidRDefault="00CD4489" w:rsidP="00760CC3">
                          <w:pPr>
                            <w:rPr>
                              <w:rFonts w:ascii="Arial" w:hAnsi="Arial" w:cs="Arial"/>
                              <w:i/>
                              <w:color w:val="161718" w:themeColor="text1"/>
                            </w:rPr>
                          </w:pPr>
                        </w:p>
                        <w:p w14:paraId="0092A151" w14:textId="77777777" w:rsidR="00CD4489" w:rsidRDefault="00CD4489"/>
                        <w:p w14:paraId="1443418C" w14:textId="77777777" w:rsidR="00CD4489" w:rsidRPr="007D3657" w:rsidRDefault="00CD4489"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73365646" w14:textId="77777777" w:rsidR="00CD4489" w:rsidRPr="0078782C" w:rsidRDefault="00CD4489" w:rsidP="00760CC3">
                          <w:pPr>
                            <w:rPr>
                              <w:rFonts w:ascii="Arial" w:hAnsi="Arial" w:cs="Arial"/>
                            </w:rPr>
                          </w:pPr>
                        </w:p>
                        <w:p w14:paraId="0698AC8A" w14:textId="77777777" w:rsidR="00CD4489" w:rsidRPr="0078782C" w:rsidRDefault="00CD4489" w:rsidP="00760CC3">
                          <w:pPr>
                            <w:rPr>
                              <w:rFonts w:ascii="Arial" w:hAnsi="Arial" w:cs="Arial"/>
                            </w:rPr>
                          </w:pPr>
                        </w:p>
                        <w:p w14:paraId="2A1FD19F" w14:textId="77777777" w:rsidR="00CD4489" w:rsidRPr="0078782C" w:rsidRDefault="00CD4489" w:rsidP="00760CC3">
                          <w:pPr>
                            <w:rPr>
                              <w:rFonts w:ascii="Arial" w:hAnsi="Arial" w:cs="Arial"/>
                              <w:i/>
                              <w:color w:val="161718" w:themeColor="text1"/>
                            </w:rPr>
                          </w:pPr>
                        </w:p>
                        <w:p w14:paraId="21B9900A" w14:textId="77777777" w:rsidR="00CD4489" w:rsidRDefault="00CD4489"/>
                        <w:p w14:paraId="5C596068" w14:textId="77777777" w:rsidR="00CD4489" w:rsidRPr="007D3657" w:rsidRDefault="00CD4489"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6BD46187" w14:textId="77777777" w:rsidR="00CD4489" w:rsidRPr="0078782C" w:rsidRDefault="00CD4489" w:rsidP="00760CC3">
                          <w:pPr>
                            <w:rPr>
                              <w:rFonts w:ascii="Arial" w:hAnsi="Arial" w:cs="Arial"/>
                            </w:rPr>
                          </w:pPr>
                        </w:p>
                        <w:p w14:paraId="4DAE5986" w14:textId="77777777" w:rsidR="00CD4489" w:rsidRPr="0078782C" w:rsidRDefault="00CD4489" w:rsidP="00760CC3">
                          <w:pPr>
                            <w:rPr>
                              <w:rFonts w:ascii="Arial" w:hAnsi="Arial" w:cs="Arial"/>
                            </w:rPr>
                          </w:pPr>
                        </w:p>
                        <w:p w14:paraId="34AD4FA8" w14:textId="77777777" w:rsidR="00CD4489" w:rsidRPr="0078782C" w:rsidRDefault="00CD4489" w:rsidP="00760CC3">
                          <w:pPr>
                            <w:rPr>
                              <w:rFonts w:ascii="Arial" w:hAnsi="Arial" w:cs="Arial"/>
                              <w:i/>
                              <w:color w:val="161718" w:themeColor="text1"/>
                            </w:rPr>
                          </w:pPr>
                        </w:p>
                        <w:p w14:paraId="77D5C209" w14:textId="77777777" w:rsidR="00CD4489" w:rsidRDefault="00CD4489"/>
                        <w:p w14:paraId="0711B535" w14:textId="77777777" w:rsidR="00CD4489" w:rsidRPr="007D3657" w:rsidRDefault="00CD4489" w:rsidP="00760CC3">
                          <w:pPr>
                            <w:spacing w:before="120"/>
                            <w:rPr>
                              <w:rFonts w:ascii="Arial" w:hAnsi="Arial" w:cs="Arial"/>
                              <w:color w:val="auto"/>
                              <w:sz w:val="24"/>
                              <w:szCs w:val="24"/>
                            </w:rPr>
                          </w:pPr>
                          <w:proofErr w:type="spellStart"/>
                          <w:r w:rsidRPr="007D3657">
                            <w:rPr>
                              <w:rFonts w:ascii="Arial" w:hAnsi="Arial" w:cs="Arial"/>
                              <w:b/>
                              <w:color w:val="auto"/>
                              <w:sz w:val="24"/>
                              <w:szCs w:val="24"/>
                            </w:rPr>
                            <w:t>Priority</w:t>
                          </w:r>
                          <w:proofErr w:type="spellEnd"/>
                          <w:r w:rsidRPr="007D3657">
                            <w:rPr>
                              <w:rFonts w:ascii="Arial" w:hAnsi="Arial" w:cs="Arial"/>
                              <w:b/>
                              <w:color w:val="auto"/>
                              <w:sz w:val="24"/>
                              <w:szCs w:val="24"/>
                            </w:rPr>
                            <w:t>: 3</w:t>
                          </w:r>
                        </w:p>
                        <w:p w14:paraId="4D616C66" w14:textId="77777777" w:rsidR="00CD4489" w:rsidRPr="0078782C" w:rsidRDefault="00CD4489" w:rsidP="00760CC3">
                          <w:pPr>
                            <w:rPr>
                              <w:rFonts w:ascii="Arial" w:hAnsi="Arial" w:cs="Arial"/>
                            </w:rPr>
                          </w:pPr>
                        </w:p>
                        <w:p w14:paraId="2D885D19" w14:textId="77777777" w:rsidR="00CD4489" w:rsidRPr="0078782C" w:rsidRDefault="00CD4489" w:rsidP="00760CC3">
                          <w:pPr>
                            <w:rPr>
                              <w:rFonts w:ascii="Arial" w:hAnsi="Arial" w:cs="Arial"/>
                            </w:rPr>
                          </w:pPr>
                        </w:p>
                        <w:p w14:paraId="63684BF7" w14:textId="77777777" w:rsidR="00CD4489" w:rsidRPr="0078782C" w:rsidRDefault="00CD4489" w:rsidP="00760CC3">
                          <w:pPr>
                            <w:rPr>
                              <w:rFonts w:ascii="Arial" w:hAnsi="Arial" w:cs="Arial"/>
                              <w:i/>
                              <w:color w:val="161718" w:themeColor="text1"/>
                            </w:rPr>
                          </w:pPr>
                        </w:p>
                      </w:txbxContent>
                    </v:textbox>
                  </v:shape>
                  <v:shape id="Text Box 11" o:spid="_x0000_s1084" type="#_x0000_t202" style="position:absolute;left:47413;width:13773;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" fillcolor="white [3201]" strokecolor="#6e7277 [1614]" strokeweight=".5pt">
                    <v:textbox>
                      <w:txbxContent>
                        <w:p w14:paraId="2D0FDE20" w14:textId="77777777" w:rsidR="00CD4489" w:rsidRPr="007D3657" w:rsidRDefault="00CD4489"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4C947A4" w14:textId="77777777" w:rsidR="00CD4489" w:rsidRPr="0078782C" w:rsidRDefault="00CD4489" w:rsidP="00760CC3">
                          <w:pPr>
                            <w:rPr>
                              <w:rFonts w:ascii="Arial" w:hAnsi="Arial" w:cs="Arial"/>
                            </w:rPr>
                          </w:pPr>
                        </w:p>
                        <w:p w14:paraId="48CE4C7F" w14:textId="77777777" w:rsidR="00CD4489" w:rsidRPr="0078782C" w:rsidRDefault="00CD4489" w:rsidP="00760CC3">
                          <w:pPr>
                            <w:rPr>
                              <w:rFonts w:ascii="Arial" w:hAnsi="Arial" w:cs="Arial"/>
                              <w:i/>
                              <w:color w:val="161718" w:themeColor="text1"/>
                            </w:rPr>
                          </w:pPr>
                        </w:p>
                        <w:p w14:paraId="2D598FE3" w14:textId="77777777" w:rsidR="00CD4489" w:rsidRDefault="00CD4489"/>
                        <w:p w14:paraId="5FF1B295" w14:textId="77777777" w:rsidR="00CD4489" w:rsidRPr="007D3657" w:rsidRDefault="00CD4489"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565CE408" w14:textId="77777777" w:rsidR="00CD4489" w:rsidRPr="0078782C" w:rsidRDefault="00CD4489" w:rsidP="00760CC3">
                          <w:pPr>
                            <w:rPr>
                              <w:rFonts w:ascii="Arial" w:hAnsi="Arial" w:cs="Arial"/>
                            </w:rPr>
                          </w:pPr>
                        </w:p>
                        <w:p w14:paraId="44A4E1F2" w14:textId="77777777" w:rsidR="00CD4489" w:rsidRPr="0078782C" w:rsidRDefault="00CD4489" w:rsidP="00760CC3">
                          <w:pPr>
                            <w:rPr>
                              <w:rFonts w:ascii="Arial" w:hAnsi="Arial" w:cs="Arial"/>
                              <w:i/>
                              <w:color w:val="161718" w:themeColor="text1"/>
                            </w:rPr>
                          </w:pPr>
                        </w:p>
                        <w:p w14:paraId="047CCEFE" w14:textId="77777777" w:rsidR="00CD4489" w:rsidRDefault="00CD4489"/>
                        <w:p w14:paraId="79D67A7E" w14:textId="77777777" w:rsidR="00CD4489" w:rsidRPr="007D3657" w:rsidRDefault="00CD4489"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342625E4" w14:textId="77777777" w:rsidR="00CD4489" w:rsidRPr="0078782C" w:rsidRDefault="00CD4489" w:rsidP="00760CC3">
                          <w:pPr>
                            <w:rPr>
                              <w:rFonts w:ascii="Arial" w:hAnsi="Arial" w:cs="Arial"/>
                            </w:rPr>
                          </w:pPr>
                        </w:p>
                        <w:p w14:paraId="368867E2" w14:textId="77777777" w:rsidR="00CD4489" w:rsidRPr="0078782C" w:rsidRDefault="00CD4489" w:rsidP="00760CC3">
                          <w:pPr>
                            <w:rPr>
                              <w:rFonts w:ascii="Arial" w:hAnsi="Arial" w:cs="Arial"/>
                              <w:i/>
                              <w:color w:val="161718" w:themeColor="text1"/>
                            </w:rPr>
                          </w:pPr>
                        </w:p>
                        <w:p w14:paraId="2A060A97" w14:textId="77777777" w:rsidR="00CD4489" w:rsidRDefault="00CD4489"/>
                        <w:p w14:paraId="3337324D" w14:textId="77777777" w:rsidR="00CD4489" w:rsidRPr="007D3657" w:rsidRDefault="00CD4489" w:rsidP="00760CC3">
                          <w:pPr>
                            <w:spacing w:before="120"/>
                            <w:rPr>
                              <w:rFonts w:ascii="Arial" w:hAnsi="Arial" w:cs="Arial"/>
                              <w:color w:val="auto"/>
                              <w:sz w:val="24"/>
                              <w:szCs w:val="24"/>
                            </w:rPr>
                          </w:pPr>
                          <w:r w:rsidRPr="007D3657">
                            <w:rPr>
                              <w:rFonts w:ascii="Arial" w:hAnsi="Arial" w:cs="Arial"/>
                              <w:b/>
                              <w:color w:val="auto"/>
                              <w:sz w:val="24"/>
                              <w:szCs w:val="24"/>
                            </w:rPr>
                            <w:t>Estimate:10- 20 min</w:t>
                          </w:r>
                        </w:p>
                        <w:p w14:paraId="67917934" w14:textId="77777777" w:rsidR="00CD4489" w:rsidRPr="0078782C" w:rsidRDefault="00CD4489" w:rsidP="00760CC3">
                          <w:pPr>
                            <w:rPr>
                              <w:rFonts w:ascii="Arial" w:hAnsi="Arial" w:cs="Arial"/>
                            </w:rPr>
                          </w:pPr>
                        </w:p>
                        <w:p w14:paraId="52E3B9CC" w14:textId="77777777" w:rsidR="00CD4489" w:rsidRPr="0078782C" w:rsidRDefault="00CD4489" w:rsidP="00760CC3">
                          <w:pPr>
                            <w:rPr>
                              <w:rFonts w:ascii="Arial" w:hAnsi="Arial" w:cs="Arial"/>
                              <w:i/>
                              <w:color w:val="161718" w:themeColor="text1"/>
                            </w:rPr>
                          </w:pPr>
                        </w:p>
                      </w:txbxContent>
                    </v:textbox>
                  </v:shape>
                </v:group>
                <v:shape id="Text Box 19" o:spid="_x0000_s1085" type="#_x0000_t202" style="position:absolute;top:15715;width:61175;height:65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" fillcolor="white [3201]" strokecolor="#6e7277 [1614]" strokeweight=".5pt">
                  <v:textbox>
                    <w:txbxContent>
                      <w:p w14:paraId="2B247779"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1081DB2"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F680D1C"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75CB9DAC"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1F6CB9A9"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291B4AB5" w14:textId="77777777" w:rsidR="00CD4489" w:rsidRPr="007D3657" w:rsidRDefault="00CD4489" w:rsidP="00760CC3">
                        <w:pPr>
                          <w:rPr>
                            <w:rFonts w:ascii="Arial" w:hAnsi="Arial" w:cs="Arial"/>
                            <w:b/>
                            <w:color w:val="auto"/>
                            <w:sz w:val="24"/>
                            <w:szCs w:val="24"/>
                          </w:rPr>
                        </w:pPr>
                      </w:p>
                      <w:p w14:paraId="170DD214"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08411852"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4EA71A"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186D7BD2"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3B33E5EE" w14:textId="77777777" w:rsidR="00CD4489" w:rsidRPr="007D3657" w:rsidRDefault="00CD4489" w:rsidP="00760CC3">
                        <w:pPr>
                          <w:rPr>
                            <w:rFonts w:ascii="Arial" w:hAnsi="Arial" w:cs="Arial"/>
                            <w:i/>
                            <w:color w:val="auto"/>
                            <w:sz w:val="24"/>
                            <w:szCs w:val="24"/>
                          </w:rPr>
                        </w:pPr>
                      </w:p>
                      <w:p w14:paraId="5108AF9B"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5545A679"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6C104FA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48CC1EB2"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59C25D84" w14:textId="77777777" w:rsidR="00CD4489" w:rsidRDefault="00CD4489" w:rsidP="00760CC3">
                        <w:pPr>
                          <w:rPr>
                            <w:rFonts w:ascii="Arial" w:hAnsi="Arial" w:cs="Arial"/>
                            <w:bCs/>
                            <w:color w:val="auto"/>
                            <w:sz w:val="24"/>
                            <w:szCs w:val="24"/>
                          </w:rPr>
                        </w:pPr>
                      </w:p>
                      <w:p w14:paraId="108A7C67"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BD34107"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2727991"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CAE8937"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ED2DF25" w14:textId="77777777" w:rsidR="00CD4489" w:rsidRPr="007D3657" w:rsidRDefault="00CD4489"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6AC751F3" w14:textId="77777777" w:rsidR="00CD4489" w:rsidRPr="007D3657" w:rsidRDefault="00CD4489" w:rsidP="00760CC3">
                        <w:pPr>
                          <w:rPr>
                            <w:rFonts w:ascii="Arial" w:hAnsi="Arial" w:cs="Arial"/>
                            <w:i/>
                            <w:color w:val="auto"/>
                          </w:rPr>
                        </w:pPr>
                      </w:p>
                      <w:p w14:paraId="7B9FCA5D" w14:textId="77777777" w:rsidR="00CD4489" w:rsidRPr="004071C1" w:rsidRDefault="00CD4489" w:rsidP="00760CC3">
                        <w:pPr>
                          <w:rPr>
                            <w:rFonts w:ascii="Arial" w:hAnsi="Arial" w:cs="Arial"/>
                            <w:i/>
                            <w:color w:val="161718" w:themeColor="text1"/>
                          </w:rPr>
                        </w:pPr>
                      </w:p>
                      <w:p w14:paraId="3C2351FD" w14:textId="77777777" w:rsidR="00CD4489" w:rsidRDefault="00CD4489"/>
                      <w:p w14:paraId="320D28A8"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3DDD9564"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78B8E76E"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893597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77DB7F98"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3ABADCDC" w14:textId="77777777" w:rsidR="00CD4489" w:rsidRPr="007D3657" w:rsidRDefault="00CD4489" w:rsidP="00760CC3">
                        <w:pPr>
                          <w:rPr>
                            <w:rFonts w:ascii="Arial" w:hAnsi="Arial" w:cs="Arial"/>
                            <w:b/>
                            <w:color w:val="auto"/>
                            <w:sz w:val="24"/>
                            <w:szCs w:val="24"/>
                          </w:rPr>
                        </w:pPr>
                      </w:p>
                      <w:p w14:paraId="2DB7BA77"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7C79393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51944ECA"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419F7F90"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1EED8B89" w14:textId="77777777" w:rsidR="00CD4489" w:rsidRPr="007D3657" w:rsidRDefault="00CD4489" w:rsidP="00760CC3">
                        <w:pPr>
                          <w:rPr>
                            <w:rFonts w:ascii="Arial" w:hAnsi="Arial" w:cs="Arial"/>
                            <w:i/>
                            <w:color w:val="auto"/>
                            <w:sz w:val="24"/>
                            <w:szCs w:val="24"/>
                          </w:rPr>
                        </w:pPr>
                      </w:p>
                      <w:p w14:paraId="1A0EC08B"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42FD49B2"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0A010A28"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4EF67DC"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4F706020" w14:textId="77777777" w:rsidR="00CD4489" w:rsidRDefault="00CD4489" w:rsidP="00760CC3">
                        <w:pPr>
                          <w:rPr>
                            <w:rFonts w:ascii="Arial" w:hAnsi="Arial" w:cs="Arial"/>
                            <w:bCs/>
                            <w:color w:val="auto"/>
                            <w:sz w:val="24"/>
                            <w:szCs w:val="24"/>
                          </w:rPr>
                        </w:pPr>
                      </w:p>
                      <w:p w14:paraId="25249979"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8207560"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6043A31D"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1DD57511"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20F8C560" w14:textId="77777777" w:rsidR="00CD4489" w:rsidRPr="007D3657" w:rsidRDefault="00CD4489"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2B8B032" w14:textId="77777777" w:rsidR="00CD4489" w:rsidRPr="007D3657" w:rsidRDefault="00CD4489" w:rsidP="00760CC3">
                        <w:pPr>
                          <w:rPr>
                            <w:rFonts w:ascii="Arial" w:hAnsi="Arial" w:cs="Arial"/>
                            <w:i/>
                            <w:color w:val="auto"/>
                          </w:rPr>
                        </w:pPr>
                      </w:p>
                      <w:p w14:paraId="024C2A1C" w14:textId="77777777" w:rsidR="00CD4489" w:rsidRPr="004071C1" w:rsidRDefault="00CD4489" w:rsidP="00760CC3">
                        <w:pPr>
                          <w:rPr>
                            <w:rFonts w:ascii="Arial" w:hAnsi="Arial" w:cs="Arial"/>
                            <w:i/>
                            <w:color w:val="161718" w:themeColor="text1"/>
                          </w:rPr>
                        </w:pPr>
                      </w:p>
                      <w:p w14:paraId="3EF833A4" w14:textId="77777777" w:rsidR="00CD4489" w:rsidRDefault="00CD4489"/>
                      <w:p w14:paraId="0AFC9916"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17898E1A"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131D3C4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639D8E62"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2E6C40B6"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09FB4A4E" w14:textId="77777777" w:rsidR="00CD4489" w:rsidRPr="007D3657" w:rsidRDefault="00CD4489" w:rsidP="00760CC3">
                        <w:pPr>
                          <w:rPr>
                            <w:rFonts w:ascii="Arial" w:hAnsi="Arial" w:cs="Arial"/>
                            <w:b/>
                            <w:color w:val="auto"/>
                            <w:sz w:val="24"/>
                            <w:szCs w:val="24"/>
                          </w:rPr>
                        </w:pPr>
                      </w:p>
                      <w:p w14:paraId="085E510E"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25583AD6"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4D5F8C9"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5FB61713"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67A02EDC" w14:textId="77777777" w:rsidR="00CD4489" w:rsidRPr="007D3657" w:rsidRDefault="00CD4489" w:rsidP="00760CC3">
                        <w:pPr>
                          <w:rPr>
                            <w:rFonts w:ascii="Arial" w:hAnsi="Arial" w:cs="Arial"/>
                            <w:i/>
                            <w:color w:val="auto"/>
                            <w:sz w:val="24"/>
                            <w:szCs w:val="24"/>
                          </w:rPr>
                        </w:pPr>
                      </w:p>
                      <w:p w14:paraId="07328A89"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8F970BA"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546669EF"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77FAD1E8"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C53BA8C" w14:textId="77777777" w:rsidR="00CD4489" w:rsidRDefault="00CD4489" w:rsidP="00760CC3">
                        <w:pPr>
                          <w:rPr>
                            <w:rFonts w:ascii="Arial" w:hAnsi="Arial" w:cs="Arial"/>
                            <w:bCs/>
                            <w:color w:val="auto"/>
                            <w:sz w:val="24"/>
                            <w:szCs w:val="24"/>
                          </w:rPr>
                        </w:pPr>
                      </w:p>
                      <w:p w14:paraId="63288412"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245F8015"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7EC15B6D"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5ADD4E78"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771844C1" w14:textId="77777777" w:rsidR="00CD4489" w:rsidRPr="007D3657" w:rsidRDefault="00CD4489"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7912A748" w14:textId="77777777" w:rsidR="00CD4489" w:rsidRPr="007D3657" w:rsidRDefault="00CD4489" w:rsidP="00760CC3">
                        <w:pPr>
                          <w:rPr>
                            <w:rFonts w:ascii="Arial" w:hAnsi="Arial" w:cs="Arial"/>
                            <w:i/>
                            <w:color w:val="auto"/>
                          </w:rPr>
                        </w:pPr>
                      </w:p>
                      <w:p w14:paraId="5BA86912" w14:textId="77777777" w:rsidR="00CD4489" w:rsidRPr="004071C1" w:rsidRDefault="00CD4489" w:rsidP="00760CC3">
                        <w:pPr>
                          <w:rPr>
                            <w:rFonts w:ascii="Arial" w:hAnsi="Arial" w:cs="Arial"/>
                            <w:i/>
                            <w:color w:val="161718" w:themeColor="text1"/>
                          </w:rPr>
                        </w:pPr>
                      </w:p>
                      <w:p w14:paraId="66D3B160" w14:textId="77777777" w:rsidR="00CD4489" w:rsidRDefault="00CD4489"/>
                      <w:p w14:paraId="055BB542" w14:textId="77777777"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Acceptance</w:t>
                        </w:r>
                        <w:proofErr w:type="spellEnd"/>
                        <w:r w:rsidRPr="007D3657">
                          <w:rPr>
                            <w:rFonts w:ascii="Arial" w:hAnsi="Arial" w:cs="Arial"/>
                            <w:b/>
                            <w:color w:val="auto"/>
                            <w:sz w:val="24"/>
                            <w:szCs w:val="24"/>
                          </w:rPr>
                          <w:t xml:space="preserve"> </w:t>
                        </w:r>
                        <w:proofErr w:type="spellStart"/>
                        <w:r w:rsidRPr="007D3657">
                          <w:rPr>
                            <w:rFonts w:ascii="Arial" w:hAnsi="Arial" w:cs="Arial"/>
                            <w:b/>
                            <w:color w:val="auto"/>
                            <w:sz w:val="24"/>
                            <w:szCs w:val="24"/>
                          </w:rPr>
                          <w:t>criteria</w:t>
                        </w:r>
                        <w:proofErr w:type="spellEnd"/>
                      </w:p>
                      <w:p w14:paraId="2A4558E7"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Modifica a una fecha</w:t>
                        </w:r>
                        <w:r>
                          <w:rPr>
                            <w:rFonts w:ascii="Arial" w:hAnsi="Arial" w:cs="Arial"/>
                            <w:bCs/>
                            <w:color w:val="auto"/>
                            <w:sz w:val="24"/>
                            <w:szCs w:val="24"/>
                          </w:rPr>
                          <w:t xml:space="preserve"> y hora</w:t>
                        </w:r>
                        <w:r w:rsidRPr="007D3657">
                          <w:rPr>
                            <w:rFonts w:ascii="Arial" w:hAnsi="Arial" w:cs="Arial"/>
                            <w:bCs/>
                            <w:color w:val="auto"/>
                            <w:sz w:val="24"/>
                            <w:szCs w:val="24"/>
                          </w:rPr>
                          <w:t xml:space="preserve"> válida a la solicitud de servicio</w:t>
                        </w:r>
                      </w:p>
                      <w:p w14:paraId="41706B09"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 xml:space="preserve">y hora </w:t>
                        </w:r>
                        <w:r w:rsidRPr="007D3657">
                          <w:rPr>
                            <w:rFonts w:ascii="Arial" w:hAnsi="Arial" w:cs="Arial"/>
                            <w:bCs/>
                            <w:color w:val="auto"/>
                            <w:sz w:val="24"/>
                            <w:szCs w:val="24"/>
                          </w:rPr>
                          <w:t xml:space="preserve">es válida </w:t>
                        </w:r>
                      </w:p>
                      <w:p w14:paraId="10C71F4D"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seleccione la fecha </w:t>
                        </w:r>
                        <w:r>
                          <w:rPr>
                            <w:rFonts w:ascii="Arial" w:hAnsi="Arial" w:cs="Arial"/>
                            <w:bCs/>
                            <w:color w:val="auto"/>
                            <w:sz w:val="24"/>
                            <w:szCs w:val="24"/>
                          </w:rPr>
                          <w:t>y hora</w:t>
                        </w:r>
                      </w:p>
                      <w:p w14:paraId="42087715"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agrega una nueva solicitud de servicio con dicha fecha </w:t>
                        </w:r>
                        <w:r>
                          <w:rPr>
                            <w:rFonts w:ascii="Arial" w:hAnsi="Arial" w:cs="Arial"/>
                            <w:bCs/>
                            <w:color w:val="auto"/>
                            <w:sz w:val="24"/>
                            <w:szCs w:val="24"/>
                          </w:rPr>
                          <w:t>y hora</w:t>
                        </w:r>
                      </w:p>
                      <w:p w14:paraId="59CD3D9D" w14:textId="77777777" w:rsidR="00CD4489" w:rsidRPr="007D3657" w:rsidRDefault="00CD4489" w:rsidP="00760CC3">
                        <w:pPr>
                          <w:rPr>
                            <w:rFonts w:ascii="Arial" w:hAnsi="Arial" w:cs="Arial"/>
                            <w:b/>
                            <w:color w:val="auto"/>
                            <w:sz w:val="24"/>
                            <w:szCs w:val="24"/>
                          </w:rPr>
                        </w:pPr>
                      </w:p>
                      <w:p w14:paraId="31C199D6"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Modifica a una fecha </w:t>
                        </w:r>
                        <w:r>
                          <w:rPr>
                            <w:rFonts w:ascii="Arial" w:hAnsi="Arial" w:cs="Arial"/>
                            <w:bCs/>
                            <w:color w:val="auto"/>
                            <w:sz w:val="24"/>
                            <w:szCs w:val="24"/>
                          </w:rPr>
                          <w:t xml:space="preserve">y hora </w:t>
                        </w:r>
                        <w:r w:rsidRPr="007D3657">
                          <w:rPr>
                            <w:rFonts w:ascii="Arial" w:hAnsi="Arial" w:cs="Arial"/>
                            <w:bCs/>
                            <w:color w:val="auto"/>
                            <w:sz w:val="24"/>
                            <w:szCs w:val="24"/>
                          </w:rPr>
                          <w:t>no válida a la solicitud de servicio</w:t>
                        </w:r>
                      </w:p>
                      <w:p w14:paraId="6B376C80"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la fecha </w:t>
                        </w:r>
                        <w:r>
                          <w:rPr>
                            <w:rFonts w:ascii="Arial" w:hAnsi="Arial" w:cs="Arial"/>
                            <w:bCs/>
                            <w:color w:val="auto"/>
                            <w:sz w:val="24"/>
                            <w:szCs w:val="24"/>
                          </w:rPr>
                          <w:t>y hora</w:t>
                        </w:r>
                        <w:r w:rsidRPr="007D3657">
                          <w:rPr>
                            <w:rFonts w:ascii="Arial" w:hAnsi="Arial" w:cs="Arial"/>
                            <w:bCs/>
                            <w:color w:val="auto"/>
                            <w:sz w:val="24"/>
                            <w:szCs w:val="24"/>
                          </w:rPr>
                          <w:t xml:space="preserve"> no es válida </w:t>
                        </w:r>
                      </w:p>
                      <w:p w14:paraId="484A4876"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la</w:t>
                        </w:r>
                        <w:r w:rsidRPr="007F1F37">
                          <w:rPr>
                            <w:rFonts w:ascii="Arial" w:hAnsi="Arial" w:cs="Arial"/>
                            <w:bCs/>
                            <w:color w:val="auto"/>
                            <w:sz w:val="24"/>
                            <w:szCs w:val="24"/>
                          </w:rPr>
                          <w:t xml:space="preserve"> </w:t>
                        </w:r>
                        <w:r w:rsidRPr="007D3657">
                          <w:rPr>
                            <w:rFonts w:ascii="Arial" w:hAnsi="Arial" w:cs="Arial"/>
                            <w:bCs/>
                            <w:color w:val="auto"/>
                            <w:sz w:val="24"/>
                            <w:szCs w:val="24"/>
                          </w:rPr>
                          <w:t xml:space="preserve">fecha </w:t>
                        </w:r>
                        <w:r>
                          <w:rPr>
                            <w:rFonts w:ascii="Arial" w:hAnsi="Arial" w:cs="Arial"/>
                            <w:bCs/>
                            <w:color w:val="auto"/>
                            <w:sz w:val="24"/>
                            <w:szCs w:val="24"/>
                          </w:rPr>
                          <w:t>y hora</w:t>
                        </w:r>
                      </w:p>
                      <w:p w14:paraId="64CAA850" w14:textId="77777777"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 xml:space="preserve">se notifica que la fecha </w:t>
                        </w:r>
                        <w:r>
                          <w:rPr>
                            <w:rFonts w:ascii="Arial" w:hAnsi="Arial" w:cs="Arial"/>
                            <w:bCs/>
                            <w:color w:val="auto"/>
                            <w:sz w:val="24"/>
                            <w:szCs w:val="24"/>
                          </w:rPr>
                          <w:t>y hora</w:t>
                        </w:r>
                        <w:r w:rsidRPr="007D3657">
                          <w:rPr>
                            <w:rFonts w:ascii="Arial" w:hAnsi="Arial" w:cs="Arial"/>
                            <w:bCs/>
                            <w:color w:val="auto"/>
                            <w:sz w:val="24"/>
                            <w:szCs w:val="24"/>
                          </w:rPr>
                          <w:t xml:space="preserve"> no está disponible</w:t>
                        </w:r>
                      </w:p>
                      <w:p w14:paraId="4DA7EFE9" w14:textId="77777777" w:rsidR="00CD4489" w:rsidRPr="007D3657" w:rsidRDefault="00CD4489" w:rsidP="00760CC3">
                        <w:pPr>
                          <w:rPr>
                            <w:rFonts w:ascii="Arial" w:hAnsi="Arial" w:cs="Arial"/>
                            <w:i/>
                            <w:color w:val="auto"/>
                            <w:sz w:val="24"/>
                            <w:szCs w:val="24"/>
                          </w:rPr>
                        </w:pPr>
                      </w:p>
                      <w:p w14:paraId="3EAB983C" w14:textId="270E325E"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se encuentra disponible</w:t>
                        </w:r>
                      </w:p>
                      <w:p w14:paraId="3140E4CA"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el ingeniero seleccionado se encuentra disponible en esa fecha y hora</w:t>
                        </w:r>
                      </w:p>
                      <w:p w14:paraId="79A92C23" w14:textId="4069ADE4"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w:t>
                        </w:r>
                      </w:p>
                      <w:p w14:paraId="6A0F330C" w14:textId="77777777"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 añade al</w:t>
                        </w:r>
                        <w:r>
                          <w:rPr>
                            <w:rFonts w:ascii="Arial" w:hAnsi="Arial" w:cs="Arial"/>
                            <w:bCs/>
                            <w:color w:val="auto"/>
                            <w:sz w:val="24"/>
                            <w:szCs w:val="24"/>
                          </w:rPr>
                          <w:t xml:space="preserve"> nuevo</w:t>
                        </w:r>
                        <w:r w:rsidRPr="007D3657">
                          <w:rPr>
                            <w:rFonts w:ascii="Arial" w:hAnsi="Arial" w:cs="Arial"/>
                            <w:bCs/>
                            <w:color w:val="auto"/>
                            <w:sz w:val="24"/>
                            <w:szCs w:val="24"/>
                          </w:rPr>
                          <w:t xml:space="preserve"> ingeniero como el responsable de dicho servicio</w:t>
                        </w:r>
                      </w:p>
                      <w:p w14:paraId="642648C5" w14:textId="77777777" w:rsidR="00CD4489" w:rsidRDefault="00CD4489" w:rsidP="00760CC3">
                        <w:pPr>
                          <w:rPr>
                            <w:rFonts w:ascii="Arial" w:hAnsi="Arial" w:cs="Arial"/>
                            <w:bCs/>
                            <w:color w:val="auto"/>
                            <w:sz w:val="24"/>
                            <w:szCs w:val="24"/>
                          </w:rPr>
                        </w:pPr>
                      </w:p>
                      <w:p w14:paraId="2BC29F9C" w14:textId="4C1976DA" w:rsidR="00CD4489" w:rsidRPr="007D3657" w:rsidRDefault="00CD4489" w:rsidP="00760CC3">
                        <w:pPr>
                          <w:rPr>
                            <w:rFonts w:ascii="Arial" w:hAnsi="Arial" w:cs="Arial"/>
                            <w:b/>
                            <w:color w:val="auto"/>
                            <w:sz w:val="24"/>
                            <w:szCs w:val="24"/>
                          </w:rPr>
                        </w:pPr>
                        <w:proofErr w:type="spellStart"/>
                        <w:r w:rsidRPr="007D3657">
                          <w:rPr>
                            <w:rFonts w:ascii="Arial" w:hAnsi="Arial" w:cs="Arial"/>
                            <w:b/>
                            <w:color w:val="auto"/>
                            <w:sz w:val="24"/>
                            <w:szCs w:val="24"/>
                          </w:rPr>
                          <w:t>Scenario</w:t>
                        </w:r>
                        <w:proofErr w:type="spellEnd"/>
                        <w:r w:rsidRPr="007D3657">
                          <w:rPr>
                            <w:rFonts w:ascii="Arial" w:hAnsi="Arial" w:cs="Arial"/>
                            <w:b/>
                            <w:color w:val="auto"/>
                            <w:sz w:val="24"/>
                            <w:szCs w:val="24"/>
                          </w:rPr>
                          <w:t xml:space="preserve">: </w:t>
                        </w:r>
                        <w:r>
                          <w:rPr>
                            <w:rFonts w:ascii="Arial" w:hAnsi="Arial" w:cs="Arial"/>
                            <w:bCs/>
                            <w:color w:val="auto"/>
                            <w:sz w:val="24"/>
                            <w:szCs w:val="24"/>
                          </w:rPr>
                          <w:t>El ingeniero a seleccionar no se encuentra disponible</w:t>
                        </w:r>
                      </w:p>
                      <w:p w14:paraId="0EEBE975" w14:textId="00226A1C"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Given</w:t>
                        </w:r>
                        <w:proofErr w:type="spellEnd"/>
                        <w:r w:rsidRPr="007D3657">
                          <w:rPr>
                            <w:rFonts w:ascii="Arial" w:hAnsi="Arial" w:cs="Arial"/>
                            <w:bCs/>
                            <w:color w:val="auto"/>
                            <w:sz w:val="24"/>
                            <w:szCs w:val="24"/>
                          </w:rPr>
                          <w:t xml:space="preserve"> </w:t>
                        </w:r>
                        <w:r w:rsidRPr="00C73D9F">
                          <w:rPr>
                            <w:rFonts w:ascii="Arial" w:hAnsi="Arial" w:cs="Arial"/>
                            <w:bCs/>
                            <w:color w:val="auto"/>
                            <w:sz w:val="24"/>
                            <w:szCs w:val="24"/>
                          </w:rPr>
                          <w:t xml:space="preserve">el ingeniero seleccionado </w:t>
                        </w:r>
                        <w:r>
                          <w:rPr>
                            <w:rFonts w:ascii="Arial" w:hAnsi="Arial" w:cs="Arial"/>
                            <w:bCs/>
                            <w:color w:val="auto"/>
                            <w:sz w:val="24"/>
                            <w:szCs w:val="24"/>
                          </w:rPr>
                          <w:t xml:space="preserve">no </w:t>
                        </w:r>
                        <w:r w:rsidRPr="00C73D9F">
                          <w:rPr>
                            <w:rFonts w:ascii="Arial" w:hAnsi="Arial" w:cs="Arial"/>
                            <w:bCs/>
                            <w:color w:val="auto"/>
                            <w:sz w:val="24"/>
                            <w:szCs w:val="24"/>
                          </w:rPr>
                          <w:t>se encuentra disponible en esa fecha y hora</w:t>
                        </w:r>
                      </w:p>
                      <w:p w14:paraId="00F84038" w14:textId="02804BE3" w:rsidR="00CD4489" w:rsidRPr="007D3657"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When</w:t>
                        </w:r>
                        <w:proofErr w:type="spellEnd"/>
                        <w:r w:rsidRPr="007D3657">
                          <w:rPr>
                            <w:rFonts w:ascii="Arial" w:hAnsi="Arial" w:cs="Arial"/>
                            <w:b/>
                            <w:color w:val="auto"/>
                            <w:sz w:val="24"/>
                            <w:szCs w:val="24"/>
                          </w:rPr>
                          <w:t xml:space="preserve"> </w:t>
                        </w:r>
                        <w:r w:rsidRPr="007D3657">
                          <w:rPr>
                            <w:rFonts w:ascii="Arial" w:hAnsi="Arial" w:cs="Arial"/>
                            <w:bCs/>
                            <w:color w:val="auto"/>
                            <w:sz w:val="24"/>
                            <w:szCs w:val="24"/>
                          </w:rPr>
                          <w:t>seleccione al</w:t>
                        </w:r>
                        <w:r>
                          <w:rPr>
                            <w:rFonts w:ascii="Arial" w:hAnsi="Arial" w:cs="Arial"/>
                            <w:bCs/>
                            <w:color w:val="auto"/>
                            <w:sz w:val="24"/>
                            <w:szCs w:val="24"/>
                          </w:rPr>
                          <w:t xml:space="preserve"> anterior</w:t>
                        </w:r>
                        <w:r w:rsidRPr="007D3657">
                          <w:rPr>
                            <w:rFonts w:ascii="Arial" w:hAnsi="Arial" w:cs="Arial"/>
                            <w:bCs/>
                            <w:color w:val="auto"/>
                            <w:sz w:val="24"/>
                            <w:szCs w:val="24"/>
                          </w:rPr>
                          <w:t xml:space="preserve"> ingeniero</w:t>
                        </w:r>
                      </w:p>
                      <w:p w14:paraId="63DBB4BC" w14:textId="095A971B" w:rsidR="00CD4489" w:rsidRDefault="00CD4489" w:rsidP="00760CC3">
                        <w:pPr>
                          <w:rPr>
                            <w:rFonts w:ascii="Arial" w:hAnsi="Arial" w:cs="Arial"/>
                            <w:bCs/>
                            <w:color w:val="auto"/>
                            <w:sz w:val="24"/>
                            <w:szCs w:val="24"/>
                          </w:rPr>
                        </w:pPr>
                        <w:proofErr w:type="spellStart"/>
                        <w:r w:rsidRPr="007D3657">
                          <w:rPr>
                            <w:rFonts w:ascii="Arial" w:hAnsi="Arial" w:cs="Arial"/>
                            <w:b/>
                            <w:color w:val="auto"/>
                            <w:sz w:val="24"/>
                            <w:szCs w:val="24"/>
                          </w:rPr>
                          <w:t>Then</w:t>
                        </w:r>
                        <w:proofErr w:type="spellEnd"/>
                        <w:r w:rsidRPr="007D3657">
                          <w:rPr>
                            <w:rFonts w:ascii="Arial" w:hAnsi="Arial" w:cs="Arial"/>
                            <w:b/>
                            <w:color w:val="auto"/>
                            <w:sz w:val="24"/>
                            <w:szCs w:val="24"/>
                          </w:rPr>
                          <w:t xml:space="preserve"> </w:t>
                        </w:r>
                        <w:r w:rsidRPr="00705638">
                          <w:rPr>
                            <w:rFonts w:ascii="Arial" w:hAnsi="Arial" w:cs="Arial"/>
                            <w:color w:val="auto"/>
                            <w:sz w:val="24"/>
                            <w:szCs w:val="24"/>
                          </w:rPr>
                          <w:t>Se pide seleccionar a otro ingeniero</w:t>
                        </w:r>
                      </w:p>
                      <w:p w14:paraId="059A2689" w14:textId="72633B02" w:rsidR="00CD4489" w:rsidRPr="007D3657" w:rsidRDefault="00CD4489" w:rsidP="00760CC3">
                        <w:pPr>
                          <w:rPr>
                            <w:rFonts w:ascii="Arial" w:hAnsi="Arial" w:cs="Arial"/>
                            <w:bCs/>
                            <w:color w:val="auto"/>
                          </w:rPr>
                        </w:pPr>
                        <w:proofErr w:type="spellStart"/>
                        <w:r w:rsidRPr="00C73D9F">
                          <w:rPr>
                            <w:rFonts w:ascii="Arial" w:hAnsi="Arial" w:cs="Arial"/>
                            <w:bCs/>
                            <w:color w:val="auto"/>
                            <w:sz w:val="24"/>
                            <w:szCs w:val="24"/>
                          </w:rPr>
                          <w:t>leccionar</w:t>
                        </w:r>
                        <w:proofErr w:type="spellEnd"/>
                        <w:r w:rsidRPr="00C73D9F">
                          <w:rPr>
                            <w:rFonts w:ascii="Arial" w:hAnsi="Arial" w:cs="Arial"/>
                            <w:bCs/>
                            <w:color w:val="auto"/>
                            <w:sz w:val="24"/>
                            <w:szCs w:val="24"/>
                          </w:rPr>
                          <w:t xml:space="preserve"> otro ingeniero</w:t>
                        </w:r>
                      </w:p>
                      <w:p w14:paraId="05C4FF82" w14:textId="77777777" w:rsidR="00CD4489" w:rsidRPr="007D3657" w:rsidRDefault="00CD4489" w:rsidP="00760CC3">
                        <w:pPr>
                          <w:rPr>
                            <w:rFonts w:ascii="Arial" w:hAnsi="Arial" w:cs="Arial"/>
                            <w:i/>
                            <w:color w:val="auto"/>
                          </w:rPr>
                        </w:pPr>
                      </w:p>
                      <w:p w14:paraId="718AD85E" w14:textId="77777777" w:rsidR="00CD4489" w:rsidRPr="004071C1" w:rsidRDefault="00CD4489" w:rsidP="00760CC3">
                        <w:pPr>
                          <w:rPr>
                            <w:rFonts w:ascii="Arial" w:hAnsi="Arial" w:cs="Arial"/>
                            <w:i/>
                            <w:color w:val="161718" w:themeColor="text1"/>
                          </w:rPr>
                        </w:pPr>
                      </w:p>
                    </w:txbxContent>
                  </v:textbox>
                </v:shape>
                <w10:wrap type="square" anchorx="margin"/>
              </v:group>
            </w:pict>
          </mc:Fallback>
        </mc:AlternateContent>
      </w:r>
      <w:bookmarkEnd w:id="4782"/>
    </w:p>
    <w:p w14:paraId="62044536" w14:textId="56BD079F" w:rsidR="00760CC3" w:rsidRDefault="006C46C4" w:rsidP="00BB244A">
      <w:pPr>
        <w:rPr>
          <w:color w:val="auto"/>
          <w:sz w:val="24"/>
          <w:szCs w:val="24"/>
        </w:rPr>
      </w:pPr>
      <w:bookmarkStart w:id="4783" w:name="_Toc25223012"/>
      <w:bookmarkStart w:id="4784" w:name="_Toc25223011"/>
      <w:r>
        <w:rPr>
          <w:noProof/>
          <w:lang w:eastAsia="es-PE"/>
        </w:rPr>
        <w:lastRenderedPageBreak/>
        <mc:AlternateContent>
          <mc:Choice Requires="wpg">
            <w:drawing>
              <wp:anchor distT="0" distB="0" distL="114300" distR="114300" simplePos="0" relativeHeight="251786240" behindDoc="0" locked="0" layoutInCell="1" allowOverlap="1" wp14:anchorId="51F023E7" wp14:editId="5AD7454F">
                <wp:simplePos x="0" y="0"/>
                <wp:positionH relativeFrom="margin">
                  <wp:posOffset>-19050</wp:posOffset>
                </wp:positionH>
                <wp:positionV relativeFrom="paragraph">
                  <wp:posOffset>0</wp:posOffset>
                </wp:positionV>
                <wp:extent cx="6118860" cy="7862570"/>
                <wp:effectExtent l="0" t="0" r="15240" b="24130"/>
                <wp:wrapSquare wrapText="bothSides"/>
                <wp:docPr id="78" name="Grupo 78"/>
                <wp:cNvGraphicFramePr/>
                <a:graphic xmlns:a="http://schemas.openxmlformats.org/drawingml/2006/main">
                  <a:graphicData uri="http://schemas.microsoft.com/office/word/2010/wordprocessingGroup">
                    <wpg:wgp>
                      <wpg:cNvGrpSpPr/>
                      <wpg:grpSpPr>
                        <a:xfrm>
                          <a:off x="0" y="0"/>
                          <a:ext cx="6118860" cy="7862570"/>
                          <a:chOff x="-1796" y="-1"/>
                          <a:chExt cx="6119386" cy="5724526"/>
                        </a:xfrm>
                      </wpg:grpSpPr>
                      <wps:wsp>
                        <wps:cNvPr id="79" name="Text Box 8"/>
                        <wps:cNvSpPr txBox="1"/>
                        <wps:spPr>
                          <a:xfrm>
                            <a:off x="-1796" y="921521"/>
                            <a:ext cx="6117704" cy="928688"/>
                          </a:xfrm>
                          <a:prstGeom prst="rect">
                            <a:avLst/>
                          </a:prstGeom>
                          <a:solidFill>
                            <a:schemeClr val="lt1"/>
                          </a:solidFill>
                          <a:ln w="6350">
                            <a:solidFill>
                              <a:schemeClr val="bg2">
                                <a:lumMod val="50000"/>
                              </a:schemeClr>
                            </a:solidFill>
                          </a:ln>
                        </wps:spPr>
                        <wps:txbx>
                          <w:txbxContent>
                            <w:p w14:paraId="4F379954" w14:textId="77777777" w:rsidR="00CD4489" w:rsidRDefault="00CD4489"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3020BE0" w14:textId="77777777" w:rsidR="00CD4489" w:rsidRPr="002B188C" w:rsidRDefault="00CD4489" w:rsidP="003B33F5">
                              <w:pPr>
                                <w:rPr>
                                  <w:rFonts w:ascii="Arial" w:hAnsi="Arial" w:cs="Arial"/>
                                </w:rPr>
                              </w:pPr>
                            </w:p>
                            <w:p w14:paraId="208E5A7B" w14:textId="77777777" w:rsidR="00CD4489" w:rsidRDefault="00CD4489" w:rsidP="003B33F5">
                              <w:pPr>
                                <w:rPr>
                                  <w:rFonts w:ascii="Arial" w:hAnsi="Arial" w:cs="Arial"/>
                                </w:rPr>
                              </w:pPr>
                            </w:p>
                            <w:p w14:paraId="1031ECD0" w14:textId="77777777" w:rsidR="00CD4489" w:rsidRDefault="00CD4489"/>
                            <w:p w14:paraId="6656B004" w14:textId="77777777" w:rsidR="00CD4489" w:rsidRDefault="00CD4489"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6AB7C18" w14:textId="77777777" w:rsidR="00CD4489" w:rsidRPr="002B188C" w:rsidRDefault="00CD4489" w:rsidP="003B33F5">
                              <w:pPr>
                                <w:rPr>
                                  <w:rFonts w:ascii="Arial" w:hAnsi="Arial" w:cs="Arial"/>
                                </w:rPr>
                              </w:pPr>
                            </w:p>
                            <w:p w14:paraId="1BC47B1D" w14:textId="77777777" w:rsidR="00CD4489" w:rsidRDefault="00CD4489" w:rsidP="003B33F5">
                              <w:pPr>
                                <w:rPr>
                                  <w:rFonts w:ascii="Arial" w:hAnsi="Arial" w:cs="Arial"/>
                                </w:rPr>
                              </w:pPr>
                            </w:p>
                            <w:p w14:paraId="5BB3CB92" w14:textId="77777777" w:rsidR="00CD4489" w:rsidRDefault="00CD4489"/>
                            <w:p w14:paraId="31E549E1" w14:textId="77777777" w:rsidR="00CD4489" w:rsidRDefault="00CD4489"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450068B" w14:textId="77777777" w:rsidR="00CD4489" w:rsidRPr="002B188C" w:rsidRDefault="00CD4489" w:rsidP="003B33F5">
                              <w:pPr>
                                <w:rPr>
                                  <w:rFonts w:ascii="Arial" w:hAnsi="Arial" w:cs="Arial"/>
                                </w:rPr>
                              </w:pPr>
                            </w:p>
                            <w:p w14:paraId="4D17E49D" w14:textId="77777777" w:rsidR="00CD4489" w:rsidRDefault="00CD4489" w:rsidP="003B33F5">
                              <w:pPr>
                                <w:rPr>
                                  <w:rFonts w:ascii="Arial" w:hAnsi="Arial" w:cs="Arial"/>
                                </w:rPr>
                              </w:pPr>
                            </w:p>
                            <w:p w14:paraId="28AA4296" w14:textId="77777777" w:rsidR="00CD4489" w:rsidRDefault="00CD4489"/>
                            <w:p w14:paraId="7DC35F05" w14:textId="77777777" w:rsidR="00CD4489" w:rsidRDefault="00CD4489"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B213FA6" w14:textId="77777777" w:rsidR="00CD4489" w:rsidRPr="002B188C" w:rsidRDefault="00CD4489" w:rsidP="003B33F5">
                              <w:pPr>
                                <w:rPr>
                                  <w:rFonts w:ascii="Arial" w:hAnsi="Arial" w:cs="Arial"/>
                                </w:rPr>
                              </w:pPr>
                            </w:p>
                            <w:p w14:paraId="55938E75" w14:textId="77777777" w:rsidR="00CD4489" w:rsidRDefault="00CD4489" w:rsidP="003B33F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9"/>
                        <wps:cNvSpPr txBox="1"/>
                        <wps:spPr>
                          <a:xfrm>
                            <a:off x="0" y="4762"/>
                            <a:ext cx="3360420" cy="924711"/>
                          </a:xfrm>
                          <a:prstGeom prst="rect">
                            <a:avLst/>
                          </a:prstGeom>
                          <a:solidFill>
                            <a:schemeClr val="lt1"/>
                          </a:solidFill>
                          <a:ln w="6350">
                            <a:solidFill>
                              <a:schemeClr val="bg2">
                                <a:lumMod val="50000"/>
                              </a:schemeClr>
                            </a:solidFill>
                          </a:ln>
                        </wps:spPr>
                        <wps:txbx>
                          <w:txbxContent>
                            <w:p w14:paraId="7D52FBA7" w14:textId="77777777" w:rsidR="00CD4489" w:rsidRPr="006C1E56" w:rsidRDefault="00CD4489"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738D2622" w14:textId="77777777" w:rsidR="00CD4489" w:rsidRPr="00F83186" w:rsidRDefault="00CD4489"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08FCD8EC" w14:textId="77777777" w:rsidR="00CD4489" w:rsidRPr="00F83186" w:rsidRDefault="00CD4489" w:rsidP="003B33F5">
                              <w:pPr>
                                <w:rPr>
                                  <w:rFonts w:ascii="Arial" w:hAnsi="Arial" w:cs="Arial"/>
                                </w:rPr>
                              </w:pPr>
                            </w:p>
                            <w:p w14:paraId="671A7EDE" w14:textId="77777777" w:rsidR="00CD4489" w:rsidRPr="00F83186" w:rsidRDefault="00CD4489" w:rsidP="003B33F5">
                              <w:pPr>
                                <w:rPr>
                                  <w:rFonts w:ascii="Arial" w:hAnsi="Arial" w:cs="Arial"/>
                                  <w:i/>
                                  <w:color w:val="161718" w:themeColor="text1"/>
                                </w:rPr>
                              </w:pPr>
                            </w:p>
                            <w:p w14:paraId="7E820022" w14:textId="77777777" w:rsidR="00CD4489" w:rsidRDefault="00CD4489"/>
                            <w:p w14:paraId="5C4C115C" w14:textId="77777777" w:rsidR="00CD4489" w:rsidRPr="006C1E56" w:rsidRDefault="00CD4489"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6D42DDBF" w14:textId="77777777" w:rsidR="00CD4489" w:rsidRPr="00F83186" w:rsidRDefault="00CD4489"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3941D4BC" w14:textId="77777777" w:rsidR="00CD4489" w:rsidRPr="00F83186" w:rsidRDefault="00CD4489" w:rsidP="003B33F5">
                              <w:pPr>
                                <w:rPr>
                                  <w:rFonts w:ascii="Arial" w:hAnsi="Arial" w:cs="Arial"/>
                                </w:rPr>
                              </w:pPr>
                            </w:p>
                            <w:p w14:paraId="2D8AFCF3" w14:textId="77777777" w:rsidR="00CD4489" w:rsidRPr="00F83186" w:rsidRDefault="00CD4489" w:rsidP="003B33F5">
                              <w:pPr>
                                <w:rPr>
                                  <w:rFonts w:ascii="Arial" w:hAnsi="Arial" w:cs="Arial"/>
                                  <w:i/>
                                  <w:color w:val="161718" w:themeColor="text1"/>
                                </w:rPr>
                              </w:pPr>
                            </w:p>
                            <w:p w14:paraId="4816C926" w14:textId="77777777" w:rsidR="00CD4489" w:rsidRDefault="00CD4489"/>
                            <w:p w14:paraId="7A9E97DA" w14:textId="77777777" w:rsidR="00CD4489" w:rsidRPr="006C1E56" w:rsidRDefault="00CD4489"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313485CD" w14:textId="77777777" w:rsidR="00CD4489" w:rsidRPr="00F83186" w:rsidRDefault="00CD4489"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46FDC9D6" w14:textId="77777777" w:rsidR="00CD4489" w:rsidRPr="00F83186" w:rsidRDefault="00CD4489" w:rsidP="003B33F5">
                              <w:pPr>
                                <w:rPr>
                                  <w:rFonts w:ascii="Arial" w:hAnsi="Arial" w:cs="Arial"/>
                                </w:rPr>
                              </w:pPr>
                            </w:p>
                            <w:p w14:paraId="1134F1B5" w14:textId="77777777" w:rsidR="00CD4489" w:rsidRPr="00F83186" w:rsidRDefault="00CD4489" w:rsidP="003B33F5">
                              <w:pPr>
                                <w:rPr>
                                  <w:rFonts w:ascii="Arial" w:hAnsi="Arial" w:cs="Arial"/>
                                  <w:i/>
                                  <w:color w:val="161718" w:themeColor="text1"/>
                                </w:rPr>
                              </w:pPr>
                            </w:p>
                            <w:p w14:paraId="372973DD" w14:textId="77777777" w:rsidR="00CD4489" w:rsidRDefault="00CD4489"/>
                            <w:p w14:paraId="0B712D5C" w14:textId="77777777" w:rsidR="00CD4489" w:rsidRPr="006C1E56" w:rsidRDefault="00CD4489"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0FE5CD95" w14:textId="77777777" w:rsidR="00CD4489" w:rsidRPr="00F83186" w:rsidRDefault="00CD4489"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7E0C9894" w14:textId="77777777" w:rsidR="00CD4489" w:rsidRPr="00F83186" w:rsidRDefault="00CD4489" w:rsidP="003B33F5">
                              <w:pPr>
                                <w:rPr>
                                  <w:rFonts w:ascii="Arial" w:hAnsi="Arial" w:cs="Arial"/>
                                </w:rPr>
                              </w:pPr>
                            </w:p>
                            <w:p w14:paraId="44466299" w14:textId="77777777" w:rsidR="00CD4489" w:rsidRPr="00F83186" w:rsidRDefault="00CD4489"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10"/>
                        <wps:cNvSpPr txBox="1"/>
                        <wps:spPr>
                          <a:xfrm>
                            <a:off x="3362099" y="-1"/>
                            <a:ext cx="1377054" cy="929442"/>
                          </a:xfrm>
                          <a:prstGeom prst="rect">
                            <a:avLst/>
                          </a:prstGeom>
                          <a:solidFill>
                            <a:schemeClr val="lt1"/>
                          </a:solidFill>
                          <a:ln w="6350">
                            <a:solidFill>
                              <a:schemeClr val="bg2">
                                <a:lumMod val="50000"/>
                              </a:schemeClr>
                            </a:solidFill>
                          </a:ln>
                        </wps:spPr>
                        <wps:txbx>
                          <w:txbxContent>
                            <w:p w14:paraId="45E2C05F" w14:textId="77777777" w:rsidR="00CD4489" w:rsidRPr="006C1E56" w:rsidRDefault="00CD4489"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26FAE976" w14:textId="77777777" w:rsidR="00CD4489" w:rsidRPr="006C1E56" w:rsidRDefault="00CD4489" w:rsidP="003B33F5">
                              <w:pPr>
                                <w:rPr>
                                  <w:rFonts w:ascii="Arial" w:hAnsi="Arial" w:cs="Arial"/>
                                  <w:color w:val="auto"/>
                                </w:rPr>
                              </w:pPr>
                            </w:p>
                            <w:p w14:paraId="02DB0B65" w14:textId="77777777" w:rsidR="00CD4489" w:rsidRPr="0078782C" w:rsidRDefault="00CD4489" w:rsidP="003B33F5">
                              <w:pPr>
                                <w:rPr>
                                  <w:rFonts w:ascii="Arial" w:hAnsi="Arial" w:cs="Arial"/>
                                </w:rPr>
                              </w:pPr>
                            </w:p>
                            <w:p w14:paraId="2850C5A9" w14:textId="77777777" w:rsidR="00CD4489" w:rsidRPr="0078782C" w:rsidRDefault="00CD4489" w:rsidP="003B33F5">
                              <w:pPr>
                                <w:rPr>
                                  <w:rFonts w:ascii="Arial" w:hAnsi="Arial" w:cs="Arial"/>
                                  <w:i/>
                                  <w:color w:val="161718" w:themeColor="text1"/>
                                </w:rPr>
                              </w:pPr>
                            </w:p>
                            <w:p w14:paraId="3DBB9F11" w14:textId="77777777" w:rsidR="00CD4489" w:rsidRDefault="00CD4489"/>
                            <w:p w14:paraId="61D22245" w14:textId="77777777" w:rsidR="00CD4489" w:rsidRPr="006C1E56" w:rsidRDefault="00CD4489"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5799BC3" w14:textId="77777777" w:rsidR="00CD4489" w:rsidRPr="006C1E56" w:rsidRDefault="00CD4489" w:rsidP="003B33F5">
                              <w:pPr>
                                <w:rPr>
                                  <w:rFonts w:ascii="Arial" w:hAnsi="Arial" w:cs="Arial"/>
                                  <w:color w:val="auto"/>
                                </w:rPr>
                              </w:pPr>
                            </w:p>
                            <w:p w14:paraId="35597ADB" w14:textId="77777777" w:rsidR="00CD4489" w:rsidRPr="0078782C" w:rsidRDefault="00CD4489" w:rsidP="003B33F5">
                              <w:pPr>
                                <w:rPr>
                                  <w:rFonts w:ascii="Arial" w:hAnsi="Arial" w:cs="Arial"/>
                                </w:rPr>
                              </w:pPr>
                            </w:p>
                            <w:p w14:paraId="44CAF66E" w14:textId="77777777" w:rsidR="00CD4489" w:rsidRPr="0078782C" w:rsidRDefault="00CD4489" w:rsidP="003B33F5">
                              <w:pPr>
                                <w:rPr>
                                  <w:rFonts w:ascii="Arial" w:hAnsi="Arial" w:cs="Arial"/>
                                  <w:i/>
                                  <w:color w:val="161718" w:themeColor="text1"/>
                                </w:rPr>
                              </w:pPr>
                            </w:p>
                            <w:p w14:paraId="395CAFC1" w14:textId="77777777" w:rsidR="00CD4489" w:rsidRDefault="00CD4489"/>
                            <w:p w14:paraId="6690B22C" w14:textId="77777777" w:rsidR="00CD4489" w:rsidRPr="006C1E56" w:rsidRDefault="00CD4489"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8102F3B" w14:textId="77777777" w:rsidR="00CD4489" w:rsidRPr="006C1E56" w:rsidRDefault="00CD4489" w:rsidP="003B33F5">
                              <w:pPr>
                                <w:rPr>
                                  <w:rFonts w:ascii="Arial" w:hAnsi="Arial" w:cs="Arial"/>
                                  <w:color w:val="auto"/>
                                </w:rPr>
                              </w:pPr>
                            </w:p>
                            <w:p w14:paraId="7FF0BDD3" w14:textId="77777777" w:rsidR="00CD4489" w:rsidRPr="0078782C" w:rsidRDefault="00CD4489" w:rsidP="003B33F5">
                              <w:pPr>
                                <w:rPr>
                                  <w:rFonts w:ascii="Arial" w:hAnsi="Arial" w:cs="Arial"/>
                                </w:rPr>
                              </w:pPr>
                            </w:p>
                            <w:p w14:paraId="51AF4E39" w14:textId="77777777" w:rsidR="00CD4489" w:rsidRPr="0078782C" w:rsidRDefault="00CD4489" w:rsidP="003B33F5">
                              <w:pPr>
                                <w:rPr>
                                  <w:rFonts w:ascii="Arial" w:hAnsi="Arial" w:cs="Arial"/>
                                  <w:i/>
                                  <w:color w:val="161718" w:themeColor="text1"/>
                                </w:rPr>
                              </w:pPr>
                            </w:p>
                            <w:p w14:paraId="4D58C33D" w14:textId="77777777" w:rsidR="00CD4489" w:rsidRDefault="00CD4489"/>
                            <w:p w14:paraId="740FD740" w14:textId="77777777" w:rsidR="00CD4489" w:rsidRPr="006C1E56" w:rsidRDefault="00CD4489"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1EC1B41A" w14:textId="77777777" w:rsidR="00CD4489" w:rsidRPr="006C1E56" w:rsidRDefault="00CD4489" w:rsidP="003B33F5">
                              <w:pPr>
                                <w:rPr>
                                  <w:rFonts w:ascii="Arial" w:hAnsi="Arial" w:cs="Arial"/>
                                  <w:color w:val="auto"/>
                                </w:rPr>
                              </w:pPr>
                            </w:p>
                            <w:p w14:paraId="08271B0C" w14:textId="77777777" w:rsidR="00CD4489" w:rsidRPr="0078782C" w:rsidRDefault="00CD4489" w:rsidP="003B33F5">
                              <w:pPr>
                                <w:rPr>
                                  <w:rFonts w:ascii="Arial" w:hAnsi="Arial" w:cs="Arial"/>
                                </w:rPr>
                              </w:pPr>
                            </w:p>
                            <w:p w14:paraId="5F45476A" w14:textId="77777777" w:rsidR="00CD4489" w:rsidRPr="0078782C" w:rsidRDefault="00CD4489"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11"/>
                        <wps:cNvSpPr txBox="1"/>
                        <wps:spPr>
                          <a:xfrm>
                            <a:off x="4738688" y="4762"/>
                            <a:ext cx="1377220" cy="924679"/>
                          </a:xfrm>
                          <a:prstGeom prst="rect">
                            <a:avLst/>
                          </a:prstGeom>
                          <a:solidFill>
                            <a:schemeClr val="lt1"/>
                          </a:solidFill>
                          <a:ln w="6350">
                            <a:solidFill>
                              <a:schemeClr val="bg2">
                                <a:lumMod val="50000"/>
                              </a:schemeClr>
                            </a:solidFill>
                          </a:ln>
                        </wps:spPr>
                        <wps:txbx>
                          <w:txbxContent>
                            <w:p w14:paraId="103E5890" w14:textId="77777777" w:rsidR="00CD4489" w:rsidRPr="006C1E56" w:rsidRDefault="00CD4489"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42D838AC" w14:textId="77777777" w:rsidR="00CD4489" w:rsidRPr="006C1E56" w:rsidRDefault="00CD4489"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7C02E656" w14:textId="77777777" w:rsidR="00CD4489" w:rsidRPr="0078782C" w:rsidRDefault="00CD4489" w:rsidP="003B33F5">
                              <w:pPr>
                                <w:rPr>
                                  <w:rFonts w:ascii="Arial" w:hAnsi="Arial" w:cs="Arial"/>
                                </w:rPr>
                              </w:pPr>
                            </w:p>
                            <w:p w14:paraId="164B78DE" w14:textId="77777777" w:rsidR="00CD4489" w:rsidRPr="0078782C" w:rsidRDefault="00CD4489" w:rsidP="003B33F5">
                              <w:pPr>
                                <w:rPr>
                                  <w:rFonts w:ascii="Arial" w:hAnsi="Arial" w:cs="Arial"/>
                                  <w:i/>
                                  <w:color w:val="161718" w:themeColor="text1"/>
                                </w:rPr>
                              </w:pPr>
                            </w:p>
                            <w:p w14:paraId="6868876E" w14:textId="77777777" w:rsidR="00CD4489" w:rsidRDefault="00CD4489"/>
                            <w:p w14:paraId="0D207C4D" w14:textId="77777777" w:rsidR="00CD4489" w:rsidRPr="006C1E56" w:rsidRDefault="00CD4489"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324D5AAF" w14:textId="77777777" w:rsidR="00CD4489" w:rsidRPr="006C1E56" w:rsidRDefault="00CD4489"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5C9CB4B4" w14:textId="77777777" w:rsidR="00CD4489" w:rsidRPr="0078782C" w:rsidRDefault="00CD4489" w:rsidP="003B33F5">
                              <w:pPr>
                                <w:rPr>
                                  <w:rFonts w:ascii="Arial" w:hAnsi="Arial" w:cs="Arial"/>
                                </w:rPr>
                              </w:pPr>
                            </w:p>
                            <w:p w14:paraId="02CD4206" w14:textId="77777777" w:rsidR="00CD4489" w:rsidRPr="0078782C" w:rsidRDefault="00CD4489" w:rsidP="003B33F5">
                              <w:pPr>
                                <w:rPr>
                                  <w:rFonts w:ascii="Arial" w:hAnsi="Arial" w:cs="Arial"/>
                                  <w:i/>
                                  <w:color w:val="161718" w:themeColor="text1"/>
                                </w:rPr>
                              </w:pPr>
                            </w:p>
                            <w:p w14:paraId="176A917C" w14:textId="77777777" w:rsidR="00CD4489" w:rsidRDefault="00CD4489"/>
                            <w:p w14:paraId="1E45A410" w14:textId="77777777" w:rsidR="00CD4489" w:rsidRPr="006C1E56" w:rsidRDefault="00CD4489"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70B3B05C" w14:textId="77777777" w:rsidR="00CD4489" w:rsidRPr="006C1E56" w:rsidRDefault="00CD4489"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38819C41" w14:textId="77777777" w:rsidR="00CD4489" w:rsidRPr="0078782C" w:rsidRDefault="00CD4489" w:rsidP="003B33F5">
                              <w:pPr>
                                <w:rPr>
                                  <w:rFonts w:ascii="Arial" w:hAnsi="Arial" w:cs="Arial"/>
                                </w:rPr>
                              </w:pPr>
                            </w:p>
                            <w:p w14:paraId="5F543391" w14:textId="77777777" w:rsidR="00CD4489" w:rsidRPr="0078782C" w:rsidRDefault="00CD4489" w:rsidP="003B33F5">
                              <w:pPr>
                                <w:rPr>
                                  <w:rFonts w:ascii="Arial" w:hAnsi="Arial" w:cs="Arial"/>
                                  <w:i/>
                                  <w:color w:val="161718" w:themeColor="text1"/>
                                </w:rPr>
                              </w:pPr>
                            </w:p>
                            <w:p w14:paraId="3C4B263B" w14:textId="77777777" w:rsidR="00CD4489" w:rsidRDefault="00CD4489"/>
                            <w:p w14:paraId="28E27DB9" w14:textId="77777777" w:rsidR="00CD4489" w:rsidRPr="006C1E56" w:rsidRDefault="00CD4489"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13FDF1DC" w14:textId="77777777" w:rsidR="00CD4489" w:rsidRPr="006C1E56" w:rsidRDefault="00CD4489"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10343B9F" w14:textId="77777777" w:rsidR="00CD4489" w:rsidRPr="0078782C" w:rsidRDefault="00CD4489" w:rsidP="003B33F5">
                              <w:pPr>
                                <w:rPr>
                                  <w:rFonts w:ascii="Arial" w:hAnsi="Arial" w:cs="Arial"/>
                                </w:rPr>
                              </w:pPr>
                            </w:p>
                            <w:p w14:paraId="3EE00D2A" w14:textId="77777777" w:rsidR="00CD4489" w:rsidRPr="0078782C" w:rsidRDefault="00CD4489"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19"/>
                        <wps:cNvSpPr txBox="1"/>
                        <wps:spPr>
                          <a:xfrm>
                            <a:off x="0" y="1695452"/>
                            <a:ext cx="6117590" cy="4029073"/>
                          </a:xfrm>
                          <a:prstGeom prst="rect">
                            <a:avLst/>
                          </a:prstGeom>
                          <a:solidFill>
                            <a:schemeClr val="lt1"/>
                          </a:solidFill>
                          <a:ln w="6350">
                            <a:solidFill>
                              <a:schemeClr val="bg2">
                                <a:lumMod val="50000"/>
                              </a:schemeClr>
                            </a:solidFill>
                          </a:ln>
                        </wps:spPr>
                        <wps:txbx>
                          <w:txbxContent>
                            <w:p w14:paraId="5AB1260B" w14:textId="77777777" w:rsidR="00CD4489" w:rsidRPr="006C1E56" w:rsidRDefault="00CD4489"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590D5627"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FAEEE0E"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24EF91C3"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5B7B74A"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43FF565E" w14:textId="77777777" w:rsidR="00CD4489" w:rsidRDefault="00CD4489" w:rsidP="003B33F5">
                              <w:pPr>
                                <w:rPr>
                                  <w:rFonts w:ascii="Arial" w:hAnsi="Arial" w:cs="Arial"/>
                                  <w:bCs/>
                                  <w:color w:val="auto"/>
                                  <w:sz w:val="24"/>
                                  <w:szCs w:val="20"/>
                                </w:rPr>
                              </w:pPr>
                              <w:r w:rsidRPr="006C1E56">
                                <w:rPr>
                                  <w:rFonts w:ascii="Arial" w:hAnsi="Arial" w:cs="Arial"/>
                                  <w:bCs/>
                                  <w:color w:val="auto"/>
                                  <w:sz w:val="24"/>
                                  <w:szCs w:val="20"/>
                                </w:rPr>
                                <w:t xml:space="preserve"> </w:t>
                              </w:r>
                            </w:p>
                            <w:p w14:paraId="35A12EB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38AD34B"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FD8946C"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2C2EB92"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7AD40F16" w14:textId="77777777" w:rsidR="00CD4489" w:rsidRDefault="00CD4489" w:rsidP="003B33F5">
                              <w:pPr>
                                <w:rPr>
                                  <w:rFonts w:ascii="Arial" w:hAnsi="Arial" w:cs="Arial"/>
                                  <w:bCs/>
                                  <w:color w:val="auto"/>
                                  <w:sz w:val="24"/>
                                  <w:szCs w:val="20"/>
                                </w:rPr>
                              </w:pPr>
                            </w:p>
                            <w:p w14:paraId="3453B109"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9BB6B6F"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76152789"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249AA50A"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5BBA2442" w14:textId="77777777" w:rsidR="00CD4489" w:rsidRDefault="00CD4489" w:rsidP="003B33F5">
                              <w:pPr>
                                <w:rPr>
                                  <w:rFonts w:ascii="Arial" w:hAnsi="Arial" w:cs="Arial"/>
                                  <w:bCs/>
                                  <w:color w:val="auto"/>
                                  <w:sz w:val="24"/>
                                  <w:szCs w:val="20"/>
                                </w:rPr>
                              </w:pPr>
                            </w:p>
                            <w:p w14:paraId="0F0DD797" w14:textId="77777777" w:rsidR="00CD4489" w:rsidRPr="006C1E56" w:rsidRDefault="00CD4489" w:rsidP="003B33F5">
                              <w:pPr>
                                <w:rPr>
                                  <w:rFonts w:ascii="Arial" w:hAnsi="Arial" w:cs="Arial"/>
                                  <w:bCs/>
                                  <w:color w:val="auto"/>
                                  <w:sz w:val="24"/>
                                  <w:szCs w:val="24"/>
                                </w:rPr>
                              </w:pPr>
                            </w:p>
                            <w:p w14:paraId="211466A4" w14:textId="77777777" w:rsidR="00CD4489" w:rsidRPr="006C1E56" w:rsidRDefault="00CD4489" w:rsidP="003B33F5">
                              <w:pPr>
                                <w:rPr>
                                  <w:rFonts w:ascii="Arial" w:hAnsi="Arial" w:cs="Arial"/>
                                  <w:i/>
                                  <w:color w:val="auto"/>
                                  <w:sz w:val="24"/>
                                  <w:szCs w:val="24"/>
                                </w:rPr>
                              </w:pPr>
                            </w:p>
                            <w:p w14:paraId="26B2708E" w14:textId="77777777" w:rsidR="00CD4489" w:rsidRDefault="00CD4489"/>
                            <w:p w14:paraId="2694BC4C" w14:textId="77777777" w:rsidR="00CD4489" w:rsidRPr="006C1E56" w:rsidRDefault="00CD4489"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330878BE"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70CCF49"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179218C"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4F08E5A1"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235E2F60" w14:textId="77777777" w:rsidR="00CD4489" w:rsidRDefault="00CD4489" w:rsidP="003B33F5">
                              <w:pPr>
                                <w:rPr>
                                  <w:rFonts w:ascii="Arial" w:hAnsi="Arial" w:cs="Arial"/>
                                  <w:bCs/>
                                  <w:color w:val="auto"/>
                                  <w:sz w:val="24"/>
                                  <w:szCs w:val="20"/>
                                </w:rPr>
                              </w:pPr>
                              <w:r w:rsidRPr="006C1E56">
                                <w:rPr>
                                  <w:rFonts w:ascii="Arial" w:hAnsi="Arial" w:cs="Arial"/>
                                  <w:bCs/>
                                  <w:color w:val="auto"/>
                                  <w:sz w:val="24"/>
                                  <w:szCs w:val="20"/>
                                </w:rPr>
                                <w:t xml:space="preserve"> </w:t>
                              </w:r>
                            </w:p>
                            <w:p w14:paraId="6F4C4034"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5B47EBEC"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1329F43"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E14C813"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3E4C48C2" w14:textId="77777777" w:rsidR="00CD4489" w:rsidRDefault="00CD4489" w:rsidP="003B33F5">
                              <w:pPr>
                                <w:rPr>
                                  <w:rFonts w:ascii="Arial" w:hAnsi="Arial" w:cs="Arial"/>
                                  <w:bCs/>
                                  <w:color w:val="auto"/>
                                  <w:sz w:val="24"/>
                                  <w:szCs w:val="20"/>
                                </w:rPr>
                              </w:pPr>
                            </w:p>
                            <w:p w14:paraId="0F901BB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2684CC4C"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4F9E40A6"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0522ED43"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27F4C55C" w14:textId="77777777" w:rsidR="00CD4489" w:rsidRDefault="00CD4489" w:rsidP="003B33F5">
                              <w:pPr>
                                <w:rPr>
                                  <w:rFonts w:ascii="Arial" w:hAnsi="Arial" w:cs="Arial"/>
                                  <w:bCs/>
                                  <w:color w:val="auto"/>
                                  <w:sz w:val="24"/>
                                  <w:szCs w:val="20"/>
                                </w:rPr>
                              </w:pPr>
                            </w:p>
                            <w:p w14:paraId="74441FBA" w14:textId="77777777" w:rsidR="00CD4489" w:rsidRPr="006C1E56" w:rsidRDefault="00CD4489" w:rsidP="003B33F5">
                              <w:pPr>
                                <w:rPr>
                                  <w:rFonts w:ascii="Arial" w:hAnsi="Arial" w:cs="Arial"/>
                                  <w:bCs/>
                                  <w:color w:val="auto"/>
                                  <w:sz w:val="24"/>
                                  <w:szCs w:val="24"/>
                                </w:rPr>
                              </w:pPr>
                            </w:p>
                            <w:p w14:paraId="74822372" w14:textId="77777777" w:rsidR="00CD4489" w:rsidRPr="006C1E56" w:rsidRDefault="00CD4489" w:rsidP="003B33F5">
                              <w:pPr>
                                <w:rPr>
                                  <w:rFonts w:ascii="Arial" w:hAnsi="Arial" w:cs="Arial"/>
                                  <w:i/>
                                  <w:color w:val="auto"/>
                                  <w:sz w:val="24"/>
                                  <w:szCs w:val="24"/>
                                </w:rPr>
                              </w:pPr>
                            </w:p>
                            <w:p w14:paraId="3F96B670" w14:textId="77777777" w:rsidR="00CD4489" w:rsidRDefault="00CD4489"/>
                            <w:p w14:paraId="46E3D7DF" w14:textId="77777777" w:rsidR="00CD4489" w:rsidRPr="006C1E56" w:rsidRDefault="00CD4489"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2DDD6F83"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230BC4D7"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158B3430"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85DE53D"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653019CB" w14:textId="77777777" w:rsidR="00CD4489" w:rsidRDefault="00CD4489"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15A6946"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48564D2"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0C797D39"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2BC5A3C5"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58288FA4" w14:textId="77777777" w:rsidR="00CD4489" w:rsidRDefault="00CD4489" w:rsidP="003B33F5">
                              <w:pPr>
                                <w:rPr>
                                  <w:rFonts w:ascii="Arial" w:hAnsi="Arial" w:cs="Arial"/>
                                  <w:bCs/>
                                  <w:color w:val="auto"/>
                                  <w:sz w:val="24"/>
                                  <w:szCs w:val="20"/>
                                </w:rPr>
                              </w:pPr>
                            </w:p>
                            <w:p w14:paraId="271B7925"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64034FD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E1BBFC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399A189B"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67AEB2F8" w14:textId="77777777" w:rsidR="00CD4489" w:rsidRDefault="00CD4489" w:rsidP="003B33F5">
                              <w:pPr>
                                <w:rPr>
                                  <w:rFonts w:ascii="Arial" w:hAnsi="Arial" w:cs="Arial"/>
                                  <w:bCs/>
                                  <w:color w:val="auto"/>
                                  <w:sz w:val="24"/>
                                  <w:szCs w:val="20"/>
                                </w:rPr>
                              </w:pPr>
                            </w:p>
                            <w:p w14:paraId="3414CAEE" w14:textId="77777777" w:rsidR="00CD4489" w:rsidRPr="006C1E56" w:rsidRDefault="00CD4489" w:rsidP="003B33F5">
                              <w:pPr>
                                <w:rPr>
                                  <w:rFonts w:ascii="Arial" w:hAnsi="Arial" w:cs="Arial"/>
                                  <w:bCs/>
                                  <w:color w:val="auto"/>
                                  <w:sz w:val="24"/>
                                  <w:szCs w:val="24"/>
                                </w:rPr>
                              </w:pPr>
                            </w:p>
                            <w:p w14:paraId="1CB9E973" w14:textId="77777777" w:rsidR="00CD4489" w:rsidRPr="006C1E56" w:rsidRDefault="00CD4489" w:rsidP="003B33F5">
                              <w:pPr>
                                <w:rPr>
                                  <w:rFonts w:ascii="Arial" w:hAnsi="Arial" w:cs="Arial"/>
                                  <w:i/>
                                  <w:color w:val="auto"/>
                                  <w:sz w:val="24"/>
                                  <w:szCs w:val="24"/>
                                </w:rPr>
                              </w:pPr>
                            </w:p>
                            <w:p w14:paraId="233DA437" w14:textId="77777777" w:rsidR="00CD4489" w:rsidRDefault="00CD4489"/>
                            <w:p w14:paraId="45257E50" w14:textId="77777777" w:rsidR="00CD4489" w:rsidRPr="006C1E56" w:rsidRDefault="00CD4489"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4A6B90D6"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1BA0506A"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039B0D8"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70425377"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3B88E5F4" w14:textId="77777777" w:rsidR="00CD4489" w:rsidRDefault="00CD4489"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DEAA6DF"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7E107BB2"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59664ED4"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44EAFBE6"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05CE7B14" w14:textId="77777777" w:rsidR="00CD4489" w:rsidRDefault="00CD4489" w:rsidP="003B33F5">
                              <w:pPr>
                                <w:rPr>
                                  <w:rFonts w:ascii="Arial" w:hAnsi="Arial" w:cs="Arial"/>
                                  <w:bCs/>
                                  <w:color w:val="auto"/>
                                  <w:sz w:val="24"/>
                                  <w:szCs w:val="20"/>
                                </w:rPr>
                              </w:pPr>
                            </w:p>
                            <w:p w14:paraId="5D545D8B"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8958EF1"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C99672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541808F5"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391C7027" w14:textId="77777777" w:rsidR="00CD4489" w:rsidRDefault="00CD4489" w:rsidP="003B33F5">
                              <w:pPr>
                                <w:rPr>
                                  <w:rFonts w:ascii="Arial" w:hAnsi="Arial" w:cs="Arial"/>
                                  <w:bCs/>
                                  <w:color w:val="auto"/>
                                  <w:sz w:val="24"/>
                                  <w:szCs w:val="20"/>
                                </w:rPr>
                              </w:pPr>
                            </w:p>
                            <w:p w14:paraId="13075725" w14:textId="77777777" w:rsidR="00CD4489" w:rsidRPr="006C1E56" w:rsidRDefault="00CD4489" w:rsidP="003B33F5">
                              <w:pPr>
                                <w:rPr>
                                  <w:rFonts w:ascii="Arial" w:hAnsi="Arial" w:cs="Arial"/>
                                  <w:bCs/>
                                  <w:color w:val="auto"/>
                                  <w:sz w:val="24"/>
                                  <w:szCs w:val="24"/>
                                </w:rPr>
                              </w:pPr>
                            </w:p>
                            <w:p w14:paraId="1BA6EB27" w14:textId="77777777" w:rsidR="00CD4489" w:rsidRPr="006C1E56" w:rsidRDefault="00CD4489" w:rsidP="003B33F5">
                              <w:pPr>
                                <w:rPr>
                                  <w:rFonts w:ascii="Arial" w:hAnsi="Arial" w:cs="Arial"/>
                                  <w:i/>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023E7" id="Grupo 78" o:spid="_x0000_s1086" style="position:absolute;margin-left:-1.5pt;margin-top:0;width:481.8pt;height:619.1pt;z-index:251786240;mso-position-horizontal-relative:margin;mso-position-vertical-relative:text;mso-width-relative:margin;mso-height-relative:margin" coordorigin="-17" coordsize="61193,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">
                <v:shape id="_x0000_s1087" type="#_x0000_t202" style="position:absolute;left:-17;top:9215;width:61176;height:9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" fillcolor="white [3201]" strokecolor="#6e7277 [1614]" strokeweight=".5pt">
                  <v:textbox>
                    <w:txbxContent>
                      <w:p w14:paraId="4F379954" w14:textId="77777777" w:rsidR="00CD4489" w:rsidRDefault="00CD4489"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3020BE0" w14:textId="77777777" w:rsidR="00CD4489" w:rsidRPr="002B188C" w:rsidRDefault="00CD4489" w:rsidP="003B33F5">
                        <w:pPr>
                          <w:rPr>
                            <w:rFonts w:ascii="Arial" w:hAnsi="Arial" w:cs="Arial"/>
                          </w:rPr>
                        </w:pPr>
                      </w:p>
                      <w:p w14:paraId="208E5A7B" w14:textId="77777777" w:rsidR="00CD4489" w:rsidRDefault="00CD4489" w:rsidP="003B33F5">
                        <w:pPr>
                          <w:rPr>
                            <w:rFonts w:ascii="Arial" w:hAnsi="Arial" w:cs="Arial"/>
                          </w:rPr>
                        </w:pPr>
                      </w:p>
                      <w:p w14:paraId="1031ECD0" w14:textId="77777777" w:rsidR="00CD4489" w:rsidRDefault="00CD4489"/>
                      <w:p w14:paraId="6656B004" w14:textId="77777777" w:rsidR="00CD4489" w:rsidRDefault="00CD4489"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26AB7C18" w14:textId="77777777" w:rsidR="00CD4489" w:rsidRPr="002B188C" w:rsidRDefault="00CD4489" w:rsidP="003B33F5">
                        <w:pPr>
                          <w:rPr>
                            <w:rFonts w:ascii="Arial" w:hAnsi="Arial" w:cs="Arial"/>
                          </w:rPr>
                        </w:pPr>
                      </w:p>
                      <w:p w14:paraId="1BC47B1D" w14:textId="77777777" w:rsidR="00CD4489" w:rsidRDefault="00CD4489" w:rsidP="003B33F5">
                        <w:pPr>
                          <w:rPr>
                            <w:rFonts w:ascii="Arial" w:hAnsi="Arial" w:cs="Arial"/>
                          </w:rPr>
                        </w:pPr>
                      </w:p>
                      <w:p w14:paraId="5BB3CB92" w14:textId="77777777" w:rsidR="00CD4489" w:rsidRDefault="00CD4489"/>
                      <w:p w14:paraId="31E549E1" w14:textId="77777777" w:rsidR="00CD4489" w:rsidRDefault="00CD4489"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450068B" w14:textId="77777777" w:rsidR="00CD4489" w:rsidRPr="002B188C" w:rsidRDefault="00CD4489" w:rsidP="003B33F5">
                        <w:pPr>
                          <w:rPr>
                            <w:rFonts w:ascii="Arial" w:hAnsi="Arial" w:cs="Arial"/>
                          </w:rPr>
                        </w:pPr>
                      </w:p>
                      <w:p w14:paraId="4D17E49D" w14:textId="77777777" w:rsidR="00CD4489" w:rsidRDefault="00CD4489" w:rsidP="003B33F5">
                        <w:pPr>
                          <w:rPr>
                            <w:rFonts w:ascii="Arial" w:hAnsi="Arial" w:cs="Arial"/>
                          </w:rPr>
                        </w:pPr>
                      </w:p>
                      <w:p w14:paraId="28AA4296" w14:textId="77777777" w:rsidR="00CD4489" w:rsidRDefault="00CD4489"/>
                      <w:p w14:paraId="7DC35F05" w14:textId="77777777" w:rsidR="00CD4489" w:rsidRDefault="00CD4489" w:rsidP="003B33F5">
                        <w:pPr>
                          <w:rPr>
                            <w:rFonts w:ascii="Arial" w:hAnsi="Arial" w:cs="Arial"/>
                          </w:rPr>
                        </w:pPr>
                        <w:r w:rsidRPr="00D769F5">
                          <w:rPr>
                            <w:rFonts w:ascii="Calibri" w:eastAsia="Times New Roman" w:hAnsi="Calibri" w:cs="Calibri"/>
                            <w:color w:val="000000"/>
                            <w:lang w:val="es-ES" w:eastAsia="es-ES"/>
                          </w:rPr>
                          <w:t xml:space="preserve">Como administradora de la entidad que brinda el servicio, necesito visualizar </w:t>
                        </w:r>
                        <w:r>
                          <w:rPr>
                            <w:rFonts w:ascii="Calibri" w:eastAsia="Times New Roman" w:hAnsi="Calibri" w:cs="Calibri"/>
                            <w:color w:val="000000"/>
                            <w:lang w:val="es-ES" w:eastAsia="es-ES"/>
                          </w:rPr>
                          <w:t>el cronograma de trabajos de los ingenieros en un intervalo de tiempo</w:t>
                        </w:r>
                        <w:r w:rsidRPr="00D769F5">
                          <w:rPr>
                            <w:rFonts w:ascii="Calibri" w:eastAsia="Times New Roman" w:hAnsi="Calibri" w:cs="Calibri"/>
                            <w:color w:val="000000"/>
                            <w:lang w:val="es-ES" w:eastAsia="es-ES"/>
                          </w:rPr>
                          <w:t xml:space="preserve"> para poder </w:t>
                        </w:r>
                        <w:r>
                          <w:rPr>
                            <w:rFonts w:ascii="Calibri" w:eastAsia="Times New Roman" w:hAnsi="Calibri" w:cs="Calibri"/>
                            <w:color w:val="000000"/>
                            <w:lang w:val="es-ES" w:eastAsia="es-ES"/>
                          </w:rPr>
                          <w:t>tener presente el plan de trabajo de cada uno de ellos</w:t>
                        </w:r>
                      </w:p>
                      <w:p w14:paraId="4B213FA6" w14:textId="77777777" w:rsidR="00CD4489" w:rsidRPr="002B188C" w:rsidRDefault="00CD4489" w:rsidP="003B33F5">
                        <w:pPr>
                          <w:rPr>
                            <w:rFonts w:ascii="Arial" w:hAnsi="Arial" w:cs="Arial"/>
                          </w:rPr>
                        </w:pPr>
                      </w:p>
                      <w:p w14:paraId="55938E75" w14:textId="77777777" w:rsidR="00CD4489" w:rsidRDefault="00CD4489" w:rsidP="003B33F5">
                        <w:pPr>
                          <w:rPr>
                            <w:rFonts w:ascii="Arial" w:hAnsi="Arial" w:cs="Arial"/>
                          </w:rPr>
                        </w:pPr>
                      </w:p>
                    </w:txbxContent>
                  </v:textbox>
                </v:shape>
                <v:shape id="Text Box 9" o:spid="_x0000_s1088" type="#_x0000_t202" style="position:absolute;top:47;width:33604;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" fillcolor="white [3201]" strokecolor="#6e7277 [1614]" strokeweight=".5pt">
                  <v:textbox>
                    <w:txbxContent>
                      <w:p w14:paraId="7D52FBA7" w14:textId="77777777" w:rsidR="00CD4489" w:rsidRPr="006C1E56" w:rsidRDefault="00CD4489"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738D2622" w14:textId="77777777" w:rsidR="00CD4489" w:rsidRPr="00F83186" w:rsidRDefault="00CD4489"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08FCD8EC" w14:textId="77777777" w:rsidR="00CD4489" w:rsidRPr="00F83186" w:rsidRDefault="00CD4489" w:rsidP="003B33F5">
                        <w:pPr>
                          <w:rPr>
                            <w:rFonts w:ascii="Arial" w:hAnsi="Arial" w:cs="Arial"/>
                          </w:rPr>
                        </w:pPr>
                      </w:p>
                      <w:p w14:paraId="671A7EDE" w14:textId="77777777" w:rsidR="00CD4489" w:rsidRPr="00F83186" w:rsidRDefault="00CD4489" w:rsidP="003B33F5">
                        <w:pPr>
                          <w:rPr>
                            <w:rFonts w:ascii="Arial" w:hAnsi="Arial" w:cs="Arial"/>
                            <w:i/>
                            <w:color w:val="161718" w:themeColor="text1"/>
                          </w:rPr>
                        </w:pPr>
                      </w:p>
                      <w:p w14:paraId="7E820022" w14:textId="77777777" w:rsidR="00CD4489" w:rsidRDefault="00CD4489"/>
                      <w:p w14:paraId="5C4C115C" w14:textId="77777777" w:rsidR="00CD4489" w:rsidRPr="006C1E56" w:rsidRDefault="00CD4489"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6D42DDBF" w14:textId="77777777" w:rsidR="00CD4489" w:rsidRPr="00F83186" w:rsidRDefault="00CD4489"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3941D4BC" w14:textId="77777777" w:rsidR="00CD4489" w:rsidRPr="00F83186" w:rsidRDefault="00CD4489" w:rsidP="003B33F5">
                        <w:pPr>
                          <w:rPr>
                            <w:rFonts w:ascii="Arial" w:hAnsi="Arial" w:cs="Arial"/>
                          </w:rPr>
                        </w:pPr>
                      </w:p>
                      <w:p w14:paraId="2D8AFCF3" w14:textId="77777777" w:rsidR="00CD4489" w:rsidRPr="00F83186" w:rsidRDefault="00CD4489" w:rsidP="003B33F5">
                        <w:pPr>
                          <w:rPr>
                            <w:rFonts w:ascii="Arial" w:hAnsi="Arial" w:cs="Arial"/>
                            <w:i/>
                            <w:color w:val="161718" w:themeColor="text1"/>
                          </w:rPr>
                        </w:pPr>
                      </w:p>
                      <w:p w14:paraId="4816C926" w14:textId="77777777" w:rsidR="00CD4489" w:rsidRDefault="00CD4489"/>
                      <w:p w14:paraId="7A9E97DA" w14:textId="77777777" w:rsidR="00CD4489" w:rsidRPr="006C1E56" w:rsidRDefault="00CD4489"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313485CD" w14:textId="77777777" w:rsidR="00CD4489" w:rsidRPr="00F83186" w:rsidRDefault="00CD4489"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46FDC9D6" w14:textId="77777777" w:rsidR="00CD4489" w:rsidRPr="00F83186" w:rsidRDefault="00CD4489" w:rsidP="003B33F5">
                        <w:pPr>
                          <w:rPr>
                            <w:rFonts w:ascii="Arial" w:hAnsi="Arial" w:cs="Arial"/>
                          </w:rPr>
                        </w:pPr>
                      </w:p>
                      <w:p w14:paraId="1134F1B5" w14:textId="77777777" w:rsidR="00CD4489" w:rsidRPr="00F83186" w:rsidRDefault="00CD4489" w:rsidP="003B33F5">
                        <w:pPr>
                          <w:rPr>
                            <w:rFonts w:ascii="Arial" w:hAnsi="Arial" w:cs="Arial"/>
                            <w:i/>
                            <w:color w:val="161718" w:themeColor="text1"/>
                          </w:rPr>
                        </w:pPr>
                      </w:p>
                      <w:p w14:paraId="372973DD" w14:textId="77777777" w:rsidR="00CD4489" w:rsidRDefault="00CD4489"/>
                      <w:p w14:paraId="0B712D5C" w14:textId="77777777" w:rsidR="00CD4489" w:rsidRPr="006C1E56" w:rsidRDefault="00CD4489" w:rsidP="003B33F5">
                        <w:pPr>
                          <w:spacing w:before="120"/>
                          <w:rPr>
                            <w:rFonts w:ascii="Arial" w:hAnsi="Arial" w:cs="Arial"/>
                            <w:b/>
                            <w:color w:val="auto"/>
                            <w:sz w:val="24"/>
                            <w:szCs w:val="20"/>
                          </w:rPr>
                        </w:pPr>
                        <w:r w:rsidRPr="006C1E56">
                          <w:rPr>
                            <w:rFonts w:ascii="Arial" w:hAnsi="Arial" w:cs="Arial"/>
                            <w:b/>
                            <w:color w:val="auto"/>
                            <w:sz w:val="24"/>
                            <w:szCs w:val="20"/>
                          </w:rPr>
                          <w:t xml:space="preserve">Usuario: </w:t>
                        </w:r>
                        <w:r w:rsidRPr="006C1E56">
                          <w:rPr>
                            <w:rFonts w:ascii="Arial" w:hAnsi="Arial" w:cs="Arial"/>
                            <w:bCs/>
                            <w:color w:val="auto"/>
                            <w:sz w:val="24"/>
                            <w:szCs w:val="20"/>
                          </w:rPr>
                          <w:t>Administradora</w:t>
                        </w:r>
                      </w:p>
                      <w:p w14:paraId="0FE5CD95" w14:textId="77777777" w:rsidR="00CD4489" w:rsidRPr="00F83186" w:rsidRDefault="00CD4489" w:rsidP="003B33F5">
                        <w:pPr>
                          <w:spacing w:before="120"/>
                          <w:rPr>
                            <w:rFonts w:ascii="Arial" w:hAnsi="Arial" w:cs="Arial"/>
                          </w:rPr>
                        </w:pPr>
                        <w:r w:rsidRPr="006C1E56">
                          <w:rPr>
                            <w:rFonts w:ascii="Arial" w:hAnsi="Arial" w:cs="Arial"/>
                            <w:b/>
                            <w:color w:val="auto"/>
                            <w:sz w:val="24"/>
                            <w:szCs w:val="20"/>
                          </w:rPr>
                          <w:t xml:space="preserve">Acción: </w:t>
                        </w:r>
                        <w:r>
                          <w:rPr>
                            <w:rFonts w:ascii="Arial" w:hAnsi="Arial" w:cs="Arial"/>
                            <w:bCs/>
                            <w:color w:val="auto"/>
                            <w:sz w:val="24"/>
                            <w:szCs w:val="20"/>
                          </w:rPr>
                          <w:t>Visualizar c</w:t>
                        </w:r>
                        <w:r w:rsidRPr="005F62BA">
                          <w:rPr>
                            <w:rFonts w:ascii="Arial" w:hAnsi="Arial" w:cs="Arial"/>
                            <w:bCs/>
                            <w:color w:val="auto"/>
                            <w:sz w:val="24"/>
                            <w:szCs w:val="20"/>
                          </w:rPr>
                          <w:t>ronograma de trabajos</w:t>
                        </w:r>
                        <w:r>
                          <w:rPr>
                            <w:rFonts w:ascii="Arial" w:hAnsi="Arial" w:cs="Arial"/>
                            <w:bCs/>
                            <w:color w:val="auto"/>
                            <w:sz w:val="24"/>
                            <w:szCs w:val="20"/>
                          </w:rPr>
                          <w:t xml:space="preserve"> detallados</w:t>
                        </w:r>
                      </w:p>
                      <w:p w14:paraId="7E0C9894" w14:textId="77777777" w:rsidR="00CD4489" w:rsidRPr="00F83186" w:rsidRDefault="00CD4489" w:rsidP="003B33F5">
                        <w:pPr>
                          <w:rPr>
                            <w:rFonts w:ascii="Arial" w:hAnsi="Arial" w:cs="Arial"/>
                          </w:rPr>
                        </w:pPr>
                      </w:p>
                      <w:p w14:paraId="44466299" w14:textId="77777777" w:rsidR="00CD4489" w:rsidRPr="00F83186" w:rsidRDefault="00CD4489" w:rsidP="003B33F5">
                        <w:pPr>
                          <w:rPr>
                            <w:rFonts w:ascii="Arial" w:hAnsi="Arial" w:cs="Arial"/>
                            <w:i/>
                            <w:color w:val="161718" w:themeColor="text1"/>
                          </w:rPr>
                        </w:pPr>
                      </w:p>
                    </w:txbxContent>
                  </v:textbox>
                </v:shape>
                <v:shape id="Text Box 10" o:spid="_x0000_s1089" type="#_x0000_t202" style="position:absolute;left:33620;width:13771;height:9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" fillcolor="white [3201]" strokecolor="#6e7277 [1614]" strokeweight=".5pt">
                  <v:textbox>
                    <w:txbxContent>
                      <w:p w14:paraId="45E2C05F" w14:textId="77777777" w:rsidR="00CD4489" w:rsidRPr="006C1E56" w:rsidRDefault="00CD4489"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26FAE976" w14:textId="77777777" w:rsidR="00CD4489" w:rsidRPr="006C1E56" w:rsidRDefault="00CD4489" w:rsidP="003B33F5">
                        <w:pPr>
                          <w:rPr>
                            <w:rFonts w:ascii="Arial" w:hAnsi="Arial" w:cs="Arial"/>
                            <w:color w:val="auto"/>
                          </w:rPr>
                        </w:pPr>
                      </w:p>
                      <w:p w14:paraId="02DB0B65" w14:textId="77777777" w:rsidR="00CD4489" w:rsidRPr="0078782C" w:rsidRDefault="00CD4489" w:rsidP="003B33F5">
                        <w:pPr>
                          <w:rPr>
                            <w:rFonts w:ascii="Arial" w:hAnsi="Arial" w:cs="Arial"/>
                          </w:rPr>
                        </w:pPr>
                      </w:p>
                      <w:p w14:paraId="2850C5A9" w14:textId="77777777" w:rsidR="00CD4489" w:rsidRPr="0078782C" w:rsidRDefault="00CD4489" w:rsidP="003B33F5">
                        <w:pPr>
                          <w:rPr>
                            <w:rFonts w:ascii="Arial" w:hAnsi="Arial" w:cs="Arial"/>
                            <w:i/>
                            <w:color w:val="161718" w:themeColor="text1"/>
                          </w:rPr>
                        </w:pPr>
                      </w:p>
                      <w:p w14:paraId="3DBB9F11" w14:textId="77777777" w:rsidR="00CD4489" w:rsidRDefault="00CD4489"/>
                      <w:p w14:paraId="61D22245" w14:textId="77777777" w:rsidR="00CD4489" w:rsidRPr="006C1E56" w:rsidRDefault="00CD4489"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5799BC3" w14:textId="77777777" w:rsidR="00CD4489" w:rsidRPr="006C1E56" w:rsidRDefault="00CD4489" w:rsidP="003B33F5">
                        <w:pPr>
                          <w:rPr>
                            <w:rFonts w:ascii="Arial" w:hAnsi="Arial" w:cs="Arial"/>
                            <w:color w:val="auto"/>
                          </w:rPr>
                        </w:pPr>
                      </w:p>
                      <w:p w14:paraId="35597ADB" w14:textId="77777777" w:rsidR="00CD4489" w:rsidRPr="0078782C" w:rsidRDefault="00CD4489" w:rsidP="003B33F5">
                        <w:pPr>
                          <w:rPr>
                            <w:rFonts w:ascii="Arial" w:hAnsi="Arial" w:cs="Arial"/>
                          </w:rPr>
                        </w:pPr>
                      </w:p>
                      <w:p w14:paraId="44CAF66E" w14:textId="77777777" w:rsidR="00CD4489" w:rsidRPr="0078782C" w:rsidRDefault="00CD4489" w:rsidP="003B33F5">
                        <w:pPr>
                          <w:rPr>
                            <w:rFonts w:ascii="Arial" w:hAnsi="Arial" w:cs="Arial"/>
                            <w:i/>
                            <w:color w:val="161718" w:themeColor="text1"/>
                          </w:rPr>
                        </w:pPr>
                      </w:p>
                      <w:p w14:paraId="395CAFC1" w14:textId="77777777" w:rsidR="00CD4489" w:rsidRDefault="00CD4489"/>
                      <w:p w14:paraId="6690B22C" w14:textId="77777777" w:rsidR="00CD4489" w:rsidRPr="006C1E56" w:rsidRDefault="00CD4489"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58102F3B" w14:textId="77777777" w:rsidR="00CD4489" w:rsidRPr="006C1E56" w:rsidRDefault="00CD4489" w:rsidP="003B33F5">
                        <w:pPr>
                          <w:rPr>
                            <w:rFonts w:ascii="Arial" w:hAnsi="Arial" w:cs="Arial"/>
                            <w:color w:val="auto"/>
                          </w:rPr>
                        </w:pPr>
                      </w:p>
                      <w:p w14:paraId="7FF0BDD3" w14:textId="77777777" w:rsidR="00CD4489" w:rsidRPr="0078782C" w:rsidRDefault="00CD4489" w:rsidP="003B33F5">
                        <w:pPr>
                          <w:rPr>
                            <w:rFonts w:ascii="Arial" w:hAnsi="Arial" w:cs="Arial"/>
                          </w:rPr>
                        </w:pPr>
                      </w:p>
                      <w:p w14:paraId="51AF4E39" w14:textId="77777777" w:rsidR="00CD4489" w:rsidRPr="0078782C" w:rsidRDefault="00CD4489" w:rsidP="003B33F5">
                        <w:pPr>
                          <w:rPr>
                            <w:rFonts w:ascii="Arial" w:hAnsi="Arial" w:cs="Arial"/>
                            <w:i/>
                            <w:color w:val="161718" w:themeColor="text1"/>
                          </w:rPr>
                        </w:pPr>
                      </w:p>
                      <w:p w14:paraId="4D58C33D" w14:textId="77777777" w:rsidR="00CD4489" w:rsidRDefault="00CD4489"/>
                      <w:p w14:paraId="740FD740" w14:textId="77777777" w:rsidR="00CD4489" w:rsidRPr="006C1E56" w:rsidRDefault="00CD4489" w:rsidP="003B33F5">
                        <w:pPr>
                          <w:spacing w:before="120"/>
                          <w:rPr>
                            <w:rFonts w:ascii="Arial" w:hAnsi="Arial" w:cs="Arial"/>
                            <w:color w:val="auto"/>
                            <w:sz w:val="24"/>
                            <w:szCs w:val="20"/>
                          </w:rPr>
                        </w:pPr>
                        <w:proofErr w:type="spellStart"/>
                        <w:r w:rsidRPr="006C1E56">
                          <w:rPr>
                            <w:rFonts w:ascii="Arial" w:hAnsi="Arial" w:cs="Arial"/>
                            <w:b/>
                            <w:color w:val="auto"/>
                            <w:sz w:val="24"/>
                            <w:szCs w:val="20"/>
                          </w:rPr>
                          <w:t>Priority</w:t>
                        </w:r>
                        <w:proofErr w:type="spellEnd"/>
                        <w:r w:rsidRPr="006C1E56">
                          <w:rPr>
                            <w:rFonts w:ascii="Arial" w:hAnsi="Arial" w:cs="Arial"/>
                            <w:b/>
                            <w:color w:val="auto"/>
                            <w:sz w:val="24"/>
                            <w:szCs w:val="20"/>
                          </w:rPr>
                          <w:t>: 2</w:t>
                        </w:r>
                      </w:p>
                      <w:p w14:paraId="1EC1B41A" w14:textId="77777777" w:rsidR="00CD4489" w:rsidRPr="006C1E56" w:rsidRDefault="00CD4489" w:rsidP="003B33F5">
                        <w:pPr>
                          <w:rPr>
                            <w:rFonts w:ascii="Arial" w:hAnsi="Arial" w:cs="Arial"/>
                            <w:color w:val="auto"/>
                          </w:rPr>
                        </w:pPr>
                      </w:p>
                      <w:p w14:paraId="08271B0C" w14:textId="77777777" w:rsidR="00CD4489" w:rsidRPr="0078782C" w:rsidRDefault="00CD4489" w:rsidP="003B33F5">
                        <w:pPr>
                          <w:rPr>
                            <w:rFonts w:ascii="Arial" w:hAnsi="Arial" w:cs="Arial"/>
                          </w:rPr>
                        </w:pPr>
                      </w:p>
                      <w:p w14:paraId="5F45476A" w14:textId="77777777" w:rsidR="00CD4489" w:rsidRPr="0078782C" w:rsidRDefault="00CD4489" w:rsidP="003B33F5">
                        <w:pPr>
                          <w:rPr>
                            <w:rFonts w:ascii="Arial" w:hAnsi="Arial" w:cs="Arial"/>
                            <w:i/>
                            <w:color w:val="161718" w:themeColor="text1"/>
                          </w:rPr>
                        </w:pPr>
                      </w:p>
                    </w:txbxContent>
                  </v:textbox>
                </v:shape>
                <v:shape id="Text Box 11" o:spid="_x0000_s1090" type="#_x0000_t202" style="position:absolute;left:47386;top:47;width:1377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" fillcolor="white [3201]" strokecolor="#6e7277 [1614]" strokeweight=".5pt">
                  <v:textbox>
                    <w:txbxContent>
                      <w:p w14:paraId="103E5890" w14:textId="77777777" w:rsidR="00CD4489" w:rsidRPr="006C1E56" w:rsidRDefault="00CD4489"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42D838AC" w14:textId="77777777" w:rsidR="00CD4489" w:rsidRPr="006C1E56" w:rsidRDefault="00CD4489"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7C02E656" w14:textId="77777777" w:rsidR="00CD4489" w:rsidRPr="0078782C" w:rsidRDefault="00CD4489" w:rsidP="003B33F5">
                        <w:pPr>
                          <w:rPr>
                            <w:rFonts w:ascii="Arial" w:hAnsi="Arial" w:cs="Arial"/>
                          </w:rPr>
                        </w:pPr>
                      </w:p>
                      <w:p w14:paraId="164B78DE" w14:textId="77777777" w:rsidR="00CD4489" w:rsidRPr="0078782C" w:rsidRDefault="00CD4489" w:rsidP="003B33F5">
                        <w:pPr>
                          <w:rPr>
                            <w:rFonts w:ascii="Arial" w:hAnsi="Arial" w:cs="Arial"/>
                            <w:i/>
                            <w:color w:val="161718" w:themeColor="text1"/>
                          </w:rPr>
                        </w:pPr>
                      </w:p>
                      <w:p w14:paraId="6868876E" w14:textId="77777777" w:rsidR="00CD4489" w:rsidRDefault="00CD4489"/>
                      <w:p w14:paraId="0D207C4D" w14:textId="77777777" w:rsidR="00CD4489" w:rsidRPr="006C1E56" w:rsidRDefault="00CD4489"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324D5AAF" w14:textId="77777777" w:rsidR="00CD4489" w:rsidRPr="006C1E56" w:rsidRDefault="00CD4489"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5C9CB4B4" w14:textId="77777777" w:rsidR="00CD4489" w:rsidRPr="0078782C" w:rsidRDefault="00CD4489" w:rsidP="003B33F5">
                        <w:pPr>
                          <w:rPr>
                            <w:rFonts w:ascii="Arial" w:hAnsi="Arial" w:cs="Arial"/>
                          </w:rPr>
                        </w:pPr>
                      </w:p>
                      <w:p w14:paraId="02CD4206" w14:textId="77777777" w:rsidR="00CD4489" w:rsidRPr="0078782C" w:rsidRDefault="00CD4489" w:rsidP="003B33F5">
                        <w:pPr>
                          <w:rPr>
                            <w:rFonts w:ascii="Arial" w:hAnsi="Arial" w:cs="Arial"/>
                            <w:i/>
                            <w:color w:val="161718" w:themeColor="text1"/>
                          </w:rPr>
                        </w:pPr>
                      </w:p>
                      <w:p w14:paraId="176A917C" w14:textId="77777777" w:rsidR="00CD4489" w:rsidRDefault="00CD4489"/>
                      <w:p w14:paraId="1E45A410" w14:textId="77777777" w:rsidR="00CD4489" w:rsidRPr="006C1E56" w:rsidRDefault="00CD4489"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70B3B05C" w14:textId="77777777" w:rsidR="00CD4489" w:rsidRPr="006C1E56" w:rsidRDefault="00CD4489"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38819C41" w14:textId="77777777" w:rsidR="00CD4489" w:rsidRPr="0078782C" w:rsidRDefault="00CD4489" w:rsidP="003B33F5">
                        <w:pPr>
                          <w:rPr>
                            <w:rFonts w:ascii="Arial" w:hAnsi="Arial" w:cs="Arial"/>
                          </w:rPr>
                        </w:pPr>
                      </w:p>
                      <w:p w14:paraId="5F543391" w14:textId="77777777" w:rsidR="00CD4489" w:rsidRPr="0078782C" w:rsidRDefault="00CD4489" w:rsidP="003B33F5">
                        <w:pPr>
                          <w:rPr>
                            <w:rFonts w:ascii="Arial" w:hAnsi="Arial" w:cs="Arial"/>
                            <w:i/>
                            <w:color w:val="161718" w:themeColor="text1"/>
                          </w:rPr>
                        </w:pPr>
                      </w:p>
                      <w:p w14:paraId="3C4B263B" w14:textId="77777777" w:rsidR="00CD4489" w:rsidRDefault="00CD4489"/>
                      <w:p w14:paraId="28E27DB9" w14:textId="77777777" w:rsidR="00CD4489" w:rsidRPr="006C1E56" w:rsidRDefault="00CD4489" w:rsidP="003B33F5">
                        <w:pPr>
                          <w:spacing w:before="120"/>
                          <w:rPr>
                            <w:rFonts w:ascii="Arial" w:hAnsi="Arial" w:cs="Arial"/>
                            <w:b/>
                            <w:color w:val="auto"/>
                            <w:sz w:val="24"/>
                            <w:szCs w:val="20"/>
                          </w:rPr>
                        </w:pPr>
                        <w:proofErr w:type="spellStart"/>
                        <w:r w:rsidRPr="006C1E56">
                          <w:rPr>
                            <w:rFonts w:ascii="Arial" w:hAnsi="Arial" w:cs="Arial"/>
                            <w:b/>
                            <w:color w:val="auto"/>
                            <w:sz w:val="24"/>
                            <w:szCs w:val="20"/>
                          </w:rPr>
                          <w:t>Estimate</w:t>
                        </w:r>
                        <w:proofErr w:type="spellEnd"/>
                        <w:r w:rsidRPr="006C1E56">
                          <w:rPr>
                            <w:rFonts w:ascii="Arial" w:hAnsi="Arial" w:cs="Arial"/>
                            <w:b/>
                            <w:color w:val="auto"/>
                            <w:sz w:val="24"/>
                            <w:szCs w:val="20"/>
                          </w:rPr>
                          <w:t>:</w:t>
                        </w:r>
                      </w:p>
                      <w:p w14:paraId="13FDF1DC" w14:textId="77777777" w:rsidR="00CD4489" w:rsidRPr="006C1E56" w:rsidRDefault="00CD4489" w:rsidP="003B33F5">
                        <w:pPr>
                          <w:spacing w:before="120"/>
                          <w:rPr>
                            <w:rFonts w:ascii="Arial" w:hAnsi="Arial" w:cs="Arial"/>
                            <w:color w:val="auto"/>
                            <w:sz w:val="24"/>
                            <w:szCs w:val="20"/>
                          </w:rPr>
                        </w:pPr>
                        <w:r w:rsidRPr="006C1E56">
                          <w:rPr>
                            <w:rFonts w:ascii="Arial" w:hAnsi="Arial" w:cs="Arial"/>
                            <w:b/>
                            <w:color w:val="auto"/>
                            <w:sz w:val="24"/>
                            <w:szCs w:val="20"/>
                          </w:rPr>
                          <w:t>10-20min</w:t>
                        </w:r>
                      </w:p>
                      <w:p w14:paraId="10343B9F" w14:textId="77777777" w:rsidR="00CD4489" w:rsidRPr="0078782C" w:rsidRDefault="00CD4489" w:rsidP="003B33F5">
                        <w:pPr>
                          <w:rPr>
                            <w:rFonts w:ascii="Arial" w:hAnsi="Arial" w:cs="Arial"/>
                          </w:rPr>
                        </w:pPr>
                      </w:p>
                      <w:p w14:paraId="3EE00D2A" w14:textId="77777777" w:rsidR="00CD4489" w:rsidRPr="0078782C" w:rsidRDefault="00CD4489" w:rsidP="003B33F5">
                        <w:pPr>
                          <w:rPr>
                            <w:rFonts w:ascii="Arial" w:hAnsi="Arial" w:cs="Arial"/>
                            <w:i/>
                            <w:color w:val="161718" w:themeColor="text1"/>
                          </w:rPr>
                        </w:pPr>
                      </w:p>
                    </w:txbxContent>
                  </v:textbox>
                </v:shape>
                <v:shape id="Text Box 19" o:spid="_x0000_s1091" type="#_x0000_t202" style="position:absolute;top:16954;width:61175;height:40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" fillcolor="white [3201]" strokecolor="#6e7277 [1614]" strokeweight=".5pt">
                  <v:textbox>
                    <w:txbxContent>
                      <w:p w14:paraId="5AB1260B" w14:textId="77777777" w:rsidR="00CD4489" w:rsidRPr="006C1E56" w:rsidRDefault="00CD4489"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590D5627"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FAEEE0E"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24EF91C3"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5B7B74A"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43FF565E" w14:textId="77777777" w:rsidR="00CD4489" w:rsidRDefault="00CD4489" w:rsidP="003B33F5">
                        <w:pPr>
                          <w:rPr>
                            <w:rFonts w:ascii="Arial" w:hAnsi="Arial" w:cs="Arial"/>
                            <w:bCs/>
                            <w:color w:val="auto"/>
                            <w:sz w:val="24"/>
                            <w:szCs w:val="20"/>
                          </w:rPr>
                        </w:pPr>
                        <w:r w:rsidRPr="006C1E56">
                          <w:rPr>
                            <w:rFonts w:ascii="Arial" w:hAnsi="Arial" w:cs="Arial"/>
                            <w:bCs/>
                            <w:color w:val="auto"/>
                            <w:sz w:val="24"/>
                            <w:szCs w:val="20"/>
                          </w:rPr>
                          <w:t xml:space="preserve"> </w:t>
                        </w:r>
                      </w:p>
                      <w:p w14:paraId="35A12EB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38AD34B"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FD8946C"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2C2EB92"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7AD40F16" w14:textId="77777777" w:rsidR="00CD4489" w:rsidRDefault="00CD4489" w:rsidP="003B33F5">
                        <w:pPr>
                          <w:rPr>
                            <w:rFonts w:ascii="Arial" w:hAnsi="Arial" w:cs="Arial"/>
                            <w:bCs/>
                            <w:color w:val="auto"/>
                            <w:sz w:val="24"/>
                            <w:szCs w:val="20"/>
                          </w:rPr>
                        </w:pPr>
                      </w:p>
                      <w:p w14:paraId="3453B109"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9BB6B6F"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76152789"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249AA50A"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5BBA2442" w14:textId="77777777" w:rsidR="00CD4489" w:rsidRDefault="00CD4489" w:rsidP="003B33F5">
                        <w:pPr>
                          <w:rPr>
                            <w:rFonts w:ascii="Arial" w:hAnsi="Arial" w:cs="Arial"/>
                            <w:bCs/>
                            <w:color w:val="auto"/>
                            <w:sz w:val="24"/>
                            <w:szCs w:val="20"/>
                          </w:rPr>
                        </w:pPr>
                      </w:p>
                      <w:p w14:paraId="0F0DD797" w14:textId="77777777" w:rsidR="00CD4489" w:rsidRPr="006C1E56" w:rsidRDefault="00CD4489" w:rsidP="003B33F5">
                        <w:pPr>
                          <w:rPr>
                            <w:rFonts w:ascii="Arial" w:hAnsi="Arial" w:cs="Arial"/>
                            <w:bCs/>
                            <w:color w:val="auto"/>
                            <w:sz w:val="24"/>
                            <w:szCs w:val="24"/>
                          </w:rPr>
                        </w:pPr>
                      </w:p>
                      <w:p w14:paraId="211466A4" w14:textId="77777777" w:rsidR="00CD4489" w:rsidRPr="006C1E56" w:rsidRDefault="00CD4489" w:rsidP="003B33F5">
                        <w:pPr>
                          <w:rPr>
                            <w:rFonts w:ascii="Arial" w:hAnsi="Arial" w:cs="Arial"/>
                            <w:i/>
                            <w:color w:val="auto"/>
                            <w:sz w:val="24"/>
                            <w:szCs w:val="24"/>
                          </w:rPr>
                        </w:pPr>
                      </w:p>
                      <w:p w14:paraId="26B2708E" w14:textId="77777777" w:rsidR="00CD4489" w:rsidRDefault="00CD4489"/>
                      <w:p w14:paraId="2694BC4C" w14:textId="77777777" w:rsidR="00CD4489" w:rsidRPr="006C1E56" w:rsidRDefault="00CD4489"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330878BE"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670CCF49"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179218C"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4F08E5A1"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235E2F60" w14:textId="77777777" w:rsidR="00CD4489" w:rsidRDefault="00CD4489" w:rsidP="003B33F5">
                        <w:pPr>
                          <w:rPr>
                            <w:rFonts w:ascii="Arial" w:hAnsi="Arial" w:cs="Arial"/>
                            <w:bCs/>
                            <w:color w:val="auto"/>
                            <w:sz w:val="24"/>
                            <w:szCs w:val="20"/>
                          </w:rPr>
                        </w:pPr>
                        <w:r w:rsidRPr="006C1E56">
                          <w:rPr>
                            <w:rFonts w:ascii="Arial" w:hAnsi="Arial" w:cs="Arial"/>
                            <w:bCs/>
                            <w:color w:val="auto"/>
                            <w:sz w:val="24"/>
                            <w:szCs w:val="20"/>
                          </w:rPr>
                          <w:t xml:space="preserve"> </w:t>
                        </w:r>
                      </w:p>
                      <w:p w14:paraId="6F4C4034"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5B47EBEC"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71329F43"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3E14C813"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3E4C48C2" w14:textId="77777777" w:rsidR="00CD4489" w:rsidRDefault="00CD4489" w:rsidP="003B33F5">
                        <w:pPr>
                          <w:rPr>
                            <w:rFonts w:ascii="Arial" w:hAnsi="Arial" w:cs="Arial"/>
                            <w:bCs/>
                            <w:color w:val="auto"/>
                            <w:sz w:val="24"/>
                            <w:szCs w:val="20"/>
                          </w:rPr>
                        </w:pPr>
                      </w:p>
                      <w:p w14:paraId="0F901BB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2684CC4C"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4F9E40A6"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0522ED43"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27F4C55C" w14:textId="77777777" w:rsidR="00CD4489" w:rsidRDefault="00CD4489" w:rsidP="003B33F5">
                        <w:pPr>
                          <w:rPr>
                            <w:rFonts w:ascii="Arial" w:hAnsi="Arial" w:cs="Arial"/>
                            <w:bCs/>
                            <w:color w:val="auto"/>
                            <w:sz w:val="24"/>
                            <w:szCs w:val="20"/>
                          </w:rPr>
                        </w:pPr>
                      </w:p>
                      <w:p w14:paraId="74441FBA" w14:textId="77777777" w:rsidR="00CD4489" w:rsidRPr="006C1E56" w:rsidRDefault="00CD4489" w:rsidP="003B33F5">
                        <w:pPr>
                          <w:rPr>
                            <w:rFonts w:ascii="Arial" w:hAnsi="Arial" w:cs="Arial"/>
                            <w:bCs/>
                            <w:color w:val="auto"/>
                            <w:sz w:val="24"/>
                            <w:szCs w:val="24"/>
                          </w:rPr>
                        </w:pPr>
                      </w:p>
                      <w:p w14:paraId="74822372" w14:textId="77777777" w:rsidR="00CD4489" w:rsidRPr="006C1E56" w:rsidRDefault="00CD4489" w:rsidP="003B33F5">
                        <w:pPr>
                          <w:rPr>
                            <w:rFonts w:ascii="Arial" w:hAnsi="Arial" w:cs="Arial"/>
                            <w:i/>
                            <w:color w:val="auto"/>
                            <w:sz w:val="24"/>
                            <w:szCs w:val="24"/>
                          </w:rPr>
                        </w:pPr>
                      </w:p>
                      <w:p w14:paraId="3F96B670" w14:textId="77777777" w:rsidR="00CD4489" w:rsidRDefault="00CD4489"/>
                      <w:p w14:paraId="46E3D7DF" w14:textId="77777777" w:rsidR="00CD4489" w:rsidRPr="006C1E56" w:rsidRDefault="00CD4489"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2DDD6F83"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230BC4D7"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158B3430"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185DE53D"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653019CB" w14:textId="77777777" w:rsidR="00CD4489" w:rsidRDefault="00CD4489"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15A6946"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048564D2"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0C797D39"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2BC5A3C5"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58288FA4" w14:textId="77777777" w:rsidR="00CD4489" w:rsidRDefault="00CD4489" w:rsidP="003B33F5">
                        <w:pPr>
                          <w:rPr>
                            <w:rFonts w:ascii="Arial" w:hAnsi="Arial" w:cs="Arial"/>
                            <w:bCs/>
                            <w:color w:val="auto"/>
                            <w:sz w:val="24"/>
                            <w:szCs w:val="20"/>
                          </w:rPr>
                        </w:pPr>
                      </w:p>
                      <w:p w14:paraId="271B7925"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64034FD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E1BBFC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399A189B"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67AEB2F8" w14:textId="77777777" w:rsidR="00CD4489" w:rsidRDefault="00CD4489" w:rsidP="003B33F5">
                        <w:pPr>
                          <w:rPr>
                            <w:rFonts w:ascii="Arial" w:hAnsi="Arial" w:cs="Arial"/>
                            <w:bCs/>
                            <w:color w:val="auto"/>
                            <w:sz w:val="24"/>
                            <w:szCs w:val="20"/>
                          </w:rPr>
                        </w:pPr>
                      </w:p>
                      <w:p w14:paraId="3414CAEE" w14:textId="77777777" w:rsidR="00CD4489" w:rsidRPr="006C1E56" w:rsidRDefault="00CD4489" w:rsidP="003B33F5">
                        <w:pPr>
                          <w:rPr>
                            <w:rFonts w:ascii="Arial" w:hAnsi="Arial" w:cs="Arial"/>
                            <w:bCs/>
                            <w:color w:val="auto"/>
                            <w:sz w:val="24"/>
                            <w:szCs w:val="24"/>
                          </w:rPr>
                        </w:pPr>
                      </w:p>
                      <w:p w14:paraId="1CB9E973" w14:textId="77777777" w:rsidR="00CD4489" w:rsidRPr="006C1E56" w:rsidRDefault="00CD4489" w:rsidP="003B33F5">
                        <w:pPr>
                          <w:rPr>
                            <w:rFonts w:ascii="Arial" w:hAnsi="Arial" w:cs="Arial"/>
                            <w:i/>
                            <w:color w:val="auto"/>
                            <w:sz w:val="24"/>
                            <w:szCs w:val="24"/>
                          </w:rPr>
                        </w:pPr>
                      </w:p>
                      <w:p w14:paraId="233DA437" w14:textId="77777777" w:rsidR="00CD4489" w:rsidRDefault="00CD4489"/>
                      <w:p w14:paraId="45257E50" w14:textId="77777777" w:rsidR="00CD4489" w:rsidRPr="006C1E56" w:rsidRDefault="00CD4489" w:rsidP="003B33F5">
                        <w:pPr>
                          <w:rPr>
                            <w:rFonts w:ascii="Arial" w:hAnsi="Arial" w:cs="Arial"/>
                            <w:b/>
                            <w:color w:val="auto"/>
                            <w:sz w:val="24"/>
                            <w:szCs w:val="20"/>
                          </w:rPr>
                        </w:pPr>
                        <w:proofErr w:type="spellStart"/>
                        <w:r w:rsidRPr="006C1E56">
                          <w:rPr>
                            <w:rFonts w:ascii="Arial" w:hAnsi="Arial" w:cs="Arial"/>
                            <w:b/>
                            <w:color w:val="auto"/>
                            <w:sz w:val="24"/>
                            <w:szCs w:val="20"/>
                          </w:rPr>
                          <w:t>Acceptance</w:t>
                        </w:r>
                        <w:proofErr w:type="spellEnd"/>
                        <w:r w:rsidRPr="006C1E56">
                          <w:rPr>
                            <w:rFonts w:ascii="Arial" w:hAnsi="Arial" w:cs="Arial"/>
                            <w:b/>
                            <w:color w:val="auto"/>
                            <w:sz w:val="24"/>
                            <w:szCs w:val="20"/>
                          </w:rPr>
                          <w:t xml:space="preserve"> </w:t>
                        </w:r>
                        <w:proofErr w:type="spellStart"/>
                        <w:r w:rsidRPr="006C1E56">
                          <w:rPr>
                            <w:rFonts w:ascii="Arial" w:hAnsi="Arial" w:cs="Arial"/>
                            <w:b/>
                            <w:color w:val="auto"/>
                            <w:sz w:val="24"/>
                            <w:szCs w:val="20"/>
                          </w:rPr>
                          <w:t>criteria</w:t>
                        </w:r>
                        <w:proofErr w:type="spellEnd"/>
                      </w:p>
                      <w:p w14:paraId="4A6B90D6"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Scenario</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Visualiza </w:t>
                        </w:r>
                        <w:r>
                          <w:rPr>
                            <w:rFonts w:ascii="Arial" w:hAnsi="Arial" w:cs="Arial"/>
                            <w:bCs/>
                            <w:color w:val="auto"/>
                            <w:sz w:val="24"/>
                            <w:szCs w:val="20"/>
                          </w:rPr>
                          <w:t>el cronograma de trabajos de un intervalo de tiempo.</w:t>
                        </w:r>
                      </w:p>
                      <w:p w14:paraId="1BA0506A"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Given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el administrador ha ingresado la información de</w:t>
                        </w:r>
                        <w:r>
                          <w:rPr>
                            <w:rFonts w:ascii="Arial" w:hAnsi="Arial" w:cs="Arial"/>
                            <w:bCs/>
                            <w:color w:val="auto"/>
                            <w:sz w:val="24"/>
                            <w:szCs w:val="20"/>
                          </w:rPr>
                          <w:t xml:space="preserve"> los servicios previamente.</w:t>
                        </w:r>
                      </w:p>
                      <w:p w14:paraId="7039B0D8" w14:textId="77777777" w:rsidR="00CD4489" w:rsidRPr="006C1E56"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When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 xml:space="preserve">seleccione visualizar </w:t>
                        </w:r>
                        <w:r>
                          <w:rPr>
                            <w:rFonts w:ascii="Arial" w:hAnsi="Arial" w:cs="Arial"/>
                            <w:bCs/>
                            <w:color w:val="auto"/>
                            <w:sz w:val="24"/>
                            <w:szCs w:val="20"/>
                          </w:rPr>
                          <w:t xml:space="preserve">el cronograma de servicio </w:t>
                        </w:r>
                      </w:p>
                      <w:p w14:paraId="70425377"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0"/>
                          </w:rPr>
                          <w:t>Then</w:t>
                        </w:r>
                        <w:proofErr w:type="spellEnd"/>
                        <w:r w:rsidRPr="006C1E56">
                          <w:rPr>
                            <w:rFonts w:ascii="Arial" w:hAnsi="Arial" w:cs="Arial"/>
                            <w:b/>
                            <w:color w:val="auto"/>
                            <w:sz w:val="24"/>
                            <w:szCs w:val="20"/>
                          </w:rPr>
                          <w:t xml:space="preserve"> </w:t>
                        </w:r>
                        <w:r w:rsidRPr="006C1E56">
                          <w:rPr>
                            <w:rFonts w:ascii="Arial" w:hAnsi="Arial" w:cs="Arial"/>
                            <w:bCs/>
                            <w:color w:val="auto"/>
                            <w:sz w:val="24"/>
                            <w:szCs w:val="20"/>
                          </w:rPr>
                          <w:t>se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w:t>
                        </w:r>
                      </w:p>
                      <w:p w14:paraId="3B88E5F4" w14:textId="77777777" w:rsidR="00CD4489" w:rsidRDefault="00CD4489" w:rsidP="003B33F5">
                        <w:pPr>
                          <w:rPr>
                            <w:rFonts w:ascii="Arial" w:hAnsi="Arial" w:cs="Arial"/>
                            <w:bCs/>
                            <w:color w:val="auto"/>
                            <w:sz w:val="24"/>
                            <w:szCs w:val="20"/>
                          </w:rPr>
                        </w:pPr>
                        <w:r w:rsidRPr="006C1E56">
                          <w:rPr>
                            <w:rFonts w:ascii="Arial" w:hAnsi="Arial" w:cs="Arial"/>
                            <w:bCs/>
                            <w:color w:val="auto"/>
                            <w:sz w:val="24"/>
                            <w:szCs w:val="20"/>
                          </w:rPr>
                          <w:t xml:space="preserve"> </w:t>
                        </w:r>
                      </w:p>
                      <w:p w14:paraId="0DEAA6DF"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completos</w:t>
                        </w:r>
                      </w:p>
                      <w:p w14:paraId="7E107BB2"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ha ingresado la información completa</w:t>
                        </w:r>
                        <w:r>
                          <w:rPr>
                            <w:rFonts w:ascii="Arial" w:hAnsi="Arial" w:cs="Arial"/>
                            <w:bCs/>
                            <w:color w:val="auto"/>
                            <w:sz w:val="24"/>
                            <w:szCs w:val="24"/>
                          </w:rPr>
                          <w:t xml:space="preserve"> del trabajo</w:t>
                        </w:r>
                        <w:r w:rsidRPr="006C1E56">
                          <w:rPr>
                            <w:rFonts w:ascii="Arial" w:hAnsi="Arial" w:cs="Arial"/>
                            <w:bCs/>
                            <w:color w:val="auto"/>
                            <w:sz w:val="24"/>
                            <w:szCs w:val="24"/>
                          </w:rPr>
                          <w:t xml:space="preserve"> previamente</w:t>
                        </w:r>
                      </w:p>
                      <w:p w14:paraId="59664ED4"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w:t>
                        </w:r>
                        <w:r>
                          <w:rPr>
                            <w:rFonts w:ascii="Arial" w:hAnsi="Arial" w:cs="Arial"/>
                            <w:bCs/>
                            <w:color w:val="auto"/>
                            <w:sz w:val="24"/>
                            <w:szCs w:val="24"/>
                          </w:rPr>
                          <w:t>etalles</w:t>
                        </w:r>
                        <w:r w:rsidRPr="006C1E56">
                          <w:rPr>
                            <w:rFonts w:ascii="Arial" w:hAnsi="Arial" w:cs="Arial"/>
                            <w:bCs/>
                            <w:color w:val="auto"/>
                            <w:sz w:val="24"/>
                            <w:szCs w:val="24"/>
                          </w:rPr>
                          <w:t xml:space="preserve"> del </w:t>
                        </w:r>
                        <w:r>
                          <w:rPr>
                            <w:rFonts w:ascii="Arial" w:hAnsi="Arial" w:cs="Arial"/>
                            <w:bCs/>
                            <w:color w:val="auto"/>
                            <w:sz w:val="24"/>
                            <w:szCs w:val="24"/>
                          </w:rPr>
                          <w:t>servicio</w:t>
                        </w:r>
                      </w:p>
                      <w:p w14:paraId="44EAFBE6" w14:textId="77777777" w:rsidR="00CD4489" w:rsidRDefault="00CD4489" w:rsidP="003B33F5">
                        <w:pPr>
                          <w:rPr>
                            <w:rFonts w:ascii="Arial" w:hAnsi="Arial" w:cs="Arial"/>
                            <w:bCs/>
                            <w:color w:val="auto"/>
                            <w:sz w:val="24"/>
                            <w:szCs w:val="20"/>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7F1F37">
                          <w:rPr>
                            <w:rFonts w:ascii="Arial" w:hAnsi="Arial" w:cs="Arial"/>
                            <w:bCs/>
                            <w:color w:val="auto"/>
                            <w:sz w:val="24"/>
                            <w:szCs w:val="20"/>
                          </w:rPr>
                          <w:t>s</w:t>
                        </w:r>
                        <w:r w:rsidRPr="006C1E56">
                          <w:rPr>
                            <w:rFonts w:ascii="Arial" w:hAnsi="Arial" w:cs="Arial"/>
                            <w:bCs/>
                            <w:color w:val="auto"/>
                            <w:sz w:val="24"/>
                            <w:szCs w:val="20"/>
                          </w:rPr>
                          <w:t>e muestra</w:t>
                        </w:r>
                        <w:r>
                          <w:rPr>
                            <w:rFonts w:ascii="Arial" w:hAnsi="Arial" w:cs="Arial"/>
                            <w:bCs/>
                            <w:color w:val="auto"/>
                            <w:sz w:val="24"/>
                            <w:szCs w:val="20"/>
                          </w:rPr>
                          <w:t xml:space="preserve"> </w:t>
                        </w:r>
                        <w:r w:rsidRPr="006C1E56">
                          <w:rPr>
                            <w:rFonts w:ascii="Arial" w:hAnsi="Arial" w:cs="Arial"/>
                            <w:bCs/>
                            <w:color w:val="auto"/>
                            <w:sz w:val="24"/>
                            <w:szCs w:val="20"/>
                          </w:rPr>
                          <w:t xml:space="preserve">el ingeniero a cargo, </w:t>
                        </w:r>
                        <w:r>
                          <w:rPr>
                            <w:rFonts w:ascii="Arial" w:hAnsi="Arial" w:cs="Arial"/>
                            <w:bCs/>
                            <w:color w:val="auto"/>
                            <w:sz w:val="24"/>
                            <w:szCs w:val="20"/>
                          </w:rPr>
                          <w:t>la fecha y hora, hospital, equipo médico a revisar, encargado de área, tiempo estimado de trabajo.</w:t>
                        </w:r>
                      </w:p>
                      <w:p w14:paraId="05CE7B14" w14:textId="77777777" w:rsidR="00CD4489" w:rsidRDefault="00CD4489" w:rsidP="003B33F5">
                        <w:pPr>
                          <w:rPr>
                            <w:rFonts w:ascii="Arial" w:hAnsi="Arial" w:cs="Arial"/>
                            <w:bCs/>
                            <w:color w:val="auto"/>
                            <w:sz w:val="24"/>
                            <w:szCs w:val="20"/>
                          </w:rPr>
                        </w:pPr>
                      </w:p>
                      <w:p w14:paraId="5D545D8B"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Scenario</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Solicita visualizar los detalles del servicio con detalles incompletos</w:t>
                        </w:r>
                      </w:p>
                      <w:p w14:paraId="08958EF1"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Given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el administrador no ha ingresado la información completa previamente</w:t>
                        </w:r>
                      </w:p>
                      <w:p w14:paraId="6C99672D"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When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seleccione visualizar los datos del servicio</w:t>
                        </w:r>
                      </w:p>
                      <w:p w14:paraId="541808F5" w14:textId="77777777" w:rsidR="00CD4489" w:rsidRPr="006C1E56" w:rsidRDefault="00CD4489" w:rsidP="003B33F5">
                        <w:pPr>
                          <w:rPr>
                            <w:rFonts w:ascii="Arial" w:hAnsi="Arial" w:cs="Arial"/>
                            <w:bCs/>
                            <w:color w:val="auto"/>
                            <w:sz w:val="24"/>
                            <w:szCs w:val="24"/>
                          </w:rPr>
                        </w:pPr>
                        <w:proofErr w:type="spellStart"/>
                        <w:r w:rsidRPr="006C1E56">
                          <w:rPr>
                            <w:rFonts w:ascii="Arial" w:hAnsi="Arial" w:cs="Arial"/>
                            <w:b/>
                            <w:color w:val="auto"/>
                            <w:sz w:val="24"/>
                            <w:szCs w:val="24"/>
                          </w:rPr>
                          <w:t>Then</w:t>
                        </w:r>
                        <w:proofErr w:type="spellEnd"/>
                        <w:r w:rsidRPr="006C1E56">
                          <w:rPr>
                            <w:rFonts w:ascii="Arial" w:hAnsi="Arial" w:cs="Arial"/>
                            <w:b/>
                            <w:color w:val="auto"/>
                            <w:sz w:val="24"/>
                            <w:szCs w:val="24"/>
                          </w:rPr>
                          <w:t xml:space="preserve"> </w:t>
                        </w:r>
                        <w:r w:rsidRPr="006C1E56">
                          <w:rPr>
                            <w:rFonts w:ascii="Arial" w:hAnsi="Arial" w:cs="Arial"/>
                            <w:bCs/>
                            <w:color w:val="auto"/>
                            <w:sz w:val="24"/>
                            <w:szCs w:val="24"/>
                          </w:rPr>
                          <w:t>se informa que es necesario completar los detalles del servicio.</w:t>
                        </w:r>
                      </w:p>
                      <w:p w14:paraId="391C7027" w14:textId="77777777" w:rsidR="00CD4489" w:rsidRDefault="00CD4489" w:rsidP="003B33F5">
                        <w:pPr>
                          <w:rPr>
                            <w:rFonts w:ascii="Arial" w:hAnsi="Arial" w:cs="Arial"/>
                            <w:bCs/>
                            <w:color w:val="auto"/>
                            <w:sz w:val="24"/>
                            <w:szCs w:val="20"/>
                          </w:rPr>
                        </w:pPr>
                      </w:p>
                      <w:p w14:paraId="13075725" w14:textId="77777777" w:rsidR="00CD4489" w:rsidRPr="006C1E56" w:rsidRDefault="00CD4489" w:rsidP="003B33F5">
                        <w:pPr>
                          <w:rPr>
                            <w:rFonts w:ascii="Arial" w:hAnsi="Arial" w:cs="Arial"/>
                            <w:bCs/>
                            <w:color w:val="auto"/>
                            <w:sz w:val="24"/>
                            <w:szCs w:val="24"/>
                          </w:rPr>
                        </w:pPr>
                      </w:p>
                      <w:p w14:paraId="1BA6EB27" w14:textId="77777777" w:rsidR="00CD4489" w:rsidRPr="006C1E56" w:rsidRDefault="00CD4489" w:rsidP="003B33F5">
                        <w:pPr>
                          <w:rPr>
                            <w:rFonts w:ascii="Arial" w:hAnsi="Arial" w:cs="Arial"/>
                            <w:i/>
                            <w:color w:val="auto"/>
                            <w:sz w:val="24"/>
                            <w:szCs w:val="24"/>
                          </w:rPr>
                        </w:pPr>
                      </w:p>
                    </w:txbxContent>
                  </v:textbox>
                </v:shape>
                <w10:wrap type="square" anchorx="margin"/>
              </v:group>
            </w:pict>
          </mc:Fallback>
        </mc:AlternateContent>
      </w:r>
      <w:bookmarkEnd w:id="4783"/>
      <w:bookmarkEnd w:id="4784"/>
    </w:p>
    <w:p w14:paraId="05C58C17" w14:textId="2028C291" w:rsidR="00760CC3" w:rsidRDefault="00760CC3" w:rsidP="00A01EAB">
      <w:pPr>
        <w:rPr>
          <w:color w:val="auto"/>
          <w:sz w:val="24"/>
          <w:szCs w:val="24"/>
        </w:rPr>
      </w:pPr>
    </w:p>
    <w:p w14:paraId="73BB21B6" w14:textId="1043F22B" w:rsidR="003B33F5" w:rsidRDefault="003B33F5" w:rsidP="00F01638">
      <w:pPr>
        <w:rPr>
          <w:color w:val="auto"/>
          <w:sz w:val="24"/>
          <w:szCs w:val="24"/>
        </w:rPr>
      </w:pPr>
      <w:bookmarkStart w:id="4785" w:name="_Toc25223013"/>
      <w:r>
        <w:rPr>
          <w:rFonts w:ascii="Arial" w:hAnsi="Arial" w:cs="Arial"/>
          <w:noProof/>
          <w:color w:val="161718" w:themeColor="text1"/>
          <w:lang w:eastAsia="es-PE"/>
        </w:rPr>
        <w:lastRenderedPageBreak/>
        <mc:AlternateContent>
          <mc:Choice Requires="wpg">
            <w:drawing>
              <wp:anchor distT="0" distB="0" distL="114300" distR="114300" simplePos="0" relativeHeight="251790336" behindDoc="0" locked="0" layoutInCell="1" allowOverlap="1" wp14:anchorId="4BC7EADA" wp14:editId="7547EC5E">
                <wp:simplePos x="0" y="0"/>
                <wp:positionH relativeFrom="margin">
                  <wp:align>left</wp:align>
                </wp:positionH>
                <wp:positionV relativeFrom="paragraph">
                  <wp:posOffset>0</wp:posOffset>
                </wp:positionV>
                <wp:extent cx="6122035" cy="8353425"/>
                <wp:effectExtent l="0" t="0" r="12065" b="28575"/>
                <wp:wrapTopAndBottom/>
                <wp:docPr id="112" name="Grupo 112"/>
                <wp:cNvGraphicFramePr/>
                <a:graphic xmlns:a="http://schemas.openxmlformats.org/drawingml/2006/main">
                  <a:graphicData uri="http://schemas.microsoft.com/office/word/2010/wordprocessingGroup">
                    <wpg:wgp>
                      <wpg:cNvGrpSpPr/>
                      <wpg:grpSpPr>
                        <a:xfrm>
                          <a:off x="0" y="0"/>
                          <a:ext cx="6122035" cy="8353425"/>
                          <a:chOff x="0" y="0"/>
                          <a:chExt cx="6122353" cy="7543925"/>
                        </a:xfrm>
                      </wpg:grpSpPr>
                      <wpg:grpSp>
                        <wpg:cNvPr id="113" name="Group 13"/>
                        <wpg:cNvGrpSpPr/>
                        <wpg:grpSpPr>
                          <a:xfrm>
                            <a:off x="0" y="0"/>
                            <a:ext cx="6118649" cy="1847878"/>
                            <a:chOff x="0" y="0"/>
                            <a:chExt cx="6118649" cy="1110924"/>
                          </a:xfrm>
                        </wpg:grpSpPr>
                        <wps:wsp>
                          <wps:cNvPr id="114" name="Text Box 8"/>
                          <wps:cNvSpPr txBox="1"/>
                          <wps:spPr>
                            <a:xfrm>
                              <a:off x="521" y="461644"/>
                              <a:ext cx="6118128" cy="649280"/>
                            </a:xfrm>
                            <a:prstGeom prst="rect">
                              <a:avLst/>
                            </a:prstGeom>
                            <a:solidFill>
                              <a:schemeClr val="lt1"/>
                            </a:solidFill>
                            <a:ln w="6350">
                              <a:solidFill>
                                <a:schemeClr val="bg2">
                                  <a:lumMod val="50000"/>
                                </a:schemeClr>
                              </a:solidFill>
                            </a:ln>
                          </wps:spPr>
                          <wps:txbx>
                            <w:txbxContent>
                              <w:p w14:paraId="12FE2108" w14:textId="77777777" w:rsidR="00CD4489" w:rsidRPr="0089384D" w:rsidRDefault="00CD4489"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A45D9CB" w14:textId="77777777" w:rsidR="00CD4489" w:rsidRPr="0089384D" w:rsidRDefault="00CD4489" w:rsidP="003B33F5">
                                <w:pPr>
                                  <w:rPr>
                                    <w:rFonts w:ascii="Arial" w:hAnsi="Arial" w:cs="Arial"/>
                                    <w:color w:val="auto"/>
                                    <w:sz w:val="24"/>
                                    <w:szCs w:val="20"/>
                                  </w:rPr>
                                </w:pPr>
                              </w:p>
                              <w:p w14:paraId="24C108D4" w14:textId="77777777" w:rsidR="00CD4489" w:rsidRDefault="00CD4489" w:rsidP="003B33F5">
                                <w:pPr>
                                  <w:rPr>
                                    <w:rFonts w:ascii="Arial" w:hAnsi="Arial" w:cs="Arial"/>
                                  </w:rPr>
                                </w:pPr>
                              </w:p>
                              <w:p w14:paraId="1C7C7CD1" w14:textId="77777777" w:rsidR="00CD4489" w:rsidRDefault="00CD4489"/>
                              <w:p w14:paraId="6ECD228F" w14:textId="77777777" w:rsidR="00CD4489" w:rsidRPr="0089384D" w:rsidRDefault="00CD4489"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4EB3B079" w14:textId="77777777" w:rsidR="00CD4489" w:rsidRPr="0089384D" w:rsidRDefault="00CD4489" w:rsidP="003B33F5">
                                <w:pPr>
                                  <w:rPr>
                                    <w:rFonts w:ascii="Arial" w:hAnsi="Arial" w:cs="Arial"/>
                                    <w:color w:val="auto"/>
                                    <w:sz w:val="24"/>
                                    <w:szCs w:val="20"/>
                                  </w:rPr>
                                </w:pPr>
                              </w:p>
                              <w:p w14:paraId="5E85FAC8" w14:textId="77777777" w:rsidR="00CD4489" w:rsidRDefault="00CD4489" w:rsidP="003B33F5">
                                <w:pPr>
                                  <w:rPr>
                                    <w:rFonts w:ascii="Arial" w:hAnsi="Arial" w:cs="Arial"/>
                                  </w:rPr>
                                </w:pPr>
                              </w:p>
                              <w:p w14:paraId="54F2A8EA" w14:textId="77777777" w:rsidR="00CD4489" w:rsidRDefault="00CD4489"/>
                              <w:p w14:paraId="57283083" w14:textId="77777777" w:rsidR="00CD4489" w:rsidRPr="0089384D" w:rsidRDefault="00CD4489"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BDA025C" w14:textId="77777777" w:rsidR="00CD4489" w:rsidRPr="0089384D" w:rsidRDefault="00CD4489" w:rsidP="003B33F5">
                                <w:pPr>
                                  <w:rPr>
                                    <w:rFonts w:ascii="Arial" w:hAnsi="Arial" w:cs="Arial"/>
                                    <w:color w:val="auto"/>
                                    <w:sz w:val="24"/>
                                    <w:szCs w:val="20"/>
                                  </w:rPr>
                                </w:pPr>
                              </w:p>
                              <w:p w14:paraId="3599450F" w14:textId="77777777" w:rsidR="00CD4489" w:rsidRDefault="00CD4489" w:rsidP="003B33F5">
                                <w:pPr>
                                  <w:rPr>
                                    <w:rFonts w:ascii="Arial" w:hAnsi="Arial" w:cs="Arial"/>
                                  </w:rPr>
                                </w:pPr>
                              </w:p>
                              <w:p w14:paraId="53FB2EC8" w14:textId="77777777" w:rsidR="00CD4489" w:rsidRDefault="00CD4489"/>
                              <w:p w14:paraId="47F6FBE6" w14:textId="77777777" w:rsidR="00CD4489" w:rsidRPr="0089384D" w:rsidRDefault="00CD4489"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692A8543" w14:textId="77777777" w:rsidR="00CD4489" w:rsidRPr="0089384D" w:rsidRDefault="00CD4489" w:rsidP="003B33F5">
                                <w:pPr>
                                  <w:rPr>
                                    <w:rFonts w:ascii="Arial" w:hAnsi="Arial" w:cs="Arial"/>
                                    <w:color w:val="auto"/>
                                    <w:sz w:val="24"/>
                                    <w:szCs w:val="20"/>
                                  </w:rPr>
                                </w:pPr>
                              </w:p>
                              <w:p w14:paraId="1F474BF6" w14:textId="77777777" w:rsidR="00CD4489" w:rsidRDefault="00CD4489" w:rsidP="003B33F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00431CA5" w14:textId="77777777" w:rsidR="00CD4489" w:rsidRPr="0089384D" w:rsidRDefault="00CD4489"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29AE9A8B" w14:textId="77777777" w:rsidR="00CD4489" w:rsidRPr="0089384D" w:rsidRDefault="00CD4489"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2A6B8D9B" w14:textId="77777777" w:rsidR="00CD4489" w:rsidRPr="00F83186" w:rsidRDefault="00CD4489" w:rsidP="003B33F5">
                                <w:pPr>
                                  <w:rPr>
                                    <w:rFonts w:ascii="Arial" w:hAnsi="Arial" w:cs="Arial"/>
                                  </w:rPr>
                                </w:pPr>
                              </w:p>
                              <w:p w14:paraId="7B2443A1" w14:textId="77777777" w:rsidR="00CD4489" w:rsidRPr="00F83186" w:rsidRDefault="00CD4489" w:rsidP="003B33F5">
                                <w:pPr>
                                  <w:rPr>
                                    <w:rFonts w:ascii="Arial" w:hAnsi="Arial" w:cs="Arial"/>
                                  </w:rPr>
                                </w:pPr>
                              </w:p>
                              <w:p w14:paraId="39436CE7" w14:textId="77777777" w:rsidR="00CD4489" w:rsidRPr="00F83186" w:rsidRDefault="00CD4489" w:rsidP="003B33F5">
                                <w:pPr>
                                  <w:rPr>
                                    <w:rFonts w:ascii="Arial" w:hAnsi="Arial" w:cs="Arial"/>
                                    <w:i/>
                                    <w:color w:val="161718" w:themeColor="text1"/>
                                  </w:rPr>
                                </w:pPr>
                              </w:p>
                              <w:p w14:paraId="6AB5A5AB" w14:textId="77777777" w:rsidR="00CD4489" w:rsidRDefault="00CD4489"/>
                              <w:p w14:paraId="55A18376" w14:textId="77777777" w:rsidR="00CD4489" w:rsidRPr="0089384D" w:rsidRDefault="00CD4489"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303D26C0" w14:textId="77777777" w:rsidR="00CD4489" w:rsidRPr="0089384D" w:rsidRDefault="00CD4489"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5046845" w14:textId="77777777" w:rsidR="00CD4489" w:rsidRPr="00F83186" w:rsidRDefault="00CD4489" w:rsidP="003B33F5">
                                <w:pPr>
                                  <w:rPr>
                                    <w:rFonts w:ascii="Arial" w:hAnsi="Arial" w:cs="Arial"/>
                                  </w:rPr>
                                </w:pPr>
                              </w:p>
                              <w:p w14:paraId="0520F4B7" w14:textId="77777777" w:rsidR="00CD4489" w:rsidRPr="00F83186" w:rsidRDefault="00CD4489" w:rsidP="003B33F5">
                                <w:pPr>
                                  <w:rPr>
                                    <w:rFonts w:ascii="Arial" w:hAnsi="Arial" w:cs="Arial"/>
                                  </w:rPr>
                                </w:pPr>
                              </w:p>
                              <w:p w14:paraId="5C58B532" w14:textId="77777777" w:rsidR="00CD4489" w:rsidRPr="00F83186" w:rsidRDefault="00CD4489" w:rsidP="003B33F5">
                                <w:pPr>
                                  <w:rPr>
                                    <w:rFonts w:ascii="Arial" w:hAnsi="Arial" w:cs="Arial"/>
                                    <w:i/>
                                    <w:color w:val="161718" w:themeColor="text1"/>
                                  </w:rPr>
                                </w:pPr>
                              </w:p>
                              <w:p w14:paraId="522C1927" w14:textId="77777777" w:rsidR="00CD4489" w:rsidRDefault="00CD4489"/>
                              <w:p w14:paraId="4586737E" w14:textId="6D2E92EB" w:rsidR="00CD4489" w:rsidRPr="0089384D" w:rsidRDefault="00CD4489"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52097E7E" w14:textId="77777777" w:rsidR="00CD4489" w:rsidRPr="0089384D" w:rsidRDefault="00CD4489"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514679D2" w14:textId="77777777" w:rsidR="00CD4489" w:rsidRPr="00F83186" w:rsidRDefault="00CD4489" w:rsidP="003B33F5">
                                <w:pPr>
                                  <w:rPr>
                                    <w:rFonts w:ascii="Arial" w:hAnsi="Arial" w:cs="Arial"/>
                                  </w:rPr>
                                </w:pPr>
                              </w:p>
                              <w:p w14:paraId="17BC4329" w14:textId="77777777" w:rsidR="00CD4489" w:rsidRPr="00F83186" w:rsidRDefault="00CD4489" w:rsidP="003B33F5">
                                <w:pPr>
                                  <w:rPr>
                                    <w:rFonts w:ascii="Arial" w:hAnsi="Arial" w:cs="Arial"/>
                                  </w:rPr>
                                </w:pPr>
                              </w:p>
                              <w:p w14:paraId="2C693584" w14:textId="77777777" w:rsidR="00CD4489" w:rsidRPr="00F83186" w:rsidRDefault="00CD4489" w:rsidP="003B33F5">
                                <w:pPr>
                                  <w:rPr>
                                    <w:rFonts w:ascii="Arial" w:hAnsi="Arial" w:cs="Arial"/>
                                    <w:i/>
                                    <w:color w:val="161718" w:themeColor="text1"/>
                                  </w:rPr>
                                </w:pPr>
                              </w:p>
                              <w:p w14:paraId="5B36D694" w14:textId="77777777" w:rsidR="00CD4489" w:rsidRDefault="00CD4489"/>
                              <w:p w14:paraId="7DF002C0" w14:textId="6D2E92EB" w:rsidR="00CD4489" w:rsidRPr="0089384D" w:rsidRDefault="00CD4489"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7BA67323" w14:textId="77777777" w:rsidR="00CD4489" w:rsidRPr="0089384D" w:rsidRDefault="00CD4489"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B9BFB6E" w14:textId="77777777" w:rsidR="00CD4489" w:rsidRPr="00F83186" w:rsidRDefault="00CD4489" w:rsidP="003B33F5">
                                <w:pPr>
                                  <w:rPr>
                                    <w:rFonts w:ascii="Arial" w:hAnsi="Arial" w:cs="Arial"/>
                                  </w:rPr>
                                </w:pPr>
                              </w:p>
                              <w:p w14:paraId="6A096C39" w14:textId="77777777" w:rsidR="00CD4489" w:rsidRPr="00F83186" w:rsidRDefault="00CD4489" w:rsidP="003B33F5">
                                <w:pPr>
                                  <w:rPr>
                                    <w:rFonts w:ascii="Arial" w:hAnsi="Arial" w:cs="Arial"/>
                                  </w:rPr>
                                </w:pPr>
                              </w:p>
                              <w:p w14:paraId="0689A891" w14:textId="77777777" w:rsidR="00CD4489" w:rsidRPr="00F83186" w:rsidRDefault="00CD4489"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08D9994F" w14:textId="6D2E92EB" w:rsidR="00CD4489" w:rsidRPr="0089384D" w:rsidRDefault="00CD4489"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1EDB1609" w14:textId="77777777" w:rsidR="00CD4489" w:rsidRPr="0089384D" w:rsidRDefault="00CD4489" w:rsidP="003B33F5">
                                <w:pPr>
                                  <w:rPr>
                                    <w:rFonts w:ascii="Arial" w:hAnsi="Arial" w:cs="Arial"/>
                                    <w:color w:val="auto"/>
                                    <w:sz w:val="24"/>
                                    <w:szCs w:val="20"/>
                                  </w:rPr>
                                </w:pPr>
                              </w:p>
                              <w:p w14:paraId="55E922CC" w14:textId="77777777" w:rsidR="00CD4489" w:rsidRPr="0078782C" w:rsidRDefault="00CD4489" w:rsidP="003B33F5">
                                <w:pPr>
                                  <w:rPr>
                                    <w:rFonts w:ascii="Arial" w:hAnsi="Arial" w:cs="Arial"/>
                                  </w:rPr>
                                </w:pPr>
                              </w:p>
                              <w:p w14:paraId="6BE8C98B" w14:textId="77777777" w:rsidR="00CD4489" w:rsidRPr="0078782C" w:rsidRDefault="00CD4489" w:rsidP="003B33F5">
                                <w:pPr>
                                  <w:rPr>
                                    <w:rFonts w:ascii="Arial" w:hAnsi="Arial" w:cs="Arial"/>
                                    <w:i/>
                                    <w:color w:val="161718" w:themeColor="text1"/>
                                  </w:rPr>
                                </w:pPr>
                              </w:p>
                              <w:p w14:paraId="5C88C6BD" w14:textId="77777777" w:rsidR="00CD4489" w:rsidRDefault="00CD4489"/>
                              <w:p w14:paraId="063D3A93" w14:textId="77777777" w:rsidR="00CD4489" w:rsidRPr="0089384D" w:rsidRDefault="00CD4489"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5FCBAD1" w14:textId="77777777" w:rsidR="00CD4489" w:rsidRPr="0089384D" w:rsidRDefault="00CD4489" w:rsidP="003B33F5">
                                <w:pPr>
                                  <w:rPr>
                                    <w:rFonts w:ascii="Arial" w:hAnsi="Arial" w:cs="Arial"/>
                                    <w:color w:val="auto"/>
                                    <w:sz w:val="24"/>
                                    <w:szCs w:val="20"/>
                                  </w:rPr>
                                </w:pPr>
                              </w:p>
                              <w:p w14:paraId="7B97E493" w14:textId="77777777" w:rsidR="00CD4489" w:rsidRPr="0078782C" w:rsidRDefault="00CD4489" w:rsidP="003B33F5">
                                <w:pPr>
                                  <w:rPr>
                                    <w:rFonts w:ascii="Arial" w:hAnsi="Arial" w:cs="Arial"/>
                                  </w:rPr>
                                </w:pPr>
                              </w:p>
                              <w:p w14:paraId="0D28D6F6" w14:textId="77777777" w:rsidR="00CD4489" w:rsidRPr="0078782C" w:rsidRDefault="00CD4489" w:rsidP="003B33F5">
                                <w:pPr>
                                  <w:rPr>
                                    <w:rFonts w:ascii="Arial" w:hAnsi="Arial" w:cs="Arial"/>
                                    <w:i/>
                                    <w:color w:val="161718" w:themeColor="text1"/>
                                  </w:rPr>
                                </w:pPr>
                              </w:p>
                              <w:p w14:paraId="72CB6312" w14:textId="77777777" w:rsidR="00CD4489" w:rsidRDefault="00CD4489"/>
                              <w:p w14:paraId="2DDC770C" w14:textId="77777777" w:rsidR="00CD4489" w:rsidRPr="0089384D" w:rsidRDefault="00CD4489"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DCFD488" w14:textId="77777777" w:rsidR="00CD4489" w:rsidRPr="0089384D" w:rsidRDefault="00CD4489" w:rsidP="003B33F5">
                                <w:pPr>
                                  <w:rPr>
                                    <w:rFonts w:ascii="Arial" w:hAnsi="Arial" w:cs="Arial"/>
                                    <w:color w:val="auto"/>
                                    <w:sz w:val="24"/>
                                    <w:szCs w:val="20"/>
                                  </w:rPr>
                                </w:pPr>
                              </w:p>
                              <w:p w14:paraId="2919690F" w14:textId="77777777" w:rsidR="00CD4489" w:rsidRPr="0078782C" w:rsidRDefault="00CD4489" w:rsidP="003B33F5">
                                <w:pPr>
                                  <w:rPr>
                                    <w:rFonts w:ascii="Arial" w:hAnsi="Arial" w:cs="Arial"/>
                                  </w:rPr>
                                </w:pPr>
                              </w:p>
                              <w:p w14:paraId="4EE01D78" w14:textId="77777777" w:rsidR="00CD4489" w:rsidRPr="0078782C" w:rsidRDefault="00CD4489" w:rsidP="003B33F5">
                                <w:pPr>
                                  <w:rPr>
                                    <w:rFonts w:ascii="Arial" w:hAnsi="Arial" w:cs="Arial"/>
                                    <w:i/>
                                    <w:color w:val="161718" w:themeColor="text1"/>
                                  </w:rPr>
                                </w:pPr>
                              </w:p>
                              <w:p w14:paraId="06D76734" w14:textId="77777777" w:rsidR="00CD4489" w:rsidRDefault="00CD4489"/>
                              <w:p w14:paraId="2F4D3919" w14:textId="77777777" w:rsidR="00CD4489" w:rsidRPr="0089384D" w:rsidRDefault="00CD4489"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40944408" w14:textId="77777777" w:rsidR="00CD4489" w:rsidRPr="0089384D" w:rsidRDefault="00CD4489" w:rsidP="003B33F5">
                                <w:pPr>
                                  <w:rPr>
                                    <w:rFonts w:ascii="Arial" w:hAnsi="Arial" w:cs="Arial"/>
                                    <w:color w:val="auto"/>
                                    <w:sz w:val="24"/>
                                    <w:szCs w:val="20"/>
                                  </w:rPr>
                                </w:pPr>
                              </w:p>
                              <w:p w14:paraId="1302B97B" w14:textId="77777777" w:rsidR="00CD4489" w:rsidRPr="0078782C" w:rsidRDefault="00CD4489" w:rsidP="003B33F5">
                                <w:pPr>
                                  <w:rPr>
                                    <w:rFonts w:ascii="Arial" w:hAnsi="Arial" w:cs="Arial"/>
                                  </w:rPr>
                                </w:pPr>
                              </w:p>
                              <w:p w14:paraId="6A925D9A" w14:textId="77777777" w:rsidR="00CD4489" w:rsidRPr="0078782C" w:rsidRDefault="00CD4489"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6145EE49" w14:textId="77777777" w:rsidR="00CD4489" w:rsidRPr="0089384D" w:rsidRDefault="00CD4489"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52D345C1" w14:textId="77777777" w:rsidR="00CD4489" w:rsidRPr="0089384D" w:rsidRDefault="00CD4489"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27D1C9" w14:textId="77777777" w:rsidR="00CD4489" w:rsidRPr="0078782C" w:rsidRDefault="00CD4489" w:rsidP="003B33F5">
                                <w:pPr>
                                  <w:rPr>
                                    <w:rFonts w:ascii="Arial" w:hAnsi="Arial" w:cs="Arial"/>
                                  </w:rPr>
                                </w:pPr>
                              </w:p>
                              <w:p w14:paraId="28A7C93D" w14:textId="77777777" w:rsidR="00CD4489" w:rsidRPr="0078782C" w:rsidRDefault="00CD4489" w:rsidP="003B33F5">
                                <w:pPr>
                                  <w:rPr>
                                    <w:rFonts w:ascii="Arial" w:hAnsi="Arial" w:cs="Arial"/>
                                    <w:i/>
                                    <w:color w:val="161718" w:themeColor="text1"/>
                                  </w:rPr>
                                </w:pPr>
                              </w:p>
                              <w:p w14:paraId="47DFEBFF" w14:textId="77777777" w:rsidR="00CD4489" w:rsidRDefault="00CD4489"/>
                              <w:p w14:paraId="746D705F" w14:textId="77777777" w:rsidR="00CD4489" w:rsidRPr="0089384D" w:rsidRDefault="00CD4489"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257CEB71" w14:textId="77777777" w:rsidR="00CD4489" w:rsidRPr="0089384D" w:rsidRDefault="00CD4489"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44611C80" w14:textId="77777777" w:rsidR="00CD4489" w:rsidRPr="0078782C" w:rsidRDefault="00CD4489" w:rsidP="003B33F5">
                                <w:pPr>
                                  <w:rPr>
                                    <w:rFonts w:ascii="Arial" w:hAnsi="Arial" w:cs="Arial"/>
                                  </w:rPr>
                                </w:pPr>
                              </w:p>
                              <w:p w14:paraId="5C8F3B28" w14:textId="77777777" w:rsidR="00CD4489" w:rsidRPr="0078782C" w:rsidRDefault="00CD4489" w:rsidP="003B33F5">
                                <w:pPr>
                                  <w:rPr>
                                    <w:rFonts w:ascii="Arial" w:hAnsi="Arial" w:cs="Arial"/>
                                    <w:i/>
                                    <w:color w:val="161718" w:themeColor="text1"/>
                                  </w:rPr>
                                </w:pPr>
                              </w:p>
                              <w:p w14:paraId="7DDD5381" w14:textId="77777777" w:rsidR="00CD4489" w:rsidRDefault="00CD4489"/>
                              <w:p w14:paraId="6604CABC" w14:textId="77777777" w:rsidR="00CD4489" w:rsidRPr="0089384D" w:rsidRDefault="00CD4489"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60E27180" w14:textId="77777777" w:rsidR="00CD4489" w:rsidRPr="0089384D" w:rsidRDefault="00CD4489"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6A292838" w14:textId="77777777" w:rsidR="00CD4489" w:rsidRPr="0078782C" w:rsidRDefault="00CD4489" w:rsidP="003B33F5">
                                <w:pPr>
                                  <w:rPr>
                                    <w:rFonts w:ascii="Arial" w:hAnsi="Arial" w:cs="Arial"/>
                                  </w:rPr>
                                </w:pPr>
                              </w:p>
                              <w:p w14:paraId="47F8DBB0" w14:textId="77777777" w:rsidR="00CD4489" w:rsidRPr="0078782C" w:rsidRDefault="00CD4489" w:rsidP="003B33F5">
                                <w:pPr>
                                  <w:rPr>
                                    <w:rFonts w:ascii="Arial" w:hAnsi="Arial" w:cs="Arial"/>
                                    <w:i/>
                                    <w:color w:val="161718" w:themeColor="text1"/>
                                  </w:rPr>
                                </w:pPr>
                              </w:p>
                              <w:p w14:paraId="3110C5A1" w14:textId="77777777" w:rsidR="00CD4489" w:rsidRDefault="00CD4489"/>
                              <w:p w14:paraId="6D52D3A9" w14:textId="77777777" w:rsidR="00CD4489" w:rsidRPr="0089384D" w:rsidRDefault="00CD4489"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1D8EE8D7" w14:textId="64832A9B" w:rsidR="00CD4489" w:rsidRPr="0089384D" w:rsidRDefault="00CD4489"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87500F" w14:textId="77777777" w:rsidR="00CD4489" w:rsidRPr="0078782C" w:rsidRDefault="00CD4489" w:rsidP="003B33F5">
                                <w:pPr>
                                  <w:rPr>
                                    <w:rFonts w:ascii="Arial" w:hAnsi="Arial" w:cs="Arial"/>
                                  </w:rPr>
                                </w:pPr>
                              </w:p>
                              <w:p w14:paraId="7816FBA7" w14:textId="77777777" w:rsidR="00CD4489" w:rsidRPr="0078782C" w:rsidRDefault="00CD4489" w:rsidP="003B33F5">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 name="Text Box 19"/>
                        <wps:cNvSpPr txBox="1"/>
                        <wps:spPr>
                          <a:xfrm>
                            <a:off x="4763" y="1847880"/>
                            <a:ext cx="6117590" cy="5696045"/>
                          </a:xfrm>
                          <a:prstGeom prst="rect">
                            <a:avLst/>
                          </a:prstGeom>
                          <a:solidFill>
                            <a:schemeClr val="lt1"/>
                          </a:solidFill>
                          <a:ln w="6350">
                            <a:solidFill>
                              <a:schemeClr val="bg2">
                                <a:lumMod val="50000"/>
                              </a:schemeClr>
                            </a:solidFill>
                          </a:ln>
                        </wps:spPr>
                        <wps:txbx>
                          <w:txbxContent>
                            <w:p w14:paraId="74392C4C" w14:textId="77777777" w:rsidR="00CD4489" w:rsidRPr="008B0442" w:rsidRDefault="00CD4489"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0656030"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5C27DF96"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00B968A5"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3F02BAD"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0FC86C5C" w14:textId="77777777" w:rsidR="00CD4489" w:rsidRPr="008B0442" w:rsidRDefault="00CD4489" w:rsidP="003B33F5">
                              <w:pPr>
                                <w:rPr>
                                  <w:rFonts w:cs="Arial"/>
                                  <w:bCs/>
                                  <w:color w:val="auto"/>
                                  <w:sz w:val="24"/>
                                  <w:szCs w:val="20"/>
                                </w:rPr>
                              </w:pPr>
                            </w:p>
                            <w:p w14:paraId="16F1C291"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53C1F08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5235E35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785FF23F"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3DD5313" w14:textId="77777777" w:rsidR="00CD4489" w:rsidRDefault="00CD4489" w:rsidP="003B33F5">
                              <w:pPr>
                                <w:rPr>
                                  <w:rFonts w:ascii="Arial" w:hAnsi="Arial" w:cs="Arial"/>
                                  <w:i/>
                                  <w:color w:val="auto"/>
                                  <w:sz w:val="24"/>
                                  <w:szCs w:val="24"/>
                                </w:rPr>
                              </w:pPr>
                            </w:p>
                            <w:p w14:paraId="2CC8C0DE"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C9BCAA2"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FB9755A"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38D7E8FE" w14:textId="77777777" w:rsidR="00CD4489" w:rsidRDefault="00CD4489">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E12364F" w14:textId="77777777" w:rsidR="00CD4489" w:rsidRDefault="00CD4489">
                              <w:pPr>
                                <w:rPr>
                                  <w:rFonts w:cs="Arial"/>
                                  <w:bCs/>
                                  <w:color w:val="auto"/>
                                  <w:sz w:val="24"/>
                                  <w:szCs w:val="20"/>
                                </w:rPr>
                              </w:pPr>
                            </w:p>
                            <w:p w14:paraId="2BBA4CF7" w14:textId="77777777" w:rsidR="00CD4489" w:rsidRDefault="00CD4489">
                              <w:pPr>
                                <w:rPr>
                                  <w:rFonts w:cs="Arial"/>
                                  <w:bCs/>
                                  <w:color w:val="auto"/>
                                  <w:sz w:val="24"/>
                                  <w:szCs w:val="20"/>
                                </w:rPr>
                              </w:pPr>
                            </w:p>
                            <w:p w14:paraId="25277886" w14:textId="77777777" w:rsidR="00CD4489" w:rsidRDefault="00CD4489"/>
                            <w:p w14:paraId="76476985" w14:textId="77777777" w:rsidR="00CD4489" w:rsidRPr="008B0442" w:rsidRDefault="00CD4489"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A8000A"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441648B0"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5EF659A"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C197A5E"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2878558C" w14:textId="77777777" w:rsidR="00CD4489" w:rsidRPr="008B0442" w:rsidRDefault="00CD4489" w:rsidP="003B33F5">
                              <w:pPr>
                                <w:rPr>
                                  <w:rFonts w:cs="Arial"/>
                                  <w:bCs/>
                                  <w:color w:val="auto"/>
                                  <w:sz w:val="24"/>
                                  <w:szCs w:val="20"/>
                                </w:rPr>
                              </w:pPr>
                            </w:p>
                            <w:p w14:paraId="2B7696D4"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851AFA"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3068F277"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52A8CA2"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0C61EEAF" w14:textId="77777777" w:rsidR="00CD4489" w:rsidRDefault="00CD4489" w:rsidP="003B33F5">
                              <w:pPr>
                                <w:rPr>
                                  <w:rFonts w:ascii="Arial" w:hAnsi="Arial" w:cs="Arial"/>
                                  <w:i/>
                                  <w:color w:val="auto"/>
                                  <w:sz w:val="24"/>
                                  <w:szCs w:val="24"/>
                                </w:rPr>
                              </w:pPr>
                            </w:p>
                            <w:p w14:paraId="240E5C29"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55F2474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4AA5DD24"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58218033" w14:textId="77777777" w:rsidR="00CD4489" w:rsidRPr="008B0442" w:rsidRDefault="00CD4489"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1840015E" w14:textId="77777777" w:rsidR="00CD4489" w:rsidRPr="008B0442" w:rsidRDefault="00CD4489" w:rsidP="003B33F5">
                              <w:pPr>
                                <w:rPr>
                                  <w:rFonts w:cs="Arial"/>
                                  <w:bCs/>
                                  <w:color w:val="auto"/>
                                  <w:sz w:val="24"/>
                                  <w:szCs w:val="24"/>
                                </w:rPr>
                              </w:pPr>
                              <w:r>
                                <w:rPr>
                                  <w:rFonts w:cs="Arial"/>
                                  <w:bCs/>
                                  <w:color w:val="auto"/>
                                  <w:sz w:val="24"/>
                                  <w:szCs w:val="24"/>
                                </w:rPr>
                                <w:t>.</w:t>
                              </w:r>
                            </w:p>
                            <w:p w14:paraId="6A8128A5" w14:textId="77777777" w:rsidR="00CD4489" w:rsidRPr="0089384D" w:rsidRDefault="00CD4489" w:rsidP="003B33F5">
                              <w:pPr>
                                <w:rPr>
                                  <w:rFonts w:ascii="Arial" w:hAnsi="Arial" w:cs="Arial"/>
                                  <w:i/>
                                  <w:color w:val="auto"/>
                                  <w:sz w:val="24"/>
                                  <w:szCs w:val="24"/>
                                </w:rPr>
                              </w:pPr>
                            </w:p>
                            <w:p w14:paraId="7801364D" w14:textId="77777777" w:rsidR="00CD4489" w:rsidRDefault="00CD4489"/>
                            <w:p w14:paraId="1170D4E4" w14:textId="77777777" w:rsidR="00CD4489" w:rsidRPr="008B0442" w:rsidRDefault="00CD4489"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0A3E766"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1AF11337"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D7AF2AF"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0BCE4E9"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49A6A778" w14:textId="77777777" w:rsidR="00CD4489" w:rsidRPr="008B0442" w:rsidRDefault="00CD4489" w:rsidP="003B33F5">
                              <w:pPr>
                                <w:rPr>
                                  <w:rFonts w:cs="Arial"/>
                                  <w:bCs/>
                                  <w:color w:val="auto"/>
                                  <w:sz w:val="24"/>
                                  <w:szCs w:val="20"/>
                                </w:rPr>
                              </w:pPr>
                            </w:p>
                            <w:p w14:paraId="197384D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BC8C5D"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7F61BE92"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63D8F1B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4BE752B" w14:textId="77777777" w:rsidR="00CD4489" w:rsidRDefault="00CD4489" w:rsidP="003B33F5">
                              <w:pPr>
                                <w:rPr>
                                  <w:rFonts w:ascii="Arial" w:hAnsi="Arial" w:cs="Arial"/>
                                  <w:i/>
                                  <w:color w:val="auto"/>
                                  <w:sz w:val="24"/>
                                  <w:szCs w:val="24"/>
                                </w:rPr>
                              </w:pPr>
                            </w:p>
                            <w:p w14:paraId="69A1AB1D"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7A2E7616"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375222D"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0FBDB09" w14:textId="41766BBF" w:rsidR="00CD4489" w:rsidRDefault="00CD4489">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771066AF" w14:textId="77777777" w:rsidR="00CD4489" w:rsidRDefault="00CD4489">
                              <w:pPr>
                                <w:rPr>
                                  <w:rFonts w:cs="Arial"/>
                                  <w:bCs/>
                                  <w:color w:val="auto"/>
                                  <w:sz w:val="24"/>
                                  <w:szCs w:val="20"/>
                                </w:rPr>
                              </w:pPr>
                            </w:p>
                            <w:p w14:paraId="4B4041C8" w14:textId="77777777" w:rsidR="00CD4489" w:rsidRDefault="00CD4489">
                              <w:pPr>
                                <w:rPr>
                                  <w:rFonts w:cs="Arial"/>
                                  <w:bCs/>
                                  <w:color w:val="auto"/>
                                  <w:sz w:val="24"/>
                                  <w:szCs w:val="20"/>
                                </w:rPr>
                              </w:pPr>
                            </w:p>
                            <w:p w14:paraId="7B287962" w14:textId="77777777" w:rsidR="00CD4489" w:rsidRDefault="00CD4489"/>
                            <w:p w14:paraId="6E58EE6E" w14:textId="77777777" w:rsidR="00CD4489" w:rsidRPr="008B0442" w:rsidRDefault="00CD4489"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4BFDC48"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2F72ACC5"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5D5AC9A5"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7EF6B51A"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598E9171" w14:textId="77777777" w:rsidR="00CD4489" w:rsidRPr="008B0442" w:rsidRDefault="00CD4489" w:rsidP="003B33F5">
                              <w:pPr>
                                <w:rPr>
                                  <w:rFonts w:cs="Arial"/>
                                  <w:bCs/>
                                  <w:color w:val="auto"/>
                                  <w:sz w:val="24"/>
                                  <w:szCs w:val="20"/>
                                </w:rPr>
                              </w:pPr>
                            </w:p>
                            <w:p w14:paraId="4D6E8493"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23E0E427"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059D8377"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06C910CD"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6A962E29" w14:textId="77777777" w:rsidR="00CD4489" w:rsidRDefault="00CD4489" w:rsidP="003B33F5">
                              <w:pPr>
                                <w:rPr>
                                  <w:rFonts w:ascii="Arial" w:hAnsi="Arial" w:cs="Arial"/>
                                  <w:i/>
                                  <w:color w:val="auto"/>
                                  <w:sz w:val="24"/>
                                  <w:szCs w:val="24"/>
                                </w:rPr>
                              </w:pPr>
                            </w:p>
                            <w:p w14:paraId="1E75C2BF"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6BCE9C9"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38619A0A"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135F3931" w14:textId="2E27204F" w:rsidR="00CD4489" w:rsidRPr="008B0442" w:rsidRDefault="00CD4489"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721D22F" w14:textId="77777777" w:rsidR="00CD4489" w:rsidRPr="008B0442" w:rsidRDefault="00CD4489" w:rsidP="003B33F5">
                              <w:pPr>
                                <w:rPr>
                                  <w:rFonts w:cs="Arial"/>
                                  <w:bCs/>
                                  <w:color w:val="auto"/>
                                  <w:sz w:val="24"/>
                                  <w:szCs w:val="24"/>
                                </w:rPr>
                              </w:pPr>
                              <w:r>
                                <w:rPr>
                                  <w:rFonts w:cs="Arial"/>
                                  <w:bCs/>
                                  <w:color w:val="auto"/>
                                  <w:sz w:val="24"/>
                                  <w:szCs w:val="24"/>
                                </w:rPr>
                                <w:t>.</w:t>
                              </w:r>
                            </w:p>
                            <w:p w14:paraId="7789368E" w14:textId="77777777" w:rsidR="00CD4489" w:rsidRPr="0089384D" w:rsidRDefault="00CD4489" w:rsidP="003B33F5">
                              <w:pPr>
                                <w:rPr>
                                  <w:rFonts w:ascii="Arial" w:hAnsi="Arial" w:cs="Arial"/>
                                  <w:i/>
                                  <w:color w:val="auto"/>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C7EADA" id="Grupo 112" o:spid="_x0000_s1092" style="position:absolute;margin-left:0;margin-top:0;width:482.05pt;height:657.75pt;z-index:251790336;mso-position-horizontal:left;mso-position-horizontal-relative:margin;mso-position-vertical-relative:text;mso-height-relative:margin" coordsize="61223,7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">
                <v:group id="Group 13" o:spid="_x0000_s1093" style="position:absolute;width:61186;height:18478" coordsize="61186,1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_x0000_s1094" type="#_x0000_t202" style="position:absolute;left:5;top:4616;width:61181;height:6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" fillcolor="white [3201]" strokecolor="#6e7277 [1614]" strokeweight=".5pt">
                    <v:textbox>
                      <w:txbxContent>
                        <w:p w14:paraId="12FE2108" w14:textId="77777777" w:rsidR="00CD4489" w:rsidRPr="0089384D" w:rsidRDefault="00CD4489"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A45D9CB" w14:textId="77777777" w:rsidR="00CD4489" w:rsidRPr="0089384D" w:rsidRDefault="00CD4489" w:rsidP="003B33F5">
                          <w:pPr>
                            <w:rPr>
                              <w:rFonts w:ascii="Arial" w:hAnsi="Arial" w:cs="Arial"/>
                              <w:color w:val="auto"/>
                              <w:sz w:val="24"/>
                              <w:szCs w:val="20"/>
                            </w:rPr>
                          </w:pPr>
                        </w:p>
                        <w:p w14:paraId="24C108D4" w14:textId="77777777" w:rsidR="00CD4489" w:rsidRDefault="00CD4489" w:rsidP="003B33F5">
                          <w:pPr>
                            <w:rPr>
                              <w:rFonts w:ascii="Arial" w:hAnsi="Arial" w:cs="Arial"/>
                            </w:rPr>
                          </w:pPr>
                        </w:p>
                        <w:p w14:paraId="1C7C7CD1" w14:textId="77777777" w:rsidR="00CD4489" w:rsidRDefault="00CD4489"/>
                        <w:p w14:paraId="6ECD228F" w14:textId="77777777" w:rsidR="00CD4489" w:rsidRPr="0089384D" w:rsidRDefault="00CD4489"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4EB3B079" w14:textId="77777777" w:rsidR="00CD4489" w:rsidRPr="0089384D" w:rsidRDefault="00CD4489" w:rsidP="003B33F5">
                          <w:pPr>
                            <w:rPr>
                              <w:rFonts w:ascii="Arial" w:hAnsi="Arial" w:cs="Arial"/>
                              <w:color w:val="auto"/>
                              <w:sz w:val="24"/>
                              <w:szCs w:val="20"/>
                            </w:rPr>
                          </w:pPr>
                        </w:p>
                        <w:p w14:paraId="5E85FAC8" w14:textId="77777777" w:rsidR="00CD4489" w:rsidRDefault="00CD4489" w:rsidP="003B33F5">
                          <w:pPr>
                            <w:rPr>
                              <w:rFonts w:ascii="Arial" w:hAnsi="Arial" w:cs="Arial"/>
                            </w:rPr>
                          </w:pPr>
                        </w:p>
                        <w:p w14:paraId="54F2A8EA" w14:textId="77777777" w:rsidR="00CD4489" w:rsidRDefault="00CD4489"/>
                        <w:p w14:paraId="57283083" w14:textId="77777777" w:rsidR="00CD4489" w:rsidRPr="0089384D" w:rsidRDefault="00CD4489"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3BDA025C" w14:textId="77777777" w:rsidR="00CD4489" w:rsidRPr="0089384D" w:rsidRDefault="00CD4489" w:rsidP="003B33F5">
                          <w:pPr>
                            <w:rPr>
                              <w:rFonts w:ascii="Arial" w:hAnsi="Arial" w:cs="Arial"/>
                              <w:color w:val="auto"/>
                              <w:sz w:val="24"/>
                              <w:szCs w:val="20"/>
                            </w:rPr>
                          </w:pPr>
                        </w:p>
                        <w:p w14:paraId="3599450F" w14:textId="77777777" w:rsidR="00CD4489" w:rsidRDefault="00CD4489" w:rsidP="003B33F5">
                          <w:pPr>
                            <w:rPr>
                              <w:rFonts w:ascii="Arial" w:hAnsi="Arial" w:cs="Arial"/>
                            </w:rPr>
                          </w:pPr>
                        </w:p>
                        <w:p w14:paraId="53FB2EC8" w14:textId="77777777" w:rsidR="00CD4489" w:rsidRDefault="00CD4489"/>
                        <w:p w14:paraId="47F6FBE6" w14:textId="77777777" w:rsidR="00CD4489" w:rsidRPr="0089384D" w:rsidRDefault="00CD4489" w:rsidP="003B33F5">
                          <w:pPr>
                            <w:rPr>
                              <w:rFonts w:ascii="Arial" w:hAnsi="Arial" w:cs="Arial"/>
                              <w:color w:val="auto"/>
                              <w:sz w:val="24"/>
                              <w:szCs w:val="20"/>
                            </w:rPr>
                          </w:pPr>
                          <w:r w:rsidRPr="00D769F5">
                            <w:rPr>
                              <w:rFonts w:ascii="Calibri" w:eastAsia="Times New Roman" w:hAnsi="Calibri" w:cs="Calibri"/>
                              <w:color w:val="000000"/>
                              <w:lang w:val="es-ES" w:eastAsia="es-ES"/>
                            </w:rPr>
                            <w:t>Como administradora de la entidad que brinda el servicio, necesito realizar el reporte del servicio de manera eficiente y rápida, para evitar las penalidades y pérdidas de tiempo.</w:t>
                          </w:r>
                        </w:p>
                        <w:p w14:paraId="692A8543" w14:textId="77777777" w:rsidR="00CD4489" w:rsidRPr="0089384D" w:rsidRDefault="00CD4489" w:rsidP="003B33F5">
                          <w:pPr>
                            <w:rPr>
                              <w:rFonts w:ascii="Arial" w:hAnsi="Arial" w:cs="Arial"/>
                              <w:color w:val="auto"/>
                              <w:sz w:val="24"/>
                              <w:szCs w:val="20"/>
                            </w:rPr>
                          </w:pPr>
                        </w:p>
                        <w:p w14:paraId="1F474BF6" w14:textId="77777777" w:rsidR="00CD4489" w:rsidRDefault="00CD4489" w:rsidP="003B33F5">
                          <w:pPr>
                            <w:rPr>
                              <w:rFonts w:ascii="Arial" w:hAnsi="Arial" w:cs="Arial"/>
                            </w:rPr>
                          </w:pPr>
                        </w:p>
                      </w:txbxContent>
                    </v:textbox>
                  </v:shape>
                  <v:shape id="Text Box 9" o:spid="_x0000_s1095"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" fillcolor="white [3201]" strokecolor="#6e7277 [1614]" strokeweight=".5pt">
                    <v:textbox>
                      <w:txbxContent>
                        <w:p w14:paraId="00431CA5" w14:textId="77777777" w:rsidR="00CD4489" w:rsidRPr="0089384D" w:rsidRDefault="00CD4489"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29AE9A8B" w14:textId="77777777" w:rsidR="00CD4489" w:rsidRPr="0089384D" w:rsidRDefault="00CD4489"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2A6B8D9B" w14:textId="77777777" w:rsidR="00CD4489" w:rsidRPr="00F83186" w:rsidRDefault="00CD4489" w:rsidP="003B33F5">
                          <w:pPr>
                            <w:rPr>
                              <w:rFonts w:ascii="Arial" w:hAnsi="Arial" w:cs="Arial"/>
                            </w:rPr>
                          </w:pPr>
                        </w:p>
                        <w:p w14:paraId="7B2443A1" w14:textId="77777777" w:rsidR="00CD4489" w:rsidRPr="00F83186" w:rsidRDefault="00CD4489" w:rsidP="003B33F5">
                          <w:pPr>
                            <w:rPr>
                              <w:rFonts w:ascii="Arial" w:hAnsi="Arial" w:cs="Arial"/>
                            </w:rPr>
                          </w:pPr>
                        </w:p>
                        <w:p w14:paraId="39436CE7" w14:textId="77777777" w:rsidR="00CD4489" w:rsidRPr="00F83186" w:rsidRDefault="00CD4489" w:rsidP="003B33F5">
                          <w:pPr>
                            <w:rPr>
                              <w:rFonts w:ascii="Arial" w:hAnsi="Arial" w:cs="Arial"/>
                              <w:i/>
                              <w:color w:val="161718" w:themeColor="text1"/>
                            </w:rPr>
                          </w:pPr>
                        </w:p>
                        <w:p w14:paraId="6AB5A5AB" w14:textId="77777777" w:rsidR="00CD4489" w:rsidRDefault="00CD4489"/>
                        <w:p w14:paraId="55A18376" w14:textId="77777777" w:rsidR="00CD4489" w:rsidRPr="0089384D" w:rsidRDefault="00CD4489"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303D26C0" w14:textId="77777777" w:rsidR="00CD4489" w:rsidRPr="0089384D" w:rsidRDefault="00CD4489"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5046845" w14:textId="77777777" w:rsidR="00CD4489" w:rsidRPr="00F83186" w:rsidRDefault="00CD4489" w:rsidP="003B33F5">
                          <w:pPr>
                            <w:rPr>
                              <w:rFonts w:ascii="Arial" w:hAnsi="Arial" w:cs="Arial"/>
                            </w:rPr>
                          </w:pPr>
                        </w:p>
                        <w:p w14:paraId="0520F4B7" w14:textId="77777777" w:rsidR="00CD4489" w:rsidRPr="00F83186" w:rsidRDefault="00CD4489" w:rsidP="003B33F5">
                          <w:pPr>
                            <w:rPr>
                              <w:rFonts w:ascii="Arial" w:hAnsi="Arial" w:cs="Arial"/>
                            </w:rPr>
                          </w:pPr>
                        </w:p>
                        <w:p w14:paraId="5C58B532" w14:textId="77777777" w:rsidR="00CD4489" w:rsidRPr="00F83186" w:rsidRDefault="00CD4489" w:rsidP="003B33F5">
                          <w:pPr>
                            <w:rPr>
                              <w:rFonts w:ascii="Arial" w:hAnsi="Arial" w:cs="Arial"/>
                              <w:i/>
                              <w:color w:val="161718" w:themeColor="text1"/>
                            </w:rPr>
                          </w:pPr>
                        </w:p>
                        <w:p w14:paraId="522C1927" w14:textId="77777777" w:rsidR="00CD4489" w:rsidRDefault="00CD4489"/>
                        <w:p w14:paraId="4586737E" w14:textId="6D2E92EB" w:rsidR="00CD4489" w:rsidRPr="0089384D" w:rsidRDefault="00CD4489"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52097E7E" w14:textId="77777777" w:rsidR="00CD4489" w:rsidRPr="0089384D" w:rsidRDefault="00CD4489"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514679D2" w14:textId="77777777" w:rsidR="00CD4489" w:rsidRPr="00F83186" w:rsidRDefault="00CD4489" w:rsidP="003B33F5">
                          <w:pPr>
                            <w:rPr>
                              <w:rFonts w:ascii="Arial" w:hAnsi="Arial" w:cs="Arial"/>
                            </w:rPr>
                          </w:pPr>
                        </w:p>
                        <w:p w14:paraId="17BC4329" w14:textId="77777777" w:rsidR="00CD4489" w:rsidRPr="00F83186" w:rsidRDefault="00CD4489" w:rsidP="003B33F5">
                          <w:pPr>
                            <w:rPr>
                              <w:rFonts w:ascii="Arial" w:hAnsi="Arial" w:cs="Arial"/>
                            </w:rPr>
                          </w:pPr>
                        </w:p>
                        <w:p w14:paraId="2C693584" w14:textId="77777777" w:rsidR="00CD4489" w:rsidRPr="00F83186" w:rsidRDefault="00CD4489" w:rsidP="003B33F5">
                          <w:pPr>
                            <w:rPr>
                              <w:rFonts w:ascii="Arial" w:hAnsi="Arial" w:cs="Arial"/>
                              <w:i/>
                              <w:color w:val="161718" w:themeColor="text1"/>
                            </w:rPr>
                          </w:pPr>
                        </w:p>
                        <w:p w14:paraId="5B36D694" w14:textId="77777777" w:rsidR="00CD4489" w:rsidRDefault="00CD4489"/>
                        <w:p w14:paraId="7DF002C0" w14:textId="6D2E92EB" w:rsidR="00CD4489" w:rsidRPr="0089384D" w:rsidRDefault="00CD4489" w:rsidP="003B33F5">
                          <w:pPr>
                            <w:spacing w:before="120"/>
                            <w:rPr>
                              <w:rFonts w:ascii="Arial" w:hAnsi="Arial" w:cs="Arial"/>
                              <w:b/>
                              <w:color w:val="auto"/>
                              <w:sz w:val="24"/>
                              <w:szCs w:val="20"/>
                            </w:rPr>
                          </w:pPr>
                          <w:r w:rsidRPr="0089384D">
                            <w:rPr>
                              <w:rFonts w:ascii="Arial" w:hAnsi="Arial" w:cs="Arial"/>
                              <w:b/>
                              <w:color w:val="auto"/>
                              <w:sz w:val="24"/>
                              <w:szCs w:val="20"/>
                            </w:rPr>
                            <w:t xml:space="preserve">Usuario: </w:t>
                          </w:r>
                          <w:r w:rsidRPr="0089384D">
                            <w:rPr>
                              <w:rFonts w:ascii="Arial" w:hAnsi="Arial" w:cs="Arial"/>
                              <w:bCs/>
                              <w:color w:val="auto"/>
                              <w:sz w:val="24"/>
                              <w:szCs w:val="20"/>
                            </w:rPr>
                            <w:t>Administradora</w:t>
                          </w:r>
                        </w:p>
                        <w:p w14:paraId="7BA67323" w14:textId="77777777" w:rsidR="00CD4489" w:rsidRPr="0089384D" w:rsidRDefault="00CD4489" w:rsidP="003B33F5">
                          <w:pPr>
                            <w:spacing w:before="120"/>
                            <w:rPr>
                              <w:rFonts w:ascii="Arial" w:hAnsi="Arial" w:cs="Arial"/>
                              <w:bCs/>
                              <w:color w:val="auto"/>
                              <w:sz w:val="24"/>
                              <w:szCs w:val="20"/>
                            </w:rPr>
                          </w:pPr>
                          <w:r w:rsidRPr="0089384D">
                            <w:rPr>
                              <w:rFonts w:ascii="Arial" w:hAnsi="Arial" w:cs="Arial"/>
                              <w:b/>
                              <w:color w:val="auto"/>
                              <w:sz w:val="24"/>
                              <w:szCs w:val="20"/>
                            </w:rPr>
                            <w:t xml:space="preserve">Acción: </w:t>
                          </w:r>
                          <w:r w:rsidRPr="005F62BA">
                            <w:rPr>
                              <w:rFonts w:ascii="Arial" w:hAnsi="Arial" w:cs="Arial"/>
                              <w:bCs/>
                              <w:color w:val="auto"/>
                              <w:sz w:val="24"/>
                              <w:szCs w:val="20"/>
                            </w:rPr>
                            <w:t>Realizar Reporte Final</w:t>
                          </w:r>
                        </w:p>
                        <w:p w14:paraId="3B9BFB6E" w14:textId="77777777" w:rsidR="00CD4489" w:rsidRPr="00F83186" w:rsidRDefault="00CD4489" w:rsidP="003B33F5">
                          <w:pPr>
                            <w:rPr>
                              <w:rFonts w:ascii="Arial" w:hAnsi="Arial" w:cs="Arial"/>
                            </w:rPr>
                          </w:pPr>
                        </w:p>
                        <w:p w14:paraId="6A096C39" w14:textId="77777777" w:rsidR="00CD4489" w:rsidRPr="00F83186" w:rsidRDefault="00CD4489" w:rsidP="003B33F5">
                          <w:pPr>
                            <w:rPr>
                              <w:rFonts w:ascii="Arial" w:hAnsi="Arial" w:cs="Arial"/>
                            </w:rPr>
                          </w:pPr>
                        </w:p>
                        <w:p w14:paraId="0689A891" w14:textId="77777777" w:rsidR="00CD4489" w:rsidRPr="00F83186" w:rsidRDefault="00CD4489" w:rsidP="003B33F5">
                          <w:pPr>
                            <w:rPr>
                              <w:rFonts w:ascii="Arial" w:hAnsi="Arial" w:cs="Arial"/>
                              <w:i/>
                              <w:color w:val="161718" w:themeColor="text1"/>
                            </w:rPr>
                          </w:pPr>
                        </w:p>
                      </w:txbxContent>
                    </v:textbox>
                  </v:shape>
                  <v:shape id="Text Box 10" o:spid="_x0000_s1096"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" fillcolor="white [3201]" strokecolor="#6e7277 [1614]" strokeweight=".5pt">
                    <v:textbox>
                      <w:txbxContent>
                        <w:p w14:paraId="08D9994F" w14:textId="6D2E92EB" w:rsidR="00CD4489" w:rsidRPr="0089384D" w:rsidRDefault="00CD4489"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1EDB1609" w14:textId="77777777" w:rsidR="00CD4489" w:rsidRPr="0089384D" w:rsidRDefault="00CD4489" w:rsidP="003B33F5">
                          <w:pPr>
                            <w:rPr>
                              <w:rFonts w:ascii="Arial" w:hAnsi="Arial" w:cs="Arial"/>
                              <w:color w:val="auto"/>
                              <w:sz w:val="24"/>
                              <w:szCs w:val="20"/>
                            </w:rPr>
                          </w:pPr>
                        </w:p>
                        <w:p w14:paraId="55E922CC" w14:textId="77777777" w:rsidR="00CD4489" w:rsidRPr="0078782C" w:rsidRDefault="00CD4489" w:rsidP="003B33F5">
                          <w:pPr>
                            <w:rPr>
                              <w:rFonts w:ascii="Arial" w:hAnsi="Arial" w:cs="Arial"/>
                            </w:rPr>
                          </w:pPr>
                        </w:p>
                        <w:p w14:paraId="6BE8C98B" w14:textId="77777777" w:rsidR="00CD4489" w:rsidRPr="0078782C" w:rsidRDefault="00CD4489" w:rsidP="003B33F5">
                          <w:pPr>
                            <w:rPr>
                              <w:rFonts w:ascii="Arial" w:hAnsi="Arial" w:cs="Arial"/>
                              <w:i/>
                              <w:color w:val="161718" w:themeColor="text1"/>
                            </w:rPr>
                          </w:pPr>
                        </w:p>
                        <w:p w14:paraId="5C88C6BD" w14:textId="77777777" w:rsidR="00CD4489" w:rsidRDefault="00CD4489"/>
                        <w:p w14:paraId="063D3A93" w14:textId="77777777" w:rsidR="00CD4489" w:rsidRPr="0089384D" w:rsidRDefault="00CD4489"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5FCBAD1" w14:textId="77777777" w:rsidR="00CD4489" w:rsidRPr="0089384D" w:rsidRDefault="00CD4489" w:rsidP="003B33F5">
                          <w:pPr>
                            <w:rPr>
                              <w:rFonts w:ascii="Arial" w:hAnsi="Arial" w:cs="Arial"/>
                              <w:color w:val="auto"/>
                              <w:sz w:val="24"/>
                              <w:szCs w:val="20"/>
                            </w:rPr>
                          </w:pPr>
                        </w:p>
                        <w:p w14:paraId="7B97E493" w14:textId="77777777" w:rsidR="00CD4489" w:rsidRPr="0078782C" w:rsidRDefault="00CD4489" w:rsidP="003B33F5">
                          <w:pPr>
                            <w:rPr>
                              <w:rFonts w:ascii="Arial" w:hAnsi="Arial" w:cs="Arial"/>
                            </w:rPr>
                          </w:pPr>
                        </w:p>
                        <w:p w14:paraId="0D28D6F6" w14:textId="77777777" w:rsidR="00CD4489" w:rsidRPr="0078782C" w:rsidRDefault="00CD4489" w:rsidP="003B33F5">
                          <w:pPr>
                            <w:rPr>
                              <w:rFonts w:ascii="Arial" w:hAnsi="Arial" w:cs="Arial"/>
                              <w:i/>
                              <w:color w:val="161718" w:themeColor="text1"/>
                            </w:rPr>
                          </w:pPr>
                        </w:p>
                        <w:p w14:paraId="72CB6312" w14:textId="77777777" w:rsidR="00CD4489" w:rsidRDefault="00CD4489"/>
                        <w:p w14:paraId="2DDC770C" w14:textId="77777777" w:rsidR="00CD4489" w:rsidRPr="0089384D" w:rsidRDefault="00CD4489"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7DCFD488" w14:textId="77777777" w:rsidR="00CD4489" w:rsidRPr="0089384D" w:rsidRDefault="00CD4489" w:rsidP="003B33F5">
                          <w:pPr>
                            <w:rPr>
                              <w:rFonts w:ascii="Arial" w:hAnsi="Arial" w:cs="Arial"/>
                              <w:color w:val="auto"/>
                              <w:sz w:val="24"/>
                              <w:szCs w:val="20"/>
                            </w:rPr>
                          </w:pPr>
                        </w:p>
                        <w:p w14:paraId="2919690F" w14:textId="77777777" w:rsidR="00CD4489" w:rsidRPr="0078782C" w:rsidRDefault="00CD4489" w:rsidP="003B33F5">
                          <w:pPr>
                            <w:rPr>
                              <w:rFonts w:ascii="Arial" w:hAnsi="Arial" w:cs="Arial"/>
                            </w:rPr>
                          </w:pPr>
                        </w:p>
                        <w:p w14:paraId="4EE01D78" w14:textId="77777777" w:rsidR="00CD4489" w:rsidRPr="0078782C" w:rsidRDefault="00CD4489" w:rsidP="003B33F5">
                          <w:pPr>
                            <w:rPr>
                              <w:rFonts w:ascii="Arial" w:hAnsi="Arial" w:cs="Arial"/>
                              <w:i/>
                              <w:color w:val="161718" w:themeColor="text1"/>
                            </w:rPr>
                          </w:pPr>
                        </w:p>
                        <w:p w14:paraId="06D76734" w14:textId="77777777" w:rsidR="00CD4489" w:rsidRDefault="00CD4489"/>
                        <w:p w14:paraId="2F4D3919" w14:textId="77777777" w:rsidR="00CD4489" w:rsidRPr="0089384D" w:rsidRDefault="00CD4489" w:rsidP="003B33F5">
                          <w:pPr>
                            <w:spacing w:before="120"/>
                            <w:rPr>
                              <w:rFonts w:ascii="Arial" w:hAnsi="Arial" w:cs="Arial"/>
                              <w:color w:val="auto"/>
                              <w:sz w:val="24"/>
                              <w:szCs w:val="20"/>
                            </w:rPr>
                          </w:pPr>
                          <w:proofErr w:type="spellStart"/>
                          <w:r>
                            <w:rPr>
                              <w:rFonts w:ascii="Arial" w:hAnsi="Arial" w:cs="Arial"/>
                              <w:b/>
                              <w:color w:val="auto"/>
                              <w:sz w:val="24"/>
                              <w:szCs w:val="20"/>
                            </w:rPr>
                            <w:t>Priority</w:t>
                          </w:r>
                          <w:proofErr w:type="spellEnd"/>
                          <w:r>
                            <w:rPr>
                              <w:rFonts w:ascii="Arial" w:hAnsi="Arial" w:cs="Arial"/>
                              <w:b/>
                              <w:color w:val="auto"/>
                              <w:sz w:val="24"/>
                              <w:szCs w:val="20"/>
                            </w:rPr>
                            <w:t>: 5</w:t>
                          </w:r>
                        </w:p>
                        <w:p w14:paraId="40944408" w14:textId="77777777" w:rsidR="00CD4489" w:rsidRPr="0089384D" w:rsidRDefault="00CD4489" w:rsidP="003B33F5">
                          <w:pPr>
                            <w:rPr>
                              <w:rFonts w:ascii="Arial" w:hAnsi="Arial" w:cs="Arial"/>
                              <w:color w:val="auto"/>
                              <w:sz w:val="24"/>
                              <w:szCs w:val="20"/>
                            </w:rPr>
                          </w:pPr>
                        </w:p>
                        <w:p w14:paraId="1302B97B" w14:textId="77777777" w:rsidR="00CD4489" w:rsidRPr="0078782C" w:rsidRDefault="00CD4489" w:rsidP="003B33F5">
                          <w:pPr>
                            <w:rPr>
                              <w:rFonts w:ascii="Arial" w:hAnsi="Arial" w:cs="Arial"/>
                            </w:rPr>
                          </w:pPr>
                        </w:p>
                        <w:p w14:paraId="6A925D9A" w14:textId="77777777" w:rsidR="00CD4489" w:rsidRPr="0078782C" w:rsidRDefault="00CD4489" w:rsidP="003B33F5">
                          <w:pPr>
                            <w:rPr>
                              <w:rFonts w:ascii="Arial" w:hAnsi="Arial" w:cs="Arial"/>
                              <w:i/>
                              <w:color w:val="161718" w:themeColor="text1"/>
                            </w:rPr>
                          </w:pPr>
                        </w:p>
                      </w:txbxContent>
                    </v:textbox>
                  </v:shape>
                  <v:shape id="Text Box 11" o:spid="_x0000_s1097"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" fillcolor="white [3201]" strokecolor="#6e7277 [1614]" strokeweight=".5pt">
                    <v:textbox>
                      <w:txbxContent>
                        <w:p w14:paraId="6145EE49" w14:textId="77777777" w:rsidR="00CD4489" w:rsidRPr="0089384D" w:rsidRDefault="00CD4489"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52D345C1" w14:textId="77777777" w:rsidR="00CD4489" w:rsidRPr="0089384D" w:rsidRDefault="00CD4489"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27D1C9" w14:textId="77777777" w:rsidR="00CD4489" w:rsidRPr="0078782C" w:rsidRDefault="00CD4489" w:rsidP="003B33F5">
                          <w:pPr>
                            <w:rPr>
                              <w:rFonts w:ascii="Arial" w:hAnsi="Arial" w:cs="Arial"/>
                            </w:rPr>
                          </w:pPr>
                        </w:p>
                        <w:p w14:paraId="28A7C93D" w14:textId="77777777" w:rsidR="00CD4489" w:rsidRPr="0078782C" w:rsidRDefault="00CD4489" w:rsidP="003B33F5">
                          <w:pPr>
                            <w:rPr>
                              <w:rFonts w:ascii="Arial" w:hAnsi="Arial" w:cs="Arial"/>
                              <w:i/>
                              <w:color w:val="161718" w:themeColor="text1"/>
                            </w:rPr>
                          </w:pPr>
                        </w:p>
                        <w:p w14:paraId="47DFEBFF" w14:textId="77777777" w:rsidR="00CD4489" w:rsidRDefault="00CD4489"/>
                        <w:p w14:paraId="746D705F" w14:textId="77777777" w:rsidR="00CD4489" w:rsidRPr="0089384D" w:rsidRDefault="00CD4489"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257CEB71" w14:textId="77777777" w:rsidR="00CD4489" w:rsidRPr="0089384D" w:rsidRDefault="00CD4489"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44611C80" w14:textId="77777777" w:rsidR="00CD4489" w:rsidRPr="0078782C" w:rsidRDefault="00CD4489" w:rsidP="003B33F5">
                          <w:pPr>
                            <w:rPr>
                              <w:rFonts w:ascii="Arial" w:hAnsi="Arial" w:cs="Arial"/>
                            </w:rPr>
                          </w:pPr>
                        </w:p>
                        <w:p w14:paraId="5C8F3B28" w14:textId="77777777" w:rsidR="00CD4489" w:rsidRPr="0078782C" w:rsidRDefault="00CD4489" w:rsidP="003B33F5">
                          <w:pPr>
                            <w:rPr>
                              <w:rFonts w:ascii="Arial" w:hAnsi="Arial" w:cs="Arial"/>
                              <w:i/>
                              <w:color w:val="161718" w:themeColor="text1"/>
                            </w:rPr>
                          </w:pPr>
                        </w:p>
                        <w:p w14:paraId="7DDD5381" w14:textId="77777777" w:rsidR="00CD4489" w:rsidRDefault="00CD4489"/>
                        <w:p w14:paraId="6604CABC" w14:textId="77777777" w:rsidR="00CD4489" w:rsidRPr="0089384D" w:rsidRDefault="00CD4489"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60E27180" w14:textId="77777777" w:rsidR="00CD4489" w:rsidRPr="0089384D" w:rsidRDefault="00CD4489"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6A292838" w14:textId="77777777" w:rsidR="00CD4489" w:rsidRPr="0078782C" w:rsidRDefault="00CD4489" w:rsidP="003B33F5">
                          <w:pPr>
                            <w:rPr>
                              <w:rFonts w:ascii="Arial" w:hAnsi="Arial" w:cs="Arial"/>
                            </w:rPr>
                          </w:pPr>
                        </w:p>
                        <w:p w14:paraId="47F8DBB0" w14:textId="77777777" w:rsidR="00CD4489" w:rsidRPr="0078782C" w:rsidRDefault="00CD4489" w:rsidP="003B33F5">
                          <w:pPr>
                            <w:rPr>
                              <w:rFonts w:ascii="Arial" w:hAnsi="Arial" w:cs="Arial"/>
                              <w:i/>
                              <w:color w:val="161718" w:themeColor="text1"/>
                            </w:rPr>
                          </w:pPr>
                        </w:p>
                        <w:p w14:paraId="3110C5A1" w14:textId="77777777" w:rsidR="00CD4489" w:rsidRDefault="00CD4489"/>
                        <w:p w14:paraId="6D52D3A9" w14:textId="77777777" w:rsidR="00CD4489" w:rsidRPr="0089384D" w:rsidRDefault="00CD4489" w:rsidP="003B33F5">
                          <w:pPr>
                            <w:spacing w:before="120"/>
                            <w:rPr>
                              <w:rFonts w:ascii="Arial" w:hAnsi="Arial" w:cs="Arial"/>
                              <w:b/>
                              <w:color w:val="auto"/>
                              <w:sz w:val="24"/>
                              <w:szCs w:val="20"/>
                            </w:rPr>
                          </w:pPr>
                          <w:proofErr w:type="spellStart"/>
                          <w:r w:rsidRPr="0089384D">
                            <w:rPr>
                              <w:rFonts w:ascii="Arial" w:hAnsi="Arial" w:cs="Arial"/>
                              <w:b/>
                              <w:color w:val="auto"/>
                              <w:sz w:val="24"/>
                              <w:szCs w:val="20"/>
                            </w:rPr>
                            <w:t>Estimate</w:t>
                          </w:r>
                          <w:proofErr w:type="spellEnd"/>
                          <w:r w:rsidRPr="0089384D">
                            <w:rPr>
                              <w:rFonts w:ascii="Arial" w:hAnsi="Arial" w:cs="Arial"/>
                              <w:b/>
                              <w:color w:val="auto"/>
                              <w:sz w:val="24"/>
                              <w:szCs w:val="20"/>
                            </w:rPr>
                            <w:t>:</w:t>
                          </w:r>
                        </w:p>
                        <w:p w14:paraId="1D8EE8D7" w14:textId="64832A9B" w:rsidR="00CD4489" w:rsidRPr="0089384D" w:rsidRDefault="00CD4489" w:rsidP="003B33F5">
                          <w:pPr>
                            <w:spacing w:before="120"/>
                            <w:rPr>
                              <w:rFonts w:ascii="Arial" w:hAnsi="Arial" w:cs="Arial"/>
                              <w:color w:val="auto"/>
                              <w:sz w:val="24"/>
                              <w:szCs w:val="20"/>
                            </w:rPr>
                          </w:pPr>
                          <w:r>
                            <w:rPr>
                              <w:rFonts w:ascii="Arial" w:hAnsi="Arial" w:cs="Arial"/>
                              <w:b/>
                              <w:color w:val="auto"/>
                              <w:sz w:val="24"/>
                              <w:szCs w:val="20"/>
                            </w:rPr>
                            <w:t>10</w:t>
                          </w:r>
                          <w:r w:rsidRPr="0089384D">
                            <w:rPr>
                              <w:rFonts w:ascii="Arial" w:hAnsi="Arial" w:cs="Arial"/>
                              <w:b/>
                              <w:color w:val="auto"/>
                              <w:sz w:val="24"/>
                              <w:szCs w:val="20"/>
                            </w:rPr>
                            <w:t xml:space="preserve"> – </w:t>
                          </w:r>
                          <w:r>
                            <w:rPr>
                              <w:rFonts w:ascii="Arial" w:hAnsi="Arial" w:cs="Arial"/>
                              <w:b/>
                              <w:color w:val="auto"/>
                              <w:sz w:val="24"/>
                              <w:szCs w:val="20"/>
                            </w:rPr>
                            <w:t>15</w:t>
                          </w:r>
                          <w:r w:rsidRPr="0089384D">
                            <w:rPr>
                              <w:rFonts w:ascii="Arial" w:hAnsi="Arial" w:cs="Arial"/>
                              <w:b/>
                              <w:color w:val="auto"/>
                              <w:sz w:val="24"/>
                              <w:szCs w:val="20"/>
                            </w:rPr>
                            <w:t xml:space="preserve"> </w:t>
                          </w:r>
                          <w:r>
                            <w:rPr>
                              <w:rFonts w:ascii="Arial" w:hAnsi="Arial" w:cs="Arial"/>
                              <w:b/>
                              <w:color w:val="auto"/>
                              <w:sz w:val="24"/>
                              <w:szCs w:val="20"/>
                            </w:rPr>
                            <w:t>Min</w:t>
                          </w:r>
                        </w:p>
                        <w:p w14:paraId="0E87500F" w14:textId="77777777" w:rsidR="00CD4489" w:rsidRPr="0078782C" w:rsidRDefault="00CD4489" w:rsidP="003B33F5">
                          <w:pPr>
                            <w:rPr>
                              <w:rFonts w:ascii="Arial" w:hAnsi="Arial" w:cs="Arial"/>
                            </w:rPr>
                          </w:pPr>
                        </w:p>
                        <w:p w14:paraId="7816FBA7" w14:textId="77777777" w:rsidR="00CD4489" w:rsidRPr="0078782C" w:rsidRDefault="00CD4489" w:rsidP="003B33F5">
                          <w:pPr>
                            <w:rPr>
                              <w:rFonts w:ascii="Arial" w:hAnsi="Arial" w:cs="Arial"/>
                              <w:i/>
                              <w:color w:val="161718" w:themeColor="text1"/>
                            </w:rPr>
                          </w:pPr>
                        </w:p>
                      </w:txbxContent>
                    </v:textbox>
                  </v:shape>
                </v:group>
                <v:shape id="Text Box 19" o:spid="_x0000_s1098" type="#_x0000_t202" style="position:absolute;left:47;top:18478;width:61176;height:56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" fillcolor="white [3201]" strokecolor="#6e7277 [1614]" strokeweight=".5pt">
                  <v:textbox>
                    <w:txbxContent>
                      <w:p w14:paraId="74392C4C" w14:textId="77777777" w:rsidR="00CD4489" w:rsidRPr="008B0442" w:rsidRDefault="00CD4489"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50656030"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5C27DF96"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00B968A5"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3F02BAD"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0FC86C5C" w14:textId="77777777" w:rsidR="00CD4489" w:rsidRPr="008B0442" w:rsidRDefault="00CD4489" w:rsidP="003B33F5">
                        <w:pPr>
                          <w:rPr>
                            <w:rFonts w:cs="Arial"/>
                            <w:bCs/>
                            <w:color w:val="auto"/>
                            <w:sz w:val="24"/>
                            <w:szCs w:val="20"/>
                          </w:rPr>
                        </w:pPr>
                      </w:p>
                      <w:p w14:paraId="16F1C291"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53C1F08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5235E35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785FF23F"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3DD5313" w14:textId="77777777" w:rsidR="00CD4489" w:rsidRDefault="00CD4489" w:rsidP="003B33F5">
                        <w:pPr>
                          <w:rPr>
                            <w:rFonts w:ascii="Arial" w:hAnsi="Arial" w:cs="Arial"/>
                            <w:i/>
                            <w:color w:val="auto"/>
                            <w:sz w:val="24"/>
                            <w:szCs w:val="24"/>
                          </w:rPr>
                        </w:pPr>
                      </w:p>
                      <w:p w14:paraId="2CC8C0DE"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C9BCAA2"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FB9755A"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38D7E8FE" w14:textId="77777777" w:rsidR="00CD4489" w:rsidRDefault="00CD4489">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E12364F" w14:textId="77777777" w:rsidR="00CD4489" w:rsidRDefault="00CD4489">
                        <w:pPr>
                          <w:rPr>
                            <w:rFonts w:cs="Arial"/>
                            <w:bCs/>
                            <w:color w:val="auto"/>
                            <w:sz w:val="24"/>
                            <w:szCs w:val="20"/>
                          </w:rPr>
                        </w:pPr>
                      </w:p>
                      <w:p w14:paraId="2BBA4CF7" w14:textId="77777777" w:rsidR="00CD4489" w:rsidRDefault="00CD4489">
                        <w:pPr>
                          <w:rPr>
                            <w:rFonts w:cs="Arial"/>
                            <w:bCs/>
                            <w:color w:val="auto"/>
                            <w:sz w:val="24"/>
                            <w:szCs w:val="20"/>
                          </w:rPr>
                        </w:pPr>
                      </w:p>
                      <w:p w14:paraId="25277886" w14:textId="77777777" w:rsidR="00CD4489" w:rsidRDefault="00CD4489"/>
                      <w:p w14:paraId="76476985" w14:textId="77777777" w:rsidR="00CD4489" w:rsidRPr="008B0442" w:rsidRDefault="00CD4489"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CA8000A"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441648B0"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5EF659A"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C197A5E"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2878558C" w14:textId="77777777" w:rsidR="00CD4489" w:rsidRPr="008B0442" w:rsidRDefault="00CD4489" w:rsidP="003B33F5">
                        <w:pPr>
                          <w:rPr>
                            <w:rFonts w:cs="Arial"/>
                            <w:bCs/>
                            <w:color w:val="auto"/>
                            <w:sz w:val="24"/>
                            <w:szCs w:val="20"/>
                          </w:rPr>
                        </w:pPr>
                      </w:p>
                      <w:p w14:paraId="2B7696D4"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851AFA"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3068F277"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52A8CA2"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0C61EEAF" w14:textId="77777777" w:rsidR="00CD4489" w:rsidRDefault="00CD4489" w:rsidP="003B33F5">
                        <w:pPr>
                          <w:rPr>
                            <w:rFonts w:ascii="Arial" w:hAnsi="Arial" w:cs="Arial"/>
                            <w:i/>
                            <w:color w:val="auto"/>
                            <w:sz w:val="24"/>
                            <w:szCs w:val="24"/>
                          </w:rPr>
                        </w:pPr>
                      </w:p>
                      <w:p w14:paraId="240E5C29"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55F2474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4AA5DD24"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58218033" w14:textId="77777777" w:rsidR="00CD4489" w:rsidRPr="008B0442" w:rsidRDefault="00CD4489"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1840015E" w14:textId="77777777" w:rsidR="00CD4489" w:rsidRPr="008B0442" w:rsidRDefault="00CD4489" w:rsidP="003B33F5">
                        <w:pPr>
                          <w:rPr>
                            <w:rFonts w:cs="Arial"/>
                            <w:bCs/>
                            <w:color w:val="auto"/>
                            <w:sz w:val="24"/>
                            <w:szCs w:val="24"/>
                          </w:rPr>
                        </w:pPr>
                        <w:r>
                          <w:rPr>
                            <w:rFonts w:cs="Arial"/>
                            <w:bCs/>
                            <w:color w:val="auto"/>
                            <w:sz w:val="24"/>
                            <w:szCs w:val="24"/>
                          </w:rPr>
                          <w:t>.</w:t>
                        </w:r>
                      </w:p>
                      <w:p w14:paraId="6A8128A5" w14:textId="77777777" w:rsidR="00CD4489" w:rsidRPr="0089384D" w:rsidRDefault="00CD4489" w:rsidP="003B33F5">
                        <w:pPr>
                          <w:rPr>
                            <w:rFonts w:ascii="Arial" w:hAnsi="Arial" w:cs="Arial"/>
                            <w:i/>
                            <w:color w:val="auto"/>
                            <w:sz w:val="24"/>
                            <w:szCs w:val="24"/>
                          </w:rPr>
                        </w:pPr>
                      </w:p>
                      <w:p w14:paraId="7801364D" w14:textId="77777777" w:rsidR="00CD4489" w:rsidRDefault="00CD4489"/>
                      <w:p w14:paraId="1170D4E4" w14:textId="77777777" w:rsidR="00CD4489" w:rsidRPr="008B0442" w:rsidRDefault="00CD4489"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30A3E766"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1AF11337"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2D7AF2AF"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60BCE4E9"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49A6A778" w14:textId="77777777" w:rsidR="00CD4489" w:rsidRPr="008B0442" w:rsidRDefault="00CD4489" w:rsidP="003B33F5">
                        <w:pPr>
                          <w:rPr>
                            <w:rFonts w:cs="Arial"/>
                            <w:bCs/>
                            <w:color w:val="auto"/>
                            <w:sz w:val="24"/>
                            <w:szCs w:val="20"/>
                          </w:rPr>
                        </w:pPr>
                      </w:p>
                      <w:p w14:paraId="197384D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7FBC8C5D"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7F61BE92"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63D8F1BB"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14BE752B" w14:textId="77777777" w:rsidR="00CD4489" w:rsidRDefault="00CD4489" w:rsidP="003B33F5">
                        <w:pPr>
                          <w:rPr>
                            <w:rFonts w:ascii="Arial" w:hAnsi="Arial" w:cs="Arial"/>
                            <w:i/>
                            <w:color w:val="auto"/>
                            <w:sz w:val="24"/>
                            <w:szCs w:val="24"/>
                          </w:rPr>
                        </w:pPr>
                      </w:p>
                      <w:p w14:paraId="69A1AB1D"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7A2E7616"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6375222D"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40FBDB09" w14:textId="41766BBF" w:rsidR="00CD4489" w:rsidRDefault="00CD4489">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771066AF" w14:textId="77777777" w:rsidR="00CD4489" w:rsidRDefault="00CD4489">
                        <w:pPr>
                          <w:rPr>
                            <w:rFonts w:cs="Arial"/>
                            <w:bCs/>
                            <w:color w:val="auto"/>
                            <w:sz w:val="24"/>
                            <w:szCs w:val="20"/>
                          </w:rPr>
                        </w:pPr>
                      </w:p>
                      <w:p w14:paraId="4B4041C8" w14:textId="77777777" w:rsidR="00CD4489" w:rsidRDefault="00CD4489">
                        <w:pPr>
                          <w:rPr>
                            <w:rFonts w:cs="Arial"/>
                            <w:bCs/>
                            <w:color w:val="auto"/>
                            <w:sz w:val="24"/>
                            <w:szCs w:val="20"/>
                          </w:rPr>
                        </w:pPr>
                      </w:p>
                      <w:p w14:paraId="7B287962" w14:textId="77777777" w:rsidR="00CD4489" w:rsidRDefault="00CD4489"/>
                      <w:p w14:paraId="6E58EE6E" w14:textId="77777777" w:rsidR="00CD4489" w:rsidRPr="008B0442" w:rsidRDefault="00CD4489" w:rsidP="003B33F5">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64BFDC48"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Scenario</w:t>
                        </w:r>
                        <w:proofErr w:type="spellEnd"/>
                        <w:r w:rsidRPr="008B0442">
                          <w:rPr>
                            <w:rFonts w:cs="Arial"/>
                            <w:b/>
                            <w:color w:val="auto"/>
                            <w:sz w:val="24"/>
                            <w:szCs w:val="20"/>
                          </w:rPr>
                          <w:t xml:space="preserve">: </w:t>
                        </w:r>
                        <w:r w:rsidRPr="008B0442">
                          <w:rPr>
                            <w:rFonts w:cs="Arial"/>
                            <w:bCs/>
                            <w:color w:val="auto"/>
                            <w:sz w:val="24"/>
                            <w:szCs w:val="20"/>
                          </w:rPr>
                          <w:t>Realiza el reporte de un servicio completado</w:t>
                        </w:r>
                      </w:p>
                      <w:p w14:paraId="2F72ACC5"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Given</w:t>
                        </w:r>
                        <w:proofErr w:type="spellEnd"/>
                        <w:r w:rsidRPr="008B0442">
                          <w:rPr>
                            <w:rFonts w:cs="Arial"/>
                            <w:b/>
                            <w:color w:val="auto"/>
                            <w:sz w:val="24"/>
                            <w:szCs w:val="20"/>
                          </w:rPr>
                          <w:t xml:space="preserve"> </w:t>
                        </w:r>
                        <w:r w:rsidRPr="008B0442">
                          <w:rPr>
                            <w:rFonts w:cs="Arial"/>
                            <w:bCs/>
                            <w:color w:val="auto"/>
                            <w:sz w:val="24"/>
                            <w:szCs w:val="20"/>
                          </w:rPr>
                          <w:t>el servicio ha sido completado</w:t>
                        </w:r>
                        <w:r>
                          <w:rPr>
                            <w:rFonts w:cs="Arial"/>
                            <w:bCs/>
                            <w:color w:val="auto"/>
                            <w:sz w:val="24"/>
                            <w:szCs w:val="20"/>
                          </w:rPr>
                          <w:t xml:space="preserve"> y aprobado por el encargado</w:t>
                        </w:r>
                      </w:p>
                      <w:p w14:paraId="5D5AC9A5"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When</w:t>
                        </w:r>
                        <w:proofErr w:type="spellEnd"/>
                        <w:r w:rsidRPr="008B0442">
                          <w:rPr>
                            <w:rFonts w:cs="Arial"/>
                            <w:b/>
                            <w:color w:val="auto"/>
                            <w:sz w:val="24"/>
                            <w:szCs w:val="20"/>
                          </w:rPr>
                          <w:t xml:space="preserve"> </w:t>
                        </w:r>
                        <w:r w:rsidRPr="008B0442">
                          <w:rPr>
                            <w:rFonts w:cs="Arial"/>
                            <w:bCs/>
                            <w:color w:val="auto"/>
                            <w:sz w:val="24"/>
                            <w:szCs w:val="20"/>
                          </w:rPr>
                          <w:t>solicite realizar un reporte</w:t>
                        </w:r>
                      </w:p>
                      <w:p w14:paraId="7EF6B51A" w14:textId="77777777" w:rsidR="00CD4489" w:rsidRPr="008B0442" w:rsidRDefault="00CD4489" w:rsidP="003B33F5">
                        <w:pPr>
                          <w:rPr>
                            <w:rFonts w:cs="Arial"/>
                            <w:bCs/>
                            <w:color w:val="auto"/>
                            <w:sz w:val="24"/>
                            <w:szCs w:val="20"/>
                          </w:rPr>
                        </w:pPr>
                        <w:proofErr w:type="spellStart"/>
                        <w:r w:rsidRPr="008B0442">
                          <w:rPr>
                            <w:rFonts w:cs="Arial"/>
                            <w:b/>
                            <w:color w:val="auto"/>
                            <w:sz w:val="24"/>
                            <w:szCs w:val="20"/>
                          </w:rPr>
                          <w:t>Then</w:t>
                        </w:r>
                        <w:proofErr w:type="spellEnd"/>
                        <w:r w:rsidRPr="008B0442">
                          <w:rPr>
                            <w:rFonts w:cs="Arial"/>
                            <w:b/>
                            <w:color w:val="auto"/>
                            <w:sz w:val="24"/>
                            <w:szCs w:val="20"/>
                          </w:rPr>
                          <w:t xml:space="preserve"> </w:t>
                        </w:r>
                        <w:r w:rsidRPr="008B0442">
                          <w:rPr>
                            <w:rFonts w:cs="Arial"/>
                            <w:bCs/>
                            <w:color w:val="auto"/>
                            <w:sz w:val="24"/>
                            <w:szCs w:val="20"/>
                          </w:rPr>
                          <w:t xml:space="preserve">se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w:t>
                        </w:r>
                      </w:p>
                      <w:p w14:paraId="598E9171" w14:textId="77777777" w:rsidR="00CD4489" w:rsidRPr="008B0442" w:rsidRDefault="00CD4489" w:rsidP="003B33F5">
                        <w:pPr>
                          <w:rPr>
                            <w:rFonts w:cs="Arial"/>
                            <w:bCs/>
                            <w:color w:val="auto"/>
                            <w:sz w:val="24"/>
                            <w:szCs w:val="20"/>
                          </w:rPr>
                        </w:pPr>
                      </w:p>
                      <w:p w14:paraId="4D6E8493"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Realiza el reporte de un servicio que no se ha brindado</w:t>
                        </w:r>
                      </w:p>
                      <w:p w14:paraId="23E0E427"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no ha sido completado</w:t>
                        </w:r>
                      </w:p>
                      <w:p w14:paraId="059D8377"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06C910CD"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sidRPr="008B0442">
                          <w:rPr>
                            <w:rFonts w:cs="Arial"/>
                            <w:bCs/>
                            <w:color w:val="auto"/>
                            <w:sz w:val="24"/>
                            <w:szCs w:val="24"/>
                          </w:rPr>
                          <w:t>se notifica que el servicio todavía no ha sido</w:t>
                        </w:r>
                        <w:r>
                          <w:rPr>
                            <w:rFonts w:cs="Arial"/>
                            <w:bCs/>
                            <w:color w:val="auto"/>
                            <w:sz w:val="24"/>
                            <w:szCs w:val="24"/>
                          </w:rPr>
                          <w:t xml:space="preserve"> culminado.</w:t>
                        </w:r>
                      </w:p>
                      <w:p w14:paraId="6A962E29" w14:textId="77777777" w:rsidR="00CD4489" w:rsidRDefault="00CD4489" w:rsidP="003B33F5">
                        <w:pPr>
                          <w:rPr>
                            <w:rFonts w:ascii="Arial" w:hAnsi="Arial" w:cs="Arial"/>
                            <w:i/>
                            <w:color w:val="auto"/>
                            <w:sz w:val="24"/>
                            <w:szCs w:val="24"/>
                          </w:rPr>
                        </w:pPr>
                      </w:p>
                      <w:p w14:paraId="1E75C2BF"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Scenario</w:t>
                        </w:r>
                        <w:proofErr w:type="spellEnd"/>
                        <w:r w:rsidRPr="008B0442">
                          <w:rPr>
                            <w:rFonts w:cs="Arial"/>
                            <w:b/>
                            <w:color w:val="auto"/>
                            <w:sz w:val="24"/>
                            <w:szCs w:val="24"/>
                          </w:rPr>
                          <w:t xml:space="preserve">: </w:t>
                        </w:r>
                        <w:r w:rsidRPr="008B0442">
                          <w:rPr>
                            <w:rFonts w:cs="Arial"/>
                            <w:bCs/>
                            <w:color w:val="auto"/>
                            <w:sz w:val="24"/>
                            <w:szCs w:val="24"/>
                          </w:rPr>
                          <w:t xml:space="preserve">Realiza el reporte de un servicio que </w:t>
                        </w:r>
                        <w:r>
                          <w:rPr>
                            <w:rFonts w:cs="Arial"/>
                            <w:bCs/>
                            <w:color w:val="auto"/>
                            <w:sz w:val="24"/>
                            <w:szCs w:val="24"/>
                          </w:rPr>
                          <w:t>ha sido</w:t>
                        </w:r>
                        <w:r w:rsidRPr="008B0442">
                          <w:rPr>
                            <w:rFonts w:cs="Arial"/>
                            <w:bCs/>
                            <w:color w:val="auto"/>
                            <w:sz w:val="24"/>
                            <w:szCs w:val="24"/>
                          </w:rPr>
                          <w:t xml:space="preserve"> brindado,</w:t>
                        </w:r>
                        <w:r>
                          <w:rPr>
                            <w:rFonts w:cs="Arial"/>
                            <w:bCs/>
                            <w:color w:val="auto"/>
                            <w:sz w:val="24"/>
                            <w:szCs w:val="24"/>
                          </w:rPr>
                          <w:t xml:space="preserve"> pero no aprobado</w:t>
                        </w:r>
                      </w:p>
                      <w:p w14:paraId="26BCE9C9"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Given</w:t>
                        </w:r>
                        <w:proofErr w:type="spellEnd"/>
                        <w:r w:rsidRPr="008B0442">
                          <w:rPr>
                            <w:rFonts w:cs="Arial"/>
                            <w:b/>
                            <w:color w:val="auto"/>
                            <w:sz w:val="24"/>
                            <w:szCs w:val="24"/>
                          </w:rPr>
                          <w:t xml:space="preserve"> </w:t>
                        </w:r>
                        <w:r w:rsidRPr="008B0442">
                          <w:rPr>
                            <w:rFonts w:cs="Arial"/>
                            <w:bCs/>
                            <w:color w:val="auto"/>
                            <w:sz w:val="24"/>
                            <w:szCs w:val="24"/>
                          </w:rPr>
                          <w:t>el servicio aún ha sido completado</w:t>
                        </w:r>
                        <w:r>
                          <w:rPr>
                            <w:rFonts w:cs="Arial"/>
                            <w:bCs/>
                            <w:color w:val="auto"/>
                            <w:sz w:val="24"/>
                            <w:szCs w:val="24"/>
                          </w:rPr>
                          <w:t xml:space="preserve"> mas no aprobado</w:t>
                        </w:r>
                      </w:p>
                      <w:p w14:paraId="38619A0A" w14:textId="77777777" w:rsidR="00CD4489" w:rsidRPr="008B0442" w:rsidRDefault="00CD4489" w:rsidP="003B33F5">
                        <w:pPr>
                          <w:rPr>
                            <w:rFonts w:cs="Arial"/>
                            <w:bCs/>
                            <w:color w:val="auto"/>
                            <w:sz w:val="24"/>
                            <w:szCs w:val="24"/>
                          </w:rPr>
                        </w:pPr>
                        <w:proofErr w:type="spellStart"/>
                        <w:r w:rsidRPr="008B0442">
                          <w:rPr>
                            <w:rFonts w:cs="Arial"/>
                            <w:b/>
                            <w:color w:val="auto"/>
                            <w:sz w:val="24"/>
                            <w:szCs w:val="24"/>
                          </w:rPr>
                          <w:t>When</w:t>
                        </w:r>
                        <w:proofErr w:type="spellEnd"/>
                        <w:r w:rsidRPr="008B0442">
                          <w:rPr>
                            <w:rFonts w:cs="Arial"/>
                            <w:b/>
                            <w:color w:val="auto"/>
                            <w:sz w:val="24"/>
                            <w:szCs w:val="24"/>
                          </w:rPr>
                          <w:t xml:space="preserve"> </w:t>
                        </w:r>
                        <w:r w:rsidRPr="008B0442">
                          <w:rPr>
                            <w:rFonts w:cs="Arial"/>
                            <w:bCs/>
                            <w:color w:val="auto"/>
                            <w:sz w:val="24"/>
                            <w:szCs w:val="24"/>
                          </w:rPr>
                          <w:t>solicite realizar un reporte</w:t>
                        </w:r>
                        <w:r>
                          <w:rPr>
                            <w:rFonts w:cs="Arial"/>
                            <w:bCs/>
                            <w:color w:val="auto"/>
                            <w:sz w:val="24"/>
                            <w:szCs w:val="24"/>
                          </w:rPr>
                          <w:t>.</w:t>
                        </w:r>
                      </w:p>
                      <w:p w14:paraId="135F3931" w14:textId="2E27204F" w:rsidR="00CD4489" w:rsidRPr="008B0442" w:rsidRDefault="00CD4489" w:rsidP="003B33F5">
                        <w:pPr>
                          <w:rPr>
                            <w:rFonts w:cs="Arial"/>
                            <w:bCs/>
                            <w:color w:val="auto"/>
                            <w:sz w:val="24"/>
                            <w:szCs w:val="20"/>
                          </w:rPr>
                        </w:pPr>
                        <w:proofErr w:type="spellStart"/>
                        <w:r w:rsidRPr="008B0442">
                          <w:rPr>
                            <w:rFonts w:cs="Arial"/>
                            <w:b/>
                            <w:color w:val="auto"/>
                            <w:sz w:val="24"/>
                            <w:szCs w:val="24"/>
                          </w:rPr>
                          <w:t>Then</w:t>
                        </w:r>
                        <w:proofErr w:type="spellEnd"/>
                        <w:r w:rsidRPr="008B0442">
                          <w:rPr>
                            <w:rFonts w:cs="Arial"/>
                            <w:b/>
                            <w:color w:val="auto"/>
                            <w:sz w:val="24"/>
                            <w:szCs w:val="24"/>
                          </w:rPr>
                          <w:t xml:space="preserve"> </w:t>
                        </w:r>
                        <w:r>
                          <w:rPr>
                            <w:rFonts w:cs="Arial"/>
                            <w:color w:val="auto"/>
                            <w:sz w:val="24"/>
                            <w:szCs w:val="24"/>
                          </w:rPr>
                          <w:t>s</w:t>
                        </w:r>
                        <w:r w:rsidRPr="008B0442">
                          <w:rPr>
                            <w:rFonts w:cs="Arial"/>
                            <w:bCs/>
                            <w:color w:val="auto"/>
                            <w:sz w:val="24"/>
                            <w:szCs w:val="20"/>
                          </w:rPr>
                          <w:t xml:space="preserve">e muestra la información </w:t>
                        </w:r>
                        <w:r>
                          <w:rPr>
                            <w:rFonts w:cs="Arial"/>
                            <w:bCs/>
                            <w:color w:val="auto"/>
                            <w:sz w:val="24"/>
                            <w:szCs w:val="20"/>
                          </w:rPr>
                          <w:t xml:space="preserve">faltante </w:t>
                        </w:r>
                        <w:r w:rsidRPr="008B0442">
                          <w:rPr>
                            <w:rFonts w:cs="Arial"/>
                            <w:bCs/>
                            <w:color w:val="auto"/>
                            <w:sz w:val="24"/>
                            <w:szCs w:val="20"/>
                          </w:rPr>
                          <w:t xml:space="preserve">del reporte final </w:t>
                        </w:r>
                        <w:r>
                          <w:rPr>
                            <w:rFonts w:cs="Arial"/>
                            <w:bCs/>
                            <w:color w:val="auto"/>
                            <w:sz w:val="24"/>
                            <w:szCs w:val="20"/>
                          </w:rPr>
                          <w:t>a completar y se agenda una nueva revisión.</w:t>
                        </w:r>
                      </w:p>
                      <w:p w14:paraId="4721D22F" w14:textId="77777777" w:rsidR="00CD4489" w:rsidRPr="008B0442" w:rsidRDefault="00CD4489" w:rsidP="003B33F5">
                        <w:pPr>
                          <w:rPr>
                            <w:rFonts w:cs="Arial"/>
                            <w:bCs/>
                            <w:color w:val="auto"/>
                            <w:sz w:val="24"/>
                            <w:szCs w:val="24"/>
                          </w:rPr>
                        </w:pPr>
                        <w:r>
                          <w:rPr>
                            <w:rFonts w:cs="Arial"/>
                            <w:bCs/>
                            <w:color w:val="auto"/>
                            <w:sz w:val="24"/>
                            <w:szCs w:val="24"/>
                          </w:rPr>
                          <w:t>.</w:t>
                        </w:r>
                      </w:p>
                      <w:p w14:paraId="7789368E" w14:textId="77777777" w:rsidR="00CD4489" w:rsidRPr="0089384D" w:rsidRDefault="00CD4489" w:rsidP="003B33F5">
                        <w:pPr>
                          <w:rPr>
                            <w:rFonts w:ascii="Arial" w:hAnsi="Arial" w:cs="Arial"/>
                            <w:i/>
                            <w:color w:val="auto"/>
                            <w:sz w:val="24"/>
                            <w:szCs w:val="24"/>
                          </w:rPr>
                        </w:pPr>
                      </w:p>
                    </w:txbxContent>
                  </v:textbox>
                </v:shape>
                <w10:wrap type="topAndBottom" anchorx="margin"/>
              </v:group>
            </w:pict>
          </mc:Fallback>
        </mc:AlternateContent>
      </w:r>
      <w:bookmarkEnd w:id="4785"/>
    </w:p>
    <w:p w14:paraId="65BBF256" w14:textId="02BA92D5" w:rsidR="00FC1EA4" w:rsidRPr="00DA5853" w:rsidRDefault="00244561" w:rsidP="00A01EAB">
      <w:pPr>
        <w:rPr>
          <w:b/>
          <w:color w:val="auto"/>
          <w:sz w:val="32"/>
          <w:szCs w:val="32"/>
        </w:rPr>
      </w:pPr>
      <w:bookmarkStart w:id="4786" w:name="_Toc25223014"/>
      <w:r w:rsidRPr="00DA5853">
        <w:rPr>
          <w:b/>
          <w:color w:val="auto"/>
          <w:sz w:val="32"/>
          <w:szCs w:val="32"/>
        </w:rPr>
        <w:lastRenderedPageBreak/>
        <w:t>Ingeniero:</w:t>
      </w:r>
      <w:bookmarkEnd w:id="4786"/>
    </w:p>
    <w:p w14:paraId="6403CFEF" w14:textId="3978FC4F" w:rsidR="00FC1EA4" w:rsidRDefault="00FC1EA4" w:rsidP="00FC1EA4">
      <w:pPr>
        <w:rPr>
          <w:rFonts w:ascii="Arial" w:eastAsia="Times New Roman" w:hAnsi="Arial" w:cs="Arial"/>
          <w:color w:val="161718" w:themeColor="text1"/>
        </w:rPr>
      </w:pPr>
      <w:r>
        <w:rPr>
          <w:rFonts w:ascii="Arial" w:eastAsia="Times New Roman" w:hAnsi="Arial" w:cs="Arial"/>
          <w:noProof/>
          <w:color w:val="161718" w:themeColor="text1"/>
          <w:lang w:eastAsia="es-PE"/>
        </w:rPr>
        <mc:AlternateContent>
          <mc:Choice Requires="wpg">
            <w:drawing>
              <wp:anchor distT="0" distB="0" distL="114300" distR="114300" simplePos="0" relativeHeight="251726848" behindDoc="0" locked="0" layoutInCell="1" allowOverlap="1" wp14:anchorId="14B47C34" wp14:editId="0B33AA5C">
                <wp:simplePos x="0" y="0"/>
                <wp:positionH relativeFrom="column">
                  <wp:posOffset>38501</wp:posOffset>
                </wp:positionH>
                <wp:positionV relativeFrom="paragraph">
                  <wp:posOffset>12533</wp:posOffset>
                </wp:positionV>
                <wp:extent cx="6134100" cy="6067425"/>
                <wp:effectExtent l="0" t="0" r="19050" b="28575"/>
                <wp:wrapSquare wrapText="bothSides"/>
                <wp:docPr id="25" name="Grupo 25"/>
                <wp:cNvGraphicFramePr/>
                <a:graphic xmlns:a="http://schemas.openxmlformats.org/drawingml/2006/main">
                  <a:graphicData uri="http://schemas.microsoft.com/office/word/2010/wordprocessingGroup">
                    <wpg:wgp>
                      <wpg:cNvGrpSpPr/>
                      <wpg:grpSpPr>
                        <a:xfrm>
                          <a:off x="0" y="0"/>
                          <a:ext cx="6134100" cy="6067425"/>
                          <a:chOff x="0" y="0"/>
                          <a:chExt cx="6134100" cy="6130300"/>
                        </a:xfrm>
                      </wpg:grpSpPr>
                      <wpg:grpSp>
                        <wpg:cNvPr id="29" name="Group 13"/>
                        <wpg:cNvGrpSpPr/>
                        <wpg:grpSpPr>
                          <a:xfrm>
                            <a:off x="4762" y="0"/>
                            <a:ext cx="6118649" cy="1992107"/>
                            <a:chOff x="0" y="0"/>
                            <a:chExt cx="6118649" cy="1197633"/>
                          </a:xfrm>
                        </wpg:grpSpPr>
                        <wps:wsp>
                          <wps:cNvPr id="30" name="Text Box 8"/>
                          <wps:cNvSpPr txBox="1"/>
                          <wps:spPr>
                            <a:xfrm>
                              <a:off x="521" y="461645"/>
                              <a:ext cx="6118128" cy="735988"/>
                            </a:xfrm>
                            <a:prstGeom prst="rect">
                              <a:avLst/>
                            </a:prstGeom>
                            <a:solidFill>
                              <a:schemeClr val="lt1"/>
                            </a:solidFill>
                            <a:ln w="6350">
                              <a:solidFill>
                                <a:schemeClr val="bg2">
                                  <a:lumMod val="50000"/>
                                </a:schemeClr>
                              </a:solidFill>
                            </a:ln>
                          </wps:spPr>
                          <wps:txbx>
                            <w:txbxContent>
                              <w:p w14:paraId="393BB609" w14:textId="77777777" w:rsidR="00CD4489" w:rsidRPr="00FC1EA4" w:rsidRDefault="00CD4489" w:rsidP="00FC1EA4">
                                <w:pPr>
                                  <w:rPr>
                                    <w:rFonts w:ascii="Arial" w:hAnsi="Arial" w:cs="Arial"/>
                                    <w:b/>
                                    <w:color w:val="auto"/>
                                    <w:sz w:val="24"/>
                                    <w:szCs w:val="20"/>
                                  </w:rPr>
                                </w:pPr>
                              </w:p>
                              <w:p w14:paraId="42C33FA7" w14:textId="77777777" w:rsidR="00CD4489" w:rsidRPr="008B0442" w:rsidRDefault="00CD4489"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76DAEFA" w14:textId="77777777" w:rsidR="00CD4489" w:rsidRPr="007B24B4" w:rsidRDefault="00CD4489" w:rsidP="00FC1EA4">
                                <w:pPr>
                                  <w:rPr>
                                    <w:rFonts w:ascii="Arial" w:hAnsi="Arial" w:cs="Arial"/>
                                    <w:lang w:val="es-ES"/>
                                  </w:rPr>
                                </w:pPr>
                              </w:p>
                              <w:p w14:paraId="25DE8756" w14:textId="77777777" w:rsidR="00CD4489" w:rsidRPr="007B24B4" w:rsidRDefault="00CD4489" w:rsidP="00FC1EA4">
                                <w:pPr>
                                  <w:rPr>
                                    <w:rFonts w:ascii="Arial" w:hAnsi="Arial" w:cs="Arial"/>
                                    <w:lang w:val="es-ES"/>
                                  </w:rPr>
                                </w:pPr>
                              </w:p>
                              <w:p w14:paraId="64FAB1E7" w14:textId="77777777" w:rsidR="00CD4489" w:rsidRDefault="00CD4489"/>
                              <w:p w14:paraId="0087C596" w14:textId="77777777" w:rsidR="00CD4489" w:rsidRPr="00FC1EA4" w:rsidRDefault="00CD4489" w:rsidP="00FC1EA4">
                                <w:pPr>
                                  <w:rPr>
                                    <w:rFonts w:ascii="Arial" w:hAnsi="Arial" w:cs="Arial"/>
                                    <w:b/>
                                    <w:color w:val="auto"/>
                                    <w:sz w:val="24"/>
                                    <w:szCs w:val="20"/>
                                  </w:rPr>
                                </w:pPr>
                              </w:p>
                              <w:p w14:paraId="73B3B6B9" w14:textId="77777777" w:rsidR="00CD4489" w:rsidRPr="008B0442" w:rsidRDefault="00CD4489"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075CFFE" w14:textId="77777777" w:rsidR="00CD4489" w:rsidRPr="007B24B4" w:rsidRDefault="00CD4489" w:rsidP="00FC1EA4">
                                <w:pPr>
                                  <w:rPr>
                                    <w:rFonts w:ascii="Arial" w:hAnsi="Arial" w:cs="Arial"/>
                                    <w:lang w:val="es-ES"/>
                                  </w:rPr>
                                </w:pPr>
                              </w:p>
                              <w:p w14:paraId="52B92128" w14:textId="77777777" w:rsidR="00CD4489" w:rsidRPr="007B24B4" w:rsidRDefault="00CD4489" w:rsidP="00FC1EA4">
                                <w:pPr>
                                  <w:rPr>
                                    <w:rFonts w:ascii="Arial" w:hAnsi="Arial" w:cs="Arial"/>
                                    <w:lang w:val="es-ES"/>
                                  </w:rPr>
                                </w:pPr>
                              </w:p>
                              <w:p w14:paraId="2339EC3A" w14:textId="77777777" w:rsidR="00CD4489" w:rsidRDefault="00CD4489"/>
                              <w:p w14:paraId="3C015D4E" w14:textId="62A28FF1" w:rsidR="00CD4489" w:rsidRPr="00FC1EA4" w:rsidRDefault="00CD4489" w:rsidP="00FC1EA4">
                                <w:pPr>
                                  <w:rPr>
                                    <w:rFonts w:ascii="Arial" w:hAnsi="Arial" w:cs="Arial"/>
                                    <w:b/>
                                    <w:color w:val="auto"/>
                                    <w:sz w:val="24"/>
                                    <w:szCs w:val="20"/>
                                  </w:rPr>
                                </w:pPr>
                              </w:p>
                              <w:p w14:paraId="1B654252" w14:textId="77777777" w:rsidR="00CD4489" w:rsidRPr="008B0442" w:rsidRDefault="00CD4489"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16ADF41F" w14:textId="77777777" w:rsidR="00CD4489" w:rsidRPr="007B24B4" w:rsidRDefault="00CD4489" w:rsidP="00FC1EA4">
                                <w:pPr>
                                  <w:rPr>
                                    <w:rFonts w:ascii="Arial" w:hAnsi="Arial" w:cs="Arial"/>
                                    <w:lang w:val="es-ES"/>
                                  </w:rPr>
                                </w:pPr>
                              </w:p>
                              <w:p w14:paraId="2A7B02CF" w14:textId="77777777" w:rsidR="00CD4489" w:rsidRPr="007B24B4" w:rsidRDefault="00CD4489" w:rsidP="00FC1EA4">
                                <w:pPr>
                                  <w:rPr>
                                    <w:rFonts w:ascii="Arial" w:hAnsi="Arial" w:cs="Arial"/>
                                    <w:lang w:val="es-ES"/>
                                  </w:rPr>
                                </w:pPr>
                              </w:p>
                              <w:p w14:paraId="4C2785DB" w14:textId="77777777" w:rsidR="00CD4489" w:rsidRDefault="00CD4489"/>
                              <w:p w14:paraId="61425869" w14:textId="62A28FF1" w:rsidR="00CD4489" w:rsidRPr="00FC1EA4" w:rsidRDefault="00CD4489" w:rsidP="00FC1EA4">
                                <w:pPr>
                                  <w:rPr>
                                    <w:rFonts w:ascii="Arial" w:hAnsi="Arial" w:cs="Arial"/>
                                    <w:b/>
                                    <w:color w:val="auto"/>
                                    <w:sz w:val="24"/>
                                    <w:szCs w:val="20"/>
                                  </w:rPr>
                                </w:pPr>
                              </w:p>
                              <w:p w14:paraId="4946AF8D" w14:textId="023CEE4B" w:rsidR="00CD4489" w:rsidRPr="008B0442" w:rsidRDefault="00CD4489"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37C99448" w14:textId="77777777" w:rsidR="00CD4489" w:rsidRPr="007B24B4" w:rsidRDefault="00CD4489" w:rsidP="00FC1EA4">
                                <w:pPr>
                                  <w:rPr>
                                    <w:rFonts w:ascii="Arial" w:hAnsi="Arial" w:cs="Arial"/>
                                    <w:lang w:val="es-ES"/>
                                  </w:rPr>
                                </w:pPr>
                              </w:p>
                              <w:p w14:paraId="4B4A62C0" w14:textId="77777777" w:rsidR="00CD4489" w:rsidRPr="007B24B4" w:rsidRDefault="00CD4489" w:rsidP="00FC1EA4">
                                <w:pPr>
                                  <w:rPr>
                                    <w:rFonts w:ascii="Arial" w:hAnsi="Arial" w:cs="Arial"/>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9"/>
                          <wps:cNvSpPr txBox="1"/>
                          <wps:spPr>
                            <a:xfrm>
                              <a:off x="0" y="0"/>
                              <a:ext cx="3361202" cy="461645"/>
                            </a:xfrm>
                            <a:prstGeom prst="rect">
                              <a:avLst/>
                            </a:prstGeom>
                            <a:solidFill>
                              <a:schemeClr val="lt1"/>
                            </a:solidFill>
                            <a:ln w="6350">
                              <a:solidFill>
                                <a:schemeClr val="bg2">
                                  <a:lumMod val="50000"/>
                                </a:schemeClr>
                              </a:solidFill>
                            </a:ln>
                          </wps:spPr>
                          <wps:txbx>
                            <w:txbxContent>
                              <w:p w14:paraId="04FED0FA" w14:textId="62A28FF1" w:rsidR="00CD4489" w:rsidRPr="008B0442" w:rsidRDefault="00CD4489"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3EA3B893" w14:textId="77777777" w:rsidR="00CD4489" w:rsidRPr="008B0442" w:rsidRDefault="00CD4489"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29ECAA42" w14:textId="77777777" w:rsidR="00CD4489" w:rsidRPr="00FC1EA4" w:rsidRDefault="00CD4489" w:rsidP="00FC1EA4">
                                <w:pPr>
                                  <w:rPr>
                                    <w:rFonts w:ascii="Arial" w:hAnsi="Arial" w:cs="Arial"/>
                                    <w:color w:val="auto"/>
                                    <w:sz w:val="24"/>
                                    <w:szCs w:val="20"/>
                                    <w:lang w:val="es-ES"/>
                                  </w:rPr>
                                </w:pPr>
                              </w:p>
                              <w:p w14:paraId="774C6B0F" w14:textId="77777777" w:rsidR="00CD4489" w:rsidRPr="007B24B4" w:rsidRDefault="00CD4489" w:rsidP="00FC1EA4">
                                <w:pPr>
                                  <w:rPr>
                                    <w:rFonts w:ascii="Arial" w:hAnsi="Arial" w:cs="Arial"/>
                                    <w:lang w:val="es-ES"/>
                                  </w:rPr>
                                </w:pPr>
                              </w:p>
                              <w:p w14:paraId="49B40A6C" w14:textId="77777777" w:rsidR="00CD4489" w:rsidRPr="007B24B4" w:rsidRDefault="00CD4489" w:rsidP="00FC1EA4">
                                <w:pPr>
                                  <w:rPr>
                                    <w:rFonts w:ascii="Arial" w:hAnsi="Arial" w:cs="Arial"/>
                                    <w:i/>
                                    <w:color w:val="161718" w:themeColor="text1"/>
                                    <w:lang w:val="es-ES"/>
                                  </w:rPr>
                                </w:pPr>
                              </w:p>
                              <w:p w14:paraId="1B00A156" w14:textId="77777777" w:rsidR="00CD4489" w:rsidRDefault="00CD4489"/>
                              <w:p w14:paraId="023A1A64" w14:textId="77777777" w:rsidR="00CD4489" w:rsidRPr="008B0442" w:rsidRDefault="00CD4489"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0A132002" w14:textId="77777777" w:rsidR="00CD4489" w:rsidRPr="008B0442" w:rsidRDefault="00CD4489"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1ABFB09E" w14:textId="77777777" w:rsidR="00CD4489" w:rsidRPr="00FC1EA4" w:rsidRDefault="00CD4489" w:rsidP="00FC1EA4">
                                <w:pPr>
                                  <w:rPr>
                                    <w:rFonts w:ascii="Arial" w:hAnsi="Arial" w:cs="Arial"/>
                                    <w:color w:val="auto"/>
                                    <w:sz w:val="24"/>
                                    <w:szCs w:val="20"/>
                                    <w:lang w:val="es-ES"/>
                                  </w:rPr>
                                </w:pPr>
                              </w:p>
                              <w:p w14:paraId="46E7573C" w14:textId="77777777" w:rsidR="00CD4489" w:rsidRPr="007B24B4" w:rsidRDefault="00CD4489" w:rsidP="00FC1EA4">
                                <w:pPr>
                                  <w:rPr>
                                    <w:rFonts w:ascii="Arial" w:hAnsi="Arial" w:cs="Arial"/>
                                    <w:lang w:val="es-ES"/>
                                  </w:rPr>
                                </w:pPr>
                              </w:p>
                              <w:p w14:paraId="340A6C15" w14:textId="77777777" w:rsidR="00CD4489" w:rsidRPr="007B24B4" w:rsidRDefault="00CD4489" w:rsidP="00FC1EA4">
                                <w:pPr>
                                  <w:rPr>
                                    <w:rFonts w:ascii="Arial" w:hAnsi="Arial" w:cs="Arial"/>
                                    <w:i/>
                                    <w:color w:val="161718" w:themeColor="text1"/>
                                    <w:lang w:val="es-ES"/>
                                  </w:rPr>
                                </w:pPr>
                              </w:p>
                              <w:p w14:paraId="0EE1242B" w14:textId="77777777" w:rsidR="00CD4489" w:rsidRDefault="00CD4489"/>
                              <w:p w14:paraId="0D35625E" w14:textId="77777777" w:rsidR="00CD4489" w:rsidRPr="008B0442" w:rsidRDefault="00CD4489"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540B718F" w14:textId="77777777" w:rsidR="00CD4489" w:rsidRPr="008B0442" w:rsidRDefault="00CD4489"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56106ABE" w14:textId="77777777" w:rsidR="00CD4489" w:rsidRPr="00FC1EA4" w:rsidRDefault="00CD4489" w:rsidP="00FC1EA4">
                                <w:pPr>
                                  <w:rPr>
                                    <w:rFonts w:ascii="Arial" w:hAnsi="Arial" w:cs="Arial"/>
                                    <w:color w:val="auto"/>
                                    <w:sz w:val="24"/>
                                    <w:szCs w:val="20"/>
                                    <w:lang w:val="es-ES"/>
                                  </w:rPr>
                                </w:pPr>
                              </w:p>
                              <w:p w14:paraId="4EDBD529" w14:textId="77777777" w:rsidR="00CD4489" w:rsidRPr="007B24B4" w:rsidRDefault="00CD4489" w:rsidP="00FC1EA4">
                                <w:pPr>
                                  <w:rPr>
                                    <w:rFonts w:ascii="Arial" w:hAnsi="Arial" w:cs="Arial"/>
                                    <w:lang w:val="es-ES"/>
                                  </w:rPr>
                                </w:pPr>
                              </w:p>
                              <w:p w14:paraId="628D7370" w14:textId="77777777" w:rsidR="00CD4489" w:rsidRPr="007B24B4" w:rsidRDefault="00CD4489" w:rsidP="00FC1EA4">
                                <w:pPr>
                                  <w:rPr>
                                    <w:rFonts w:ascii="Arial" w:hAnsi="Arial" w:cs="Arial"/>
                                    <w:i/>
                                    <w:color w:val="161718" w:themeColor="text1"/>
                                    <w:lang w:val="es-ES"/>
                                  </w:rPr>
                                </w:pPr>
                              </w:p>
                              <w:p w14:paraId="67927EF4" w14:textId="77777777" w:rsidR="00CD4489" w:rsidRDefault="00CD4489"/>
                              <w:p w14:paraId="245302C1" w14:textId="77777777" w:rsidR="00CD4489" w:rsidRPr="008B0442" w:rsidRDefault="00CD4489"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4D0782BE" w14:textId="0E6370AB" w:rsidR="00CD4489" w:rsidRPr="008B0442" w:rsidRDefault="00CD4489"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342F8D77" w14:textId="77777777" w:rsidR="00CD4489" w:rsidRPr="00FC1EA4" w:rsidRDefault="00CD4489" w:rsidP="00FC1EA4">
                                <w:pPr>
                                  <w:rPr>
                                    <w:rFonts w:ascii="Arial" w:hAnsi="Arial" w:cs="Arial"/>
                                    <w:color w:val="auto"/>
                                    <w:sz w:val="24"/>
                                    <w:szCs w:val="20"/>
                                    <w:lang w:val="es-ES"/>
                                  </w:rPr>
                                </w:pPr>
                              </w:p>
                              <w:p w14:paraId="1F52CAED" w14:textId="77777777" w:rsidR="00CD4489" w:rsidRPr="007B24B4" w:rsidRDefault="00CD4489" w:rsidP="00FC1EA4">
                                <w:pPr>
                                  <w:rPr>
                                    <w:rFonts w:ascii="Arial" w:hAnsi="Arial" w:cs="Arial"/>
                                    <w:lang w:val="es-ES"/>
                                  </w:rPr>
                                </w:pPr>
                              </w:p>
                              <w:p w14:paraId="463F9E85" w14:textId="77777777" w:rsidR="00CD4489" w:rsidRPr="007B24B4" w:rsidRDefault="00CD4489" w:rsidP="00FC1EA4">
                                <w:pPr>
                                  <w:rPr>
                                    <w:rFonts w:ascii="Arial" w:hAnsi="Arial" w:cs="Arial"/>
                                    <w:i/>
                                    <w:color w:val="161718" w:themeColor="text1"/>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10"/>
                          <wps:cNvSpPr txBox="1"/>
                          <wps:spPr>
                            <a:xfrm>
                              <a:off x="3363856" y="0"/>
                              <a:ext cx="1377149" cy="461010"/>
                            </a:xfrm>
                            <a:prstGeom prst="rect">
                              <a:avLst/>
                            </a:prstGeom>
                            <a:solidFill>
                              <a:schemeClr val="lt1"/>
                            </a:solidFill>
                            <a:ln w="6350">
                              <a:solidFill>
                                <a:schemeClr val="bg2">
                                  <a:lumMod val="50000"/>
                                </a:schemeClr>
                              </a:solidFill>
                            </a:ln>
                          </wps:spPr>
                          <wps:txbx>
                            <w:txbxContent>
                              <w:p w14:paraId="4B2DB88A"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40D7182" w14:textId="77777777" w:rsidR="00CD4489" w:rsidRPr="008B0442" w:rsidRDefault="00CD4489" w:rsidP="00FC1EA4">
                                <w:pPr>
                                  <w:rPr>
                                    <w:rFonts w:cs="Arial"/>
                                    <w:color w:val="auto"/>
                                    <w:sz w:val="24"/>
                                    <w:szCs w:val="20"/>
                                  </w:rPr>
                                </w:pPr>
                                <w:r>
                                  <w:rPr>
                                    <w:rFonts w:cs="Arial"/>
                                    <w:color w:val="auto"/>
                                    <w:sz w:val="24"/>
                                    <w:szCs w:val="20"/>
                                  </w:rPr>
                                  <w:t>3</w:t>
                                </w:r>
                              </w:p>
                              <w:p w14:paraId="02C846DF" w14:textId="77777777" w:rsidR="00CD4489" w:rsidRPr="0078782C" w:rsidRDefault="00CD4489" w:rsidP="00FC1EA4">
                                <w:pPr>
                                  <w:rPr>
                                    <w:rFonts w:ascii="Arial" w:hAnsi="Arial" w:cs="Arial"/>
                                  </w:rPr>
                                </w:pPr>
                              </w:p>
                              <w:p w14:paraId="585386CB" w14:textId="77777777" w:rsidR="00CD4489" w:rsidRPr="0078782C" w:rsidRDefault="00CD4489" w:rsidP="00FC1EA4">
                                <w:pPr>
                                  <w:rPr>
                                    <w:rFonts w:ascii="Arial" w:hAnsi="Arial" w:cs="Arial"/>
                                    <w:i/>
                                    <w:color w:val="161718" w:themeColor="text1"/>
                                  </w:rPr>
                                </w:pPr>
                              </w:p>
                              <w:p w14:paraId="1766F2EA" w14:textId="77777777" w:rsidR="00CD4489" w:rsidRDefault="00CD4489"/>
                              <w:p w14:paraId="6381CB54"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05624AEF" w14:textId="77777777" w:rsidR="00CD4489" w:rsidRPr="008B0442" w:rsidRDefault="00CD4489" w:rsidP="00FC1EA4">
                                <w:pPr>
                                  <w:rPr>
                                    <w:rFonts w:cs="Arial"/>
                                    <w:color w:val="auto"/>
                                    <w:sz w:val="24"/>
                                    <w:szCs w:val="20"/>
                                  </w:rPr>
                                </w:pPr>
                                <w:r>
                                  <w:rPr>
                                    <w:rFonts w:cs="Arial"/>
                                    <w:color w:val="auto"/>
                                    <w:sz w:val="24"/>
                                    <w:szCs w:val="20"/>
                                  </w:rPr>
                                  <w:t>3</w:t>
                                </w:r>
                              </w:p>
                              <w:p w14:paraId="26E15824" w14:textId="77777777" w:rsidR="00CD4489" w:rsidRPr="0078782C" w:rsidRDefault="00CD4489" w:rsidP="00FC1EA4">
                                <w:pPr>
                                  <w:rPr>
                                    <w:rFonts w:ascii="Arial" w:hAnsi="Arial" w:cs="Arial"/>
                                  </w:rPr>
                                </w:pPr>
                              </w:p>
                              <w:p w14:paraId="2DFF2217" w14:textId="77777777" w:rsidR="00CD4489" w:rsidRPr="0078782C" w:rsidRDefault="00CD4489" w:rsidP="00FC1EA4">
                                <w:pPr>
                                  <w:rPr>
                                    <w:rFonts w:ascii="Arial" w:hAnsi="Arial" w:cs="Arial"/>
                                    <w:i/>
                                    <w:color w:val="161718" w:themeColor="text1"/>
                                  </w:rPr>
                                </w:pPr>
                              </w:p>
                              <w:p w14:paraId="2FCB8AFF" w14:textId="77777777" w:rsidR="00CD4489" w:rsidRDefault="00CD4489"/>
                              <w:p w14:paraId="63D339F1"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962CF29" w14:textId="77777777" w:rsidR="00CD4489" w:rsidRPr="008B0442" w:rsidRDefault="00CD4489" w:rsidP="00FC1EA4">
                                <w:pPr>
                                  <w:rPr>
                                    <w:rFonts w:cs="Arial"/>
                                    <w:color w:val="auto"/>
                                    <w:sz w:val="24"/>
                                    <w:szCs w:val="20"/>
                                  </w:rPr>
                                </w:pPr>
                                <w:r>
                                  <w:rPr>
                                    <w:rFonts w:cs="Arial"/>
                                    <w:color w:val="auto"/>
                                    <w:sz w:val="24"/>
                                    <w:szCs w:val="20"/>
                                  </w:rPr>
                                  <w:t>3</w:t>
                                </w:r>
                              </w:p>
                              <w:p w14:paraId="1EB21976" w14:textId="77777777" w:rsidR="00CD4489" w:rsidRPr="0078782C" w:rsidRDefault="00CD4489" w:rsidP="00FC1EA4">
                                <w:pPr>
                                  <w:rPr>
                                    <w:rFonts w:ascii="Arial" w:hAnsi="Arial" w:cs="Arial"/>
                                  </w:rPr>
                                </w:pPr>
                              </w:p>
                              <w:p w14:paraId="318774DF" w14:textId="77777777" w:rsidR="00CD4489" w:rsidRPr="0078782C" w:rsidRDefault="00CD4489" w:rsidP="00FC1EA4">
                                <w:pPr>
                                  <w:rPr>
                                    <w:rFonts w:ascii="Arial" w:hAnsi="Arial" w:cs="Arial"/>
                                    <w:i/>
                                    <w:color w:val="161718" w:themeColor="text1"/>
                                  </w:rPr>
                                </w:pPr>
                              </w:p>
                              <w:p w14:paraId="349B60E9" w14:textId="77777777" w:rsidR="00CD4489" w:rsidRDefault="00CD4489"/>
                              <w:p w14:paraId="53F9F513"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73BC0DB" w14:textId="20C4F8DC" w:rsidR="00CD4489" w:rsidRPr="008B0442" w:rsidRDefault="00CD4489" w:rsidP="00FC1EA4">
                                <w:pPr>
                                  <w:rPr>
                                    <w:rFonts w:cs="Arial"/>
                                    <w:color w:val="auto"/>
                                    <w:sz w:val="24"/>
                                    <w:szCs w:val="20"/>
                                  </w:rPr>
                                </w:pPr>
                                <w:r>
                                  <w:rPr>
                                    <w:rFonts w:cs="Arial"/>
                                    <w:color w:val="auto"/>
                                    <w:sz w:val="24"/>
                                    <w:szCs w:val="20"/>
                                  </w:rPr>
                                  <w:t>3</w:t>
                                </w:r>
                              </w:p>
                              <w:p w14:paraId="0A625B11" w14:textId="77777777" w:rsidR="00CD4489" w:rsidRPr="0078782C" w:rsidRDefault="00CD4489" w:rsidP="00FC1EA4">
                                <w:pPr>
                                  <w:rPr>
                                    <w:rFonts w:ascii="Arial" w:hAnsi="Arial" w:cs="Arial"/>
                                  </w:rPr>
                                </w:pPr>
                              </w:p>
                              <w:p w14:paraId="7A4C55EB" w14:textId="77777777" w:rsidR="00CD4489" w:rsidRPr="0078782C" w:rsidRDefault="00CD4489" w:rsidP="00FC1EA4">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11"/>
                          <wps:cNvSpPr txBox="1"/>
                          <wps:spPr>
                            <a:xfrm>
                              <a:off x="4741334" y="0"/>
                              <a:ext cx="1377315" cy="461645"/>
                            </a:xfrm>
                            <a:prstGeom prst="rect">
                              <a:avLst/>
                            </a:prstGeom>
                            <a:solidFill>
                              <a:schemeClr val="lt1"/>
                            </a:solidFill>
                            <a:ln w="6350">
                              <a:solidFill>
                                <a:schemeClr val="bg2">
                                  <a:lumMod val="50000"/>
                                </a:schemeClr>
                              </a:solidFill>
                            </a:ln>
                          </wps:spPr>
                          <wps:txbx>
                            <w:txbxContent>
                              <w:p w14:paraId="77006B5E"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6623F772" w14:textId="77777777" w:rsidR="00CD4489" w:rsidRPr="008B0442" w:rsidRDefault="00CD4489" w:rsidP="00FC1EA4">
                                <w:pPr>
                                  <w:rPr>
                                    <w:rFonts w:cs="Arial"/>
                                    <w:color w:val="auto"/>
                                    <w:sz w:val="24"/>
                                    <w:szCs w:val="20"/>
                                  </w:rPr>
                                </w:pPr>
                                <w:r w:rsidRPr="008B0442">
                                  <w:rPr>
                                    <w:rFonts w:cs="Arial"/>
                                    <w:color w:val="auto"/>
                                    <w:sz w:val="24"/>
                                    <w:szCs w:val="20"/>
                                  </w:rPr>
                                  <w:t>5 – 15 min</w:t>
                                </w:r>
                              </w:p>
                              <w:p w14:paraId="0CD8CBD3" w14:textId="77777777" w:rsidR="00CD4489" w:rsidRPr="0078782C" w:rsidRDefault="00CD4489" w:rsidP="00FC1EA4">
                                <w:pPr>
                                  <w:rPr>
                                    <w:rFonts w:ascii="Arial" w:hAnsi="Arial" w:cs="Arial"/>
                                    <w:i/>
                                    <w:color w:val="161718" w:themeColor="text1"/>
                                  </w:rPr>
                                </w:pPr>
                              </w:p>
                              <w:p w14:paraId="74101758" w14:textId="77777777" w:rsidR="00CD4489" w:rsidRDefault="00CD4489"/>
                              <w:p w14:paraId="6C16B876"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3EAF8067" w14:textId="40C53AA6" w:rsidR="00CD4489" w:rsidRPr="008B0442" w:rsidRDefault="00CD4489" w:rsidP="00FC1EA4">
                                <w:pPr>
                                  <w:rPr>
                                    <w:rFonts w:cs="Arial"/>
                                    <w:color w:val="auto"/>
                                    <w:sz w:val="24"/>
                                    <w:szCs w:val="20"/>
                                  </w:rPr>
                                </w:pPr>
                                <w:r w:rsidRPr="008B0442">
                                  <w:rPr>
                                    <w:rFonts w:cs="Arial"/>
                                    <w:color w:val="auto"/>
                                    <w:sz w:val="24"/>
                                    <w:szCs w:val="20"/>
                                  </w:rPr>
                                  <w:t>5 – 15 min</w:t>
                                </w:r>
                              </w:p>
                              <w:p w14:paraId="6DDDBADE" w14:textId="77777777" w:rsidR="00CD4489" w:rsidRPr="0078782C" w:rsidRDefault="00CD4489" w:rsidP="00FC1EA4">
                                <w:pPr>
                                  <w:rPr>
                                    <w:rFonts w:ascii="Arial" w:hAnsi="Arial" w:cs="Arial"/>
                                    <w:i/>
                                    <w:color w:val="161718"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Text Box 19"/>
                        <wps:cNvSpPr txBox="1"/>
                        <wps:spPr>
                          <a:xfrm>
                            <a:off x="0" y="1987295"/>
                            <a:ext cx="6134100" cy="4143005"/>
                          </a:xfrm>
                          <a:prstGeom prst="rect">
                            <a:avLst/>
                          </a:prstGeom>
                          <a:solidFill>
                            <a:schemeClr val="lt1"/>
                          </a:solidFill>
                          <a:ln w="6350">
                            <a:solidFill>
                              <a:schemeClr val="bg2">
                                <a:lumMod val="50000"/>
                              </a:schemeClr>
                            </a:solidFill>
                          </a:ln>
                        </wps:spPr>
                        <wps:txbx>
                          <w:txbxContent>
                            <w:p w14:paraId="35388E7D" w14:textId="77777777" w:rsidR="00CD4489" w:rsidRPr="008B0442" w:rsidRDefault="00CD4489" w:rsidP="00FC1EA4">
                              <w:pPr>
                                <w:rPr>
                                  <w:rFonts w:cs="Arial"/>
                                  <w:b/>
                                  <w:color w:val="auto"/>
                                  <w:sz w:val="24"/>
                                  <w:szCs w:val="20"/>
                                </w:rPr>
                              </w:pPr>
                            </w:p>
                            <w:p w14:paraId="55BF0F4D" w14:textId="77777777" w:rsidR="00CD4489" w:rsidRPr="008B0442" w:rsidRDefault="00CD4489"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DBAD82A" w14:textId="77777777"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240378E9" w14:textId="77777777"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34423838" w14:textId="77777777"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6B73914F" w14:textId="77777777" w:rsidR="00CD4489" w:rsidRPr="008B0442" w:rsidRDefault="00CD4489"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4B9A8327" w14:textId="77777777" w:rsidR="00CD4489" w:rsidRDefault="00CD4489"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1A647F6" w14:textId="77777777" w:rsidR="00CD4489" w:rsidRDefault="00CD4489"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63236535" w14:textId="77777777" w:rsidR="00CD4489" w:rsidRPr="00A4358D" w:rsidRDefault="00CD4489"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5FEE8EF9" w14:textId="77777777" w:rsidR="00CD4489" w:rsidRPr="008B0442" w:rsidRDefault="00CD4489"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5DEFE143" w14:textId="77777777" w:rsidR="00CD4489" w:rsidRPr="008B0442" w:rsidRDefault="00CD4489" w:rsidP="00FC1EA4">
                              <w:pPr>
                                <w:rPr>
                                  <w:rFonts w:cs="Arial"/>
                                  <w:color w:val="auto"/>
                                  <w:sz w:val="24"/>
                                  <w:szCs w:val="20"/>
                                  <w:lang w:val="es-ES"/>
                                </w:rPr>
                              </w:pPr>
                            </w:p>
                            <w:p w14:paraId="56A1BC60" w14:textId="77777777" w:rsidR="00CD4489" w:rsidRPr="00FC1EA4" w:rsidRDefault="00CD4489" w:rsidP="00FC1EA4">
                              <w:pPr>
                                <w:rPr>
                                  <w:rFonts w:ascii="Arial" w:hAnsi="Arial" w:cs="Arial"/>
                                  <w:color w:val="auto"/>
                                  <w:sz w:val="24"/>
                                  <w:szCs w:val="20"/>
                                  <w:lang w:val="es-ES"/>
                                </w:rPr>
                              </w:pPr>
                            </w:p>
                            <w:p w14:paraId="15C4A471" w14:textId="77777777" w:rsidR="00CD4489" w:rsidRDefault="00CD4489" w:rsidP="00FC1EA4">
                              <w:pPr>
                                <w:rPr>
                                  <w:rFonts w:ascii="Arial" w:hAnsi="Arial" w:cs="Arial"/>
                                  <w:lang w:val="es-ES"/>
                                </w:rPr>
                              </w:pPr>
                            </w:p>
                            <w:p w14:paraId="33E5364E" w14:textId="77777777" w:rsidR="00CD4489" w:rsidRDefault="00CD4489" w:rsidP="00FC1EA4">
                              <w:pPr>
                                <w:rPr>
                                  <w:rFonts w:ascii="Arial" w:hAnsi="Arial" w:cs="Arial"/>
                                  <w:lang w:val="es-ES"/>
                                </w:rPr>
                              </w:pPr>
                            </w:p>
                            <w:p w14:paraId="7B610B19" w14:textId="77777777" w:rsidR="00CD4489" w:rsidRDefault="00CD4489" w:rsidP="00FC1EA4">
                              <w:pPr>
                                <w:rPr>
                                  <w:rFonts w:ascii="Arial" w:hAnsi="Arial" w:cs="Arial"/>
                                  <w:lang w:val="es-ES"/>
                                </w:rPr>
                              </w:pPr>
                            </w:p>
                            <w:p w14:paraId="54F3CA32" w14:textId="77777777" w:rsidR="00CD4489" w:rsidRPr="008403B5" w:rsidRDefault="00CD4489" w:rsidP="00FC1EA4">
                              <w:pPr>
                                <w:rPr>
                                  <w:rFonts w:ascii="Arial" w:hAnsi="Arial" w:cs="Arial"/>
                                  <w:lang w:val="es-ES"/>
                                </w:rPr>
                              </w:pPr>
                            </w:p>
                            <w:p w14:paraId="27A0D3C8" w14:textId="77777777" w:rsidR="00CD4489" w:rsidRDefault="00CD4489"/>
                            <w:p w14:paraId="13FBE0D7" w14:textId="77777777" w:rsidR="00CD4489" w:rsidRPr="008B0442" w:rsidRDefault="00CD4489" w:rsidP="00FC1EA4">
                              <w:pPr>
                                <w:rPr>
                                  <w:rFonts w:cs="Arial"/>
                                  <w:b/>
                                  <w:color w:val="auto"/>
                                  <w:sz w:val="24"/>
                                  <w:szCs w:val="20"/>
                                </w:rPr>
                              </w:pPr>
                            </w:p>
                            <w:p w14:paraId="40ED52C6" w14:textId="77777777" w:rsidR="00CD4489" w:rsidRPr="008B0442" w:rsidRDefault="00CD4489"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849B5E" w14:textId="66D68A98"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4CEB99A3" w14:textId="175204FF"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7BE5EFD4" w14:textId="4934BFFD"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45095079" w14:textId="0AE6A4C3" w:rsidR="00CD4489" w:rsidRPr="008B0442" w:rsidRDefault="00CD4489"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57A767CD" w14:textId="77777777" w:rsidR="00CD4489" w:rsidRDefault="00CD4489"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8D62527" w14:textId="02CAA0AA" w:rsidR="00CD4489" w:rsidRDefault="00CD4489"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42E879FE" w14:textId="4829DB7D" w:rsidR="00CD4489" w:rsidRPr="00A4358D" w:rsidRDefault="00CD4489"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01410311" w14:textId="408C3411" w:rsidR="00CD4489" w:rsidRPr="008B0442" w:rsidRDefault="00CD4489"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361F51EF" w14:textId="77777777" w:rsidR="00CD4489" w:rsidRPr="008B0442" w:rsidRDefault="00CD4489" w:rsidP="00FC1EA4">
                              <w:pPr>
                                <w:rPr>
                                  <w:rFonts w:cs="Arial"/>
                                  <w:color w:val="auto"/>
                                  <w:sz w:val="24"/>
                                  <w:szCs w:val="20"/>
                                  <w:lang w:val="es-ES"/>
                                </w:rPr>
                              </w:pPr>
                            </w:p>
                            <w:p w14:paraId="6A96FE7C" w14:textId="77777777" w:rsidR="00CD4489" w:rsidRPr="00FC1EA4" w:rsidRDefault="00CD4489" w:rsidP="00FC1EA4">
                              <w:pPr>
                                <w:rPr>
                                  <w:rFonts w:ascii="Arial" w:hAnsi="Arial" w:cs="Arial"/>
                                  <w:color w:val="auto"/>
                                  <w:sz w:val="24"/>
                                  <w:szCs w:val="20"/>
                                  <w:lang w:val="es-ES"/>
                                </w:rPr>
                              </w:pPr>
                            </w:p>
                            <w:p w14:paraId="3DADDD59" w14:textId="77777777" w:rsidR="00CD4489" w:rsidRDefault="00CD4489" w:rsidP="00FC1EA4">
                              <w:pPr>
                                <w:rPr>
                                  <w:rFonts w:ascii="Arial" w:hAnsi="Arial" w:cs="Arial"/>
                                  <w:lang w:val="es-ES"/>
                                </w:rPr>
                              </w:pPr>
                            </w:p>
                            <w:p w14:paraId="5211744D" w14:textId="77777777" w:rsidR="00CD4489" w:rsidRDefault="00CD4489" w:rsidP="00FC1EA4">
                              <w:pPr>
                                <w:rPr>
                                  <w:rFonts w:ascii="Arial" w:hAnsi="Arial" w:cs="Arial"/>
                                  <w:lang w:val="es-ES"/>
                                </w:rPr>
                              </w:pPr>
                            </w:p>
                            <w:p w14:paraId="02A78711" w14:textId="77777777" w:rsidR="00CD4489" w:rsidRDefault="00CD4489" w:rsidP="00FC1EA4">
                              <w:pPr>
                                <w:rPr>
                                  <w:rFonts w:ascii="Arial" w:hAnsi="Arial" w:cs="Arial"/>
                                  <w:lang w:val="es-ES"/>
                                </w:rPr>
                              </w:pPr>
                            </w:p>
                            <w:p w14:paraId="6FF54986" w14:textId="77777777" w:rsidR="00CD4489" w:rsidRPr="008403B5" w:rsidRDefault="00CD4489" w:rsidP="00FC1EA4">
                              <w:pPr>
                                <w:rPr>
                                  <w:rFonts w:ascii="Arial" w:hAnsi="Arial" w:cs="Arial"/>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47C34" id="Grupo 25" o:spid="_x0000_s1099" style="position:absolute;margin-left:3.05pt;margin-top:1pt;width:483pt;height:477.75pt;z-index:251726848;mso-position-horizontal-relative:text;mso-position-vertical-relative:text;mso-height-relative:margin" coordsize="61341,6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">
                <v:group id="Group 13" o:spid="_x0000_s1100" style="position:absolute;left:47;width:61187;height:19921" coordsize="61186,1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_x0000_s1101" type="#_x0000_t202" style="position:absolute;left:5;top:4616;width:61181;height:7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" fillcolor="white [3201]" strokecolor="#6e7277 [1614]" strokeweight=".5pt">
                    <v:textbox>
                      <w:txbxContent>
                        <w:p w14:paraId="393BB609" w14:textId="77777777" w:rsidR="00CD4489" w:rsidRPr="00FC1EA4" w:rsidRDefault="00CD4489" w:rsidP="00FC1EA4">
                          <w:pPr>
                            <w:rPr>
                              <w:rFonts w:ascii="Arial" w:hAnsi="Arial" w:cs="Arial"/>
                              <w:b/>
                              <w:color w:val="auto"/>
                              <w:sz w:val="24"/>
                              <w:szCs w:val="20"/>
                            </w:rPr>
                          </w:pPr>
                        </w:p>
                        <w:p w14:paraId="42C33FA7" w14:textId="77777777" w:rsidR="00CD4489" w:rsidRPr="008B0442" w:rsidRDefault="00CD4489"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76DAEFA" w14:textId="77777777" w:rsidR="00CD4489" w:rsidRPr="007B24B4" w:rsidRDefault="00CD4489" w:rsidP="00FC1EA4">
                          <w:pPr>
                            <w:rPr>
                              <w:rFonts w:ascii="Arial" w:hAnsi="Arial" w:cs="Arial"/>
                              <w:lang w:val="es-ES"/>
                            </w:rPr>
                          </w:pPr>
                        </w:p>
                        <w:p w14:paraId="25DE8756" w14:textId="77777777" w:rsidR="00CD4489" w:rsidRPr="007B24B4" w:rsidRDefault="00CD4489" w:rsidP="00FC1EA4">
                          <w:pPr>
                            <w:rPr>
                              <w:rFonts w:ascii="Arial" w:hAnsi="Arial" w:cs="Arial"/>
                              <w:lang w:val="es-ES"/>
                            </w:rPr>
                          </w:pPr>
                        </w:p>
                        <w:p w14:paraId="64FAB1E7" w14:textId="77777777" w:rsidR="00CD4489" w:rsidRDefault="00CD4489"/>
                        <w:p w14:paraId="0087C596" w14:textId="77777777" w:rsidR="00CD4489" w:rsidRPr="00FC1EA4" w:rsidRDefault="00CD4489" w:rsidP="00FC1EA4">
                          <w:pPr>
                            <w:rPr>
                              <w:rFonts w:ascii="Arial" w:hAnsi="Arial" w:cs="Arial"/>
                              <w:b/>
                              <w:color w:val="auto"/>
                              <w:sz w:val="24"/>
                              <w:szCs w:val="20"/>
                            </w:rPr>
                          </w:pPr>
                        </w:p>
                        <w:p w14:paraId="73B3B6B9" w14:textId="77777777" w:rsidR="00CD4489" w:rsidRPr="008B0442" w:rsidRDefault="00CD4489"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5075CFFE" w14:textId="77777777" w:rsidR="00CD4489" w:rsidRPr="007B24B4" w:rsidRDefault="00CD4489" w:rsidP="00FC1EA4">
                          <w:pPr>
                            <w:rPr>
                              <w:rFonts w:ascii="Arial" w:hAnsi="Arial" w:cs="Arial"/>
                              <w:lang w:val="es-ES"/>
                            </w:rPr>
                          </w:pPr>
                        </w:p>
                        <w:p w14:paraId="52B92128" w14:textId="77777777" w:rsidR="00CD4489" w:rsidRPr="007B24B4" w:rsidRDefault="00CD4489" w:rsidP="00FC1EA4">
                          <w:pPr>
                            <w:rPr>
                              <w:rFonts w:ascii="Arial" w:hAnsi="Arial" w:cs="Arial"/>
                              <w:lang w:val="es-ES"/>
                            </w:rPr>
                          </w:pPr>
                        </w:p>
                        <w:p w14:paraId="2339EC3A" w14:textId="77777777" w:rsidR="00CD4489" w:rsidRDefault="00CD4489"/>
                        <w:p w14:paraId="3C015D4E" w14:textId="62A28FF1" w:rsidR="00CD4489" w:rsidRPr="00FC1EA4" w:rsidRDefault="00CD4489" w:rsidP="00FC1EA4">
                          <w:pPr>
                            <w:rPr>
                              <w:rFonts w:ascii="Arial" w:hAnsi="Arial" w:cs="Arial"/>
                              <w:b/>
                              <w:color w:val="auto"/>
                              <w:sz w:val="24"/>
                              <w:szCs w:val="20"/>
                            </w:rPr>
                          </w:pPr>
                        </w:p>
                        <w:p w14:paraId="1B654252" w14:textId="77777777" w:rsidR="00CD4489" w:rsidRPr="008B0442" w:rsidRDefault="00CD4489"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16ADF41F" w14:textId="77777777" w:rsidR="00CD4489" w:rsidRPr="007B24B4" w:rsidRDefault="00CD4489" w:rsidP="00FC1EA4">
                          <w:pPr>
                            <w:rPr>
                              <w:rFonts w:ascii="Arial" w:hAnsi="Arial" w:cs="Arial"/>
                              <w:lang w:val="es-ES"/>
                            </w:rPr>
                          </w:pPr>
                        </w:p>
                        <w:p w14:paraId="2A7B02CF" w14:textId="77777777" w:rsidR="00CD4489" w:rsidRPr="007B24B4" w:rsidRDefault="00CD4489" w:rsidP="00FC1EA4">
                          <w:pPr>
                            <w:rPr>
                              <w:rFonts w:ascii="Arial" w:hAnsi="Arial" w:cs="Arial"/>
                              <w:lang w:val="es-ES"/>
                            </w:rPr>
                          </w:pPr>
                        </w:p>
                        <w:p w14:paraId="4C2785DB" w14:textId="77777777" w:rsidR="00CD4489" w:rsidRDefault="00CD4489"/>
                        <w:p w14:paraId="61425869" w14:textId="62A28FF1" w:rsidR="00CD4489" w:rsidRPr="00FC1EA4" w:rsidRDefault="00CD4489" w:rsidP="00FC1EA4">
                          <w:pPr>
                            <w:rPr>
                              <w:rFonts w:ascii="Arial" w:hAnsi="Arial" w:cs="Arial"/>
                              <w:b/>
                              <w:color w:val="auto"/>
                              <w:sz w:val="24"/>
                              <w:szCs w:val="20"/>
                            </w:rPr>
                          </w:pPr>
                        </w:p>
                        <w:p w14:paraId="4946AF8D" w14:textId="023CEE4B" w:rsidR="00CD4489" w:rsidRPr="008B0442" w:rsidRDefault="00CD4489" w:rsidP="00FC1EA4">
                          <w:pPr>
                            <w:rPr>
                              <w:rFonts w:cs="Arial"/>
                              <w:bCs/>
                              <w:i/>
                              <w:color w:val="auto"/>
                              <w:sz w:val="24"/>
                              <w:szCs w:val="20"/>
                              <w:lang w:val="es-ES"/>
                            </w:rPr>
                          </w:pPr>
                          <w:r w:rsidRPr="008B0442">
                            <w:rPr>
                              <w:rFonts w:cs="Arial"/>
                              <w:bCs/>
                              <w:color w:val="auto"/>
                              <w:sz w:val="24"/>
                              <w:szCs w:val="20"/>
                              <w:lang w:val="es-ES"/>
                            </w:rPr>
                            <w:t>Como el ingeniero de la entidad que brinda servicios</w:t>
                          </w:r>
                          <w:r>
                            <w:rPr>
                              <w:rFonts w:cs="Arial"/>
                              <w:bCs/>
                              <w:color w:val="auto"/>
                              <w:sz w:val="24"/>
                              <w:szCs w:val="20"/>
                              <w:lang w:val="es-ES"/>
                            </w:rPr>
                            <w:t>,</w:t>
                          </w:r>
                          <w:r w:rsidRPr="008B0442">
                            <w:rPr>
                              <w:rFonts w:cs="Arial"/>
                              <w:bCs/>
                              <w:color w:val="auto"/>
                              <w:sz w:val="24"/>
                              <w:szCs w:val="20"/>
                              <w:lang w:val="es-ES"/>
                            </w:rPr>
                            <w:t xml:space="preserve"> </w:t>
                          </w:r>
                          <w:r>
                            <w:rPr>
                              <w:rFonts w:cs="Arial"/>
                              <w:bCs/>
                              <w:color w:val="auto"/>
                              <w:sz w:val="24"/>
                              <w:szCs w:val="20"/>
                              <w:lang w:val="es-ES"/>
                            </w:rPr>
                            <w:t>n</w:t>
                          </w:r>
                          <w:r w:rsidRPr="008B0442">
                            <w:rPr>
                              <w:rFonts w:cs="Arial"/>
                              <w:bCs/>
                              <w:color w:val="auto"/>
                              <w:sz w:val="24"/>
                              <w:szCs w:val="20"/>
                              <w:lang w:val="es-ES"/>
                            </w:rPr>
                            <w:t>ecesito poder revisar el cronograma para así poder gestionar mejor mi tiempo e irme preparando para realizar el trabajo correspondiente con el fin de darles el mejor servicio posible.</w:t>
                          </w:r>
                        </w:p>
                        <w:p w14:paraId="37C99448" w14:textId="77777777" w:rsidR="00CD4489" w:rsidRPr="007B24B4" w:rsidRDefault="00CD4489" w:rsidP="00FC1EA4">
                          <w:pPr>
                            <w:rPr>
                              <w:rFonts w:ascii="Arial" w:hAnsi="Arial" w:cs="Arial"/>
                              <w:lang w:val="es-ES"/>
                            </w:rPr>
                          </w:pPr>
                        </w:p>
                        <w:p w14:paraId="4B4A62C0" w14:textId="77777777" w:rsidR="00CD4489" w:rsidRPr="007B24B4" w:rsidRDefault="00CD4489" w:rsidP="00FC1EA4">
                          <w:pPr>
                            <w:rPr>
                              <w:rFonts w:ascii="Arial" w:hAnsi="Arial" w:cs="Arial"/>
                              <w:lang w:val="es-ES"/>
                            </w:rPr>
                          </w:pPr>
                        </w:p>
                      </w:txbxContent>
                    </v:textbox>
                  </v:shape>
                  <v:shape id="Text Box 9" o:spid="_x0000_s1102" type="#_x0000_t202" style="position:absolute;width:3361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" fillcolor="white [3201]" strokecolor="#6e7277 [1614]" strokeweight=".5pt">
                    <v:textbox>
                      <w:txbxContent>
                        <w:p w14:paraId="04FED0FA" w14:textId="62A28FF1" w:rsidR="00CD4489" w:rsidRPr="008B0442" w:rsidRDefault="00CD4489"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3EA3B893" w14:textId="77777777" w:rsidR="00CD4489" w:rsidRPr="008B0442" w:rsidRDefault="00CD4489"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29ECAA42" w14:textId="77777777" w:rsidR="00CD4489" w:rsidRPr="00FC1EA4" w:rsidRDefault="00CD4489" w:rsidP="00FC1EA4">
                          <w:pPr>
                            <w:rPr>
                              <w:rFonts w:ascii="Arial" w:hAnsi="Arial" w:cs="Arial"/>
                              <w:color w:val="auto"/>
                              <w:sz w:val="24"/>
                              <w:szCs w:val="20"/>
                              <w:lang w:val="es-ES"/>
                            </w:rPr>
                          </w:pPr>
                        </w:p>
                        <w:p w14:paraId="774C6B0F" w14:textId="77777777" w:rsidR="00CD4489" w:rsidRPr="007B24B4" w:rsidRDefault="00CD4489" w:rsidP="00FC1EA4">
                          <w:pPr>
                            <w:rPr>
                              <w:rFonts w:ascii="Arial" w:hAnsi="Arial" w:cs="Arial"/>
                              <w:lang w:val="es-ES"/>
                            </w:rPr>
                          </w:pPr>
                        </w:p>
                        <w:p w14:paraId="49B40A6C" w14:textId="77777777" w:rsidR="00CD4489" w:rsidRPr="007B24B4" w:rsidRDefault="00CD4489" w:rsidP="00FC1EA4">
                          <w:pPr>
                            <w:rPr>
                              <w:rFonts w:ascii="Arial" w:hAnsi="Arial" w:cs="Arial"/>
                              <w:i/>
                              <w:color w:val="161718" w:themeColor="text1"/>
                              <w:lang w:val="es-ES"/>
                            </w:rPr>
                          </w:pPr>
                        </w:p>
                        <w:p w14:paraId="1B00A156" w14:textId="77777777" w:rsidR="00CD4489" w:rsidRDefault="00CD4489"/>
                        <w:p w14:paraId="023A1A64" w14:textId="77777777" w:rsidR="00CD4489" w:rsidRPr="008B0442" w:rsidRDefault="00CD4489"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0A132002" w14:textId="77777777" w:rsidR="00CD4489" w:rsidRPr="008B0442" w:rsidRDefault="00CD4489"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1ABFB09E" w14:textId="77777777" w:rsidR="00CD4489" w:rsidRPr="00FC1EA4" w:rsidRDefault="00CD4489" w:rsidP="00FC1EA4">
                          <w:pPr>
                            <w:rPr>
                              <w:rFonts w:ascii="Arial" w:hAnsi="Arial" w:cs="Arial"/>
                              <w:color w:val="auto"/>
                              <w:sz w:val="24"/>
                              <w:szCs w:val="20"/>
                              <w:lang w:val="es-ES"/>
                            </w:rPr>
                          </w:pPr>
                        </w:p>
                        <w:p w14:paraId="46E7573C" w14:textId="77777777" w:rsidR="00CD4489" w:rsidRPr="007B24B4" w:rsidRDefault="00CD4489" w:rsidP="00FC1EA4">
                          <w:pPr>
                            <w:rPr>
                              <w:rFonts w:ascii="Arial" w:hAnsi="Arial" w:cs="Arial"/>
                              <w:lang w:val="es-ES"/>
                            </w:rPr>
                          </w:pPr>
                        </w:p>
                        <w:p w14:paraId="340A6C15" w14:textId="77777777" w:rsidR="00CD4489" w:rsidRPr="007B24B4" w:rsidRDefault="00CD4489" w:rsidP="00FC1EA4">
                          <w:pPr>
                            <w:rPr>
                              <w:rFonts w:ascii="Arial" w:hAnsi="Arial" w:cs="Arial"/>
                              <w:i/>
                              <w:color w:val="161718" w:themeColor="text1"/>
                              <w:lang w:val="es-ES"/>
                            </w:rPr>
                          </w:pPr>
                        </w:p>
                        <w:p w14:paraId="0EE1242B" w14:textId="77777777" w:rsidR="00CD4489" w:rsidRDefault="00CD4489"/>
                        <w:p w14:paraId="0D35625E" w14:textId="77777777" w:rsidR="00CD4489" w:rsidRPr="008B0442" w:rsidRDefault="00CD4489"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540B718F" w14:textId="77777777" w:rsidR="00CD4489" w:rsidRPr="008B0442" w:rsidRDefault="00CD4489"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56106ABE" w14:textId="77777777" w:rsidR="00CD4489" w:rsidRPr="00FC1EA4" w:rsidRDefault="00CD4489" w:rsidP="00FC1EA4">
                          <w:pPr>
                            <w:rPr>
                              <w:rFonts w:ascii="Arial" w:hAnsi="Arial" w:cs="Arial"/>
                              <w:color w:val="auto"/>
                              <w:sz w:val="24"/>
                              <w:szCs w:val="20"/>
                              <w:lang w:val="es-ES"/>
                            </w:rPr>
                          </w:pPr>
                        </w:p>
                        <w:p w14:paraId="4EDBD529" w14:textId="77777777" w:rsidR="00CD4489" w:rsidRPr="007B24B4" w:rsidRDefault="00CD4489" w:rsidP="00FC1EA4">
                          <w:pPr>
                            <w:rPr>
                              <w:rFonts w:ascii="Arial" w:hAnsi="Arial" w:cs="Arial"/>
                              <w:lang w:val="es-ES"/>
                            </w:rPr>
                          </w:pPr>
                        </w:p>
                        <w:p w14:paraId="628D7370" w14:textId="77777777" w:rsidR="00CD4489" w:rsidRPr="007B24B4" w:rsidRDefault="00CD4489" w:rsidP="00FC1EA4">
                          <w:pPr>
                            <w:rPr>
                              <w:rFonts w:ascii="Arial" w:hAnsi="Arial" w:cs="Arial"/>
                              <w:i/>
                              <w:color w:val="161718" w:themeColor="text1"/>
                              <w:lang w:val="es-ES"/>
                            </w:rPr>
                          </w:pPr>
                        </w:p>
                        <w:p w14:paraId="67927EF4" w14:textId="77777777" w:rsidR="00CD4489" w:rsidRDefault="00CD4489"/>
                        <w:p w14:paraId="245302C1" w14:textId="77777777" w:rsidR="00CD4489" w:rsidRPr="008B0442" w:rsidRDefault="00CD4489" w:rsidP="00FC1EA4">
                          <w:pPr>
                            <w:spacing w:before="120"/>
                            <w:rPr>
                              <w:rFonts w:cs="Arial"/>
                              <w:b/>
                              <w:color w:val="auto"/>
                              <w:sz w:val="24"/>
                              <w:szCs w:val="20"/>
                              <w:lang w:val="es-ES"/>
                            </w:rPr>
                          </w:pPr>
                          <w:r w:rsidRPr="008B0442">
                            <w:rPr>
                              <w:rFonts w:cs="Arial"/>
                              <w:b/>
                              <w:color w:val="auto"/>
                              <w:sz w:val="24"/>
                              <w:szCs w:val="20"/>
                              <w:lang w:val="es-ES"/>
                            </w:rPr>
                            <w:t xml:space="preserve">Usuario: </w:t>
                          </w:r>
                          <w:r w:rsidRPr="008B0442">
                            <w:rPr>
                              <w:rFonts w:cs="Arial"/>
                              <w:bCs/>
                              <w:color w:val="auto"/>
                              <w:sz w:val="24"/>
                              <w:szCs w:val="20"/>
                              <w:lang w:val="es-ES"/>
                            </w:rPr>
                            <w:t>Ingeniero</w:t>
                          </w:r>
                        </w:p>
                        <w:p w14:paraId="4D0782BE" w14:textId="0E6370AB" w:rsidR="00CD4489" w:rsidRPr="008B0442" w:rsidRDefault="00CD4489" w:rsidP="00FC1EA4">
                          <w:pPr>
                            <w:spacing w:before="120"/>
                            <w:rPr>
                              <w:rFonts w:cs="Arial"/>
                              <w:color w:val="auto"/>
                              <w:sz w:val="24"/>
                              <w:szCs w:val="20"/>
                              <w:lang w:val="es-ES"/>
                            </w:rPr>
                          </w:pPr>
                          <w:r w:rsidRPr="008B0442">
                            <w:rPr>
                              <w:rFonts w:cs="Arial"/>
                              <w:b/>
                              <w:color w:val="auto"/>
                              <w:sz w:val="24"/>
                              <w:szCs w:val="20"/>
                              <w:lang w:val="es-ES"/>
                            </w:rPr>
                            <w:t xml:space="preserve">Acción: </w:t>
                          </w:r>
                          <w:r w:rsidRPr="00760CC3">
                            <w:rPr>
                              <w:rFonts w:cs="Arial"/>
                              <w:color w:val="auto"/>
                              <w:sz w:val="24"/>
                              <w:szCs w:val="20"/>
                              <w:lang w:val="es-ES"/>
                            </w:rPr>
                            <w:t>Revisión</w:t>
                          </w:r>
                          <w:r>
                            <w:rPr>
                              <w:rFonts w:cs="Arial"/>
                              <w:bCs/>
                              <w:color w:val="auto"/>
                              <w:sz w:val="24"/>
                              <w:szCs w:val="20"/>
                              <w:lang w:val="es-ES"/>
                            </w:rPr>
                            <w:t xml:space="preserve"> del c</w:t>
                          </w:r>
                          <w:r w:rsidRPr="008B0442">
                            <w:rPr>
                              <w:rFonts w:cs="Arial"/>
                              <w:bCs/>
                              <w:color w:val="auto"/>
                              <w:sz w:val="24"/>
                              <w:szCs w:val="20"/>
                              <w:lang w:val="es-ES"/>
                            </w:rPr>
                            <w:t xml:space="preserve">ronograma </w:t>
                          </w:r>
                          <w:r>
                            <w:rPr>
                              <w:rFonts w:cs="Arial"/>
                              <w:bCs/>
                              <w:color w:val="auto"/>
                              <w:sz w:val="24"/>
                              <w:szCs w:val="20"/>
                              <w:lang w:val="es-ES"/>
                            </w:rPr>
                            <w:t>propio</w:t>
                          </w:r>
                        </w:p>
                        <w:p w14:paraId="342F8D77" w14:textId="77777777" w:rsidR="00CD4489" w:rsidRPr="00FC1EA4" w:rsidRDefault="00CD4489" w:rsidP="00FC1EA4">
                          <w:pPr>
                            <w:rPr>
                              <w:rFonts w:ascii="Arial" w:hAnsi="Arial" w:cs="Arial"/>
                              <w:color w:val="auto"/>
                              <w:sz w:val="24"/>
                              <w:szCs w:val="20"/>
                              <w:lang w:val="es-ES"/>
                            </w:rPr>
                          </w:pPr>
                        </w:p>
                        <w:p w14:paraId="1F52CAED" w14:textId="77777777" w:rsidR="00CD4489" w:rsidRPr="007B24B4" w:rsidRDefault="00CD4489" w:rsidP="00FC1EA4">
                          <w:pPr>
                            <w:rPr>
                              <w:rFonts w:ascii="Arial" w:hAnsi="Arial" w:cs="Arial"/>
                              <w:lang w:val="es-ES"/>
                            </w:rPr>
                          </w:pPr>
                        </w:p>
                        <w:p w14:paraId="463F9E85" w14:textId="77777777" w:rsidR="00CD4489" w:rsidRPr="007B24B4" w:rsidRDefault="00CD4489" w:rsidP="00FC1EA4">
                          <w:pPr>
                            <w:rPr>
                              <w:rFonts w:ascii="Arial" w:hAnsi="Arial" w:cs="Arial"/>
                              <w:i/>
                              <w:color w:val="161718" w:themeColor="text1"/>
                              <w:lang w:val="es-ES"/>
                            </w:rPr>
                          </w:pPr>
                        </w:p>
                      </w:txbxContent>
                    </v:textbox>
                  </v:shape>
                  <v:shape id="Text Box 10" o:spid="_x0000_s1103" type="#_x0000_t202" style="position:absolute;left:33638;width:137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" fillcolor="white [3201]" strokecolor="#6e7277 [1614]" strokeweight=".5pt">
                    <v:textbox>
                      <w:txbxContent>
                        <w:p w14:paraId="4B2DB88A"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40D7182" w14:textId="77777777" w:rsidR="00CD4489" w:rsidRPr="008B0442" w:rsidRDefault="00CD4489" w:rsidP="00FC1EA4">
                          <w:pPr>
                            <w:rPr>
                              <w:rFonts w:cs="Arial"/>
                              <w:color w:val="auto"/>
                              <w:sz w:val="24"/>
                              <w:szCs w:val="20"/>
                            </w:rPr>
                          </w:pPr>
                          <w:r>
                            <w:rPr>
                              <w:rFonts w:cs="Arial"/>
                              <w:color w:val="auto"/>
                              <w:sz w:val="24"/>
                              <w:szCs w:val="20"/>
                            </w:rPr>
                            <w:t>3</w:t>
                          </w:r>
                        </w:p>
                        <w:p w14:paraId="02C846DF" w14:textId="77777777" w:rsidR="00CD4489" w:rsidRPr="0078782C" w:rsidRDefault="00CD4489" w:rsidP="00FC1EA4">
                          <w:pPr>
                            <w:rPr>
                              <w:rFonts w:ascii="Arial" w:hAnsi="Arial" w:cs="Arial"/>
                            </w:rPr>
                          </w:pPr>
                        </w:p>
                        <w:p w14:paraId="585386CB" w14:textId="77777777" w:rsidR="00CD4489" w:rsidRPr="0078782C" w:rsidRDefault="00CD4489" w:rsidP="00FC1EA4">
                          <w:pPr>
                            <w:rPr>
                              <w:rFonts w:ascii="Arial" w:hAnsi="Arial" w:cs="Arial"/>
                              <w:i/>
                              <w:color w:val="161718" w:themeColor="text1"/>
                            </w:rPr>
                          </w:pPr>
                        </w:p>
                        <w:p w14:paraId="1766F2EA" w14:textId="77777777" w:rsidR="00CD4489" w:rsidRDefault="00CD4489"/>
                        <w:p w14:paraId="6381CB54"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05624AEF" w14:textId="77777777" w:rsidR="00CD4489" w:rsidRPr="008B0442" w:rsidRDefault="00CD4489" w:rsidP="00FC1EA4">
                          <w:pPr>
                            <w:rPr>
                              <w:rFonts w:cs="Arial"/>
                              <w:color w:val="auto"/>
                              <w:sz w:val="24"/>
                              <w:szCs w:val="20"/>
                            </w:rPr>
                          </w:pPr>
                          <w:r>
                            <w:rPr>
                              <w:rFonts w:cs="Arial"/>
                              <w:color w:val="auto"/>
                              <w:sz w:val="24"/>
                              <w:szCs w:val="20"/>
                            </w:rPr>
                            <w:t>3</w:t>
                          </w:r>
                        </w:p>
                        <w:p w14:paraId="26E15824" w14:textId="77777777" w:rsidR="00CD4489" w:rsidRPr="0078782C" w:rsidRDefault="00CD4489" w:rsidP="00FC1EA4">
                          <w:pPr>
                            <w:rPr>
                              <w:rFonts w:ascii="Arial" w:hAnsi="Arial" w:cs="Arial"/>
                            </w:rPr>
                          </w:pPr>
                        </w:p>
                        <w:p w14:paraId="2DFF2217" w14:textId="77777777" w:rsidR="00CD4489" w:rsidRPr="0078782C" w:rsidRDefault="00CD4489" w:rsidP="00FC1EA4">
                          <w:pPr>
                            <w:rPr>
                              <w:rFonts w:ascii="Arial" w:hAnsi="Arial" w:cs="Arial"/>
                              <w:i/>
                              <w:color w:val="161718" w:themeColor="text1"/>
                            </w:rPr>
                          </w:pPr>
                        </w:p>
                        <w:p w14:paraId="2FCB8AFF" w14:textId="77777777" w:rsidR="00CD4489" w:rsidRDefault="00CD4489"/>
                        <w:p w14:paraId="63D339F1"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962CF29" w14:textId="77777777" w:rsidR="00CD4489" w:rsidRPr="008B0442" w:rsidRDefault="00CD4489" w:rsidP="00FC1EA4">
                          <w:pPr>
                            <w:rPr>
                              <w:rFonts w:cs="Arial"/>
                              <w:color w:val="auto"/>
                              <w:sz w:val="24"/>
                              <w:szCs w:val="20"/>
                            </w:rPr>
                          </w:pPr>
                          <w:r>
                            <w:rPr>
                              <w:rFonts w:cs="Arial"/>
                              <w:color w:val="auto"/>
                              <w:sz w:val="24"/>
                              <w:szCs w:val="20"/>
                            </w:rPr>
                            <w:t>3</w:t>
                          </w:r>
                        </w:p>
                        <w:p w14:paraId="1EB21976" w14:textId="77777777" w:rsidR="00CD4489" w:rsidRPr="0078782C" w:rsidRDefault="00CD4489" w:rsidP="00FC1EA4">
                          <w:pPr>
                            <w:rPr>
                              <w:rFonts w:ascii="Arial" w:hAnsi="Arial" w:cs="Arial"/>
                            </w:rPr>
                          </w:pPr>
                        </w:p>
                        <w:p w14:paraId="318774DF" w14:textId="77777777" w:rsidR="00CD4489" w:rsidRPr="0078782C" w:rsidRDefault="00CD4489" w:rsidP="00FC1EA4">
                          <w:pPr>
                            <w:rPr>
                              <w:rFonts w:ascii="Arial" w:hAnsi="Arial" w:cs="Arial"/>
                              <w:i/>
                              <w:color w:val="161718" w:themeColor="text1"/>
                            </w:rPr>
                          </w:pPr>
                        </w:p>
                        <w:p w14:paraId="349B60E9" w14:textId="77777777" w:rsidR="00CD4489" w:rsidRDefault="00CD4489"/>
                        <w:p w14:paraId="53F9F513"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Priority</w:t>
                          </w:r>
                          <w:proofErr w:type="spellEnd"/>
                          <w:r w:rsidRPr="008B0442">
                            <w:rPr>
                              <w:rFonts w:cs="Arial"/>
                              <w:b/>
                              <w:color w:val="auto"/>
                              <w:sz w:val="24"/>
                              <w:szCs w:val="20"/>
                            </w:rPr>
                            <w:t xml:space="preserve">: </w:t>
                          </w:r>
                        </w:p>
                        <w:p w14:paraId="373BC0DB" w14:textId="20C4F8DC" w:rsidR="00CD4489" w:rsidRPr="008B0442" w:rsidRDefault="00CD4489" w:rsidP="00FC1EA4">
                          <w:pPr>
                            <w:rPr>
                              <w:rFonts w:cs="Arial"/>
                              <w:color w:val="auto"/>
                              <w:sz w:val="24"/>
                              <w:szCs w:val="20"/>
                            </w:rPr>
                          </w:pPr>
                          <w:r>
                            <w:rPr>
                              <w:rFonts w:cs="Arial"/>
                              <w:color w:val="auto"/>
                              <w:sz w:val="24"/>
                              <w:szCs w:val="20"/>
                            </w:rPr>
                            <w:t>3</w:t>
                          </w:r>
                        </w:p>
                        <w:p w14:paraId="0A625B11" w14:textId="77777777" w:rsidR="00CD4489" w:rsidRPr="0078782C" w:rsidRDefault="00CD4489" w:rsidP="00FC1EA4">
                          <w:pPr>
                            <w:rPr>
                              <w:rFonts w:ascii="Arial" w:hAnsi="Arial" w:cs="Arial"/>
                            </w:rPr>
                          </w:pPr>
                        </w:p>
                        <w:p w14:paraId="7A4C55EB" w14:textId="77777777" w:rsidR="00CD4489" w:rsidRPr="0078782C" w:rsidRDefault="00CD4489" w:rsidP="00FC1EA4">
                          <w:pPr>
                            <w:rPr>
                              <w:rFonts w:ascii="Arial" w:hAnsi="Arial" w:cs="Arial"/>
                              <w:i/>
                              <w:color w:val="161718" w:themeColor="text1"/>
                            </w:rPr>
                          </w:pPr>
                        </w:p>
                      </w:txbxContent>
                    </v:textbox>
                  </v:shape>
                  <v:shape id="Text Box 11" o:spid="_x0000_s1104" type="#_x0000_t202" style="position:absolute;left:47413;width:13773;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" fillcolor="white [3201]" strokecolor="#6e7277 [1614]" strokeweight=".5pt">
                    <v:textbox>
                      <w:txbxContent>
                        <w:p w14:paraId="77006B5E"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6623F772" w14:textId="77777777" w:rsidR="00CD4489" w:rsidRPr="008B0442" w:rsidRDefault="00CD4489" w:rsidP="00FC1EA4">
                          <w:pPr>
                            <w:rPr>
                              <w:rFonts w:cs="Arial"/>
                              <w:color w:val="auto"/>
                              <w:sz w:val="24"/>
                              <w:szCs w:val="20"/>
                            </w:rPr>
                          </w:pPr>
                          <w:r w:rsidRPr="008B0442">
                            <w:rPr>
                              <w:rFonts w:cs="Arial"/>
                              <w:color w:val="auto"/>
                              <w:sz w:val="24"/>
                              <w:szCs w:val="20"/>
                            </w:rPr>
                            <w:t>5 – 15 min</w:t>
                          </w:r>
                        </w:p>
                        <w:p w14:paraId="0CD8CBD3" w14:textId="77777777" w:rsidR="00CD4489" w:rsidRPr="0078782C" w:rsidRDefault="00CD4489" w:rsidP="00FC1EA4">
                          <w:pPr>
                            <w:rPr>
                              <w:rFonts w:ascii="Arial" w:hAnsi="Arial" w:cs="Arial"/>
                              <w:i/>
                              <w:color w:val="161718" w:themeColor="text1"/>
                            </w:rPr>
                          </w:pPr>
                        </w:p>
                        <w:p w14:paraId="74101758" w14:textId="77777777" w:rsidR="00CD4489" w:rsidRDefault="00CD4489"/>
                        <w:p w14:paraId="6C16B876" w14:textId="77777777" w:rsidR="00CD4489" w:rsidRPr="008B0442" w:rsidRDefault="00CD4489" w:rsidP="00FC1EA4">
                          <w:pPr>
                            <w:spacing w:before="120"/>
                            <w:rPr>
                              <w:rFonts w:cs="Arial"/>
                              <w:color w:val="auto"/>
                              <w:sz w:val="24"/>
                              <w:szCs w:val="20"/>
                            </w:rPr>
                          </w:pPr>
                          <w:proofErr w:type="spellStart"/>
                          <w:r w:rsidRPr="008B0442">
                            <w:rPr>
                              <w:rFonts w:cs="Arial"/>
                              <w:b/>
                              <w:color w:val="auto"/>
                              <w:sz w:val="24"/>
                              <w:szCs w:val="20"/>
                            </w:rPr>
                            <w:t>Estimate</w:t>
                          </w:r>
                          <w:proofErr w:type="spellEnd"/>
                          <w:r w:rsidRPr="008B0442">
                            <w:rPr>
                              <w:rFonts w:cs="Arial"/>
                              <w:b/>
                              <w:color w:val="auto"/>
                              <w:sz w:val="24"/>
                              <w:szCs w:val="20"/>
                            </w:rPr>
                            <w:t>:</w:t>
                          </w:r>
                        </w:p>
                        <w:p w14:paraId="3EAF8067" w14:textId="40C53AA6" w:rsidR="00CD4489" w:rsidRPr="008B0442" w:rsidRDefault="00CD4489" w:rsidP="00FC1EA4">
                          <w:pPr>
                            <w:rPr>
                              <w:rFonts w:cs="Arial"/>
                              <w:color w:val="auto"/>
                              <w:sz w:val="24"/>
                              <w:szCs w:val="20"/>
                            </w:rPr>
                          </w:pPr>
                          <w:r w:rsidRPr="008B0442">
                            <w:rPr>
                              <w:rFonts w:cs="Arial"/>
                              <w:color w:val="auto"/>
                              <w:sz w:val="24"/>
                              <w:szCs w:val="20"/>
                            </w:rPr>
                            <w:t>5 – 15 min</w:t>
                          </w:r>
                        </w:p>
                        <w:p w14:paraId="6DDDBADE" w14:textId="77777777" w:rsidR="00CD4489" w:rsidRPr="0078782C" w:rsidRDefault="00CD4489" w:rsidP="00FC1EA4">
                          <w:pPr>
                            <w:rPr>
                              <w:rFonts w:ascii="Arial" w:hAnsi="Arial" w:cs="Arial"/>
                              <w:i/>
                              <w:color w:val="161718" w:themeColor="text1"/>
                            </w:rPr>
                          </w:pPr>
                        </w:p>
                      </w:txbxContent>
                    </v:textbox>
                  </v:shape>
                </v:group>
                <v:shape id="Text Box 19" o:spid="_x0000_s1105" type="#_x0000_t202" style="position:absolute;top:19872;width:61341;height:4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" fillcolor="white [3201]" strokecolor="#6e7277 [1614]" strokeweight=".5pt">
                  <v:textbox>
                    <w:txbxContent>
                      <w:p w14:paraId="35388E7D" w14:textId="77777777" w:rsidR="00CD4489" w:rsidRPr="008B0442" w:rsidRDefault="00CD4489" w:rsidP="00FC1EA4">
                        <w:pPr>
                          <w:rPr>
                            <w:rFonts w:cs="Arial"/>
                            <w:b/>
                            <w:color w:val="auto"/>
                            <w:sz w:val="24"/>
                            <w:szCs w:val="20"/>
                          </w:rPr>
                        </w:pPr>
                      </w:p>
                      <w:p w14:paraId="55BF0F4D" w14:textId="77777777" w:rsidR="00CD4489" w:rsidRPr="008B0442" w:rsidRDefault="00CD4489"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1DBAD82A" w14:textId="77777777"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240378E9" w14:textId="77777777"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34423838" w14:textId="77777777"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6B73914F" w14:textId="77777777" w:rsidR="00CD4489" w:rsidRPr="008B0442" w:rsidRDefault="00CD4489"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4B9A8327" w14:textId="77777777" w:rsidR="00CD4489" w:rsidRDefault="00CD4489"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1A647F6" w14:textId="77777777" w:rsidR="00CD4489" w:rsidRDefault="00CD4489"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63236535" w14:textId="77777777" w:rsidR="00CD4489" w:rsidRPr="00A4358D" w:rsidRDefault="00CD4489"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5FEE8EF9" w14:textId="77777777" w:rsidR="00CD4489" w:rsidRPr="008B0442" w:rsidRDefault="00CD4489"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5DEFE143" w14:textId="77777777" w:rsidR="00CD4489" w:rsidRPr="008B0442" w:rsidRDefault="00CD4489" w:rsidP="00FC1EA4">
                        <w:pPr>
                          <w:rPr>
                            <w:rFonts w:cs="Arial"/>
                            <w:color w:val="auto"/>
                            <w:sz w:val="24"/>
                            <w:szCs w:val="20"/>
                            <w:lang w:val="es-ES"/>
                          </w:rPr>
                        </w:pPr>
                      </w:p>
                      <w:p w14:paraId="56A1BC60" w14:textId="77777777" w:rsidR="00CD4489" w:rsidRPr="00FC1EA4" w:rsidRDefault="00CD4489" w:rsidP="00FC1EA4">
                        <w:pPr>
                          <w:rPr>
                            <w:rFonts w:ascii="Arial" w:hAnsi="Arial" w:cs="Arial"/>
                            <w:color w:val="auto"/>
                            <w:sz w:val="24"/>
                            <w:szCs w:val="20"/>
                            <w:lang w:val="es-ES"/>
                          </w:rPr>
                        </w:pPr>
                      </w:p>
                      <w:p w14:paraId="15C4A471" w14:textId="77777777" w:rsidR="00CD4489" w:rsidRDefault="00CD4489" w:rsidP="00FC1EA4">
                        <w:pPr>
                          <w:rPr>
                            <w:rFonts w:ascii="Arial" w:hAnsi="Arial" w:cs="Arial"/>
                            <w:lang w:val="es-ES"/>
                          </w:rPr>
                        </w:pPr>
                      </w:p>
                      <w:p w14:paraId="33E5364E" w14:textId="77777777" w:rsidR="00CD4489" w:rsidRDefault="00CD4489" w:rsidP="00FC1EA4">
                        <w:pPr>
                          <w:rPr>
                            <w:rFonts w:ascii="Arial" w:hAnsi="Arial" w:cs="Arial"/>
                            <w:lang w:val="es-ES"/>
                          </w:rPr>
                        </w:pPr>
                      </w:p>
                      <w:p w14:paraId="7B610B19" w14:textId="77777777" w:rsidR="00CD4489" w:rsidRDefault="00CD4489" w:rsidP="00FC1EA4">
                        <w:pPr>
                          <w:rPr>
                            <w:rFonts w:ascii="Arial" w:hAnsi="Arial" w:cs="Arial"/>
                            <w:lang w:val="es-ES"/>
                          </w:rPr>
                        </w:pPr>
                      </w:p>
                      <w:p w14:paraId="54F3CA32" w14:textId="77777777" w:rsidR="00CD4489" w:rsidRPr="008403B5" w:rsidRDefault="00CD4489" w:rsidP="00FC1EA4">
                        <w:pPr>
                          <w:rPr>
                            <w:rFonts w:ascii="Arial" w:hAnsi="Arial" w:cs="Arial"/>
                            <w:lang w:val="es-ES"/>
                          </w:rPr>
                        </w:pPr>
                      </w:p>
                      <w:p w14:paraId="27A0D3C8" w14:textId="77777777" w:rsidR="00CD4489" w:rsidRDefault="00CD4489"/>
                      <w:p w14:paraId="13FBE0D7" w14:textId="77777777" w:rsidR="00CD4489" w:rsidRPr="008B0442" w:rsidRDefault="00CD4489" w:rsidP="00FC1EA4">
                        <w:pPr>
                          <w:rPr>
                            <w:rFonts w:cs="Arial"/>
                            <w:b/>
                            <w:color w:val="auto"/>
                            <w:sz w:val="24"/>
                            <w:szCs w:val="20"/>
                          </w:rPr>
                        </w:pPr>
                      </w:p>
                      <w:p w14:paraId="40ED52C6" w14:textId="77777777" w:rsidR="00CD4489" w:rsidRPr="008B0442" w:rsidRDefault="00CD4489" w:rsidP="00FC1EA4">
                        <w:pPr>
                          <w:rPr>
                            <w:rFonts w:cs="Arial"/>
                            <w:b/>
                            <w:color w:val="auto"/>
                            <w:sz w:val="24"/>
                            <w:szCs w:val="20"/>
                          </w:rPr>
                        </w:pPr>
                        <w:proofErr w:type="spellStart"/>
                        <w:r w:rsidRPr="008B0442">
                          <w:rPr>
                            <w:rFonts w:cs="Arial"/>
                            <w:b/>
                            <w:color w:val="auto"/>
                            <w:sz w:val="24"/>
                            <w:szCs w:val="20"/>
                          </w:rPr>
                          <w:t>Acceptance</w:t>
                        </w:r>
                        <w:proofErr w:type="spellEnd"/>
                        <w:r w:rsidRPr="008B0442">
                          <w:rPr>
                            <w:rFonts w:cs="Arial"/>
                            <w:b/>
                            <w:color w:val="auto"/>
                            <w:sz w:val="24"/>
                            <w:szCs w:val="20"/>
                          </w:rPr>
                          <w:t xml:space="preserve"> </w:t>
                        </w:r>
                        <w:proofErr w:type="spellStart"/>
                        <w:r w:rsidRPr="008B0442">
                          <w:rPr>
                            <w:rFonts w:cs="Arial"/>
                            <w:b/>
                            <w:color w:val="auto"/>
                            <w:sz w:val="24"/>
                            <w:szCs w:val="20"/>
                          </w:rPr>
                          <w:t>criteria</w:t>
                        </w:r>
                        <w:proofErr w:type="spellEnd"/>
                      </w:p>
                      <w:p w14:paraId="28849B5E" w14:textId="66D68A98"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Scenario</w:t>
                        </w:r>
                        <w:proofErr w:type="spellEnd"/>
                        <w:r w:rsidRPr="008B0442">
                          <w:rPr>
                            <w:rFonts w:cs="Arial"/>
                            <w:color w:val="auto"/>
                            <w:sz w:val="24"/>
                            <w:szCs w:val="20"/>
                            <w:lang w:val="es-ES"/>
                          </w:rPr>
                          <w:t xml:space="preserve">: </w:t>
                        </w:r>
                        <w:r w:rsidRPr="00A4358D">
                          <w:rPr>
                            <w:rFonts w:cs="Arial"/>
                            <w:color w:val="auto"/>
                            <w:sz w:val="24"/>
                            <w:szCs w:val="20"/>
                            <w:lang w:val="es-ES"/>
                          </w:rPr>
                          <w:t>Solicita visualizar los detalles del servicio con detalles completos</w:t>
                        </w:r>
                      </w:p>
                      <w:p w14:paraId="4CEB99A3" w14:textId="175204FF"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Given</w:t>
                        </w:r>
                        <w:proofErr w:type="spellEnd"/>
                        <w:r w:rsidRPr="008B0442">
                          <w:rPr>
                            <w:rFonts w:cs="Arial"/>
                            <w:color w:val="auto"/>
                            <w:sz w:val="24"/>
                            <w:szCs w:val="20"/>
                            <w:lang w:val="es-ES"/>
                          </w:rPr>
                          <w:t xml:space="preserve">: </w:t>
                        </w:r>
                        <w:r w:rsidRPr="00A4358D">
                          <w:rPr>
                            <w:rFonts w:cs="Arial"/>
                            <w:color w:val="auto"/>
                            <w:sz w:val="24"/>
                            <w:szCs w:val="20"/>
                            <w:lang w:val="es-ES"/>
                          </w:rPr>
                          <w:t>el administrador ha ingresado la información completa del trabajo previamente</w:t>
                        </w:r>
                      </w:p>
                      <w:p w14:paraId="7BE5EFD4" w14:textId="4934BFFD" w:rsidR="00CD4489" w:rsidRPr="008B0442" w:rsidRDefault="00CD4489" w:rsidP="00FC1EA4">
                        <w:pPr>
                          <w:rPr>
                            <w:rFonts w:cs="Arial"/>
                            <w:color w:val="auto"/>
                            <w:sz w:val="24"/>
                            <w:szCs w:val="20"/>
                            <w:lang w:val="es-ES"/>
                          </w:rPr>
                        </w:pPr>
                        <w:proofErr w:type="spellStart"/>
                        <w:r w:rsidRPr="008B0442">
                          <w:rPr>
                            <w:rFonts w:cs="Arial"/>
                            <w:b/>
                            <w:color w:val="auto"/>
                            <w:sz w:val="24"/>
                            <w:szCs w:val="20"/>
                            <w:lang w:val="es-ES"/>
                          </w:rPr>
                          <w:t>When</w:t>
                        </w:r>
                        <w:proofErr w:type="spellEnd"/>
                        <w:r w:rsidRPr="008B0442">
                          <w:rPr>
                            <w:rFonts w:cs="Arial"/>
                            <w:color w:val="auto"/>
                            <w:sz w:val="24"/>
                            <w:szCs w:val="20"/>
                            <w:lang w:val="es-ES"/>
                          </w:rPr>
                          <w:t xml:space="preserve">: </w:t>
                        </w:r>
                        <w:r w:rsidRPr="00A4358D">
                          <w:rPr>
                            <w:rFonts w:cs="Arial"/>
                            <w:color w:val="auto"/>
                            <w:sz w:val="24"/>
                            <w:szCs w:val="20"/>
                            <w:lang w:val="es-ES"/>
                          </w:rPr>
                          <w:t>seleccione visualizar los detalles del servicio</w:t>
                        </w:r>
                      </w:p>
                      <w:p w14:paraId="45095079" w14:textId="0AE6A4C3" w:rsidR="00CD4489" w:rsidRPr="008B0442" w:rsidRDefault="00CD4489" w:rsidP="00FC1EA4">
                        <w:pPr>
                          <w:rPr>
                            <w:rFonts w:cs="Arial"/>
                            <w:color w:val="auto"/>
                            <w:sz w:val="24"/>
                            <w:szCs w:val="24"/>
                            <w:lang w:val="es-ES"/>
                          </w:rPr>
                        </w:pPr>
                        <w:proofErr w:type="spellStart"/>
                        <w:r w:rsidRPr="008B0442">
                          <w:rPr>
                            <w:rFonts w:cs="Arial"/>
                            <w:b/>
                            <w:color w:val="auto"/>
                            <w:sz w:val="24"/>
                            <w:szCs w:val="24"/>
                            <w:lang w:val="es-ES"/>
                          </w:rPr>
                          <w:t>Then</w:t>
                        </w:r>
                        <w:proofErr w:type="spellEnd"/>
                        <w:r w:rsidRPr="008B0442">
                          <w:rPr>
                            <w:rFonts w:cs="Arial"/>
                            <w:color w:val="auto"/>
                            <w:sz w:val="24"/>
                            <w:szCs w:val="24"/>
                            <w:lang w:val="es-ES"/>
                          </w:rPr>
                          <w:t>:</w:t>
                        </w:r>
                        <w:r w:rsidRPr="00A4358D">
                          <w:t xml:space="preserve"> </w:t>
                        </w:r>
                        <w:r w:rsidRPr="00A4358D">
                          <w:rPr>
                            <w:rFonts w:cs="Arial"/>
                            <w:color w:val="auto"/>
                            <w:sz w:val="24"/>
                            <w:szCs w:val="24"/>
                            <w:lang w:val="es-ES"/>
                          </w:rPr>
                          <w:t>se muestra el ingeniero a cargo, la fecha y hora, hospital, equipo médico a revisar, encargado de área, tiempo estimado de trabajo.</w:t>
                        </w:r>
                      </w:p>
                      <w:p w14:paraId="57A767CD" w14:textId="77777777" w:rsidR="00CD4489" w:rsidRDefault="00CD4489" w:rsidP="00A4358D">
                        <w:pPr>
                          <w:rPr>
                            <w:rFonts w:cs="Arial"/>
                            <w:color w:val="auto"/>
                            <w:sz w:val="24"/>
                            <w:szCs w:val="24"/>
                            <w:lang w:val="es-ES"/>
                          </w:rPr>
                        </w:pPr>
                        <w:proofErr w:type="spellStart"/>
                        <w:r w:rsidRPr="008B0442">
                          <w:rPr>
                            <w:rFonts w:cs="Arial"/>
                            <w:b/>
                            <w:color w:val="auto"/>
                            <w:sz w:val="24"/>
                            <w:szCs w:val="24"/>
                            <w:lang w:val="es-ES"/>
                          </w:rPr>
                          <w:t>Scenario</w:t>
                        </w:r>
                        <w:proofErr w:type="spellEnd"/>
                        <w:r w:rsidRPr="008B0442">
                          <w:rPr>
                            <w:rFonts w:cs="Arial"/>
                            <w:color w:val="auto"/>
                            <w:sz w:val="24"/>
                            <w:szCs w:val="24"/>
                            <w:lang w:val="es-ES"/>
                          </w:rPr>
                          <w:t xml:space="preserve">: </w:t>
                        </w:r>
                        <w:r w:rsidRPr="00A4358D">
                          <w:rPr>
                            <w:rFonts w:cs="Arial"/>
                            <w:color w:val="auto"/>
                            <w:sz w:val="24"/>
                            <w:szCs w:val="24"/>
                            <w:lang w:val="es-ES"/>
                          </w:rPr>
                          <w:t>Solicita visualizar los detalles del servicio con detalles incompletos</w:t>
                        </w:r>
                      </w:p>
                      <w:p w14:paraId="08D62527" w14:textId="02CAA0AA" w:rsidR="00CD4489" w:rsidRDefault="00CD4489" w:rsidP="00A4358D">
                        <w:pPr>
                          <w:rPr>
                            <w:rFonts w:cs="Arial"/>
                            <w:color w:val="auto"/>
                            <w:sz w:val="24"/>
                            <w:szCs w:val="24"/>
                            <w:lang w:val="es-ES"/>
                          </w:rPr>
                        </w:pPr>
                        <w:proofErr w:type="spellStart"/>
                        <w:r w:rsidRPr="008B0442">
                          <w:rPr>
                            <w:rFonts w:cs="Arial"/>
                            <w:b/>
                            <w:color w:val="auto"/>
                            <w:sz w:val="24"/>
                            <w:szCs w:val="24"/>
                            <w:lang w:val="es-ES"/>
                          </w:rPr>
                          <w:t>Given</w:t>
                        </w:r>
                        <w:proofErr w:type="spellEnd"/>
                        <w:r>
                          <w:rPr>
                            <w:rFonts w:cs="Arial"/>
                            <w:b/>
                            <w:color w:val="auto"/>
                            <w:sz w:val="24"/>
                            <w:szCs w:val="24"/>
                            <w:lang w:val="es-ES"/>
                          </w:rPr>
                          <w:t xml:space="preserve">: </w:t>
                        </w:r>
                        <w:r w:rsidRPr="00A4358D">
                          <w:rPr>
                            <w:rFonts w:cs="Arial"/>
                            <w:color w:val="auto"/>
                            <w:sz w:val="24"/>
                            <w:szCs w:val="24"/>
                            <w:lang w:val="es-ES"/>
                          </w:rPr>
                          <w:t>el administrador no ha ingresado la información completa previamente</w:t>
                        </w:r>
                      </w:p>
                      <w:p w14:paraId="42E879FE" w14:textId="4829DB7D" w:rsidR="00CD4489" w:rsidRPr="00A4358D" w:rsidRDefault="00CD4489" w:rsidP="00A4358D">
                        <w:pPr>
                          <w:rPr>
                            <w:rFonts w:cs="Arial"/>
                            <w:color w:val="auto"/>
                            <w:sz w:val="24"/>
                            <w:szCs w:val="24"/>
                            <w:lang w:val="es-ES"/>
                          </w:rPr>
                        </w:pPr>
                        <w:proofErr w:type="spellStart"/>
                        <w:r w:rsidRPr="008B0442">
                          <w:rPr>
                            <w:rFonts w:cs="Arial"/>
                            <w:b/>
                            <w:color w:val="auto"/>
                            <w:sz w:val="24"/>
                            <w:szCs w:val="24"/>
                            <w:lang w:val="es-ES"/>
                          </w:rPr>
                          <w:t>When</w:t>
                        </w:r>
                        <w:proofErr w:type="spellEnd"/>
                        <w:r w:rsidRPr="008B0442">
                          <w:rPr>
                            <w:rFonts w:cs="Arial"/>
                            <w:color w:val="auto"/>
                            <w:sz w:val="24"/>
                            <w:szCs w:val="24"/>
                            <w:lang w:val="es-ES"/>
                          </w:rPr>
                          <w:t xml:space="preserve">: </w:t>
                        </w:r>
                        <w:r w:rsidRPr="00A4358D">
                          <w:rPr>
                            <w:rFonts w:cs="Arial"/>
                            <w:color w:val="auto"/>
                            <w:sz w:val="24"/>
                            <w:szCs w:val="24"/>
                            <w:lang w:val="es-ES"/>
                          </w:rPr>
                          <w:t>seleccione visualizar los datos del servicio</w:t>
                        </w:r>
                      </w:p>
                      <w:p w14:paraId="01410311" w14:textId="408C3411" w:rsidR="00CD4489" w:rsidRPr="008B0442" w:rsidRDefault="00CD4489" w:rsidP="00A4358D">
                        <w:pPr>
                          <w:rPr>
                            <w:rFonts w:cs="Arial"/>
                            <w:color w:val="auto"/>
                            <w:sz w:val="24"/>
                            <w:szCs w:val="20"/>
                            <w:lang w:val="es-ES"/>
                          </w:rPr>
                        </w:pPr>
                        <w:proofErr w:type="spellStart"/>
                        <w:r w:rsidRPr="008B0442">
                          <w:rPr>
                            <w:rFonts w:cs="Arial"/>
                            <w:b/>
                            <w:color w:val="auto"/>
                            <w:sz w:val="24"/>
                            <w:szCs w:val="20"/>
                            <w:lang w:val="es-ES"/>
                          </w:rPr>
                          <w:t>Then</w:t>
                        </w:r>
                        <w:proofErr w:type="spellEnd"/>
                        <w:r w:rsidRPr="008B0442">
                          <w:rPr>
                            <w:rFonts w:cs="Arial"/>
                            <w:color w:val="auto"/>
                            <w:sz w:val="24"/>
                            <w:szCs w:val="20"/>
                            <w:lang w:val="es-ES"/>
                          </w:rPr>
                          <w:t xml:space="preserve">: </w:t>
                        </w:r>
                        <w:r w:rsidRPr="00A4358D">
                          <w:rPr>
                            <w:rFonts w:cs="Arial"/>
                            <w:color w:val="auto"/>
                            <w:sz w:val="24"/>
                            <w:szCs w:val="20"/>
                            <w:lang w:val="es-ES"/>
                          </w:rPr>
                          <w:t>se informa que es necesario completar los detalles del servicio.</w:t>
                        </w:r>
                      </w:p>
                      <w:p w14:paraId="361F51EF" w14:textId="77777777" w:rsidR="00CD4489" w:rsidRPr="008B0442" w:rsidRDefault="00CD4489" w:rsidP="00FC1EA4">
                        <w:pPr>
                          <w:rPr>
                            <w:rFonts w:cs="Arial"/>
                            <w:color w:val="auto"/>
                            <w:sz w:val="24"/>
                            <w:szCs w:val="20"/>
                            <w:lang w:val="es-ES"/>
                          </w:rPr>
                        </w:pPr>
                      </w:p>
                      <w:p w14:paraId="6A96FE7C" w14:textId="77777777" w:rsidR="00CD4489" w:rsidRPr="00FC1EA4" w:rsidRDefault="00CD4489" w:rsidP="00FC1EA4">
                        <w:pPr>
                          <w:rPr>
                            <w:rFonts w:ascii="Arial" w:hAnsi="Arial" w:cs="Arial"/>
                            <w:color w:val="auto"/>
                            <w:sz w:val="24"/>
                            <w:szCs w:val="20"/>
                            <w:lang w:val="es-ES"/>
                          </w:rPr>
                        </w:pPr>
                      </w:p>
                      <w:p w14:paraId="3DADDD59" w14:textId="77777777" w:rsidR="00CD4489" w:rsidRDefault="00CD4489" w:rsidP="00FC1EA4">
                        <w:pPr>
                          <w:rPr>
                            <w:rFonts w:ascii="Arial" w:hAnsi="Arial" w:cs="Arial"/>
                            <w:lang w:val="es-ES"/>
                          </w:rPr>
                        </w:pPr>
                      </w:p>
                      <w:p w14:paraId="5211744D" w14:textId="77777777" w:rsidR="00CD4489" w:rsidRDefault="00CD4489" w:rsidP="00FC1EA4">
                        <w:pPr>
                          <w:rPr>
                            <w:rFonts w:ascii="Arial" w:hAnsi="Arial" w:cs="Arial"/>
                            <w:lang w:val="es-ES"/>
                          </w:rPr>
                        </w:pPr>
                      </w:p>
                      <w:p w14:paraId="02A78711" w14:textId="77777777" w:rsidR="00CD4489" w:rsidRDefault="00CD4489" w:rsidP="00FC1EA4">
                        <w:pPr>
                          <w:rPr>
                            <w:rFonts w:ascii="Arial" w:hAnsi="Arial" w:cs="Arial"/>
                            <w:lang w:val="es-ES"/>
                          </w:rPr>
                        </w:pPr>
                      </w:p>
                      <w:p w14:paraId="6FF54986" w14:textId="77777777" w:rsidR="00CD4489" w:rsidRPr="008403B5" w:rsidRDefault="00CD4489" w:rsidP="00FC1EA4">
                        <w:pPr>
                          <w:rPr>
                            <w:rFonts w:ascii="Arial" w:hAnsi="Arial" w:cs="Arial"/>
                            <w:lang w:val="es-ES"/>
                          </w:rPr>
                        </w:pPr>
                      </w:p>
                    </w:txbxContent>
                  </v:textbox>
                </v:shape>
                <w10:wrap type="square"/>
              </v:group>
            </w:pict>
          </mc:Fallback>
        </mc:AlternateContent>
      </w:r>
    </w:p>
    <w:p w14:paraId="014CF844" w14:textId="5AC59BBC" w:rsidR="006C46C4" w:rsidRDefault="006C46C4">
      <w:pPr>
        <w:spacing w:after="200"/>
        <w:rPr>
          <w:rFonts w:ascii="Arial" w:eastAsia="Times New Roman" w:hAnsi="Arial" w:cs="Arial"/>
          <w:color w:val="161718" w:themeColor="text1"/>
        </w:rPr>
      </w:pPr>
      <w:r>
        <w:rPr>
          <w:rFonts w:ascii="Arial" w:eastAsia="Times New Roman" w:hAnsi="Arial" w:cs="Arial"/>
          <w:color w:val="161718" w:themeColor="text1"/>
        </w:rPr>
        <w:br w:type="page"/>
      </w:r>
    </w:p>
    <w:p w14:paraId="7D9A2A91" w14:textId="009934BD" w:rsidR="00CF4C8A" w:rsidRPr="00771BA0" w:rsidRDefault="00CF4C8A" w:rsidP="00771BA0">
      <w:pPr>
        <w:pStyle w:val="Ttulo2"/>
        <w:rPr>
          <w:rFonts w:ascii="Zizou Slab Bold" w:hAnsi="Zizou Slab Bold"/>
          <w:color w:val="auto"/>
        </w:rPr>
      </w:pPr>
      <w:bookmarkStart w:id="4787" w:name="_Toc25223040"/>
      <w:bookmarkStart w:id="4788" w:name="_Toc25247136"/>
      <w:bookmarkStart w:id="4789" w:name="_Toc25309796"/>
      <w:proofErr w:type="spellStart"/>
      <w:r w:rsidRPr="00771BA0">
        <w:rPr>
          <w:rFonts w:ascii="Zizou Slab Bold" w:hAnsi="Zizou Slab Bold"/>
          <w:color w:val="auto"/>
        </w:rPr>
        <w:lastRenderedPageBreak/>
        <w:t>To</w:t>
      </w:r>
      <w:proofErr w:type="spellEnd"/>
      <w:r w:rsidRPr="00771BA0">
        <w:rPr>
          <w:rFonts w:ascii="Zizou Slab Bold" w:hAnsi="Zizou Slab Bold"/>
          <w:color w:val="auto"/>
        </w:rPr>
        <w:t xml:space="preserve"> - Be </w:t>
      </w:r>
      <w:proofErr w:type="spellStart"/>
      <w:r w:rsidRPr="00771BA0">
        <w:rPr>
          <w:rFonts w:ascii="Zizou Slab Bold" w:hAnsi="Zizou Slab Bold"/>
          <w:color w:val="auto"/>
        </w:rPr>
        <w:t>Scenario</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Map</w:t>
      </w:r>
      <w:bookmarkEnd w:id="4787"/>
      <w:bookmarkEnd w:id="4788"/>
      <w:bookmarkEnd w:id="4789"/>
      <w:proofErr w:type="spellEnd"/>
    </w:p>
    <w:p w14:paraId="09F0A812" w14:textId="78676E5C" w:rsidR="00CF4C8A" w:rsidRPr="00DA5853" w:rsidRDefault="00CF4C8A" w:rsidP="00F01638">
      <w:pPr>
        <w:rPr>
          <w:b/>
          <w:color w:val="auto"/>
          <w:sz w:val="32"/>
          <w:szCs w:val="32"/>
          <w:lang w:val="en-US"/>
        </w:rPr>
      </w:pPr>
      <w:bookmarkStart w:id="4790" w:name="_Toc25223041"/>
      <w:r w:rsidRPr="00DA5853">
        <w:rPr>
          <w:b/>
          <w:noProof/>
          <w:sz w:val="32"/>
          <w:szCs w:val="32"/>
          <w:lang w:eastAsia="es-PE"/>
        </w:rPr>
        <w:drawing>
          <wp:anchor distT="0" distB="0" distL="114300" distR="114300" simplePos="0" relativeHeight="251763712" behindDoc="0" locked="0" layoutInCell="1" allowOverlap="1" wp14:anchorId="2FB383A2" wp14:editId="5E27B8C5">
            <wp:simplePos x="0" y="0"/>
            <wp:positionH relativeFrom="page">
              <wp:posOffset>170815</wp:posOffset>
            </wp:positionH>
            <wp:positionV relativeFrom="paragraph">
              <wp:posOffset>349885</wp:posOffset>
            </wp:positionV>
            <wp:extent cx="7408545" cy="4724400"/>
            <wp:effectExtent l="0" t="0" r="1905" b="0"/>
            <wp:wrapSquare wrapText="bothSides"/>
            <wp:docPr id="165" name="Imagen 165" descr="C:\Users\Administrator\Desktop\administrador to 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dministrador to be.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5016"/>
                    <a:stretch/>
                  </pic:blipFill>
                  <pic:spPr bwMode="auto">
                    <a:xfrm>
                      <a:off x="0" y="0"/>
                      <a:ext cx="7408545" cy="472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DA5853">
        <w:rPr>
          <w:b/>
          <w:color w:val="auto"/>
          <w:sz w:val="32"/>
          <w:szCs w:val="32"/>
          <w:lang w:val="en-US"/>
        </w:rPr>
        <w:t>Administrador</w:t>
      </w:r>
      <w:proofErr w:type="spellEnd"/>
      <w:r w:rsidRPr="00DA5853">
        <w:rPr>
          <w:b/>
          <w:color w:val="auto"/>
          <w:sz w:val="32"/>
          <w:szCs w:val="32"/>
          <w:lang w:val="en-US"/>
        </w:rPr>
        <w:t>:</w:t>
      </w:r>
      <w:bookmarkEnd w:id="4790"/>
    </w:p>
    <w:p w14:paraId="10CAAB65" w14:textId="4A0B3390" w:rsidR="00CF4C8A" w:rsidRPr="00771BA0" w:rsidRDefault="00CF4C8A" w:rsidP="00F01638">
      <w:pPr>
        <w:rPr>
          <w:b/>
          <w:color w:val="auto"/>
          <w:sz w:val="32"/>
          <w:szCs w:val="32"/>
          <w:lang w:val="en-US"/>
        </w:rPr>
      </w:pPr>
      <w:bookmarkStart w:id="4791" w:name="_Toc25223042"/>
      <w:r w:rsidRPr="00DA5853">
        <w:rPr>
          <w:b/>
          <w:noProof/>
          <w:sz w:val="32"/>
          <w:szCs w:val="32"/>
          <w:lang w:eastAsia="es-PE"/>
        </w:rPr>
        <w:drawing>
          <wp:anchor distT="0" distB="0" distL="114300" distR="114300" simplePos="0" relativeHeight="251765760" behindDoc="0" locked="0" layoutInCell="1" allowOverlap="1" wp14:anchorId="0415BB82" wp14:editId="395B3483">
            <wp:simplePos x="0" y="0"/>
            <wp:positionH relativeFrom="margin">
              <wp:align>center</wp:align>
            </wp:positionH>
            <wp:positionV relativeFrom="paragraph">
              <wp:posOffset>326663</wp:posOffset>
            </wp:positionV>
            <wp:extent cx="7404100" cy="4733925"/>
            <wp:effectExtent l="0" t="0" r="6350" b="9525"/>
            <wp:wrapTopAndBottom/>
            <wp:docPr id="166" name="Imagen 166" descr="C:\Users\Administrator\Desktop\ingeniero to 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ingeniero to b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821"/>
                    <a:stretch/>
                  </pic:blipFill>
                  <pic:spPr bwMode="auto">
                    <a:xfrm>
                      <a:off x="0" y="0"/>
                      <a:ext cx="7404100" cy="473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791"/>
    </w:p>
    <w:p w14:paraId="005CC730" w14:textId="77777777" w:rsidR="00F01638" w:rsidRPr="00771BA0" w:rsidRDefault="00F01638" w:rsidP="00F01638">
      <w:pPr>
        <w:rPr>
          <w:color w:val="auto"/>
          <w:sz w:val="24"/>
          <w:szCs w:val="24"/>
          <w:lang w:val="en-US"/>
        </w:rPr>
      </w:pPr>
    </w:p>
    <w:p w14:paraId="68F3CE29" w14:textId="2AC5E8CA" w:rsidR="006C46C4" w:rsidRPr="00771BA0" w:rsidRDefault="006C46C4">
      <w:pPr>
        <w:spacing w:after="200"/>
        <w:rPr>
          <w:lang w:val="en-US"/>
        </w:rPr>
      </w:pPr>
      <w:r w:rsidRPr="00771BA0">
        <w:rPr>
          <w:lang w:val="en-US"/>
        </w:rPr>
        <w:br w:type="page"/>
      </w:r>
    </w:p>
    <w:p w14:paraId="0580602F" w14:textId="77777777" w:rsidR="0089384D" w:rsidRPr="00771BA0" w:rsidRDefault="0089384D" w:rsidP="004B7E44">
      <w:pPr>
        <w:rPr>
          <w:lang w:val="en-US"/>
        </w:rPr>
      </w:pPr>
    </w:p>
    <w:p w14:paraId="5C76B442" w14:textId="7F1E43D3" w:rsidR="0089384D" w:rsidRPr="00771BA0" w:rsidRDefault="00CB31C8" w:rsidP="00771BA0">
      <w:pPr>
        <w:pStyle w:val="Ttulo1"/>
        <w:rPr>
          <w:rFonts w:ascii="Zizou Slab Bold" w:hAnsi="Zizou Slab Bold"/>
          <w:color w:val="auto"/>
          <w:lang w:val="en-US"/>
        </w:rPr>
      </w:pPr>
      <w:bookmarkStart w:id="4792" w:name="_Toc25223044"/>
      <w:bookmarkStart w:id="4793" w:name="_Toc25247137"/>
      <w:bookmarkStart w:id="4794" w:name="_Toc25309797"/>
      <w:r w:rsidRPr="00771BA0">
        <w:rPr>
          <w:rFonts w:ascii="Zizou Slab Bold" w:hAnsi="Zizou Slab Bold"/>
          <w:noProof/>
          <w:color w:val="auto"/>
          <w:lang w:eastAsia="es-PE"/>
        </w:rPr>
        <mc:AlternateContent>
          <mc:Choice Requires="wps">
            <w:drawing>
              <wp:anchor distT="0" distB="0" distL="114300" distR="114300" simplePos="0" relativeHeight="251755520" behindDoc="0" locked="0" layoutInCell="1" allowOverlap="1" wp14:anchorId="79FDEEB8" wp14:editId="29756870">
                <wp:simplePos x="0" y="0"/>
                <wp:positionH relativeFrom="margin">
                  <wp:posOffset>5080635</wp:posOffset>
                </wp:positionH>
                <wp:positionV relativeFrom="paragraph">
                  <wp:posOffset>-543560</wp:posOffset>
                </wp:positionV>
                <wp:extent cx="1273143" cy="480237"/>
                <wp:effectExtent l="0" t="0" r="3810" b="0"/>
                <wp:wrapNone/>
                <wp:docPr id="155"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21769" w14:textId="28F6938A" w:rsidR="00CD4489" w:rsidRPr="006C46C4" w:rsidRDefault="00CD4489" w:rsidP="003C6E4D">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w:t>
                            </w:r>
                            <w:r>
                              <w:rPr>
                                <w:rFonts w:ascii="Solano Gothic MVB  Light" w:hAnsi="Solano Gothic MVB  Light"/>
                                <w:sz w:val="44"/>
                                <w:szCs w:val="48"/>
                                <w:lang w:val="es-ES"/>
                              </w:rPr>
                              <w:t>R</w:t>
                            </w:r>
                          </w:p>
                          <w:p w14:paraId="1C58E659" w14:textId="77777777" w:rsidR="00CD4489" w:rsidRDefault="00CD4489"/>
                          <w:p w14:paraId="68948F8C" w14:textId="3CA26986" w:rsidR="00CD4489" w:rsidRPr="00D52776" w:rsidRDefault="00CD4489" w:rsidP="003C6E4D">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DEEB8" id="_x0000_s1106" style="position:absolute;margin-left:400.05pt;margin-top:-42.8pt;width:100.25pt;height:37.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" fillcolor="red" stroked="f" strokeweight="2pt">
                <v:textbox>
                  <w:txbxContent>
                    <w:p w14:paraId="44521769" w14:textId="28F6938A" w:rsidR="00CD4489" w:rsidRPr="006C46C4" w:rsidRDefault="00CD4489" w:rsidP="003C6E4D">
                      <w:pPr>
                        <w:jc w:val="center"/>
                        <w:rPr>
                          <w:rFonts w:ascii="Solano Gothic MVB  Light" w:hAnsi="Solano Gothic MVB  Light"/>
                          <w:sz w:val="44"/>
                          <w:szCs w:val="48"/>
                          <w:lang w:val="es-ES"/>
                        </w:rPr>
                      </w:pPr>
                      <w:r w:rsidRPr="006C46C4">
                        <w:rPr>
                          <w:rFonts w:ascii="Solano Gothic MVB  Light" w:hAnsi="Solano Gothic MVB  Light"/>
                          <w:sz w:val="44"/>
                          <w:szCs w:val="48"/>
                          <w:lang w:val="es-ES"/>
                        </w:rPr>
                        <w:t>CHAPTE</w:t>
                      </w:r>
                      <w:r>
                        <w:rPr>
                          <w:rFonts w:ascii="Solano Gothic MVB  Light" w:hAnsi="Solano Gothic MVB  Light"/>
                          <w:sz w:val="44"/>
                          <w:szCs w:val="48"/>
                          <w:lang w:val="es-ES"/>
                        </w:rPr>
                        <w:t>R</w:t>
                      </w:r>
                    </w:p>
                    <w:p w14:paraId="1C58E659" w14:textId="77777777" w:rsidR="00CD4489" w:rsidRDefault="00CD4489"/>
                    <w:p w14:paraId="68948F8C" w14:textId="3CA26986" w:rsidR="00CD4489" w:rsidRPr="00D52776" w:rsidRDefault="00CD4489" w:rsidP="003C6E4D">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v:textbox>
                <w10:wrap anchorx="margin"/>
              </v:rect>
            </w:pict>
          </mc:Fallback>
        </mc:AlternateContent>
      </w:r>
      <w:r w:rsidRPr="00771BA0">
        <w:rPr>
          <w:rFonts w:ascii="Zizou Slab Bold" w:hAnsi="Zizou Slab Bold"/>
          <w:noProof/>
          <w:color w:val="auto"/>
          <w:lang w:eastAsia="es-PE"/>
        </w:rPr>
        <mc:AlternateContent>
          <mc:Choice Requires="wps">
            <w:drawing>
              <wp:anchor distT="0" distB="0" distL="114300" distR="114300" simplePos="0" relativeHeight="251757568" behindDoc="0" locked="0" layoutInCell="1" allowOverlap="1" wp14:anchorId="37A2E1FC" wp14:editId="383F6312">
                <wp:simplePos x="0" y="0"/>
                <wp:positionH relativeFrom="margin">
                  <wp:posOffset>5088890</wp:posOffset>
                </wp:positionH>
                <wp:positionV relativeFrom="paragraph">
                  <wp:posOffset>12065</wp:posOffset>
                </wp:positionV>
                <wp:extent cx="1273143" cy="1215342"/>
                <wp:effectExtent l="0" t="0" r="3810" b="4445"/>
                <wp:wrapNone/>
                <wp:docPr id="157"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05AD3B" w14:textId="3CA26986" w:rsidR="00CD4489" w:rsidRPr="00D52776" w:rsidRDefault="00CD4489" w:rsidP="003C6E4D">
                            <w:pPr>
                              <w:jc w:val="center"/>
                              <w:rPr>
                                <w:rFonts w:ascii="Solano Gothic MVB  Light" w:hAnsi="Solano Gothic MVB  Light"/>
                                <w:sz w:val="144"/>
                                <w:lang w:val="es-ES"/>
                              </w:rPr>
                            </w:pPr>
                            <w:r>
                              <w:rPr>
                                <w:rFonts w:ascii="Solano Gothic MVB  Light" w:hAnsi="Solano Gothic MVB  Light"/>
                                <w:sz w:val="144"/>
                                <w:lang w:val="es-ES"/>
                              </w:rPr>
                              <w:t>4</w:t>
                            </w:r>
                          </w:p>
                          <w:p w14:paraId="79D38792" w14:textId="77777777" w:rsidR="00CD4489" w:rsidRDefault="00CD4489"/>
                          <w:p w14:paraId="7D7F0B94" w14:textId="77777777" w:rsidR="00CD4489" w:rsidRPr="00D52776" w:rsidRDefault="00CD4489" w:rsidP="003C6E4D">
                            <w:pPr>
                              <w:jc w:val="center"/>
                              <w:rPr>
                                <w:rFonts w:ascii="Solano Gothic MVB  Light" w:hAnsi="Solano Gothic MVB  Light"/>
                                <w:sz w:val="144"/>
                                <w:lang w:val="es-ES"/>
                              </w:rPr>
                            </w:pPr>
                            <w:r>
                              <w:rPr>
                                <w:rFonts w:ascii="Solano Gothic MVB  Light" w:hAnsi="Solano Gothic MVB  Ligh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2E1FC" id="_x0000_s1107" style="position:absolute;margin-left:400.7pt;margin-top:.95pt;width:100.25pt;height:95.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" fillcolor="red" stroked="f" strokeweight="2pt">
                <v:textbox inset="2.5mm,.5mm,2.5mm,.5mm">
                  <w:txbxContent>
                    <w:p w14:paraId="4905AD3B" w14:textId="3CA26986" w:rsidR="00CD4489" w:rsidRPr="00D52776" w:rsidRDefault="00CD4489" w:rsidP="003C6E4D">
                      <w:pPr>
                        <w:jc w:val="center"/>
                        <w:rPr>
                          <w:rFonts w:ascii="Solano Gothic MVB  Light" w:hAnsi="Solano Gothic MVB  Light"/>
                          <w:sz w:val="144"/>
                          <w:lang w:val="es-ES"/>
                        </w:rPr>
                      </w:pPr>
                      <w:r>
                        <w:rPr>
                          <w:rFonts w:ascii="Solano Gothic MVB  Light" w:hAnsi="Solano Gothic MVB  Light"/>
                          <w:sz w:val="144"/>
                          <w:lang w:val="es-ES"/>
                        </w:rPr>
                        <w:t>4</w:t>
                      </w:r>
                    </w:p>
                    <w:p w14:paraId="79D38792" w14:textId="77777777" w:rsidR="00CD4489" w:rsidRDefault="00CD4489"/>
                    <w:p w14:paraId="7D7F0B94" w14:textId="77777777" w:rsidR="00CD4489" w:rsidRPr="00D52776" w:rsidRDefault="00CD4489" w:rsidP="003C6E4D">
                      <w:pPr>
                        <w:jc w:val="center"/>
                        <w:rPr>
                          <w:rFonts w:ascii="Solano Gothic MVB  Light" w:hAnsi="Solano Gothic MVB  Light"/>
                          <w:sz w:val="144"/>
                          <w:lang w:val="es-ES"/>
                        </w:rPr>
                      </w:pPr>
                      <w:r>
                        <w:rPr>
                          <w:rFonts w:ascii="Solano Gothic MVB  Light" w:hAnsi="Solano Gothic MVB  Light"/>
                          <w:sz w:val="144"/>
                          <w:lang w:val="es-ES"/>
                        </w:rPr>
                        <w:t>4</w:t>
                      </w:r>
                    </w:p>
                  </w:txbxContent>
                </v:textbox>
                <w10:wrap anchorx="margin"/>
              </v:rect>
            </w:pict>
          </mc:Fallback>
        </mc:AlternateContent>
      </w:r>
      <w:r w:rsidR="005E7534" w:rsidRPr="00771BA0">
        <w:rPr>
          <w:rFonts w:ascii="Zizou Slab Bold" w:hAnsi="Zizou Slab Bold"/>
          <w:color w:val="auto"/>
          <w:lang w:val="en-US"/>
        </w:rPr>
        <w:t>CHAPTER PRODUCT DESIGN</w:t>
      </w:r>
      <w:bookmarkEnd w:id="4792"/>
      <w:bookmarkEnd w:id="4793"/>
      <w:bookmarkEnd w:id="4794"/>
    </w:p>
    <w:p w14:paraId="3A6C9F69" w14:textId="77777777" w:rsidR="00CB31C8" w:rsidRPr="00771BA0" w:rsidRDefault="00CB31C8" w:rsidP="00CB31C8">
      <w:pPr>
        <w:pStyle w:val="Ttulo2"/>
        <w:rPr>
          <w:lang w:val="en-US"/>
        </w:rPr>
      </w:pPr>
    </w:p>
    <w:p w14:paraId="57151FE8" w14:textId="77777777" w:rsidR="00DA5853" w:rsidRPr="00771BA0" w:rsidRDefault="00CB31C8" w:rsidP="00771BA0">
      <w:pPr>
        <w:pStyle w:val="Ttulo2"/>
        <w:rPr>
          <w:rFonts w:ascii="Zizou Slab Bold" w:hAnsi="Zizou Slab Bold"/>
          <w:color w:val="auto"/>
          <w:lang w:val="en-US"/>
        </w:rPr>
      </w:pPr>
      <w:bookmarkStart w:id="4795" w:name="_Toc25247138"/>
      <w:bookmarkStart w:id="4796" w:name="_Toc25309798"/>
      <w:r w:rsidRPr="00771BA0">
        <w:rPr>
          <w:rFonts w:ascii="Zizou Slab Bold" w:hAnsi="Zizou Slab Bold"/>
          <w:color w:val="auto"/>
          <w:lang w:val="en-US"/>
        </w:rPr>
        <w:t>Principle Statements</w:t>
      </w:r>
      <w:bookmarkEnd w:id="4795"/>
      <w:bookmarkEnd w:id="4796"/>
    </w:p>
    <w:p w14:paraId="1728B96C" w14:textId="565C55F5" w:rsidR="00DA5853" w:rsidRDefault="00AB5A25" w:rsidP="005F2891">
      <w:pPr>
        <w:rPr>
          <w:bCs/>
          <w:szCs w:val="28"/>
        </w:rPr>
      </w:pPr>
      <w:r w:rsidRPr="00DA5853">
        <w:rPr>
          <w:rFonts w:ascii="Zizou Slab Medium" w:hAnsi="Zizou Slab Medium"/>
          <w:bCs/>
          <w:color w:val="auto"/>
          <w:szCs w:val="28"/>
        </w:rPr>
        <w:t xml:space="preserve">Los principales principios de diseño que se están proyectando usar son los 2 de los 5 principios básicos de la programación </w:t>
      </w:r>
      <w:r w:rsidR="00771BA0">
        <w:rPr>
          <w:rFonts w:ascii="Zizou Slab Medium" w:hAnsi="Zizou Slab Medium"/>
          <w:bCs/>
          <w:color w:val="auto"/>
          <w:szCs w:val="28"/>
        </w:rPr>
        <w:t>orientada</w:t>
      </w:r>
      <w:r w:rsidRPr="00DA5853">
        <w:rPr>
          <w:rFonts w:ascii="Zizou Slab Medium" w:hAnsi="Zizou Slab Medium"/>
          <w:bCs/>
          <w:color w:val="auto"/>
          <w:szCs w:val="28"/>
        </w:rPr>
        <w:t xml:space="preserve"> a objetos el cual pensamos que son esenciales para cualquier software funcional</w:t>
      </w:r>
    </w:p>
    <w:p w14:paraId="584A4C41" w14:textId="77777777" w:rsidR="00DA5853" w:rsidRDefault="00AB5A25" w:rsidP="005F2891">
      <w:pPr>
        <w:rPr>
          <w:bCs/>
          <w:szCs w:val="28"/>
          <w:lang w:val="en-US"/>
        </w:rPr>
      </w:pPr>
      <w:r w:rsidRPr="00DA5853">
        <w:rPr>
          <w:rFonts w:ascii="Zizou Slab Medium" w:hAnsi="Zizou Slab Medium"/>
          <w:bCs/>
          <w:color w:val="auto"/>
          <w:szCs w:val="28"/>
          <w:lang w:val="en-US"/>
        </w:rPr>
        <w:t xml:space="preserve">Open/Closed Principle </w:t>
      </w:r>
    </w:p>
    <w:p w14:paraId="297E38C8" w14:textId="77777777" w:rsidR="00DA5853" w:rsidRPr="005F2891" w:rsidRDefault="00AB5A25" w:rsidP="005F2891">
      <w:pPr>
        <w:rPr>
          <w:bCs/>
          <w:szCs w:val="28"/>
          <w:lang w:val="en-US"/>
        </w:rPr>
      </w:pPr>
      <w:proofErr w:type="spellStart"/>
      <w:r w:rsidRPr="005F2891">
        <w:rPr>
          <w:bCs/>
          <w:color w:val="auto"/>
          <w:szCs w:val="28"/>
          <w:lang w:val="en-US"/>
        </w:rPr>
        <w:t>Dependecy</w:t>
      </w:r>
      <w:proofErr w:type="spellEnd"/>
      <w:r w:rsidRPr="005F2891">
        <w:rPr>
          <w:bCs/>
          <w:color w:val="auto"/>
          <w:szCs w:val="28"/>
          <w:lang w:val="en-US"/>
        </w:rPr>
        <w:t xml:space="preserve"> Inversion Principle </w:t>
      </w:r>
    </w:p>
    <w:p w14:paraId="29393475" w14:textId="77777777" w:rsidR="00DA5853" w:rsidRDefault="00DA5853" w:rsidP="005F2891">
      <w:pPr>
        <w:rPr>
          <w:bCs/>
          <w:szCs w:val="28"/>
        </w:rPr>
      </w:pPr>
      <w:r w:rsidRPr="00DA5853">
        <w:rPr>
          <w:bCs/>
          <w:color w:val="auto"/>
          <w:szCs w:val="28"/>
        </w:rPr>
        <w:t>Además,</w:t>
      </w:r>
      <w:r w:rsidR="00AB5A25" w:rsidRPr="00DA5853">
        <w:rPr>
          <w:bCs/>
          <w:color w:val="auto"/>
          <w:szCs w:val="28"/>
        </w:rPr>
        <w:t xml:space="preserve"> se implementará los principios de:</w:t>
      </w:r>
    </w:p>
    <w:p w14:paraId="074C6E8E" w14:textId="77777777" w:rsidR="00DA5853" w:rsidRPr="00D474BB" w:rsidRDefault="00AB5A25" w:rsidP="005F2891">
      <w:pPr>
        <w:rPr>
          <w:bCs/>
          <w:szCs w:val="28"/>
        </w:rPr>
      </w:pPr>
      <w:proofErr w:type="spellStart"/>
      <w:r w:rsidRPr="00D474BB">
        <w:rPr>
          <w:bCs/>
          <w:color w:val="auto"/>
          <w:szCs w:val="28"/>
        </w:rPr>
        <w:t>Don't</w:t>
      </w:r>
      <w:proofErr w:type="spellEnd"/>
      <w:r w:rsidRPr="00D474BB">
        <w:rPr>
          <w:bCs/>
          <w:color w:val="auto"/>
          <w:szCs w:val="28"/>
        </w:rPr>
        <w:t xml:space="preserve"> </w:t>
      </w:r>
      <w:proofErr w:type="spellStart"/>
      <w:r w:rsidRPr="00D474BB">
        <w:rPr>
          <w:bCs/>
          <w:color w:val="auto"/>
          <w:szCs w:val="28"/>
        </w:rPr>
        <w:t>repeat</w:t>
      </w:r>
      <w:proofErr w:type="spellEnd"/>
      <w:r w:rsidRPr="00D474BB">
        <w:rPr>
          <w:bCs/>
          <w:color w:val="auto"/>
          <w:szCs w:val="28"/>
        </w:rPr>
        <w:t xml:space="preserve"> </w:t>
      </w:r>
      <w:proofErr w:type="spellStart"/>
      <w:r w:rsidRPr="00D474BB">
        <w:rPr>
          <w:bCs/>
          <w:color w:val="auto"/>
          <w:szCs w:val="28"/>
        </w:rPr>
        <w:t>yourself</w:t>
      </w:r>
      <w:proofErr w:type="spellEnd"/>
      <w:r w:rsidRPr="00D474BB">
        <w:rPr>
          <w:bCs/>
          <w:color w:val="auto"/>
          <w:szCs w:val="28"/>
        </w:rPr>
        <w:t xml:space="preserve"> </w:t>
      </w:r>
    </w:p>
    <w:p w14:paraId="0E29C589" w14:textId="77777777" w:rsidR="00DA5853" w:rsidRPr="00D474BB" w:rsidRDefault="00AB5A25" w:rsidP="005F2891">
      <w:pPr>
        <w:rPr>
          <w:bCs/>
          <w:szCs w:val="28"/>
        </w:rPr>
      </w:pPr>
      <w:proofErr w:type="spellStart"/>
      <w:r w:rsidRPr="00D474BB">
        <w:rPr>
          <w:bCs/>
          <w:color w:val="auto"/>
          <w:szCs w:val="28"/>
        </w:rPr>
        <w:t>Keep</w:t>
      </w:r>
      <w:proofErr w:type="spellEnd"/>
      <w:r w:rsidRPr="00D474BB">
        <w:rPr>
          <w:bCs/>
          <w:color w:val="auto"/>
          <w:szCs w:val="28"/>
        </w:rPr>
        <w:t xml:space="preserve"> </w:t>
      </w:r>
      <w:proofErr w:type="spellStart"/>
      <w:r w:rsidRPr="00D474BB">
        <w:rPr>
          <w:bCs/>
          <w:color w:val="auto"/>
          <w:szCs w:val="28"/>
        </w:rPr>
        <w:t>It</w:t>
      </w:r>
      <w:proofErr w:type="spellEnd"/>
      <w:r w:rsidRPr="00D474BB">
        <w:rPr>
          <w:bCs/>
          <w:color w:val="auto"/>
          <w:szCs w:val="28"/>
        </w:rPr>
        <w:t xml:space="preserve"> simple </w:t>
      </w:r>
      <w:proofErr w:type="spellStart"/>
      <w:r w:rsidRPr="00D474BB">
        <w:rPr>
          <w:bCs/>
          <w:color w:val="auto"/>
          <w:szCs w:val="28"/>
        </w:rPr>
        <w:t>stupid</w:t>
      </w:r>
      <w:proofErr w:type="spellEnd"/>
    </w:p>
    <w:p w14:paraId="1119AF58" w14:textId="77777777" w:rsidR="00DA5853" w:rsidRDefault="00AB5A25" w:rsidP="005F2891">
      <w:pPr>
        <w:rPr>
          <w:bCs/>
          <w:szCs w:val="28"/>
        </w:rPr>
      </w:pPr>
      <w:r w:rsidRPr="00DA5853">
        <w:rPr>
          <w:bCs/>
          <w:color w:val="auto"/>
          <w:szCs w:val="28"/>
        </w:rPr>
        <w:t xml:space="preserve">A </w:t>
      </w:r>
      <w:r w:rsidR="00DA5853" w:rsidRPr="00DA5853">
        <w:rPr>
          <w:b/>
          <w:bCs/>
          <w:color w:val="auto"/>
          <w:szCs w:val="28"/>
        </w:rPr>
        <w:t>continuación,</w:t>
      </w:r>
      <w:r w:rsidRPr="00DA5853">
        <w:rPr>
          <w:bCs/>
          <w:color w:val="auto"/>
          <w:szCs w:val="28"/>
        </w:rPr>
        <w:t xml:space="preserve"> se indicará porque se eligió dichos principios:</w:t>
      </w:r>
    </w:p>
    <w:p w14:paraId="10A17EB4" w14:textId="77777777" w:rsidR="00DA5853" w:rsidRDefault="00AB5A25" w:rsidP="005F2891">
      <w:pPr>
        <w:rPr>
          <w:bCs/>
          <w:szCs w:val="28"/>
        </w:rPr>
      </w:pPr>
      <w:r w:rsidRPr="00DA5853">
        <w:rPr>
          <w:bCs/>
          <w:color w:val="auto"/>
          <w:szCs w:val="28"/>
        </w:rPr>
        <w:t>Open/</w:t>
      </w:r>
      <w:proofErr w:type="spellStart"/>
      <w:r w:rsidRPr="00DA5853">
        <w:rPr>
          <w:bCs/>
          <w:color w:val="auto"/>
          <w:szCs w:val="28"/>
        </w:rPr>
        <w:t>Closed</w:t>
      </w:r>
      <w:proofErr w:type="spellEnd"/>
      <w:r w:rsidRPr="00DA5853">
        <w:rPr>
          <w:bCs/>
          <w:color w:val="auto"/>
          <w:szCs w:val="28"/>
        </w:rPr>
        <w:t xml:space="preserve"> </w:t>
      </w:r>
      <w:proofErr w:type="spellStart"/>
      <w:r w:rsidRPr="00DA5853">
        <w:rPr>
          <w:bCs/>
          <w:color w:val="auto"/>
          <w:szCs w:val="28"/>
        </w:rPr>
        <w:t>Principle</w:t>
      </w:r>
      <w:proofErr w:type="spellEnd"/>
      <w:r w:rsidRPr="00DA5853">
        <w:rPr>
          <w:bCs/>
          <w:color w:val="auto"/>
          <w:szCs w:val="28"/>
        </w:rPr>
        <w:t>: Este principio se basa en que se puede modificar su comportamiento sin cambiar su código fuente; es decir, debería bastar con añadir código más no de modificarlo. Este principio se implementará en los reporte y en la solicitud para modificar su comportamiento si es que las entidades necesitan que cambian su modelo de negocio.</w:t>
      </w:r>
    </w:p>
    <w:p w14:paraId="67B7DD6F" w14:textId="77777777" w:rsidR="00DA5853" w:rsidRDefault="00AB5A25" w:rsidP="005F2891">
      <w:pPr>
        <w:rPr>
          <w:bCs/>
          <w:szCs w:val="28"/>
        </w:rPr>
      </w:pPr>
      <w:proofErr w:type="spellStart"/>
      <w:r w:rsidRPr="00DA5853">
        <w:rPr>
          <w:bCs/>
          <w:color w:val="auto"/>
          <w:szCs w:val="28"/>
        </w:rPr>
        <w:t>Dependecy</w:t>
      </w:r>
      <w:proofErr w:type="spellEnd"/>
      <w:r w:rsidRPr="00DA5853">
        <w:rPr>
          <w:bCs/>
          <w:color w:val="auto"/>
          <w:szCs w:val="28"/>
        </w:rPr>
        <w:t xml:space="preserve"> </w:t>
      </w:r>
      <w:proofErr w:type="spellStart"/>
      <w:r w:rsidRPr="00DA5853">
        <w:rPr>
          <w:bCs/>
          <w:color w:val="auto"/>
          <w:szCs w:val="28"/>
        </w:rPr>
        <w:t>Inversion</w:t>
      </w:r>
      <w:proofErr w:type="spellEnd"/>
      <w:r w:rsidRPr="00DA5853">
        <w:rPr>
          <w:bCs/>
          <w:color w:val="auto"/>
          <w:szCs w:val="28"/>
        </w:rPr>
        <w:t xml:space="preserve"> </w:t>
      </w:r>
      <w:proofErr w:type="spellStart"/>
      <w:r w:rsidRPr="00DA5853">
        <w:rPr>
          <w:bCs/>
          <w:color w:val="auto"/>
          <w:szCs w:val="28"/>
        </w:rPr>
        <w:t>Principle</w:t>
      </w:r>
      <w:proofErr w:type="spellEnd"/>
      <w:r w:rsidRPr="00DA5853">
        <w:rPr>
          <w:bCs/>
          <w:color w:val="auto"/>
          <w:szCs w:val="28"/>
        </w:rPr>
        <w:t xml:space="preserve">: Los módulos de alto nivel no debería depender de módulos de nivel bajo, sino de abstracciones. Es decir, reducir las dependencias entre los módulos del código. Este principio se implementará en las clases que en sus métodos necesitan instanciar objetos de módulos de nivel bajo para realizar sus métodos por ejemplo en la clase de </w:t>
      </w:r>
      <w:proofErr w:type="spellStart"/>
      <w:r w:rsidRPr="00DA5853">
        <w:rPr>
          <w:bCs/>
          <w:color w:val="auto"/>
          <w:szCs w:val="28"/>
        </w:rPr>
        <w:t>Reporte_Ingeniero</w:t>
      </w:r>
      <w:proofErr w:type="spellEnd"/>
      <w:r w:rsidRPr="00DA5853">
        <w:rPr>
          <w:bCs/>
          <w:color w:val="auto"/>
          <w:szCs w:val="28"/>
        </w:rPr>
        <w:t xml:space="preserve"> para que se realice el método aprobar se necesita instanciar un objeto de la clase Encargado para confirmar la aprobación; sin embargo, se podría pasar un objeto Encargado como </w:t>
      </w:r>
      <w:proofErr w:type="spellStart"/>
      <w:r w:rsidRPr="00DA5853">
        <w:rPr>
          <w:bCs/>
          <w:color w:val="auto"/>
          <w:szCs w:val="28"/>
        </w:rPr>
        <w:t>parametro</w:t>
      </w:r>
      <w:proofErr w:type="spellEnd"/>
      <w:r w:rsidRPr="00DA5853">
        <w:rPr>
          <w:bCs/>
          <w:color w:val="auto"/>
          <w:szCs w:val="28"/>
        </w:rPr>
        <w:t xml:space="preserve"> a la hora de instanciar la clase </w:t>
      </w:r>
      <w:proofErr w:type="spellStart"/>
      <w:r w:rsidRPr="00DA5853">
        <w:rPr>
          <w:bCs/>
          <w:color w:val="auto"/>
          <w:szCs w:val="28"/>
        </w:rPr>
        <w:t>Reporte_Ingeniero</w:t>
      </w:r>
      <w:proofErr w:type="spellEnd"/>
      <w:r w:rsidRPr="00DA5853">
        <w:rPr>
          <w:bCs/>
          <w:color w:val="auto"/>
          <w:szCs w:val="28"/>
        </w:rPr>
        <w:t xml:space="preserve"> y cuando se llame el método aprobar se utilizará dicho objeto.</w:t>
      </w:r>
    </w:p>
    <w:p w14:paraId="2830D794" w14:textId="4D97A51B" w:rsidR="00AB5A25" w:rsidRPr="006C46C4" w:rsidRDefault="00AB5A25" w:rsidP="005F2891">
      <w:pPr>
        <w:rPr>
          <w:b/>
          <w:color w:val="auto"/>
          <w:sz w:val="44"/>
          <w:szCs w:val="44"/>
        </w:rPr>
      </w:pPr>
      <w:proofErr w:type="spellStart"/>
      <w:r w:rsidRPr="00DA5853">
        <w:rPr>
          <w:bCs/>
          <w:color w:val="auto"/>
          <w:szCs w:val="28"/>
        </w:rPr>
        <w:lastRenderedPageBreak/>
        <w:t>Don't</w:t>
      </w:r>
      <w:proofErr w:type="spellEnd"/>
      <w:r w:rsidRPr="00DA5853">
        <w:rPr>
          <w:bCs/>
          <w:color w:val="auto"/>
          <w:szCs w:val="28"/>
        </w:rPr>
        <w:t xml:space="preserve"> </w:t>
      </w:r>
      <w:proofErr w:type="spellStart"/>
      <w:r w:rsidRPr="00DA5853">
        <w:rPr>
          <w:bCs/>
          <w:color w:val="auto"/>
          <w:szCs w:val="28"/>
        </w:rPr>
        <w:t>repeat</w:t>
      </w:r>
      <w:proofErr w:type="spellEnd"/>
      <w:r w:rsidRPr="00DA5853">
        <w:rPr>
          <w:bCs/>
          <w:color w:val="auto"/>
          <w:szCs w:val="28"/>
        </w:rPr>
        <w:t xml:space="preserve"> </w:t>
      </w:r>
      <w:proofErr w:type="spellStart"/>
      <w:r w:rsidRPr="00DA5853">
        <w:rPr>
          <w:bCs/>
          <w:color w:val="auto"/>
          <w:szCs w:val="28"/>
        </w:rPr>
        <w:t>yourself</w:t>
      </w:r>
      <w:proofErr w:type="spellEnd"/>
      <w:r w:rsidRPr="00DA5853">
        <w:rPr>
          <w:bCs/>
          <w:color w:val="auto"/>
          <w:szCs w:val="28"/>
        </w:rPr>
        <w:t>: Principio que se basa en no escribir código duplicado ya que el código duplicado es propenso a cometer errores y difícil de mantener por lo que es necesario que se duplicará código este se encapsule. Este principio se usará en los códigos que se repitan dentro de diferentes clases por lo que si se necesita modificar solo se tendrá que revisar en l</w:t>
      </w:r>
      <w:r w:rsidR="006C46C4">
        <w:rPr>
          <w:bCs/>
          <w:color w:val="auto"/>
          <w:szCs w:val="28"/>
        </w:rPr>
        <w:t xml:space="preserve">a función donde se </w:t>
      </w:r>
      <w:r w:rsidR="006C46C4" w:rsidRPr="006C46C4">
        <w:rPr>
          <w:bCs/>
          <w:color w:val="auto"/>
          <w:szCs w:val="28"/>
        </w:rPr>
        <w:t>encuentra</w:t>
      </w:r>
      <w:r w:rsidR="00DA5853" w:rsidRPr="006C46C4">
        <w:rPr>
          <w:bCs/>
          <w:color w:val="auto"/>
          <w:szCs w:val="28"/>
        </w:rPr>
        <w:t xml:space="preserve"> en todas las partes del códig</w:t>
      </w:r>
      <w:r w:rsidR="006C46C4">
        <w:rPr>
          <w:bCs/>
          <w:color w:val="auto"/>
          <w:szCs w:val="28"/>
        </w:rPr>
        <w:t>o.</w:t>
      </w:r>
    </w:p>
    <w:p w14:paraId="23069EB9" w14:textId="63201F7A" w:rsidR="00CB31C8" w:rsidRPr="00DA5853" w:rsidRDefault="00CB31C8" w:rsidP="005F2891">
      <w:pPr>
        <w:rPr>
          <w:b/>
          <w:bCs/>
          <w:color w:val="auto"/>
          <w:szCs w:val="28"/>
        </w:rPr>
      </w:pPr>
      <w:r w:rsidRPr="00DA5853">
        <w:rPr>
          <w:bCs/>
          <w:color w:val="auto"/>
          <w:szCs w:val="28"/>
        </w:rPr>
        <w:t xml:space="preserve">- </w:t>
      </w:r>
      <w:proofErr w:type="spellStart"/>
      <w:r w:rsidRPr="00DA5853">
        <w:rPr>
          <w:bCs/>
          <w:color w:val="auto"/>
          <w:szCs w:val="28"/>
        </w:rPr>
        <w:t>Keep</w:t>
      </w:r>
      <w:proofErr w:type="spellEnd"/>
      <w:r w:rsidRPr="00DA5853">
        <w:rPr>
          <w:bCs/>
          <w:color w:val="auto"/>
          <w:szCs w:val="28"/>
        </w:rPr>
        <w:t xml:space="preserve"> </w:t>
      </w:r>
      <w:proofErr w:type="spellStart"/>
      <w:r w:rsidRPr="00DA5853">
        <w:rPr>
          <w:bCs/>
          <w:color w:val="auto"/>
          <w:szCs w:val="28"/>
        </w:rPr>
        <w:t>it</w:t>
      </w:r>
      <w:proofErr w:type="spellEnd"/>
      <w:r w:rsidRPr="00DA5853">
        <w:rPr>
          <w:bCs/>
          <w:color w:val="auto"/>
          <w:szCs w:val="28"/>
        </w:rPr>
        <w:t xml:space="preserve"> Simple </w:t>
      </w:r>
      <w:proofErr w:type="spellStart"/>
      <w:r w:rsidRPr="00DA5853">
        <w:rPr>
          <w:bCs/>
          <w:color w:val="auto"/>
          <w:szCs w:val="28"/>
        </w:rPr>
        <w:t>stupid</w:t>
      </w:r>
      <w:proofErr w:type="spellEnd"/>
      <w:r w:rsidRPr="00DA5853">
        <w:rPr>
          <w:bCs/>
          <w:color w:val="auto"/>
          <w:szCs w:val="28"/>
        </w:rPr>
        <w:t xml:space="preserve">: Principio que se basa en que el programa debe ser simple de entender evitando la complejidad como norma general, pero más aún la complejidad innecesaria. Este principio se utilizará para que </w:t>
      </w:r>
      <w:r w:rsidR="005D4041" w:rsidRPr="00DA5853">
        <w:rPr>
          <w:bCs/>
          <w:color w:val="auto"/>
          <w:szCs w:val="28"/>
        </w:rPr>
        <w:t xml:space="preserve">el </w:t>
      </w:r>
      <w:r w:rsidRPr="00DA5853">
        <w:rPr>
          <w:bCs/>
          <w:color w:val="auto"/>
          <w:szCs w:val="28"/>
        </w:rPr>
        <w:t>código sea lo más sencillo de entender posible por lo que si es necesario realizar modificaciones en un futuro se pueda modificar sin mayor complicación y sin romper el código fuente.</w:t>
      </w:r>
    </w:p>
    <w:p w14:paraId="00C71475" w14:textId="77777777" w:rsidR="00AB5A25" w:rsidRDefault="00AB5A25" w:rsidP="00AB5A25">
      <w:pPr>
        <w:pStyle w:val="Ttulo3"/>
        <w:rPr>
          <w:b/>
          <w:sz w:val="28"/>
          <w:szCs w:val="28"/>
        </w:rPr>
      </w:pPr>
    </w:p>
    <w:p w14:paraId="29477F07" w14:textId="1555B94C" w:rsidR="001A78C3" w:rsidRPr="00771BA0" w:rsidRDefault="00CB31C8" w:rsidP="00771BA0">
      <w:pPr>
        <w:pStyle w:val="Ttulo2"/>
        <w:rPr>
          <w:rFonts w:ascii="Zizou Slab Bold" w:hAnsi="Zizou Slab Bold"/>
          <w:color w:val="auto"/>
        </w:rPr>
      </w:pPr>
      <w:bookmarkStart w:id="4797" w:name="_Toc25247139"/>
      <w:bookmarkStart w:id="4798" w:name="_Toc25309799"/>
      <w:proofErr w:type="spellStart"/>
      <w:r w:rsidRPr="00771BA0">
        <w:rPr>
          <w:rFonts w:ascii="Zizou Slab Bold" w:hAnsi="Zizou Slab Bold"/>
          <w:color w:val="auto"/>
        </w:rPr>
        <w:t>Approaches</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Statements</w:t>
      </w:r>
      <w:bookmarkEnd w:id="4797"/>
      <w:bookmarkEnd w:id="4798"/>
      <w:proofErr w:type="spellEnd"/>
    </w:p>
    <w:p w14:paraId="28EC9DB3" w14:textId="77777777" w:rsidR="00AB5A25" w:rsidRPr="00DA5853" w:rsidRDefault="00AB5A25" w:rsidP="00AB5A25">
      <w:pPr>
        <w:pStyle w:val="Ttulo4"/>
        <w:rPr>
          <w:color w:val="auto"/>
          <w:sz w:val="32"/>
          <w:szCs w:val="32"/>
        </w:rPr>
      </w:pPr>
      <w:proofErr w:type="spellStart"/>
      <w:r w:rsidRPr="00DA5853">
        <w:rPr>
          <w:color w:val="auto"/>
          <w:sz w:val="32"/>
          <w:szCs w:val="32"/>
        </w:rPr>
        <w:t>Planned</w:t>
      </w:r>
      <w:proofErr w:type="spellEnd"/>
      <w:r w:rsidRPr="00DA5853">
        <w:rPr>
          <w:color w:val="auto"/>
          <w:sz w:val="32"/>
          <w:szCs w:val="32"/>
        </w:rPr>
        <w:t xml:space="preserve"> </w:t>
      </w:r>
      <w:proofErr w:type="spellStart"/>
      <w:r w:rsidRPr="00DA5853">
        <w:rPr>
          <w:color w:val="auto"/>
          <w:sz w:val="32"/>
          <w:szCs w:val="32"/>
        </w:rPr>
        <w:t>design</w:t>
      </w:r>
      <w:proofErr w:type="spellEnd"/>
    </w:p>
    <w:p w14:paraId="186AA682" w14:textId="77777777" w:rsidR="00AB5A25" w:rsidRPr="00DA5853" w:rsidRDefault="00AB5A25" w:rsidP="00AB5A25">
      <w:pPr>
        <w:pStyle w:val="Ttulo4"/>
        <w:rPr>
          <w:b w:val="0"/>
          <w:bCs/>
          <w:color w:val="auto"/>
          <w:sz w:val="28"/>
          <w:szCs w:val="28"/>
        </w:rPr>
      </w:pPr>
      <w:r w:rsidRPr="00DA5853">
        <w:rPr>
          <w:b w:val="0"/>
          <w:bCs/>
          <w:color w:val="auto"/>
          <w:sz w:val="28"/>
          <w:szCs w:val="28"/>
        </w:rPr>
        <w:t xml:space="preserve">Los proveedores buscan establecer un control que regule de antemano la ubicación de sus usuarios para luego mandarlos a los lugares correspondientes </w:t>
      </w:r>
    </w:p>
    <w:p w14:paraId="4E8291D5" w14:textId="77777777" w:rsidR="00AB5A25" w:rsidRPr="00DA5853" w:rsidRDefault="00AB5A25" w:rsidP="00AB5A25">
      <w:pPr>
        <w:pStyle w:val="Ttulo4"/>
        <w:rPr>
          <w:color w:val="auto"/>
          <w:sz w:val="32"/>
          <w:szCs w:val="32"/>
        </w:rPr>
      </w:pPr>
      <w:proofErr w:type="spellStart"/>
      <w:r w:rsidRPr="00DA5853">
        <w:rPr>
          <w:color w:val="auto"/>
          <w:sz w:val="32"/>
          <w:szCs w:val="32"/>
        </w:rPr>
        <w:t>Evolutionary</w:t>
      </w:r>
      <w:proofErr w:type="spellEnd"/>
      <w:r w:rsidRPr="00DA5853">
        <w:rPr>
          <w:color w:val="auto"/>
          <w:sz w:val="32"/>
          <w:szCs w:val="32"/>
        </w:rPr>
        <w:t xml:space="preserve"> </w:t>
      </w:r>
      <w:proofErr w:type="spellStart"/>
      <w:r w:rsidRPr="00DA5853">
        <w:rPr>
          <w:color w:val="auto"/>
          <w:sz w:val="32"/>
          <w:szCs w:val="32"/>
        </w:rPr>
        <w:t>design</w:t>
      </w:r>
      <w:proofErr w:type="spellEnd"/>
    </w:p>
    <w:p w14:paraId="02217299" w14:textId="711F4DD5" w:rsidR="00AB5A25" w:rsidRPr="00DA5853" w:rsidRDefault="00AB5A25" w:rsidP="00AB5A25">
      <w:pPr>
        <w:pStyle w:val="Ttulo4"/>
        <w:rPr>
          <w:b w:val="0"/>
          <w:bCs/>
          <w:color w:val="auto"/>
          <w:sz w:val="28"/>
          <w:szCs w:val="28"/>
        </w:rPr>
      </w:pPr>
      <w:r w:rsidRPr="00DA5853">
        <w:rPr>
          <w:b w:val="0"/>
          <w:bCs/>
          <w:color w:val="auto"/>
          <w:sz w:val="28"/>
          <w:szCs w:val="28"/>
        </w:rPr>
        <w:t xml:space="preserve">Un concepto derivado de Astra es la </w:t>
      </w:r>
      <w:r w:rsidR="006C46C4" w:rsidRPr="00DA5853">
        <w:rPr>
          <w:b w:val="0"/>
          <w:bCs/>
          <w:color w:val="auto"/>
          <w:sz w:val="28"/>
          <w:szCs w:val="28"/>
        </w:rPr>
        <w:t>práctica</w:t>
      </w:r>
      <w:r w:rsidRPr="00DA5853">
        <w:rPr>
          <w:b w:val="0"/>
          <w:bCs/>
          <w:color w:val="auto"/>
          <w:sz w:val="28"/>
          <w:szCs w:val="28"/>
        </w:rPr>
        <w:t xml:space="preserve"> constante de control, eficacia y optimización afín de lograr integrar un método a través de ubicaciones, notificaciones y cronogramas. Una arquitectura evolucionada en cada iteración y moldeable.</w:t>
      </w:r>
    </w:p>
    <w:p w14:paraId="14B2427F" w14:textId="5CFEBF1F" w:rsidR="00AB5A25" w:rsidRDefault="00AB5A25" w:rsidP="00AB5A25">
      <w:pPr>
        <w:pStyle w:val="Ttulo3"/>
        <w:rPr>
          <w:b/>
          <w:sz w:val="28"/>
          <w:szCs w:val="28"/>
        </w:rPr>
      </w:pPr>
    </w:p>
    <w:p w14:paraId="780F352C" w14:textId="77777777" w:rsidR="00DA5853" w:rsidRPr="00771BA0" w:rsidRDefault="00AB5A25" w:rsidP="00771BA0">
      <w:pPr>
        <w:pStyle w:val="Ttulo2"/>
        <w:rPr>
          <w:rFonts w:ascii="Zizou Slab Bold" w:hAnsi="Zizou Slab Bold"/>
          <w:color w:val="auto"/>
        </w:rPr>
      </w:pPr>
      <w:bookmarkStart w:id="4799" w:name="_Toc25247140"/>
      <w:bookmarkStart w:id="4800" w:name="_Toc25309800"/>
      <w:proofErr w:type="spellStart"/>
      <w:r w:rsidRPr="00771BA0">
        <w:rPr>
          <w:rFonts w:ascii="Zizou Slab Bold" w:hAnsi="Zizou Slab Bold"/>
          <w:color w:val="auto"/>
        </w:rPr>
        <w:t>Architectural</w:t>
      </w:r>
      <w:proofErr w:type="spellEnd"/>
      <w:r w:rsidRPr="00771BA0">
        <w:rPr>
          <w:rFonts w:ascii="Zizou Slab Bold" w:hAnsi="Zizou Slab Bold"/>
          <w:color w:val="auto"/>
        </w:rPr>
        <w:t xml:space="preserve"> </w:t>
      </w:r>
      <w:proofErr w:type="spellStart"/>
      <w:r w:rsidRPr="00771BA0">
        <w:rPr>
          <w:rFonts w:ascii="Zizou Slab Bold" w:hAnsi="Zizou Slab Bold"/>
          <w:color w:val="auto"/>
        </w:rPr>
        <w:t>Styles</w:t>
      </w:r>
      <w:proofErr w:type="spellEnd"/>
      <w:r w:rsidRPr="00771BA0">
        <w:rPr>
          <w:rFonts w:ascii="Zizou Slab Bold" w:hAnsi="Zizou Slab Bold"/>
          <w:color w:val="auto"/>
        </w:rPr>
        <w:t xml:space="preserve"> &amp; </w:t>
      </w:r>
      <w:proofErr w:type="spellStart"/>
      <w:r w:rsidRPr="00771BA0">
        <w:rPr>
          <w:rFonts w:ascii="Zizou Slab Bold" w:hAnsi="Zizou Slab Bold"/>
          <w:color w:val="auto"/>
        </w:rPr>
        <w:t>Patterns</w:t>
      </w:r>
      <w:bookmarkEnd w:id="4799"/>
      <w:bookmarkEnd w:id="4800"/>
      <w:proofErr w:type="spellEnd"/>
      <w:r w:rsidRPr="00771BA0">
        <w:rPr>
          <w:rFonts w:ascii="Zizou Slab Bold" w:hAnsi="Zizou Slab Bold"/>
          <w:color w:val="auto"/>
        </w:rPr>
        <w:t xml:space="preserve"> </w:t>
      </w:r>
    </w:p>
    <w:p w14:paraId="478B38EE" w14:textId="7AD5D311" w:rsidR="00AB5A25" w:rsidRPr="00DA5853" w:rsidRDefault="00AB5A25" w:rsidP="005F2891">
      <w:pPr>
        <w:rPr>
          <w:b/>
          <w:color w:val="auto"/>
          <w:szCs w:val="28"/>
        </w:rPr>
      </w:pPr>
      <w:r w:rsidRPr="00DA5853">
        <w:rPr>
          <w:color w:val="auto"/>
          <w:szCs w:val="28"/>
        </w:rPr>
        <w:t xml:space="preserve">El estilo de arquitectura en la que se basará </w:t>
      </w:r>
      <w:proofErr w:type="spellStart"/>
      <w:r w:rsidRPr="00DA5853">
        <w:rPr>
          <w:color w:val="auto"/>
          <w:szCs w:val="28"/>
        </w:rPr>
        <w:t>My</w:t>
      </w:r>
      <w:proofErr w:type="spellEnd"/>
      <w:r w:rsidRPr="00DA5853">
        <w:rPr>
          <w:color w:val="auto"/>
          <w:szCs w:val="28"/>
        </w:rPr>
        <w:t xml:space="preserve">-E será principalmente en la arquitectura orientada a servicios (SOA). Antes de explicar por qué </w:t>
      </w:r>
      <w:proofErr w:type="spellStart"/>
      <w:r w:rsidRPr="00DA5853">
        <w:rPr>
          <w:color w:val="auto"/>
          <w:szCs w:val="28"/>
        </w:rPr>
        <w:t>My</w:t>
      </w:r>
      <w:proofErr w:type="spellEnd"/>
      <w:r w:rsidRPr="00DA5853">
        <w:rPr>
          <w:color w:val="auto"/>
          <w:szCs w:val="28"/>
        </w:rPr>
        <w:t>-E se basará en la arquitectura orientada a servicios, se ahondará en que es exactamente la arquitectura orientada a servicios.</w:t>
      </w:r>
    </w:p>
    <w:p w14:paraId="4313CC44" w14:textId="77777777" w:rsidR="00AB5A25" w:rsidRPr="00DA5853" w:rsidRDefault="00AB5A25" w:rsidP="00AB5A25">
      <w:pPr>
        <w:pStyle w:val="Ttulo4"/>
        <w:rPr>
          <w:b w:val="0"/>
          <w:color w:val="auto"/>
          <w:sz w:val="28"/>
          <w:szCs w:val="28"/>
        </w:rPr>
      </w:pPr>
      <w:r w:rsidRPr="00DA5853">
        <w:rPr>
          <w:b w:val="0"/>
          <w:color w:val="auto"/>
          <w:sz w:val="28"/>
          <w:szCs w:val="28"/>
        </w:rPr>
        <w:lastRenderedPageBreak/>
        <w:t>La arquitectura orientada a servicios es un estilo de arquitectura de TI que se apoya en la orientación a servicios. Además, es una forma de pensar en servicios, su construcción y sus resultados. Asimismo, sus principales características son: representar los servicios utilizando descripciones de negocio para asignarles en un contexto de negocio, requerir un conjunto de pruebas que determinen que sea un buen servicio, estar basado en el diseño de servicios que reflejan las actividades de negocio en el mundo real.</w:t>
      </w:r>
    </w:p>
    <w:p w14:paraId="69902351" w14:textId="77777777" w:rsidR="00AB5A25" w:rsidRPr="00DA5853" w:rsidRDefault="00AB5A25" w:rsidP="00AB5A25">
      <w:pPr>
        <w:pStyle w:val="Ttulo4"/>
        <w:rPr>
          <w:b w:val="0"/>
          <w:color w:val="auto"/>
          <w:sz w:val="28"/>
          <w:szCs w:val="28"/>
        </w:rPr>
      </w:pPr>
      <w:r w:rsidRPr="00DA5853">
        <w:rPr>
          <w:b w:val="0"/>
          <w:color w:val="auto"/>
          <w:sz w:val="28"/>
          <w:szCs w:val="28"/>
        </w:rPr>
        <w:t xml:space="preserve">Por lo que </w:t>
      </w:r>
      <w:proofErr w:type="spellStart"/>
      <w:r w:rsidRPr="00DA5853">
        <w:rPr>
          <w:b w:val="0"/>
          <w:color w:val="auto"/>
          <w:sz w:val="28"/>
          <w:szCs w:val="28"/>
        </w:rPr>
        <w:t>My</w:t>
      </w:r>
      <w:proofErr w:type="spellEnd"/>
      <w:r w:rsidRPr="00DA5853">
        <w:rPr>
          <w:b w:val="0"/>
          <w:color w:val="auto"/>
          <w:sz w:val="28"/>
          <w:szCs w:val="28"/>
        </w:rPr>
        <w:t>-E usará este servicio ya que ofrece un servicio de control sobre los ingenieros que realizan el servicio de mantenimiento y la optimización del proceso de reporte. Además, permite el desarrollo de aplicaciones manejables y seguras ya que proporciona una infraestructura y documentación común para desarrollar servicios con la posibilidad de añadir nuevas funcionalidades.</w:t>
      </w:r>
    </w:p>
    <w:p w14:paraId="59A7D9BA" w14:textId="3815D14D" w:rsidR="00AB5A25" w:rsidRPr="00DA5853" w:rsidRDefault="00AB5A25" w:rsidP="00AB5A25">
      <w:pPr>
        <w:pStyle w:val="Ttulo4"/>
        <w:rPr>
          <w:b w:val="0"/>
          <w:color w:val="auto"/>
          <w:sz w:val="28"/>
          <w:szCs w:val="28"/>
        </w:rPr>
      </w:pPr>
      <w:r w:rsidRPr="00DA5853">
        <w:rPr>
          <w:b w:val="0"/>
          <w:color w:val="auto"/>
          <w:sz w:val="28"/>
          <w:szCs w:val="28"/>
        </w:rPr>
        <w:t xml:space="preserve">El patrón de arquitectura a utilizar es el patrón en capas ya que ofrece dividir sistemas de software complicados además trabajar en un sistema de capas minimiza la dependencia entre capas, las capas posibilitan la estandarización de servicios, se puede sustituir con implementaciones alternativas de los mismos servicios </w:t>
      </w:r>
      <w:r w:rsidR="00DA5853" w:rsidRPr="00DA5853">
        <w:rPr>
          <w:b w:val="0"/>
          <w:color w:val="auto"/>
          <w:sz w:val="28"/>
          <w:szCs w:val="28"/>
        </w:rPr>
        <w:t>básicos</w:t>
      </w:r>
      <w:r w:rsidRPr="00DA5853">
        <w:rPr>
          <w:b w:val="0"/>
          <w:color w:val="auto"/>
          <w:sz w:val="28"/>
          <w:szCs w:val="28"/>
        </w:rPr>
        <w:t>.</w:t>
      </w:r>
    </w:p>
    <w:p w14:paraId="33F6FB94" w14:textId="77777777" w:rsidR="00AB5A25" w:rsidRPr="00AB5A25" w:rsidRDefault="00AB5A25" w:rsidP="00AB5A25">
      <w:pPr>
        <w:pStyle w:val="Ttulo3"/>
        <w:rPr>
          <w:b/>
          <w:sz w:val="28"/>
          <w:szCs w:val="28"/>
        </w:rPr>
      </w:pPr>
    </w:p>
    <w:p w14:paraId="0E2ADA36" w14:textId="3C7FE48A" w:rsidR="00CB31C8" w:rsidRPr="00771BA0" w:rsidRDefault="00CB31C8" w:rsidP="00771BA0">
      <w:pPr>
        <w:pStyle w:val="Ttulo2"/>
        <w:rPr>
          <w:rFonts w:ascii="Zizou Slab Bold" w:hAnsi="Zizou Slab Bold"/>
          <w:color w:val="auto"/>
          <w:lang w:val="en-US"/>
        </w:rPr>
      </w:pPr>
      <w:bookmarkStart w:id="4801" w:name="_Toc25247141"/>
      <w:bookmarkStart w:id="4802" w:name="_Toc25309801"/>
      <w:r w:rsidRPr="00771BA0">
        <w:rPr>
          <w:rFonts w:ascii="Zizou Slab Bold" w:hAnsi="Zizou Slab Bold"/>
          <w:color w:val="auto"/>
          <w:lang w:val="en-US"/>
        </w:rPr>
        <w:lastRenderedPageBreak/>
        <w:t>Context Diagram</w:t>
      </w:r>
      <w:bookmarkEnd w:id="4801"/>
      <w:bookmarkEnd w:id="4802"/>
      <w:r w:rsidRPr="00771BA0">
        <w:rPr>
          <w:rFonts w:ascii="Zizou Slab Bold" w:hAnsi="Zizou Slab Bold"/>
          <w:color w:val="auto"/>
          <w:lang w:val="en-US"/>
        </w:rPr>
        <w:t xml:space="preserve"> </w:t>
      </w:r>
    </w:p>
    <w:p w14:paraId="1D020CFB" w14:textId="116F65B7" w:rsidR="00CB31C8" w:rsidRPr="00B13589" w:rsidRDefault="00771BA0" w:rsidP="00CB31C8">
      <w:pPr>
        <w:rPr>
          <w:lang w:val="en-US"/>
        </w:rPr>
      </w:pPr>
      <w:r w:rsidRPr="00771BA0">
        <w:rPr>
          <w:rFonts w:ascii="Zizou Slab Bold" w:hAnsi="Zizou Slab Bold"/>
          <w:b/>
          <w:noProof/>
          <w:color w:val="auto"/>
          <w:lang w:eastAsia="es-PE"/>
        </w:rPr>
        <w:drawing>
          <wp:anchor distT="0" distB="0" distL="114300" distR="114300" simplePos="0" relativeHeight="251819008" behindDoc="0" locked="0" layoutInCell="1" allowOverlap="1" wp14:anchorId="48F3191B" wp14:editId="543049E6">
            <wp:simplePos x="0" y="0"/>
            <wp:positionH relativeFrom="margin">
              <wp:align>right</wp:align>
            </wp:positionH>
            <wp:positionV relativeFrom="paragraph">
              <wp:posOffset>288290</wp:posOffset>
            </wp:positionV>
            <wp:extent cx="6309360" cy="444627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ext_diagram.jpg"/>
                    <pic:cNvPicPr/>
                  </pic:nvPicPr>
                  <pic:blipFill>
                    <a:blip r:embed="rId14">
                      <a:extLst>
                        <a:ext uri="{28A0092B-C50C-407E-A947-70E740481C1C}">
                          <a14:useLocalDpi xmlns:a14="http://schemas.microsoft.com/office/drawing/2010/main" val="0"/>
                        </a:ext>
                      </a:extLst>
                    </a:blip>
                    <a:stretch>
                      <a:fillRect/>
                    </a:stretch>
                  </pic:blipFill>
                  <pic:spPr>
                    <a:xfrm>
                      <a:off x="0" y="0"/>
                      <a:ext cx="6309360" cy="4446270"/>
                    </a:xfrm>
                    <a:prstGeom prst="rect">
                      <a:avLst/>
                    </a:prstGeom>
                  </pic:spPr>
                </pic:pic>
              </a:graphicData>
            </a:graphic>
          </wp:anchor>
        </w:drawing>
      </w:r>
    </w:p>
    <w:p w14:paraId="6C6260D4" w14:textId="77777777" w:rsidR="00DA5853" w:rsidRDefault="00DA5853" w:rsidP="00AB5A25">
      <w:pPr>
        <w:pStyle w:val="Ttulo3"/>
        <w:rPr>
          <w:b/>
          <w:sz w:val="44"/>
          <w:szCs w:val="44"/>
          <w:lang w:val="en-US"/>
        </w:rPr>
      </w:pPr>
    </w:p>
    <w:p w14:paraId="0AE33D07" w14:textId="77777777" w:rsidR="00DA5853" w:rsidRDefault="00DA5853" w:rsidP="00AB5A25">
      <w:pPr>
        <w:pStyle w:val="Ttulo3"/>
        <w:rPr>
          <w:b/>
          <w:sz w:val="44"/>
          <w:szCs w:val="44"/>
          <w:lang w:val="en-US"/>
        </w:rPr>
      </w:pPr>
    </w:p>
    <w:p w14:paraId="3748D891" w14:textId="77777777" w:rsidR="00DA5853" w:rsidRDefault="00DA5853" w:rsidP="00AB5A25">
      <w:pPr>
        <w:pStyle w:val="Ttulo3"/>
        <w:rPr>
          <w:b/>
          <w:sz w:val="44"/>
          <w:szCs w:val="44"/>
          <w:lang w:val="en-US"/>
        </w:rPr>
      </w:pPr>
    </w:p>
    <w:p w14:paraId="04C0E875" w14:textId="77777777" w:rsidR="00DA5853" w:rsidRDefault="00DA5853" w:rsidP="00AB5A25">
      <w:pPr>
        <w:pStyle w:val="Ttulo3"/>
        <w:rPr>
          <w:b/>
          <w:sz w:val="44"/>
          <w:szCs w:val="44"/>
          <w:lang w:val="en-US"/>
        </w:rPr>
      </w:pPr>
    </w:p>
    <w:p w14:paraId="2DC76F76" w14:textId="77777777" w:rsidR="00DA5853" w:rsidRDefault="00DA5853" w:rsidP="00AB5A25">
      <w:pPr>
        <w:pStyle w:val="Ttulo3"/>
        <w:rPr>
          <w:b/>
          <w:sz w:val="44"/>
          <w:szCs w:val="44"/>
          <w:lang w:val="en-US"/>
        </w:rPr>
      </w:pPr>
    </w:p>
    <w:p w14:paraId="42099618" w14:textId="77777777" w:rsidR="00DA5853" w:rsidRDefault="00DA5853" w:rsidP="00AB5A25">
      <w:pPr>
        <w:pStyle w:val="Ttulo3"/>
        <w:rPr>
          <w:b/>
          <w:sz w:val="44"/>
          <w:szCs w:val="44"/>
          <w:lang w:val="en-US"/>
        </w:rPr>
      </w:pPr>
    </w:p>
    <w:p w14:paraId="27922BDF" w14:textId="77777777" w:rsidR="00DA5853" w:rsidRDefault="00DA5853" w:rsidP="00AB5A25">
      <w:pPr>
        <w:pStyle w:val="Ttulo3"/>
        <w:rPr>
          <w:b/>
          <w:sz w:val="44"/>
          <w:szCs w:val="44"/>
          <w:lang w:val="en-US"/>
        </w:rPr>
      </w:pPr>
    </w:p>
    <w:p w14:paraId="72B8B7F9" w14:textId="35415CCE" w:rsidR="00CB31C8" w:rsidRPr="00771BA0" w:rsidRDefault="00CB31C8" w:rsidP="00771BA0">
      <w:pPr>
        <w:pStyle w:val="Ttulo2"/>
        <w:rPr>
          <w:rFonts w:ascii="Zizou Slab Bold" w:hAnsi="Zizou Slab Bold"/>
          <w:color w:val="auto"/>
          <w:lang w:val="en-US"/>
        </w:rPr>
      </w:pPr>
      <w:bookmarkStart w:id="4803" w:name="_Toc25247142"/>
      <w:bookmarkStart w:id="4804" w:name="_Toc25309802"/>
      <w:r w:rsidRPr="00771BA0">
        <w:rPr>
          <w:rFonts w:ascii="Zizou Slab Bold" w:hAnsi="Zizou Slab Bold"/>
          <w:color w:val="auto"/>
          <w:lang w:val="en-US"/>
        </w:rPr>
        <w:lastRenderedPageBreak/>
        <w:t xml:space="preserve">Approaches-driven </w:t>
      </w:r>
      <w:proofErr w:type="spellStart"/>
      <w:r w:rsidRPr="00771BA0">
        <w:rPr>
          <w:rFonts w:ascii="Zizou Slab Bold" w:hAnsi="Zizou Slab Bold"/>
          <w:color w:val="auto"/>
          <w:lang w:val="en-US"/>
        </w:rPr>
        <w:t>ViewPoints</w:t>
      </w:r>
      <w:proofErr w:type="spellEnd"/>
      <w:r w:rsidRPr="00771BA0">
        <w:rPr>
          <w:rFonts w:ascii="Zizou Slab Bold" w:hAnsi="Zizou Slab Bold"/>
          <w:color w:val="auto"/>
          <w:lang w:val="en-US"/>
        </w:rPr>
        <w:t xml:space="preserve"> Diagram</w:t>
      </w:r>
      <w:bookmarkEnd w:id="4803"/>
      <w:bookmarkEnd w:id="4804"/>
    </w:p>
    <w:p w14:paraId="5C4B7F34" w14:textId="77777777" w:rsidR="00AB5A25" w:rsidRDefault="00AB5A25" w:rsidP="00AB5A25">
      <w:pPr>
        <w:pStyle w:val="Ttulo3"/>
        <w:rPr>
          <w:b/>
          <w:sz w:val="28"/>
          <w:szCs w:val="28"/>
          <w:lang w:val="en-US"/>
        </w:rPr>
      </w:pPr>
    </w:p>
    <w:p w14:paraId="2FB901EB" w14:textId="641E47CD" w:rsidR="00AB5A25" w:rsidRDefault="00AB5A25" w:rsidP="00AB5A25">
      <w:pPr>
        <w:pStyle w:val="Ttulo3"/>
        <w:rPr>
          <w:b/>
          <w:sz w:val="28"/>
          <w:szCs w:val="28"/>
          <w:lang w:val="en-US"/>
        </w:rPr>
      </w:pPr>
    </w:p>
    <w:p w14:paraId="3EC7816B" w14:textId="41091A53" w:rsidR="00AB5A25" w:rsidRDefault="00AB5A25" w:rsidP="00AB5A25">
      <w:pPr>
        <w:pStyle w:val="Ttulo3"/>
        <w:rPr>
          <w:b/>
          <w:sz w:val="28"/>
          <w:szCs w:val="28"/>
          <w:lang w:val="en-US"/>
        </w:rPr>
      </w:pPr>
    </w:p>
    <w:p w14:paraId="54B1809A" w14:textId="638A9432" w:rsidR="00AB5A25" w:rsidRDefault="00DA5853" w:rsidP="00AB5A25">
      <w:pPr>
        <w:pStyle w:val="Ttulo3"/>
        <w:rPr>
          <w:b/>
          <w:sz w:val="28"/>
          <w:szCs w:val="28"/>
          <w:lang w:val="en-US"/>
        </w:rPr>
      </w:pPr>
      <w:bookmarkStart w:id="4805" w:name="_Toc25247143"/>
      <w:bookmarkStart w:id="4806" w:name="_Toc25309803"/>
      <w:r w:rsidRPr="00DA5853">
        <w:rPr>
          <w:b/>
          <w:noProof/>
          <w:sz w:val="44"/>
          <w:szCs w:val="44"/>
          <w:lang w:eastAsia="es-PE"/>
        </w:rPr>
        <w:drawing>
          <wp:anchor distT="0" distB="0" distL="114300" distR="114300" simplePos="0" relativeHeight="251923456" behindDoc="0" locked="0" layoutInCell="1" allowOverlap="1" wp14:anchorId="318CACE0" wp14:editId="2BF73187">
            <wp:simplePos x="0" y="0"/>
            <wp:positionH relativeFrom="margin">
              <wp:align>center</wp:align>
            </wp:positionH>
            <wp:positionV relativeFrom="paragraph">
              <wp:posOffset>450215</wp:posOffset>
            </wp:positionV>
            <wp:extent cx="7457440" cy="424180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agrama de clases.pn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7457440" cy="4241800"/>
                    </a:xfrm>
                    <a:prstGeom prst="rect">
                      <a:avLst/>
                    </a:prstGeom>
                  </pic:spPr>
                </pic:pic>
              </a:graphicData>
            </a:graphic>
            <wp14:sizeRelH relativeFrom="margin">
              <wp14:pctWidth>0</wp14:pctWidth>
            </wp14:sizeRelH>
            <wp14:sizeRelV relativeFrom="margin">
              <wp14:pctHeight>0</wp14:pctHeight>
            </wp14:sizeRelV>
          </wp:anchor>
        </w:drawing>
      </w:r>
      <w:bookmarkEnd w:id="4805"/>
      <w:bookmarkEnd w:id="4806"/>
    </w:p>
    <w:p w14:paraId="704C8D83" w14:textId="5E54A50E" w:rsidR="00AB5A25" w:rsidRDefault="00AB5A25" w:rsidP="00AB5A25">
      <w:pPr>
        <w:pStyle w:val="Ttulo3"/>
        <w:rPr>
          <w:b/>
          <w:sz w:val="28"/>
          <w:szCs w:val="28"/>
          <w:lang w:val="en-US"/>
        </w:rPr>
      </w:pPr>
    </w:p>
    <w:p w14:paraId="0305B533" w14:textId="5944F6B2" w:rsidR="00AB5A25" w:rsidRDefault="00AB5A25" w:rsidP="00AB5A25">
      <w:pPr>
        <w:pStyle w:val="Ttulo3"/>
        <w:rPr>
          <w:b/>
          <w:sz w:val="28"/>
          <w:szCs w:val="28"/>
          <w:lang w:val="en-US"/>
        </w:rPr>
      </w:pPr>
    </w:p>
    <w:p w14:paraId="0E6AD68C" w14:textId="07E47C8B" w:rsidR="00AB5A25" w:rsidRDefault="00AB5A25" w:rsidP="00AB5A25">
      <w:pPr>
        <w:pStyle w:val="Ttulo3"/>
        <w:rPr>
          <w:b/>
          <w:sz w:val="28"/>
          <w:szCs w:val="28"/>
          <w:lang w:val="en-US"/>
        </w:rPr>
      </w:pPr>
    </w:p>
    <w:p w14:paraId="5F8AC4CB" w14:textId="77777777" w:rsidR="00AB5A25" w:rsidRDefault="00AB5A25" w:rsidP="00AB5A25">
      <w:pPr>
        <w:pStyle w:val="Ttulo3"/>
        <w:rPr>
          <w:b/>
          <w:sz w:val="28"/>
          <w:szCs w:val="28"/>
          <w:lang w:val="en-US"/>
        </w:rPr>
      </w:pPr>
    </w:p>
    <w:p w14:paraId="0FF67013" w14:textId="1C359B51" w:rsidR="00AB5A25" w:rsidRDefault="00AB5A25" w:rsidP="00AB5A25">
      <w:pPr>
        <w:pStyle w:val="Ttulo3"/>
        <w:rPr>
          <w:b/>
          <w:sz w:val="28"/>
          <w:szCs w:val="28"/>
          <w:lang w:val="en-US"/>
        </w:rPr>
      </w:pPr>
    </w:p>
    <w:p w14:paraId="561CAEB6" w14:textId="1E0CA510" w:rsidR="00AB5A25" w:rsidRDefault="00AB5A25" w:rsidP="00AB5A25">
      <w:pPr>
        <w:pStyle w:val="Ttulo3"/>
        <w:rPr>
          <w:b/>
          <w:sz w:val="28"/>
          <w:szCs w:val="28"/>
          <w:lang w:val="en-US"/>
        </w:rPr>
      </w:pPr>
    </w:p>
    <w:p w14:paraId="273A2A9B" w14:textId="677CC0B2" w:rsidR="00AB5A25" w:rsidRDefault="00AB5A25" w:rsidP="00AB5A25">
      <w:pPr>
        <w:pStyle w:val="Ttulo3"/>
        <w:rPr>
          <w:b/>
          <w:sz w:val="28"/>
          <w:szCs w:val="28"/>
          <w:lang w:val="en-US"/>
        </w:rPr>
      </w:pPr>
    </w:p>
    <w:p w14:paraId="3ACA39FA" w14:textId="77777777" w:rsidR="00AB5A25" w:rsidRDefault="00AB5A25" w:rsidP="00AB5A25">
      <w:pPr>
        <w:pStyle w:val="Ttulo3"/>
        <w:rPr>
          <w:b/>
          <w:sz w:val="28"/>
          <w:szCs w:val="28"/>
          <w:lang w:val="en-US"/>
        </w:rPr>
      </w:pPr>
    </w:p>
    <w:p w14:paraId="120A51CC" w14:textId="0C0CCB19" w:rsidR="00AB5A25" w:rsidRDefault="00AB5A25" w:rsidP="00AB5A25">
      <w:pPr>
        <w:pStyle w:val="Ttulo3"/>
        <w:rPr>
          <w:b/>
          <w:sz w:val="28"/>
          <w:szCs w:val="28"/>
          <w:lang w:val="en-US"/>
        </w:rPr>
      </w:pPr>
    </w:p>
    <w:p w14:paraId="1740E4BE" w14:textId="237D1774" w:rsidR="00AB5A25" w:rsidRPr="00771BA0" w:rsidRDefault="00AB5A25" w:rsidP="00771BA0">
      <w:pPr>
        <w:pStyle w:val="Ttulo2"/>
        <w:rPr>
          <w:rFonts w:ascii="Zizou Slab Bold" w:hAnsi="Zizou Slab Bold"/>
          <w:color w:val="auto"/>
          <w:lang w:val="en-US"/>
        </w:rPr>
      </w:pPr>
      <w:bookmarkStart w:id="4807" w:name="_Toc25223045"/>
      <w:bookmarkStart w:id="4808" w:name="_Toc25247144"/>
      <w:bookmarkStart w:id="4809" w:name="_Toc25309804"/>
      <w:r w:rsidRPr="00771BA0">
        <w:rPr>
          <w:rFonts w:ascii="Zizou Slab Bold" w:eastAsiaTheme="minorEastAsia" w:hAnsi="Zizou Slab Bold" w:cstheme="minorBidi"/>
          <w:noProof/>
          <w:color w:val="auto"/>
          <w:lang w:eastAsia="es-PE"/>
        </w:rPr>
        <w:lastRenderedPageBreak/>
        <w:drawing>
          <wp:anchor distT="0" distB="0" distL="114300" distR="114300" simplePos="0" relativeHeight="251942912" behindDoc="0" locked="0" layoutInCell="1" allowOverlap="1" wp14:anchorId="2EB1D32D" wp14:editId="4DF2AAF2">
            <wp:simplePos x="0" y="0"/>
            <wp:positionH relativeFrom="margin">
              <wp:align>left</wp:align>
            </wp:positionH>
            <wp:positionV relativeFrom="paragraph">
              <wp:posOffset>815975</wp:posOffset>
            </wp:positionV>
            <wp:extent cx="6025515" cy="6345555"/>
            <wp:effectExtent l="0" t="7620" r="5715" b="5715"/>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atrones-2019-11-21_09_45.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6025515" cy="6345555"/>
                    </a:xfrm>
                    <a:prstGeom prst="rect">
                      <a:avLst/>
                    </a:prstGeom>
                  </pic:spPr>
                </pic:pic>
              </a:graphicData>
            </a:graphic>
            <wp14:sizeRelH relativeFrom="margin">
              <wp14:pctWidth>0</wp14:pctWidth>
            </wp14:sizeRelH>
            <wp14:sizeRelV relativeFrom="margin">
              <wp14:pctHeight>0</wp14:pctHeight>
            </wp14:sizeRelV>
          </wp:anchor>
        </w:drawing>
      </w:r>
      <w:bookmarkEnd w:id="4807"/>
      <w:r w:rsidRPr="00771BA0">
        <w:rPr>
          <w:rFonts w:ascii="Zizou Slab Bold" w:hAnsi="Zizou Slab Bold"/>
          <w:color w:val="auto"/>
          <w:lang w:val="en-US"/>
        </w:rPr>
        <w:t>Relational/Non-relational Database Diagram</w:t>
      </w:r>
      <w:bookmarkEnd w:id="4808"/>
      <w:bookmarkEnd w:id="4809"/>
    </w:p>
    <w:p w14:paraId="3376AD8A" w14:textId="5BACC0B5" w:rsidR="00CB31C8" w:rsidRDefault="00CB31C8" w:rsidP="00CB31C8">
      <w:pPr>
        <w:pStyle w:val="Ttulo4"/>
        <w:rPr>
          <w:color w:val="auto"/>
          <w:lang w:val="en-US"/>
        </w:rPr>
      </w:pPr>
    </w:p>
    <w:p w14:paraId="2AAE4456" w14:textId="0A1A090A" w:rsidR="009726CF" w:rsidRDefault="009726CF" w:rsidP="00E30E59">
      <w:pPr>
        <w:pStyle w:val="Ttulo2"/>
        <w:rPr>
          <w:rFonts w:ascii="Zizou Slab Light" w:hAnsi="Zizou Slab Light"/>
          <w:color w:val="auto"/>
          <w:spacing w:val="20"/>
          <w:kern w:val="28"/>
          <w:sz w:val="36"/>
          <w:lang w:val="en-US"/>
        </w:rPr>
      </w:pPr>
    </w:p>
    <w:p w14:paraId="23D98AC5" w14:textId="62ED3A23" w:rsidR="00AB5A25" w:rsidRDefault="00AB5A25" w:rsidP="00E30E59">
      <w:pPr>
        <w:pStyle w:val="Ttulo2"/>
        <w:rPr>
          <w:rFonts w:ascii="Zizou Slab Light" w:hAnsi="Zizou Slab Light"/>
          <w:color w:val="auto"/>
          <w:spacing w:val="20"/>
          <w:kern w:val="28"/>
          <w:sz w:val="36"/>
          <w:lang w:val="en-US"/>
        </w:rPr>
      </w:pPr>
    </w:p>
    <w:p w14:paraId="41DC31D2" w14:textId="77777777" w:rsidR="00AB5A25" w:rsidRDefault="00AB5A25" w:rsidP="00E30E59">
      <w:pPr>
        <w:pStyle w:val="Ttulo2"/>
        <w:rPr>
          <w:rFonts w:ascii="Zizou Slab Light" w:eastAsiaTheme="minorEastAsia" w:hAnsi="Zizou Slab Light" w:cstheme="minorBidi"/>
          <w:b w:val="0"/>
          <w:color w:val="FFFFFF" w:themeColor="background1"/>
          <w:sz w:val="28"/>
          <w:lang w:val="en-US"/>
        </w:rPr>
      </w:pPr>
    </w:p>
    <w:p w14:paraId="3439A0BA" w14:textId="5EE64FBD" w:rsidR="009726CF" w:rsidRDefault="009726CF" w:rsidP="00E30E59">
      <w:pPr>
        <w:pStyle w:val="Ttulo2"/>
        <w:rPr>
          <w:rFonts w:ascii="Zizou Slab Light" w:eastAsiaTheme="minorEastAsia" w:hAnsi="Zizou Slab Light" w:cstheme="minorBidi"/>
          <w:b w:val="0"/>
          <w:color w:val="FFFFFF" w:themeColor="background1"/>
          <w:sz w:val="28"/>
          <w:lang w:val="en-US"/>
        </w:rPr>
      </w:pPr>
    </w:p>
    <w:p w14:paraId="4F3A60B9" w14:textId="77777777" w:rsidR="00AB5A25" w:rsidRDefault="00AB5A25" w:rsidP="00AB5A25">
      <w:pPr>
        <w:rPr>
          <w:lang w:val="en-US"/>
        </w:rPr>
      </w:pPr>
      <w:bookmarkStart w:id="4810" w:name="_Toc25223046"/>
    </w:p>
    <w:p w14:paraId="420DC710" w14:textId="60D10F07" w:rsidR="00E30E59" w:rsidRDefault="00E30E59" w:rsidP="00AB5A25">
      <w:pPr>
        <w:rPr>
          <w:lang w:val="en-US"/>
        </w:rPr>
      </w:pPr>
      <w:r>
        <w:rPr>
          <w:noProof/>
          <w:lang w:eastAsia="es-PE"/>
        </w:rPr>
        <mc:AlternateContent>
          <mc:Choice Requires="wps">
            <w:drawing>
              <wp:anchor distT="0" distB="0" distL="114300" distR="114300" simplePos="0" relativeHeight="251822080" behindDoc="0" locked="0" layoutInCell="1" allowOverlap="1" wp14:anchorId="361EEAD2" wp14:editId="5B2357E0">
                <wp:simplePos x="0" y="0"/>
                <wp:positionH relativeFrom="margin">
                  <wp:align>right</wp:align>
                </wp:positionH>
                <wp:positionV relativeFrom="paragraph">
                  <wp:posOffset>132715</wp:posOffset>
                </wp:positionV>
                <wp:extent cx="1273143" cy="1215342"/>
                <wp:effectExtent l="0" t="0" r="3810" b="4445"/>
                <wp:wrapNone/>
                <wp:docPr id="50"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F9729" w14:textId="77777777" w:rsidR="00CD4489" w:rsidRPr="00D52776" w:rsidRDefault="00CD4489" w:rsidP="00E30E59">
                            <w:pPr>
                              <w:jc w:val="center"/>
                              <w:rPr>
                                <w:rFonts w:ascii="Solano Gothic MVB  Light" w:hAnsi="Solano Gothic MVB  Light"/>
                                <w:sz w:val="144"/>
                                <w:lang w:val="es-ES"/>
                              </w:rPr>
                            </w:pPr>
                            <w:r>
                              <w:rPr>
                                <w:rFonts w:ascii="Solano Gothic MVB  Light" w:hAnsi="Solano Gothic MVB  Light"/>
                                <w:sz w:val="144"/>
                                <w:lang w:val="es-ES"/>
                              </w:rPr>
                              <w:t>5</w:t>
                            </w:r>
                          </w:p>
                          <w:p w14:paraId="2996C85A" w14:textId="77777777" w:rsidR="00CD4489" w:rsidRDefault="00CD4489"/>
                          <w:p w14:paraId="231D74FF" w14:textId="2A2D7732" w:rsidR="00CD4489" w:rsidRPr="00D52776" w:rsidRDefault="00CD4489" w:rsidP="00E30E59">
                            <w:pPr>
                              <w:jc w:val="center"/>
                              <w:rPr>
                                <w:rFonts w:ascii="Solano Gothic MVB  Light" w:hAnsi="Solano Gothic MVB  Light"/>
                                <w:sz w:val="144"/>
                                <w:lang w:val="es-ES"/>
                              </w:rPr>
                            </w:pPr>
                            <w:r>
                              <w:rPr>
                                <w:rFonts w:ascii="Solano Gothic MVB  Light" w:hAnsi="Solano Gothic MVB  Light"/>
                                <w:sz w:val="144"/>
                                <w:lang w:val="es-ES"/>
                              </w:rPr>
                              <w:t>5</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EEAD2" id="_x0000_s1108" style="position:absolute;margin-left:49.05pt;margin-top:10.45pt;width:100.25pt;height:95.7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" fillcolor="red" stroked="f" strokeweight="2pt">
                <v:textbox inset="2.5mm,.5mm,2.5mm,.5mm">
                  <w:txbxContent>
                    <w:p w14:paraId="333F9729" w14:textId="77777777" w:rsidR="00CD4489" w:rsidRPr="00D52776" w:rsidRDefault="00CD4489" w:rsidP="00E30E59">
                      <w:pPr>
                        <w:jc w:val="center"/>
                        <w:rPr>
                          <w:rFonts w:ascii="Solano Gothic MVB  Light" w:hAnsi="Solano Gothic MVB  Light"/>
                          <w:sz w:val="144"/>
                          <w:lang w:val="es-ES"/>
                        </w:rPr>
                      </w:pPr>
                      <w:r>
                        <w:rPr>
                          <w:rFonts w:ascii="Solano Gothic MVB  Light" w:hAnsi="Solano Gothic MVB  Light"/>
                          <w:sz w:val="144"/>
                          <w:lang w:val="es-ES"/>
                        </w:rPr>
                        <w:t>5</w:t>
                      </w:r>
                    </w:p>
                    <w:p w14:paraId="2996C85A" w14:textId="77777777" w:rsidR="00CD4489" w:rsidRDefault="00CD4489"/>
                    <w:p w14:paraId="231D74FF" w14:textId="2A2D7732" w:rsidR="00CD4489" w:rsidRPr="00D52776" w:rsidRDefault="00CD4489" w:rsidP="00E30E59">
                      <w:pPr>
                        <w:jc w:val="center"/>
                        <w:rPr>
                          <w:rFonts w:ascii="Solano Gothic MVB  Light" w:hAnsi="Solano Gothic MVB  Light"/>
                          <w:sz w:val="144"/>
                          <w:lang w:val="es-ES"/>
                        </w:rPr>
                      </w:pPr>
                      <w:r>
                        <w:rPr>
                          <w:rFonts w:ascii="Solano Gothic MVB  Light" w:hAnsi="Solano Gothic MVB  Light"/>
                          <w:sz w:val="144"/>
                          <w:lang w:val="es-ES"/>
                        </w:rPr>
                        <w:t>5</w:t>
                      </w:r>
                    </w:p>
                  </w:txbxContent>
                </v:textbox>
                <w10:wrap anchorx="margin"/>
              </v:rect>
            </w:pict>
          </mc:Fallback>
        </mc:AlternateContent>
      </w:r>
      <w:r>
        <w:rPr>
          <w:noProof/>
          <w:lang w:eastAsia="es-PE"/>
        </w:rPr>
        <mc:AlternateContent>
          <mc:Choice Requires="wps">
            <w:drawing>
              <wp:anchor distT="0" distB="0" distL="114300" distR="114300" simplePos="0" relativeHeight="251821056" behindDoc="0" locked="0" layoutInCell="1" allowOverlap="1" wp14:anchorId="75EF0131" wp14:editId="6D0DA651">
                <wp:simplePos x="0" y="0"/>
                <wp:positionH relativeFrom="margin">
                  <wp:align>right</wp:align>
                </wp:positionH>
                <wp:positionV relativeFrom="paragraph">
                  <wp:posOffset>-380577</wp:posOffset>
                </wp:positionV>
                <wp:extent cx="1273143" cy="480237"/>
                <wp:effectExtent l="0" t="0" r="3810" b="0"/>
                <wp:wrapNone/>
                <wp:docPr id="49"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EBF53" w14:textId="3C5C5770" w:rsidR="00CD4489" w:rsidRPr="006C46C4" w:rsidRDefault="00CD4489" w:rsidP="00E30E59">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w:t>
                            </w:r>
                            <w:r>
                              <w:rPr>
                                <w:rFonts w:ascii="Solano Gothic MVB  Light" w:hAnsi="Solano Gothic MVB  Light"/>
                                <w:sz w:val="48"/>
                                <w:szCs w:val="48"/>
                                <w:lang w:val="es-ES"/>
                              </w:rPr>
                              <w:t>R</w:t>
                            </w:r>
                          </w:p>
                          <w:p w14:paraId="00AE9AF0" w14:textId="77777777" w:rsidR="00CD4489" w:rsidRDefault="00CD4489"/>
                          <w:p w14:paraId="3C1E293D" w14:textId="069830BF" w:rsidR="00CD4489" w:rsidRPr="00D52776" w:rsidRDefault="00CD4489" w:rsidP="00E30E59">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F0131" id="_x0000_s1109" style="position:absolute;margin-left:49.05pt;margin-top:-29.95pt;width:100.25pt;height:37.8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" fillcolor="red" stroked="f" strokeweight="2pt">
                <v:textbox>
                  <w:txbxContent>
                    <w:p w14:paraId="316EBF53" w14:textId="3C5C5770" w:rsidR="00CD4489" w:rsidRPr="006C46C4" w:rsidRDefault="00CD4489" w:rsidP="00E30E59">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w:t>
                      </w:r>
                      <w:r>
                        <w:rPr>
                          <w:rFonts w:ascii="Solano Gothic MVB  Light" w:hAnsi="Solano Gothic MVB  Light"/>
                          <w:sz w:val="48"/>
                          <w:szCs w:val="48"/>
                          <w:lang w:val="es-ES"/>
                        </w:rPr>
                        <w:t>R</w:t>
                      </w:r>
                    </w:p>
                    <w:p w14:paraId="00AE9AF0" w14:textId="77777777" w:rsidR="00CD4489" w:rsidRDefault="00CD4489"/>
                    <w:p w14:paraId="3C1E293D" w14:textId="069830BF" w:rsidR="00CD4489" w:rsidRPr="00D52776" w:rsidRDefault="00CD4489" w:rsidP="00E30E59">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v:textbox>
                <w10:wrap anchorx="margin"/>
              </v:rect>
            </w:pict>
          </mc:Fallback>
        </mc:AlternateContent>
      </w:r>
      <w:bookmarkEnd w:id="4810"/>
    </w:p>
    <w:p w14:paraId="259A93A5" w14:textId="4DEFBB2B" w:rsidR="00E30E59" w:rsidRPr="00771BA0" w:rsidRDefault="005E7534" w:rsidP="00771BA0">
      <w:pPr>
        <w:pStyle w:val="Ttulo1"/>
        <w:rPr>
          <w:rFonts w:ascii="Zizou Slab Bold" w:hAnsi="Zizou Slab Bold"/>
          <w:color w:val="auto"/>
          <w:lang w:val="en-US"/>
        </w:rPr>
      </w:pPr>
      <w:bookmarkStart w:id="4811" w:name="_Toc25223047"/>
      <w:bookmarkStart w:id="4812" w:name="_Toc25247145"/>
      <w:bookmarkStart w:id="4813" w:name="_Toc25309805"/>
      <w:r w:rsidRPr="00771BA0">
        <w:rPr>
          <w:rFonts w:ascii="Zizou Slab Bold" w:hAnsi="Zizou Slab Bold"/>
          <w:color w:val="auto"/>
          <w:lang w:val="en-US"/>
        </w:rPr>
        <w:t>CHAPTER PRODUCT UX DESIGN &amp;</w:t>
      </w:r>
      <w:bookmarkEnd w:id="4811"/>
      <w:bookmarkEnd w:id="4812"/>
      <w:bookmarkEnd w:id="4813"/>
      <w:r w:rsidRPr="00771BA0">
        <w:rPr>
          <w:rFonts w:ascii="Zizou Slab Bold" w:hAnsi="Zizou Slab Bold"/>
          <w:color w:val="auto"/>
          <w:lang w:val="en-US"/>
        </w:rPr>
        <w:t xml:space="preserve"> </w:t>
      </w:r>
    </w:p>
    <w:p w14:paraId="220FDB28" w14:textId="18D9EBC5" w:rsidR="005E7534" w:rsidRPr="00771BA0" w:rsidRDefault="005E7534" w:rsidP="00771BA0">
      <w:pPr>
        <w:pStyle w:val="Ttulo1"/>
        <w:rPr>
          <w:rFonts w:ascii="Zizou Slab Bold" w:hAnsi="Zizou Slab Bold"/>
          <w:color w:val="auto"/>
          <w:lang w:val="en-US"/>
        </w:rPr>
      </w:pPr>
      <w:bookmarkStart w:id="4814" w:name="_Toc25223048"/>
      <w:bookmarkStart w:id="4815" w:name="_Toc25247146"/>
      <w:bookmarkStart w:id="4816" w:name="_Toc25309806"/>
      <w:r w:rsidRPr="00771BA0">
        <w:rPr>
          <w:rFonts w:ascii="Zizou Slab Bold" w:hAnsi="Zizou Slab Bold"/>
          <w:color w:val="auto"/>
          <w:lang w:val="en-US"/>
        </w:rPr>
        <w:t>PROTOTYPING</w:t>
      </w:r>
      <w:bookmarkEnd w:id="4814"/>
      <w:bookmarkEnd w:id="4815"/>
      <w:bookmarkEnd w:id="4816"/>
    </w:p>
    <w:p w14:paraId="76EAC39F" w14:textId="1519B991" w:rsidR="00E30E59" w:rsidRDefault="00E30E59" w:rsidP="00E30E59">
      <w:pPr>
        <w:pStyle w:val="Ttulo2"/>
        <w:rPr>
          <w:rFonts w:ascii="Zizou Slab Light" w:hAnsi="Zizou Slab Light"/>
          <w:color w:val="auto"/>
          <w:sz w:val="36"/>
          <w:szCs w:val="36"/>
          <w:lang w:val="en-US"/>
        </w:rPr>
      </w:pPr>
    </w:p>
    <w:p w14:paraId="6715E7DA" w14:textId="1DBEE80A" w:rsidR="00E30E59" w:rsidRPr="00771BA0" w:rsidRDefault="00E30E59" w:rsidP="00771BA0">
      <w:pPr>
        <w:pStyle w:val="Ttulo2"/>
        <w:rPr>
          <w:rFonts w:ascii="Zizou Slab Bold" w:hAnsi="Zizou Slab Bold"/>
          <w:color w:val="auto"/>
          <w:lang w:val="en-US"/>
        </w:rPr>
      </w:pPr>
      <w:bookmarkStart w:id="4817" w:name="_Toc25223049"/>
      <w:bookmarkStart w:id="4818" w:name="_Toc25247147"/>
      <w:bookmarkStart w:id="4819" w:name="_Toc25309807"/>
      <w:r w:rsidRPr="00771BA0">
        <w:rPr>
          <w:rFonts w:ascii="Zizou Slab Bold" w:hAnsi="Zizou Slab Bold"/>
          <w:color w:val="auto"/>
          <w:lang w:val="en-US"/>
        </w:rPr>
        <w:t>Web Style Guidelines</w:t>
      </w:r>
      <w:bookmarkEnd w:id="4817"/>
      <w:bookmarkEnd w:id="4818"/>
      <w:bookmarkEnd w:id="4819"/>
    </w:p>
    <w:p w14:paraId="5F0BE931" w14:textId="421540D8" w:rsidR="00057529" w:rsidRDefault="00057529" w:rsidP="00832411">
      <w:pPr>
        <w:rPr>
          <w:color w:val="auto"/>
          <w:sz w:val="36"/>
          <w:szCs w:val="36"/>
          <w:lang w:val="en-US"/>
        </w:rPr>
      </w:pPr>
      <w:bookmarkStart w:id="4820" w:name="_Toc25223050"/>
      <w:r>
        <w:rPr>
          <w:noProof/>
          <w:color w:val="auto"/>
          <w:sz w:val="36"/>
          <w:szCs w:val="36"/>
          <w:lang w:eastAsia="es-PE"/>
        </w:rPr>
        <w:drawing>
          <wp:inline distT="0" distB="0" distL="0" distR="0" wp14:anchorId="421D63AC" wp14:editId="557938C0">
            <wp:extent cx="6309360" cy="4431030"/>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hatsApp Image 2019-10-29 at 11.40.00 AM.jpeg"/>
                    <pic:cNvPicPr/>
                  </pic:nvPicPr>
                  <pic:blipFill>
                    <a:blip r:embed="rId17">
                      <a:extLst>
                        <a:ext uri="{28A0092B-C50C-407E-A947-70E740481C1C}">
                          <a14:useLocalDpi xmlns:a14="http://schemas.microsoft.com/office/drawing/2010/main" val="0"/>
                        </a:ext>
                      </a:extLst>
                    </a:blip>
                    <a:stretch>
                      <a:fillRect/>
                    </a:stretch>
                  </pic:blipFill>
                  <pic:spPr>
                    <a:xfrm>
                      <a:off x="0" y="0"/>
                      <a:ext cx="6309360" cy="4431030"/>
                    </a:xfrm>
                    <a:prstGeom prst="rect">
                      <a:avLst/>
                    </a:prstGeom>
                  </pic:spPr>
                </pic:pic>
              </a:graphicData>
            </a:graphic>
          </wp:inline>
        </w:drawing>
      </w:r>
      <w:bookmarkEnd w:id="4820"/>
    </w:p>
    <w:p w14:paraId="28814303" w14:textId="0578378C" w:rsidR="00B27089" w:rsidRDefault="00B27089" w:rsidP="00E30E59">
      <w:pPr>
        <w:pStyle w:val="Ttulo2"/>
        <w:rPr>
          <w:rFonts w:ascii="Zizou Slab Light" w:hAnsi="Zizou Slab Light"/>
          <w:color w:val="auto"/>
          <w:sz w:val="36"/>
          <w:szCs w:val="36"/>
          <w:lang w:val="en-US"/>
        </w:rPr>
      </w:pPr>
    </w:p>
    <w:p w14:paraId="6FF7B0AB" w14:textId="7F1E532B" w:rsidR="00B27089" w:rsidRDefault="00B27089" w:rsidP="00E30E59">
      <w:pPr>
        <w:pStyle w:val="Ttulo2"/>
        <w:rPr>
          <w:rFonts w:ascii="Zizou Slab Light" w:hAnsi="Zizou Slab Light"/>
          <w:color w:val="auto"/>
          <w:sz w:val="36"/>
          <w:szCs w:val="36"/>
          <w:lang w:val="en-US"/>
        </w:rPr>
      </w:pPr>
    </w:p>
    <w:p w14:paraId="04697BE9" w14:textId="09331B38" w:rsidR="00057529" w:rsidRDefault="00057529" w:rsidP="00E30E59">
      <w:pPr>
        <w:pStyle w:val="Ttulo2"/>
        <w:rPr>
          <w:rFonts w:ascii="Zizou Slab Light" w:hAnsi="Zizou Slab Light"/>
          <w:color w:val="auto"/>
          <w:sz w:val="36"/>
          <w:szCs w:val="36"/>
          <w:lang w:val="en-US"/>
        </w:rPr>
      </w:pPr>
    </w:p>
    <w:p w14:paraId="1246DD9F" w14:textId="2290677A" w:rsidR="00057529" w:rsidRDefault="00203993" w:rsidP="00E53EE0">
      <w:pPr>
        <w:rPr>
          <w:color w:val="auto"/>
          <w:sz w:val="36"/>
          <w:szCs w:val="36"/>
          <w:lang w:val="en-US"/>
        </w:rPr>
      </w:pPr>
      <w:bookmarkStart w:id="4821" w:name="_Toc25223051"/>
      <w:r>
        <w:rPr>
          <w:noProof/>
          <w:color w:val="auto"/>
          <w:sz w:val="36"/>
          <w:szCs w:val="36"/>
          <w:lang w:eastAsia="es-PE"/>
        </w:rPr>
        <w:drawing>
          <wp:anchor distT="0" distB="0" distL="114300" distR="114300" simplePos="0" relativeHeight="251879424" behindDoc="0" locked="0" layoutInCell="1" allowOverlap="1" wp14:anchorId="4770F13F" wp14:editId="0ADBC37B">
            <wp:simplePos x="0" y="0"/>
            <wp:positionH relativeFrom="margin">
              <wp:align>right</wp:align>
            </wp:positionH>
            <wp:positionV relativeFrom="paragraph">
              <wp:posOffset>309486</wp:posOffset>
            </wp:positionV>
            <wp:extent cx="6309360" cy="4431030"/>
            <wp:effectExtent l="0" t="0" r="0" b="762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WhatsApp Image 2019-11-10 at 11.09.08 PM.jpeg"/>
                    <pic:cNvPicPr/>
                  </pic:nvPicPr>
                  <pic:blipFill>
                    <a:blip r:embed="rId18">
                      <a:extLst>
                        <a:ext uri="{28A0092B-C50C-407E-A947-70E740481C1C}">
                          <a14:useLocalDpi xmlns:a14="http://schemas.microsoft.com/office/drawing/2010/main" val="0"/>
                        </a:ext>
                      </a:extLst>
                    </a:blip>
                    <a:stretch>
                      <a:fillRect/>
                    </a:stretch>
                  </pic:blipFill>
                  <pic:spPr>
                    <a:xfrm>
                      <a:off x="0" y="0"/>
                      <a:ext cx="6309360" cy="4431030"/>
                    </a:xfrm>
                    <a:prstGeom prst="rect">
                      <a:avLst/>
                    </a:prstGeom>
                  </pic:spPr>
                </pic:pic>
              </a:graphicData>
            </a:graphic>
          </wp:anchor>
        </w:drawing>
      </w:r>
      <w:bookmarkEnd w:id="4821"/>
    </w:p>
    <w:p w14:paraId="525C105B" w14:textId="77777777" w:rsidR="006C46C4" w:rsidRDefault="006C46C4">
      <w:pPr>
        <w:spacing w:after="200"/>
        <w:rPr>
          <w:rFonts w:eastAsia="Times New Roman" w:cs="Times New Roman"/>
          <w:b/>
          <w:color w:val="auto"/>
          <w:sz w:val="44"/>
          <w:szCs w:val="44"/>
          <w:lang w:val="en-US"/>
        </w:rPr>
      </w:pPr>
      <w:bookmarkStart w:id="4822" w:name="_Toc25223052"/>
      <w:bookmarkStart w:id="4823" w:name="_Toc25247148"/>
      <w:r>
        <w:rPr>
          <w:b/>
          <w:sz w:val="44"/>
          <w:szCs w:val="44"/>
          <w:lang w:val="en-US"/>
        </w:rPr>
        <w:br w:type="page"/>
      </w:r>
    </w:p>
    <w:p w14:paraId="129E7DD8" w14:textId="6227C410" w:rsidR="00AB5A25" w:rsidRPr="00771BA0" w:rsidRDefault="00AB5A25" w:rsidP="00771BA0">
      <w:pPr>
        <w:pStyle w:val="Ttulo2"/>
        <w:rPr>
          <w:rFonts w:ascii="Zizou Slab Bold" w:hAnsi="Zizou Slab Bold"/>
          <w:color w:val="auto"/>
          <w:lang w:val="en-US"/>
        </w:rPr>
      </w:pPr>
      <w:bookmarkStart w:id="4824" w:name="_Toc25223054"/>
      <w:bookmarkStart w:id="4825" w:name="_Toc25247149"/>
      <w:bookmarkStart w:id="4826" w:name="_Toc25309808"/>
      <w:bookmarkStart w:id="4827" w:name="_Toc25223055"/>
      <w:bookmarkEnd w:id="4822"/>
      <w:bookmarkEnd w:id="4823"/>
      <w:r w:rsidRPr="00771BA0">
        <w:rPr>
          <w:rFonts w:ascii="Zizou Slab Bold" w:hAnsi="Zizou Slab Bold"/>
          <w:color w:val="auto"/>
          <w:lang w:val="en-US"/>
        </w:rPr>
        <w:lastRenderedPageBreak/>
        <w:t>Responsive Web App User Flow Diagrams</w:t>
      </w:r>
      <w:bookmarkEnd w:id="4824"/>
      <w:bookmarkEnd w:id="4825"/>
      <w:bookmarkEnd w:id="4826"/>
    </w:p>
    <w:p w14:paraId="7FCA1159" w14:textId="38B8AB94" w:rsidR="00057529" w:rsidRPr="00EC5B3B" w:rsidRDefault="00057529" w:rsidP="00E53EE0">
      <w:pPr>
        <w:rPr>
          <w:b/>
          <w:color w:val="auto"/>
          <w:sz w:val="32"/>
          <w:szCs w:val="32"/>
          <w:u w:val="single"/>
        </w:rPr>
      </w:pPr>
      <w:r w:rsidRPr="00DA5853">
        <w:rPr>
          <w:b/>
          <w:color w:val="auto"/>
          <w:sz w:val="32"/>
          <w:szCs w:val="32"/>
          <w:u w:val="single"/>
        </w:rPr>
        <w:t>Administrador</w:t>
      </w:r>
      <w:bookmarkEnd w:id="4827"/>
    </w:p>
    <w:p w14:paraId="7F4F5A2D" w14:textId="77777777" w:rsidR="00723D96" w:rsidRPr="00DA5853" w:rsidRDefault="00723D96" w:rsidP="00E30E59">
      <w:pPr>
        <w:pStyle w:val="Ttulo2"/>
        <w:rPr>
          <w:rFonts w:ascii="Zizou Slab Light" w:hAnsi="Zizou Slab Light"/>
          <w:color w:val="auto"/>
          <w:sz w:val="28"/>
          <w:szCs w:val="28"/>
        </w:rPr>
      </w:pPr>
    </w:p>
    <w:p w14:paraId="08F22F9F" w14:textId="45E54A0C" w:rsidR="00057529" w:rsidRPr="00DA5853" w:rsidRDefault="00057529" w:rsidP="00AB5A25">
      <w:pPr>
        <w:rPr>
          <w:color w:val="auto"/>
          <w:szCs w:val="28"/>
        </w:rPr>
      </w:pPr>
      <w:bookmarkStart w:id="4828" w:name="_Toc25223058"/>
      <w:r w:rsidRPr="00DA5853">
        <w:rPr>
          <w:color w:val="auto"/>
          <w:szCs w:val="28"/>
        </w:rPr>
        <w:t>Crear, eliminar, Inhabilitar cuenta de Ingeniero</w:t>
      </w:r>
      <w:bookmarkEnd w:id="4828"/>
    </w:p>
    <w:p w14:paraId="0178F59D" w14:textId="41390A74" w:rsidR="00057529" w:rsidRPr="00DA5853" w:rsidRDefault="00337953" w:rsidP="00E53EE0">
      <w:pPr>
        <w:rPr>
          <w:noProof/>
          <w:color w:val="auto"/>
          <w:szCs w:val="28"/>
        </w:rPr>
      </w:pPr>
      <w:bookmarkStart w:id="4829" w:name="_Toc25223059"/>
      <w:r w:rsidRPr="00DA5853">
        <w:rPr>
          <w:noProof/>
          <w:color w:val="auto"/>
          <w:szCs w:val="28"/>
          <w:lang w:eastAsia="es-PE"/>
        </w:rPr>
        <w:drawing>
          <wp:anchor distT="0" distB="0" distL="114300" distR="114300" simplePos="0" relativeHeight="251936768" behindDoc="0" locked="0" layoutInCell="1" allowOverlap="1" wp14:anchorId="4364A533" wp14:editId="76ACE4BA">
            <wp:simplePos x="0" y="0"/>
            <wp:positionH relativeFrom="margin">
              <wp:align>right</wp:align>
            </wp:positionH>
            <wp:positionV relativeFrom="paragraph">
              <wp:posOffset>275002</wp:posOffset>
            </wp:positionV>
            <wp:extent cx="6309360" cy="313499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r, eliminar, inhabilitar cuenta de ingenier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09360" cy="3134995"/>
                    </a:xfrm>
                    <a:prstGeom prst="rect">
                      <a:avLst/>
                    </a:prstGeom>
                  </pic:spPr>
                </pic:pic>
              </a:graphicData>
            </a:graphic>
          </wp:anchor>
        </w:drawing>
      </w:r>
      <w:bookmarkEnd w:id="4829"/>
    </w:p>
    <w:p w14:paraId="2E192627" w14:textId="46E15FDD" w:rsidR="00337953" w:rsidRPr="00DA5853" w:rsidRDefault="00337953" w:rsidP="00E30E59">
      <w:pPr>
        <w:pStyle w:val="Ttulo2"/>
        <w:rPr>
          <w:rFonts w:ascii="Zizou Slab Light" w:hAnsi="Zizou Slab Light"/>
          <w:color w:val="auto"/>
          <w:sz w:val="28"/>
          <w:szCs w:val="28"/>
        </w:rPr>
      </w:pPr>
    </w:p>
    <w:p w14:paraId="7D862F58" w14:textId="0A30CCC9" w:rsidR="00057529" w:rsidRPr="00DA5853" w:rsidRDefault="00057529" w:rsidP="00057529">
      <w:pPr>
        <w:rPr>
          <w:szCs w:val="28"/>
        </w:rPr>
      </w:pPr>
    </w:p>
    <w:p w14:paraId="0A85E416" w14:textId="5D85256B" w:rsidR="00057529" w:rsidRPr="00DA5853" w:rsidRDefault="00057529" w:rsidP="007543FF">
      <w:pPr>
        <w:rPr>
          <w:szCs w:val="28"/>
        </w:rPr>
      </w:pPr>
    </w:p>
    <w:p w14:paraId="57F9555B" w14:textId="77777777" w:rsidR="00E53EE0" w:rsidRDefault="00E53EE0" w:rsidP="007543FF">
      <w:pPr>
        <w:rPr>
          <w:szCs w:val="28"/>
        </w:rPr>
      </w:pPr>
    </w:p>
    <w:p w14:paraId="1F9B10BA" w14:textId="77777777" w:rsidR="00EC5B3B" w:rsidRDefault="00EC5B3B" w:rsidP="007543FF">
      <w:pPr>
        <w:rPr>
          <w:szCs w:val="28"/>
        </w:rPr>
      </w:pPr>
    </w:p>
    <w:p w14:paraId="1ADD7FBF" w14:textId="77777777" w:rsidR="00EC5B3B" w:rsidRDefault="00EC5B3B" w:rsidP="007543FF">
      <w:pPr>
        <w:rPr>
          <w:szCs w:val="28"/>
        </w:rPr>
      </w:pPr>
    </w:p>
    <w:p w14:paraId="3E7A8380" w14:textId="77777777" w:rsidR="00EC5B3B" w:rsidRDefault="00EC5B3B" w:rsidP="007543FF">
      <w:pPr>
        <w:rPr>
          <w:szCs w:val="28"/>
        </w:rPr>
      </w:pPr>
    </w:p>
    <w:p w14:paraId="30EC5165" w14:textId="77777777" w:rsidR="006C46C4" w:rsidRDefault="006C46C4" w:rsidP="007543FF">
      <w:pPr>
        <w:rPr>
          <w:szCs w:val="28"/>
        </w:rPr>
      </w:pPr>
    </w:p>
    <w:p w14:paraId="56533855" w14:textId="77777777" w:rsidR="006C46C4" w:rsidRDefault="006C46C4" w:rsidP="007543FF">
      <w:pPr>
        <w:rPr>
          <w:szCs w:val="28"/>
        </w:rPr>
      </w:pPr>
    </w:p>
    <w:p w14:paraId="7D13996B" w14:textId="77777777" w:rsidR="00EC5B3B" w:rsidRPr="00DA5853" w:rsidRDefault="00EC5B3B" w:rsidP="007543FF">
      <w:pPr>
        <w:rPr>
          <w:szCs w:val="28"/>
        </w:rPr>
      </w:pPr>
    </w:p>
    <w:p w14:paraId="69FE1A55" w14:textId="20A01743" w:rsidR="00057529" w:rsidRPr="00DA5853" w:rsidRDefault="00057529" w:rsidP="00AB5A25">
      <w:pPr>
        <w:rPr>
          <w:color w:val="auto"/>
          <w:szCs w:val="28"/>
        </w:rPr>
      </w:pPr>
      <w:bookmarkStart w:id="4830" w:name="_Toc25223060"/>
      <w:r w:rsidRPr="00DA5853">
        <w:rPr>
          <w:color w:val="auto"/>
          <w:szCs w:val="28"/>
        </w:rPr>
        <w:lastRenderedPageBreak/>
        <w:t>Listar ingenieros</w:t>
      </w:r>
      <w:bookmarkEnd w:id="4830"/>
    </w:p>
    <w:p w14:paraId="3D7C527A" w14:textId="6A841A69" w:rsidR="00723D96" w:rsidRPr="00DA5853" w:rsidRDefault="00723D96" w:rsidP="00723D96">
      <w:pPr>
        <w:rPr>
          <w:color w:val="auto"/>
          <w:szCs w:val="28"/>
        </w:rPr>
      </w:pPr>
      <w:r w:rsidRPr="00DA5853">
        <w:rPr>
          <w:noProof/>
          <w:szCs w:val="28"/>
          <w:lang w:eastAsia="es-PE"/>
        </w:rPr>
        <w:drawing>
          <wp:anchor distT="0" distB="0" distL="114300" distR="114300" simplePos="0" relativeHeight="251882496" behindDoc="0" locked="0" layoutInCell="1" allowOverlap="1" wp14:anchorId="45416B1A" wp14:editId="64F20747">
            <wp:simplePos x="0" y="0"/>
            <wp:positionH relativeFrom="margin">
              <wp:align>right</wp:align>
            </wp:positionH>
            <wp:positionV relativeFrom="paragraph">
              <wp:posOffset>540006</wp:posOffset>
            </wp:positionV>
            <wp:extent cx="6309360" cy="1838325"/>
            <wp:effectExtent l="0" t="0" r="0" b="0"/>
            <wp:wrapSquare wrapText="bothSides"/>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Listar ingeniero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9360" cy="1838325"/>
                    </a:xfrm>
                    <a:prstGeom prst="rect">
                      <a:avLst/>
                    </a:prstGeom>
                  </pic:spPr>
                </pic:pic>
              </a:graphicData>
            </a:graphic>
          </wp:anchor>
        </w:drawing>
      </w:r>
    </w:p>
    <w:p w14:paraId="42C2A063" w14:textId="46BB9333" w:rsidR="00723D96" w:rsidRPr="00DA5853" w:rsidRDefault="00723D96" w:rsidP="00723D96">
      <w:pPr>
        <w:rPr>
          <w:color w:val="auto"/>
          <w:szCs w:val="28"/>
        </w:rPr>
      </w:pPr>
    </w:p>
    <w:p w14:paraId="706A84A4" w14:textId="355E1D73" w:rsidR="00723D96" w:rsidRPr="00DA5853" w:rsidRDefault="00723D96" w:rsidP="00723D96">
      <w:pPr>
        <w:rPr>
          <w:color w:val="auto"/>
          <w:szCs w:val="28"/>
        </w:rPr>
      </w:pPr>
    </w:p>
    <w:p w14:paraId="63C12B95" w14:textId="77777777" w:rsidR="00723D96" w:rsidRPr="00DA5853" w:rsidRDefault="00723D96" w:rsidP="00723D96">
      <w:pPr>
        <w:rPr>
          <w:color w:val="auto"/>
          <w:szCs w:val="28"/>
        </w:rPr>
      </w:pPr>
    </w:p>
    <w:p w14:paraId="11339AC4" w14:textId="1F30683D" w:rsidR="00057529" w:rsidRPr="00DA5853" w:rsidRDefault="00057529" w:rsidP="00AB5A25">
      <w:pPr>
        <w:rPr>
          <w:b/>
          <w:color w:val="auto"/>
          <w:szCs w:val="28"/>
        </w:rPr>
      </w:pPr>
      <w:r w:rsidRPr="00DA5853">
        <w:rPr>
          <w:b/>
          <w:color w:val="auto"/>
          <w:szCs w:val="28"/>
        </w:rPr>
        <w:t>Visualizar detalles de Ingeniero</w:t>
      </w:r>
    </w:p>
    <w:p w14:paraId="6A646603" w14:textId="6F1B1278" w:rsidR="00337953" w:rsidRPr="00DA5853" w:rsidRDefault="00337953" w:rsidP="00723D96">
      <w:pPr>
        <w:rPr>
          <w:b/>
          <w:color w:val="auto"/>
          <w:szCs w:val="28"/>
        </w:rPr>
      </w:pPr>
      <w:r w:rsidRPr="00DA5853">
        <w:rPr>
          <w:b/>
          <w:noProof/>
          <w:color w:val="auto"/>
          <w:szCs w:val="28"/>
          <w:lang w:eastAsia="es-PE"/>
        </w:rPr>
        <w:drawing>
          <wp:anchor distT="0" distB="0" distL="114300" distR="114300" simplePos="0" relativeHeight="251937792" behindDoc="0" locked="0" layoutInCell="1" allowOverlap="1" wp14:anchorId="79451A10" wp14:editId="34621E7B">
            <wp:simplePos x="0" y="0"/>
            <wp:positionH relativeFrom="margin">
              <wp:align>right</wp:align>
            </wp:positionH>
            <wp:positionV relativeFrom="paragraph">
              <wp:posOffset>317500</wp:posOffset>
            </wp:positionV>
            <wp:extent cx="6309360" cy="17462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sualizar detalles de ingenier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9360" cy="1746250"/>
                    </a:xfrm>
                    <a:prstGeom prst="rect">
                      <a:avLst/>
                    </a:prstGeom>
                  </pic:spPr>
                </pic:pic>
              </a:graphicData>
            </a:graphic>
          </wp:anchor>
        </w:drawing>
      </w:r>
    </w:p>
    <w:p w14:paraId="30046E2E" w14:textId="60E9281B" w:rsidR="00723D96" w:rsidRPr="00DA5853" w:rsidRDefault="00723D96" w:rsidP="00E30E59">
      <w:pPr>
        <w:pStyle w:val="Ttulo2"/>
        <w:rPr>
          <w:rFonts w:ascii="Zizou Slab Light" w:hAnsi="Zizou Slab Light"/>
          <w:color w:val="auto"/>
          <w:sz w:val="28"/>
          <w:szCs w:val="28"/>
        </w:rPr>
      </w:pPr>
    </w:p>
    <w:p w14:paraId="5316D211" w14:textId="77777777" w:rsidR="00EC5B3B" w:rsidRDefault="00EC5B3B">
      <w:pPr>
        <w:spacing w:after="200"/>
        <w:rPr>
          <w:color w:val="auto"/>
          <w:szCs w:val="28"/>
        </w:rPr>
      </w:pPr>
      <w:bookmarkStart w:id="4831" w:name="_Toc25223061"/>
      <w:r>
        <w:rPr>
          <w:color w:val="auto"/>
          <w:szCs w:val="28"/>
        </w:rPr>
        <w:br w:type="page"/>
      </w:r>
    </w:p>
    <w:p w14:paraId="2A1AACA8" w14:textId="3C0CA70C" w:rsidR="00EC5B3B" w:rsidRPr="00DA5853" w:rsidRDefault="00EC5B3B" w:rsidP="00EC5B3B">
      <w:pPr>
        <w:rPr>
          <w:color w:val="auto"/>
          <w:szCs w:val="28"/>
        </w:rPr>
      </w:pPr>
      <w:r w:rsidRPr="00DA5853">
        <w:rPr>
          <w:noProof/>
          <w:color w:val="auto"/>
          <w:szCs w:val="28"/>
          <w:lang w:eastAsia="es-PE"/>
        </w:rPr>
        <w:lastRenderedPageBreak/>
        <w:drawing>
          <wp:anchor distT="0" distB="0" distL="114300" distR="114300" simplePos="0" relativeHeight="251938816" behindDoc="0" locked="0" layoutInCell="1" allowOverlap="1" wp14:anchorId="2E4DFC11" wp14:editId="4E103CE6">
            <wp:simplePos x="0" y="0"/>
            <wp:positionH relativeFrom="column">
              <wp:posOffset>-256540</wp:posOffset>
            </wp:positionH>
            <wp:positionV relativeFrom="paragraph">
              <wp:posOffset>290830</wp:posOffset>
            </wp:positionV>
            <wp:extent cx="5984875" cy="2902585"/>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sertar y actualizar trabajos en el cronogram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4875" cy="2902585"/>
                    </a:xfrm>
                    <a:prstGeom prst="rect">
                      <a:avLst/>
                    </a:prstGeom>
                  </pic:spPr>
                </pic:pic>
              </a:graphicData>
            </a:graphic>
            <wp14:sizeRelH relativeFrom="margin">
              <wp14:pctWidth>0</wp14:pctWidth>
            </wp14:sizeRelH>
            <wp14:sizeRelV relativeFrom="margin">
              <wp14:pctHeight>0</wp14:pctHeight>
            </wp14:sizeRelV>
          </wp:anchor>
        </w:drawing>
      </w:r>
      <w:r w:rsidRPr="00DA5853">
        <w:rPr>
          <w:color w:val="auto"/>
          <w:szCs w:val="28"/>
        </w:rPr>
        <w:t>Insertar y actualizar trabajos en el cronograma</w:t>
      </w:r>
      <w:bookmarkEnd w:id="4831"/>
    </w:p>
    <w:p w14:paraId="7C332730" w14:textId="19FA884C" w:rsidR="00723D96" w:rsidRDefault="00723D96" w:rsidP="00E30E59">
      <w:pPr>
        <w:pStyle w:val="Ttulo2"/>
        <w:rPr>
          <w:rFonts w:ascii="Zizou Slab Light" w:hAnsi="Zizou Slab Light"/>
          <w:color w:val="auto"/>
          <w:sz w:val="28"/>
          <w:szCs w:val="28"/>
        </w:rPr>
      </w:pPr>
    </w:p>
    <w:p w14:paraId="29DD9075" w14:textId="69820527" w:rsidR="00EC5B3B" w:rsidRDefault="00EC5B3B" w:rsidP="00E30E59">
      <w:pPr>
        <w:pStyle w:val="Ttulo2"/>
        <w:rPr>
          <w:rFonts w:ascii="Zizou Slab Light" w:hAnsi="Zizou Slab Light"/>
          <w:color w:val="auto"/>
          <w:sz w:val="28"/>
          <w:szCs w:val="28"/>
        </w:rPr>
      </w:pPr>
    </w:p>
    <w:p w14:paraId="6EBEBDB6" w14:textId="2DCC8341" w:rsidR="00EC5B3B" w:rsidRDefault="00EC5B3B" w:rsidP="00E30E59">
      <w:pPr>
        <w:pStyle w:val="Ttulo2"/>
        <w:rPr>
          <w:rFonts w:ascii="Zizou Slab Light" w:hAnsi="Zizou Slab Light"/>
          <w:color w:val="auto"/>
          <w:sz w:val="28"/>
          <w:szCs w:val="28"/>
        </w:rPr>
      </w:pPr>
    </w:p>
    <w:p w14:paraId="2680ED99" w14:textId="0A4C6FEE" w:rsidR="00EC5B3B" w:rsidRDefault="00EC5B3B" w:rsidP="00E30E59">
      <w:pPr>
        <w:pStyle w:val="Ttulo2"/>
        <w:rPr>
          <w:rFonts w:ascii="Zizou Slab Light" w:hAnsi="Zizou Slab Light"/>
          <w:color w:val="auto"/>
          <w:sz w:val="28"/>
          <w:szCs w:val="28"/>
        </w:rPr>
      </w:pPr>
    </w:p>
    <w:p w14:paraId="3B27D170" w14:textId="678BDFCC" w:rsidR="00EC5B3B" w:rsidRDefault="00EC5B3B" w:rsidP="00E30E59">
      <w:pPr>
        <w:pStyle w:val="Ttulo2"/>
        <w:rPr>
          <w:rFonts w:ascii="Zizou Slab Light" w:hAnsi="Zizou Slab Light"/>
          <w:color w:val="auto"/>
          <w:sz w:val="28"/>
          <w:szCs w:val="28"/>
        </w:rPr>
      </w:pPr>
    </w:p>
    <w:p w14:paraId="019A7AC7" w14:textId="0588123B" w:rsidR="00EC5B3B" w:rsidRDefault="00EC5B3B" w:rsidP="00E30E59">
      <w:pPr>
        <w:pStyle w:val="Ttulo2"/>
        <w:rPr>
          <w:rFonts w:ascii="Zizou Slab Light" w:hAnsi="Zizou Slab Light"/>
          <w:color w:val="auto"/>
          <w:sz w:val="28"/>
          <w:szCs w:val="28"/>
        </w:rPr>
      </w:pPr>
    </w:p>
    <w:p w14:paraId="1E64C38A" w14:textId="77777777" w:rsidR="00EC5B3B" w:rsidRDefault="00EC5B3B" w:rsidP="00E30E59">
      <w:pPr>
        <w:pStyle w:val="Ttulo2"/>
        <w:rPr>
          <w:rFonts w:ascii="Zizou Slab Light" w:hAnsi="Zizou Slab Light"/>
          <w:color w:val="auto"/>
          <w:sz w:val="28"/>
          <w:szCs w:val="28"/>
        </w:rPr>
      </w:pPr>
    </w:p>
    <w:p w14:paraId="1AAE5529" w14:textId="77777777" w:rsidR="00EC5B3B" w:rsidRDefault="00EC5B3B" w:rsidP="00E30E59">
      <w:pPr>
        <w:pStyle w:val="Ttulo2"/>
        <w:rPr>
          <w:rFonts w:ascii="Zizou Slab Light" w:hAnsi="Zizou Slab Light"/>
          <w:color w:val="auto"/>
          <w:sz w:val="28"/>
          <w:szCs w:val="28"/>
        </w:rPr>
      </w:pPr>
    </w:p>
    <w:p w14:paraId="2D05C493" w14:textId="4DA704A6" w:rsidR="00EC5B3B" w:rsidRDefault="00EC5B3B" w:rsidP="00E30E59">
      <w:pPr>
        <w:pStyle w:val="Ttulo2"/>
        <w:rPr>
          <w:rFonts w:ascii="Zizou Slab Light" w:hAnsi="Zizou Slab Light"/>
          <w:color w:val="auto"/>
          <w:sz w:val="28"/>
          <w:szCs w:val="28"/>
        </w:rPr>
      </w:pPr>
    </w:p>
    <w:p w14:paraId="1A79E8CF" w14:textId="765CD75A" w:rsidR="00EC5B3B" w:rsidRDefault="00EC5B3B" w:rsidP="00E30E59">
      <w:pPr>
        <w:pStyle w:val="Ttulo2"/>
        <w:rPr>
          <w:rFonts w:ascii="Zizou Slab Light" w:hAnsi="Zizou Slab Light"/>
          <w:color w:val="auto"/>
          <w:sz w:val="28"/>
          <w:szCs w:val="28"/>
        </w:rPr>
      </w:pPr>
    </w:p>
    <w:p w14:paraId="51E513DB" w14:textId="0A7CAC3D" w:rsidR="00EC5B3B" w:rsidRPr="00DA5853" w:rsidRDefault="00EC5B3B" w:rsidP="00E30E59">
      <w:pPr>
        <w:pStyle w:val="Ttulo2"/>
        <w:rPr>
          <w:rFonts w:ascii="Zizou Slab Light" w:hAnsi="Zizou Slab Light"/>
          <w:color w:val="auto"/>
          <w:sz w:val="28"/>
          <w:szCs w:val="28"/>
        </w:rPr>
      </w:pPr>
    </w:p>
    <w:p w14:paraId="4BEB95BC" w14:textId="0250678E" w:rsidR="00723D96" w:rsidRPr="00DA5853" w:rsidRDefault="00723D96" w:rsidP="00E30E59">
      <w:pPr>
        <w:pStyle w:val="Ttulo2"/>
        <w:rPr>
          <w:rFonts w:ascii="Zizou Slab Light" w:hAnsi="Zizou Slab Light"/>
          <w:color w:val="auto"/>
          <w:sz w:val="28"/>
          <w:szCs w:val="28"/>
        </w:rPr>
      </w:pPr>
    </w:p>
    <w:p w14:paraId="0D9291C4" w14:textId="4E9F26BA" w:rsidR="00057529" w:rsidRPr="00DA5853" w:rsidRDefault="00723D96" w:rsidP="00AB5A25">
      <w:pPr>
        <w:rPr>
          <w:color w:val="auto"/>
          <w:szCs w:val="28"/>
        </w:rPr>
      </w:pPr>
      <w:bookmarkStart w:id="4832" w:name="_Toc25223062"/>
      <w:r w:rsidRPr="00DA5853">
        <w:rPr>
          <w:noProof/>
          <w:color w:val="auto"/>
          <w:szCs w:val="28"/>
          <w:lang w:eastAsia="es-PE"/>
        </w:rPr>
        <w:drawing>
          <wp:anchor distT="0" distB="0" distL="114300" distR="114300" simplePos="0" relativeHeight="251885568" behindDoc="0" locked="0" layoutInCell="1" allowOverlap="1" wp14:anchorId="6FD338C4" wp14:editId="657F7CD5">
            <wp:simplePos x="0" y="0"/>
            <wp:positionH relativeFrom="margin">
              <wp:align>right</wp:align>
            </wp:positionH>
            <wp:positionV relativeFrom="paragraph">
              <wp:posOffset>670453</wp:posOffset>
            </wp:positionV>
            <wp:extent cx="6309360" cy="2216785"/>
            <wp:effectExtent l="0" t="0" r="0" b="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Visualizar cronograma de trabajo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09360" cy="2216785"/>
                    </a:xfrm>
                    <a:prstGeom prst="rect">
                      <a:avLst/>
                    </a:prstGeom>
                  </pic:spPr>
                </pic:pic>
              </a:graphicData>
            </a:graphic>
          </wp:anchor>
        </w:drawing>
      </w:r>
      <w:r w:rsidR="00057529" w:rsidRPr="00DA5853">
        <w:rPr>
          <w:color w:val="auto"/>
          <w:szCs w:val="28"/>
        </w:rPr>
        <w:t>Visualizar cronograma de trabajos</w:t>
      </w:r>
      <w:bookmarkEnd w:id="4832"/>
    </w:p>
    <w:p w14:paraId="74C4B702" w14:textId="7943B4A4" w:rsidR="00057529" w:rsidRPr="00DA5853" w:rsidRDefault="00057529" w:rsidP="00E30E59">
      <w:pPr>
        <w:pStyle w:val="Ttulo2"/>
        <w:rPr>
          <w:rFonts w:ascii="Zizou Slab Light" w:hAnsi="Zizou Slab Light"/>
          <w:color w:val="auto"/>
          <w:sz w:val="28"/>
          <w:szCs w:val="28"/>
        </w:rPr>
      </w:pPr>
    </w:p>
    <w:p w14:paraId="3CAA1507" w14:textId="190712F9" w:rsidR="00057529" w:rsidRPr="00DA5853" w:rsidRDefault="00057529" w:rsidP="00723D96">
      <w:pPr>
        <w:tabs>
          <w:tab w:val="left" w:pos="4507"/>
        </w:tabs>
        <w:rPr>
          <w:szCs w:val="28"/>
        </w:rPr>
      </w:pPr>
    </w:p>
    <w:p w14:paraId="182497AF" w14:textId="557D1D68" w:rsidR="00AB5A25" w:rsidRDefault="00AB5A25" w:rsidP="00AB5A25">
      <w:pPr>
        <w:rPr>
          <w:color w:val="auto"/>
          <w:szCs w:val="28"/>
        </w:rPr>
      </w:pPr>
      <w:bookmarkStart w:id="4833" w:name="_Toc25223063"/>
    </w:p>
    <w:p w14:paraId="47CA48A1" w14:textId="07B4C570" w:rsidR="00AB5A25" w:rsidRPr="00DA5853" w:rsidRDefault="00AB5A25" w:rsidP="00AB5A25">
      <w:pPr>
        <w:rPr>
          <w:color w:val="auto"/>
          <w:szCs w:val="28"/>
        </w:rPr>
      </w:pPr>
    </w:p>
    <w:p w14:paraId="7A7634D0" w14:textId="35518BD8" w:rsidR="00723D96" w:rsidRPr="00DA5853" w:rsidRDefault="00AB5A25" w:rsidP="00AB5A25">
      <w:pPr>
        <w:rPr>
          <w:color w:val="auto"/>
          <w:szCs w:val="28"/>
        </w:rPr>
      </w:pPr>
      <w:r w:rsidRPr="00DA5853">
        <w:rPr>
          <w:color w:val="auto"/>
          <w:szCs w:val="28"/>
        </w:rPr>
        <w:lastRenderedPageBreak/>
        <w:t>Realizar reporte</w:t>
      </w:r>
      <w:r w:rsidRPr="00DA5853">
        <w:rPr>
          <w:noProof/>
          <w:color w:val="auto"/>
          <w:szCs w:val="28"/>
        </w:rPr>
        <w:t xml:space="preserve"> </w:t>
      </w:r>
      <w:bookmarkStart w:id="4834" w:name="_Toc25223064"/>
      <w:bookmarkEnd w:id="4833"/>
      <w:r w:rsidR="00723D96" w:rsidRPr="00DA5853">
        <w:rPr>
          <w:noProof/>
          <w:color w:val="auto"/>
          <w:szCs w:val="28"/>
          <w:lang w:eastAsia="es-PE"/>
        </w:rPr>
        <w:drawing>
          <wp:anchor distT="0" distB="0" distL="114300" distR="114300" simplePos="0" relativeHeight="251887616" behindDoc="0" locked="0" layoutInCell="1" allowOverlap="1" wp14:anchorId="5CF80FC5" wp14:editId="5223C837">
            <wp:simplePos x="0" y="0"/>
            <wp:positionH relativeFrom="margin">
              <wp:align>right</wp:align>
            </wp:positionH>
            <wp:positionV relativeFrom="paragraph">
              <wp:posOffset>490220</wp:posOffset>
            </wp:positionV>
            <wp:extent cx="6309360" cy="1757045"/>
            <wp:effectExtent l="0" t="0" r="0" b="0"/>
            <wp:wrapSquare wrapText="bothSides"/>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Realizar repor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9360" cy="1757045"/>
                    </a:xfrm>
                    <a:prstGeom prst="rect">
                      <a:avLst/>
                    </a:prstGeom>
                  </pic:spPr>
                </pic:pic>
              </a:graphicData>
            </a:graphic>
          </wp:anchor>
        </w:drawing>
      </w:r>
      <w:bookmarkEnd w:id="4834"/>
    </w:p>
    <w:p w14:paraId="3844EF9F" w14:textId="346D40E7" w:rsidR="00AB5A25" w:rsidRPr="00DA5853" w:rsidRDefault="00AB5A25" w:rsidP="00E30E59">
      <w:pPr>
        <w:pStyle w:val="Ttulo2"/>
        <w:rPr>
          <w:rFonts w:ascii="Zizou Slab Light" w:hAnsi="Zizou Slab Light"/>
          <w:color w:val="auto"/>
          <w:sz w:val="28"/>
          <w:szCs w:val="28"/>
        </w:rPr>
      </w:pPr>
    </w:p>
    <w:p w14:paraId="5E5FBF53" w14:textId="77777777" w:rsidR="00AB5A25" w:rsidRPr="00DA5853" w:rsidRDefault="00AB5A25" w:rsidP="00E30E59">
      <w:pPr>
        <w:pStyle w:val="Ttulo2"/>
        <w:rPr>
          <w:rFonts w:ascii="Zizou Slab Light" w:hAnsi="Zizou Slab Light"/>
          <w:color w:val="auto"/>
          <w:sz w:val="28"/>
          <w:szCs w:val="28"/>
        </w:rPr>
      </w:pPr>
    </w:p>
    <w:p w14:paraId="0BC31158" w14:textId="77777777" w:rsidR="00EC5B3B" w:rsidRDefault="00EC5B3B" w:rsidP="00AB5A25">
      <w:pPr>
        <w:rPr>
          <w:color w:val="auto"/>
          <w:szCs w:val="28"/>
        </w:rPr>
      </w:pPr>
      <w:bookmarkStart w:id="4835" w:name="_Toc25223068"/>
    </w:p>
    <w:p w14:paraId="57C559A6" w14:textId="3964C25A" w:rsidR="00AB5A25" w:rsidRPr="00DA5853" w:rsidRDefault="00057529" w:rsidP="00AB5A25">
      <w:pPr>
        <w:rPr>
          <w:color w:val="auto"/>
          <w:szCs w:val="28"/>
        </w:rPr>
      </w:pPr>
      <w:r w:rsidRPr="00DA5853">
        <w:rPr>
          <w:color w:val="auto"/>
          <w:szCs w:val="28"/>
        </w:rPr>
        <w:t>Notificar estad</w:t>
      </w:r>
      <w:bookmarkEnd w:id="4835"/>
      <w:r w:rsidR="00AB5A25" w:rsidRPr="00DA5853">
        <w:rPr>
          <w:color w:val="auto"/>
          <w:szCs w:val="28"/>
        </w:rPr>
        <w:t>o</w:t>
      </w:r>
    </w:p>
    <w:p w14:paraId="1C33CD9A" w14:textId="746153BF" w:rsidR="00AB5A25" w:rsidRPr="00DA5853" w:rsidRDefault="00AB5A25" w:rsidP="00AB5A25">
      <w:pPr>
        <w:pStyle w:val="Ttulo2"/>
        <w:rPr>
          <w:rFonts w:ascii="Zizou Slab Light" w:eastAsiaTheme="minorEastAsia" w:hAnsi="Zizou Slab Light" w:cstheme="minorBidi"/>
          <w:b w:val="0"/>
          <w:color w:val="FFFFFF" w:themeColor="background1"/>
          <w:sz w:val="28"/>
          <w:szCs w:val="28"/>
        </w:rPr>
      </w:pPr>
    </w:p>
    <w:p w14:paraId="0E8660CF" w14:textId="1C4A6BA5" w:rsidR="00AB5A25" w:rsidRPr="00DA5853" w:rsidRDefault="00EC5B3B" w:rsidP="00AB5A25">
      <w:pPr>
        <w:tabs>
          <w:tab w:val="left" w:pos="2665"/>
        </w:tabs>
        <w:rPr>
          <w:szCs w:val="28"/>
        </w:rPr>
      </w:pPr>
      <w:r w:rsidRPr="00DA5853">
        <w:rPr>
          <w:noProof/>
          <w:color w:val="auto"/>
          <w:szCs w:val="28"/>
          <w:lang w:eastAsia="es-PE"/>
        </w:rPr>
        <w:drawing>
          <wp:anchor distT="0" distB="0" distL="114300" distR="114300" simplePos="0" relativeHeight="251890688" behindDoc="0" locked="0" layoutInCell="1" allowOverlap="1" wp14:anchorId="64159523" wp14:editId="7D16954A">
            <wp:simplePos x="0" y="0"/>
            <wp:positionH relativeFrom="margin">
              <wp:align>right</wp:align>
            </wp:positionH>
            <wp:positionV relativeFrom="paragraph">
              <wp:posOffset>177165</wp:posOffset>
            </wp:positionV>
            <wp:extent cx="6309360" cy="1849120"/>
            <wp:effectExtent l="0" t="0" r="0" b="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Notificar estad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9360" cy="1849120"/>
                    </a:xfrm>
                    <a:prstGeom prst="rect">
                      <a:avLst/>
                    </a:prstGeom>
                  </pic:spPr>
                </pic:pic>
              </a:graphicData>
            </a:graphic>
          </wp:anchor>
        </w:drawing>
      </w:r>
    </w:p>
    <w:p w14:paraId="2A7DCD85" w14:textId="77777777" w:rsidR="00AB5A25" w:rsidRPr="00DA5853" w:rsidRDefault="00AB5A25" w:rsidP="00AB5A25">
      <w:pPr>
        <w:rPr>
          <w:szCs w:val="28"/>
        </w:rPr>
      </w:pPr>
    </w:p>
    <w:p w14:paraId="02911B4E" w14:textId="77777777" w:rsidR="00AB5A25" w:rsidRPr="00DA5853" w:rsidRDefault="00AB5A25" w:rsidP="00AB5A25">
      <w:pPr>
        <w:rPr>
          <w:szCs w:val="28"/>
        </w:rPr>
      </w:pPr>
    </w:p>
    <w:p w14:paraId="15DF56D3" w14:textId="7DE6DA1C" w:rsidR="00723D96" w:rsidRDefault="00723D96" w:rsidP="00E30E59">
      <w:pPr>
        <w:pStyle w:val="Ttulo2"/>
        <w:rPr>
          <w:rFonts w:ascii="Zizou Slab Light" w:hAnsi="Zizou Slab Light"/>
          <w:color w:val="auto"/>
          <w:sz w:val="36"/>
          <w:szCs w:val="36"/>
        </w:rPr>
      </w:pPr>
    </w:p>
    <w:p w14:paraId="41972BB9" w14:textId="765E5DDE" w:rsidR="00DA5853" w:rsidRDefault="00DA5853" w:rsidP="00E30E59">
      <w:pPr>
        <w:pStyle w:val="Ttulo2"/>
        <w:rPr>
          <w:rFonts w:ascii="Zizou Slab Light" w:hAnsi="Zizou Slab Light"/>
          <w:color w:val="auto"/>
          <w:sz w:val="36"/>
          <w:szCs w:val="36"/>
        </w:rPr>
      </w:pPr>
    </w:p>
    <w:p w14:paraId="42D73D6C" w14:textId="492FA1CB" w:rsidR="00AB5A25" w:rsidRPr="00B13589" w:rsidRDefault="00AB5A25" w:rsidP="00E30E59">
      <w:pPr>
        <w:pStyle w:val="Ttulo2"/>
        <w:rPr>
          <w:rFonts w:ascii="Zizou Slab Light" w:hAnsi="Zizou Slab Light"/>
          <w:color w:val="auto"/>
          <w:sz w:val="36"/>
          <w:szCs w:val="36"/>
        </w:rPr>
      </w:pPr>
    </w:p>
    <w:p w14:paraId="2C576112" w14:textId="5105E0B4" w:rsidR="0039674F" w:rsidRPr="00DA5853" w:rsidRDefault="0019177C" w:rsidP="00AB5A25">
      <w:pPr>
        <w:rPr>
          <w:color w:val="auto"/>
          <w:szCs w:val="28"/>
        </w:rPr>
      </w:pPr>
      <w:bookmarkStart w:id="4836" w:name="_Toc25223072"/>
      <w:r w:rsidRPr="00DA5853">
        <w:rPr>
          <w:noProof/>
          <w:color w:val="auto"/>
          <w:szCs w:val="28"/>
          <w:u w:val="single"/>
          <w:lang w:eastAsia="es-PE"/>
        </w:rPr>
        <w:drawing>
          <wp:anchor distT="0" distB="0" distL="114300" distR="114300" simplePos="0" relativeHeight="251892736" behindDoc="0" locked="0" layoutInCell="1" allowOverlap="1" wp14:anchorId="0498FF30" wp14:editId="5A1B4A2F">
            <wp:simplePos x="0" y="0"/>
            <wp:positionH relativeFrom="margin">
              <wp:align>right</wp:align>
            </wp:positionH>
            <wp:positionV relativeFrom="paragraph">
              <wp:posOffset>439741</wp:posOffset>
            </wp:positionV>
            <wp:extent cx="6309360" cy="3264535"/>
            <wp:effectExtent l="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Registrar y eliminar equipo medic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9360" cy="3264535"/>
                    </a:xfrm>
                    <a:prstGeom prst="rect">
                      <a:avLst/>
                    </a:prstGeom>
                  </pic:spPr>
                </pic:pic>
              </a:graphicData>
            </a:graphic>
          </wp:anchor>
        </w:drawing>
      </w:r>
      <w:r w:rsidR="0039674F" w:rsidRPr="00DA5853">
        <w:rPr>
          <w:color w:val="auto"/>
          <w:szCs w:val="28"/>
        </w:rPr>
        <w:t>Registrar y eliminar equipo médico</w:t>
      </w:r>
      <w:bookmarkEnd w:id="4836"/>
    </w:p>
    <w:p w14:paraId="79BA80CC" w14:textId="3C7F4C96" w:rsidR="0039674F" w:rsidRPr="00DA5853" w:rsidRDefault="0039674F" w:rsidP="00E30E59">
      <w:pPr>
        <w:pStyle w:val="Ttulo2"/>
        <w:rPr>
          <w:rFonts w:ascii="Zizou Slab Light" w:hAnsi="Zizou Slab Light"/>
          <w:color w:val="auto"/>
          <w:sz w:val="28"/>
          <w:szCs w:val="28"/>
          <w:u w:val="single"/>
        </w:rPr>
      </w:pPr>
    </w:p>
    <w:p w14:paraId="380C1BC3" w14:textId="1D444CF2" w:rsidR="0039674F" w:rsidRPr="00DA5853" w:rsidRDefault="0019177C" w:rsidP="00AB5A25">
      <w:pPr>
        <w:rPr>
          <w:color w:val="auto"/>
          <w:szCs w:val="28"/>
        </w:rPr>
      </w:pPr>
      <w:bookmarkStart w:id="4837" w:name="_Toc25223073"/>
      <w:r w:rsidRPr="00DA5853">
        <w:rPr>
          <w:noProof/>
          <w:color w:val="auto"/>
          <w:szCs w:val="28"/>
          <w:u w:val="single"/>
          <w:lang w:eastAsia="es-PE"/>
        </w:rPr>
        <w:drawing>
          <wp:anchor distT="0" distB="0" distL="114300" distR="114300" simplePos="0" relativeHeight="251893760" behindDoc="0" locked="0" layoutInCell="1" allowOverlap="1" wp14:anchorId="75DE4F6A" wp14:editId="5C059A1B">
            <wp:simplePos x="0" y="0"/>
            <wp:positionH relativeFrom="margin">
              <wp:align>right</wp:align>
            </wp:positionH>
            <wp:positionV relativeFrom="paragraph">
              <wp:posOffset>714780</wp:posOffset>
            </wp:positionV>
            <wp:extent cx="6309360" cy="1853565"/>
            <wp:effectExtent l="0" t="0" r="0"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istar equipos médic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9360" cy="1853565"/>
                    </a:xfrm>
                    <a:prstGeom prst="rect">
                      <a:avLst/>
                    </a:prstGeom>
                  </pic:spPr>
                </pic:pic>
              </a:graphicData>
            </a:graphic>
          </wp:anchor>
        </w:drawing>
      </w:r>
      <w:r w:rsidR="0039674F" w:rsidRPr="00DA5853">
        <w:rPr>
          <w:color w:val="auto"/>
          <w:szCs w:val="28"/>
        </w:rPr>
        <w:t>Listar equipos médicos</w:t>
      </w:r>
      <w:bookmarkEnd w:id="4837"/>
    </w:p>
    <w:p w14:paraId="17EF890F" w14:textId="770B1C4B" w:rsidR="0019177C" w:rsidRPr="00DA5853" w:rsidRDefault="0019177C" w:rsidP="00E30E59">
      <w:pPr>
        <w:pStyle w:val="Ttulo2"/>
        <w:rPr>
          <w:rFonts w:ascii="Zizou Slab Light" w:hAnsi="Zizou Slab Light"/>
          <w:color w:val="auto"/>
          <w:sz w:val="28"/>
          <w:szCs w:val="28"/>
          <w:u w:val="single"/>
        </w:rPr>
      </w:pPr>
    </w:p>
    <w:p w14:paraId="3CC035D1" w14:textId="77777777" w:rsidR="00DA5853" w:rsidRDefault="00DA5853" w:rsidP="00AB5A25">
      <w:pPr>
        <w:rPr>
          <w:color w:val="auto"/>
          <w:szCs w:val="28"/>
        </w:rPr>
      </w:pPr>
      <w:bookmarkStart w:id="4838" w:name="_Toc25223074"/>
    </w:p>
    <w:p w14:paraId="66152BDB" w14:textId="6DADB9DD" w:rsidR="0019177C" w:rsidRPr="00DA5853" w:rsidRDefault="0019177C" w:rsidP="00AB5A25">
      <w:pPr>
        <w:rPr>
          <w:color w:val="auto"/>
          <w:szCs w:val="28"/>
        </w:rPr>
      </w:pPr>
      <w:r w:rsidRPr="00DA5853">
        <w:rPr>
          <w:noProof/>
          <w:color w:val="auto"/>
          <w:szCs w:val="28"/>
          <w:u w:val="single"/>
          <w:lang w:eastAsia="es-PE"/>
        </w:rPr>
        <w:lastRenderedPageBreak/>
        <w:drawing>
          <wp:anchor distT="0" distB="0" distL="114300" distR="114300" simplePos="0" relativeHeight="251894784" behindDoc="0" locked="0" layoutInCell="1" allowOverlap="1" wp14:anchorId="4F8E74D4" wp14:editId="6EBFB526">
            <wp:simplePos x="0" y="0"/>
            <wp:positionH relativeFrom="margin">
              <wp:align>right</wp:align>
            </wp:positionH>
            <wp:positionV relativeFrom="paragraph">
              <wp:posOffset>552334</wp:posOffset>
            </wp:positionV>
            <wp:extent cx="6309360" cy="1787525"/>
            <wp:effectExtent l="0" t="0" r="0" b="0"/>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Revisar cronogram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9360" cy="1787525"/>
                    </a:xfrm>
                    <a:prstGeom prst="rect">
                      <a:avLst/>
                    </a:prstGeom>
                  </pic:spPr>
                </pic:pic>
              </a:graphicData>
            </a:graphic>
          </wp:anchor>
        </w:drawing>
      </w:r>
      <w:r w:rsidR="0039674F" w:rsidRPr="00DA5853">
        <w:rPr>
          <w:color w:val="auto"/>
          <w:szCs w:val="28"/>
        </w:rPr>
        <w:t>Revisar cronogram</w:t>
      </w:r>
      <w:bookmarkEnd w:id="4838"/>
      <w:r w:rsidR="00AB5A25" w:rsidRPr="00DA5853">
        <w:rPr>
          <w:color w:val="auto"/>
          <w:szCs w:val="28"/>
        </w:rPr>
        <w:t>a</w:t>
      </w:r>
    </w:p>
    <w:p w14:paraId="7B1855E2" w14:textId="4140DAEA" w:rsidR="00E53EE0" w:rsidRDefault="00E53EE0" w:rsidP="00AB5A25">
      <w:pPr>
        <w:rPr>
          <w:color w:val="auto"/>
          <w:szCs w:val="28"/>
        </w:rPr>
      </w:pPr>
      <w:bookmarkStart w:id="4839" w:name="_Toc25223075"/>
    </w:p>
    <w:p w14:paraId="701B0CCF" w14:textId="019C94C7" w:rsidR="00DA5853" w:rsidRDefault="00DA5853" w:rsidP="00AB5A25">
      <w:pPr>
        <w:rPr>
          <w:color w:val="auto"/>
          <w:szCs w:val="28"/>
        </w:rPr>
      </w:pPr>
    </w:p>
    <w:p w14:paraId="6F044858" w14:textId="0BBAADDE" w:rsidR="00DA5853" w:rsidRDefault="00DA5853" w:rsidP="00AB5A25">
      <w:pPr>
        <w:rPr>
          <w:color w:val="auto"/>
          <w:szCs w:val="28"/>
        </w:rPr>
      </w:pPr>
    </w:p>
    <w:p w14:paraId="13ACE223" w14:textId="77777777" w:rsidR="00DA5853" w:rsidRPr="00DA5853" w:rsidRDefault="00DA5853" w:rsidP="00AB5A25">
      <w:pPr>
        <w:rPr>
          <w:color w:val="auto"/>
          <w:szCs w:val="28"/>
        </w:rPr>
      </w:pPr>
    </w:p>
    <w:p w14:paraId="0324B4F0" w14:textId="22283224" w:rsidR="0019177C" w:rsidRPr="00DA5853" w:rsidRDefault="00A2064A" w:rsidP="00AB5A25">
      <w:pPr>
        <w:rPr>
          <w:color w:val="auto"/>
          <w:szCs w:val="28"/>
        </w:rPr>
      </w:pPr>
      <w:r w:rsidRPr="00DA5853">
        <w:rPr>
          <w:noProof/>
          <w:color w:val="auto"/>
          <w:szCs w:val="28"/>
          <w:u w:val="single"/>
          <w:lang w:eastAsia="es-PE"/>
        </w:rPr>
        <w:drawing>
          <wp:anchor distT="0" distB="0" distL="114300" distR="114300" simplePos="0" relativeHeight="251912192" behindDoc="0" locked="0" layoutInCell="1" allowOverlap="1" wp14:anchorId="2D59C4BF" wp14:editId="42DC44BD">
            <wp:simplePos x="0" y="0"/>
            <wp:positionH relativeFrom="margin">
              <wp:align>right</wp:align>
            </wp:positionH>
            <wp:positionV relativeFrom="paragraph">
              <wp:posOffset>639357</wp:posOffset>
            </wp:positionV>
            <wp:extent cx="6309360" cy="1769110"/>
            <wp:effectExtent l="0" t="0" r="0" b="0"/>
            <wp:wrapSquare wrapText="bothSides"/>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ealizar pedido (revisión correctiv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09360" cy="1769110"/>
                    </a:xfrm>
                    <a:prstGeom prst="rect">
                      <a:avLst/>
                    </a:prstGeom>
                  </pic:spPr>
                </pic:pic>
              </a:graphicData>
            </a:graphic>
          </wp:anchor>
        </w:drawing>
      </w:r>
      <w:r w:rsidR="0039674F" w:rsidRPr="00DA5853">
        <w:rPr>
          <w:color w:val="auto"/>
          <w:szCs w:val="28"/>
        </w:rPr>
        <w:t>Realizar pedido</w:t>
      </w:r>
      <w:bookmarkEnd w:id="4839"/>
    </w:p>
    <w:p w14:paraId="70B0B4B8" w14:textId="5D4A2CF6" w:rsidR="0039674F" w:rsidRPr="00DA5853" w:rsidRDefault="0039674F" w:rsidP="00E30E59">
      <w:pPr>
        <w:pStyle w:val="Ttulo2"/>
        <w:rPr>
          <w:rFonts w:ascii="Zizou Slab Light" w:hAnsi="Zizou Slab Light"/>
          <w:color w:val="auto"/>
          <w:sz w:val="28"/>
          <w:szCs w:val="28"/>
          <w:u w:val="single"/>
        </w:rPr>
      </w:pPr>
    </w:p>
    <w:p w14:paraId="55772599" w14:textId="77777777" w:rsidR="0039674F" w:rsidRPr="00DA5853" w:rsidRDefault="0039674F" w:rsidP="00E30E59">
      <w:pPr>
        <w:pStyle w:val="Ttulo2"/>
        <w:rPr>
          <w:rFonts w:ascii="Zizou Slab Light" w:hAnsi="Zizou Slab Light"/>
          <w:color w:val="auto"/>
          <w:sz w:val="28"/>
          <w:szCs w:val="28"/>
        </w:rPr>
      </w:pPr>
    </w:p>
    <w:p w14:paraId="4CC0483A" w14:textId="77777777" w:rsidR="0039674F" w:rsidRPr="00DA5853" w:rsidRDefault="0039674F" w:rsidP="00E30E59">
      <w:pPr>
        <w:pStyle w:val="Ttulo2"/>
        <w:rPr>
          <w:rFonts w:ascii="Zizou Slab Light" w:hAnsi="Zizou Slab Light"/>
          <w:color w:val="auto"/>
          <w:sz w:val="28"/>
          <w:szCs w:val="28"/>
        </w:rPr>
      </w:pPr>
    </w:p>
    <w:p w14:paraId="41D91B61" w14:textId="77777777" w:rsidR="0039674F" w:rsidRPr="00DA5853" w:rsidRDefault="0039674F" w:rsidP="00E30E59">
      <w:pPr>
        <w:pStyle w:val="Ttulo2"/>
        <w:rPr>
          <w:rFonts w:ascii="Zizou Slab Light" w:hAnsi="Zizou Slab Light"/>
          <w:color w:val="auto"/>
          <w:sz w:val="28"/>
          <w:szCs w:val="28"/>
        </w:rPr>
      </w:pPr>
    </w:p>
    <w:p w14:paraId="36A22E3F" w14:textId="77777777" w:rsidR="0039674F" w:rsidRPr="00DA5853" w:rsidRDefault="0039674F" w:rsidP="00E30E59">
      <w:pPr>
        <w:pStyle w:val="Ttulo2"/>
        <w:rPr>
          <w:rFonts w:ascii="Zizou Slab Light" w:hAnsi="Zizou Slab Light"/>
          <w:color w:val="auto"/>
          <w:sz w:val="28"/>
          <w:szCs w:val="28"/>
        </w:rPr>
      </w:pPr>
    </w:p>
    <w:p w14:paraId="6D8C8DE9" w14:textId="032E5849" w:rsidR="00E53EE0" w:rsidRPr="00DA5853" w:rsidRDefault="00E53EE0" w:rsidP="00E30E59">
      <w:pPr>
        <w:pStyle w:val="Ttulo2"/>
        <w:rPr>
          <w:rFonts w:ascii="Zizou Slab Light" w:hAnsi="Zizou Slab Light"/>
          <w:color w:val="auto"/>
          <w:sz w:val="28"/>
          <w:szCs w:val="28"/>
        </w:rPr>
      </w:pPr>
    </w:p>
    <w:p w14:paraId="15285184" w14:textId="5B14B5CF" w:rsidR="00E53EE0" w:rsidRDefault="00E53EE0" w:rsidP="00E53EE0">
      <w:pPr>
        <w:rPr>
          <w:rFonts w:eastAsia="Times New Roman" w:cs="Times New Roman"/>
          <w:b/>
          <w:color w:val="auto"/>
          <w:szCs w:val="28"/>
        </w:rPr>
      </w:pPr>
      <w:bookmarkStart w:id="4840" w:name="_Toc25223076"/>
    </w:p>
    <w:p w14:paraId="1643B955" w14:textId="5DFBC4E6" w:rsidR="00DA5853" w:rsidRPr="00DA5853" w:rsidRDefault="00DA5853" w:rsidP="00E53EE0">
      <w:pPr>
        <w:rPr>
          <w:rFonts w:eastAsia="Times New Roman" w:cs="Times New Roman"/>
          <w:b/>
          <w:color w:val="auto"/>
          <w:szCs w:val="28"/>
        </w:rPr>
      </w:pPr>
    </w:p>
    <w:p w14:paraId="2CF044AD" w14:textId="797D34D5" w:rsidR="0039674F" w:rsidRPr="00DA5853" w:rsidRDefault="0039674F" w:rsidP="00E53EE0">
      <w:pPr>
        <w:rPr>
          <w:color w:val="auto"/>
          <w:szCs w:val="28"/>
        </w:rPr>
      </w:pPr>
      <w:r w:rsidRPr="00DA5853">
        <w:rPr>
          <w:color w:val="auto"/>
          <w:szCs w:val="28"/>
        </w:rPr>
        <w:lastRenderedPageBreak/>
        <w:t>Modificar fecha de revisión</w:t>
      </w:r>
      <w:bookmarkEnd w:id="4840"/>
    </w:p>
    <w:p w14:paraId="44CCA9AB" w14:textId="600127EB" w:rsidR="0019177C" w:rsidRPr="00DA5853" w:rsidRDefault="00337953" w:rsidP="00E53EE0">
      <w:pPr>
        <w:rPr>
          <w:noProof/>
          <w:color w:val="auto"/>
          <w:szCs w:val="28"/>
        </w:rPr>
      </w:pPr>
      <w:bookmarkStart w:id="4841" w:name="_Toc25223077"/>
      <w:r w:rsidRPr="00DA5853">
        <w:rPr>
          <w:noProof/>
          <w:color w:val="auto"/>
          <w:szCs w:val="28"/>
          <w:lang w:eastAsia="es-PE"/>
        </w:rPr>
        <w:drawing>
          <wp:anchor distT="0" distB="0" distL="114300" distR="114300" simplePos="0" relativeHeight="251940864" behindDoc="0" locked="0" layoutInCell="1" allowOverlap="1" wp14:anchorId="7D9532CC" wp14:editId="58717418">
            <wp:simplePos x="0" y="0"/>
            <wp:positionH relativeFrom="margin">
              <wp:align>right</wp:align>
            </wp:positionH>
            <wp:positionV relativeFrom="paragraph">
              <wp:posOffset>359410</wp:posOffset>
            </wp:positionV>
            <wp:extent cx="6309360" cy="2017395"/>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dificar fecha de revisió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9360" cy="2017395"/>
                    </a:xfrm>
                    <a:prstGeom prst="rect">
                      <a:avLst/>
                    </a:prstGeom>
                  </pic:spPr>
                </pic:pic>
              </a:graphicData>
            </a:graphic>
          </wp:anchor>
        </w:drawing>
      </w:r>
      <w:bookmarkEnd w:id="4841"/>
    </w:p>
    <w:p w14:paraId="5C587AEE" w14:textId="77777777" w:rsidR="00337953" w:rsidRPr="00DA5853" w:rsidRDefault="00337953" w:rsidP="00E30E59">
      <w:pPr>
        <w:pStyle w:val="Ttulo2"/>
        <w:rPr>
          <w:rFonts w:ascii="Zizou Slab Light" w:hAnsi="Zizou Slab Light"/>
          <w:color w:val="auto"/>
          <w:sz w:val="28"/>
          <w:szCs w:val="28"/>
        </w:rPr>
      </w:pPr>
    </w:p>
    <w:p w14:paraId="478EC6DA" w14:textId="02AA09FA" w:rsidR="0019177C" w:rsidRPr="00DA5853" w:rsidRDefault="0019177C" w:rsidP="00E30E59">
      <w:pPr>
        <w:pStyle w:val="Ttulo2"/>
        <w:rPr>
          <w:rFonts w:ascii="Zizou Slab Light" w:hAnsi="Zizou Slab Light"/>
          <w:color w:val="auto"/>
          <w:sz w:val="28"/>
          <w:szCs w:val="28"/>
        </w:rPr>
      </w:pPr>
    </w:p>
    <w:p w14:paraId="504D6435" w14:textId="6E322C97" w:rsidR="0019177C" w:rsidRPr="00DA5853" w:rsidRDefault="0019177C" w:rsidP="00E30E59">
      <w:pPr>
        <w:pStyle w:val="Ttulo2"/>
        <w:rPr>
          <w:rFonts w:ascii="Zizou Slab Light" w:hAnsi="Zizou Slab Light"/>
          <w:color w:val="auto"/>
          <w:sz w:val="28"/>
          <w:szCs w:val="28"/>
        </w:rPr>
      </w:pPr>
    </w:p>
    <w:p w14:paraId="2AA706C0" w14:textId="48371EB9" w:rsidR="0039674F" w:rsidRPr="00DA5853" w:rsidRDefault="00337953" w:rsidP="00E53EE0">
      <w:pPr>
        <w:rPr>
          <w:color w:val="auto"/>
          <w:szCs w:val="28"/>
        </w:rPr>
      </w:pPr>
      <w:bookmarkStart w:id="4842" w:name="_Toc25223078"/>
      <w:r w:rsidRPr="00DA5853">
        <w:rPr>
          <w:noProof/>
          <w:color w:val="auto"/>
          <w:szCs w:val="28"/>
          <w:lang w:eastAsia="es-PE"/>
        </w:rPr>
        <w:drawing>
          <wp:anchor distT="0" distB="0" distL="114300" distR="114300" simplePos="0" relativeHeight="251941888" behindDoc="0" locked="0" layoutInCell="1" allowOverlap="1" wp14:anchorId="204DAE40" wp14:editId="42D05E1A">
            <wp:simplePos x="0" y="0"/>
            <wp:positionH relativeFrom="margin">
              <wp:align>left</wp:align>
            </wp:positionH>
            <wp:positionV relativeFrom="paragraph">
              <wp:posOffset>509905</wp:posOffset>
            </wp:positionV>
            <wp:extent cx="6468745" cy="260667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sualizar ubicación del ingeniero.png"/>
                    <pic:cNvPicPr/>
                  </pic:nvPicPr>
                  <pic:blipFill rotWithShape="1">
                    <a:blip r:embed="rId31" cstate="print">
                      <a:extLst>
                        <a:ext uri="{28A0092B-C50C-407E-A947-70E740481C1C}">
                          <a14:useLocalDpi xmlns:a14="http://schemas.microsoft.com/office/drawing/2010/main" val="0"/>
                        </a:ext>
                      </a:extLst>
                    </a:blip>
                    <a:srcRect l="211" t="-281" r="-211" b="46702"/>
                    <a:stretch/>
                  </pic:blipFill>
                  <pic:spPr bwMode="auto">
                    <a:xfrm>
                      <a:off x="0" y="0"/>
                      <a:ext cx="6468745" cy="2606675"/>
                    </a:xfrm>
                    <a:prstGeom prst="rect">
                      <a:avLst/>
                    </a:prstGeom>
                    <a:ln>
                      <a:noFill/>
                    </a:ln>
                    <a:extLst>
                      <a:ext uri="{53640926-AAD7-44D8-BBD7-CCE9431645EC}">
                        <a14:shadowObscured xmlns:a14="http://schemas.microsoft.com/office/drawing/2010/main"/>
                      </a:ext>
                    </a:extLst>
                  </pic:spPr>
                </pic:pic>
              </a:graphicData>
            </a:graphic>
          </wp:anchor>
        </w:drawing>
      </w:r>
      <w:r w:rsidR="0039674F" w:rsidRPr="00DA5853">
        <w:rPr>
          <w:color w:val="auto"/>
          <w:szCs w:val="28"/>
        </w:rPr>
        <w:t>Visualizar ubicación del ingeniero</w:t>
      </w:r>
      <w:bookmarkEnd w:id="4842"/>
    </w:p>
    <w:p w14:paraId="07C14F77" w14:textId="77777777" w:rsidR="00E53EE0" w:rsidRPr="00DA5853" w:rsidRDefault="00E53EE0" w:rsidP="00E53EE0">
      <w:pPr>
        <w:rPr>
          <w:color w:val="auto"/>
          <w:szCs w:val="28"/>
        </w:rPr>
      </w:pPr>
      <w:bookmarkStart w:id="4843" w:name="_Toc25223079"/>
    </w:p>
    <w:p w14:paraId="095A644E" w14:textId="77777777" w:rsidR="00E53EE0" w:rsidRPr="00DA5853" w:rsidRDefault="00E53EE0" w:rsidP="00E53EE0">
      <w:pPr>
        <w:rPr>
          <w:color w:val="auto"/>
          <w:szCs w:val="28"/>
        </w:rPr>
      </w:pPr>
    </w:p>
    <w:p w14:paraId="53D309E4" w14:textId="77777777" w:rsidR="00E53EE0" w:rsidRPr="00DA5853" w:rsidRDefault="00E53EE0" w:rsidP="00E53EE0">
      <w:pPr>
        <w:rPr>
          <w:color w:val="auto"/>
          <w:szCs w:val="28"/>
        </w:rPr>
      </w:pPr>
    </w:p>
    <w:p w14:paraId="05475290" w14:textId="4926F3F4" w:rsidR="0039674F" w:rsidRPr="00771BA0" w:rsidRDefault="00E53EE0" w:rsidP="00E53EE0">
      <w:pPr>
        <w:rPr>
          <w:color w:val="auto"/>
          <w:szCs w:val="28"/>
          <w:lang w:val="en-US"/>
        </w:rPr>
      </w:pPr>
      <w:bookmarkStart w:id="4844" w:name="_Toc25223080"/>
      <w:r w:rsidRPr="00DA5853">
        <w:rPr>
          <w:noProof/>
          <w:color w:val="auto"/>
          <w:szCs w:val="28"/>
          <w:lang w:eastAsia="es-PE"/>
        </w:rPr>
        <w:lastRenderedPageBreak/>
        <w:drawing>
          <wp:anchor distT="0" distB="0" distL="114300" distR="114300" simplePos="0" relativeHeight="251897856" behindDoc="0" locked="0" layoutInCell="1" allowOverlap="1" wp14:anchorId="27B0C609" wp14:editId="2D7001DE">
            <wp:simplePos x="0" y="0"/>
            <wp:positionH relativeFrom="column">
              <wp:posOffset>-239632</wp:posOffset>
            </wp:positionH>
            <wp:positionV relativeFrom="paragraph">
              <wp:posOffset>573206</wp:posOffset>
            </wp:positionV>
            <wp:extent cx="6309360" cy="2445385"/>
            <wp:effectExtent l="0" t="0" r="0" b="0"/>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probar revisió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09360" cy="2445385"/>
                    </a:xfrm>
                    <a:prstGeom prst="rect">
                      <a:avLst/>
                    </a:prstGeom>
                  </pic:spPr>
                </pic:pic>
              </a:graphicData>
            </a:graphic>
          </wp:anchor>
        </w:drawing>
      </w:r>
      <w:bookmarkEnd w:id="4844"/>
      <w:proofErr w:type="spellStart"/>
      <w:r w:rsidR="0039674F" w:rsidRPr="00771BA0">
        <w:rPr>
          <w:color w:val="auto"/>
          <w:szCs w:val="28"/>
          <w:lang w:val="en-US"/>
        </w:rPr>
        <w:t>Aprobar</w:t>
      </w:r>
      <w:proofErr w:type="spellEnd"/>
      <w:r w:rsidR="0039674F" w:rsidRPr="00771BA0">
        <w:rPr>
          <w:color w:val="auto"/>
          <w:szCs w:val="28"/>
          <w:lang w:val="en-US"/>
        </w:rPr>
        <w:t xml:space="preserve"> </w:t>
      </w:r>
      <w:proofErr w:type="spellStart"/>
      <w:r w:rsidR="0039674F" w:rsidRPr="00771BA0">
        <w:rPr>
          <w:color w:val="auto"/>
          <w:szCs w:val="28"/>
          <w:lang w:val="en-US"/>
        </w:rPr>
        <w:t>revisión</w:t>
      </w:r>
      <w:bookmarkEnd w:id="4843"/>
      <w:proofErr w:type="spellEnd"/>
    </w:p>
    <w:p w14:paraId="28B375F4" w14:textId="77777777" w:rsidR="00E53EE0" w:rsidRPr="00771BA0" w:rsidRDefault="00E53EE0" w:rsidP="00E53EE0">
      <w:pPr>
        <w:pStyle w:val="Ttulo3"/>
        <w:rPr>
          <w:rFonts w:ascii="Zizou Slab Light" w:hAnsi="Zizou Slab Light"/>
          <w:b/>
          <w:sz w:val="28"/>
          <w:szCs w:val="28"/>
          <w:lang w:val="en-US"/>
        </w:rPr>
      </w:pPr>
      <w:bookmarkStart w:id="4845" w:name="_Toc25223084"/>
    </w:p>
    <w:bookmarkEnd w:id="4845"/>
    <w:p w14:paraId="30F8B205" w14:textId="357BB8FE" w:rsidR="006C46C4" w:rsidRPr="00771BA0" w:rsidRDefault="006C46C4">
      <w:pPr>
        <w:spacing w:after="200"/>
        <w:rPr>
          <w:b/>
          <w:bCs/>
          <w:color w:val="auto"/>
          <w:szCs w:val="28"/>
          <w:lang w:val="en-US"/>
        </w:rPr>
      </w:pPr>
      <w:r w:rsidRPr="00771BA0">
        <w:rPr>
          <w:b/>
          <w:bCs/>
          <w:color w:val="auto"/>
          <w:szCs w:val="28"/>
          <w:lang w:val="en-US"/>
        </w:rPr>
        <w:br w:type="page"/>
      </w:r>
    </w:p>
    <w:p w14:paraId="2403555A" w14:textId="77777777" w:rsidR="006C46C4" w:rsidRPr="00771BA0" w:rsidRDefault="006C46C4" w:rsidP="00771BA0">
      <w:pPr>
        <w:pStyle w:val="Ttulo2"/>
        <w:rPr>
          <w:rFonts w:ascii="Zizou Slab Bold" w:hAnsi="Zizou Slab Bold"/>
          <w:color w:val="auto"/>
          <w:lang w:val="en-US"/>
        </w:rPr>
      </w:pPr>
      <w:bookmarkStart w:id="4846" w:name="_Toc25223081"/>
      <w:bookmarkStart w:id="4847" w:name="_Toc25247150"/>
      <w:bookmarkStart w:id="4848" w:name="_Toc25309809"/>
      <w:r w:rsidRPr="00771BA0">
        <w:rPr>
          <w:rFonts w:ascii="Zizou Slab Bold" w:hAnsi="Zizou Slab Bold"/>
          <w:color w:val="auto"/>
          <w:lang w:val="en-US"/>
        </w:rPr>
        <w:lastRenderedPageBreak/>
        <w:t>Responsive Web App Wireframes with Interaction</w:t>
      </w:r>
      <w:bookmarkEnd w:id="4846"/>
      <w:bookmarkEnd w:id="4847"/>
      <w:bookmarkEnd w:id="4848"/>
    </w:p>
    <w:p w14:paraId="2EEE3031" w14:textId="77777777" w:rsidR="006C46C4" w:rsidRPr="00DA5853" w:rsidRDefault="006C46C4" w:rsidP="006C46C4">
      <w:pPr>
        <w:rPr>
          <w:color w:val="auto"/>
          <w:szCs w:val="28"/>
          <w:lang w:val="en-US"/>
        </w:rPr>
      </w:pPr>
      <w:bookmarkStart w:id="4849" w:name="_Toc25223082"/>
      <w:r w:rsidRPr="00DA5853">
        <w:rPr>
          <w:color w:val="auto"/>
          <w:szCs w:val="28"/>
          <w:lang w:val="en-US"/>
        </w:rPr>
        <w:t>Link</w:t>
      </w:r>
      <w:bookmarkEnd w:id="4849"/>
      <w:r w:rsidRPr="00DA5853">
        <w:rPr>
          <w:color w:val="auto"/>
          <w:szCs w:val="28"/>
          <w:lang w:val="en-US"/>
        </w:rPr>
        <w:t xml:space="preserve"> </w:t>
      </w:r>
    </w:p>
    <w:p w14:paraId="02BBA11F" w14:textId="77777777" w:rsidR="006C46C4" w:rsidRDefault="00CD4489" w:rsidP="006C46C4">
      <w:pPr>
        <w:rPr>
          <w:rStyle w:val="Hipervnculo"/>
          <w:sz w:val="24"/>
          <w:szCs w:val="24"/>
          <w:lang w:val="en-US"/>
        </w:rPr>
      </w:pPr>
      <w:hyperlink r:id="rId33" w:history="1">
        <w:bookmarkStart w:id="4850" w:name="_Toc25223083"/>
        <w:r w:rsidR="006C46C4" w:rsidRPr="00D93716">
          <w:rPr>
            <w:rStyle w:val="Hipervnculo"/>
            <w:sz w:val="24"/>
            <w:szCs w:val="24"/>
            <w:lang w:val="en-US"/>
          </w:rPr>
          <w:t>https://drive.google.com/drive/folders/1OcK9Nomz_nZeBOP7KUk77CKFjlyiXTh5?usp=sharing</w:t>
        </w:r>
        <w:bookmarkEnd w:id="4850"/>
      </w:hyperlink>
    </w:p>
    <w:p w14:paraId="42EC80C7" w14:textId="06152DC9" w:rsidR="006C46C4" w:rsidRDefault="006C46C4">
      <w:pPr>
        <w:spacing w:after="200"/>
        <w:rPr>
          <w:rStyle w:val="Hipervnculo"/>
          <w:sz w:val="24"/>
          <w:szCs w:val="24"/>
          <w:lang w:val="en-US"/>
        </w:rPr>
      </w:pPr>
      <w:r>
        <w:rPr>
          <w:rStyle w:val="Hipervnculo"/>
          <w:sz w:val="24"/>
          <w:szCs w:val="24"/>
          <w:lang w:val="en-US"/>
        </w:rPr>
        <w:br w:type="page"/>
      </w:r>
    </w:p>
    <w:p w14:paraId="2680D536" w14:textId="51886E6E" w:rsidR="006C46C4" w:rsidRPr="00771BA0" w:rsidRDefault="006C46C4" w:rsidP="00771BA0">
      <w:pPr>
        <w:pStyle w:val="Ttulo1"/>
        <w:rPr>
          <w:rFonts w:ascii="Zizou Slab Bold" w:hAnsi="Zizou Slab Bold"/>
          <w:color w:val="auto"/>
          <w:lang w:val="en-US"/>
        </w:rPr>
      </w:pPr>
      <w:bookmarkStart w:id="4851" w:name="_Toc25223112"/>
      <w:bookmarkStart w:id="4852" w:name="_Toc25223113"/>
      <w:bookmarkStart w:id="4853" w:name="_Toc25247153"/>
      <w:bookmarkStart w:id="4854" w:name="_Toc25309810"/>
      <w:r w:rsidRPr="00771BA0">
        <w:rPr>
          <w:rFonts w:ascii="Zizou Slab Bold" w:hAnsi="Zizou Slab Bold"/>
          <w:noProof/>
          <w:color w:val="auto"/>
          <w:lang w:eastAsia="es-PE"/>
        </w:rPr>
        <w:lastRenderedPageBreak/>
        <mc:AlternateContent>
          <mc:Choice Requires="wps">
            <w:drawing>
              <wp:anchor distT="0" distB="0" distL="114300" distR="114300" simplePos="0" relativeHeight="251945984" behindDoc="0" locked="0" layoutInCell="1" allowOverlap="1" wp14:anchorId="0A3A2257" wp14:editId="0A480F9D">
                <wp:simplePos x="0" y="0"/>
                <wp:positionH relativeFrom="margin">
                  <wp:posOffset>5189855</wp:posOffset>
                </wp:positionH>
                <wp:positionV relativeFrom="paragraph">
                  <wp:posOffset>341630</wp:posOffset>
                </wp:positionV>
                <wp:extent cx="1273143" cy="1215342"/>
                <wp:effectExtent l="0" t="0" r="3810" b="4445"/>
                <wp:wrapNone/>
                <wp:docPr id="51"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47DDBE" w14:textId="77777777" w:rsidR="00CD4489" w:rsidRPr="00D52776" w:rsidRDefault="00CD4489" w:rsidP="006C46C4">
                            <w:pPr>
                              <w:jc w:val="center"/>
                              <w:rPr>
                                <w:rFonts w:ascii="Solano Gothic MVB  Light" w:hAnsi="Solano Gothic MVB  Light"/>
                                <w:sz w:val="144"/>
                                <w:lang w:val="es-ES"/>
                              </w:rPr>
                            </w:pPr>
                            <w:r>
                              <w:rPr>
                                <w:rFonts w:ascii="Solano Gothic MVB  Light" w:hAnsi="Solano Gothic MVB  Light"/>
                                <w:sz w:val="144"/>
                                <w:lang w:val="es-ES"/>
                              </w:rPr>
                              <w:t>6</w:t>
                            </w:r>
                          </w:p>
                          <w:p w14:paraId="6312A228" w14:textId="77777777" w:rsidR="00CD4489" w:rsidRDefault="00CD4489" w:rsidP="006C46C4"/>
                          <w:p w14:paraId="5CE3B418" w14:textId="77777777" w:rsidR="00CD4489" w:rsidRPr="00D52776" w:rsidRDefault="00CD4489" w:rsidP="006C46C4">
                            <w:pPr>
                              <w:jc w:val="center"/>
                              <w:rPr>
                                <w:rFonts w:ascii="Solano Gothic MVB  Light" w:hAnsi="Solano Gothic MVB  Light"/>
                                <w:sz w:val="144"/>
                                <w:lang w:val="es-ES"/>
                              </w:rPr>
                            </w:pPr>
                            <w:r>
                              <w:rPr>
                                <w:rFonts w:ascii="Solano Gothic MVB  Light" w:hAnsi="Solano Gothic MVB  Light"/>
                                <w:sz w:val="144"/>
                                <w:lang w:val="es-ES"/>
                              </w:rPr>
                              <w:t>6</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A2257" id="_x0000_s1110" style="position:absolute;margin-left:408.65pt;margin-top:26.9pt;width:100.25pt;height:95.7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" fillcolor="red" stroked="f" strokeweight="2pt">
                <v:textbox inset="2.5mm,.5mm,2.5mm,.5mm">
                  <w:txbxContent>
                    <w:p w14:paraId="5F47DDBE" w14:textId="77777777" w:rsidR="00CD4489" w:rsidRPr="00D52776" w:rsidRDefault="00CD4489" w:rsidP="006C46C4">
                      <w:pPr>
                        <w:jc w:val="center"/>
                        <w:rPr>
                          <w:rFonts w:ascii="Solano Gothic MVB  Light" w:hAnsi="Solano Gothic MVB  Light"/>
                          <w:sz w:val="144"/>
                          <w:lang w:val="es-ES"/>
                        </w:rPr>
                      </w:pPr>
                      <w:r>
                        <w:rPr>
                          <w:rFonts w:ascii="Solano Gothic MVB  Light" w:hAnsi="Solano Gothic MVB  Light"/>
                          <w:sz w:val="144"/>
                          <w:lang w:val="es-ES"/>
                        </w:rPr>
                        <w:t>6</w:t>
                      </w:r>
                    </w:p>
                    <w:p w14:paraId="6312A228" w14:textId="77777777" w:rsidR="00CD4489" w:rsidRDefault="00CD4489" w:rsidP="006C46C4"/>
                    <w:p w14:paraId="5CE3B418" w14:textId="77777777" w:rsidR="00CD4489" w:rsidRPr="00D52776" w:rsidRDefault="00CD4489" w:rsidP="006C46C4">
                      <w:pPr>
                        <w:jc w:val="center"/>
                        <w:rPr>
                          <w:rFonts w:ascii="Solano Gothic MVB  Light" w:hAnsi="Solano Gothic MVB  Light"/>
                          <w:sz w:val="144"/>
                          <w:lang w:val="es-ES"/>
                        </w:rPr>
                      </w:pPr>
                      <w:r>
                        <w:rPr>
                          <w:rFonts w:ascii="Solano Gothic MVB  Light" w:hAnsi="Solano Gothic MVB  Light"/>
                          <w:sz w:val="144"/>
                          <w:lang w:val="es-ES"/>
                        </w:rPr>
                        <w:t>6</w:t>
                      </w:r>
                    </w:p>
                  </w:txbxContent>
                </v:textbox>
                <w10:wrap anchorx="margin"/>
              </v:rect>
            </w:pict>
          </mc:Fallback>
        </mc:AlternateContent>
      </w:r>
      <w:r w:rsidRPr="00771BA0">
        <w:rPr>
          <w:rFonts w:ascii="Zizou Slab Bold" w:hAnsi="Zizou Slab Bold"/>
          <w:noProof/>
          <w:color w:val="auto"/>
          <w:lang w:eastAsia="es-PE"/>
        </w:rPr>
        <mc:AlternateContent>
          <mc:Choice Requires="wps">
            <w:drawing>
              <wp:anchor distT="0" distB="0" distL="114300" distR="114300" simplePos="0" relativeHeight="251944960" behindDoc="0" locked="0" layoutInCell="1" allowOverlap="1" wp14:anchorId="7DAB85E5" wp14:editId="7A015457">
                <wp:simplePos x="0" y="0"/>
                <wp:positionH relativeFrom="margin">
                  <wp:posOffset>5222196</wp:posOffset>
                </wp:positionH>
                <wp:positionV relativeFrom="paragraph">
                  <wp:posOffset>-155269</wp:posOffset>
                </wp:positionV>
                <wp:extent cx="1273143" cy="480237"/>
                <wp:effectExtent l="0" t="0" r="3810" b="0"/>
                <wp:wrapNone/>
                <wp:docPr id="52"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46671" w14:textId="5484CCBE" w:rsidR="00CD4489" w:rsidRPr="006C46C4" w:rsidRDefault="00CD4489" w:rsidP="006C46C4">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CHAPTER</w:t>
                            </w:r>
                          </w:p>
                          <w:p w14:paraId="538AF250" w14:textId="77777777" w:rsidR="00CD4489" w:rsidRDefault="00CD4489" w:rsidP="006C46C4"/>
                          <w:p w14:paraId="147ECB3F" w14:textId="77777777" w:rsidR="00CD4489" w:rsidRPr="00D52776" w:rsidRDefault="00CD4489" w:rsidP="006C46C4">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B85E5" id="_x0000_s1111" style="position:absolute;margin-left:411.2pt;margin-top:-12.25pt;width:100.25pt;height:37.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" fillcolor="red" stroked="f" strokeweight="2pt">
                <v:textbox>
                  <w:txbxContent>
                    <w:p w14:paraId="73746671" w14:textId="5484CCBE" w:rsidR="00CD4489" w:rsidRPr="006C46C4" w:rsidRDefault="00CD4489" w:rsidP="006C46C4">
                      <w:pPr>
                        <w:jc w:val="center"/>
                        <w:rPr>
                          <w:rFonts w:ascii="Solano Gothic MVB  Light" w:hAnsi="Solano Gothic MVB  Light"/>
                          <w:sz w:val="48"/>
                          <w:szCs w:val="48"/>
                          <w:lang w:val="es-ES"/>
                        </w:rPr>
                      </w:pPr>
                      <w:r w:rsidRPr="006C46C4">
                        <w:rPr>
                          <w:rFonts w:ascii="Solano Gothic MVB  Light" w:hAnsi="Solano Gothic MVB  Light"/>
                          <w:sz w:val="48"/>
                          <w:szCs w:val="48"/>
                          <w:lang w:val="es-ES"/>
                        </w:rPr>
                        <w:t>CHAPTER</w:t>
                      </w:r>
                    </w:p>
                    <w:p w14:paraId="538AF250" w14:textId="77777777" w:rsidR="00CD4489" w:rsidRDefault="00CD4489" w:rsidP="006C46C4"/>
                    <w:p w14:paraId="147ECB3F" w14:textId="77777777" w:rsidR="00CD4489" w:rsidRPr="00D52776" w:rsidRDefault="00CD4489" w:rsidP="006C46C4">
                      <w:pPr>
                        <w:jc w:val="center"/>
                        <w:rPr>
                          <w:rFonts w:ascii="Solano Gothic MVB  Light" w:hAnsi="Solano Gothic MVB  Light"/>
                          <w:sz w:val="56"/>
                          <w:szCs w:val="48"/>
                          <w:lang w:val="es-ES"/>
                        </w:rPr>
                      </w:pPr>
                      <w:r>
                        <w:rPr>
                          <w:rFonts w:ascii="Solano Gothic MVB  Light" w:hAnsi="Solano Gothic MVB  Light"/>
                          <w:sz w:val="56"/>
                          <w:szCs w:val="48"/>
                          <w:lang w:val="es-ES"/>
                        </w:rPr>
                        <w:t>CHAPTE</w:t>
                      </w:r>
                    </w:p>
                  </w:txbxContent>
                </v:textbox>
                <w10:wrap anchorx="margin"/>
              </v:rect>
            </w:pict>
          </mc:Fallback>
        </mc:AlternateContent>
      </w:r>
      <w:bookmarkEnd w:id="4851"/>
      <w:r w:rsidRPr="00771BA0">
        <w:rPr>
          <w:rFonts w:ascii="Zizou Slab Bold" w:hAnsi="Zizou Slab Bold"/>
          <w:color w:val="auto"/>
          <w:lang w:val="en-US"/>
        </w:rPr>
        <w:t>CHAPTER PRODUCT IMPLEMENTATION</w:t>
      </w:r>
      <w:bookmarkEnd w:id="4852"/>
      <w:bookmarkEnd w:id="4853"/>
      <w:bookmarkEnd w:id="4854"/>
    </w:p>
    <w:p w14:paraId="37803FF3" w14:textId="77777777" w:rsidR="006C46C4" w:rsidRPr="00771BA0" w:rsidRDefault="006C46C4" w:rsidP="00771BA0">
      <w:pPr>
        <w:pStyle w:val="Ttulo1"/>
        <w:rPr>
          <w:rFonts w:ascii="Zizou Slab Bold" w:hAnsi="Zizou Slab Bold"/>
          <w:color w:val="auto"/>
          <w:lang w:val="en-US"/>
        </w:rPr>
      </w:pPr>
      <w:bookmarkStart w:id="4855" w:name="_Toc25223114"/>
      <w:bookmarkStart w:id="4856" w:name="_Toc25247154"/>
      <w:bookmarkStart w:id="4857" w:name="_Toc25309811"/>
      <w:r w:rsidRPr="00771BA0">
        <w:rPr>
          <w:rFonts w:ascii="Zizou Slab Bold" w:hAnsi="Zizou Slab Bold"/>
          <w:color w:val="auto"/>
          <w:lang w:val="en-US"/>
        </w:rPr>
        <w:t>&amp; VALIDATION</w:t>
      </w:r>
      <w:bookmarkEnd w:id="4855"/>
      <w:bookmarkEnd w:id="4856"/>
      <w:bookmarkEnd w:id="4857"/>
    </w:p>
    <w:p w14:paraId="4E22241E" w14:textId="77777777" w:rsidR="006C46C4" w:rsidRDefault="006C46C4" w:rsidP="006C46C4">
      <w:pPr>
        <w:pStyle w:val="Ttulo4"/>
        <w:rPr>
          <w:lang w:val="en-US"/>
        </w:rPr>
      </w:pPr>
    </w:p>
    <w:p w14:paraId="0ED080BF" w14:textId="77777777" w:rsidR="006C46C4" w:rsidRPr="00771BA0" w:rsidRDefault="006C46C4" w:rsidP="00771BA0">
      <w:pPr>
        <w:pStyle w:val="Ttulo2"/>
        <w:rPr>
          <w:rFonts w:ascii="Zizou Slab Bold" w:hAnsi="Zizou Slab Bold"/>
          <w:color w:val="auto"/>
          <w:lang w:val="en-US"/>
        </w:rPr>
      </w:pPr>
      <w:bookmarkStart w:id="4858" w:name="_Toc25247155"/>
      <w:bookmarkStart w:id="4859" w:name="_Toc25309812"/>
      <w:r w:rsidRPr="00771BA0">
        <w:rPr>
          <w:rFonts w:ascii="Zizou Slab Bold" w:hAnsi="Zizou Slab Bold"/>
          <w:color w:val="auto"/>
          <w:lang w:val="en-US"/>
        </w:rPr>
        <w:t>Product Backlog with User Stories</w:t>
      </w:r>
      <w:bookmarkEnd w:id="4858"/>
      <w:bookmarkEnd w:id="4859"/>
    </w:p>
    <w:p w14:paraId="6FE7DDCD" w14:textId="77777777" w:rsidR="006C46C4" w:rsidRPr="00DA5853" w:rsidRDefault="006C46C4" w:rsidP="006C46C4">
      <w:pPr>
        <w:pStyle w:val="Ttulo4"/>
        <w:rPr>
          <w:b w:val="0"/>
          <w:sz w:val="28"/>
          <w:szCs w:val="28"/>
        </w:rPr>
      </w:pPr>
      <w:r w:rsidRPr="00DA5853">
        <w:rPr>
          <w:b w:val="0"/>
          <w:sz w:val="28"/>
          <w:szCs w:val="28"/>
        </w:rPr>
        <w:t xml:space="preserve">El </w:t>
      </w:r>
      <w:proofErr w:type="spellStart"/>
      <w:r w:rsidRPr="00DA5853">
        <w:rPr>
          <w:b w:val="0"/>
          <w:sz w:val="28"/>
          <w:szCs w:val="28"/>
        </w:rPr>
        <w:t>Product</w:t>
      </w:r>
      <w:proofErr w:type="spellEnd"/>
      <w:r w:rsidRPr="00DA5853">
        <w:rPr>
          <w:b w:val="0"/>
          <w:sz w:val="28"/>
          <w:szCs w:val="28"/>
        </w:rPr>
        <w:t xml:space="preserve"> Backlog presentado hecho a través de la plataforma </w:t>
      </w:r>
      <w:proofErr w:type="spellStart"/>
      <w:r w:rsidRPr="00DA5853">
        <w:rPr>
          <w:b w:val="0"/>
          <w:sz w:val="28"/>
          <w:szCs w:val="28"/>
        </w:rPr>
        <w:t>Pivotal</w:t>
      </w:r>
      <w:proofErr w:type="spellEnd"/>
      <w:r w:rsidRPr="00DA5853">
        <w:rPr>
          <w:b w:val="0"/>
          <w:sz w:val="28"/>
          <w:szCs w:val="28"/>
        </w:rPr>
        <w:t xml:space="preserve"> </w:t>
      </w:r>
      <w:proofErr w:type="spellStart"/>
      <w:r w:rsidRPr="00DA5853">
        <w:rPr>
          <w:b w:val="0"/>
          <w:sz w:val="28"/>
          <w:szCs w:val="28"/>
        </w:rPr>
        <w:t>tracker</w:t>
      </w:r>
      <w:proofErr w:type="spellEnd"/>
      <w:r w:rsidRPr="00DA5853">
        <w:rPr>
          <w:b w:val="0"/>
          <w:sz w:val="28"/>
          <w:szCs w:val="28"/>
        </w:rPr>
        <w:t xml:space="preserve"> muestra todas las tareas que se presenten realizar en el transcurso del proyecto </w:t>
      </w:r>
      <w:proofErr w:type="spellStart"/>
      <w:r w:rsidRPr="00DA5853">
        <w:rPr>
          <w:b w:val="0"/>
          <w:sz w:val="28"/>
          <w:szCs w:val="28"/>
        </w:rPr>
        <w:t>My</w:t>
      </w:r>
      <w:proofErr w:type="spellEnd"/>
      <w:r w:rsidRPr="00DA5853">
        <w:rPr>
          <w:b w:val="0"/>
          <w:sz w:val="28"/>
          <w:szCs w:val="28"/>
        </w:rPr>
        <w:t>-E</w:t>
      </w:r>
    </w:p>
    <w:p w14:paraId="2D34E714" w14:textId="77777777" w:rsidR="006C46C4" w:rsidRPr="00F522FD" w:rsidRDefault="006C46C4" w:rsidP="006C46C4">
      <w:pPr>
        <w:pStyle w:val="Ttulo4"/>
        <w:rPr>
          <w:b w:val="0"/>
          <w:sz w:val="28"/>
          <w:szCs w:val="28"/>
        </w:rPr>
      </w:pPr>
    </w:p>
    <w:p w14:paraId="6191A96E" w14:textId="77777777" w:rsidR="006C46C4" w:rsidRPr="00FA7282" w:rsidRDefault="006C46C4" w:rsidP="006C46C4">
      <w:pPr>
        <w:rPr>
          <w:rStyle w:val="Hipervnculo"/>
          <w:b/>
          <w:i/>
          <w:color w:val="161718" w:themeColor="text1"/>
          <w:u w:val="none"/>
          <w:lang w:val="en-US"/>
        </w:rPr>
      </w:pPr>
      <w:r>
        <w:rPr>
          <w:noProof/>
          <w:lang w:eastAsia="es-PE"/>
        </w:rPr>
        <w:drawing>
          <wp:inline distT="0" distB="0" distL="0" distR="0" wp14:anchorId="1633726F" wp14:editId="4EB9C38C">
            <wp:extent cx="6309360" cy="4202430"/>
            <wp:effectExtent l="0" t="0" r="0" b="7620"/>
            <wp:docPr id="1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19-09-26 at 4.58.21 PM.jpeg"/>
                    <pic:cNvPicPr/>
                  </pic:nvPicPr>
                  <pic:blipFill>
                    <a:blip r:embed="rId34">
                      <a:extLst>
                        <a:ext uri="{28A0092B-C50C-407E-A947-70E740481C1C}">
                          <a14:useLocalDpi xmlns:a14="http://schemas.microsoft.com/office/drawing/2010/main" val="0"/>
                        </a:ext>
                      </a:extLst>
                    </a:blip>
                    <a:stretch>
                      <a:fillRect/>
                    </a:stretch>
                  </pic:blipFill>
                  <pic:spPr>
                    <a:xfrm>
                      <a:off x="0" y="0"/>
                      <a:ext cx="6309360" cy="4202430"/>
                    </a:xfrm>
                    <a:prstGeom prst="rect">
                      <a:avLst/>
                    </a:prstGeom>
                  </pic:spPr>
                </pic:pic>
              </a:graphicData>
            </a:graphic>
          </wp:inline>
        </w:drawing>
      </w:r>
      <w:r>
        <w:rPr>
          <w:b/>
          <w:color w:val="161718" w:themeColor="text1"/>
          <w:lang w:val="en-US"/>
        </w:rPr>
        <w:fldChar w:fldCharType="begin"/>
      </w:r>
      <w:r>
        <w:rPr>
          <w:b/>
          <w:color w:val="161718" w:themeColor="text1"/>
          <w:lang w:val="en-US"/>
        </w:rPr>
        <w:instrText xml:space="preserve"> HYPERLINK "https://github.com/carlostarazona/Trabajo_Astra" </w:instrText>
      </w:r>
      <w:r>
        <w:rPr>
          <w:b/>
          <w:color w:val="161718" w:themeColor="text1"/>
          <w:lang w:val="en-US"/>
        </w:rPr>
        <w:fldChar w:fldCharType="separate"/>
      </w:r>
    </w:p>
    <w:p w14:paraId="2C1DBF86" w14:textId="77777777" w:rsidR="006C46C4" w:rsidRDefault="006C46C4" w:rsidP="006C46C4">
      <w:pPr>
        <w:rPr>
          <w:b/>
          <w:color w:val="161718" w:themeColor="text1"/>
          <w:lang w:val="en-US"/>
        </w:rPr>
      </w:pPr>
      <w:r w:rsidRPr="004724FE">
        <w:rPr>
          <w:rStyle w:val="Hipervnculo"/>
          <w:b/>
          <w:lang w:val="en-US"/>
        </w:rPr>
        <w:t>https://github.com/carlostarazona/Trabajo_Astra</w:t>
      </w:r>
      <w:r>
        <w:rPr>
          <w:b/>
          <w:color w:val="161718" w:themeColor="text1"/>
          <w:lang w:val="en-US"/>
        </w:rPr>
        <w:fldChar w:fldCharType="end"/>
      </w:r>
    </w:p>
    <w:p w14:paraId="0C493400" w14:textId="77777777" w:rsidR="006C46C4" w:rsidRDefault="006C46C4" w:rsidP="006C46C4">
      <w:pPr>
        <w:rPr>
          <w:b/>
          <w:color w:val="161718" w:themeColor="text1"/>
          <w:lang w:val="en-US"/>
        </w:rPr>
      </w:pPr>
    </w:p>
    <w:p w14:paraId="6F5C9FF1" w14:textId="77777777" w:rsidR="006C46C4" w:rsidRDefault="006C46C4" w:rsidP="006C46C4">
      <w:pPr>
        <w:rPr>
          <w:b/>
          <w:color w:val="161718" w:themeColor="text1"/>
          <w:lang w:val="en-US"/>
        </w:rPr>
      </w:pPr>
    </w:p>
    <w:p w14:paraId="4F70C661" w14:textId="77777777" w:rsidR="006C46C4" w:rsidRPr="005B00B5" w:rsidRDefault="006C46C4" w:rsidP="006C46C4">
      <w:pPr>
        <w:rPr>
          <w:b/>
          <w:color w:val="161718" w:themeColor="text1"/>
          <w:lang w:val="en-US"/>
        </w:rPr>
      </w:pPr>
    </w:p>
    <w:p w14:paraId="34774B62" w14:textId="77777777" w:rsidR="006C46C4" w:rsidRPr="00771BA0" w:rsidRDefault="006C46C4" w:rsidP="00771BA0">
      <w:pPr>
        <w:pStyle w:val="Ttulo2"/>
        <w:rPr>
          <w:rFonts w:ascii="Zizou Slab Bold" w:hAnsi="Zizou Slab Bold"/>
          <w:color w:val="auto"/>
          <w:lang w:val="en-US"/>
        </w:rPr>
      </w:pPr>
      <w:bookmarkStart w:id="4860" w:name="_Toc25247156"/>
      <w:bookmarkStart w:id="4861" w:name="_Toc25309813"/>
      <w:r w:rsidRPr="00771BA0">
        <w:rPr>
          <w:rFonts w:ascii="Zizou Slab Bold" w:hAnsi="Zizou Slab Bold"/>
          <w:color w:val="auto"/>
          <w:lang w:val="en-US"/>
        </w:rPr>
        <w:lastRenderedPageBreak/>
        <w:t>Sprint Backlogs with Selected User Stories and Tasks</w:t>
      </w:r>
      <w:bookmarkEnd w:id="4860"/>
      <w:bookmarkEnd w:id="4861"/>
    </w:p>
    <w:p w14:paraId="5F93C7C4" w14:textId="77777777" w:rsidR="006C46C4" w:rsidRPr="00DA5853" w:rsidRDefault="006C46C4" w:rsidP="006C46C4">
      <w:pPr>
        <w:pStyle w:val="Ttulo4"/>
        <w:rPr>
          <w:b w:val="0"/>
          <w:sz w:val="28"/>
          <w:szCs w:val="28"/>
        </w:rPr>
      </w:pPr>
      <w:r w:rsidRPr="00DA5853">
        <w:rPr>
          <w:b w:val="0"/>
          <w:sz w:val="28"/>
          <w:szCs w:val="28"/>
        </w:rPr>
        <w:t>El sprint Backlog presentado es la planificación del proyecto a realizar en la iteración actual</w:t>
      </w:r>
    </w:p>
    <w:p w14:paraId="436389E3" w14:textId="77777777" w:rsidR="006C46C4" w:rsidRPr="00DA5853" w:rsidRDefault="006C46C4" w:rsidP="006C46C4">
      <w:pPr>
        <w:pStyle w:val="Ttulo4"/>
        <w:rPr>
          <w:b w:val="0"/>
          <w:sz w:val="28"/>
          <w:szCs w:val="28"/>
        </w:rPr>
      </w:pPr>
      <w:r w:rsidRPr="00DA5853">
        <w:rPr>
          <w:b w:val="0"/>
          <w:sz w:val="28"/>
          <w:szCs w:val="28"/>
        </w:rPr>
        <w:t>Dicho sprint Backlog permite visualizar donde se tiene problemas en el proyecto y no se logra avanzar lo que permite tomar futuras decisiones al respecto.</w:t>
      </w:r>
    </w:p>
    <w:p w14:paraId="5CADA194" w14:textId="77777777" w:rsidR="006C46C4" w:rsidRPr="00DA5853" w:rsidRDefault="006C46C4" w:rsidP="006C46C4">
      <w:pPr>
        <w:pStyle w:val="Ttulo4"/>
        <w:rPr>
          <w:b w:val="0"/>
          <w:sz w:val="28"/>
          <w:szCs w:val="28"/>
        </w:rPr>
      </w:pPr>
      <w:proofErr w:type="spellStart"/>
      <w:r w:rsidRPr="00DA5853">
        <w:rPr>
          <w:b w:val="0"/>
          <w:sz w:val="28"/>
          <w:szCs w:val="28"/>
        </w:rPr>
        <w:t>To</w:t>
      </w:r>
      <w:proofErr w:type="spellEnd"/>
      <w:r w:rsidRPr="00DA5853">
        <w:rPr>
          <w:b w:val="0"/>
          <w:sz w:val="28"/>
          <w:szCs w:val="28"/>
        </w:rPr>
        <w:t xml:space="preserve"> Do</w:t>
      </w:r>
    </w:p>
    <w:p w14:paraId="0C1C9BFC" w14:textId="77777777" w:rsidR="006C46C4" w:rsidRPr="00DA5853" w:rsidRDefault="006C46C4" w:rsidP="006C46C4">
      <w:pPr>
        <w:pStyle w:val="Ttulo4"/>
        <w:rPr>
          <w:b w:val="0"/>
          <w:sz w:val="28"/>
          <w:szCs w:val="28"/>
        </w:rPr>
      </w:pPr>
      <w:r w:rsidRPr="00DA5853">
        <w:rPr>
          <w:b w:val="0"/>
          <w:sz w:val="28"/>
          <w:szCs w:val="28"/>
        </w:rPr>
        <w:t>#1 Congelar cuentas de ingenieros</w:t>
      </w:r>
    </w:p>
    <w:p w14:paraId="4098D7A2" w14:textId="77777777" w:rsidR="006C46C4" w:rsidRPr="00DA5853" w:rsidRDefault="006C46C4" w:rsidP="006C46C4">
      <w:pPr>
        <w:pStyle w:val="Ttulo4"/>
        <w:rPr>
          <w:b w:val="0"/>
          <w:sz w:val="28"/>
          <w:szCs w:val="28"/>
        </w:rPr>
      </w:pPr>
      <w:r w:rsidRPr="00DA5853">
        <w:rPr>
          <w:b w:val="0"/>
          <w:sz w:val="28"/>
          <w:szCs w:val="28"/>
        </w:rPr>
        <w:t>#1 Quitarle los permisos al administrador y que solo pueda dirigirse a la opción de pagos</w:t>
      </w:r>
    </w:p>
    <w:p w14:paraId="42952776" w14:textId="77777777" w:rsidR="006C46C4" w:rsidRPr="00DA5853" w:rsidRDefault="006C46C4" w:rsidP="006C46C4">
      <w:pPr>
        <w:pStyle w:val="Ttulo4"/>
        <w:rPr>
          <w:b w:val="0"/>
          <w:sz w:val="28"/>
          <w:szCs w:val="28"/>
        </w:rPr>
      </w:pPr>
      <w:r w:rsidRPr="00DA5853">
        <w:rPr>
          <w:b w:val="0"/>
          <w:sz w:val="28"/>
          <w:szCs w:val="28"/>
        </w:rPr>
        <w:t>#2 Mostrar información relevante de cada trabajo seleccionado</w:t>
      </w:r>
    </w:p>
    <w:p w14:paraId="6F17A9E3" w14:textId="77777777" w:rsidR="006C46C4" w:rsidRPr="00DA5853" w:rsidRDefault="006C46C4" w:rsidP="006C46C4">
      <w:pPr>
        <w:pStyle w:val="Ttulo4"/>
        <w:rPr>
          <w:b w:val="0"/>
          <w:sz w:val="28"/>
          <w:szCs w:val="28"/>
        </w:rPr>
      </w:pPr>
      <w:r w:rsidRPr="00DA5853">
        <w:rPr>
          <w:b w:val="0"/>
          <w:sz w:val="28"/>
          <w:szCs w:val="28"/>
        </w:rPr>
        <w:t>#3 Mostrar la ubicación de manera constante</w:t>
      </w:r>
    </w:p>
    <w:p w14:paraId="79DD695D" w14:textId="77777777" w:rsidR="006C46C4" w:rsidRPr="00DA5853" w:rsidRDefault="006C46C4" w:rsidP="006C46C4">
      <w:pPr>
        <w:pStyle w:val="Ttulo4"/>
        <w:rPr>
          <w:b w:val="0"/>
          <w:sz w:val="28"/>
          <w:szCs w:val="28"/>
        </w:rPr>
      </w:pPr>
      <w:r w:rsidRPr="00DA5853">
        <w:rPr>
          <w:b w:val="0"/>
          <w:sz w:val="28"/>
          <w:szCs w:val="28"/>
        </w:rPr>
        <w:t>#3 Añadir tiempo de espera máximo</w:t>
      </w:r>
    </w:p>
    <w:p w14:paraId="3E201763" w14:textId="77777777" w:rsidR="006C46C4" w:rsidRPr="00DA5853" w:rsidRDefault="006C46C4" w:rsidP="006C46C4">
      <w:pPr>
        <w:pStyle w:val="Ttulo4"/>
        <w:rPr>
          <w:b w:val="0"/>
          <w:sz w:val="28"/>
          <w:szCs w:val="28"/>
        </w:rPr>
      </w:pPr>
      <w:r w:rsidRPr="00DA5853">
        <w:rPr>
          <w:b w:val="0"/>
          <w:sz w:val="28"/>
          <w:szCs w:val="28"/>
        </w:rPr>
        <w:t>#3 Notificación automática cuando se encuentre cerca</w:t>
      </w:r>
    </w:p>
    <w:p w14:paraId="702DFB84" w14:textId="77777777" w:rsidR="006C46C4" w:rsidRPr="00DA5853" w:rsidRDefault="006C46C4" w:rsidP="006C46C4">
      <w:pPr>
        <w:pStyle w:val="Ttulo4"/>
        <w:rPr>
          <w:b w:val="0"/>
          <w:sz w:val="28"/>
          <w:szCs w:val="28"/>
        </w:rPr>
      </w:pPr>
      <w:r w:rsidRPr="00DA5853">
        <w:rPr>
          <w:b w:val="0"/>
          <w:sz w:val="28"/>
          <w:szCs w:val="28"/>
        </w:rPr>
        <w:t>#4 Crear una vista dinámica para los trabajos en el intervalo</w:t>
      </w:r>
    </w:p>
    <w:p w14:paraId="2F16ECE4" w14:textId="77777777" w:rsidR="006C46C4" w:rsidRPr="00DA5853" w:rsidRDefault="006C46C4" w:rsidP="006C46C4">
      <w:pPr>
        <w:pStyle w:val="Ttulo4"/>
        <w:rPr>
          <w:b w:val="0"/>
          <w:sz w:val="28"/>
          <w:szCs w:val="28"/>
        </w:rPr>
      </w:pPr>
      <w:r w:rsidRPr="00DA5853">
        <w:rPr>
          <w:b w:val="0"/>
          <w:sz w:val="28"/>
          <w:szCs w:val="28"/>
        </w:rPr>
        <w:t>#4 Tener por defecto la vista semanal del cronograma de trabajos</w:t>
      </w:r>
    </w:p>
    <w:p w14:paraId="1D8ABD13" w14:textId="77777777" w:rsidR="006C46C4" w:rsidRPr="00DA5853" w:rsidRDefault="006C46C4" w:rsidP="006C46C4">
      <w:pPr>
        <w:pStyle w:val="Ttulo4"/>
        <w:rPr>
          <w:b w:val="0"/>
          <w:sz w:val="28"/>
          <w:szCs w:val="28"/>
        </w:rPr>
      </w:pPr>
      <w:r w:rsidRPr="00DA5853">
        <w:rPr>
          <w:b w:val="0"/>
          <w:sz w:val="28"/>
          <w:szCs w:val="28"/>
        </w:rPr>
        <w:t xml:space="preserve">In </w:t>
      </w:r>
      <w:proofErr w:type="spellStart"/>
      <w:r w:rsidRPr="00DA5853">
        <w:rPr>
          <w:b w:val="0"/>
          <w:sz w:val="28"/>
          <w:szCs w:val="28"/>
        </w:rPr>
        <w:t>Process</w:t>
      </w:r>
      <w:proofErr w:type="spellEnd"/>
    </w:p>
    <w:p w14:paraId="6E843800" w14:textId="77777777" w:rsidR="006C46C4" w:rsidRPr="00DA5853" w:rsidRDefault="006C46C4" w:rsidP="006C46C4">
      <w:pPr>
        <w:pStyle w:val="Ttulo4"/>
        <w:rPr>
          <w:b w:val="0"/>
          <w:sz w:val="28"/>
          <w:szCs w:val="28"/>
        </w:rPr>
      </w:pPr>
      <w:r w:rsidRPr="00DA5853">
        <w:rPr>
          <w:b w:val="0"/>
          <w:sz w:val="28"/>
          <w:szCs w:val="28"/>
        </w:rPr>
        <w:t>#2 Crear una vista dinámica para los trabajos de la semana</w:t>
      </w:r>
    </w:p>
    <w:p w14:paraId="61653762" w14:textId="77777777" w:rsidR="006C46C4" w:rsidRPr="00DA5853" w:rsidRDefault="006C46C4" w:rsidP="006C46C4">
      <w:pPr>
        <w:pStyle w:val="Ttulo4"/>
        <w:rPr>
          <w:b w:val="0"/>
          <w:sz w:val="28"/>
          <w:szCs w:val="28"/>
        </w:rPr>
      </w:pPr>
      <w:r w:rsidRPr="00DA5853">
        <w:rPr>
          <w:b w:val="0"/>
          <w:sz w:val="28"/>
          <w:szCs w:val="28"/>
        </w:rPr>
        <w:t xml:space="preserve">#3 Realizar el enlace con el Api de </w:t>
      </w:r>
      <w:proofErr w:type="spellStart"/>
      <w:r w:rsidRPr="00DA5853">
        <w:rPr>
          <w:b w:val="0"/>
          <w:sz w:val="28"/>
          <w:szCs w:val="28"/>
        </w:rPr>
        <w:t>Maps</w:t>
      </w:r>
      <w:proofErr w:type="spellEnd"/>
    </w:p>
    <w:p w14:paraId="030A8D49" w14:textId="77777777" w:rsidR="006C46C4" w:rsidRPr="00DA5853" w:rsidRDefault="006C46C4" w:rsidP="006C46C4">
      <w:pPr>
        <w:pStyle w:val="Ttulo4"/>
        <w:rPr>
          <w:b w:val="0"/>
          <w:sz w:val="28"/>
          <w:szCs w:val="28"/>
        </w:rPr>
      </w:pPr>
      <w:proofErr w:type="spellStart"/>
      <w:r w:rsidRPr="00DA5853">
        <w:rPr>
          <w:b w:val="0"/>
          <w:sz w:val="28"/>
          <w:szCs w:val="28"/>
        </w:rPr>
        <w:t>To</w:t>
      </w:r>
      <w:proofErr w:type="spellEnd"/>
      <w:r w:rsidRPr="00DA5853">
        <w:rPr>
          <w:b w:val="0"/>
          <w:sz w:val="28"/>
          <w:szCs w:val="28"/>
        </w:rPr>
        <w:t xml:space="preserve"> </w:t>
      </w:r>
      <w:proofErr w:type="spellStart"/>
      <w:r w:rsidRPr="00DA5853">
        <w:rPr>
          <w:b w:val="0"/>
          <w:sz w:val="28"/>
          <w:szCs w:val="28"/>
        </w:rPr>
        <w:t>Review</w:t>
      </w:r>
      <w:proofErr w:type="spellEnd"/>
    </w:p>
    <w:p w14:paraId="46DAE576" w14:textId="77777777" w:rsidR="006C46C4" w:rsidRPr="00DA5853" w:rsidRDefault="006C46C4" w:rsidP="006C46C4">
      <w:pPr>
        <w:pStyle w:val="Ttulo4"/>
        <w:rPr>
          <w:b w:val="0"/>
          <w:color w:val="auto"/>
          <w:sz w:val="28"/>
          <w:szCs w:val="28"/>
        </w:rPr>
      </w:pPr>
      <w:r w:rsidRPr="00DA5853">
        <w:rPr>
          <w:b w:val="0"/>
          <w:sz w:val="28"/>
          <w:szCs w:val="28"/>
        </w:rPr>
        <w:t xml:space="preserve">#2 </w:t>
      </w:r>
      <w:r w:rsidRPr="00DA5853">
        <w:rPr>
          <w:b w:val="0"/>
          <w:color w:val="auto"/>
          <w:sz w:val="28"/>
          <w:szCs w:val="28"/>
        </w:rPr>
        <w:t>Implementar la interfaz de seleccionar trabajo</w:t>
      </w:r>
    </w:p>
    <w:p w14:paraId="56A1C5B2" w14:textId="77777777" w:rsidR="006C46C4" w:rsidRPr="00DA5853" w:rsidRDefault="006C46C4" w:rsidP="006C46C4">
      <w:pPr>
        <w:pStyle w:val="Ttulo4"/>
        <w:rPr>
          <w:b w:val="0"/>
          <w:color w:val="auto"/>
          <w:sz w:val="28"/>
          <w:szCs w:val="28"/>
        </w:rPr>
      </w:pPr>
      <w:r w:rsidRPr="00DA5853">
        <w:rPr>
          <w:b w:val="0"/>
          <w:color w:val="auto"/>
          <w:sz w:val="28"/>
          <w:szCs w:val="28"/>
        </w:rPr>
        <w:t>#3 Añadir interfaz de la ubicación del ingeniero</w:t>
      </w:r>
    </w:p>
    <w:p w14:paraId="172A28BD" w14:textId="77777777" w:rsidR="006C46C4" w:rsidRPr="00DA5853" w:rsidRDefault="006C46C4" w:rsidP="006C46C4">
      <w:pPr>
        <w:pStyle w:val="Ttulo4"/>
        <w:rPr>
          <w:b w:val="0"/>
          <w:color w:val="auto"/>
          <w:sz w:val="28"/>
          <w:szCs w:val="28"/>
        </w:rPr>
      </w:pPr>
      <w:r w:rsidRPr="00DA5853">
        <w:rPr>
          <w:b w:val="0"/>
          <w:color w:val="auto"/>
          <w:sz w:val="28"/>
          <w:szCs w:val="28"/>
        </w:rPr>
        <w:t>#4 Añadir interfaz para seleccionar el intervalo de tiempo</w:t>
      </w:r>
    </w:p>
    <w:p w14:paraId="4769A3CA" w14:textId="77777777" w:rsidR="006C46C4" w:rsidRPr="00A23099" w:rsidRDefault="006C46C4" w:rsidP="006C46C4">
      <w:pPr>
        <w:pStyle w:val="Ttulo3"/>
        <w:rPr>
          <w:rFonts w:ascii="Zizou Slab Light" w:hAnsi="Zizou Slab Light"/>
          <w:spacing w:val="20"/>
          <w:kern w:val="28"/>
          <w:sz w:val="28"/>
          <w:szCs w:val="28"/>
        </w:rPr>
      </w:pPr>
      <w:bookmarkStart w:id="4862" w:name="_Toc25247157"/>
      <w:bookmarkStart w:id="4863" w:name="_Toc25309814"/>
      <w:r w:rsidRPr="00A23099">
        <w:rPr>
          <w:rFonts w:ascii="Zizou Slab Light" w:hAnsi="Zizou Slab Light"/>
          <w:spacing w:val="20"/>
          <w:kern w:val="28"/>
          <w:sz w:val="28"/>
          <w:szCs w:val="28"/>
        </w:rPr>
        <w:t>#5 Añadir interfaz para poder agendar un trabajo en el cronograma</w:t>
      </w:r>
      <w:bookmarkEnd w:id="4862"/>
      <w:bookmarkEnd w:id="4863"/>
    </w:p>
    <w:p w14:paraId="3ABD6103" w14:textId="77777777" w:rsidR="006C46C4" w:rsidRPr="00DA5853" w:rsidRDefault="006C46C4" w:rsidP="006C46C4">
      <w:pPr>
        <w:pStyle w:val="Ttulo4"/>
        <w:rPr>
          <w:b w:val="0"/>
          <w:sz w:val="28"/>
          <w:szCs w:val="28"/>
        </w:rPr>
      </w:pPr>
      <w:r w:rsidRPr="00DA5853">
        <w:rPr>
          <w:b w:val="0"/>
          <w:sz w:val="28"/>
          <w:szCs w:val="28"/>
        </w:rPr>
        <w:t>Done</w:t>
      </w:r>
    </w:p>
    <w:p w14:paraId="0E3F87C2" w14:textId="77777777" w:rsidR="006C46C4" w:rsidRPr="00DA5853" w:rsidRDefault="006C46C4" w:rsidP="006C46C4">
      <w:pPr>
        <w:rPr>
          <w:color w:val="auto"/>
          <w:szCs w:val="28"/>
        </w:rPr>
      </w:pPr>
      <w:r w:rsidRPr="00DA5853">
        <w:rPr>
          <w:color w:val="auto"/>
          <w:szCs w:val="28"/>
        </w:rPr>
        <w:t>#5 Validar los campos al introducir los datos</w:t>
      </w:r>
    </w:p>
    <w:p w14:paraId="3647E4E2" w14:textId="77777777" w:rsidR="006C46C4" w:rsidRPr="00DA5853" w:rsidRDefault="006C46C4" w:rsidP="006C46C4">
      <w:pPr>
        <w:pStyle w:val="Ttulo4"/>
        <w:rPr>
          <w:b w:val="0"/>
          <w:sz w:val="28"/>
          <w:szCs w:val="28"/>
        </w:rPr>
      </w:pPr>
      <w:r w:rsidRPr="00DA5853">
        <w:rPr>
          <w:b w:val="0"/>
          <w:sz w:val="28"/>
          <w:szCs w:val="28"/>
        </w:rPr>
        <w:lastRenderedPageBreak/>
        <w:t>#6 Validar los campos de ingreso de información</w:t>
      </w:r>
    </w:p>
    <w:p w14:paraId="7F248FE9" w14:textId="77777777" w:rsidR="006C46C4" w:rsidRPr="001C7795" w:rsidRDefault="006C46C4" w:rsidP="006C46C4">
      <w:pPr>
        <w:pStyle w:val="Ttulo4"/>
        <w:rPr>
          <w:b w:val="0"/>
          <w:sz w:val="28"/>
          <w:szCs w:val="28"/>
        </w:rPr>
      </w:pPr>
    </w:p>
    <w:p w14:paraId="38B1C75E" w14:textId="77777777" w:rsidR="006C46C4" w:rsidRPr="00D861E7" w:rsidRDefault="006C46C4" w:rsidP="006C46C4">
      <w:pPr>
        <w:pStyle w:val="Ttulo4"/>
        <w:rPr>
          <w:b w:val="0"/>
          <w:lang w:val="en-US"/>
        </w:rPr>
      </w:pPr>
      <w:r w:rsidRPr="00D861E7">
        <w:rPr>
          <w:b w:val="0"/>
          <w:noProof/>
          <w:lang w:eastAsia="es-PE"/>
        </w:rPr>
        <w:drawing>
          <wp:inline distT="0" distB="0" distL="0" distR="0" wp14:anchorId="478FA6AE" wp14:editId="6CFA2C5D">
            <wp:extent cx="6309360" cy="258381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2583815"/>
                    </a:xfrm>
                    <a:prstGeom prst="rect">
                      <a:avLst/>
                    </a:prstGeom>
                  </pic:spPr>
                </pic:pic>
              </a:graphicData>
            </a:graphic>
          </wp:inline>
        </w:drawing>
      </w:r>
    </w:p>
    <w:p w14:paraId="173A4661" w14:textId="77777777" w:rsidR="006C46C4" w:rsidRPr="005B00B5" w:rsidRDefault="00CD4489" w:rsidP="006C46C4">
      <w:pPr>
        <w:pStyle w:val="Ttulo4"/>
        <w:rPr>
          <w:sz w:val="24"/>
          <w:szCs w:val="24"/>
          <w:lang w:val="en-US"/>
        </w:rPr>
      </w:pPr>
      <w:hyperlink r:id="rId36" w:history="1">
        <w:r w:rsidR="006C46C4" w:rsidRPr="005B00B5">
          <w:rPr>
            <w:rStyle w:val="Hipervnculo"/>
            <w:sz w:val="24"/>
            <w:szCs w:val="24"/>
            <w:lang w:val="en-US"/>
          </w:rPr>
          <w:t>https://trello.com/b/T2jcLHJF/tastra</w:t>
        </w:r>
      </w:hyperlink>
    </w:p>
    <w:p w14:paraId="31AAB9ED" w14:textId="098BA486" w:rsidR="006C46C4" w:rsidRDefault="006C46C4">
      <w:pPr>
        <w:spacing w:after="200"/>
        <w:rPr>
          <w:rFonts w:eastAsia="Times New Roman" w:cs="Times New Roman"/>
          <w:b/>
          <w:color w:val="161718" w:themeColor="text1"/>
          <w:spacing w:val="20"/>
          <w:kern w:val="28"/>
          <w:sz w:val="36"/>
          <w:lang w:val="en-US"/>
        </w:rPr>
      </w:pPr>
      <w:r>
        <w:rPr>
          <w:lang w:val="en-US"/>
        </w:rPr>
        <w:br w:type="page"/>
      </w:r>
    </w:p>
    <w:p w14:paraId="46A6A2D5" w14:textId="44B2CFCD" w:rsidR="00654C58" w:rsidRPr="00771BA0" w:rsidRDefault="00654C58" w:rsidP="00771BA0">
      <w:pPr>
        <w:pStyle w:val="Ttulo2"/>
        <w:rPr>
          <w:rFonts w:ascii="Zizou Slab Bold" w:hAnsi="Zizou Slab Bold"/>
          <w:color w:val="auto"/>
          <w:lang w:val="en-US"/>
        </w:rPr>
      </w:pPr>
      <w:bookmarkStart w:id="4864" w:name="_Toc25247158"/>
      <w:bookmarkStart w:id="4865" w:name="_Toc25309815"/>
      <w:r w:rsidRPr="00771BA0">
        <w:rPr>
          <w:rFonts w:ascii="Zizou Slab Bold" w:hAnsi="Zizou Slab Bold"/>
          <w:color w:val="auto"/>
          <w:lang w:val="en-US"/>
        </w:rPr>
        <w:lastRenderedPageBreak/>
        <w:t>Software Development Configuration</w:t>
      </w:r>
      <w:bookmarkEnd w:id="4864"/>
      <w:bookmarkEnd w:id="4865"/>
    </w:p>
    <w:p w14:paraId="1ADAB727" w14:textId="4D399092" w:rsidR="00D861E7" w:rsidRPr="00DA5853" w:rsidRDefault="00D861E7" w:rsidP="00654C58">
      <w:pPr>
        <w:rPr>
          <w:b/>
          <w:color w:val="161718" w:themeColor="text1"/>
          <w:szCs w:val="28"/>
          <w:lang w:val="en-US"/>
        </w:rPr>
      </w:pPr>
      <w:r w:rsidRPr="00DA5853">
        <w:rPr>
          <w:b/>
          <w:color w:val="161718" w:themeColor="text1"/>
          <w:szCs w:val="28"/>
          <w:lang w:val="en-US"/>
        </w:rPr>
        <w:t>Entity Framework Core</w:t>
      </w:r>
    </w:p>
    <w:p w14:paraId="346C0C27" w14:textId="1B072ECA" w:rsidR="00D861E7" w:rsidRPr="00DA5853" w:rsidRDefault="00D861E7" w:rsidP="00654C58">
      <w:pPr>
        <w:rPr>
          <w:rFonts w:cs="Arial"/>
          <w:color w:val="161718" w:themeColor="text1"/>
          <w:szCs w:val="28"/>
        </w:rPr>
      </w:pPr>
      <w:proofErr w:type="spellStart"/>
      <w:r w:rsidRPr="00DA5853">
        <w:rPr>
          <w:rFonts w:cs="Arial"/>
          <w:color w:val="161718" w:themeColor="text1"/>
          <w:szCs w:val="28"/>
        </w:rPr>
        <w:t>Entity</w:t>
      </w:r>
      <w:proofErr w:type="spellEnd"/>
      <w:r w:rsidR="00861754" w:rsidRPr="00DA5853">
        <w:rPr>
          <w:rFonts w:cs="Arial"/>
          <w:color w:val="161718" w:themeColor="text1"/>
          <w:szCs w:val="28"/>
        </w:rPr>
        <w:t xml:space="preserve"> Framework Core va a ser el framework que utilizaremos para el desarrollo de nuestra web </w:t>
      </w:r>
      <w:proofErr w:type="gramStart"/>
      <w:r w:rsidR="00861754" w:rsidRPr="00DA5853">
        <w:rPr>
          <w:rFonts w:cs="Arial"/>
          <w:color w:val="161718" w:themeColor="text1"/>
          <w:szCs w:val="28"/>
        </w:rPr>
        <w:t>app</w:t>
      </w:r>
      <w:proofErr w:type="gramEnd"/>
      <w:r w:rsidR="00861754" w:rsidRPr="00DA5853">
        <w:rPr>
          <w:rFonts w:cs="Arial"/>
          <w:color w:val="161718" w:themeColor="text1"/>
          <w:szCs w:val="28"/>
        </w:rPr>
        <w:t>. Dicho framework ORM de código abierto que facilita y reduce considerablemente el tiempo de desarrollo de código de acceso a datos en aplicaciones.NET. Lo cual representa una abstracción de ADO.NET que al mismo tiempo reduce el tiempo de desarrollo, puede disminuir el rendimiento cuando no es utilizado de forma correcta siguiendo buenas prácticas.</w:t>
      </w:r>
    </w:p>
    <w:p w14:paraId="57CDF672" w14:textId="319B019C" w:rsidR="001F14A1" w:rsidRPr="00DA5853" w:rsidRDefault="001F14A1" w:rsidP="001F14A1">
      <w:pPr>
        <w:rPr>
          <w:rFonts w:ascii="Zizou Slab Medium" w:eastAsia="Times New Roman" w:hAnsi="Zizou Slab Medium" w:cs="Arial"/>
          <w:color w:val="auto"/>
          <w:szCs w:val="28"/>
          <w:u w:val="single"/>
          <w:lang w:eastAsia="es-ES"/>
        </w:rPr>
      </w:pPr>
      <w:r w:rsidRPr="00DA5853">
        <w:rPr>
          <w:rFonts w:ascii="Zizou Slab Medium" w:eastAsia="Times New Roman" w:hAnsi="Zizou Slab Medium" w:cs="Arial"/>
          <w:color w:val="auto"/>
          <w:szCs w:val="28"/>
          <w:u w:val="single"/>
          <w:lang w:eastAsia="es-ES"/>
        </w:rPr>
        <w:t>Características</w:t>
      </w:r>
    </w:p>
    <w:p w14:paraId="0AEFFE38" w14:textId="423EA134" w:rsidR="00F84561" w:rsidRPr="00DA5853" w:rsidRDefault="00F8456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Fácil acceso de datos</w:t>
      </w:r>
    </w:p>
    <w:p w14:paraId="77BB0E78" w14:textId="0DBEE43F" w:rsidR="00F84561" w:rsidRPr="00DA5853" w:rsidRDefault="00F8456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Asignaciones entre el modelo conceptual y el esquema específico de almacenamiento pueden cambiar sin tener que cambiar el código de la aplicación</w:t>
      </w:r>
    </w:p>
    <w:p w14:paraId="6F46EFBE" w14:textId="37B2DC1D" w:rsidR="00F84561" w:rsidRPr="00DA5853" w:rsidRDefault="00F8456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 xml:space="preserve">Permite trabajar con datos en forma de objetos y propiedades </w:t>
      </w:r>
      <w:proofErr w:type="gramStart"/>
      <w:r w:rsidRPr="00DA5853">
        <w:rPr>
          <w:rFonts w:ascii="Zizou Slab Medium" w:eastAsia="Times New Roman" w:hAnsi="Zizou Slab Medium" w:cs="Arial"/>
          <w:color w:val="auto"/>
          <w:szCs w:val="28"/>
          <w:lang w:eastAsia="es-ES"/>
        </w:rPr>
        <w:t>especificas</w:t>
      </w:r>
      <w:proofErr w:type="gramEnd"/>
      <w:r w:rsidRPr="00DA5853">
        <w:rPr>
          <w:rFonts w:ascii="Zizou Slab Medium" w:eastAsia="Times New Roman" w:hAnsi="Zizou Slab Medium" w:cs="Arial"/>
          <w:color w:val="auto"/>
          <w:szCs w:val="28"/>
          <w:lang w:eastAsia="es-ES"/>
        </w:rPr>
        <w:t xml:space="preserve"> del dominio</w:t>
      </w:r>
    </w:p>
    <w:p w14:paraId="63B31EE6" w14:textId="1009D698" w:rsidR="005A0727" w:rsidRPr="00DA5853" w:rsidRDefault="005A0727"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Se puede trabajar en un nivel más alto de abstracción cuando tratan con datos y puede crear y mantener aplicaciones orientadas a datos con menos código que en las aplicaciones tradicionales.</w:t>
      </w:r>
    </w:p>
    <w:p w14:paraId="3E602B93" w14:textId="77777777" w:rsidR="001F14A1" w:rsidRPr="00DA5853" w:rsidRDefault="001F14A1" w:rsidP="001F14A1">
      <w:pPr>
        <w:rPr>
          <w:rFonts w:ascii="Zizou Slab Medium" w:hAnsi="Zizou Slab Medium"/>
          <w:b/>
          <w:color w:val="auto"/>
          <w:szCs w:val="28"/>
        </w:rPr>
      </w:pPr>
      <w:r w:rsidRPr="00DA5853">
        <w:rPr>
          <w:rFonts w:ascii="Zizou Slab Medium" w:hAnsi="Zizou Slab Medium"/>
          <w:b/>
          <w:color w:val="auto"/>
          <w:szCs w:val="28"/>
        </w:rPr>
        <w:t>HTML5</w:t>
      </w:r>
    </w:p>
    <w:p w14:paraId="0A746FD6"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HTML5 es la última versión de HTML que nos permitirá el desarrollo de nuestro sitio web y darle una conectividad con nuestros controladores. El término representa dos conceptos diferentes:</w:t>
      </w:r>
    </w:p>
    <w:p w14:paraId="2FF31885" w14:textId="77777777" w:rsidR="001F14A1" w:rsidRPr="00DA5853" w:rsidRDefault="001F14A1" w:rsidP="001F14A1">
      <w:pPr>
        <w:pStyle w:val="Prrafodelista"/>
        <w:numPr>
          <w:ilvl w:val="0"/>
          <w:numId w:val="9"/>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Se trata de una nueva versión de HTML, con nuevos elementos, atributos y comportamientos.</w:t>
      </w:r>
    </w:p>
    <w:p w14:paraId="1C006D80" w14:textId="77777777" w:rsidR="001F14A1" w:rsidRPr="00DA5853" w:rsidRDefault="001F14A1" w:rsidP="001F14A1">
      <w:pPr>
        <w:pStyle w:val="Prrafodelista"/>
        <w:numPr>
          <w:ilvl w:val="0"/>
          <w:numId w:val="9"/>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Contiene un conjunto más amplio de tecnologías que permite a los sitios Web y a las aplicaciones ser más diversas y de gran alcance. A este conjunto se le llama HTML5 y amigos, a menudo reducido a HTML</w:t>
      </w:r>
      <w:proofErr w:type="gramStart"/>
      <w:r w:rsidRPr="00DA5853">
        <w:rPr>
          <w:rFonts w:ascii="Zizou Slab Medium" w:eastAsia="Times New Roman" w:hAnsi="Zizou Slab Medium" w:cs="Arial"/>
          <w:sz w:val="28"/>
          <w:szCs w:val="28"/>
          <w:lang w:eastAsia="es-ES"/>
        </w:rPr>
        <w:t>5 .</w:t>
      </w:r>
      <w:proofErr w:type="gramEnd"/>
    </w:p>
    <w:p w14:paraId="57759067"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lastRenderedPageBreak/>
        <w:t>Diseñado para ser utilizable por todos los desarrolladores de Open Web, esta página referencia numerosos recursos sobre las tecnologías de HTML5, clasificados en varios grupos según su función.</w:t>
      </w:r>
    </w:p>
    <w:p w14:paraId="5431B581"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Semántica: Permite describir con mayor precisión cuál es su contenido.</w:t>
      </w:r>
    </w:p>
    <w:p w14:paraId="120CF9E5"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Conectividad: Permite comunicarse con el servidor de formas nuevas e innovadoras.</w:t>
      </w:r>
    </w:p>
    <w:p w14:paraId="16DB8C7A"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Sin conexión y almacenamiento: Permite a las páginas web almacenar datos localmente en el lado del cliente y operar sin conexión de manera más eficiente.</w:t>
      </w:r>
    </w:p>
    <w:p w14:paraId="7FA8E654"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Multimedia: Nos otorga un excelente soporte para utilizar contenido multimedia como lo son audio y video nativamente.</w:t>
      </w:r>
    </w:p>
    <w:p w14:paraId="0D9925B2"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 xml:space="preserve">Gráficos y efectos 2D/3D: Proporciona una amplia gama de nuevas características que se ocupan de los gráficos en la web como lo son </w:t>
      </w:r>
      <w:proofErr w:type="spellStart"/>
      <w:r w:rsidRPr="00DA5853">
        <w:rPr>
          <w:rFonts w:ascii="Zizou Slab Medium" w:eastAsia="Times New Roman" w:hAnsi="Zizou Slab Medium" w:cs="Arial"/>
          <w:sz w:val="28"/>
          <w:szCs w:val="28"/>
          <w:lang w:eastAsia="es-ES"/>
        </w:rPr>
        <w:t>canvas</w:t>
      </w:r>
      <w:proofErr w:type="spellEnd"/>
      <w:r w:rsidRPr="00DA5853">
        <w:rPr>
          <w:rFonts w:ascii="Zizou Slab Medium" w:eastAsia="Times New Roman" w:hAnsi="Zizou Slab Medium" w:cs="Arial"/>
          <w:sz w:val="28"/>
          <w:szCs w:val="28"/>
          <w:lang w:eastAsia="es-ES"/>
        </w:rPr>
        <w:t xml:space="preserve"> 2D, </w:t>
      </w:r>
      <w:proofErr w:type="spellStart"/>
      <w:r w:rsidRPr="00DA5853">
        <w:rPr>
          <w:rFonts w:ascii="Zizou Slab Medium" w:eastAsia="Times New Roman" w:hAnsi="Zizou Slab Medium" w:cs="Arial"/>
          <w:sz w:val="28"/>
          <w:szCs w:val="28"/>
          <w:lang w:eastAsia="es-ES"/>
        </w:rPr>
        <w:t>WebGL</w:t>
      </w:r>
      <w:proofErr w:type="spellEnd"/>
      <w:r w:rsidRPr="00DA5853">
        <w:rPr>
          <w:rFonts w:ascii="Zizou Slab Medium" w:eastAsia="Times New Roman" w:hAnsi="Zizou Slab Medium" w:cs="Arial"/>
          <w:sz w:val="28"/>
          <w:szCs w:val="28"/>
          <w:lang w:eastAsia="es-ES"/>
        </w:rPr>
        <w:t>, SVG, etc.</w:t>
      </w:r>
    </w:p>
    <w:p w14:paraId="4747D6D6"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Rendimiento e Integración: Proporciona una mayor optimización de la velocidad y un mejor uso del hardware.</w:t>
      </w:r>
    </w:p>
    <w:p w14:paraId="2A0999EC"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 xml:space="preserve">Acceso al dispositivo: Proporciona </w:t>
      </w:r>
      <w:proofErr w:type="spellStart"/>
      <w:r w:rsidRPr="00DA5853">
        <w:rPr>
          <w:rFonts w:ascii="Zizou Slab Medium" w:eastAsia="Times New Roman" w:hAnsi="Zizou Slab Medium" w:cs="Arial"/>
          <w:sz w:val="28"/>
          <w:szCs w:val="28"/>
          <w:lang w:eastAsia="es-ES"/>
        </w:rPr>
        <w:t>APIs</w:t>
      </w:r>
      <w:proofErr w:type="spellEnd"/>
      <w:r w:rsidRPr="00DA5853">
        <w:rPr>
          <w:rFonts w:ascii="Zizou Slab Medium" w:eastAsia="Times New Roman" w:hAnsi="Zizou Slab Medium" w:cs="Arial"/>
          <w:sz w:val="28"/>
          <w:szCs w:val="28"/>
          <w:lang w:eastAsia="es-ES"/>
        </w:rPr>
        <w:t xml:space="preserve"> para el uso de varios componentes internos de entrada y salida de nuestro dispositivo.</w:t>
      </w:r>
    </w:p>
    <w:p w14:paraId="4D62C5D4" w14:textId="77777777" w:rsidR="001F14A1" w:rsidRPr="00DA5853" w:rsidRDefault="001F14A1" w:rsidP="001F14A1">
      <w:pPr>
        <w:pStyle w:val="Prrafodelista"/>
        <w:numPr>
          <w:ilvl w:val="0"/>
          <w:numId w:val="10"/>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t>CSS3: Nos ofrece una nueva gran variedad de opciones para hacer diseños más sofisticados.</w:t>
      </w:r>
    </w:p>
    <w:p w14:paraId="614C40B6" w14:textId="77777777" w:rsidR="001F14A1" w:rsidRPr="00DA5853" w:rsidRDefault="001F14A1" w:rsidP="001F14A1">
      <w:pPr>
        <w:pStyle w:val="Prrafodelista"/>
        <w:rPr>
          <w:rFonts w:ascii="Zizou Slab Medium" w:eastAsia="Times New Roman" w:hAnsi="Zizou Slab Medium" w:cs="Arial"/>
          <w:sz w:val="28"/>
          <w:szCs w:val="28"/>
          <w:lang w:eastAsia="es-ES"/>
        </w:rPr>
      </w:pPr>
    </w:p>
    <w:p w14:paraId="25A075CB" w14:textId="77777777" w:rsidR="00EC5B3B" w:rsidRDefault="00EC5B3B" w:rsidP="001F14A1">
      <w:pPr>
        <w:rPr>
          <w:rFonts w:ascii="Zizou Slab Medium" w:hAnsi="Zizou Slab Medium"/>
          <w:b/>
          <w:color w:val="auto"/>
          <w:szCs w:val="28"/>
          <w:lang w:val="es-MX"/>
        </w:rPr>
      </w:pPr>
    </w:p>
    <w:p w14:paraId="455B7922"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CSS3</w:t>
      </w:r>
    </w:p>
    <w:p w14:paraId="6142E038" w14:textId="77777777" w:rsidR="001F14A1" w:rsidRPr="00DA5853" w:rsidRDefault="001F14A1" w:rsidP="001F14A1">
      <w:pPr>
        <w:rPr>
          <w:rFonts w:ascii="Zizou Slab Medium" w:hAnsi="Zizou Slab Medium"/>
          <w:color w:val="auto"/>
          <w:spacing w:val="-3"/>
          <w:szCs w:val="28"/>
          <w:shd w:val="clear" w:color="auto" w:fill="FFFFFF"/>
          <w:lang w:val="es-ES"/>
        </w:rPr>
      </w:pPr>
      <w:r w:rsidRPr="00DA5853">
        <w:rPr>
          <w:rFonts w:ascii="Zizou Slab Medium" w:hAnsi="Zizou Slab Medium"/>
          <w:color w:val="auto"/>
          <w:spacing w:val="-3"/>
          <w:szCs w:val="28"/>
          <w:shd w:val="clear" w:color="auto" w:fill="FFFFFF"/>
        </w:rPr>
        <w:t>CSS es un lenguaje de diseño gráfico que permite definir y crear la presentación de un documento estructurado escrito en un lenguaje de marcado</w:t>
      </w:r>
      <w:r w:rsidRPr="00DA5853">
        <w:rPr>
          <w:rFonts w:ascii="Zizou Slab Medium" w:hAnsi="Zizou Slab Medium"/>
          <w:color w:val="auto"/>
          <w:szCs w:val="28"/>
        </w:rPr>
        <w:t xml:space="preserve"> </w:t>
      </w:r>
      <w:r w:rsidRPr="00DA5853">
        <w:rPr>
          <w:rFonts w:ascii="Zizou Slab Medium" w:hAnsi="Zizou Slab Medium"/>
          <w:color w:val="auto"/>
          <w:spacing w:val="-3"/>
          <w:szCs w:val="28"/>
          <w:shd w:val="clear" w:color="auto" w:fill="FFFFFF"/>
        </w:rPr>
        <w:t>nos permitirá la instauración de estilos en nuestro sitio web y podremos manejar el diseño este. Es muy usado para establecer el diseño visual de los documentos web e interfaces de usuario escritas en HTML.</w:t>
      </w:r>
    </w:p>
    <w:p w14:paraId="5DA0C080"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Sus siglas corresponden a “</w:t>
      </w:r>
      <w:proofErr w:type="spellStart"/>
      <w:r w:rsidRPr="00DA5853">
        <w:rPr>
          <w:rFonts w:ascii="Zizou Slab Medium" w:eastAsia="Times New Roman" w:hAnsi="Zizou Slab Medium" w:cs="Arial"/>
          <w:color w:val="auto"/>
          <w:szCs w:val="28"/>
          <w:lang w:eastAsia="es-ES"/>
        </w:rPr>
        <w:t>Cascading</w:t>
      </w:r>
      <w:proofErr w:type="spellEnd"/>
      <w:r w:rsidRPr="00DA5853">
        <w:rPr>
          <w:rFonts w:ascii="Zizou Slab Medium" w:eastAsia="Times New Roman" w:hAnsi="Zizou Slab Medium" w:cs="Arial"/>
          <w:color w:val="auto"/>
          <w:szCs w:val="28"/>
          <w:lang w:eastAsia="es-ES"/>
        </w:rPr>
        <w:t xml:space="preserve"> Style </w:t>
      </w:r>
      <w:proofErr w:type="spellStart"/>
      <w:r w:rsidRPr="00DA5853">
        <w:rPr>
          <w:rFonts w:ascii="Zizou Slab Medium" w:eastAsia="Times New Roman" w:hAnsi="Zizou Slab Medium" w:cs="Arial"/>
          <w:color w:val="auto"/>
          <w:szCs w:val="28"/>
          <w:lang w:eastAsia="es-ES"/>
        </w:rPr>
        <w:t>Sheets</w:t>
      </w:r>
      <w:proofErr w:type="spellEnd"/>
      <w:r w:rsidRPr="00DA5853">
        <w:rPr>
          <w:rFonts w:ascii="Zizou Slab Medium" w:eastAsia="Times New Roman" w:hAnsi="Zizou Slab Medium" w:cs="Arial"/>
          <w:color w:val="auto"/>
          <w:szCs w:val="28"/>
          <w:lang w:eastAsia="es-ES"/>
        </w:rPr>
        <w:t>”, que tiene el siguiente significado:</w:t>
      </w:r>
    </w:p>
    <w:p w14:paraId="7B05C783" w14:textId="77777777" w:rsidR="001F14A1" w:rsidRPr="00DA5853" w:rsidRDefault="001F14A1" w:rsidP="001F14A1">
      <w:pPr>
        <w:pStyle w:val="Prrafodelista"/>
        <w:numPr>
          <w:ilvl w:val="0"/>
          <w:numId w:val="11"/>
        </w:numPr>
        <w:spacing w:line="256" w:lineRule="auto"/>
        <w:rPr>
          <w:rFonts w:ascii="Zizou Slab Medium" w:eastAsia="Times New Roman" w:hAnsi="Zizou Slab Medium" w:cs="Arial"/>
          <w:sz w:val="28"/>
          <w:szCs w:val="28"/>
          <w:lang w:eastAsia="es-ES"/>
        </w:rPr>
      </w:pPr>
      <w:proofErr w:type="spellStart"/>
      <w:r w:rsidRPr="00DA5853">
        <w:rPr>
          <w:rFonts w:ascii="Zizou Slab Medium" w:eastAsia="Times New Roman" w:hAnsi="Zizou Slab Medium" w:cs="Arial"/>
          <w:sz w:val="28"/>
          <w:szCs w:val="28"/>
          <w:lang w:eastAsia="es-ES"/>
        </w:rPr>
        <w:t>Cascading</w:t>
      </w:r>
      <w:proofErr w:type="spellEnd"/>
      <w:r w:rsidRPr="00DA5853">
        <w:rPr>
          <w:rFonts w:ascii="Zizou Slab Medium" w:eastAsia="Times New Roman" w:hAnsi="Zizou Slab Medium" w:cs="Arial"/>
          <w:sz w:val="28"/>
          <w:szCs w:val="28"/>
          <w:lang w:eastAsia="es-ES"/>
        </w:rPr>
        <w:t>, que significa que los estilos que aplicamos a los elementos de una página web se propagan a los elementos que contiene, se propagan en cascada.</w:t>
      </w:r>
    </w:p>
    <w:p w14:paraId="27C3E4B4" w14:textId="77777777" w:rsidR="001F14A1" w:rsidRPr="00DA5853" w:rsidRDefault="001F14A1" w:rsidP="001F14A1">
      <w:pPr>
        <w:pStyle w:val="Prrafodelista"/>
        <w:numPr>
          <w:ilvl w:val="0"/>
          <w:numId w:val="11"/>
        </w:numPr>
        <w:spacing w:line="256" w:lineRule="auto"/>
        <w:rPr>
          <w:rFonts w:ascii="Zizou Slab Medium" w:eastAsia="Times New Roman" w:hAnsi="Zizou Slab Medium" w:cs="Arial"/>
          <w:sz w:val="28"/>
          <w:szCs w:val="28"/>
          <w:lang w:eastAsia="es-ES"/>
        </w:rPr>
      </w:pPr>
      <w:r w:rsidRPr="00DA5853">
        <w:rPr>
          <w:rFonts w:ascii="Zizou Slab Medium" w:eastAsia="Times New Roman" w:hAnsi="Zizou Slab Medium" w:cs="Arial"/>
          <w:sz w:val="28"/>
          <w:szCs w:val="28"/>
          <w:lang w:eastAsia="es-ES"/>
        </w:rPr>
        <w:lastRenderedPageBreak/>
        <w:t>Style, porque mediante CSS lo que hacemos es aplicar estilos visuales a los distintos elementos de nuestra página web.</w:t>
      </w:r>
    </w:p>
    <w:p w14:paraId="21298776" w14:textId="77777777" w:rsidR="001F14A1" w:rsidRPr="00DA5853" w:rsidRDefault="001F14A1" w:rsidP="001F14A1">
      <w:pPr>
        <w:pStyle w:val="Prrafodelista"/>
        <w:numPr>
          <w:ilvl w:val="0"/>
          <w:numId w:val="11"/>
        </w:numPr>
        <w:spacing w:line="256" w:lineRule="auto"/>
        <w:rPr>
          <w:rFonts w:ascii="Zizou Slab Medium" w:eastAsia="Times New Roman" w:hAnsi="Zizou Slab Medium" w:cs="Arial"/>
          <w:sz w:val="28"/>
          <w:szCs w:val="28"/>
          <w:lang w:eastAsia="es-ES"/>
        </w:rPr>
      </w:pPr>
      <w:proofErr w:type="spellStart"/>
      <w:r w:rsidRPr="00DA5853">
        <w:rPr>
          <w:rFonts w:ascii="Zizou Slab Medium" w:eastAsia="Times New Roman" w:hAnsi="Zizou Slab Medium" w:cs="Arial"/>
          <w:sz w:val="28"/>
          <w:szCs w:val="28"/>
          <w:lang w:eastAsia="es-ES"/>
        </w:rPr>
        <w:t>Sheets</w:t>
      </w:r>
      <w:proofErr w:type="spellEnd"/>
      <w:r w:rsidRPr="00DA5853">
        <w:rPr>
          <w:rFonts w:ascii="Zizou Slab Medium" w:eastAsia="Times New Roman" w:hAnsi="Zizou Slab Medium" w:cs="Arial"/>
          <w:sz w:val="28"/>
          <w:szCs w:val="28"/>
          <w:lang w:eastAsia="es-ES"/>
        </w:rPr>
        <w:t>, que significa hojas, porque los estilos de una página web se añaden en ficheros aparte, en ficheros con la extensión .</w:t>
      </w:r>
      <w:proofErr w:type="spellStart"/>
      <w:r w:rsidRPr="00DA5853">
        <w:rPr>
          <w:rFonts w:ascii="Zizou Slab Medium" w:eastAsia="Times New Roman" w:hAnsi="Zizou Slab Medium" w:cs="Arial"/>
          <w:sz w:val="28"/>
          <w:szCs w:val="28"/>
          <w:lang w:eastAsia="es-ES"/>
        </w:rPr>
        <w:t>css</w:t>
      </w:r>
      <w:proofErr w:type="spellEnd"/>
      <w:r w:rsidRPr="00DA5853">
        <w:rPr>
          <w:rFonts w:ascii="Zizou Slab Medium" w:eastAsia="Times New Roman" w:hAnsi="Zizou Slab Medium" w:cs="Arial"/>
          <w:sz w:val="28"/>
          <w:szCs w:val="28"/>
          <w:lang w:eastAsia="es-ES"/>
        </w:rPr>
        <w:t xml:space="preserve"> de manera general.</w:t>
      </w:r>
    </w:p>
    <w:p w14:paraId="513E8AF0" w14:textId="77777777" w:rsidR="001F14A1" w:rsidRPr="00DA5853" w:rsidRDefault="001F14A1" w:rsidP="001F14A1">
      <w:pPr>
        <w:pStyle w:val="Prrafodelista"/>
        <w:rPr>
          <w:rFonts w:ascii="Zizou Slab Medium" w:eastAsia="Times New Roman" w:hAnsi="Zizou Slab Medium" w:cs="Arial"/>
          <w:sz w:val="28"/>
          <w:szCs w:val="28"/>
          <w:lang w:eastAsia="es-ES"/>
        </w:rPr>
      </w:pPr>
    </w:p>
    <w:p w14:paraId="6765078E"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Bootstrap4</w:t>
      </w:r>
    </w:p>
    <w:p w14:paraId="3834FB2F" w14:textId="2BC7036E" w:rsidR="001F14A1" w:rsidRPr="00DA5853" w:rsidRDefault="001F14A1" w:rsidP="00EC5B3B">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Bootstrap es una biblioteca multiplataforma o conjunto de herramientas de código abierto para diseño de sitios y aplicaciones web</w:t>
      </w:r>
      <w:r w:rsidRPr="00DA5853">
        <w:rPr>
          <w:rFonts w:ascii="Zizou Slab Medium" w:hAnsi="Zizou Slab Medium"/>
          <w:color w:val="auto"/>
          <w:szCs w:val="28"/>
        </w:rPr>
        <w:t xml:space="preserve"> </w:t>
      </w:r>
      <w:r w:rsidRPr="00DA5853">
        <w:rPr>
          <w:rFonts w:ascii="Zizou Slab Medium" w:eastAsia="Times New Roman" w:hAnsi="Zizou Slab Medium" w:cs="Arial"/>
          <w:color w:val="auto"/>
          <w:szCs w:val="28"/>
          <w:lang w:eastAsia="es-ES"/>
        </w:rPr>
        <w:t xml:space="preserve">nos ayudará a combinar el servicio de HTML, CSS, JavaScript para desarrollar el </w:t>
      </w:r>
      <w:proofErr w:type="spellStart"/>
      <w:r w:rsidRPr="00DA5853">
        <w:rPr>
          <w:rFonts w:ascii="Zizou Slab Medium" w:eastAsia="Times New Roman" w:hAnsi="Zizou Slab Medium" w:cs="Arial"/>
          <w:color w:val="auto"/>
          <w:szCs w:val="28"/>
          <w:lang w:eastAsia="es-ES"/>
        </w:rPr>
        <w:t>frontend</w:t>
      </w:r>
      <w:proofErr w:type="spellEnd"/>
      <w:r w:rsidRPr="00DA5853">
        <w:rPr>
          <w:rFonts w:ascii="Zizou Slab Medium" w:eastAsia="Times New Roman" w:hAnsi="Zizou Slab Medium" w:cs="Arial"/>
          <w:color w:val="auto"/>
          <w:szCs w:val="28"/>
          <w:lang w:eastAsia="es-ES"/>
        </w:rPr>
        <w:t xml:space="preserve"> de nuestro sitio web con estilos dinámicos y agradables para nuestros clientes. Contiene plantillas de diseño con tipografía, formularios, botones, cuadros, menús de navegación y otros elementos de diseño basado en HTML y CSS, así como extensiones de JavaScript adicionales. A diferencia de muchos </w:t>
      </w:r>
      <w:proofErr w:type="spellStart"/>
      <w:r w:rsidRPr="00DA5853">
        <w:rPr>
          <w:rFonts w:ascii="Zizou Slab Medium" w:eastAsia="Times New Roman" w:hAnsi="Zizou Slab Medium" w:cs="Arial"/>
          <w:color w:val="auto"/>
          <w:szCs w:val="28"/>
          <w:lang w:eastAsia="es-ES"/>
        </w:rPr>
        <w:t>frameworks</w:t>
      </w:r>
      <w:proofErr w:type="spellEnd"/>
      <w:r w:rsidRPr="00DA5853">
        <w:rPr>
          <w:rFonts w:ascii="Zizou Slab Medium" w:eastAsia="Times New Roman" w:hAnsi="Zizou Slab Medium" w:cs="Arial"/>
          <w:color w:val="auto"/>
          <w:szCs w:val="28"/>
          <w:lang w:eastAsia="es-ES"/>
        </w:rPr>
        <w:t xml:space="preserve"> web, </w:t>
      </w:r>
    </w:p>
    <w:p w14:paraId="63951DBA"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Adobe XD</w:t>
      </w:r>
    </w:p>
    <w:p w14:paraId="6AA258BC" w14:textId="77777777" w:rsidR="001F14A1" w:rsidRPr="00DA5853" w:rsidRDefault="001F14A1" w:rsidP="001F14A1">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 xml:space="preserve">Adobe XD, o Adobe </w:t>
      </w:r>
      <w:proofErr w:type="spellStart"/>
      <w:r w:rsidRPr="00DA5853">
        <w:rPr>
          <w:rFonts w:ascii="Zizou Slab Medium" w:eastAsia="Times New Roman" w:hAnsi="Zizou Slab Medium" w:cs="Arial"/>
          <w:color w:val="auto"/>
          <w:szCs w:val="28"/>
          <w:lang w:eastAsia="es-ES"/>
        </w:rPr>
        <w:t>Experience</w:t>
      </w:r>
      <w:proofErr w:type="spellEnd"/>
      <w:r w:rsidRPr="00DA5853">
        <w:rPr>
          <w:rFonts w:ascii="Zizou Slab Medium" w:eastAsia="Times New Roman" w:hAnsi="Zizou Slab Medium" w:cs="Arial"/>
          <w:color w:val="auto"/>
          <w:szCs w:val="28"/>
          <w:lang w:eastAsia="es-ES"/>
        </w:rPr>
        <w:t xml:space="preserve"> </w:t>
      </w:r>
      <w:proofErr w:type="spellStart"/>
      <w:r w:rsidRPr="00DA5853">
        <w:rPr>
          <w:rFonts w:ascii="Zizou Slab Medium" w:eastAsia="Times New Roman" w:hAnsi="Zizou Slab Medium" w:cs="Arial"/>
          <w:color w:val="auto"/>
          <w:szCs w:val="28"/>
          <w:lang w:eastAsia="es-ES"/>
        </w:rPr>
        <w:t>Design</w:t>
      </w:r>
      <w:proofErr w:type="spellEnd"/>
      <w:r w:rsidRPr="00DA5853">
        <w:rPr>
          <w:rFonts w:ascii="Zizou Slab Medium" w:eastAsia="Times New Roman" w:hAnsi="Zizou Slab Medium" w:cs="Arial"/>
          <w:color w:val="auto"/>
          <w:szCs w:val="28"/>
          <w:lang w:eastAsia="es-ES"/>
        </w:rPr>
        <w:t xml:space="preserve">, nos permitirá el desarrollo de </w:t>
      </w:r>
      <w:proofErr w:type="spellStart"/>
      <w:r w:rsidRPr="00DA5853">
        <w:rPr>
          <w:rFonts w:ascii="Zizou Slab Medium" w:eastAsia="Times New Roman" w:hAnsi="Zizou Slab Medium" w:cs="Arial"/>
          <w:color w:val="auto"/>
          <w:szCs w:val="28"/>
          <w:lang w:eastAsia="es-ES"/>
        </w:rPr>
        <w:t>wireframes</w:t>
      </w:r>
      <w:proofErr w:type="spellEnd"/>
      <w:r w:rsidRPr="00DA5853">
        <w:rPr>
          <w:rFonts w:ascii="Zizou Slab Medium" w:eastAsia="Times New Roman" w:hAnsi="Zizou Slab Medium" w:cs="Arial"/>
          <w:color w:val="auto"/>
          <w:szCs w:val="28"/>
          <w:lang w:eastAsia="es-ES"/>
        </w:rPr>
        <w:t xml:space="preserve"> de alta fidelidad que nos permitirá la visualización del proyecto en un estado más avanzando, es una herramienta de edición de gráficos que funciona para crear interfaces de páginas web y de aplicaciones. Permite al diseñador enfocarse en la experiencia del usuario al navegar, con un rango mínimo de error y en el menor tiempo posible.</w:t>
      </w:r>
    </w:p>
    <w:p w14:paraId="71332146" w14:textId="77777777" w:rsidR="001F14A1" w:rsidRPr="00DA5853" w:rsidRDefault="001F14A1" w:rsidP="001F14A1">
      <w:pPr>
        <w:rPr>
          <w:rFonts w:ascii="Zizou Slab Medium" w:eastAsiaTheme="minorHAnsi" w:hAnsi="Zizou Slab Medium" w:cs="Arial"/>
          <w:color w:val="auto"/>
          <w:szCs w:val="28"/>
          <w:shd w:val="clear" w:color="auto" w:fill="FFFFFF"/>
        </w:rPr>
      </w:pPr>
      <w:proofErr w:type="spellStart"/>
      <w:r w:rsidRPr="00DA5853">
        <w:rPr>
          <w:rFonts w:ascii="Zizou Slab Medium" w:hAnsi="Zizou Slab Medium"/>
          <w:b/>
          <w:color w:val="auto"/>
          <w:szCs w:val="28"/>
          <w:lang w:val="es-MX"/>
        </w:rPr>
        <w:t>Lucidchart</w:t>
      </w:r>
      <w:proofErr w:type="spellEnd"/>
      <w:r w:rsidRPr="00DA5853">
        <w:rPr>
          <w:rFonts w:ascii="Zizou Slab Medium" w:hAnsi="Zizou Slab Medium"/>
          <w:b/>
          <w:color w:val="auto"/>
          <w:szCs w:val="28"/>
          <w:lang w:val="es-MX"/>
        </w:rPr>
        <w:t> </w:t>
      </w:r>
    </w:p>
    <w:p w14:paraId="519079BB"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Es una herramienta de diagramación </w:t>
      </w:r>
      <w:hyperlink r:id="rId37" w:tooltip="Computación en la nube" w:history="1">
        <w:r w:rsidRPr="00DA5853">
          <w:rPr>
            <w:rStyle w:val="Hipervnculo"/>
            <w:rFonts w:ascii="Zizou Slab Medium" w:hAnsi="Zizou Slab Medium"/>
            <w:color w:val="auto"/>
            <w:szCs w:val="28"/>
            <w:lang w:eastAsia="es-ES"/>
          </w:rPr>
          <w:t>basada en la web</w:t>
        </w:r>
      </w:hyperlink>
      <w:r w:rsidRPr="00DA5853">
        <w:rPr>
          <w:rFonts w:ascii="Zizou Slab Medium" w:eastAsia="Times New Roman" w:hAnsi="Zizou Slab Medium" w:cs="Arial"/>
          <w:color w:val="auto"/>
          <w:szCs w:val="28"/>
          <w:lang w:eastAsia="es-ES"/>
        </w:rPr>
        <w:t>, que permite a los usuarios colaborar y trabajar juntos en tiempo real, creando </w:t>
      </w:r>
      <w:hyperlink r:id="rId38" w:tooltip="Diagramas de flujo" w:history="1">
        <w:r w:rsidRPr="00DA5853">
          <w:rPr>
            <w:rStyle w:val="Hipervnculo"/>
            <w:rFonts w:ascii="Zizou Slab Medium" w:hAnsi="Zizou Slab Medium" w:cs="Arial"/>
            <w:color w:val="auto"/>
            <w:szCs w:val="28"/>
            <w:lang w:eastAsia="es-ES"/>
          </w:rPr>
          <w:t>diagramas de flujo</w:t>
        </w:r>
      </w:hyperlink>
      <w:r w:rsidRPr="00DA5853">
        <w:rPr>
          <w:rFonts w:ascii="Zizou Slab Medium" w:eastAsia="Times New Roman" w:hAnsi="Zizou Slab Medium" w:cs="Arial"/>
          <w:color w:val="auto"/>
          <w:szCs w:val="28"/>
          <w:lang w:eastAsia="es-ES"/>
        </w:rPr>
        <w:t>, </w:t>
      </w:r>
      <w:hyperlink r:id="rId39" w:history="1">
        <w:r w:rsidRPr="00DA5853">
          <w:rPr>
            <w:rStyle w:val="Hipervnculo"/>
            <w:rFonts w:ascii="Zizou Slab Medium" w:hAnsi="Zizou Slab Medium" w:cs="Arial"/>
            <w:color w:val="auto"/>
            <w:szCs w:val="28"/>
            <w:lang w:eastAsia="es-ES"/>
          </w:rPr>
          <w:t>organigramas</w:t>
        </w:r>
      </w:hyperlink>
      <w:r w:rsidRPr="00DA5853">
        <w:rPr>
          <w:rFonts w:ascii="Zizou Slab Medium" w:eastAsia="Times New Roman" w:hAnsi="Zizou Slab Medium" w:cs="Arial"/>
          <w:color w:val="auto"/>
          <w:szCs w:val="28"/>
          <w:lang w:eastAsia="es-ES"/>
        </w:rPr>
        <w:t>, </w:t>
      </w:r>
      <w:hyperlink r:id="rId40" w:tooltip="Wireframe (Diseño web)" w:history="1">
        <w:r w:rsidRPr="00DA5853">
          <w:rPr>
            <w:rStyle w:val="Hipervnculo"/>
            <w:rFonts w:ascii="Zizou Slab Medium" w:hAnsi="Zizou Slab Medium" w:cs="Arial"/>
            <w:color w:val="auto"/>
            <w:szCs w:val="28"/>
            <w:lang w:eastAsia="es-ES"/>
          </w:rPr>
          <w:t>esquemas de sitios web</w:t>
        </w:r>
      </w:hyperlink>
      <w:r w:rsidRPr="00DA5853">
        <w:rPr>
          <w:rFonts w:ascii="Zizou Slab Medium" w:eastAsia="Times New Roman" w:hAnsi="Zizou Slab Medium" w:cs="Arial"/>
          <w:color w:val="auto"/>
          <w:szCs w:val="28"/>
          <w:lang w:eastAsia="es-ES"/>
        </w:rPr>
        <w:t>, diseños </w:t>
      </w:r>
      <w:hyperlink r:id="rId41" w:tooltip="UML" w:history="1">
        <w:r w:rsidRPr="00DA5853">
          <w:rPr>
            <w:rStyle w:val="Hipervnculo"/>
            <w:rFonts w:ascii="Zizou Slab Medium" w:hAnsi="Zizou Slab Medium" w:cs="Arial"/>
            <w:color w:val="auto"/>
            <w:szCs w:val="28"/>
            <w:lang w:eastAsia="es-ES"/>
          </w:rPr>
          <w:t>UML</w:t>
        </w:r>
      </w:hyperlink>
      <w:r w:rsidRPr="00DA5853">
        <w:rPr>
          <w:rFonts w:ascii="Zizou Slab Medium" w:eastAsia="Times New Roman" w:hAnsi="Zizou Slab Medium" w:cs="Arial"/>
          <w:color w:val="auto"/>
          <w:szCs w:val="28"/>
          <w:lang w:eastAsia="es-ES"/>
        </w:rPr>
        <w:t>, </w:t>
      </w:r>
      <w:hyperlink r:id="rId42" w:tooltip="Mapas mentales" w:history="1">
        <w:r w:rsidRPr="00DA5853">
          <w:rPr>
            <w:rStyle w:val="Hipervnculo"/>
            <w:rFonts w:ascii="Zizou Slab Medium" w:hAnsi="Zizou Slab Medium" w:cs="Arial"/>
            <w:color w:val="auto"/>
            <w:szCs w:val="28"/>
            <w:lang w:eastAsia="es-ES"/>
          </w:rPr>
          <w:t>mapas mentales</w:t>
        </w:r>
      </w:hyperlink>
      <w:r w:rsidRPr="00DA5853">
        <w:rPr>
          <w:rFonts w:ascii="Zizou Slab Medium" w:eastAsia="Times New Roman" w:hAnsi="Zizou Slab Medium" w:cs="Arial"/>
          <w:color w:val="auto"/>
          <w:szCs w:val="28"/>
          <w:lang w:eastAsia="es-ES"/>
        </w:rPr>
        <w:t>, prototipos de software y muchos otros tipos de diagrama. Construida con estándares web, como </w:t>
      </w:r>
      <w:hyperlink r:id="rId43" w:tooltip="HTML5" w:history="1">
        <w:r w:rsidRPr="00DA5853">
          <w:rPr>
            <w:rStyle w:val="Hipervnculo"/>
            <w:rFonts w:ascii="Zizou Slab Medium" w:hAnsi="Zizou Slab Medium" w:cs="Arial"/>
            <w:color w:val="auto"/>
            <w:szCs w:val="28"/>
            <w:lang w:eastAsia="es-ES"/>
          </w:rPr>
          <w:t>HTML5</w:t>
        </w:r>
      </w:hyperlink>
      <w:r w:rsidRPr="00DA5853">
        <w:rPr>
          <w:rFonts w:ascii="Zizou Slab Medium" w:eastAsia="Times New Roman" w:hAnsi="Zizou Slab Medium" w:cs="Arial"/>
          <w:color w:val="auto"/>
          <w:szCs w:val="28"/>
          <w:lang w:eastAsia="es-ES"/>
        </w:rPr>
        <w:t> y </w:t>
      </w:r>
      <w:hyperlink r:id="rId44" w:tooltip="JavaScript" w:history="1">
        <w:r w:rsidRPr="00DA5853">
          <w:rPr>
            <w:rStyle w:val="Hipervnculo"/>
            <w:rFonts w:ascii="Zizou Slab Medium" w:hAnsi="Zizou Slab Medium" w:cs="Arial"/>
            <w:color w:val="auto"/>
            <w:szCs w:val="28"/>
            <w:lang w:eastAsia="es-ES"/>
          </w:rPr>
          <w:t>JavaScript</w:t>
        </w:r>
      </w:hyperlink>
      <w:r w:rsidRPr="00DA5853">
        <w:rPr>
          <w:rFonts w:ascii="Zizou Slab Medium" w:eastAsia="Times New Roman" w:hAnsi="Zizou Slab Medium" w:cs="Arial"/>
          <w:color w:val="auto"/>
          <w:szCs w:val="28"/>
          <w:lang w:eastAsia="es-ES"/>
        </w:rPr>
        <w:t xml:space="preserve">, </w:t>
      </w:r>
      <w:proofErr w:type="spellStart"/>
      <w:r w:rsidRPr="00DA5853">
        <w:rPr>
          <w:rFonts w:ascii="Zizou Slab Medium" w:eastAsia="Times New Roman" w:hAnsi="Zizou Slab Medium" w:cs="Arial"/>
          <w:color w:val="auto"/>
          <w:szCs w:val="28"/>
          <w:lang w:eastAsia="es-ES"/>
        </w:rPr>
        <w:t>Lucidchart</w:t>
      </w:r>
      <w:proofErr w:type="spellEnd"/>
      <w:r w:rsidRPr="00DA5853">
        <w:rPr>
          <w:rFonts w:ascii="Zizou Slab Medium" w:eastAsia="Times New Roman" w:hAnsi="Zizou Slab Medium" w:cs="Arial"/>
          <w:color w:val="auto"/>
          <w:szCs w:val="28"/>
          <w:lang w:eastAsia="es-ES"/>
        </w:rPr>
        <w:t xml:space="preserve"> funciona en todos los navegadores web modernos, como </w:t>
      </w:r>
      <w:hyperlink r:id="rId45" w:tooltip="Google Chrome" w:history="1">
        <w:r w:rsidRPr="00DA5853">
          <w:rPr>
            <w:rStyle w:val="Hipervnculo"/>
            <w:rFonts w:ascii="Zizou Slab Medium" w:hAnsi="Zizou Slab Medium" w:cs="Arial"/>
            <w:color w:val="auto"/>
            <w:szCs w:val="28"/>
            <w:lang w:eastAsia="es-ES"/>
          </w:rPr>
          <w:t>Google Chrome</w:t>
        </w:r>
      </w:hyperlink>
      <w:r w:rsidRPr="00DA5853">
        <w:rPr>
          <w:rFonts w:ascii="Zizou Slab Medium" w:eastAsia="Times New Roman" w:hAnsi="Zizou Slab Medium" w:cs="Arial"/>
          <w:color w:val="auto"/>
          <w:szCs w:val="28"/>
          <w:lang w:eastAsia="es-ES"/>
        </w:rPr>
        <w:t>, </w:t>
      </w:r>
      <w:hyperlink r:id="rId46" w:tooltip="Mozilla Firefox" w:history="1">
        <w:r w:rsidRPr="00DA5853">
          <w:rPr>
            <w:rStyle w:val="Hipervnculo"/>
            <w:rFonts w:ascii="Zizou Slab Medium" w:hAnsi="Zizou Slab Medium" w:cs="Arial"/>
            <w:color w:val="auto"/>
            <w:szCs w:val="28"/>
            <w:lang w:eastAsia="es-ES"/>
          </w:rPr>
          <w:t>Firefox</w:t>
        </w:r>
      </w:hyperlink>
      <w:r w:rsidRPr="00DA5853">
        <w:rPr>
          <w:rFonts w:ascii="Zizou Slab Medium" w:eastAsia="Times New Roman" w:hAnsi="Zizou Slab Medium" w:cs="Arial"/>
          <w:color w:val="auto"/>
          <w:szCs w:val="28"/>
          <w:lang w:eastAsia="es-ES"/>
        </w:rPr>
        <w:t>, </w:t>
      </w:r>
      <w:hyperlink r:id="rId47" w:tooltip="Safari (navegador)" w:history="1">
        <w:r w:rsidRPr="00DA5853">
          <w:rPr>
            <w:rStyle w:val="Hipervnculo"/>
            <w:rFonts w:ascii="Zizou Slab Medium" w:hAnsi="Zizou Slab Medium" w:cs="Arial"/>
            <w:color w:val="auto"/>
            <w:szCs w:val="28"/>
            <w:lang w:eastAsia="es-ES"/>
          </w:rPr>
          <w:t>Safari</w:t>
        </w:r>
      </w:hyperlink>
      <w:r w:rsidRPr="00DA5853">
        <w:rPr>
          <w:rFonts w:ascii="Zizou Slab Medium" w:eastAsia="Times New Roman" w:hAnsi="Zizou Slab Medium" w:cs="Arial"/>
          <w:color w:val="auto"/>
          <w:szCs w:val="28"/>
          <w:lang w:eastAsia="es-ES"/>
        </w:rPr>
        <w:t> etc.</w:t>
      </w:r>
    </w:p>
    <w:p w14:paraId="2E9AEC27" w14:textId="77777777" w:rsidR="001F14A1" w:rsidRPr="00DA5853" w:rsidRDefault="001F14A1" w:rsidP="001F14A1">
      <w:pPr>
        <w:rPr>
          <w:rFonts w:ascii="Zizou Slab Medium" w:eastAsiaTheme="minorHAnsi" w:hAnsi="Zizou Slab Medium"/>
          <w:b/>
          <w:color w:val="auto"/>
          <w:szCs w:val="28"/>
          <w:lang w:val="es-MX"/>
        </w:rPr>
      </w:pPr>
      <w:proofErr w:type="spellStart"/>
      <w:r w:rsidRPr="00DA5853">
        <w:rPr>
          <w:rFonts w:ascii="Zizou Slab Medium" w:hAnsi="Zizou Slab Medium"/>
          <w:b/>
          <w:color w:val="auto"/>
          <w:szCs w:val="28"/>
          <w:lang w:val="es-MX"/>
        </w:rPr>
        <w:t>Structurizr</w:t>
      </w:r>
      <w:proofErr w:type="spellEnd"/>
    </w:p>
    <w:p w14:paraId="08625941" w14:textId="3A5F0016" w:rsidR="001F14A1" w:rsidRPr="00DA5853" w:rsidRDefault="001F14A1" w:rsidP="001F14A1">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 xml:space="preserve">El objetivo de </w:t>
      </w:r>
      <w:proofErr w:type="spellStart"/>
      <w:r w:rsidRPr="00DA5853">
        <w:rPr>
          <w:rFonts w:ascii="Zizou Slab Medium" w:eastAsia="Times New Roman" w:hAnsi="Zizou Slab Medium" w:cs="Arial"/>
          <w:color w:val="auto"/>
          <w:szCs w:val="28"/>
          <w:lang w:eastAsia="es-ES"/>
        </w:rPr>
        <w:t>Structurizr</w:t>
      </w:r>
      <w:proofErr w:type="spellEnd"/>
      <w:r w:rsidRPr="00DA5853">
        <w:rPr>
          <w:rFonts w:ascii="Zizou Slab Medium" w:eastAsia="Times New Roman" w:hAnsi="Zizou Slab Medium" w:cs="Arial"/>
          <w:color w:val="auto"/>
          <w:szCs w:val="28"/>
          <w:lang w:eastAsia="es-ES"/>
        </w:rPr>
        <w:t xml:space="preserve"> es permitir a los desarrolladores de software crear fácilmente diagramas de arquitectura de software que reflejen el código. </w:t>
      </w:r>
      <w:proofErr w:type="spellStart"/>
      <w:r w:rsidRPr="00DA5853">
        <w:rPr>
          <w:rFonts w:ascii="Zizou Slab Medium" w:eastAsia="Times New Roman" w:hAnsi="Zizou Slab Medium" w:cs="Arial"/>
          <w:color w:val="auto"/>
          <w:szCs w:val="28"/>
          <w:lang w:eastAsia="es-ES"/>
        </w:rPr>
        <w:t>Structurizr</w:t>
      </w:r>
      <w:proofErr w:type="spellEnd"/>
      <w:r w:rsidRPr="00DA5853">
        <w:rPr>
          <w:rFonts w:ascii="Zizou Slab Medium" w:eastAsia="Times New Roman" w:hAnsi="Zizou Slab Medium" w:cs="Arial"/>
          <w:color w:val="auto"/>
          <w:szCs w:val="28"/>
          <w:lang w:eastAsia="es-ES"/>
        </w:rPr>
        <w:t xml:space="preserve"> combina el poder y la riqueza de un modelo, con la facilidad de uso </w:t>
      </w:r>
      <w:r w:rsidRPr="00DA5853">
        <w:rPr>
          <w:rFonts w:ascii="Zizou Slab Medium" w:eastAsia="Times New Roman" w:hAnsi="Zizou Slab Medium" w:cs="Arial"/>
          <w:color w:val="auto"/>
          <w:szCs w:val="28"/>
          <w:lang w:eastAsia="es-ES"/>
        </w:rPr>
        <w:lastRenderedPageBreak/>
        <w:t xml:space="preserve">que obtenemos de herramientas basadas en texto como </w:t>
      </w:r>
      <w:proofErr w:type="spellStart"/>
      <w:r w:rsidRPr="00DA5853">
        <w:rPr>
          <w:rFonts w:ascii="Zizou Slab Medium" w:eastAsia="Times New Roman" w:hAnsi="Zizou Slab Medium" w:cs="Arial"/>
          <w:color w:val="auto"/>
          <w:szCs w:val="28"/>
          <w:lang w:eastAsia="es-ES"/>
        </w:rPr>
        <w:t>PlantUML</w:t>
      </w:r>
      <w:proofErr w:type="spellEnd"/>
      <w:r w:rsidRPr="00DA5853">
        <w:rPr>
          <w:rFonts w:ascii="Zizou Slab Medium" w:eastAsia="Times New Roman" w:hAnsi="Zizou Slab Medium" w:cs="Arial"/>
          <w:color w:val="auto"/>
          <w:szCs w:val="28"/>
          <w:lang w:eastAsia="es-ES"/>
        </w:rPr>
        <w:t xml:space="preserve"> y </w:t>
      </w:r>
      <w:proofErr w:type="spellStart"/>
      <w:r w:rsidRPr="00DA5853">
        <w:rPr>
          <w:rFonts w:ascii="Zizou Slab Medium" w:eastAsia="Times New Roman" w:hAnsi="Zizou Slab Medium" w:cs="Arial"/>
          <w:color w:val="auto"/>
          <w:szCs w:val="28"/>
          <w:lang w:eastAsia="es-ES"/>
        </w:rPr>
        <w:t>WebSequenceDiagrams</w:t>
      </w:r>
      <w:proofErr w:type="spellEnd"/>
      <w:r w:rsidRPr="00DA5853">
        <w:rPr>
          <w:rFonts w:ascii="Zizou Slab Medium" w:eastAsia="Times New Roman" w:hAnsi="Zizou Slab Medium" w:cs="Arial"/>
          <w:color w:val="auto"/>
          <w:szCs w:val="28"/>
          <w:lang w:eastAsia="es-ES"/>
        </w:rPr>
        <w:t xml:space="preserve">. El modelo C4 proporciona una forma para que los desarrolladores de software creen un modelo relativamente rico, pero simple, de un sistema de software, que se puede visualizar usando una colección simple de diagramas jerárquicos. El modelo de arquitectura de software se crea escribiendo código Java o C # junto con la biblioteca del cliente para Java o .NET, lo que significa que la mayoría del modelo de arquitectura de software se puede extraer de su código. La integración de este proceso con su entorno de construcción continua significa que su modelo de arquitectura de software permanece actualizado. </w:t>
      </w:r>
    </w:p>
    <w:p w14:paraId="4006D839"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Vertabelo</w:t>
      </w:r>
    </w:p>
    <w:p w14:paraId="61A1D2BB" w14:textId="77777777" w:rsidR="001F14A1" w:rsidRPr="00DA5853" w:rsidRDefault="001F14A1" w:rsidP="001F14A1">
      <w:pPr>
        <w:rPr>
          <w:rFonts w:ascii="Zizou Slab Medium" w:eastAsia="Times New Roman" w:hAnsi="Zizou Slab Medium" w:cs="Arial"/>
          <w:color w:val="auto"/>
          <w:szCs w:val="28"/>
          <w:lang w:val="es-ES" w:eastAsia="es-ES"/>
        </w:rPr>
      </w:pPr>
      <w:r w:rsidRPr="00DA5853">
        <w:rPr>
          <w:rFonts w:ascii="Zizou Slab Medium" w:eastAsia="Times New Roman" w:hAnsi="Zizou Slab Medium" w:cs="Arial"/>
          <w:color w:val="auto"/>
          <w:szCs w:val="28"/>
          <w:lang w:eastAsia="es-ES"/>
        </w:rPr>
        <w:t>Es un diseñador de bases de datos en línea que trabaja bajo Chrome desarrollado por la compañía para la que trabajo. La característica más importante de esta herramienta es que permite compartir modelos de base de datos en todo el equipo y colaborar en ellos a través del navegador web.</w:t>
      </w:r>
    </w:p>
    <w:p w14:paraId="181E297A" w14:textId="77777777" w:rsidR="001F14A1" w:rsidRPr="00DA5853" w:rsidRDefault="001F14A1" w:rsidP="001F14A1">
      <w:pPr>
        <w:rPr>
          <w:rFonts w:ascii="Zizou Slab Medium" w:eastAsiaTheme="minorHAnsi" w:hAnsi="Zizou Slab Medium"/>
          <w:b/>
          <w:color w:val="auto"/>
          <w:szCs w:val="28"/>
          <w:lang w:val="es-MX"/>
        </w:rPr>
      </w:pPr>
      <w:proofErr w:type="spellStart"/>
      <w:r w:rsidRPr="00DA5853">
        <w:rPr>
          <w:rFonts w:ascii="Zizou Slab Medium" w:hAnsi="Zizou Slab Medium"/>
          <w:b/>
          <w:color w:val="auto"/>
          <w:szCs w:val="28"/>
          <w:lang w:val="es-MX"/>
        </w:rPr>
        <w:t>Pivotal</w:t>
      </w:r>
      <w:proofErr w:type="spellEnd"/>
      <w:r w:rsidRPr="00DA5853">
        <w:rPr>
          <w:rFonts w:ascii="Zizou Slab Medium" w:hAnsi="Zizou Slab Medium"/>
          <w:b/>
          <w:color w:val="auto"/>
          <w:szCs w:val="28"/>
          <w:lang w:val="es-MX"/>
        </w:rPr>
        <w:t xml:space="preserve"> </w:t>
      </w:r>
      <w:proofErr w:type="spellStart"/>
      <w:r w:rsidRPr="00DA5853">
        <w:rPr>
          <w:rFonts w:ascii="Zizou Slab Medium" w:hAnsi="Zizou Slab Medium"/>
          <w:b/>
          <w:color w:val="auto"/>
          <w:szCs w:val="28"/>
          <w:lang w:val="es-MX"/>
        </w:rPr>
        <w:t>Tracker</w:t>
      </w:r>
      <w:proofErr w:type="spellEnd"/>
    </w:p>
    <w:p w14:paraId="5829E31E" w14:textId="77777777" w:rsidR="001F14A1" w:rsidRPr="00DA5853" w:rsidRDefault="001F14A1" w:rsidP="001F14A1">
      <w:pPr>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 xml:space="preserve">Es una herramienta de gestión de proyectos ágiles desarrollada por los expertos en desarrollo de software ágil. Fácil de usar, </w:t>
      </w:r>
      <w:proofErr w:type="spellStart"/>
      <w:r w:rsidRPr="00DA5853">
        <w:rPr>
          <w:rFonts w:ascii="Zizou Slab Medium" w:eastAsia="Times New Roman" w:hAnsi="Zizou Slab Medium" w:cs="Arial"/>
          <w:color w:val="auto"/>
          <w:szCs w:val="28"/>
          <w:lang w:eastAsia="es-ES"/>
        </w:rPr>
        <w:t>Tracker</w:t>
      </w:r>
      <w:proofErr w:type="spellEnd"/>
      <w:r w:rsidRPr="00DA5853">
        <w:rPr>
          <w:rFonts w:ascii="Zizou Slab Medium" w:eastAsia="Times New Roman" w:hAnsi="Zizou Slab Medium" w:cs="Arial"/>
          <w:color w:val="auto"/>
          <w:szCs w:val="28"/>
          <w:lang w:eastAsia="es-ES"/>
        </w:rPr>
        <w:t xml:space="preserve"> posibilita la colaboración en tiempo real en torno a un registro compartido priorizado. Cuando todos comparten la misma visión de lo que está sucediendo, los propietarios de productos saben dónde están las cosas y los desarrolladores saben en qué enfocarse.</w:t>
      </w:r>
    </w:p>
    <w:p w14:paraId="59FADFC5"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GitHub</w:t>
      </w:r>
    </w:p>
    <w:p w14:paraId="08677BA9" w14:textId="77777777" w:rsidR="001F14A1" w:rsidRPr="00DA5853" w:rsidRDefault="001F14A1" w:rsidP="001F14A1">
      <w:pPr>
        <w:spacing w:line="240" w:lineRule="auto"/>
        <w:rPr>
          <w:rFonts w:ascii="Zizou Slab Medium" w:eastAsia="Times New Roman" w:hAnsi="Zizou Slab Medium" w:cs="Arial"/>
          <w:color w:val="auto"/>
          <w:szCs w:val="28"/>
          <w:lang w:eastAsia="es-ES"/>
        </w:rPr>
      </w:pPr>
      <w:r w:rsidRPr="00DA5853">
        <w:rPr>
          <w:rFonts w:ascii="Zizou Slab Medium" w:eastAsia="Times New Roman" w:hAnsi="Zizou Slab Medium" w:cs="Arial"/>
          <w:color w:val="auto"/>
          <w:szCs w:val="28"/>
          <w:lang w:eastAsia="es-ES"/>
        </w:rPr>
        <w:t>Es una </w:t>
      </w:r>
      <w:hyperlink r:id="rId48" w:tooltip="Forja (software)" w:history="1">
        <w:r w:rsidRPr="00DA5853">
          <w:rPr>
            <w:rStyle w:val="Hipervnculo"/>
            <w:rFonts w:ascii="Zizou Slab Medium" w:hAnsi="Zizou Slab Medium" w:cs="Arial"/>
            <w:color w:val="auto"/>
            <w:szCs w:val="28"/>
            <w:lang w:eastAsia="es-ES"/>
          </w:rPr>
          <w:t>forja</w:t>
        </w:r>
      </w:hyperlink>
      <w:r w:rsidRPr="00DA5853">
        <w:rPr>
          <w:rFonts w:ascii="Zizou Slab Medium" w:eastAsia="Times New Roman" w:hAnsi="Zizou Slab Medium" w:cs="Arial"/>
          <w:color w:val="auto"/>
          <w:szCs w:val="28"/>
          <w:lang w:eastAsia="es-ES"/>
        </w:rPr>
        <w:t> (plataforma de desarrollo colaborativo) para alojar proyectos utilizando el sistema de </w:t>
      </w:r>
      <w:hyperlink r:id="rId49" w:tooltip="Control de versiones" w:history="1">
        <w:r w:rsidRPr="00DA5853">
          <w:rPr>
            <w:rStyle w:val="Hipervnculo"/>
            <w:rFonts w:ascii="Zizou Slab Medium" w:hAnsi="Zizou Slab Medium" w:cs="Arial"/>
            <w:color w:val="auto"/>
            <w:szCs w:val="28"/>
            <w:lang w:eastAsia="es-ES"/>
          </w:rPr>
          <w:t>control de versiones</w:t>
        </w:r>
      </w:hyperlink>
      <w:r w:rsidRPr="00DA5853">
        <w:rPr>
          <w:rFonts w:ascii="Zizou Slab Medium" w:eastAsia="Times New Roman" w:hAnsi="Zizou Slab Medium" w:cs="Arial"/>
          <w:color w:val="auto"/>
          <w:szCs w:val="28"/>
          <w:lang w:eastAsia="es-ES"/>
        </w:rPr>
        <w:t> </w:t>
      </w:r>
      <w:hyperlink r:id="rId50" w:tooltip="Git" w:history="1">
        <w:r w:rsidRPr="00DA5853">
          <w:rPr>
            <w:rStyle w:val="Hipervnculo"/>
            <w:rFonts w:ascii="Zizou Slab Medium" w:hAnsi="Zizou Slab Medium" w:cs="Arial"/>
            <w:color w:val="auto"/>
            <w:szCs w:val="28"/>
            <w:lang w:eastAsia="es-ES"/>
          </w:rPr>
          <w:t>Git</w:t>
        </w:r>
      </w:hyperlink>
      <w:r w:rsidRPr="00DA5853">
        <w:rPr>
          <w:rFonts w:ascii="Zizou Slab Medium" w:eastAsia="Times New Roman" w:hAnsi="Zizou Slab Medium" w:cs="Arial"/>
          <w:color w:val="auto"/>
          <w:szCs w:val="28"/>
          <w:lang w:eastAsia="es-ES"/>
        </w:rPr>
        <w:t>. Se utiliza principalmente para la creación de </w:t>
      </w:r>
      <w:hyperlink r:id="rId51" w:tooltip="Código fuente" w:history="1">
        <w:r w:rsidRPr="00DA5853">
          <w:rPr>
            <w:rStyle w:val="Hipervnculo"/>
            <w:rFonts w:ascii="Zizou Slab Medium" w:hAnsi="Zizou Slab Medium" w:cs="Arial"/>
            <w:color w:val="auto"/>
            <w:szCs w:val="28"/>
            <w:lang w:eastAsia="es-ES"/>
          </w:rPr>
          <w:t>código fuente</w:t>
        </w:r>
      </w:hyperlink>
      <w:r w:rsidRPr="00DA5853">
        <w:rPr>
          <w:rFonts w:ascii="Zizou Slab Medium" w:eastAsia="Times New Roman" w:hAnsi="Zizou Slab Medium" w:cs="Arial"/>
          <w:color w:val="auto"/>
          <w:szCs w:val="28"/>
          <w:lang w:eastAsia="es-ES"/>
        </w:rPr>
        <w:t> de </w:t>
      </w:r>
      <w:hyperlink r:id="rId52" w:tooltip="Programa informático" w:history="1">
        <w:r w:rsidRPr="00DA5853">
          <w:rPr>
            <w:rStyle w:val="Hipervnculo"/>
            <w:rFonts w:ascii="Zizou Slab Medium" w:hAnsi="Zizou Slab Medium" w:cs="Arial"/>
            <w:color w:val="auto"/>
            <w:szCs w:val="28"/>
            <w:lang w:eastAsia="es-ES"/>
          </w:rPr>
          <w:t>programas</w:t>
        </w:r>
      </w:hyperlink>
      <w:r w:rsidRPr="00DA5853">
        <w:rPr>
          <w:rFonts w:ascii="Zizou Slab Medium" w:eastAsia="Times New Roman" w:hAnsi="Zizou Slab Medium" w:cs="Arial"/>
          <w:color w:val="auto"/>
          <w:szCs w:val="28"/>
          <w:lang w:eastAsia="es-ES"/>
        </w:rPr>
        <w:t> de </w:t>
      </w:r>
      <w:hyperlink r:id="rId53" w:tooltip="Ordenador" w:history="1">
        <w:r w:rsidRPr="00DA5853">
          <w:rPr>
            <w:rStyle w:val="Hipervnculo"/>
            <w:rFonts w:ascii="Zizou Slab Medium" w:hAnsi="Zizou Slab Medium" w:cs="Arial"/>
            <w:color w:val="auto"/>
            <w:szCs w:val="28"/>
            <w:lang w:eastAsia="es-ES"/>
          </w:rPr>
          <w:t>ordenador</w:t>
        </w:r>
      </w:hyperlink>
      <w:r w:rsidRPr="00DA5853">
        <w:rPr>
          <w:rFonts w:ascii="Zizou Slab Medium" w:eastAsia="Times New Roman" w:hAnsi="Zizou Slab Medium" w:cs="Arial"/>
          <w:color w:val="auto"/>
          <w:szCs w:val="28"/>
          <w:lang w:eastAsia="es-ES"/>
        </w:rPr>
        <w:t>.</w:t>
      </w:r>
    </w:p>
    <w:p w14:paraId="04FFB5E0" w14:textId="77777777" w:rsidR="001F14A1" w:rsidRPr="00DA5853" w:rsidRDefault="001F14A1" w:rsidP="001F14A1">
      <w:pPr>
        <w:rPr>
          <w:rFonts w:ascii="Zizou Slab Medium" w:eastAsiaTheme="minorHAnsi" w:hAnsi="Zizou Slab Medium"/>
          <w:b/>
          <w:color w:val="auto"/>
          <w:szCs w:val="28"/>
          <w:lang w:val="es-MX"/>
        </w:rPr>
      </w:pPr>
      <w:r w:rsidRPr="00DA5853">
        <w:rPr>
          <w:rFonts w:ascii="Zizou Slab Medium" w:hAnsi="Zizou Slab Medium"/>
          <w:b/>
          <w:color w:val="auto"/>
          <w:szCs w:val="28"/>
          <w:lang w:val="es-MX"/>
        </w:rPr>
        <w:t>Trello</w:t>
      </w:r>
    </w:p>
    <w:p w14:paraId="60F0FDAF" w14:textId="77777777" w:rsidR="001F14A1" w:rsidRPr="00DA5853" w:rsidRDefault="001F14A1" w:rsidP="001F14A1">
      <w:pPr>
        <w:pStyle w:val="NormalWeb"/>
        <w:shd w:val="clear" w:color="auto" w:fill="FFFFFF"/>
        <w:spacing w:before="120" w:beforeAutospacing="0" w:after="120" w:afterAutospacing="0"/>
        <w:rPr>
          <w:rFonts w:ascii="Zizou Slab Medium" w:hAnsi="Zizou Slab Medium" w:cs="Arial"/>
          <w:sz w:val="28"/>
          <w:szCs w:val="28"/>
        </w:rPr>
      </w:pPr>
      <w:r w:rsidRPr="00DA5853">
        <w:rPr>
          <w:rFonts w:ascii="Zizou Slab Medium" w:hAnsi="Zizou Slab Medium" w:cs="Arial"/>
          <w:sz w:val="28"/>
          <w:szCs w:val="28"/>
        </w:rPr>
        <w:t>Trello es un </w:t>
      </w:r>
      <w:hyperlink r:id="rId54" w:tooltip="Software de administración de proyectos" w:history="1">
        <w:r w:rsidRPr="00DA5853">
          <w:rPr>
            <w:rStyle w:val="Hipervnculo"/>
            <w:rFonts w:ascii="Zizou Slab Medium" w:hAnsi="Zizou Slab Medium"/>
            <w:color w:val="auto"/>
            <w:sz w:val="28"/>
            <w:szCs w:val="28"/>
          </w:rPr>
          <w:t>software de administración de proyectos</w:t>
        </w:r>
      </w:hyperlink>
      <w:r w:rsidRPr="00DA5853">
        <w:rPr>
          <w:rFonts w:ascii="Zizou Slab Medium" w:hAnsi="Zizou Slab Medium" w:cs="Arial"/>
          <w:sz w:val="28"/>
          <w:szCs w:val="28"/>
        </w:rPr>
        <w:t> con </w:t>
      </w:r>
      <w:hyperlink r:id="rId55" w:tooltip="Aplicación web" w:history="1">
        <w:r w:rsidRPr="00DA5853">
          <w:rPr>
            <w:rStyle w:val="Hipervnculo"/>
            <w:rFonts w:ascii="Zizou Slab Medium" w:hAnsi="Zizou Slab Medium"/>
            <w:color w:val="auto"/>
            <w:sz w:val="28"/>
            <w:szCs w:val="28"/>
          </w:rPr>
          <w:t>interfaz web</w:t>
        </w:r>
      </w:hyperlink>
      <w:r w:rsidRPr="00DA5853">
        <w:rPr>
          <w:rFonts w:ascii="Zizou Slab Medium" w:hAnsi="Zizou Slab Medium" w:cs="Arial"/>
          <w:sz w:val="28"/>
          <w:szCs w:val="28"/>
        </w:rPr>
        <w:t> y con cliente para </w:t>
      </w:r>
      <w:hyperlink r:id="rId56" w:tooltip="IOS" w:history="1">
        <w:r w:rsidRPr="00DA5853">
          <w:rPr>
            <w:rStyle w:val="Hipervnculo"/>
            <w:rFonts w:ascii="Zizou Slab Medium" w:hAnsi="Zizou Slab Medium"/>
            <w:color w:val="auto"/>
            <w:sz w:val="28"/>
            <w:szCs w:val="28"/>
          </w:rPr>
          <w:t>iOS</w:t>
        </w:r>
      </w:hyperlink>
      <w:r w:rsidRPr="00DA5853">
        <w:rPr>
          <w:rFonts w:ascii="Zizou Slab Medium" w:hAnsi="Zizou Slab Medium" w:cs="Arial"/>
          <w:sz w:val="28"/>
          <w:szCs w:val="28"/>
        </w:rPr>
        <w:t> y </w:t>
      </w:r>
      <w:proofErr w:type="spellStart"/>
      <w:r w:rsidR="00CD4489">
        <w:fldChar w:fldCharType="begin"/>
      </w:r>
      <w:r w:rsidR="00CD4489">
        <w:instrText xml:space="preserve"> HYPERLINK "https://es.wikipedia.org/wiki/Android" \o "Android" </w:instrText>
      </w:r>
      <w:r w:rsidR="00CD4489">
        <w:fldChar w:fldCharType="separate"/>
      </w:r>
      <w:r w:rsidRPr="00DA5853">
        <w:rPr>
          <w:rStyle w:val="Hipervnculo"/>
          <w:rFonts w:ascii="Zizou Slab Medium" w:hAnsi="Zizou Slab Medium"/>
          <w:color w:val="auto"/>
          <w:sz w:val="28"/>
          <w:szCs w:val="28"/>
        </w:rPr>
        <w:t>android</w:t>
      </w:r>
      <w:proofErr w:type="spellEnd"/>
      <w:r w:rsidR="00CD4489">
        <w:rPr>
          <w:rStyle w:val="Hipervnculo"/>
          <w:rFonts w:ascii="Zizou Slab Medium" w:hAnsi="Zizou Slab Medium"/>
          <w:color w:val="auto"/>
          <w:sz w:val="28"/>
          <w:szCs w:val="28"/>
        </w:rPr>
        <w:fldChar w:fldCharType="end"/>
      </w:r>
      <w:r w:rsidRPr="00DA5853">
        <w:rPr>
          <w:rFonts w:ascii="Zizou Slab Medium" w:hAnsi="Zizou Slab Medium" w:cs="Arial"/>
          <w:sz w:val="28"/>
          <w:szCs w:val="28"/>
        </w:rPr>
        <w:t> para organizar proyectos, permite agregar listas, adjuntar archivos, etiquetar eventos, agregar comentarios y compartir tableros.</w:t>
      </w:r>
    </w:p>
    <w:p w14:paraId="1840FBF7" w14:textId="77777777" w:rsidR="001F14A1" w:rsidRPr="00DA5853" w:rsidRDefault="001F14A1" w:rsidP="001F14A1">
      <w:pPr>
        <w:pStyle w:val="NormalWeb"/>
        <w:shd w:val="clear" w:color="auto" w:fill="FFFFFF"/>
        <w:spacing w:before="120" w:beforeAutospacing="0" w:after="120" w:afterAutospacing="0"/>
        <w:rPr>
          <w:rFonts w:ascii="Zizou Slab Medium" w:hAnsi="Zizou Slab Medium" w:cs="Arial"/>
          <w:sz w:val="28"/>
          <w:szCs w:val="28"/>
        </w:rPr>
      </w:pPr>
      <w:r w:rsidRPr="00DA5853">
        <w:rPr>
          <w:rFonts w:ascii="Zizou Slab Medium" w:hAnsi="Zizou Slab Medium" w:cs="Arial"/>
          <w:sz w:val="28"/>
          <w:szCs w:val="28"/>
        </w:rPr>
        <w:lastRenderedPageBreak/>
        <w:t>Es un tablón virtual en el que se pueden colgar ideas, tareas, imágenes o enlaces. Es versátil y fácil de usar pudiendo usarse para cualquier tipo de tarea que requiera organizar información.</w:t>
      </w:r>
    </w:p>
    <w:p w14:paraId="3F463D50" w14:textId="51A4FA7B" w:rsidR="006C46C4" w:rsidRDefault="006C46C4">
      <w:pPr>
        <w:spacing w:after="200"/>
        <w:rPr>
          <w:rFonts w:ascii="Arial" w:eastAsia="Times New Roman" w:hAnsi="Arial" w:cs="Arial"/>
          <w:color w:val="auto"/>
          <w:szCs w:val="28"/>
          <w:lang w:val="es-ES" w:eastAsia="es-ES"/>
        </w:rPr>
      </w:pPr>
      <w:r>
        <w:rPr>
          <w:rFonts w:ascii="Arial" w:hAnsi="Arial" w:cs="Arial"/>
          <w:szCs w:val="28"/>
        </w:rPr>
        <w:br w:type="page"/>
      </w:r>
    </w:p>
    <w:p w14:paraId="58F62731" w14:textId="77777777" w:rsidR="006C46C4" w:rsidRPr="00771BA0" w:rsidRDefault="006C46C4" w:rsidP="00771BA0">
      <w:pPr>
        <w:pStyle w:val="Ttulo2"/>
        <w:rPr>
          <w:rFonts w:ascii="Zizou Slab Bold" w:hAnsi="Zizou Slab Bold"/>
          <w:color w:val="auto"/>
          <w:lang w:val="en-US"/>
        </w:rPr>
      </w:pPr>
      <w:bookmarkStart w:id="4866" w:name="_Toc25309816"/>
      <w:r w:rsidRPr="00771BA0">
        <w:rPr>
          <w:rFonts w:ascii="Zizou Slab Bold" w:hAnsi="Zizou Slab Bold"/>
          <w:color w:val="auto"/>
          <w:lang w:val="en-US"/>
        </w:rPr>
        <w:lastRenderedPageBreak/>
        <w:t>Web Application Core Testing Suite</w:t>
      </w:r>
      <w:bookmarkEnd w:id="4866"/>
    </w:p>
    <w:p w14:paraId="22CE89E6" w14:textId="77777777" w:rsidR="00A23099" w:rsidRPr="00DA5853" w:rsidRDefault="00A23099" w:rsidP="006C46C4">
      <w:pPr>
        <w:pStyle w:val="Ttulo4"/>
        <w:rPr>
          <w:sz w:val="44"/>
          <w:szCs w:val="44"/>
          <w:lang w:val="en-US"/>
        </w:rPr>
      </w:pPr>
    </w:p>
    <w:p w14:paraId="0454E8DA" w14:textId="77777777" w:rsidR="006C46C4" w:rsidRPr="00771BA0" w:rsidRDefault="006C46C4" w:rsidP="00771BA0">
      <w:pPr>
        <w:pStyle w:val="Ttulo3"/>
        <w:rPr>
          <w:sz w:val="36"/>
          <w:lang w:val="en-US"/>
        </w:rPr>
      </w:pPr>
      <w:bookmarkStart w:id="4867" w:name="_Toc25247159"/>
      <w:bookmarkStart w:id="4868" w:name="_Toc25309817"/>
      <w:r w:rsidRPr="00771BA0">
        <w:rPr>
          <w:sz w:val="36"/>
          <w:lang w:val="en-US"/>
        </w:rPr>
        <w:t>Deployed Startup Product Responsive Landing Page Web App</w:t>
      </w:r>
      <w:bookmarkEnd w:id="4867"/>
      <w:bookmarkEnd w:id="4868"/>
    </w:p>
    <w:p w14:paraId="48759729" w14:textId="77777777" w:rsidR="006C46C4" w:rsidRPr="00DA5853" w:rsidRDefault="006C46C4" w:rsidP="006C46C4">
      <w:pPr>
        <w:pStyle w:val="Ttulo4"/>
        <w:rPr>
          <w:b w:val="0"/>
          <w:sz w:val="28"/>
          <w:szCs w:val="28"/>
        </w:rPr>
      </w:pPr>
      <w:r w:rsidRPr="00DA5853">
        <w:rPr>
          <w:b w:val="0"/>
          <w:sz w:val="28"/>
          <w:szCs w:val="28"/>
        </w:rPr>
        <w:t xml:space="preserve">La </w:t>
      </w:r>
      <w:proofErr w:type="spellStart"/>
      <w:r w:rsidRPr="00DA5853">
        <w:rPr>
          <w:b w:val="0"/>
          <w:sz w:val="28"/>
          <w:szCs w:val="28"/>
        </w:rPr>
        <w:t>landing</w:t>
      </w:r>
      <w:proofErr w:type="spellEnd"/>
      <w:r w:rsidRPr="00DA5853">
        <w:rPr>
          <w:b w:val="0"/>
          <w:sz w:val="28"/>
          <w:szCs w:val="28"/>
        </w:rPr>
        <w:t xml:space="preserve"> page presentada abarca todos los segmentos a los cuales el proyecto </w:t>
      </w:r>
      <w:proofErr w:type="spellStart"/>
      <w:r w:rsidRPr="00DA5853">
        <w:rPr>
          <w:b w:val="0"/>
          <w:sz w:val="28"/>
          <w:szCs w:val="28"/>
        </w:rPr>
        <w:t>My</w:t>
      </w:r>
      <w:proofErr w:type="spellEnd"/>
      <w:r w:rsidRPr="00DA5853">
        <w:rPr>
          <w:b w:val="0"/>
          <w:sz w:val="28"/>
          <w:szCs w:val="28"/>
        </w:rPr>
        <w:t xml:space="preserve">-E piensa abarcar, además de mostrarles a nuestros futuros usuarios por qué deberían unirse a la experiencia de </w:t>
      </w:r>
      <w:proofErr w:type="spellStart"/>
      <w:r w:rsidRPr="00DA5853">
        <w:rPr>
          <w:b w:val="0"/>
          <w:sz w:val="28"/>
          <w:szCs w:val="28"/>
        </w:rPr>
        <w:t>My</w:t>
      </w:r>
      <w:proofErr w:type="spellEnd"/>
      <w:r w:rsidRPr="00DA5853">
        <w:rPr>
          <w:b w:val="0"/>
          <w:sz w:val="28"/>
          <w:szCs w:val="28"/>
        </w:rPr>
        <w:t xml:space="preserve">-E  </w:t>
      </w:r>
    </w:p>
    <w:p w14:paraId="6234E0ED" w14:textId="77777777" w:rsidR="006C46C4" w:rsidRPr="00DA5853" w:rsidRDefault="006C46C4" w:rsidP="006C46C4">
      <w:pPr>
        <w:pStyle w:val="Ttulo4"/>
        <w:rPr>
          <w:b w:val="0"/>
          <w:sz w:val="28"/>
          <w:szCs w:val="28"/>
        </w:rPr>
      </w:pPr>
      <w:r w:rsidRPr="00DA5853">
        <w:rPr>
          <w:b w:val="0"/>
          <w:sz w:val="28"/>
          <w:szCs w:val="28"/>
        </w:rPr>
        <w:t xml:space="preserve">Además de ser </w:t>
      </w:r>
      <w:proofErr w:type="spellStart"/>
      <w:r w:rsidRPr="00DA5853">
        <w:rPr>
          <w:b w:val="0"/>
          <w:sz w:val="28"/>
          <w:szCs w:val="28"/>
        </w:rPr>
        <w:t>responsive</w:t>
      </w:r>
      <w:proofErr w:type="spellEnd"/>
      <w:r w:rsidRPr="00DA5853">
        <w:rPr>
          <w:b w:val="0"/>
          <w:sz w:val="28"/>
          <w:szCs w:val="28"/>
        </w:rPr>
        <w:t xml:space="preserve">, la </w:t>
      </w:r>
      <w:proofErr w:type="spellStart"/>
      <w:r w:rsidRPr="00DA5853">
        <w:rPr>
          <w:b w:val="0"/>
          <w:sz w:val="28"/>
          <w:szCs w:val="28"/>
        </w:rPr>
        <w:t>landing</w:t>
      </w:r>
      <w:proofErr w:type="spellEnd"/>
      <w:r w:rsidRPr="00DA5853">
        <w:rPr>
          <w:b w:val="0"/>
          <w:sz w:val="28"/>
          <w:szCs w:val="28"/>
        </w:rPr>
        <w:t xml:space="preserve"> page presentada fue realizada en Html5 en el editor de código Visual </w:t>
      </w:r>
      <w:proofErr w:type="spellStart"/>
      <w:r w:rsidRPr="00DA5853">
        <w:rPr>
          <w:b w:val="0"/>
          <w:sz w:val="28"/>
          <w:szCs w:val="28"/>
        </w:rPr>
        <w:t>Code</w:t>
      </w:r>
      <w:proofErr w:type="spellEnd"/>
    </w:p>
    <w:p w14:paraId="21A5C68E" w14:textId="77777777" w:rsidR="006C46C4" w:rsidRPr="00E53EE0" w:rsidRDefault="006C46C4" w:rsidP="006C46C4">
      <w:pPr>
        <w:rPr>
          <w:b/>
          <w:szCs w:val="28"/>
        </w:rPr>
      </w:pPr>
      <w:r>
        <w:rPr>
          <w:noProof/>
          <w:lang w:eastAsia="es-PE"/>
        </w:rPr>
        <w:drawing>
          <wp:anchor distT="0" distB="0" distL="114300" distR="114300" simplePos="0" relativeHeight="251948032" behindDoc="0" locked="0" layoutInCell="1" allowOverlap="1" wp14:anchorId="65493FCF" wp14:editId="4621D585">
            <wp:simplePos x="0" y="0"/>
            <wp:positionH relativeFrom="margin">
              <wp:align>right</wp:align>
            </wp:positionH>
            <wp:positionV relativeFrom="paragraph">
              <wp:posOffset>1082040</wp:posOffset>
            </wp:positionV>
            <wp:extent cx="6117590" cy="2729230"/>
            <wp:effectExtent l="0" t="0" r="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3889" b="6731"/>
                    <a:stretch/>
                  </pic:blipFill>
                  <pic:spPr bwMode="auto">
                    <a:xfrm>
                      <a:off x="0" y="0"/>
                      <a:ext cx="6117590" cy="272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F02FC" w14:textId="77777777" w:rsidR="006C46C4" w:rsidRPr="00E53EE0" w:rsidRDefault="006C46C4" w:rsidP="006C46C4">
      <w:pPr>
        <w:pStyle w:val="Ttulo4"/>
      </w:pPr>
      <w:r>
        <w:rPr>
          <w:noProof/>
          <w:lang w:eastAsia="es-PE"/>
        </w:rPr>
        <w:lastRenderedPageBreak/>
        <w:drawing>
          <wp:anchor distT="0" distB="0" distL="114300" distR="114300" simplePos="0" relativeHeight="251949056" behindDoc="0" locked="0" layoutInCell="1" allowOverlap="1" wp14:anchorId="1B0929AF" wp14:editId="4990D44C">
            <wp:simplePos x="0" y="0"/>
            <wp:positionH relativeFrom="margin">
              <wp:align>left</wp:align>
            </wp:positionH>
            <wp:positionV relativeFrom="paragraph">
              <wp:posOffset>97790</wp:posOffset>
            </wp:positionV>
            <wp:extent cx="6014085" cy="2694940"/>
            <wp:effectExtent l="0" t="0" r="5715"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3351" b="6915"/>
                    <a:stretch/>
                  </pic:blipFill>
                  <pic:spPr bwMode="auto">
                    <a:xfrm>
                      <a:off x="0" y="0"/>
                      <a:ext cx="6014085" cy="269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26FBE" w14:textId="77777777" w:rsidR="006C46C4" w:rsidRPr="00E53EE0" w:rsidRDefault="006C46C4" w:rsidP="006C46C4">
      <w:pPr>
        <w:pStyle w:val="Ttulo4"/>
      </w:pPr>
    </w:p>
    <w:p w14:paraId="42E5789B" w14:textId="77777777" w:rsidR="006C46C4" w:rsidRPr="00E53EE0" w:rsidRDefault="006C46C4" w:rsidP="006C46C4">
      <w:pPr>
        <w:pStyle w:val="Ttulo4"/>
      </w:pPr>
    </w:p>
    <w:p w14:paraId="7850AF11" w14:textId="77777777" w:rsidR="006C46C4" w:rsidRPr="001C7795" w:rsidRDefault="006C46C4" w:rsidP="006C46C4">
      <w:pPr>
        <w:pStyle w:val="Ttulo4"/>
      </w:pPr>
      <w:r>
        <w:rPr>
          <w:noProof/>
          <w:lang w:eastAsia="es-PE"/>
        </w:rPr>
        <w:drawing>
          <wp:anchor distT="0" distB="0" distL="114300" distR="114300" simplePos="0" relativeHeight="251950080" behindDoc="0" locked="0" layoutInCell="1" allowOverlap="1" wp14:anchorId="542D4A84" wp14:editId="68907ACC">
            <wp:simplePos x="0" y="0"/>
            <wp:positionH relativeFrom="margin">
              <wp:align>left</wp:align>
            </wp:positionH>
            <wp:positionV relativeFrom="paragraph">
              <wp:posOffset>532130</wp:posOffset>
            </wp:positionV>
            <wp:extent cx="6174105" cy="2849880"/>
            <wp:effectExtent l="0" t="0" r="0" b="7620"/>
            <wp:wrapSquare wrapText="bothSides"/>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2660" b="5227"/>
                    <a:stretch/>
                  </pic:blipFill>
                  <pic:spPr bwMode="auto">
                    <a:xfrm>
                      <a:off x="0" y="0"/>
                      <a:ext cx="617410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91A6F" w14:textId="77777777" w:rsidR="006C46C4" w:rsidRPr="001C7795" w:rsidRDefault="006C46C4" w:rsidP="006C46C4">
      <w:pPr>
        <w:pStyle w:val="Ttulo4"/>
      </w:pPr>
    </w:p>
    <w:p w14:paraId="5757E685" w14:textId="77777777" w:rsidR="006C46C4" w:rsidRPr="001C7795" w:rsidRDefault="006C46C4" w:rsidP="006C46C4">
      <w:pPr>
        <w:pStyle w:val="Ttulo4"/>
      </w:pPr>
    </w:p>
    <w:p w14:paraId="6233601E" w14:textId="77777777" w:rsidR="006C46C4" w:rsidRPr="001C7795" w:rsidRDefault="006C46C4" w:rsidP="006C46C4">
      <w:pPr>
        <w:pStyle w:val="Ttulo4"/>
      </w:pPr>
    </w:p>
    <w:p w14:paraId="67FB5D00" w14:textId="77777777" w:rsidR="006C46C4" w:rsidRPr="001C7795" w:rsidRDefault="006C46C4" w:rsidP="006C46C4">
      <w:pPr>
        <w:pStyle w:val="Ttulo4"/>
      </w:pPr>
      <w:r>
        <w:rPr>
          <w:noProof/>
          <w:lang w:eastAsia="es-PE"/>
        </w:rPr>
        <w:lastRenderedPageBreak/>
        <w:drawing>
          <wp:anchor distT="0" distB="0" distL="114300" distR="114300" simplePos="0" relativeHeight="251951104" behindDoc="0" locked="0" layoutInCell="1" allowOverlap="1" wp14:anchorId="09C3E3F1" wp14:editId="3B0C4362">
            <wp:simplePos x="0" y="0"/>
            <wp:positionH relativeFrom="margin">
              <wp:align>left</wp:align>
            </wp:positionH>
            <wp:positionV relativeFrom="paragraph">
              <wp:posOffset>0</wp:posOffset>
            </wp:positionV>
            <wp:extent cx="6249670" cy="2778760"/>
            <wp:effectExtent l="0" t="0" r="0" b="254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14198" b="6690"/>
                    <a:stretch/>
                  </pic:blipFill>
                  <pic:spPr bwMode="auto">
                    <a:xfrm>
                      <a:off x="0" y="0"/>
                      <a:ext cx="6249670"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BBDBD" w14:textId="77777777" w:rsidR="006C46C4" w:rsidRPr="001C7795" w:rsidRDefault="006C46C4" w:rsidP="006C46C4">
      <w:pPr>
        <w:pStyle w:val="Ttulo4"/>
        <w:rPr>
          <w:noProof/>
        </w:rPr>
      </w:pPr>
    </w:p>
    <w:p w14:paraId="761AD559" w14:textId="77777777" w:rsidR="006C46C4" w:rsidRPr="001C7795" w:rsidRDefault="006C46C4" w:rsidP="006C46C4">
      <w:pPr>
        <w:pStyle w:val="Ttulo4"/>
      </w:pPr>
    </w:p>
    <w:p w14:paraId="7E77A16D" w14:textId="77777777" w:rsidR="006C46C4" w:rsidRPr="001C7795" w:rsidRDefault="006C46C4" w:rsidP="006C46C4">
      <w:pPr>
        <w:pStyle w:val="Ttulo4"/>
      </w:pPr>
    </w:p>
    <w:p w14:paraId="4E78DA98" w14:textId="77777777" w:rsidR="006C46C4" w:rsidRPr="001C7795" w:rsidRDefault="006C46C4" w:rsidP="006C46C4">
      <w:pPr>
        <w:pStyle w:val="Ttulo4"/>
        <w:rPr>
          <w:noProof/>
        </w:rPr>
      </w:pPr>
      <w:r>
        <w:rPr>
          <w:noProof/>
          <w:lang w:eastAsia="es-PE"/>
        </w:rPr>
        <w:drawing>
          <wp:anchor distT="0" distB="0" distL="114300" distR="114300" simplePos="0" relativeHeight="251952128" behindDoc="0" locked="0" layoutInCell="1" allowOverlap="1" wp14:anchorId="6081CE3B" wp14:editId="6ED1A025">
            <wp:simplePos x="0" y="0"/>
            <wp:positionH relativeFrom="margin">
              <wp:align>right</wp:align>
            </wp:positionH>
            <wp:positionV relativeFrom="paragraph">
              <wp:posOffset>427355</wp:posOffset>
            </wp:positionV>
            <wp:extent cx="6052820" cy="2621915"/>
            <wp:effectExtent l="0" t="0" r="5080" b="698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4712" b="8209"/>
                    <a:stretch/>
                  </pic:blipFill>
                  <pic:spPr bwMode="auto">
                    <a:xfrm>
                      <a:off x="0" y="0"/>
                      <a:ext cx="6052820" cy="2621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66C6C6" w14:textId="77777777" w:rsidR="006C46C4" w:rsidRPr="001C7795" w:rsidRDefault="006C46C4" w:rsidP="006C46C4">
      <w:pPr>
        <w:pStyle w:val="Ttulo4"/>
      </w:pPr>
    </w:p>
    <w:p w14:paraId="3AE44D55" w14:textId="77777777" w:rsidR="006C46C4" w:rsidRPr="001C7795" w:rsidRDefault="006C46C4" w:rsidP="006C46C4">
      <w:pPr>
        <w:pStyle w:val="Ttulo4"/>
      </w:pPr>
    </w:p>
    <w:p w14:paraId="63778095" w14:textId="77777777" w:rsidR="006C46C4" w:rsidRPr="001C7795" w:rsidRDefault="006C46C4" w:rsidP="006C46C4">
      <w:pPr>
        <w:pStyle w:val="Ttulo4"/>
      </w:pPr>
    </w:p>
    <w:p w14:paraId="7A8CB1A3" w14:textId="77777777" w:rsidR="006C46C4" w:rsidRPr="001C7795" w:rsidRDefault="006C46C4" w:rsidP="006C46C4">
      <w:pPr>
        <w:pStyle w:val="Ttulo4"/>
        <w:rPr>
          <w:noProof/>
        </w:rPr>
      </w:pPr>
      <w:r>
        <w:rPr>
          <w:noProof/>
          <w:lang w:eastAsia="es-PE"/>
        </w:rPr>
        <w:lastRenderedPageBreak/>
        <w:drawing>
          <wp:anchor distT="0" distB="0" distL="114300" distR="114300" simplePos="0" relativeHeight="251953152" behindDoc="0" locked="0" layoutInCell="1" allowOverlap="1" wp14:anchorId="7AF9AF29" wp14:editId="57C1C4AF">
            <wp:simplePos x="0" y="0"/>
            <wp:positionH relativeFrom="margin">
              <wp:posOffset>130142</wp:posOffset>
            </wp:positionH>
            <wp:positionV relativeFrom="paragraph">
              <wp:posOffset>402055</wp:posOffset>
            </wp:positionV>
            <wp:extent cx="5957570" cy="2579370"/>
            <wp:effectExtent l="0" t="0" r="5080"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4263" b="8703"/>
                    <a:stretch/>
                  </pic:blipFill>
                  <pic:spPr bwMode="auto">
                    <a:xfrm>
                      <a:off x="0" y="0"/>
                      <a:ext cx="5957570" cy="25793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87AE6F" w14:textId="77777777" w:rsidR="006C46C4" w:rsidRPr="001C7795" w:rsidRDefault="006C46C4" w:rsidP="006C46C4">
      <w:pPr>
        <w:pStyle w:val="Ttulo4"/>
        <w:rPr>
          <w:noProof/>
        </w:rPr>
      </w:pPr>
    </w:p>
    <w:p w14:paraId="2A3B8150" w14:textId="77777777" w:rsidR="006C46C4" w:rsidRPr="001C7795" w:rsidRDefault="006C46C4" w:rsidP="006C46C4">
      <w:pPr>
        <w:pStyle w:val="Ttulo4"/>
      </w:pPr>
    </w:p>
    <w:p w14:paraId="47DC9B41" w14:textId="77777777" w:rsidR="006C46C4" w:rsidRPr="001C7795" w:rsidRDefault="006C46C4" w:rsidP="006C46C4">
      <w:pPr>
        <w:pStyle w:val="Ttulo4"/>
      </w:pPr>
    </w:p>
    <w:p w14:paraId="753CD823" w14:textId="77777777" w:rsidR="006C46C4" w:rsidRPr="001C7795" w:rsidRDefault="006C46C4" w:rsidP="006C46C4">
      <w:pPr>
        <w:pStyle w:val="Ttulo4"/>
      </w:pPr>
      <w:r>
        <w:rPr>
          <w:noProof/>
          <w:lang w:eastAsia="es-PE"/>
        </w:rPr>
        <w:drawing>
          <wp:anchor distT="0" distB="0" distL="114300" distR="114300" simplePos="0" relativeHeight="251955200" behindDoc="0" locked="0" layoutInCell="1" allowOverlap="1" wp14:anchorId="3FA3531A" wp14:editId="77B7EB00">
            <wp:simplePos x="0" y="0"/>
            <wp:positionH relativeFrom="margin">
              <wp:align>right</wp:align>
            </wp:positionH>
            <wp:positionV relativeFrom="paragraph">
              <wp:posOffset>144747</wp:posOffset>
            </wp:positionV>
            <wp:extent cx="5853430" cy="2647315"/>
            <wp:effectExtent l="0" t="0" r="0" b="63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4104" b="5413"/>
                    <a:stretch/>
                  </pic:blipFill>
                  <pic:spPr bwMode="auto">
                    <a:xfrm>
                      <a:off x="0" y="0"/>
                      <a:ext cx="5853430" cy="264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CBA84" w14:textId="77777777" w:rsidR="006C46C4" w:rsidRPr="001C7795" w:rsidRDefault="006C46C4" w:rsidP="006C46C4">
      <w:pPr>
        <w:pStyle w:val="Ttulo4"/>
      </w:pPr>
    </w:p>
    <w:p w14:paraId="46CC20E9" w14:textId="77777777" w:rsidR="006C46C4" w:rsidRPr="001C7795" w:rsidRDefault="006C46C4" w:rsidP="006C46C4">
      <w:pPr>
        <w:pStyle w:val="Ttulo4"/>
      </w:pPr>
    </w:p>
    <w:p w14:paraId="20176503" w14:textId="77777777" w:rsidR="006C46C4" w:rsidRPr="001C7795" w:rsidRDefault="006C46C4" w:rsidP="006C46C4">
      <w:pPr>
        <w:pStyle w:val="Ttulo4"/>
      </w:pPr>
    </w:p>
    <w:p w14:paraId="3C8AD9D0" w14:textId="77777777" w:rsidR="006C46C4" w:rsidRPr="001C7795" w:rsidRDefault="006C46C4" w:rsidP="006C46C4">
      <w:pPr>
        <w:pStyle w:val="Ttulo4"/>
        <w:rPr>
          <w:noProof/>
        </w:rPr>
      </w:pPr>
    </w:p>
    <w:p w14:paraId="35D2E378" w14:textId="77777777" w:rsidR="006C46C4" w:rsidRPr="001C7795" w:rsidRDefault="006C46C4" w:rsidP="006C46C4">
      <w:pPr>
        <w:pStyle w:val="Ttulo4"/>
      </w:pPr>
    </w:p>
    <w:p w14:paraId="766D4370" w14:textId="77777777" w:rsidR="006C46C4" w:rsidRPr="001C7795" w:rsidRDefault="006C46C4" w:rsidP="006C46C4">
      <w:pPr>
        <w:pStyle w:val="Ttulo4"/>
      </w:pPr>
    </w:p>
    <w:p w14:paraId="58C11F84" w14:textId="77777777" w:rsidR="006C46C4" w:rsidRPr="001C7795" w:rsidRDefault="006C46C4" w:rsidP="006C46C4">
      <w:pPr>
        <w:pStyle w:val="Ttulo4"/>
        <w:rPr>
          <w:noProof/>
        </w:rPr>
      </w:pPr>
    </w:p>
    <w:p w14:paraId="03E2E04D" w14:textId="77777777" w:rsidR="006C46C4" w:rsidRPr="001C7795" w:rsidRDefault="006C46C4" w:rsidP="006C46C4">
      <w:pPr>
        <w:pStyle w:val="Ttulo4"/>
      </w:pPr>
    </w:p>
    <w:p w14:paraId="31C3992E" w14:textId="77777777" w:rsidR="006C46C4" w:rsidRPr="001C7795" w:rsidRDefault="006C46C4" w:rsidP="006C46C4">
      <w:pPr>
        <w:pStyle w:val="Ttulo4"/>
      </w:pPr>
    </w:p>
    <w:p w14:paraId="37D83DD2" w14:textId="77777777" w:rsidR="006C46C4" w:rsidRPr="001C7795" w:rsidRDefault="006C46C4" w:rsidP="006C46C4">
      <w:pPr>
        <w:pStyle w:val="Ttulo4"/>
      </w:pPr>
    </w:p>
    <w:p w14:paraId="7DC87F65" w14:textId="77777777" w:rsidR="006C46C4" w:rsidRPr="001C7795" w:rsidRDefault="006C46C4" w:rsidP="006C46C4">
      <w:pPr>
        <w:pStyle w:val="Ttulo4"/>
      </w:pPr>
    </w:p>
    <w:p w14:paraId="0FCC4B4B" w14:textId="77777777" w:rsidR="006C46C4" w:rsidRPr="001C7795" w:rsidRDefault="006C46C4" w:rsidP="006C46C4">
      <w:pPr>
        <w:pStyle w:val="Ttulo4"/>
        <w:rPr>
          <w:noProof/>
        </w:rPr>
      </w:pPr>
    </w:p>
    <w:p w14:paraId="2B712AA1" w14:textId="77777777" w:rsidR="006C46C4" w:rsidRPr="001C7795" w:rsidRDefault="006C46C4" w:rsidP="006C46C4">
      <w:pPr>
        <w:pStyle w:val="Ttulo4"/>
        <w:rPr>
          <w:b w:val="0"/>
          <w:bCs/>
          <w:sz w:val="24"/>
          <w:szCs w:val="24"/>
        </w:rPr>
      </w:pPr>
      <w:r>
        <w:rPr>
          <w:noProof/>
          <w:lang w:eastAsia="es-PE"/>
        </w:rPr>
        <w:drawing>
          <wp:anchor distT="0" distB="0" distL="114300" distR="114300" simplePos="0" relativeHeight="251954176" behindDoc="0" locked="0" layoutInCell="1" allowOverlap="1" wp14:anchorId="65BF680B" wp14:editId="7B075060">
            <wp:simplePos x="0" y="0"/>
            <wp:positionH relativeFrom="margin">
              <wp:posOffset>5080</wp:posOffset>
            </wp:positionH>
            <wp:positionV relativeFrom="paragraph">
              <wp:posOffset>198120</wp:posOffset>
            </wp:positionV>
            <wp:extent cx="5891530" cy="2606675"/>
            <wp:effectExtent l="0" t="0" r="0" b="3175"/>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4421" b="6863"/>
                    <a:stretch/>
                  </pic:blipFill>
                  <pic:spPr bwMode="auto">
                    <a:xfrm>
                      <a:off x="0" y="0"/>
                      <a:ext cx="5891530" cy="2606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F7D26AD" w14:textId="77777777" w:rsidR="006C46C4" w:rsidRPr="001C7795" w:rsidRDefault="006C46C4" w:rsidP="006C46C4">
      <w:pPr>
        <w:pStyle w:val="Ttulo4"/>
        <w:rPr>
          <w:b w:val="0"/>
          <w:bCs/>
          <w:sz w:val="24"/>
          <w:szCs w:val="24"/>
        </w:rPr>
      </w:pPr>
    </w:p>
    <w:p w14:paraId="6F41798F" w14:textId="77777777" w:rsidR="006C46C4" w:rsidRPr="001C7795" w:rsidRDefault="006C46C4" w:rsidP="006C46C4">
      <w:pPr>
        <w:pStyle w:val="Ttulo4"/>
        <w:rPr>
          <w:b w:val="0"/>
          <w:bCs/>
          <w:sz w:val="24"/>
          <w:szCs w:val="24"/>
        </w:rPr>
      </w:pPr>
    </w:p>
    <w:p w14:paraId="3DE1646D" w14:textId="77777777" w:rsidR="006C46C4" w:rsidRPr="001C7795" w:rsidRDefault="006C46C4" w:rsidP="006C46C4">
      <w:pPr>
        <w:pStyle w:val="Ttulo4"/>
        <w:rPr>
          <w:b w:val="0"/>
          <w:bCs/>
          <w:sz w:val="24"/>
          <w:szCs w:val="24"/>
        </w:rPr>
      </w:pPr>
    </w:p>
    <w:p w14:paraId="0AD67EA5" w14:textId="77777777" w:rsidR="006C46C4" w:rsidRPr="001C7795" w:rsidRDefault="006C46C4" w:rsidP="006C46C4">
      <w:pPr>
        <w:pStyle w:val="Ttulo4"/>
        <w:rPr>
          <w:b w:val="0"/>
          <w:bCs/>
          <w:sz w:val="24"/>
          <w:szCs w:val="24"/>
        </w:rPr>
      </w:pPr>
    </w:p>
    <w:p w14:paraId="61C539A2" w14:textId="77777777" w:rsidR="006C46C4" w:rsidRPr="001C7795" w:rsidRDefault="006C46C4" w:rsidP="006C46C4">
      <w:pPr>
        <w:pStyle w:val="Ttulo4"/>
        <w:rPr>
          <w:b w:val="0"/>
          <w:bCs/>
          <w:sz w:val="24"/>
          <w:szCs w:val="24"/>
        </w:rPr>
      </w:pPr>
    </w:p>
    <w:p w14:paraId="6640F6CF" w14:textId="77777777" w:rsidR="006C46C4" w:rsidRPr="001C7795" w:rsidRDefault="006C46C4" w:rsidP="006C46C4">
      <w:pPr>
        <w:pStyle w:val="Ttulo4"/>
        <w:rPr>
          <w:b w:val="0"/>
          <w:bCs/>
          <w:sz w:val="24"/>
          <w:szCs w:val="24"/>
        </w:rPr>
      </w:pPr>
    </w:p>
    <w:p w14:paraId="412A2636" w14:textId="77777777" w:rsidR="001F14A1" w:rsidRPr="006C46C4" w:rsidRDefault="001F14A1" w:rsidP="001F14A1">
      <w:pPr>
        <w:pStyle w:val="NormalWeb"/>
        <w:shd w:val="clear" w:color="auto" w:fill="FFFFFF"/>
        <w:spacing w:before="120" w:beforeAutospacing="0" w:after="120" w:afterAutospacing="0"/>
        <w:rPr>
          <w:rFonts w:ascii="Arial" w:hAnsi="Arial" w:cs="Arial"/>
          <w:sz w:val="28"/>
          <w:szCs w:val="28"/>
          <w:lang w:val="es-PE"/>
        </w:rPr>
      </w:pPr>
    </w:p>
    <w:p w14:paraId="09852214" w14:textId="77777777" w:rsidR="00E53EE0" w:rsidRPr="006C46C4" w:rsidRDefault="00E53EE0" w:rsidP="001F14A1">
      <w:pPr>
        <w:pStyle w:val="Ttulo4"/>
        <w:rPr>
          <w:sz w:val="44"/>
          <w:szCs w:val="44"/>
        </w:rPr>
      </w:pPr>
    </w:p>
    <w:p w14:paraId="2B58FEAA" w14:textId="77777777" w:rsidR="00A23099" w:rsidRPr="001C7795" w:rsidRDefault="00A23099" w:rsidP="00A23099">
      <w:pPr>
        <w:pStyle w:val="Ttulo4"/>
        <w:rPr>
          <w:b w:val="0"/>
          <w:bCs/>
          <w:sz w:val="24"/>
          <w:szCs w:val="24"/>
        </w:rPr>
      </w:pPr>
    </w:p>
    <w:p w14:paraId="102E82BF" w14:textId="664535BE" w:rsidR="00A23099" w:rsidRPr="001C7795" w:rsidRDefault="00A23099" w:rsidP="00A23099">
      <w:pPr>
        <w:pStyle w:val="Ttulo4"/>
        <w:rPr>
          <w:b w:val="0"/>
          <w:bCs/>
          <w:sz w:val="24"/>
          <w:szCs w:val="24"/>
        </w:rPr>
      </w:pPr>
      <w:proofErr w:type="gramStart"/>
      <w:r>
        <w:rPr>
          <w:b w:val="0"/>
          <w:bCs/>
          <w:sz w:val="24"/>
          <w:szCs w:val="24"/>
        </w:rPr>
        <w:t>L</w:t>
      </w:r>
      <w:r w:rsidRPr="001C7795">
        <w:rPr>
          <w:b w:val="0"/>
          <w:bCs/>
          <w:sz w:val="24"/>
          <w:szCs w:val="24"/>
        </w:rPr>
        <w:t>ink</w:t>
      </w:r>
      <w:proofErr w:type="gramEnd"/>
      <w:r w:rsidRPr="001C7795">
        <w:rPr>
          <w:b w:val="0"/>
          <w:bCs/>
          <w:sz w:val="24"/>
          <w:szCs w:val="24"/>
        </w:rPr>
        <w:t>:</w:t>
      </w:r>
    </w:p>
    <w:p w14:paraId="4AA52C73" w14:textId="44D8CB84" w:rsidR="00A23099" w:rsidRDefault="00CD4489" w:rsidP="001F14A1">
      <w:pPr>
        <w:pStyle w:val="Ttulo4"/>
      </w:pPr>
      <w:hyperlink r:id="rId65" w:history="1">
        <w:r w:rsidR="00A23099">
          <w:rPr>
            <w:rStyle w:val="Hipervnculo"/>
          </w:rPr>
          <w:t>https://scueroinc.github.io/</w:t>
        </w:r>
      </w:hyperlink>
    </w:p>
    <w:p w14:paraId="4C046BE2" w14:textId="77777777" w:rsidR="00A23099" w:rsidRDefault="00A23099">
      <w:pPr>
        <w:spacing w:after="200"/>
        <w:rPr>
          <w:rFonts w:eastAsia="Times New Roman" w:cs="Times New Roman"/>
          <w:b/>
          <w:color w:val="161718" w:themeColor="text1"/>
          <w:spacing w:val="20"/>
          <w:kern w:val="28"/>
          <w:sz w:val="36"/>
        </w:rPr>
      </w:pPr>
      <w:r>
        <w:br w:type="page"/>
      </w:r>
    </w:p>
    <w:p w14:paraId="5CF8837A" w14:textId="10E724B9" w:rsidR="006E2B52" w:rsidRDefault="00771BA0" w:rsidP="00771BA0">
      <w:pPr>
        <w:pStyle w:val="Ttulo2"/>
        <w:rPr>
          <w:rFonts w:ascii="Zizou Slab Bold" w:hAnsi="Zizou Slab Bold"/>
          <w:color w:val="auto"/>
          <w:lang w:val="en-US"/>
        </w:rPr>
      </w:pPr>
      <w:bookmarkStart w:id="4869" w:name="_Toc25309818"/>
      <w:r>
        <w:rPr>
          <w:rFonts w:ascii="Arial" w:hAnsi="Arial" w:cs="Arial"/>
          <w:noProof/>
          <w:sz w:val="44"/>
          <w:szCs w:val="44"/>
          <w:lang w:eastAsia="es-PE"/>
        </w:rPr>
        <w:lastRenderedPageBreak/>
        <w:drawing>
          <wp:anchor distT="0" distB="0" distL="114300" distR="114300" simplePos="0" relativeHeight="251956224" behindDoc="0" locked="0" layoutInCell="1" allowOverlap="1" wp14:anchorId="5356AB70" wp14:editId="61E1A002">
            <wp:simplePos x="0" y="0"/>
            <wp:positionH relativeFrom="margin">
              <wp:align>right</wp:align>
            </wp:positionH>
            <wp:positionV relativeFrom="paragraph">
              <wp:posOffset>687070</wp:posOffset>
            </wp:positionV>
            <wp:extent cx="6305550" cy="2686050"/>
            <wp:effectExtent l="0" t="0" r="0" b="0"/>
            <wp:wrapSquare wrapText="bothSides"/>
            <wp:docPr id="14" name="Imagen 14" descr="D:\Downloads\WhatsApp Image 2019-11-22 at 09.31.4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WhatsApp Image 2019-11-22 at 09.31.40 (1).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555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099" w:rsidRPr="00771BA0">
        <w:rPr>
          <w:rFonts w:ascii="Zizou Slab Bold" w:hAnsi="Zizou Slab Bold"/>
          <w:color w:val="auto"/>
          <w:lang w:val="en-US"/>
        </w:rPr>
        <w:t>Pattern Based Web Application</w:t>
      </w:r>
      <w:bookmarkEnd w:id="4869"/>
    </w:p>
    <w:p w14:paraId="27C4625E" w14:textId="77777777" w:rsidR="00771BA0" w:rsidRPr="00771BA0" w:rsidRDefault="00771BA0" w:rsidP="00771BA0">
      <w:pPr>
        <w:pStyle w:val="Ttulo2"/>
        <w:rPr>
          <w:rFonts w:ascii="Zizou Slab Bold" w:hAnsi="Zizou Slab Bold"/>
          <w:color w:val="auto"/>
          <w:lang w:val="en-US"/>
        </w:rPr>
      </w:pPr>
    </w:p>
    <w:p w14:paraId="34C82755" w14:textId="74197D41" w:rsidR="001F14A1" w:rsidRDefault="00771BA0" w:rsidP="001F14A1">
      <w:pPr>
        <w:pStyle w:val="NormalWeb"/>
        <w:shd w:val="clear" w:color="auto" w:fill="FFFFFF"/>
        <w:spacing w:before="120" w:beforeAutospacing="0" w:after="120" w:afterAutospacing="0"/>
        <w:rPr>
          <w:rFonts w:ascii="Arial" w:hAnsi="Arial" w:cs="Arial"/>
          <w:sz w:val="44"/>
          <w:szCs w:val="44"/>
          <w:lang w:val="en-US"/>
        </w:rPr>
      </w:pPr>
      <w:r>
        <w:rPr>
          <w:rFonts w:ascii="Arial" w:hAnsi="Arial" w:cs="Arial"/>
          <w:noProof/>
          <w:sz w:val="44"/>
          <w:szCs w:val="44"/>
          <w:lang w:val="es-PE" w:eastAsia="es-PE"/>
        </w:rPr>
        <w:drawing>
          <wp:inline distT="0" distB="0" distL="0" distR="0" wp14:anchorId="3ADD4266" wp14:editId="0E78754C">
            <wp:extent cx="6305550" cy="2657475"/>
            <wp:effectExtent l="0" t="0" r="0" b="9525"/>
            <wp:docPr id="12" name="Imagen 12" descr="D:\Downloads\WhatsApp Image 2019-11-22 at 09.3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WhatsApp Image 2019-11-22 at 09.31.40.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5550" cy="2657475"/>
                    </a:xfrm>
                    <a:prstGeom prst="rect">
                      <a:avLst/>
                    </a:prstGeom>
                    <a:noFill/>
                    <a:ln>
                      <a:noFill/>
                    </a:ln>
                  </pic:spPr>
                </pic:pic>
              </a:graphicData>
            </a:graphic>
          </wp:inline>
        </w:drawing>
      </w:r>
    </w:p>
    <w:p w14:paraId="5DAE5FF9" w14:textId="77777777" w:rsidR="00771BA0" w:rsidRPr="00A23099" w:rsidRDefault="00771BA0" w:rsidP="001F14A1">
      <w:pPr>
        <w:pStyle w:val="NormalWeb"/>
        <w:shd w:val="clear" w:color="auto" w:fill="FFFFFF"/>
        <w:spacing w:before="120" w:beforeAutospacing="0" w:after="120" w:afterAutospacing="0"/>
        <w:rPr>
          <w:rFonts w:ascii="Arial" w:hAnsi="Arial" w:cs="Arial"/>
          <w:sz w:val="44"/>
          <w:szCs w:val="44"/>
          <w:lang w:val="en-US"/>
        </w:rPr>
      </w:pPr>
    </w:p>
    <w:p w14:paraId="7169357C" w14:textId="6EC90AAF" w:rsidR="00D446E8" w:rsidRDefault="00D446E8">
      <w:pPr>
        <w:spacing w:after="200"/>
        <w:rPr>
          <w:sz w:val="44"/>
          <w:szCs w:val="44"/>
          <w:lang w:val="en-US"/>
        </w:rPr>
      </w:pPr>
    </w:p>
    <w:p w14:paraId="6107EB6A" w14:textId="77777777" w:rsidR="00D446E8" w:rsidRDefault="00D446E8">
      <w:pPr>
        <w:spacing w:after="200"/>
        <w:rPr>
          <w:rFonts w:ascii="Zizou Slab Medium" w:eastAsia="Times New Roman" w:hAnsi="Zizou Slab Medium" w:cs="Times New Roman"/>
          <w:color w:val="auto"/>
          <w:sz w:val="44"/>
          <w:szCs w:val="44"/>
          <w:lang w:val="en-US"/>
        </w:rPr>
      </w:pPr>
      <w:r>
        <w:rPr>
          <w:rFonts w:ascii="Zizou Slab Medium" w:eastAsia="Times New Roman" w:hAnsi="Zizou Slab Medium" w:cs="Times New Roman"/>
          <w:color w:val="auto"/>
          <w:sz w:val="44"/>
          <w:szCs w:val="44"/>
          <w:lang w:val="en-US"/>
        </w:rPr>
        <w:br w:type="page"/>
      </w:r>
    </w:p>
    <w:p w14:paraId="155F948D" w14:textId="0031C83C" w:rsidR="00D446E8" w:rsidRDefault="00D446E8">
      <w:pPr>
        <w:spacing w:after="200"/>
        <w:rPr>
          <w:rFonts w:ascii="Zizou Slab Medium" w:eastAsia="Times New Roman" w:hAnsi="Zizou Slab Medium" w:cs="Times New Roman"/>
          <w:color w:val="auto"/>
          <w:sz w:val="44"/>
          <w:szCs w:val="44"/>
          <w:lang w:val="en-US"/>
        </w:rPr>
      </w:pPr>
      <w:r>
        <w:rPr>
          <w:noProof/>
          <w:sz w:val="44"/>
          <w:szCs w:val="44"/>
          <w:lang w:eastAsia="es-PE"/>
        </w:rPr>
        <w:lastRenderedPageBreak/>
        <w:drawing>
          <wp:anchor distT="0" distB="0" distL="114300" distR="114300" simplePos="0" relativeHeight="251957248" behindDoc="0" locked="0" layoutInCell="1" allowOverlap="1" wp14:anchorId="6C37C592" wp14:editId="4BE03484">
            <wp:simplePos x="0" y="0"/>
            <wp:positionH relativeFrom="margin">
              <wp:align>right</wp:align>
            </wp:positionH>
            <wp:positionV relativeFrom="paragraph">
              <wp:posOffset>4658995</wp:posOffset>
            </wp:positionV>
            <wp:extent cx="6305550" cy="2000250"/>
            <wp:effectExtent l="0" t="0" r="0" b="0"/>
            <wp:wrapSquare wrapText="bothSides"/>
            <wp:docPr id="10" name="Imagen 10" descr="D:\Downloads\WhatsApp Image 2019-11-22 at 10.0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WhatsApp Image 2019-11-22 at 10.08.51.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05550"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Zizou Slab Medium" w:eastAsia="Times New Roman" w:hAnsi="Zizou Slab Medium" w:cs="Times New Roman"/>
          <w:noProof/>
          <w:color w:val="auto"/>
          <w:sz w:val="44"/>
          <w:szCs w:val="44"/>
          <w:lang w:eastAsia="es-PE"/>
        </w:rPr>
        <w:drawing>
          <wp:anchor distT="0" distB="0" distL="114300" distR="114300" simplePos="0" relativeHeight="251961344" behindDoc="0" locked="0" layoutInCell="1" allowOverlap="1" wp14:anchorId="70DA5E4D" wp14:editId="11FA4672">
            <wp:simplePos x="0" y="0"/>
            <wp:positionH relativeFrom="margin">
              <wp:align>right</wp:align>
            </wp:positionH>
            <wp:positionV relativeFrom="paragraph">
              <wp:posOffset>2542540</wp:posOffset>
            </wp:positionV>
            <wp:extent cx="6305550" cy="1771650"/>
            <wp:effectExtent l="0" t="0" r="0" b="0"/>
            <wp:wrapSquare wrapText="bothSides"/>
            <wp:docPr id="16" name="Imagen 16" descr="D:\Downloads\WhatsApp Image 2019-11-22 at 10.08.5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WhatsApp Image 2019-11-22 at 10.08.51 (1).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0555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44"/>
          <w:szCs w:val="44"/>
          <w:lang w:eastAsia="es-PE"/>
        </w:rPr>
        <w:drawing>
          <wp:anchor distT="0" distB="0" distL="114300" distR="114300" simplePos="0" relativeHeight="251963392" behindDoc="0" locked="0" layoutInCell="1" allowOverlap="1" wp14:anchorId="79C3B636" wp14:editId="10DB5BE6">
            <wp:simplePos x="0" y="0"/>
            <wp:positionH relativeFrom="margin">
              <wp:align>right</wp:align>
            </wp:positionH>
            <wp:positionV relativeFrom="paragraph">
              <wp:posOffset>0</wp:posOffset>
            </wp:positionV>
            <wp:extent cx="6305550" cy="2095500"/>
            <wp:effectExtent l="0" t="0" r="0" b="0"/>
            <wp:wrapSquare wrapText="bothSides"/>
            <wp:docPr id="9" name="Imagen 9" descr="D:\Downloads\WhatsApp Image 2019-11-22 at 10.0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WhatsApp Image 2019-11-22 at 10.08.50.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555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Zizou Slab Medium" w:eastAsia="Times New Roman" w:hAnsi="Zizou Slab Medium" w:cs="Times New Roman"/>
          <w:color w:val="auto"/>
          <w:sz w:val="44"/>
          <w:szCs w:val="44"/>
          <w:lang w:val="en-US"/>
        </w:rPr>
        <w:br w:type="page"/>
      </w:r>
    </w:p>
    <w:p w14:paraId="6C35CE28" w14:textId="2373DEB7" w:rsidR="00A23099" w:rsidRPr="00771BA0" w:rsidRDefault="00A23099" w:rsidP="00771BA0">
      <w:pPr>
        <w:pStyle w:val="Ttulo1"/>
        <w:rPr>
          <w:rFonts w:ascii="Zizou Slab Bold" w:hAnsi="Zizou Slab Bold"/>
          <w:color w:val="auto"/>
        </w:rPr>
      </w:pPr>
      <w:bookmarkStart w:id="4870" w:name="_Toc25309819"/>
      <w:r w:rsidRPr="00771BA0">
        <w:rPr>
          <w:rFonts w:ascii="Zizou Slab Bold" w:hAnsi="Zizou Slab Bold"/>
          <w:color w:val="auto"/>
        </w:rPr>
        <w:lastRenderedPageBreak/>
        <w:t>Conclusiones</w:t>
      </w:r>
      <w:bookmarkEnd w:id="4870"/>
    </w:p>
    <w:p w14:paraId="0253366A" w14:textId="73505101" w:rsidR="00771BA0" w:rsidRDefault="00771BA0" w:rsidP="00771BA0">
      <w:pPr>
        <w:rPr>
          <w:color w:val="auto"/>
        </w:rPr>
      </w:pPr>
      <w:r w:rsidRPr="00771BA0">
        <w:rPr>
          <w:color w:val="auto"/>
        </w:rPr>
        <w:t>Para continuar con la elaboración del proyecto se recomienda aprovechar las bases asentadas y expandirlas de tal forma que los servicios web y de almacenamiento puedan abrir puertas a ideas más innovadoras.</w:t>
      </w:r>
    </w:p>
    <w:p w14:paraId="1E6C2747" w14:textId="785949AD" w:rsidR="00771BA0" w:rsidRPr="00771BA0" w:rsidRDefault="00771BA0" w:rsidP="00771BA0">
      <w:pPr>
        <w:rPr>
          <w:color w:val="auto"/>
        </w:rPr>
      </w:pPr>
      <w:r w:rsidRPr="00771BA0">
        <w:rPr>
          <w:color w:val="auto"/>
        </w:rPr>
        <w:t>El objetivo fundamental de este trabajo era abordar la implementación de proyectos de manera que es posible integrar dos arquitecturas con</w:t>
      </w:r>
      <w:r>
        <w:rPr>
          <w:color w:val="auto"/>
        </w:rPr>
        <w:t xml:space="preserve"> características diferentes el </w:t>
      </w:r>
      <w:proofErr w:type="spellStart"/>
      <w:r>
        <w:rPr>
          <w:color w:val="auto"/>
        </w:rPr>
        <w:t>F</w:t>
      </w:r>
      <w:r w:rsidRPr="00771BA0">
        <w:rPr>
          <w:color w:val="auto"/>
        </w:rPr>
        <w:t>rontend</w:t>
      </w:r>
      <w:proofErr w:type="spellEnd"/>
      <w:r w:rsidRPr="00771BA0">
        <w:rPr>
          <w:color w:val="auto"/>
        </w:rPr>
        <w:t xml:space="preserve"> y el </w:t>
      </w:r>
      <w:proofErr w:type="spellStart"/>
      <w:r>
        <w:rPr>
          <w:color w:val="auto"/>
        </w:rPr>
        <w:t>B</w:t>
      </w:r>
      <w:r w:rsidRPr="00771BA0">
        <w:rPr>
          <w:color w:val="auto"/>
        </w:rPr>
        <w:t>ackend</w:t>
      </w:r>
      <w:proofErr w:type="spellEnd"/>
      <w:r w:rsidRPr="00771BA0">
        <w:rPr>
          <w:color w:val="auto"/>
        </w:rPr>
        <w:t xml:space="preserve"> del software con el fin de crear una aplicación</w:t>
      </w:r>
      <w:r>
        <w:rPr>
          <w:color w:val="auto"/>
        </w:rPr>
        <w:t xml:space="preserve"> web MVC</w:t>
      </w:r>
      <w:r w:rsidRPr="00771BA0">
        <w:rPr>
          <w:color w:val="auto"/>
        </w:rPr>
        <w:t xml:space="preserve"> que pueda aprovechar tanto en el aspecto de presentación dinámica y amigable al usuario final, así como en la eficiencia de almacenamiento y el manejo de información.</w:t>
      </w:r>
      <w:r w:rsidRPr="00771BA0">
        <w:t xml:space="preserve"> </w:t>
      </w:r>
      <w:r w:rsidRPr="00771BA0">
        <w:rPr>
          <w:color w:val="auto"/>
        </w:rPr>
        <w:t xml:space="preserve">El objetivo fundamental de este trabajo era abordar la implementación de proyectos de manera que es posible integrar dos arquitecturas con características diferentes el </w:t>
      </w:r>
      <w:proofErr w:type="spellStart"/>
      <w:r>
        <w:rPr>
          <w:color w:val="auto"/>
        </w:rPr>
        <w:t>F</w:t>
      </w:r>
      <w:r w:rsidRPr="00771BA0">
        <w:rPr>
          <w:color w:val="auto"/>
        </w:rPr>
        <w:t>rontend</w:t>
      </w:r>
      <w:proofErr w:type="spellEnd"/>
      <w:r w:rsidRPr="00771BA0">
        <w:rPr>
          <w:color w:val="auto"/>
        </w:rPr>
        <w:t xml:space="preserve"> y el </w:t>
      </w:r>
      <w:proofErr w:type="spellStart"/>
      <w:r>
        <w:rPr>
          <w:color w:val="auto"/>
        </w:rPr>
        <w:t>B</w:t>
      </w:r>
      <w:r w:rsidRPr="00771BA0">
        <w:rPr>
          <w:color w:val="auto"/>
        </w:rPr>
        <w:t>ackend</w:t>
      </w:r>
      <w:proofErr w:type="spellEnd"/>
      <w:r w:rsidRPr="00771BA0">
        <w:rPr>
          <w:color w:val="auto"/>
        </w:rPr>
        <w:t xml:space="preserve"> del software con el fin de crear una aplicación web </w:t>
      </w:r>
      <w:r>
        <w:rPr>
          <w:color w:val="auto"/>
        </w:rPr>
        <w:t>MVC</w:t>
      </w:r>
      <w:r w:rsidRPr="00771BA0">
        <w:rPr>
          <w:color w:val="auto"/>
        </w:rPr>
        <w:t xml:space="preserve"> que pueda aprovechar tanto en el aspecto de presentación dinámica y amigable al usuario final, así como en la eficiencia de almacenamiento y el manejo de información.</w:t>
      </w:r>
    </w:p>
    <w:p w14:paraId="109AC97F" w14:textId="3EADAF6F" w:rsidR="00771BA0" w:rsidRPr="00771BA0" w:rsidRDefault="00771BA0" w:rsidP="00771BA0">
      <w:pPr>
        <w:rPr>
          <w:color w:val="auto"/>
        </w:rPr>
      </w:pPr>
      <w:r w:rsidRPr="00771BA0">
        <w:rPr>
          <w:color w:val="auto"/>
        </w:rPr>
        <w:t>Debido a los grandes avances del siglo XXI, nos enfrentamos a un espectro de posibilidades los cuales nos ayudan en la vida cotidiana de cada persona, desde comunicarse con alguien hasta reservar servicios para mantenimiento</w:t>
      </w:r>
      <w:r>
        <w:rPr>
          <w:color w:val="auto"/>
        </w:rPr>
        <w:t xml:space="preserve"> </w:t>
      </w:r>
      <w:r w:rsidRPr="00771BA0">
        <w:rPr>
          <w:color w:val="auto"/>
        </w:rPr>
        <w:t xml:space="preserve">en hospitales y mucho más. El gran ingenio y creatividad de cada ser humano, nos </w:t>
      </w:r>
      <w:proofErr w:type="spellStart"/>
      <w:r w:rsidRPr="00771BA0">
        <w:rPr>
          <w:color w:val="auto"/>
        </w:rPr>
        <w:t>a</w:t>
      </w:r>
      <w:proofErr w:type="spellEnd"/>
      <w:r w:rsidRPr="00771BA0">
        <w:rPr>
          <w:color w:val="auto"/>
        </w:rPr>
        <w:t xml:space="preserve"> llevado hasta lo que somos hoy en día, sin </w:t>
      </w:r>
      <w:proofErr w:type="gramStart"/>
      <w:r w:rsidRPr="00771BA0">
        <w:rPr>
          <w:color w:val="auto"/>
        </w:rPr>
        <w:t>embargo</w:t>
      </w:r>
      <w:proofErr w:type="gramEnd"/>
      <w:r w:rsidRPr="00771BA0">
        <w:rPr>
          <w:color w:val="auto"/>
        </w:rPr>
        <w:t xml:space="preserve"> es de vital importancia saber manejar dichos conceptos de una manera adecuada y responsable las cuales nos lleven hacia el camino del bien de nuestra especie humana y no sean usados con fines en contra de ella. Nosotros, los ingenieros tenemos la responsabilidad de dar nuestro ingenio en la resolución de los problemas que día a día se enfrentan las personas</w:t>
      </w:r>
      <w:r>
        <w:rPr>
          <w:color w:val="auto"/>
        </w:rPr>
        <w:t xml:space="preserve"> </w:t>
      </w:r>
      <w:r w:rsidRPr="00771BA0">
        <w:rPr>
          <w:color w:val="auto"/>
        </w:rPr>
        <w:t>por lo cual nos desafiamos a entrar en un camino infinito del conocimiento el cual día a día aprenderemos algo nuevo.</w:t>
      </w:r>
    </w:p>
    <w:p w14:paraId="730970D1" w14:textId="77777777" w:rsidR="00771BA0" w:rsidRPr="00771BA0" w:rsidRDefault="00771BA0" w:rsidP="00771BA0">
      <w:pPr>
        <w:rPr>
          <w:color w:val="auto"/>
        </w:rPr>
      </w:pPr>
      <w:r w:rsidRPr="00771BA0">
        <w:rPr>
          <w:color w:val="auto"/>
        </w:rPr>
        <w:t>Recomendaciones</w:t>
      </w:r>
    </w:p>
    <w:p w14:paraId="7E7A04A4" w14:textId="23D257E7" w:rsidR="00051546" w:rsidRDefault="00771BA0" w:rsidP="00771BA0">
      <w:pPr>
        <w:rPr>
          <w:color w:val="auto"/>
        </w:rPr>
      </w:pPr>
      <w:r w:rsidRPr="00771BA0">
        <w:rPr>
          <w:color w:val="auto"/>
        </w:rPr>
        <w:t>Un Startup debe ser tomado más que como una idea, una misión, la cual sea la solución a un problema que aqueja a cierto sector de la población, con lo cual es de gran importancia tener una gran documentación de todos los factores que posea la problemática y su posterior solución, desde la recolección de información hasta la arquitectura de software que se utilizara, solo de esa forma se verá satisfecha</w:t>
      </w:r>
      <w:r>
        <w:rPr>
          <w:color w:val="auto"/>
        </w:rPr>
        <w:t xml:space="preserve"> </w:t>
      </w:r>
      <w:r w:rsidRPr="00771BA0">
        <w:rPr>
          <w:color w:val="auto"/>
        </w:rPr>
        <w:t>de manera correcta las necesidades de las personas, y a su vez si se posee algún error con el producto final, se tiene todo el historial</w:t>
      </w:r>
      <w:r>
        <w:rPr>
          <w:color w:val="auto"/>
        </w:rPr>
        <w:t xml:space="preserve"> </w:t>
      </w:r>
      <w:r w:rsidRPr="00771BA0">
        <w:rPr>
          <w:color w:val="auto"/>
        </w:rPr>
        <w:t>necesario, el cual nos ayude a analizar en que se pudo fallar.</w:t>
      </w:r>
    </w:p>
    <w:p w14:paraId="0FF98895" w14:textId="3BCDA683" w:rsidR="00D446E8" w:rsidRPr="00771BA0" w:rsidRDefault="00D446E8" w:rsidP="00D446E8">
      <w:pPr>
        <w:rPr>
          <w:color w:val="auto"/>
        </w:rPr>
      </w:pPr>
      <w:r w:rsidRPr="00D446E8">
        <w:rPr>
          <w:color w:val="auto"/>
        </w:rPr>
        <w:lastRenderedPageBreak/>
        <w:t xml:space="preserve">Al momento de realizar un proyecto a gran escala, es de gran importancia el ingenio y la creatividad, sin </w:t>
      </w:r>
      <w:proofErr w:type="gramStart"/>
      <w:r w:rsidRPr="00D446E8">
        <w:rPr>
          <w:color w:val="auto"/>
        </w:rPr>
        <w:t>embargo</w:t>
      </w:r>
      <w:proofErr w:type="gramEnd"/>
      <w:r w:rsidRPr="00D446E8">
        <w:rPr>
          <w:color w:val="auto"/>
        </w:rPr>
        <w:t xml:space="preserve"> </w:t>
      </w:r>
      <w:proofErr w:type="spellStart"/>
      <w:r w:rsidRPr="00D446E8">
        <w:rPr>
          <w:color w:val="auto"/>
        </w:rPr>
        <w:t>tambien</w:t>
      </w:r>
      <w:proofErr w:type="spellEnd"/>
      <w:r w:rsidRPr="00D446E8">
        <w:rPr>
          <w:color w:val="auto"/>
        </w:rPr>
        <w:t xml:space="preserve"> un factor</w:t>
      </w:r>
      <w:r>
        <w:rPr>
          <w:color w:val="auto"/>
        </w:rPr>
        <w:t xml:space="preserve"> </w:t>
      </w:r>
      <w:r w:rsidRPr="00D446E8">
        <w:rPr>
          <w:color w:val="auto"/>
        </w:rPr>
        <w:t xml:space="preserve">un tanto olvidado que se </w:t>
      </w:r>
      <w:proofErr w:type="spellStart"/>
      <w:r w:rsidRPr="00D446E8">
        <w:rPr>
          <w:color w:val="auto"/>
        </w:rPr>
        <w:t>deberia</w:t>
      </w:r>
      <w:proofErr w:type="spellEnd"/>
      <w:r w:rsidRPr="00D446E8">
        <w:rPr>
          <w:color w:val="auto"/>
        </w:rPr>
        <w:t xml:space="preserve"> tomar de igual importancia es el conocimiento </w:t>
      </w:r>
      <w:proofErr w:type="spellStart"/>
      <w:r w:rsidRPr="00D446E8">
        <w:rPr>
          <w:color w:val="auto"/>
        </w:rPr>
        <w:t>teorico</w:t>
      </w:r>
      <w:proofErr w:type="spellEnd"/>
      <w:r w:rsidRPr="00D446E8">
        <w:rPr>
          <w:color w:val="auto"/>
        </w:rPr>
        <w:t xml:space="preserve"> a cierto nivel de cualquier tema de relevancia para la </w:t>
      </w:r>
      <w:proofErr w:type="spellStart"/>
      <w:r w:rsidRPr="00D446E8">
        <w:rPr>
          <w:color w:val="auto"/>
        </w:rPr>
        <w:t>elaboracion</w:t>
      </w:r>
      <w:proofErr w:type="spellEnd"/>
      <w:r w:rsidRPr="00D446E8">
        <w:rPr>
          <w:color w:val="auto"/>
        </w:rPr>
        <w:t xml:space="preserve"> de dicho proyecto, ya que este no se lleva acabo </w:t>
      </w:r>
      <w:proofErr w:type="spellStart"/>
      <w:r w:rsidRPr="00D446E8">
        <w:rPr>
          <w:color w:val="auto"/>
        </w:rPr>
        <w:t>unicamente</w:t>
      </w:r>
      <w:proofErr w:type="spellEnd"/>
      <w:r w:rsidRPr="00D446E8">
        <w:rPr>
          <w:color w:val="auto"/>
        </w:rPr>
        <w:t xml:space="preserve"> con la idea explayada en una hoja de papel, sino con el</w:t>
      </w:r>
      <w:r>
        <w:rPr>
          <w:color w:val="auto"/>
        </w:rPr>
        <w:t xml:space="preserve"> </w:t>
      </w:r>
      <w:r w:rsidRPr="00D446E8">
        <w:rPr>
          <w:color w:val="auto"/>
        </w:rPr>
        <w:t xml:space="preserve">complemento del conocimiento </w:t>
      </w:r>
      <w:proofErr w:type="spellStart"/>
      <w:r w:rsidRPr="00D446E8">
        <w:rPr>
          <w:color w:val="auto"/>
        </w:rPr>
        <w:t>teorico</w:t>
      </w:r>
      <w:proofErr w:type="spellEnd"/>
      <w:r w:rsidRPr="00D446E8">
        <w:rPr>
          <w:color w:val="auto"/>
        </w:rPr>
        <w:t xml:space="preserve"> y la idea.</w:t>
      </w:r>
    </w:p>
    <w:p w14:paraId="3945C307" w14:textId="4C7BE64E" w:rsidR="00D474BB" w:rsidRDefault="00D474BB">
      <w:pPr>
        <w:pStyle w:val="TDC3"/>
        <w:ind w:left="446"/>
      </w:pPr>
    </w:p>
    <w:p w14:paraId="309D1A67" w14:textId="55C84F62" w:rsidR="00070447" w:rsidRPr="00771BA0" w:rsidRDefault="00070447" w:rsidP="00051546">
      <w:pPr>
        <w:rPr>
          <w:b/>
          <w:szCs w:val="28"/>
        </w:rPr>
      </w:pPr>
    </w:p>
    <w:p w14:paraId="454DB5F4" w14:textId="3304028C" w:rsidR="0098243A" w:rsidRPr="00771BA0" w:rsidRDefault="0098243A" w:rsidP="00654C58">
      <w:pPr>
        <w:pStyle w:val="Ttulo4"/>
        <w:rPr>
          <w:noProof/>
        </w:rPr>
      </w:pPr>
    </w:p>
    <w:p w14:paraId="3FB124A2" w14:textId="492860DD" w:rsidR="00DA3854" w:rsidRPr="00771BA0" w:rsidRDefault="00DA3854" w:rsidP="004B7E44"/>
    <w:p w14:paraId="751308B4" w14:textId="77777777" w:rsidR="00DA5853" w:rsidRPr="00771BA0" w:rsidRDefault="00DA5853" w:rsidP="00E53EE0">
      <w:bookmarkStart w:id="4871" w:name="_Toc25223116"/>
      <w:bookmarkStart w:id="4872" w:name="_Toc25223115"/>
    </w:p>
    <w:bookmarkEnd w:id="4871"/>
    <w:bookmarkEnd w:id="4872"/>
    <w:p w14:paraId="5084F0F9" w14:textId="3586A165" w:rsidR="00DA3854" w:rsidRPr="00771BA0" w:rsidRDefault="00DA3854" w:rsidP="00117AD0">
      <w:pPr>
        <w:pStyle w:val="Ttulo4"/>
        <w:rPr>
          <w:b w:val="0"/>
          <w:sz w:val="28"/>
          <w:szCs w:val="28"/>
        </w:rPr>
      </w:pPr>
    </w:p>
    <w:sectPr w:rsidR="00DA3854" w:rsidRPr="00771BA0" w:rsidSect="006C46C4">
      <w:headerReference w:type="default" r:id="rId71"/>
      <w:footerReference w:type="default" r:id="rId72"/>
      <w:footerReference w:type="first" r:id="rId73"/>
      <w:pgSz w:w="12240" w:h="15840"/>
      <w:pgMar w:top="142"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00A9A" w14:textId="77777777" w:rsidR="00995FD2" w:rsidRDefault="00995FD2" w:rsidP="004B7E44">
      <w:r>
        <w:separator/>
      </w:r>
    </w:p>
  </w:endnote>
  <w:endnote w:type="continuationSeparator" w:id="0">
    <w:p w14:paraId="4FF2F539" w14:textId="77777777" w:rsidR="00995FD2" w:rsidRDefault="00995FD2"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Zizou Slab Light">
    <w:altName w:val="Arial"/>
    <w:panose1 w:val="00000000000000000000"/>
    <w:charset w:val="00"/>
    <w:family w:val="modern"/>
    <w:notTrueType/>
    <w:pitch w:val="variable"/>
    <w:sig w:usb0="00000007" w:usb1="00000000"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Solano Gothic MVB  Light">
    <w:altName w:val="Franklin Gothic Medium Cond"/>
    <w:panose1 w:val="00000000000000000000"/>
    <w:charset w:val="4D"/>
    <w:family w:val="auto"/>
    <w:notTrueType/>
    <w:pitch w:val="variable"/>
    <w:sig w:usb0="800000AF" w:usb1="5000205B" w:usb2="00000000" w:usb3="00000000" w:csb0="00000009" w:csb1="00000000"/>
  </w:font>
  <w:font w:name="Zizou Slab Medium">
    <w:altName w:val="Arial"/>
    <w:panose1 w:val="00000000000000000000"/>
    <w:charset w:val="00"/>
    <w:family w:val="modern"/>
    <w:notTrueType/>
    <w:pitch w:val="variable"/>
    <w:sig w:usb0="00000007" w:usb1="00000000" w:usb2="00000000" w:usb3="00000000" w:csb0="00000093" w:csb1="00000000"/>
  </w:font>
  <w:font w:name="Zizou Slab">
    <w:altName w:val="Times New Roman"/>
    <w:panose1 w:val="00000000000000000000"/>
    <w:charset w:val="4D"/>
    <w:family w:val="auto"/>
    <w:notTrueType/>
    <w:pitch w:val="variable"/>
    <w:sig w:usb0="00000007" w:usb1="00000000" w:usb2="00000000" w:usb3="00000000" w:csb0="00000093" w:csb1="00000000"/>
  </w:font>
  <w:font w:name="Zizou Slab Bold">
    <w:panose1 w:val="00000000000000000000"/>
    <w:charset w:val="00"/>
    <w:family w:val="modern"/>
    <w:notTrueType/>
    <w:pitch w:val="variable"/>
    <w:sig w:usb0="0000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CD4489" w14:paraId="4DB54B2D"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ED71E60" w14:textId="07BCE1BA" w:rsidR="00CD4489" w:rsidRDefault="00CD4489" w:rsidP="004B7E44">
          <w:pPr>
            <w:pStyle w:val="Piedepgina"/>
          </w:pPr>
          <w:r>
            <w:t>www.Astra.com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29C12663" w14:textId="38AF23D6" w:rsidR="00CD4489" w:rsidRDefault="00CD4489"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3C5D1" w14:textId="77777777" w:rsidR="00995FD2" w:rsidRDefault="00995FD2" w:rsidP="004B7E44">
      <w:r>
        <w:separator/>
      </w:r>
    </w:p>
  </w:footnote>
  <w:footnote w:type="continuationSeparator" w:id="0">
    <w:p w14:paraId="181FE79D" w14:textId="77777777" w:rsidR="00995FD2" w:rsidRDefault="00995FD2"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CD4489" w14:paraId="6DFF5444" w14:textId="77777777" w:rsidTr="004B7E44">
      <w:trPr>
        <w:trHeight w:val="1318"/>
      </w:trPr>
      <w:tc>
        <w:tcPr>
          <w:tcW w:w="12210" w:type="dxa"/>
          <w:tcBorders>
            <w:top w:val="nil"/>
            <w:left w:val="nil"/>
            <w:bottom w:val="nil"/>
            <w:right w:val="nil"/>
          </w:tcBorders>
        </w:tcPr>
        <w:p w14:paraId="014C7A60" w14:textId="77777777" w:rsidR="00CD4489" w:rsidRDefault="00CD4489" w:rsidP="004B7E44">
          <w:pPr>
            <w:pStyle w:val="Encabezado"/>
          </w:pPr>
          <w:r>
            <w:rPr>
              <w:noProof/>
              <w:lang w:eastAsia="es-PE"/>
            </w:rPr>
            <mc:AlternateContent>
              <mc:Choice Requires="wps">
                <w:drawing>
                  <wp:inline distT="0" distB="0" distL="0" distR="0" wp14:anchorId="21437546" wp14:editId="33F6B26E">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B7B9D9" w14:textId="65B8B5CE" w:rsidR="00CD4489" w:rsidRPr="004B7E44" w:rsidRDefault="00CD4489"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3</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437546" id="Rectangle 11" o:spid="_x0000_s111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" fillcolor="red" stroked="f" strokeweight="2pt">
                    <v:textbox>
                      <w:txbxContent>
                        <w:p w14:paraId="51B7B9D9" w14:textId="65B8B5CE" w:rsidR="00771BA0" w:rsidRPr="004B7E44" w:rsidRDefault="00771BA0"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D446E8">
                            <w:rPr>
                              <w:b/>
                              <w:noProof/>
                            </w:rPr>
                            <w:t>3</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C0C0E"/>
    <w:multiLevelType w:val="hybridMultilevel"/>
    <w:tmpl w:val="A49212FC"/>
    <w:lvl w:ilvl="0" w:tplc="441EC280">
      <w:numFmt w:val="bullet"/>
      <w:lvlText w:val=""/>
      <w:lvlJc w:val="left"/>
      <w:pPr>
        <w:ind w:left="720" w:hanging="360"/>
      </w:pPr>
      <w:rPr>
        <w:rFonts w:ascii="Symbol" w:eastAsiaTheme="minorHAnsi" w:hAnsi="Symbo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8F7420"/>
    <w:multiLevelType w:val="hybridMultilevel"/>
    <w:tmpl w:val="900A55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1789177C"/>
    <w:multiLevelType w:val="hybridMultilevel"/>
    <w:tmpl w:val="A9968922"/>
    <w:lvl w:ilvl="0" w:tplc="441EC280">
      <w:numFmt w:val="bullet"/>
      <w:lvlText w:val=""/>
      <w:lvlJc w:val="left"/>
      <w:pPr>
        <w:ind w:left="720" w:hanging="360"/>
      </w:pPr>
      <w:rPr>
        <w:rFonts w:ascii="Symbol" w:eastAsiaTheme="minorHAnsi" w:hAnsi="Symbo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CA77AC"/>
    <w:multiLevelType w:val="hybridMultilevel"/>
    <w:tmpl w:val="45343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0A4F04"/>
    <w:multiLevelType w:val="hybridMultilevel"/>
    <w:tmpl w:val="24286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F23117"/>
    <w:multiLevelType w:val="hybridMultilevel"/>
    <w:tmpl w:val="7C4CE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3720B3"/>
    <w:multiLevelType w:val="hybridMultilevel"/>
    <w:tmpl w:val="5B342B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 w15:restartNumberingAfterBreak="0">
    <w:nsid w:val="6E964E94"/>
    <w:multiLevelType w:val="hybridMultilevel"/>
    <w:tmpl w:val="82BAA6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AD91821"/>
    <w:multiLevelType w:val="hybridMultilevel"/>
    <w:tmpl w:val="DCEABBA2"/>
    <w:lvl w:ilvl="0" w:tplc="441EC280">
      <w:numFmt w:val="bullet"/>
      <w:lvlText w:val=""/>
      <w:lvlJc w:val="left"/>
      <w:pPr>
        <w:ind w:left="720" w:hanging="360"/>
      </w:pPr>
      <w:rPr>
        <w:rFonts w:ascii="Symbol" w:eastAsiaTheme="minorHAnsi" w:hAnsi="Symbo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EE31A95"/>
    <w:multiLevelType w:val="hybridMultilevel"/>
    <w:tmpl w:val="1EECA0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7F232583"/>
    <w:multiLevelType w:val="hybridMultilevel"/>
    <w:tmpl w:val="12882BD8"/>
    <w:lvl w:ilvl="0" w:tplc="909E79F4">
      <w:numFmt w:val="bullet"/>
      <w:lvlText w:val="-"/>
      <w:lvlJc w:val="left"/>
      <w:pPr>
        <w:ind w:left="720" w:hanging="360"/>
      </w:pPr>
      <w:rPr>
        <w:rFonts w:ascii="Times New Roman" w:eastAsiaTheme="minorEastAsia"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2"/>
  </w:num>
  <w:num w:numId="4">
    <w:abstractNumId w:val="8"/>
  </w:num>
  <w:num w:numId="5">
    <w:abstractNumId w:val="5"/>
  </w:num>
  <w:num w:numId="6">
    <w:abstractNumId w:val="3"/>
  </w:num>
  <w:num w:numId="7">
    <w:abstractNumId w:val="4"/>
  </w:num>
  <w:num w:numId="8">
    <w:abstractNumId w:val="7"/>
  </w:num>
  <w:num w:numId="9">
    <w:abstractNumId w:val="6"/>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706"/>
    <w:rsid w:val="00005770"/>
    <w:rsid w:val="0000706A"/>
    <w:rsid w:val="00010C5E"/>
    <w:rsid w:val="00013FD6"/>
    <w:rsid w:val="00016D6D"/>
    <w:rsid w:val="00017688"/>
    <w:rsid w:val="00022A08"/>
    <w:rsid w:val="00024BF1"/>
    <w:rsid w:val="00036318"/>
    <w:rsid w:val="000377DE"/>
    <w:rsid w:val="0004429F"/>
    <w:rsid w:val="00051546"/>
    <w:rsid w:val="0005301A"/>
    <w:rsid w:val="00057529"/>
    <w:rsid w:val="000630BD"/>
    <w:rsid w:val="000630C7"/>
    <w:rsid w:val="000656D8"/>
    <w:rsid w:val="00070447"/>
    <w:rsid w:val="000713B8"/>
    <w:rsid w:val="00072069"/>
    <w:rsid w:val="000932D1"/>
    <w:rsid w:val="000965EF"/>
    <w:rsid w:val="000A5058"/>
    <w:rsid w:val="000A6E67"/>
    <w:rsid w:val="000C7BED"/>
    <w:rsid w:val="000D779A"/>
    <w:rsid w:val="000E74F7"/>
    <w:rsid w:val="000F112C"/>
    <w:rsid w:val="001129E4"/>
    <w:rsid w:val="00112F0E"/>
    <w:rsid w:val="001159BE"/>
    <w:rsid w:val="00117AD0"/>
    <w:rsid w:val="00136A3A"/>
    <w:rsid w:val="00144620"/>
    <w:rsid w:val="001560BD"/>
    <w:rsid w:val="00162A87"/>
    <w:rsid w:val="00165273"/>
    <w:rsid w:val="0016692A"/>
    <w:rsid w:val="00167859"/>
    <w:rsid w:val="00171049"/>
    <w:rsid w:val="00172D54"/>
    <w:rsid w:val="001807BB"/>
    <w:rsid w:val="001814C3"/>
    <w:rsid w:val="001824DA"/>
    <w:rsid w:val="001862F3"/>
    <w:rsid w:val="00187313"/>
    <w:rsid w:val="0019177C"/>
    <w:rsid w:val="0019219E"/>
    <w:rsid w:val="0019253F"/>
    <w:rsid w:val="001A08A4"/>
    <w:rsid w:val="001A30D0"/>
    <w:rsid w:val="001A7781"/>
    <w:rsid w:val="001A78C3"/>
    <w:rsid w:val="001A7B95"/>
    <w:rsid w:val="001B0B76"/>
    <w:rsid w:val="001B5DEE"/>
    <w:rsid w:val="001C7795"/>
    <w:rsid w:val="001D16DD"/>
    <w:rsid w:val="001D3F2C"/>
    <w:rsid w:val="001D6E51"/>
    <w:rsid w:val="001E1795"/>
    <w:rsid w:val="001E5A6A"/>
    <w:rsid w:val="001E7272"/>
    <w:rsid w:val="001F14A1"/>
    <w:rsid w:val="00203993"/>
    <w:rsid w:val="00204500"/>
    <w:rsid w:val="00205038"/>
    <w:rsid w:val="00205153"/>
    <w:rsid w:val="00206C65"/>
    <w:rsid w:val="00211663"/>
    <w:rsid w:val="00214D79"/>
    <w:rsid w:val="00222140"/>
    <w:rsid w:val="00223812"/>
    <w:rsid w:val="002301F5"/>
    <w:rsid w:val="002335CD"/>
    <w:rsid w:val="00234F4F"/>
    <w:rsid w:val="00240514"/>
    <w:rsid w:val="00244561"/>
    <w:rsid w:val="002445BA"/>
    <w:rsid w:val="00255CA6"/>
    <w:rsid w:val="0026393F"/>
    <w:rsid w:val="00270393"/>
    <w:rsid w:val="00273D44"/>
    <w:rsid w:val="00277D59"/>
    <w:rsid w:val="00280B49"/>
    <w:rsid w:val="002839C8"/>
    <w:rsid w:val="00283C25"/>
    <w:rsid w:val="002870B6"/>
    <w:rsid w:val="00291285"/>
    <w:rsid w:val="00293B83"/>
    <w:rsid w:val="00296FA5"/>
    <w:rsid w:val="002B597B"/>
    <w:rsid w:val="002B7814"/>
    <w:rsid w:val="002C161E"/>
    <w:rsid w:val="002C6F82"/>
    <w:rsid w:val="002C7664"/>
    <w:rsid w:val="002D0452"/>
    <w:rsid w:val="002D28DC"/>
    <w:rsid w:val="002D35A1"/>
    <w:rsid w:val="002D3E56"/>
    <w:rsid w:val="002E105A"/>
    <w:rsid w:val="002E13CB"/>
    <w:rsid w:val="002E4C5E"/>
    <w:rsid w:val="002E6B33"/>
    <w:rsid w:val="002E6B9B"/>
    <w:rsid w:val="002F61C4"/>
    <w:rsid w:val="0031483C"/>
    <w:rsid w:val="00315CC9"/>
    <w:rsid w:val="00327330"/>
    <w:rsid w:val="0033208B"/>
    <w:rsid w:val="00332DD6"/>
    <w:rsid w:val="00333DB9"/>
    <w:rsid w:val="00334641"/>
    <w:rsid w:val="00334C66"/>
    <w:rsid w:val="00337953"/>
    <w:rsid w:val="003478B2"/>
    <w:rsid w:val="003522C9"/>
    <w:rsid w:val="003554AA"/>
    <w:rsid w:val="003578AA"/>
    <w:rsid w:val="003618A7"/>
    <w:rsid w:val="0036335A"/>
    <w:rsid w:val="00363A80"/>
    <w:rsid w:val="00364B57"/>
    <w:rsid w:val="003651A5"/>
    <w:rsid w:val="0036753C"/>
    <w:rsid w:val="00367D50"/>
    <w:rsid w:val="0037043E"/>
    <w:rsid w:val="00370DEC"/>
    <w:rsid w:val="00373128"/>
    <w:rsid w:val="00373873"/>
    <w:rsid w:val="00376B64"/>
    <w:rsid w:val="0038036A"/>
    <w:rsid w:val="00385B5C"/>
    <w:rsid w:val="00393DEE"/>
    <w:rsid w:val="0039674F"/>
    <w:rsid w:val="0039782B"/>
    <w:rsid w:val="003A41D1"/>
    <w:rsid w:val="003B0490"/>
    <w:rsid w:val="003B33F5"/>
    <w:rsid w:val="003B3A86"/>
    <w:rsid w:val="003B3FA5"/>
    <w:rsid w:val="003B5A12"/>
    <w:rsid w:val="003B6F50"/>
    <w:rsid w:val="003C5FB4"/>
    <w:rsid w:val="003C6E4D"/>
    <w:rsid w:val="003D0422"/>
    <w:rsid w:val="003D3060"/>
    <w:rsid w:val="003E686E"/>
    <w:rsid w:val="003F0DD3"/>
    <w:rsid w:val="003F25EA"/>
    <w:rsid w:val="003F750B"/>
    <w:rsid w:val="0040704D"/>
    <w:rsid w:val="00407DF3"/>
    <w:rsid w:val="00414B1E"/>
    <w:rsid w:val="0041669C"/>
    <w:rsid w:val="00416975"/>
    <w:rsid w:val="00422E63"/>
    <w:rsid w:val="0042321B"/>
    <w:rsid w:val="00424C3F"/>
    <w:rsid w:val="00425A94"/>
    <w:rsid w:val="004262A0"/>
    <w:rsid w:val="00433843"/>
    <w:rsid w:val="00433AA4"/>
    <w:rsid w:val="004343E1"/>
    <w:rsid w:val="00436D2D"/>
    <w:rsid w:val="00436E60"/>
    <w:rsid w:val="004416EA"/>
    <w:rsid w:val="00445AA5"/>
    <w:rsid w:val="00447EF9"/>
    <w:rsid w:val="00454FC4"/>
    <w:rsid w:val="004577FB"/>
    <w:rsid w:val="00464566"/>
    <w:rsid w:val="004724FE"/>
    <w:rsid w:val="00473FC9"/>
    <w:rsid w:val="00475E0E"/>
    <w:rsid w:val="00476471"/>
    <w:rsid w:val="004800AC"/>
    <w:rsid w:val="00481712"/>
    <w:rsid w:val="00485CAF"/>
    <w:rsid w:val="004864F0"/>
    <w:rsid w:val="0049207E"/>
    <w:rsid w:val="00493943"/>
    <w:rsid w:val="00494D1E"/>
    <w:rsid w:val="00496E72"/>
    <w:rsid w:val="004A309C"/>
    <w:rsid w:val="004B22D6"/>
    <w:rsid w:val="004B6D02"/>
    <w:rsid w:val="004B75A9"/>
    <w:rsid w:val="004B7E44"/>
    <w:rsid w:val="004C0DC5"/>
    <w:rsid w:val="004C13A0"/>
    <w:rsid w:val="004D5252"/>
    <w:rsid w:val="004E1550"/>
    <w:rsid w:val="004E36A9"/>
    <w:rsid w:val="004E41A1"/>
    <w:rsid w:val="004E43D6"/>
    <w:rsid w:val="004E4E57"/>
    <w:rsid w:val="004F1C4A"/>
    <w:rsid w:val="004F295A"/>
    <w:rsid w:val="004F2B86"/>
    <w:rsid w:val="004F378F"/>
    <w:rsid w:val="004F4BE5"/>
    <w:rsid w:val="00500277"/>
    <w:rsid w:val="00502020"/>
    <w:rsid w:val="005041EB"/>
    <w:rsid w:val="00513D48"/>
    <w:rsid w:val="00516989"/>
    <w:rsid w:val="00520755"/>
    <w:rsid w:val="0052128E"/>
    <w:rsid w:val="005219CB"/>
    <w:rsid w:val="0053166E"/>
    <w:rsid w:val="005423E0"/>
    <w:rsid w:val="00543444"/>
    <w:rsid w:val="00544322"/>
    <w:rsid w:val="005455F7"/>
    <w:rsid w:val="00547175"/>
    <w:rsid w:val="00547AE9"/>
    <w:rsid w:val="00560867"/>
    <w:rsid w:val="00560971"/>
    <w:rsid w:val="00561977"/>
    <w:rsid w:val="00563C4D"/>
    <w:rsid w:val="00573A05"/>
    <w:rsid w:val="00575424"/>
    <w:rsid w:val="00576584"/>
    <w:rsid w:val="00583BC6"/>
    <w:rsid w:val="005861CA"/>
    <w:rsid w:val="00590571"/>
    <w:rsid w:val="00594AA0"/>
    <w:rsid w:val="005A0727"/>
    <w:rsid w:val="005A3B88"/>
    <w:rsid w:val="005A718F"/>
    <w:rsid w:val="005B00B5"/>
    <w:rsid w:val="005B0446"/>
    <w:rsid w:val="005B0EEA"/>
    <w:rsid w:val="005B71DE"/>
    <w:rsid w:val="005B7D23"/>
    <w:rsid w:val="005D0021"/>
    <w:rsid w:val="005D0DE9"/>
    <w:rsid w:val="005D1095"/>
    <w:rsid w:val="005D4041"/>
    <w:rsid w:val="005E23DC"/>
    <w:rsid w:val="005E3A92"/>
    <w:rsid w:val="005E4ED8"/>
    <w:rsid w:val="005E7534"/>
    <w:rsid w:val="005F2891"/>
    <w:rsid w:val="005F2F00"/>
    <w:rsid w:val="005F41B3"/>
    <w:rsid w:val="005F4FD7"/>
    <w:rsid w:val="005F54F5"/>
    <w:rsid w:val="005F6201"/>
    <w:rsid w:val="00601534"/>
    <w:rsid w:val="00602801"/>
    <w:rsid w:val="00612AB4"/>
    <w:rsid w:val="00621CDB"/>
    <w:rsid w:val="0062785A"/>
    <w:rsid w:val="00634559"/>
    <w:rsid w:val="00637026"/>
    <w:rsid w:val="00640F6D"/>
    <w:rsid w:val="00654221"/>
    <w:rsid w:val="00654C58"/>
    <w:rsid w:val="0065614C"/>
    <w:rsid w:val="006578E6"/>
    <w:rsid w:val="0066106E"/>
    <w:rsid w:val="00665E1B"/>
    <w:rsid w:val="006661C0"/>
    <w:rsid w:val="006702EB"/>
    <w:rsid w:val="00676AB9"/>
    <w:rsid w:val="006828A5"/>
    <w:rsid w:val="0068526E"/>
    <w:rsid w:val="00685725"/>
    <w:rsid w:val="00686604"/>
    <w:rsid w:val="00690D56"/>
    <w:rsid w:val="006954C9"/>
    <w:rsid w:val="006A30C1"/>
    <w:rsid w:val="006A3CE7"/>
    <w:rsid w:val="006A5A88"/>
    <w:rsid w:val="006A67FD"/>
    <w:rsid w:val="006B20EC"/>
    <w:rsid w:val="006C1E56"/>
    <w:rsid w:val="006C21D4"/>
    <w:rsid w:val="006C46C4"/>
    <w:rsid w:val="006C7B99"/>
    <w:rsid w:val="006D0F65"/>
    <w:rsid w:val="006D28DA"/>
    <w:rsid w:val="006D4CF7"/>
    <w:rsid w:val="006D57E9"/>
    <w:rsid w:val="006E2B52"/>
    <w:rsid w:val="006E3259"/>
    <w:rsid w:val="006E3B31"/>
    <w:rsid w:val="006F18FA"/>
    <w:rsid w:val="006F2464"/>
    <w:rsid w:val="006F31B9"/>
    <w:rsid w:val="006F6F54"/>
    <w:rsid w:val="00704D3B"/>
    <w:rsid w:val="00705638"/>
    <w:rsid w:val="00710A9D"/>
    <w:rsid w:val="00720C8C"/>
    <w:rsid w:val="00723D96"/>
    <w:rsid w:val="007405FA"/>
    <w:rsid w:val="007516CF"/>
    <w:rsid w:val="007543FF"/>
    <w:rsid w:val="00755C02"/>
    <w:rsid w:val="00760CC3"/>
    <w:rsid w:val="007636DE"/>
    <w:rsid w:val="00763C01"/>
    <w:rsid w:val="00766933"/>
    <w:rsid w:val="00771BA0"/>
    <w:rsid w:val="00775B44"/>
    <w:rsid w:val="00777F53"/>
    <w:rsid w:val="007813F7"/>
    <w:rsid w:val="00781533"/>
    <w:rsid w:val="00790080"/>
    <w:rsid w:val="00791E52"/>
    <w:rsid w:val="00796CAC"/>
    <w:rsid w:val="00797C58"/>
    <w:rsid w:val="007A3691"/>
    <w:rsid w:val="007A4965"/>
    <w:rsid w:val="007B33E4"/>
    <w:rsid w:val="007C001A"/>
    <w:rsid w:val="007C0861"/>
    <w:rsid w:val="007C4032"/>
    <w:rsid w:val="007D3657"/>
    <w:rsid w:val="007D5FEA"/>
    <w:rsid w:val="007E5380"/>
    <w:rsid w:val="007E539A"/>
    <w:rsid w:val="007E60BB"/>
    <w:rsid w:val="00802AED"/>
    <w:rsid w:val="0081727F"/>
    <w:rsid w:val="008226DC"/>
    <w:rsid w:val="00832411"/>
    <w:rsid w:val="0083333C"/>
    <w:rsid w:val="00835CF7"/>
    <w:rsid w:val="008365AA"/>
    <w:rsid w:val="00850007"/>
    <w:rsid w:val="00850BF8"/>
    <w:rsid w:val="008517CC"/>
    <w:rsid w:val="00854D87"/>
    <w:rsid w:val="00861754"/>
    <w:rsid w:val="00872D2F"/>
    <w:rsid w:val="00872D32"/>
    <w:rsid w:val="00877579"/>
    <w:rsid w:val="00877774"/>
    <w:rsid w:val="00885C8C"/>
    <w:rsid w:val="008913CB"/>
    <w:rsid w:val="00893466"/>
    <w:rsid w:val="0089384D"/>
    <w:rsid w:val="00895718"/>
    <w:rsid w:val="008A1C55"/>
    <w:rsid w:val="008A494E"/>
    <w:rsid w:val="008B0442"/>
    <w:rsid w:val="008B33BC"/>
    <w:rsid w:val="008B5AB2"/>
    <w:rsid w:val="008C255C"/>
    <w:rsid w:val="008D499D"/>
    <w:rsid w:val="008D5448"/>
    <w:rsid w:val="008E222B"/>
    <w:rsid w:val="008E25DB"/>
    <w:rsid w:val="008F531C"/>
    <w:rsid w:val="00902EA2"/>
    <w:rsid w:val="009120E9"/>
    <w:rsid w:val="0091575C"/>
    <w:rsid w:val="00917A59"/>
    <w:rsid w:val="00917D25"/>
    <w:rsid w:val="00917DA8"/>
    <w:rsid w:val="0092164B"/>
    <w:rsid w:val="00931008"/>
    <w:rsid w:val="0093196A"/>
    <w:rsid w:val="009329F4"/>
    <w:rsid w:val="0093680F"/>
    <w:rsid w:val="00936E09"/>
    <w:rsid w:val="00940C3C"/>
    <w:rsid w:val="00944390"/>
    <w:rsid w:val="00945900"/>
    <w:rsid w:val="00947D8B"/>
    <w:rsid w:val="0095174B"/>
    <w:rsid w:val="00956972"/>
    <w:rsid w:val="00964EE4"/>
    <w:rsid w:val="009655EC"/>
    <w:rsid w:val="00970954"/>
    <w:rsid w:val="009726CF"/>
    <w:rsid w:val="00972E15"/>
    <w:rsid w:val="00976029"/>
    <w:rsid w:val="00976539"/>
    <w:rsid w:val="00976BBD"/>
    <w:rsid w:val="00981F6E"/>
    <w:rsid w:val="0098243A"/>
    <w:rsid w:val="00986327"/>
    <w:rsid w:val="00992BE9"/>
    <w:rsid w:val="009945FD"/>
    <w:rsid w:val="00995FD2"/>
    <w:rsid w:val="009A68F0"/>
    <w:rsid w:val="009B38A2"/>
    <w:rsid w:val="009C14F8"/>
    <w:rsid w:val="009C2810"/>
    <w:rsid w:val="009C396C"/>
    <w:rsid w:val="009C464F"/>
    <w:rsid w:val="009C5C59"/>
    <w:rsid w:val="009D4B50"/>
    <w:rsid w:val="009D5D5C"/>
    <w:rsid w:val="009D64C3"/>
    <w:rsid w:val="009D7DAD"/>
    <w:rsid w:val="009E1D71"/>
    <w:rsid w:val="009F157E"/>
    <w:rsid w:val="009F60F0"/>
    <w:rsid w:val="009F7695"/>
    <w:rsid w:val="00A0085E"/>
    <w:rsid w:val="00A01EAB"/>
    <w:rsid w:val="00A02D48"/>
    <w:rsid w:val="00A0424B"/>
    <w:rsid w:val="00A06D58"/>
    <w:rsid w:val="00A10CD0"/>
    <w:rsid w:val="00A162BD"/>
    <w:rsid w:val="00A2064A"/>
    <w:rsid w:val="00A23099"/>
    <w:rsid w:val="00A254D9"/>
    <w:rsid w:val="00A25F3E"/>
    <w:rsid w:val="00A3575C"/>
    <w:rsid w:val="00A4358D"/>
    <w:rsid w:val="00A43B7D"/>
    <w:rsid w:val="00A52486"/>
    <w:rsid w:val="00A54C72"/>
    <w:rsid w:val="00A60488"/>
    <w:rsid w:val="00A60867"/>
    <w:rsid w:val="00A67706"/>
    <w:rsid w:val="00A71221"/>
    <w:rsid w:val="00A75021"/>
    <w:rsid w:val="00A75408"/>
    <w:rsid w:val="00A75A0E"/>
    <w:rsid w:val="00A850A8"/>
    <w:rsid w:val="00A904EE"/>
    <w:rsid w:val="00A91DE9"/>
    <w:rsid w:val="00A92BE9"/>
    <w:rsid w:val="00AA2E48"/>
    <w:rsid w:val="00AB33A2"/>
    <w:rsid w:val="00AB5A25"/>
    <w:rsid w:val="00AC2D31"/>
    <w:rsid w:val="00AE3189"/>
    <w:rsid w:val="00AF0370"/>
    <w:rsid w:val="00AF0C98"/>
    <w:rsid w:val="00AF24CC"/>
    <w:rsid w:val="00AF309D"/>
    <w:rsid w:val="00AF395A"/>
    <w:rsid w:val="00AF51EE"/>
    <w:rsid w:val="00AF65D9"/>
    <w:rsid w:val="00B02540"/>
    <w:rsid w:val="00B055F2"/>
    <w:rsid w:val="00B10733"/>
    <w:rsid w:val="00B1097F"/>
    <w:rsid w:val="00B13589"/>
    <w:rsid w:val="00B2093E"/>
    <w:rsid w:val="00B20B00"/>
    <w:rsid w:val="00B23455"/>
    <w:rsid w:val="00B24C6F"/>
    <w:rsid w:val="00B27089"/>
    <w:rsid w:val="00B30BE6"/>
    <w:rsid w:val="00B33ACF"/>
    <w:rsid w:val="00B363A6"/>
    <w:rsid w:val="00B402FD"/>
    <w:rsid w:val="00B41AC1"/>
    <w:rsid w:val="00B519D8"/>
    <w:rsid w:val="00B51E92"/>
    <w:rsid w:val="00B56F39"/>
    <w:rsid w:val="00B572B4"/>
    <w:rsid w:val="00B608AB"/>
    <w:rsid w:val="00B60F30"/>
    <w:rsid w:val="00B6139A"/>
    <w:rsid w:val="00B65ECA"/>
    <w:rsid w:val="00B71387"/>
    <w:rsid w:val="00B73C52"/>
    <w:rsid w:val="00B76748"/>
    <w:rsid w:val="00B80E48"/>
    <w:rsid w:val="00B83544"/>
    <w:rsid w:val="00B91821"/>
    <w:rsid w:val="00B96BF7"/>
    <w:rsid w:val="00BA582C"/>
    <w:rsid w:val="00BB21C1"/>
    <w:rsid w:val="00BB244A"/>
    <w:rsid w:val="00BB24D2"/>
    <w:rsid w:val="00BB4536"/>
    <w:rsid w:val="00BB6517"/>
    <w:rsid w:val="00BC0285"/>
    <w:rsid w:val="00BC3D63"/>
    <w:rsid w:val="00BD42FC"/>
    <w:rsid w:val="00BD61E4"/>
    <w:rsid w:val="00BD6FDE"/>
    <w:rsid w:val="00BE0093"/>
    <w:rsid w:val="00BE75D0"/>
    <w:rsid w:val="00BF0D93"/>
    <w:rsid w:val="00BF315F"/>
    <w:rsid w:val="00C00EC3"/>
    <w:rsid w:val="00C06482"/>
    <w:rsid w:val="00C150F1"/>
    <w:rsid w:val="00C214C6"/>
    <w:rsid w:val="00C3106B"/>
    <w:rsid w:val="00C35346"/>
    <w:rsid w:val="00C3773B"/>
    <w:rsid w:val="00C42AF9"/>
    <w:rsid w:val="00C51E49"/>
    <w:rsid w:val="00C5265B"/>
    <w:rsid w:val="00C54DCC"/>
    <w:rsid w:val="00C627EF"/>
    <w:rsid w:val="00C63F3E"/>
    <w:rsid w:val="00C64846"/>
    <w:rsid w:val="00C73D9F"/>
    <w:rsid w:val="00C76BDB"/>
    <w:rsid w:val="00C8294A"/>
    <w:rsid w:val="00C84747"/>
    <w:rsid w:val="00C87D5E"/>
    <w:rsid w:val="00C9231E"/>
    <w:rsid w:val="00CA0240"/>
    <w:rsid w:val="00CA43AD"/>
    <w:rsid w:val="00CA6D71"/>
    <w:rsid w:val="00CB000B"/>
    <w:rsid w:val="00CB2ED7"/>
    <w:rsid w:val="00CB31C8"/>
    <w:rsid w:val="00CB4607"/>
    <w:rsid w:val="00CC1395"/>
    <w:rsid w:val="00CC2460"/>
    <w:rsid w:val="00CC29AC"/>
    <w:rsid w:val="00CC5818"/>
    <w:rsid w:val="00CC6F8B"/>
    <w:rsid w:val="00CD4489"/>
    <w:rsid w:val="00CD56F2"/>
    <w:rsid w:val="00CD5D2C"/>
    <w:rsid w:val="00CE124E"/>
    <w:rsid w:val="00CE64FE"/>
    <w:rsid w:val="00CF3DBA"/>
    <w:rsid w:val="00CF4C8A"/>
    <w:rsid w:val="00D02912"/>
    <w:rsid w:val="00D0440F"/>
    <w:rsid w:val="00D04D30"/>
    <w:rsid w:val="00D06703"/>
    <w:rsid w:val="00D17C7D"/>
    <w:rsid w:val="00D17FE4"/>
    <w:rsid w:val="00D202CE"/>
    <w:rsid w:val="00D3704D"/>
    <w:rsid w:val="00D41E10"/>
    <w:rsid w:val="00D42D0F"/>
    <w:rsid w:val="00D43EEF"/>
    <w:rsid w:val="00D446E8"/>
    <w:rsid w:val="00D44F1C"/>
    <w:rsid w:val="00D46698"/>
    <w:rsid w:val="00D474BB"/>
    <w:rsid w:val="00D5274A"/>
    <w:rsid w:val="00D52776"/>
    <w:rsid w:val="00D532DA"/>
    <w:rsid w:val="00D634D2"/>
    <w:rsid w:val="00D67636"/>
    <w:rsid w:val="00D70724"/>
    <w:rsid w:val="00D70FF7"/>
    <w:rsid w:val="00D72ABE"/>
    <w:rsid w:val="00D80E78"/>
    <w:rsid w:val="00D82BDA"/>
    <w:rsid w:val="00D83311"/>
    <w:rsid w:val="00D841A0"/>
    <w:rsid w:val="00D861E7"/>
    <w:rsid w:val="00D8643A"/>
    <w:rsid w:val="00D87081"/>
    <w:rsid w:val="00D93716"/>
    <w:rsid w:val="00D94997"/>
    <w:rsid w:val="00D97B4E"/>
    <w:rsid w:val="00DA0DE3"/>
    <w:rsid w:val="00DA1E1F"/>
    <w:rsid w:val="00DA2858"/>
    <w:rsid w:val="00DA3854"/>
    <w:rsid w:val="00DA5853"/>
    <w:rsid w:val="00DB26A7"/>
    <w:rsid w:val="00DB32BC"/>
    <w:rsid w:val="00DC5E2A"/>
    <w:rsid w:val="00DC7BFE"/>
    <w:rsid w:val="00DD2E91"/>
    <w:rsid w:val="00DD45AD"/>
    <w:rsid w:val="00DE0009"/>
    <w:rsid w:val="00DF42D1"/>
    <w:rsid w:val="00DF7866"/>
    <w:rsid w:val="00DF7D68"/>
    <w:rsid w:val="00E00787"/>
    <w:rsid w:val="00E06C7E"/>
    <w:rsid w:val="00E07323"/>
    <w:rsid w:val="00E12CF5"/>
    <w:rsid w:val="00E16678"/>
    <w:rsid w:val="00E216AE"/>
    <w:rsid w:val="00E30E59"/>
    <w:rsid w:val="00E317B0"/>
    <w:rsid w:val="00E34C40"/>
    <w:rsid w:val="00E35F63"/>
    <w:rsid w:val="00E3612E"/>
    <w:rsid w:val="00E3628D"/>
    <w:rsid w:val="00E36745"/>
    <w:rsid w:val="00E4216B"/>
    <w:rsid w:val="00E43175"/>
    <w:rsid w:val="00E4451B"/>
    <w:rsid w:val="00E53EE0"/>
    <w:rsid w:val="00E60C63"/>
    <w:rsid w:val="00E6415C"/>
    <w:rsid w:val="00E700A8"/>
    <w:rsid w:val="00E76CAD"/>
    <w:rsid w:val="00E805D9"/>
    <w:rsid w:val="00E94B5F"/>
    <w:rsid w:val="00E97DD7"/>
    <w:rsid w:val="00EA5CD3"/>
    <w:rsid w:val="00EB5684"/>
    <w:rsid w:val="00EC013D"/>
    <w:rsid w:val="00EC1003"/>
    <w:rsid w:val="00EC4D1B"/>
    <w:rsid w:val="00EC5B3B"/>
    <w:rsid w:val="00EC7F98"/>
    <w:rsid w:val="00ED75BF"/>
    <w:rsid w:val="00EE0C96"/>
    <w:rsid w:val="00EF05E2"/>
    <w:rsid w:val="00EF0F07"/>
    <w:rsid w:val="00EF23BF"/>
    <w:rsid w:val="00EF29E4"/>
    <w:rsid w:val="00EF2EE8"/>
    <w:rsid w:val="00EF4327"/>
    <w:rsid w:val="00EF6B48"/>
    <w:rsid w:val="00F01638"/>
    <w:rsid w:val="00F065EF"/>
    <w:rsid w:val="00F1072D"/>
    <w:rsid w:val="00F20AD0"/>
    <w:rsid w:val="00F25D2A"/>
    <w:rsid w:val="00F316E9"/>
    <w:rsid w:val="00F37653"/>
    <w:rsid w:val="00F411AD"/>
    <w:rsid w:val="00F42B53"/>
    <w:rsid w:val="00F44C44"/>
    <w:rsid w:val="00F51AAE"/>
    <w:rsid w:val="00F522FD"/>
    <w:rsid w:val="00F56F10"/>
    <w:rsid w:val="00F56F5D"/>
    <w:rsid w:val="00F60DF0"/>
    <w:rsid w:val="00F614C1"/>
    <w:rsid w:val="00F70509"/>
    <w:rsid w:val="00F70E15"/>
    <w:rsid w:val="00F84367"/>
    <w:rsid w:val="00F84561"/>
    <w:rsid w:val="00F90B3E"/>
    <w:rsid w:val="00F90B45"/>
    <w:rsid w:val="00F958A5"/>
    <w:rsid w:val="00FA6A5F"/>
    <w:rsid w:val="00FA7282"/>
    <w:rsid w:val="00FB4EFF"/>
    <w:rsid w:val="00FB5A77"/>
    <w:rsid w:val="00FB75B7"/>
    <w:rsid w:val="00FC09EC"/>
    <w:rsid w:val="00FC1EA4"/>
    <w:rsid w:val="00FD1DA4"/>
    <w:rsid w:val="00FD1F8F"/>
    <w:rsid w:val="00FE0430"/>
    <w:rsid w:val="00FE6258"/>
    <w:rsid w:val="00FF36BF"/>
    <w:rsid w:val="00FF7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6B784D"/>
  <w15:chartTrackingRefBased/>
  <w15:docId w15:val="{7DFE5D18-2B3F-41E4-A934-A53BBC92A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0AC"/>
    <w:pPr>
      <w:spacing w:after="240"/>
    </w:pPr>
    <w:rPr>
      <w:rFonts w:ascii="Zizou Slab Light" w:eastAsiaTheme="minorEastAsia" w:hAnsi="Zizou Slab Light"/>
      <w:color w:val="FFFFFF" w:themeColor="background1"/>
      <w:sz w:val="28"/>
      <w:szCs w:val="22"/>
      <w:lang w:val="es-PE"/>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D52776"/>
    <w:pPr>
      <w:keepNext/>
      <w:spacing w:line="240" w:lineRule="auto"/>
      <w:outlineLvl w:val="1"/>
    </w:pPr>
    <w:rPr>
      <w:rFonts w:ascii="Solano Gothic MVB  Light" w:eastAsia="Times New Roman" w:hAnsi="Solano Gothic MVB  Light" w:cs="Times New Roman"/>
      <w:b/>
      <w:color w:val="FF0000"/>
      <w:sz w:val="52"/>
    </w:rPr>
  </w:style>
  <w:style w:type="paragraph" w:styleId="Ttulo3">
    <w:name w:val="heading 3"/>
    <w:basedOn w:val="Normal"/>
    <w:link w:val="Ttulo3C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Ttulo4">
    <w:name w:val="heading 4"/>
    <w:basedOn w:val="Normal"/>
    <w:link w:val="Ttulo4C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D52776"/>
    <w:rPr>
      <w:rFonts w:ascii="Solano Gothic MVB  Light" w:eastAsia="Times New Roman" w:hAnsi="Solano Gothic MVB  Light" w:cs="Times New Roman"/>
      <w:b/>
      <w:color w:val="FF0000"/>
      <w:sz w:val="52"/>
      <w:szCs w:val="22"/>
    </w:rPr>
  </w:style>
  <w:style w:type="character" w:customStyle="1" w:styleId="Ttulo3Car">
    <w:name w:val="Título 3 Car"/>
    <w:basedOn w:val="Fuentedeprrafopredeter"/>
    <w:link w:val="Ttulo3"/>
    <w:uiPriority w:val="2"/>
    <w:rsid w:val="004F1C4A"/>
    <w:rPr>
      <w:rFonts w:ascii="Zizou Slab Medium" w:eastAsia="Times New Roman" w:hAnsi="Zizou Slab Medium" w:cs="Times New Roman"/>
      <w:sz w:val="24"/>
      <w:szCs w:val="22"/>
    </w:rPr>
  </w:style>
  <w:style w:type="character" w:customStyle="1" w:styleId="Ttulo4Car">
    <w:name w:val="Título 4 Car"/>
    <w:basedOn w:val="Fuentedeprrafopredeter"/>
    <w:link w:val="Ttulo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DC1">
    <w:name w:val="toc 1"/>
    <w:basedOn w:val="Normal"/>
    <w:next w:val="Normal"/>
    <w:autoRedefine/>
    <w:uiPriority w:val="39"/>
    <w:unhideWhenUsed/>
    <w:rsid w:val="006D4CF7"/>
    <w:pPr>
      <w:spacing w:before="360" w:after="0"/>
    </w:pPr>
    <w:rPr>
      <w:rFonts w:asciiTheme="majorHAnsi" w:hAnsiTheme="majorHAnsi"/>
      <w:b/>
      <w:bCs/>
      <w:caps/>
      <w:sz w:val="24"/>
      <w:szCs w:val="24"/>
    </w:rPr>
  </w:style>
  <w:style w:type="paragraph" w:styleId="TDC2">
    <w:name w:val="toc 2"/>
    <w:basedOn w:val="Normal"/>
    <w:next w:val="Normal"/>
    <w:autoRedefine/>
    <w:uiPriority w:val="39"/>
    <w:unhideWhenUsed/>
    <w:rsid w:val="006D4CF7"/>
    <w:pPr>
      <w:spacing w:before="240" w:after="0"/>
    </w:pPr>
    <w:rPr>
      <w:rFonts w:asciiTheme="minorHAnsi" w:hAnsiTheme="minorHAnsi" w:cstheme="minorHAnsi"/>
      <w:b/>
      <w:bCs/>
      <w:sz w:val="20"/>
      <w:szCs w:val="20"/>
    </w:rPr>
  </w:style>
  <w:style w:type="paragraph" w:styleId="TDC3">
    <w:name w:val="toc 3"/>
    <w:basedOn w:val="Normal"/>
    <w:next w:val="Normal"/>
    <w:autoRedefine/>
    <w:uiPriority w:val="39"/>
    <w:unhideWhenUsed/>
    <w:rsid w:val="00A52486"/>
    <w:pPr>
      <w:spacing w:after="0"/>
      <w:ind w:left="280"/>
    </w:pPr>
    <w:rPr>
      <w:rFonts w:asciiTheme="minorHAnsi" w:hAnsiTheme="minorHAnsi" w:cstheme="minorHAnsi"/>
      <w:sz w:val="20"/>
      <w:szCs w:val="20"/>
    </w:rPr>
  </w:style>
  <w:style w:type="paragraph" w:styleId="TDC4">
    <w:name w:val="toc 4"/>
    <w:basedOn w:val="Normal"/>
    <w:next w:val="Normal"/>
    <w:autoRedefine/>
    <w:uiPriority w:val="39"/>
    <w:unhideWhenUsed/>
    <w:rsid w:val="006D4CF7"/>
    <w:pPr>
      <w:spacing w:after="0"/>
      <w:ind w:left="560"/>
    </w:pPr>
    <w:rPr>
      <w:rFonts w:asciiTheme="minorHAnsi" w:hAnsiTheme="minorHAnsi" w:cstheme="minorHAnsi"/>
      <w:sz w:val="20"/>
      <w:szCs w:val="20"/>
    </w:rPr>
  </w:style>
  <w:style w:type="paragraph" w:styleId="TDC5">
    <w:name w:val="toc 5"/>
    <w:basedOn w:val="Normal"/>
    <w:next w:val="Normal"/>
    <w:autoRedefine/>
    <w:uiPriority w:val="39"/>
    <w:unhideWhenUsed/>
    <w:rsid w:val="006D4CF7"/>
    <w:pPr>
      <w:spacing w:after="0"/>
      <w:ind w:left="840"/>
    </w:pPr>
    <w:rPr>
      <w:rFonts w:asciiTheme="minorHAnsi" w:hAnsiTheme="minorHAnsi" w:cstheme="minorHAnsi"/>
      <w:sz w:val="20"/>
      <w:szCs w:val="20"/>
    </w:rPr>
  </w:style>
  <w:style w:type="paragraph" w:styleId="TDC6">
    <w:name w:val="toc 6"/>
    <w:basedOn w:val="Normal"/>
    <w:next w:val="Normal"/>
    <w:autoRedefine/>
    <w:uiPriority w:val="39"/>
    <w:unhideWhenUsed/>
    <w:rsid w:val="006D4CF7"/>
    <w:pPr>
      <w:spacing w:after="0"/>
      <w:ind w:left="1120"/>
    </w:pPr>
    <w:rPr>
      <w:rFonts w:asciiTheme="minorHAnsi" w:hAnsiTheme="minorHAnsi" w:cstheme="minorHAnsi"/>
      <w:sz w:val="20"/>
      <w:szCs w:val="20"/>
    </w:rPr>
  </w:style>
  <w:style w:type="paragraph" w:styleId="TDC7">
    <w:name w:val="toc 7"/>
    <w:basedOn w:val="Normal"/>
    <w:next w:val="Normal"/>
    <w:autoRedefine/>
    <w:uiPriority w:val="39"/>
    <w:unhideWhenUsed/>
    <w:rsid w:val="006D4CF7"/>
    <w:pPr>
      <w:spacing w:after="0"/>
      <w:ind w:left="1400"/>
    </w:pPr>
    <w:rPr>
      <w:rFonts w:asciiTheme="minorHAnsi" w:hAnsiTheme="minorHAnsi" w:cstheme="minorHAnsi"/>
      <w:sz w:val="20"/>
      <w:szCs w:val="20"/>
    </w:rPr>
  </w:style>
  <w:style w:type="paragraph" w:styleId="TDC8">
    <w:name w:val="toc 8"/>
    <w:basedOn w:val="Normal"/>
    <w:next w:val="Normal"/>
    <w:autoRedefine/>
    <w:uiPriority w:val="39"/>
    <w:unhideWhenUsed/>
    <w:rsid w:val="006D4CF7"/>
    <w:pPr>
      <w:spacing w:after="0"/>
      <w:ind w:left="1680"/>
    </w:pPr>
    <w:rPr>
      <w:rFonts w:asciiTheme="minorHAnsi" w:hAnsiTheme="minorHAnsi" w:cstheme="minorHAnsi"/>
      <w:sz w:val="20"/>
      <w:szCs w:val="20"/>
    </w:rPr>
  </w:style>
  <w:style w:type="paragraph" w:styleId="TDC9">
    <w:name w:val="toc 9"/>
    <w:basedOn w:val="Normal"/>
    <w:next w:val="Normal"/>
    <w:autoRedefine/>
    <w:uiPriority w:val="39"/>
    <w:unhideWhenUsed/>
    <w:rsid w:val="006D4CF7"/>
    <w:pPr>
      <w:spacing w:after="0"/>
      <w:ind w:left="196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character" w:customStyle="1" w:styleId="Mencinsinresolver1">
    <w:name w:val="Mención sin resolver1"/>
    <w:basedOn w:val="Fuentedeprrafopredeter"/>
    <w:uiPriority w:val="99"/>
    <w:semiHidden/>
    <w:unhideWhenUsed/>
    <w:rsid w:val="00E34C40"/>
    <w:rPr>
      <w:color w:val="605E5C"/>
      <w:shd w:val="clear" w:color="auto" w:fill="E1DFDD"/>
    </w:rPr>
  </w:style>
  <w:style w:type="table" w:styleId="Tablaconcuadrcula">
    <w:name w:val="Table Grid"/>
    <w:basedOn w:val="Tablanormal"/>
    <w:uiPriority w:val="39"/>
    <w:rsid w:val="0094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F05E2"/>
    <w:pPr>
      <w:spacing w:after="160" w:line="259" w:lineRule="auto"/>
      <w:ind w:left="720"/>
      <w:contextualSpacing/>
    </w:pPr>
    <w:rPr>
      <w:rFonts w:asciiTheme="minorHAnsi" w:eastAsiaTheme="minorHAnsi" w:hAnsiTheme="minorHAnsi"/>
      <w:color w:val="auto"/>
      <w:sz w:val="22"/>
      <w:lang w:val="es-ES"/>
    </w:rPr>
  </w:style>
  <w:style w:type="character" w:customStyle="1" w:styleId="Mencinsinresolver2">
    <w:name w:val="Mención sin resolver2"/>
    <w:basedOn w:val="Fuentedeprrafopredeter"/>
    <w:uiPriority w:val="99"/>
    <w:semiHidden/>
    <w:unhideWhenUsed/>
    <w:rsid w:val="00172D54"/>
    <w:rPr>
      <w:color w:val="605E5C"/>
      <w:shd w:val="clear" w:color="auto" w:fill="E1DFDD"/>
    </w:rPr>
  </w:style>
  <w:style w:type="character" w:customStyle="1" w:styleId="Mencinsinresolver3">
    <w:name w:val="Mención sin resolver3"/>
    <w:basedOn w:val="Fuentedeprrafopredeter"/>
    <w:uiPriority w:val="99"/>
    <w:semiHidden/>
    <w:unhideWhenUsed/>
    <w:rsid w:val="00FA7282"/>
    <w:rPr>
      <w:color w:val="605E5C"/>
      <w:shd w:val="clear" w:color="auto" w:fill="E1DFDD"/>
    </w:rPr>
  </w:style>
  <w:style w:type="character" w:styleId="Hipervnculovisitado">
    <w:name w:val="FollowedHyperlink"/>
    <w:basedOn w:val="Fuentedeprrafopredeter"/>
    <w:uiPriority w:val="99"/>
    <w:semiHidden/>
    <w:unhideWhenUsed/>
    <w:rsid w:val="00FA7282"/>
    <w:rPr>
      <w:color w:val="93C842" w:themeColor="followedHyperlink"/>
      <w:u w:val="single"/>
    </w:rPr>
  </w:style>
  <w:style w:type="paragraph" w:styleId="NormalWeb">
    <w:name w:val="Normal (Web)"/>
    <w:basedOn w:val="Normal"/>
    <w:uiPriority w:val="99"/>
    <w:unhideWhenUsed/>
    <w:rsid w:val="00D93716"/>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styleId="Textonotaalfinal">
    <w:name w:val="endnote text"/>
    <w:basedOn w:val="Normal"/>
    <w:link w:val="TextonotaalfinalCar"/>
    <w:uiPriority w:val="99"/>
    <w:semiHidden/>
    <w:unhideWhenUsed/>
    <w:rsid w:val="00BB244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B244A"/>
    <w:rPr>
      <w:rFonts w:ascii="Zizou Slab Light" w:eastAsiaTheme="minorEastAsia" w:hAnsi="Zizou Slab Light"/>
      <w:color w:val="FFFFFF" w:themeColor="background1"/>
      <w:sz w:val="20"/>
      <w:szCs w:val="20"/>
      <w:lang w:val="es-PE"/>
    </w:rPr>
  </w:style>
  <w:style w:type="character" w:styleId="Refdenotaalfinal">
    <w:name w:val="endnote reference"/>
    <w:basedOn w:val="Fuentedeprrafopredeter"/>
    <w:uiPriority w:val="99"/>
    <w:semiHidden/>
    <w:unhideWhenUsed/>
    <w:rsid w:val="00BB244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0043157">
      <w:bodyDiv w:val="1"/>
      <w:marLeft w:val="0"/>
      <w:marRight w:val="0"/>
      <w:marTop w:val="0"/>
      <w:marBottom w:val="0"/>
      <w:divBdr>
        <w:top w:val="none" w:sz="0" w:space="0" w:color="auto"/>
        <w:left w:val="none" w:sz="0" w:space="0" w:color="auto"/>
        <w:bottom w:val="none" w:sz="0" w:space="0" w:color="auto"/>
        <w:right w:val="none" w:sz="0" w:space="0" w:color="auto"/>
      </w:divBdr>
    </w:div>
    <w:div w:id="1382289790">
      <w:bodyDiv w:val="1"/>
      <w:marLeft w:val="0"/>
      <w:marRight w:val="0"/>
      <w:marTop w:val="0"/>
      <w:marBottom w:val="0"/>
      <w:divBdr>
        <w:top w:val="none" w:sz="0" w:space="0" w:color="auto"/>
        <w:left w:val="none" w:sz="0" w:space="0" w:color="auto"/>
        <w:bottom w:val="none" w:sz="0" w:space="0" w:color="auto"/>
        <w:right w:val="none" w:sz="0" w:space="0" w:color="auto"/>
      </w:divBdr>
    </w:div>
    <w:div w:id="1408579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es.wikipedia.org/wiki/Mapas_mentales" TargetMode="External"/><Relationship Id="rId47" Type="http://schemas.openxmlformats.org/officeDocument/2006/relationships/hyperlink" Target="https://es.wikipedia.org/wiki/Safari_(navegador)" TargetMode="External"/><Relationship Id="rId63" Type="http://schemas.openxmlformats.org/officeDocument/2006/relationships/image" Target="media/image34.png"/><Relationship Id="rId68"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s.wikipedia.org/wiki/Computaci%C3%B3n_en_la_nube" TargetMode="External"/><Relationship Id="rId40" Type="http://schemas.openxmlformats.org/officeDocument/2006/relationships/hyperlink" Target="https://es.wikipedia.org/wiki/Wireframe_(Dise%C3%B1o_web)" TargetMode="External"/><Relationship Id="rId45" Type="http://schemas.openxmlformats.org/officeDocument/2006/relationships/hyperlink" Target="https://es.wikipedia.org/wiki/Google_Chrome" TargetMode="External"/><Relationship Id="rId53" Type="http://schemas.openxmlformats.org/officeDocument/2006/relationships/hyperlink" Target="https://es.wikipedia.org/wiki/Ordenador" TargetMode="External"/><Relationship Id="rId58" Type="http://schemas.openxmlformats.org/officeDocument/2006/relationships/image" Target="media/image29.png"/><Relationship Id="rId66" Type="http://schemas.openxmlformats.org/officeDocument/2006/relationships/image" Target="media/image36.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es.wikipedia.org/wiki/HTML5" TargetMode="External"/><Relationship Id="rId48" Type="http://schemas.openxmlformats.org/officeDocument/2006/relationships/hyperlink" Target="https://es.wikipedia.org/wiki/Forja_(software)" TargetMode="External"/><Relationship Id="rId56" Type="http://schemas.openxmlformats.org/officeDocument/2006/relationships/hyperlink" Target="https://es.wikipedia.org/wiki/IOS" TargetMode="External"/><Relationship Id="rId64" Type="http://schemas.openxmlformats.org/officeDocument/2006/relationships/image" Target="media/image35.png"/><Relationship Id="rId69"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hyperlink" Target="https://es.wikipedia.org/wiki/C%C3%B3digo_fuente"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drive.google.com/drive/folders/1OcK9Nomz_nZeBOP7KUk77CKFjlyiXTh5?usp=sharing" TargetMode="External"/><Relationship Id="rId38" Type="http://schemas.openxmlformats.org/officeDocument/2006/relationships/hyperlink" Target="https://es.wikipedia.org/wiki/Diagramas_de_flujo" TargetMode="External"/><Relationship Id="rId46" Type="http://schemas.openxmlformats.org/officeDocument/2006/relationships/hyperlink" Target="https://es.wikipedia.org/wiki/Mozilla_Firefox" TargetMode="External"/><Relationship Id="rId59" Type="http://schemas.openxmlformats.org/officeDocument/2006/relationships/image" Target="media/image30.png"/><Relationship Id="rId67" Type="http://schemas.openxmlformats.org/officeDocument/2006/relationships/image" Target="media/image37.jpeg"/><Relationship Id="rId20" Type="http://schemas.openxmlformats.org/officeDocument/2006/relationships/image" Target="media/image13.png"/><Relationship Id="rId41" Type="http://schemas.openxmlformats.org/officeDocument/2006/relationships/hyperlink" Target="https://es.wikipedia.org/wiki/UML" TargetMode="External"/><Relationship Id="rId54" Type="http://schemas.openxmlformats.org/officeDocument/2006/relationships/hyperlink" Target="https://es.wikipedia.org/wiki/Software_de_administraci%C3%B3n_de_proyectos" TargetMode="External"/><Relationship Id="rId62" Type="http://schemas.openxmlformats.org/officeDocument/2006/relationships/image" Target="media/image33.png"/><Relationship Id="rId70" Type="http://schemas.openxmlformats.org/officeDocument/2006/relationships/image" Target="media/image4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rello.com/b/T2jcLHJF/tastra" TargetMode="External"/><Relationship Id="rId49" Type="http://schemas.openxmlformats.org/officeDocument/2006/relationships/hyperlink" Target="https://es.wikipedia.org/wiki/Control_de_versiones" TargetMode="External"/><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s.wikipedia.org/wiki/JavaScript" TargetMode="External"/><Relationship Id="rId52" Type="http://schemas.openxmlformats.org/officeDocument/2006/relationships/hyperlink" Target="https://es.wikipedia.org/wiki/Programa_inform%C3%A1tico" TargetMode="External"/><Relationship Id="rId60" Type="http://schemas.openxmlformats.org/officeDocument/2006/relationships/image" Target="media/image31.png"/><Relationship Id="rId65" Type="http://schemas.openxmlformats.org/officeDocument/2006/relationships/hyperlink" Target="https://scueroinc.github.io/"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es.wikipedia.org/wiki/Organigrama" TargetMode="External"/><Relationship Id="rId34" Type="http://schemas.openxmlformats.org/officeDocument/2006/relationships/image" Target="media/image26.jpeg"/><Relationship Id="rId50" Type="http://schemas.openxmlformats.org/officeDocument/2006/relationships/hyperlink" Target="https://es.wikipedia.org/wiki/Git" TargetMode="External"/><Relationship Id="rId55" Type="http://schemas.openxmlformats.org/officeDocument/2006/relationships/hyperlink" Target="https://es.wikipedia.org/wiki/Aplicaci%C3%B3n_web" TargetMode="External"/><Relationship Id="rId7" Type="http://schemas.openxmlformats.org/officeDocument/2006/relationships/endnotes" Target="endnotes.xml"/><Relationship Id="rId7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O\Downloads\UPCCapstone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B37AF-56E1-45A4-A351-207CE90FB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UPCCapstoneProjectReportTemplate.dotx</Template>
  <TotalTime>56</TotalTime>
  <Pages>62</Pages>
  <Words>6324</Words>
  <Characters>34782</Characters>
  <Application>Microsoft Office Word</Application>
  <DocSecurity>0</DocSecurity>
  <Lines>289</Lines>
  <Paragraphs>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JHONATAN</dc:creator>
  <cp:keywords/>
  <dc:description/>
  <cp:lastModifiedBy>gonzalo ewscudero</cp:lastModifiedBy>
  <cp:revision>3</cp:revision>
  <dcterms:created xsi:type="dcterms:W3CDTF">2019-11-22T15:21:00Z</dcterms:created>
  <dcterms:modified xsi:type="dcterms:W3CDTF">2019-12-02T08:19:00Z</dcterms:modified>
</cp:coreProperties>
</file>